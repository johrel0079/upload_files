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560"/>
      </w:tblGrid>
      <w:tr w:rsidR="00731735">
        <w:trPr>
          <w:cantSplit/>
          <w:trHeight w:hRule="exact" w:val="4680"/>
        </w:trPr>
        <w:tc>
          <w:tcPr>
            <w:tcW w:w="7560" w:type="dxa"/>
            <w:vAlign w:val="center"/>
          </w:tcPr>
          <w:p w:rsidR="00731735" w:rsidRDefault="00711B78">
            <w:pPr>
              <w:pStyle w:val="AveryWizard"/>
              <w:spacing w:line="240" w:lineRule="auto"/>
              <w:jc w:val="right"/>
            </w:pPr>
            <w:bookmarkStart w:id="0" w:name="_GoBack"/>
            <w:bookmarkEnd w:id="0"/>
            <w:r>
              <w:rPr>
                <w:noProof/>
                <w:lang w:eastAsia="ja-JP"/>
              </w:rPr>
              <mc:AlternateContent>
                <mc:Choice Requires="wps">
                  <w:drawing>
                    <wp:anchor distT="6096" distB="7469" distL="126492" distR="114300" simplePos="0" relativeHeight="251657215" behindDoc="1" locked="0" layoutInCell="1" allowOverlap="1">
                      <wp:simplePos x="0" y="0"/>
                      <wp:positionH relativeFrom="column">
                        <wp:posOffset>1398314</wp:posOffset>
                      </wp:positionH>
                      <wp:positionV relativeFrom="paragraph">
                        <wp:posOffset>-21546</wp:posOffset>
                      </wp:positionV>
                      <wp:extent cx="3391812" cy="3043331"/>
                      <wp:effectExtent l="0" t="0" r="0" b="5080"/>
                      <wp:wrapNone/>
                      <wp:docPr id="92" name="Rectangle 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29024" cy="5214974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>
                                  <a:alphaModFix amt="55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91" o:spid="_x0000_s1026" style="position:absolute;margin-left:110.1pt;margin-top:-1.7pt;width:267.05pt;height:239.65pt;z-index:-251659265;visibility:visible;mso-wrap-style:square;mso-wrap-distance-left:9.96pt;mso-wrap-distance-top:.48pt;mso-wrap-distance-right:9pt;mso-wrap-distance-bottom:.20747mm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" stroked="f" strokeweight="2pt">
                      <v:fill r:id="rId7" o:title="" opacity="36045f" recolor="t" rotate="t" type="frame"/>
                    </v:rect>
                  </w:pict>
                </mc:Fallback>
              </mc:AlternateContent>
            </w:r>
            <w:r>
              <w:rPr>
                <w:rFonts w:ascii="HGP正楷書体" w:eastAsia="HGP正楷書体"/>
                <w:noProof/>
                <w:szCs w:val="21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>
                      <wp:simplePos x="0" y="0"/>
                      <wp:positionH relativeFrom="column">
                        <wp:posOffset>1409700</wp:posOffset>
                      </wp:positionH>
                      <wp:positionV relativeFrom="paragraph">
                        <wp:posOffset>5715</wp:posOffset>
                      </wp:positionV>
                      <wp:extent cx="3381375" cy="2933700"/>
                      <wp:effectExtent l="0" t="0" r="0" b="3810"/>
                      <wp:wrapNone/>
                      <wp:docPr id="18" name="Text Box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81375" cy="2933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31735" w:rsidRDefault="00731735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1" o:spid="_x0000_s1026" type="#_x0000_t202" style="position:absolute;left:0;text-align:left;margin-left:111pt;margin-top:.45pt;width:266.25pt;height:23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" filled="f" stroked="f">
                      <v:textbox>
                        <w:txbxContent>
                          <w:p w:rsidR="00731735" w:rsidRDefault="00731735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HGP正楷書体" w:eastAsia="HGP正楷書体"/>
                <w:noProof/>
                <w:szCs w:val="21"/>
                <w:lang w:eastAsia="ja-JP"/>
              </w:rPr>
              <mc:AlternateContent>
                <mc:Choice Requires="wpg">
                  <w:drawing>
                    <wp:anchor distT="0" distB="0" distL="114300" distR="114300" simplePos="0" relativeHeight="251669504" behindDoc="1" locked="0" layoutInCell="1" allowOverlap="1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144145</wp:posOffset>
                      </wp:positionV>
                      <wp:extent cx="2801620" cy="2795270"/>
                      <wp:effectExtent l="4445" t="1270" r="0" b="3810"/>
                      <wp:wrapNone/>
                      <wp:docPr id="14" name="Group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801620" cy="2795270"/>
                                <a:chOff x="17" y="7321"/>
                                <a:chExt cx="4412" cy="440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" name="Picture 74" descr="j022313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344" y="7321"/>
                                  <a:ext cx="1085" cy="2606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" name="Object 23"/>
                                <pic:cNvPicPr>
                                  <a:picLocks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6" y="7608"/>
                                  <a:ext cx="1239" cy="121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" name="Object 22"/>
                                <pic:cNvPicPr>
                                  <a:picLocks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" y="8526"/>
                                  <a:ext cx="4166" cy="3197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20" o:spid="_x0000_s1026" style="position:absolute;margin-left:132.35pt;margin-top:11.35pt;width:220.6pt;height:220.1pt;z-index:-251646976" coordorigin="17,7321" coordsize="4412,4402" o:gfxdata="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74" o:spid="_x0000_s1027" type="#_x0000_t75" alt="j0223137" style="position:absolute;left:3344;top:7321;width:1085;height:26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KNKnDAAAA2wAAAA8AAABkcnMvZG93bnJldi54bWxET99rwjAQfhf2P4Qb+CIz3WBSOqOMsTER&#10;RO0Kez2bW1tsLqWJpvvvjSD4dh/fz5svB9OKM/WusazgeZqAIC6tbrhSUPx8PaUgnEfW2FomBf/k&#10;YLl4GM0x0zbwns65r0QMYZehgtr7LpPSlTUZdFPbEUfuz/YGfYR9JXWPIYabVr4kyUwabDg21NjR&#10;R03lMT8ZBSHd2MM6mf3u0sNxEorvYhvCp1Ljx+H9DYSnwd/FN/dKx/mvcP0lHiA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Eo0qcMAAADbAAAADwAAAAAAAAAAAAAAAACf&#10;AgAAZHJzL2Rvd25yZXYueG1sUEsFBgAAAAAEAAQA9wAAAI8DAAAAAA==&#10;">
                        <v:imagedata r:id="rId11" o:title="j0223137"/>
                      </v:shape>
                      <v:shape id="Object 23" o:spid="_x0000_s1028" type="#_x0000_t75" style="position:absolute;left:646;top:7608;width:1239;height:12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V1yDCAAAA2wAAAA8AAABkcnMvZG93bnJldi54bWxET0tLAzEQvgv+hzCCN5u0h1K2TUtbEAsi&#10;Yh+CtyGZ7i7dTJbNtLv+eyMI3ubje85iNYRG3ahLdWQL45EBReyir7m0cDw8P81AJUH22EQmC9+U&#10;YLW8v1tg4WPPH3TbS6lyCKcCLVQibaF1chUFTKPYEmfuHLuAkmFXat9hn8NDoyfGTHXAmnNDhS1t&#10;K3KX/TVYeHl9fwtfUsrMfF4P7pQG15uNtY8Pw3oOSmiQf/Gfe+fz/Cn8/pIP0Ms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ldcgwgAAANsAAAAPAAAAAAAAAAAAAAAAAJ8C&#10;AABkcnMvZG93bnJldi54bWxQSwUGAAAAAAQABAD3AAAAjgMAAAAA&#10;">
                        <v:imagedata r:id="rId12" o:title=""/>
                        <o:lock v:ext="edit" aspectratio="f"/>
                      </v:shape>
                      <v:shape id="Object 22" o:spid="_x0000_s1029" type="#_x0000_t75" style="position:absolute;left:17;top:8526;width:4166;height:31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hNE3DAAAA2wAAAA8AAABkcnMvZG93bnJldi54bWxET01rwkAQvQv+h2WE3nRjES3RVTRQ7EGE&#10;qpfcxuyYBLOzaXYbo7/eFQq9zeN9zmLVmUq01LjSsoLxKAJBnFldcq7gdPwcfoBwHlljZZkU3MnB&#10;atnvLTDW9sbf1B58LkIIuxgVFN7XsZQuK8igG9maOHAX2xj0ATa51A3eQrip5HsUTaXBkkNDgTUl&#10;BWXXw69RkLW7dKt/kt1+PznPks0jPVb3VKm3Qbeeg/DU+X/xn/tLh/kzeP0SDpDL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SE0TcMAAADbAAAADwAAAAAAAAAAAAAAAACf&#10;AgAAZHJzL2Rvd25yZXYueG1sUEsFBgAAAAAEAAQA9wAAAI8DAAAAAA==&#10;">
                        <v:imagedata r:id="rId13" o:title=""/>
                        <o:lock v:ext="edit" aspectratio="f"/>
                      </v:shape>
                    </v:group>
                  </w:pict>
                </mc:Fallback>
              </mc:AlternateContent>
            </w:r>
            <w:r>
              <w:rPr>
                <w:noProof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>
                      <wp:simplePos x="0" y="0"/>
                      <wp:positionH relativeFrom="column">
                        <wp:posOffset>-476250</wp:posOffset>
                      </wp:positionH>
                      <wp:positionV relativeFrom="paragraph">
                        <wp:posOffset>-210820</wp:posOffset>
                      </wp:positionV>
                      <wp:extent cx="1497330" cy="3234690"/>
                      <wp:effectExtent l="0" t="0" r="0" b="4445"/>
                      <wp:wrapNone/>
                      <wp:docPr id="13" name="Text Box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97330" cy="32346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31735" w:rsidRDefault="00711B78">
                                  <w:r>
                                    <w:rPr>
                                      <w:noProof/>
                                      <w:sz w:val="24"/>
                                      <w:lang w:eastAsia="ja-JP"/>
                                    </w:rPr>
                                    <w:drawing>
                                      <wp:inline distT="0" distB="0" distL="0" distR="0">
                                        <wp:extent cx="1309828" cy="3143250"/>
                                        <wp:effectExtent l="4622" t="0" r="0" b="0"/>
                                        <wp:docPr id="184" name="Object 3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lockedCanvas">
                                            <lc:lockedCanvas xmlns:lc="http://schemas.openxmlformats.org/drawingml/2006/lockedCanvas">
                                              <a:nvGrpSpPr>
                                                <a:cNvPr id="0" name=""/>
                                                <a:cNvGrpSpPr/>
                                              </a:nvGrpSpPr>
                                              <a:grpSpPr>
                                                <a:xfrm>
                                                  <a:off x="0" y="0"/>
                                                  <a:ext cx="1719265" cy="4085531"/>
                                                  <a:chOff x="2957495" y="1496091"/>
                                                  <a:chExt cx="1719265" cy="4085531"/>
                                                </a:xfrm>
                                              </a:grpSpPr>
                                              <a:sp>
                                                <a:nvSpPr>
                                                  <a:cNvPr id="156" name="Freeform 112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336909" y="4452083"/>
                                                    <a:ext cx="687388" cy="279300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1785" y="132"/>
                                                      </a:cxn>
                                                      <a:cxn ang="0">
                                                        <a:pos x="1515" y="226"/>
                                                      </a:cxn>
                                                      <a:cxn ang="0">
                                                        <a:pos x="1271" y="333"/>
                                                      </a:cxn>
                                                      <a:cxn ang="0">
                                                        <a:pos x="1055" y="449"/>
                                                      </a:cxn>
                                                      <a:cxn ang="0">
                                                        <a:pos x="863" y="572"/>
                                                      </a:cxn>
                                                      <a:cxn ang="0">
                                                        <a:pos x="695" y="701"/>
                                                      </a:cxn>
                                                      <a:cxn ang="0">
                                                        <a:pos x="549" y="829"/>
                                                      </a:cxn>
                                                      <a:cxn ang="0">
                                                        <a:pos x="422" y="957"/>
                                                      </a:cxn>
                                                      <a:cxn ang="0">
                                                        <a:pos x="317" y="1081"/>
                                                      </a:cxn>
                                                      <a:cxn ang="0">
                                                        <a:pos x="228" y="1199"/>
                                                      </a:cxn>
                                                      <a:cxn ang="0">
                                                        <a:pos x="157" y="1309"/>
                                                      </a:cxn>
                                                      <a:cxn ang="0">
                                                        <a:pos x="100" y="1407"/>
                                                      </a:cxn>
                                                      <a:cxn ang="0">
                                                        <a:pos x="58" y="1490"/>
                                                      </a:cxn>
                                                      <a:cxn ang="0">
                                                        <a:pos x="28" y="1556"/>
                                                      </a:cxn>
                                                      <a:cxn ang="0">
                                                        <a:pos x="4" y="1618"/>
                                                      </a:cxn>
                                                      <a:cxn ang="0">
                                                        <a:pos x="6" y="1619"/>
                                                      </a:cxn>
                                                      <a:cxn ang="0">
                                                        <a:pos x="40" y="1560"/>
                                                      </a:cxn>
                                                      <a:cxn ang="0">
                                                        <a:pos x="79" y="1496"/>
                                                      </a:cxn>
                                                      <a:cxn ang="0">
                                                        <a:pos x="132" y="1416"/>
                                                      </a:cxn>
                                                      <a:cxn ang="0">
                                                        <a:pos x="200" y="1323"/>
                                                      </a:cxn>
                                                      <a:cxn ang="0">
                                                        <a:pos x="284" y="1219"/>
                                                      </a:cxn>
                                                      <a:cxn ang="0">
                                                        <a:pos x="384" y="1107"/>
                                                      </a:cxn>
                                                      <a:cxn ang="0">
                                                        <a:pos x="502" y="990"/>
                                                      </a:cxn>
                                                      <a:cxn ang="0">
                                                        <a:pos x="635" y="869"/>
                                                      </a:cxn>
                                                      <a:cxn ang="0">
                                                        <a:pos x="788" y="748"/>
                                                      </a:cxn>
                                                      <a:cxn ang="0">
                                                        <a:pos x="958" y="629"/>
                                                      </a:cxn>
                                                      <a:cxn ang="0">
                                                        <a:pos x="1149" y="515"/>
                                                      </a:cxn>
                                                      <a:cxn ang="0">
                                                        <a:pos x="1359" y="408"/>
                                                      </a:cxn>
                                                      <a:cxn ang="0">
                                                        <a:pos x="1590" y="311"/>
                                                      </a:cxn>
                                                      <a:cxn ang="0">
                                                        <a:pos x="1841" y="226"/>
                                                      </a:cxn>
                                                      <a:cxn ang="0">
                                                        <a:pos x="2106" y="161"/>
                                                      </a:cxn>
                                                      <a:cxn ang="0">
                                                        <a:pos x="2359" y="120"/>
                                                      </a:cxn>
                                                      <a:cxn ang="0">
                                                        <a:pos x="2600" y="103"/>
                                                      </a:cxn>
                                                      <a:cxn ang="0">
                                                        <a:pos x="2829" y="107"/>
                                                      </a:cxn>
                                                      <a:cxn ang="0">
                                                        <a:pos x="3043" y="129"/>
                                                      </a:cxn>
                                                      <a:cxn ang="0">
                                                        <a:pos x="3245" y="165"/>
                                                      </a:cxn>
                                                      <a:cxn ang="0">
                                                        <a:pos x="3431" y="212"/>
                                                      </a:cxn>
                                                      <a:cxn ang="0">
                                                        <a:pos x="3603" y="269"/>
                                                      </a:cxn>
                                                      <a:cxn ang="0">
                                                        <a:pos x="3758" y="330"/>
                                                      </a:cxn>
                                                      <a:cxn ang="0">
                                                        <a:pos x="3895" y="395"/>
                                                      </a:cxn>
                                                      <a:cxn ang="0">
                                                        <a:pos x="4017" y="459"/>
                                                      </a:cxn>
                                                      <a:cxn ang="0">
                                                        <a:pos x="4119" y="520"/>
                                                      </a:cxn>
                                                      <a:cxn ang="0">
                                                        <a:pos x="4202" y="574"/>
                                                      </a:cxn>
                                                      <a:cxn ang="0">
                                                        <a:pos x="4266" y="621"/>
                                                      </a:cxn>
                                                      <a:cxn ang="0">
                                                        <a:pos x="4322" y="665"/>
                                                      </a:cxn>
                                                      <a:cxn ang="0">
                                                        <a:pos x="4326" y="656"/>
                                                      </a:cxn>
                                                      <a:cxn ang="0">
                                                        <a:pos x="4294" y="612"/>
                                                      </a:cxn>
                                                      <a:cxn ang="0">
                                                        <a:pos x="4239" y="558"/>
                                                      </a:cxn>
                                                      <a:cxn ang="0">
                                                        <a:pos x="4165" y="495"/>
                                                      </a:cxn>
                                                      <a:cxn ang="0">
                                                        <a:pos x="4072" y="429"/>
                                                      </a:cxn>
                                                      <a:cxn ang="0">
                                                        <a:pos x="3960" y="358"/>
                                                      </a:cxn>
                                                      <a:cxn ang="0">
                                                        <a:pos x="3830" y="288"/>
                                                      </a:cxn>
                                                      <a:cxn ang="0">
                                                        <a:pos x="3684" y="220"/>
                                                      </a:cxn>
                                                      <a:cxn ang="0">
                                                        <a:pos x="3523" y="157"/>
                                                      </a:cxn>
                                                      <a:cxn ang="0">
                                                        <a:pos x="3347" y="101"/>
                                                      </a:cxn>
                                                      <a:cxn ang="0">
                                                        <a:pos x="3159" y="55"/>
                                                      </a:cxn>
                                                      <a:cxn ang="0">
                                                        <a:pos x="2958" y="21"/>
                                                      </a:cxn>
                                                      <a:cxn ang="0">
                                                        <a:pos x="2746" y="3"/>
                                                      </a:cxn>
                                                      <a:cxn ang="0">
                                                        <a:pos x="2524" y="1"/>
                                                      </a:cxn>
                                                      <a:cxn ang="0">
                                                        <a:pos x="2293" y="19"/>
                                                      </a:cxn>
                                                      <a:cxn ang="0">
                                                        <a:pos x="2053" y="60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4334" h="1631">
                                                        <a:moveTo>
                                                          <a:pt x="1931" y="90"/>
                                                        </a:moveTo>
                                                        <a:lnTo>
                                                          <a:pt x="1785" y="132"/>
                                                        </a:lnTo>
                                                        <a:lnTo>
                                                          <a:pt x="1646" y="177"/>
                                                        </a:lnTo>
                                                        <a:lnTo>
                                                          <a:pt x="1515" y="226"/>
                                                        </a:lnTo>
                                                        <a:lnTo>
                                                          <a:pt x="1390" y="279"/>
                                                        </a:lnTo>
                                                        <a:lnTo>
                                                          <a:pt x="1271" y="333"/>
                                                        </a:lnTo>
                                                        <a:lnTo>
                                                          <a:pt x="1161" y="391"/>
                                                        </a:lnTo>
                                                        <a:lnTo>
                                                          <a:pt x="1055" y="449"/>
                                                        </a:lnTo>
                                                        <a:lnTo>
                                                          <a:pt x="956" y="511"/>
                                                        </a:lnTo>
                                                        <a:lnTo>
                                                          <a:pt x="863" y="572"/>
                                                        </a:lnTo>
                                                        <a:lnTo>
                                                          <a:pt x="777" y="636"/>
                                                        </a:lnTo>
                                                        <a:lnTo>
                                                          <a:pt x="695" y="701"/>
                                                        </a:lnTo>
                                                        <a:lnTo>
                                                          <a:pt x="619" y="764"/>
                                                        </a:lnTo>
                                                        <a:lnTo>
                                                          <a:pt x="549" y="829"/>
                                                        </a:lnTo>
                                                        <a:lnTo>
                                                          <a:pt x="483" y="893"/>
                                                        </a:lnTo>
                                                        <a:lnTo>
                                                          <a:pt x="422" y="957"/>
                                                        </a:lnTo>
                                                        <a:lnTo>
                                                          <a:pt x="367" y="1020"/>
                                                        </a:lnTo>
                                                        <a:lnTo>
                                                          <a:pt x="317" y="1081"/>
                                                        </a:lnTo>
                                                        <a:lnTo>
                                                          <a:pt x="271" y="1142"/>
                                                        </a:lnTo>
                                                        <a:lnTo>
                                                          <a:pt x="228" y="1199"/>
                                                        </a:lnTo>
                                                        <a:lnTo>
                                                          <a:pt x="190" y="1256"/>
                                                        </a:lnTo>
                                                        <a:lnTo>
                                                          <a:pt x="157" y="1309"/>
                                                        </a:lnTo>
                                                        <a:lnTo>
                                                          <a:pt x="127" y="1359"/>
                                                        </a:lnTo>
                                                        <a:lnTo>
                                                          <a:pt x="100" y="1407"/>
                                                        </a:lnTo>
                                                        <a:lnTo>
                                                          <a:pt x="78" y="1450"/>
                                                        </a:lnTo>
                                                        <a:lnTo>
                                                          <a:pt x="58" y="1490"/>
                                                        </a:lnTo>
                                                        <a:lnTo>
                                                          <a:pt x="42" y="1526"/>
                                                        </a:lnTo>
                                                        <a:lnTo>
                                                          <a:pt x="28" y="1556"/>
                                                        </a:lnTo>
                                                        <a:lnTo>
                                                          <a:pt x="17" y="1582"/>
                                                        </a:lnTo>
                                                        <a:lnTo>
                                                          <a:pt x="4" y="1618"/>
                                                        </a:lnTo>
                                                        <a:lnTo>
                                                          <a:pt x="0" y="1631"/>
                                                        </a:lnTo>
                                                        <a:lnTo>
                                                          <a:pt x="6" y="1619"/>
                                                        </a:lnTo>
                                                        <a:lnTo>
                                                          <a:pt x="25" y="1584"/>
                                                        </a:lnTo>
                                                        <a:lnTo>
                                                          <a:pt x="40" y="1560"/>
                                                        </a:lnTo>
                                                        <a:lnTo>
                                                          <a:pt x="57" y="1530"/>
                                                        </a:lnTo>
                                                        <a:lnTo>
                                                          <a:pt x="79" y="1496"/>
                                                        </a:lnTo>
                                                        <a:lnTo>
                                                          <a:pt x="103" y="1458"/>
                                                        </a:lnTo>
                                                        <a:lnTo>
                                                          <a:pt x="132" y="1416"/>
                                                        </a:lnTo>
                                                        <a:lnTo>
                                                          <a:pt x="164" y="1371"/>
                                                        </a:lnTo>
                                                        <a:lnTo>
                                                          <a:pt x="200" y="1323"/>
                                                        </a:lnTo>
                                                        <a:lnTo>
                                                          <a:pt x="240" y="1272"/>
                                                        </a:lnTo>
                                                        <a:lnTo>
                                                          <a:pt x="284" y="1219"/>
                                                        </a:lnTo>
                                                        <a:lnTo>
                                                          <a:pt x="332" y="1164"/>
                                                        </a:lnTo>
                                                        <a:lnTo>
                                                          <a:pt x="384" y="1107"/>
                                                        </a:lnTo>
                                                        <a:lnTo>
                                                          <a:pt x="441" y="1048"/>
                                                        </a:lnTo>
                                                        <a:lnTo>
                                                          <a:pt x="502" y="990"/>
                                                        </a:lnTo>
                                                        <a:lnTo>
                                                          <a:pt x="566" y="929"/>
                                                        </a:lnTo>
                                                        <a:lnTo>
                                                          <a:pt x="635" y="869"/>
                                                        </a:lnTo>
                                                        <a:lnTo>
                                                          <a:pt x="709" y="808"/>
                                                        </a:lnTo>
                                                        <a:lnTo>
                                                          <a:pt x="788" y="748"/>
                                                        </a:lnTo>
                                                        <a:lnTo>
                                                          <a:pt x="871" y="688"/>
                                                        </a:lnTo>
                                                        <a:lnTo>
                                                          <a:pt x="958" y="629"/>
                                                        </a:lnTo>
                                                        <a:lnTo>
                                                          <a:pt x="1052" y="571"/>
                                                        </a:lnTo>
                                                        <a:lnTo>
                                                          <a:pt x="1149" y="515"/>
                                                        </a:lnTo>
                                                        <a:lnTo>
                                                          <a:pt x="1252" y="460"/>
                                                        </a:lnTo>
                                                        <a:lnTo>
                                                          <a:pt x="1359" y="408"/>
                                                        </a:lnTo>
                                                        <a:lnTo>
                                                          <a:pt x="1472" y="358"/>
                                                        </a:lnTo>
                                                        <a:lnTo>
                                                          <a:pt x="1590" y="311"/>
                                                        </a:lnTo>
                                                        <a:lnTo>
                                                          <a:pt x="1713" y="267"/>
                                                        </a:lnTo>
                                                        <a:lnTo>
                                                          <a:pt x="1841" y="226"/>
                                                        </a:lnTo>
                                                        <a:lnTo>
                                                          <a:pt x="1976" y="191"/>
                                                        </a:lnTo>
                                                        <a:lnTo>
                                                          <a:pt x="2106" y="161"/>
                                                        </a:lnTo>
                                                        <a:lnTo>
                                                          <a:pt x="2234" y="137"/>
                                                        </a:lnTo>
                                                        <a:lnTo>
                                                          <a:pt x="2359" y="120"/>
                                                        </a:lnTo>
                                                        <a:lnTo>
                                                          <a:pt x="2481" y="109"/>
                                                        </a:lnTo>
                                                        <a:lnTo>
                                                          <a:pt x="2600" y="103"/>
                                                        </a:lnTo>
                                                        <a:lnTo>
                                                          <a:pt x="2716" y="103"/>
                                                        </a:lnTo>
                                                        <a:lnTo>
                                                          <a:pt x="2829" y="107"/>
                                                        </a:lnTo>
                                                        <a:lnTo>
                                                          <a:pt x="2938" y="116"/>
                                                        </a:lnTo>
                                                        <a:lnTo>
                                                          <a:pt x="3043" y="129"/>
                                                        </a:lnTo>
                                                        <a:lnTo>
                                                          <a:pt x="3146" y="145"/>
                                                        </a:lnTo>
                                                        <a:lnTo>
                                                          <a:pt x="3245" y="165"/>
                                                        </a:lnTo>
                                                        <a:lnTo>
                                                          <a:pt x="3340" y="187"/>
                                                        </a:lnTo>
                                                        <a:lnTo>
                                                          <a:pt x="3431" y="212"/>
                                                        </a:lnTo>
                                                        <a:lnTo>
                                                          <a:pt x="3519" y="240"/>
                                                        </a:lnTo>
                                                        <a:lnTo>
                                                          <a:pt x="3603" y="269"/>
                                                        </a:lnTo>
                                                        <a:lnTo>
                                                          <a:pt x="3682" y="299"/>
                                                        </a:lnTo>
                                                        <a:lnTo>
                                                          <a:pt x="3758" y="330"/>
                                                        </a:lnTo>
                                                        <a:lnTo>
                                                          <a:pt x="3829" y="363"/>
                                                        </a:lnTo>
                                                        <a:lnTo>
                                                          <a:pt x="3895" y="395"/>
                                                        </a:lnTo>
                                                        <a:lnTo>
                                                          <a:pt x="3958" y="428"/>
                                                        </a:lnTo>
                                                        <a:lnTo>
                                                          <a:pt x="4017" y="459"/>
                                                        </a:lnTo>
                                                        <a:lnTo>
                                                          <a:pt x="4070" y="490"/>
                                                        </a:lnTo>
                                                        <a:lnTo>
                                                          <a:pt x="4119" y="520"/>
                                                        </a:lnTo>
                                                        <a:lnTo>
                                                          <a:pt x="4163" y="549"/>
                                                        </a:lnTo>
                                                        <a:lnTo>
                                                          <a:pt x="4202" y="574"/>
                                                        </a:lnTo>
                                                        <a:lnTo>
                                                          <a:pt x="4236" y="599"/>
                                                        </a:lnTo>
                                                        <a:lnTo>
                                                          <a:pt x="4266" y="621"/>
                                                        </a:lnTo>
                                                        <a:lnTo>
                                                          <a:pt x="4290" y="639"/>
                                                        </a:lnTo>
                                                        <a:lnTo>
                                                          <a:pt x="4322" y="665"/>
                                                        </a:lnTo>
                                                        <a:lnTo>
                                                          <a:pt x="4334" y="674"/>
                                                        </a:lnTo>
                                                        <a:lnTo>
                                                          <a:pt x="4326" y="656"/>
                                                        </a:lnTo>
                                                        <a:lnTo>
                                                          <a:pt x="4312" y="636"/>
                                                        </a:lnTo>
                                                        <a:lnTo>
                                                          <a:pt x="4294" y="612"/>
                                                        </a:lnTo>
                                                        <a:lnTo>
                                                          <a:pt x="4269" y="587"/>
                                                        </a:lnTo>
                                                        <a:lnTo>
                                                          <a:pt x="4239" y="558"/>
                                                        </a:lnTo>
                                                        <a:lnTo>
                                                          <a:pt x="4205" y="527"/>
                                                        </a:lnTo>
                                                        <a:lnTo>
                                                          <a:pt x="4165" y="495"/>
                                                        </a:lnTo>
                                                        <a:lnTo>
                                                          <a:pt x="4121" y="462"/>
                                                        </a:lnTo>
                                                        <a:lnTo>
                                                          <a:pt x="4072" y="429"/>
                                                        </a:lnTo>
                                                        <a:lnTo>
                                                          <a:pt x="4018" y="394"/>
                                                        </a:lnTo>
                                                        <a:lnTo>
                                                          <a:pt x="3960" y="358"/>
                                                        </a:lnTo>
                                                        <a:lnTo>
                                                          <a:pt x="3896" y="323"/>
                                                        </a:lnTo>
                                                        <a:lnTo>
                                                          <a:pt x="3830" y="288"/>
                                                        </a:lnTo>
                                                        <a:lnTo>
                                                          <a:pt x="3759" y="253"/>
                                                        </a:lnTo>
                                                        <a:lnTo>
                                                          <a:pt x="3684" y="220"/>
                                                        </a:lnTo>
                                                        <a:lnTo>
                                                          <a:pt x="3606" y="187"/>
                                                        </a:lnTo>
                                                        <a:lnTo>
                                                          <a:pt x="3523" y="157"/>
                                                        </a:lnTo>
                                                        <a:lnTo>
                                                          <a:pt x="3437" y="128"/>
                                                        </a:lnTo>
                                                        <a:lnTo>
                                                          <a:pt x="3347" y="101"/>
                                                        </a:lnTo>
                                                        <a:lnTo>
                                                          <a:pt x="3255" y="77"/>
                                                        </a:lnTo>
                                                        <a:lnTo>
                                                          <a:pt x="3159" y="55"/>
                                                        </a:lnTo>
                                                        <a:lnTo>
                                                          <a:pt x="3060" y="37"/>
                                                        </a:lnTo>
                                                        <a:lnTo>
                                                          <a:pt x="2958" y="21"/>
                                                        </a:lnTo>
                                                        <a:lnTo>
                                                          <a:pt x="2853" y="10"/>
                                                        </a:lnTo>
                                                        <a:lnTo>
                                                          <a:pt x="2746" y="3"/>
                                                        </a:lnTo>
                                                        <a:lnTo>
                                                          <a:pt x="2636" y="0"/>
                                                        </a:lnTo>
                                                        <a:lnTo>
                                                          <a:pt x="2524" y="1"/>
                                                        </a:lnTo>
                                                        <a:lnTo>
                                                          <a:pt x="2409" y="8"/>
                                                        </a:lnTo>
                                                        <a:lnTo>
                                                          <a:pt x="2293" y="19"/>
                                                        </a:lnTo>
                                                        <a:lnTo>
                                                          <a:pt x="2174" y="37"/>
                                                        </a:lnTo>
                                                        <a:lnTo>
                                                          <a:pt x="2053" y="60"/>
                                                        </a:lnTo>
                                                        <a:lnTo>
                                                          <a:pt x="1931" y="90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gradFill flip="none" rotWithShape="1">
                                                    <a:gsLst>
                                                      <a:gs pos="0">
                                                        <a:schemeClr val="accent3">
                                                          <a:lumMod val="60000"/>
                                                          <a:lumOff val="40000"/>
                                                          <a:alpha val="65000"/>
                                                        </a:schemeClr>
                                                      </a:gs>
                                                      <a:gs pos="50000">
                                                        <a:schemeClr val="accent3">
                                                          <a:lumMod val="40000"/>
                                                          <a:lumOff val="60000"/>
                                                          <a:alpha val="45000"/>
                                                        </a:schemeClr>
                                                      </a:gs>
                                                      <a:gs pos="100000">
                                                        <a:schemeClr val="accent3">
                                                          <a:lumMod val="20000"/>
                                                          <a:lumOff val="80000"/>
                                                          <a:alpha val="18000"/>
                                                        </a:schemeClr>
                                                      </a:gs>
                                                    </a:gsLst>
                                                    <a:lin ang="16200000" scaled="1"/>
                                                    <a:tileRect/>
                                                  </a:gra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160" name="Freeform 116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274997" y="4739949"/>
                                                    <a:ext cx="1401763" cy="310143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6003" y="967"/>
                                                      </a:cxn>
                                                      <a:cxn ang="0">
                                                        <a:pos x="5894" y="854"/>
                                                      </a:cxn>
                                                      <a:cxn ang="0">
                                                        <a:pos x="5722" y="718"/>
                                                      </a:cxn>
                                                      <a:cxn ang="0">
                                                        <a:pos x="5492" y="567"/>
                                                      </a:cxn>
                                                      <a:cxn ang="0">
                                                        <a:pos x="5206" y="414"/>
                                                      </a:cxn>
                                                      <a:cxn ang="0">
                                                        <a:pos x="5196" y="299"/>
                                                      </a:cxn>
                                                      <a:cxn ang="0">
                                                        <a:pos x="5514" y="232"/>
                                                      </a:cxn>
                                                      <a:cxn ang="0">
                                                        <a:pos x="5859" y="184"/>
                                                      </a:cxn>
                                                      <a:cxn ang="0">
                                                        <a:pos x="6722" y="194"/>
                                                      </a:cxn>
                                                      <a:cxn ang="0">
                                                        <a:pos x="7527" y="390"/>
                                                      </a:cxn>
                                                      <a:cxn ang="0">
                                                        <a:pos x="8151" y="685"/>
                                                      </a:cxn>
                                                      <a:cxn ang="0">
                                                        <a:pos x="8578" y="980"/>
                                                      </a:cxn>
                                                      <a:cxn ang="0">
                                                        <a:pos x="8814" y="1191"/>
                                                      </a:cxn>
                                                      <a:cxn ang="0">
                                                        <a:pos x="8725" y="1048"/>
                                                      </a:cxn>
                                                      <a:cxn ang="0">
                                                        <a:pos x="8401" y="756"/>
                                                      </a:cxn>
                                                      <a:cxn ang="0">
                                                        <a:pos x="7881" y="433"/>
                                                      </a:cxn>
                                                      <a:cxn ang="0">
                                                        <a:pos x="7188" y="163"/>
                                                      </a:cxn>
                                                      <a:cxn ang="0">
                                                        <a:pos x="6346" y="35"/>
                                                      </a:cxn>
                                                      <a:cxn ang="0">
                                                        <a:pos x="5664" y="77"/>
                                                      </a:cxn>
                                                      <a:cxn ang="0">
                                                        <a:pos x="5267" y="148"/>
                                                      </a:cxn>
                                                      <a:cxn ang="0">
                                                        <a:pos x="4912" y="246"/>
                                                      </a:cxn>
                                                      <a:cxn ang="0">
                                                        <a:pos x="4581" y="171"/>
                                                      </a:cxn>
                                                      <a:cxn ang="0">
                                                        <a:pos x="4220" y="81"/>
                                                      </a:cxn>
                                                      <a:cxn ang="0">
                                                        <a:pos x="3830" y="21"/>
                                                      </a:cxn>
                                                      <a:cxn ang="0">
                                                        <a:pos x="3414" y="0"/>
                                                      </a:cxn>
                                                      <a:cxn ang="0">
                                                        <a:pos x="2975" y="24"/>
                                                      </a:cxn>
                                                      <a:cxn ang="0">
                                                        <a:pos x="2166" y="187"/>
                                                      </a:cxn>
                                                      <a:cxn ang="0">
                                                        <a:pos x="1247" y="561"/>
                                                      </a:cxn>
                                                      <a:cxn ang="0">
                                                        <a:pos x="619" y="1004"/>
                                                      </a:cxn>
                                                      <a:cxn ang="0">
                                                        <a:pos x="233" y="1422"/>
                                                      </a:cxn>
                                                      <a:cxn ang="0">
                                                        <a:pos x="42" y="1723"/>
                                                      </a:cxn>
                                                      <a:cxn ang="0">
                                                        <a:pos x="57" y="1727"/>
                                                      </a:cxn>
                                                      <a:cxn ang="0">
                                                        <a:pos x="292" y="1445"/>
                                                      </a:cxn>
                                                      <a:cxn ang="0">
                                                        <a:pos x="725" y="1053"/>
                                                      </a:cxn>
                                                      <a:cxn ang="0">
                                                        <a:pos x="1376" y="642"/>
                                                      </a:cxn>
                                                      <a:cxn ang="0">
                                                        <a:pos x="2265" y="302"/>
                                                      </a:cxn>
                                                      <a:cxn ang="0">
                                                        <a:pos x="3010" y="161"/>
                                                      </a:cxn>
                                                      <a:cxn ang="0">
                                                        <a:pos x="3405" y="136"/>
                                                      </a:cxn>
                                                      <a:cxn ang="0">
                                                        <a:pos x="3777" y="146"/>
                                                      </a:cxn>
                                                      <a:cxn ang="0">
                                                        <a:pos x="4125" y="187"/>
                                                      </a:cxn>
                                                      <a:cxn ang="0">
                                                        <a:pos x="4449" y="252"/>
                                                      </a:cxn>
                                                      <a:cxn ang="0">
                                                        <a:pos x="4594" y="363"/>
                                                      </a:cxn>
                                                      <a:cxn ang="0">
                                                        <a:pos x="4060" y="644"/>
                                                      </a:cxn>
                                                      <a:cxn ang="0">
                                                        <a:pos x="3670" y="945"/>
                                                      </a:cxn>
                                                      <a:cxn ang="0">
                                                        <a:pos x="3408" y="1220"/>
                                                      </a:cxn>
                                                      <a:cxn ang="0">
                                                        <a:pos x="3242" y="1453"/>
                                                      </a:cxn>
                                                      <a:cxn ang="0">
                                                        <a:pos x="3257" y="1455"/>
                                                      </a:cxn>
                                                      <a:cxn ang="0">
                                                        <a:pos x="3467" y="1229"/>
                                                      </a:cxn>
                                                      <a:cxn ang="0">
                                                        <a:pos x="3778" y="965"/>
                                                      </a:cxn>
                                                      <a:cxn ang="0">
                                                        <a:pos x="4217" y="682"/>
                                                      </a:cxn>
                                                      <a:cxn ang="0">
                                                        <a:pos x="4785" y="425"/>
                                                      </a:cxn>
                                                      <a:cxn ang="0">
                                                        <a:pos x="5212" y="518"/>
                                                      </a:cxn>
                                                      <a:cxn ang="0">
                                                        <a:pos x="5531" y="682"/>
                                                      </a:cxn>
                                                      <a:cxn ang="0">
                                                        <a:pos x="5811" y="857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8826" h="1814">
                                                        <a:moveTo>
                                                          <a:pt x="6043" y="1033"/>
                                                        </a:moveTo>
                                                        <a:lnTo>
                                                          <a:pt x="6039" y="1023"/>
                                                        </a:lnTo>
                                                        <a:lnTo>
                                                          <a:pt x="6033" y="1010"/>
                                                        </a:lnTo>
                                                        <a:lnTo>
                                                          <a:pt x="6025" y="997"/>
                                                        </a:lnTo>
                                                        <a:lnTo>
                                                          <a:pt x="6015" y="983"/>
                                                        </a:lnTo>
                                                        <a:lnTo>
                                                          <a:pt x="6003" y="967"/>
                                                        </a:lnTo>
                                                        <a:lnTo>
                                                          <a:pt x="5990" y="951"/>
                                                        </a:lnTo>
                                                        <a:lnTo>
                                                          <a:pt x="5974" y="934"/>
                                                        </a:lnTo>
                                                        <a:lnTo>
                                                          <a:pt x="5957" y="915"/>
                                                        </a:lnTo>
                                                        <a:lnTo>
                                                          <a:pt x="5938" y="896"/>
                                                        </a:lnTo>
                                                        <a:lnTo>
                                                          <a:pt x="5917" y="876"/>
                                                        </a:lnTo>
                                                        <a:lnTo>
                                                          <a:pt x="5894" y="854"/>
                                                        </a:lnTo>
                                                        <a:lnTo>
                                                          <a:pt x="5869" y="834"/>
                                                        </a:lnTo>
                                                        <a:lnTo>
                                                          <a:pt x="5844" y="811"/>
                                                        </a:lnTo>
                                                        <a:lnTo>
                                                          <a:pt x="5816" y="789"/>
                                                        </a:lnTo>
                                                        <a:lnTo>
                                                          <a:pt x="5786" y="765"/>
                                                        </a:lnTo>
                                                        <a:lnTo>
                                                          <a:pt x="5755" y="742"/>
                                                        </a:lnTo>
                                                        <a:lnTo>
                                                          <a:pt x="5722" y="718"/>
                                                        </a:lnTo>
                                                        <a:lnTo>
                                                          <a:pt x="5688" y="693"/>
                                                        </a:lnTo>
                                                        <a:lnTo>
                                                          <a:pt x="5652" y="669"/>
                                                        </a:lnTo>
                                                        <a:lnTo>
                                                          <a:pt x="5614" y="643"/>
                                                        </a:lnTo>
                                                        <a:lnTo>
                                                          <a:pt x="5575" y="618"/>
                                                        </a:lnTo>
                                                        <a:lnTo>
                                                          <a:pt x="5534" y="593"/>
                                                        </a:lnTo>
                                                        <a:lnTo>
                                                          <a:pt x="5492" y="567"/>
                                                        </a:lnTo>
                                                        <a:lnTo>
                                                          <a:pt x="5448" y="541"/>
                                                        </a:lnTo>
                                                        <a:lnTo>
                                                          <a:pt x="5402" y="516"/>
                                                        </a:lnTo>
                                                        <a:lnTo>
                                                          <a:pt x="5355" y="490"/>
                                                        </a:lnTo>
                                                        <a:lnTo>
                                                          <a:pt x="5307" y="465"/>
                                                        </a:lnTo>
                                                        <a:lnTo>
                                                          <a:pt x="5258" y="439"/>
                                                        </a:lnTo>
                                                        <a:lnTo>
                                                          <a:pt x="5206" y="414"/>
                                                        </a:lnTo>
                                                        <a:lnTo>
                                                          <a:pt x="5154" y="389"/>
                                                        </a:lnTo>
                                                        <a:lnTo>
                                                          <a:pt x="5101" y="364"/>
                                                        </a:lnTo>
                                                        <a:lnTo>
                                                          <a:pt x="5045" y="340"/>
                                                        </a:lnTo>
                                                        <a:lnTo>
                                                          <a:pt x="5094" y="326"/>
                                                        </a:lnTo>
                                                        <a:lnTo>
                                                          <a:pt x="5145" y="313"/>
                                                        </a:lnTo>
                                                        <a:lnTo>
                                                          <a:pt x="5196" y="299"/>
                                                        </a:lnTo>
                                                        <a:lnTo>
                                                          <a:pt x="5247" y="287"/>
                                                        </a:lnTo>
                                                        <a:lnTo>
                                                          <a:pt x="5299" y="275"/>
                                                        </a:lnTo>
                                                        <a:lnTo>
                                                          <a:pt x="5352" y="263"/>
                                                        </a:lnTo>
                                                        <a:lnTo>
                                                          <a:pt x="5405" y="252"/>
                                                        </a:lnTo>
                                                        <a:lnTo>
                                                          <a:pt x="5460" y="242"/>
                                                        </a:lnTo>
                                                        <a:lnTo>
                                                          <a:pt x="5514" y="232"/>
                                                        </a:lnTo>
                                                        <a:lnTo>
                                                          <a:pt x="5571" y="222"/>
                                                        </a:lnTo>
                                                        <a:lnTo>
                                                          <a:pt x="5627" y="213"/>
                                                        </a:lnTo>
                                                        <a:lnTo>
                                                          <a:pt x="5684" y="205"/>
                                                        </a:lnTo>
                                                        <a:lnTo>
                                                          <a:pt x="5742" y="198"/>
                                                        </a:lnTo>
                                                        <a:lnTo>
                                                          <a:pt x="5801" y="191"/>
                                                        </a:lnTo>
                                                        <a:lnTo>
                                                          <a:pt x="5859" y="184"/>
                                                        </a:lnTo>
                                                        <a:lnTo>
                                                          <a:pt x="5920" y="179"/>
                                                        </a:lnTo>
                                                        <a:lnTo>
                                                          <a:pt x="6089" y="168"/>
                                                        </a:lnTo>
                                                        <a:lnTo>
                                                          <a:pt x="6254" y="165"/>
                                                        </a:lnTo>
                                                        <a:lnTo>
                                                          <a:pt x="6415" y="168"/>
                                                        </a:lnTo>
                                                        <a:lnTo>
                                                          <a:pt x="6571" y="178"/>
                                                        </a:lnTo>
                                                        <a:lnTo>
                                                          <a:pt x="6722" y="194"/>
                                                        </a:lnTo>
                                                        <a:lnTo>
                                                          <a:pt x="6868" y="215"/>
                                                        </a:lnTo>
                                                        <a:lnTo>
                                                          <a:pt x="7010" y="242"/>
                                                        </a:lnTo>
                                                        <a:lnTo>
                                                          <a:pt x="7147" y="273"/>
                                                        </a:lnTo>
                                                        <a:lnTo>
                                                          <a:pt x="7279" y="309"/>
                                                        </a:lnTo>
                                                        <a:lnTo>
                                                          <a:pt x="7405" y="347"/>
                                                        </a:lnTo>
                                                        <a:lnTo>
                                                          <a:pt x="7527" y="390"/>
                                                        </a:lnTo>
                                                        <a:lnTo>
                                                          <a:pt x="7644" y="434"/>
                                                        </a:lnTo>
                                                        <a:lnTo>
                                                          <a:pt x="7756" y="482"/>
                                                        </a:lnTo>
                                                        <a:lnTo>
                                                          <a:pt x="7863" y="530"/>
                                                        </a:lnTo>
                                                        <a:lnTo>
                                                          <a:pt x="7964" y="582"/>
                                                        </a:lnTo>
                                                        <a:lnTo>
                                                          <a:pt x="8060" y="633"/>
                                                        </a:lnTo>
                                                        <a:lnTo>
                                                          <a:pt x="8151" y="685"/>
                                                        </a:lnTo>
                                                        <a:lnTo>
                                                          <a:pt x="8236" y="736"/>
                                                        </a:lnTo>
                                                        <a:lnTo>
                                                          <a:pt x="8316" y="788"/>
                                                        </a:lnTo>
                                                        <a:lnTo>
                                                          <a:pt x="8390" y="839"/>
                                                        </a:lnTo>
                                                        <a:lnTo>
                                                          <a:pt x="8459" y="887"/>
                                                        </a:lnTo>
                                                        <a:lnTo>
                                                          <a:pt x="8521" y="936"/>
                                                        </a:lnTo>
                                                        <a:lnTo>
                                                          <a:pt x="8578" y="980"/>
                                                        </a:lnTo>
                                                        <a:lnTo>
                                                          <a:pt x="8630" y="1023"/>
                                                        </a:lnTo>
                                                        <a:lnTo>
                                                          <a:pt x="8675" y="1062"/>
                                                        </a:lnTo>
                                                        <a:lnTo>
                                                          <a:pt x="8715" y="1097"/>
                                                        </a:lnTo>
                                                        <a:lnTo>
                                                          <a:pt x="8748" y="1127"/>
                                                        </a:lnTo>
                                                        <a:lnTo>
                                                          <a:pt x="8776" y="1154"/>
                                                        </a:lnTo>
                                                        <a:lnTo>
                                                          <a:pt x="8814" y="1191"/>
                                                        </a:lnTo>
                                                        <a:lnTo>
                                                          <a:pt x="8826" y="1204"/>
                                                        </a:lnTo>
                                                        <a:lnTo>
                                                          <a:pt x="8819" y="1183"/>
                                                        </a:lnTo>
                                                        <a:lnTo>
                                                          <a:pt x="8804" y="1155"/>
                                                        </a:lnTo>
                                                        <a:lnTo>
                                                          <a:pt x="8785" y="1123"/>
                                                        </a:lnTo>
                                                        <a:lnTo>
                                                          <a:pt x="8758" y="1087"/>
                                                        </a:lnTo>
                                                        <a:lnTo>
                                                          <a:pt x="8725" y="1048"/>
                                                        </a:lnTo>
                                                        <a:lnTo>
                                                          <a:pt x="8685" y="1005"/>
                                                        </a:lnTo>
                                                        <a:lnTo>
                                                          <a:pt x="8640" y="960"/>
                                                        </a:lnTo>
                                                        <a:lnTo>
                                                          <a:pt x="8590" y="912"/>
                                                        </a:lnTo>
                                                        <a:lnTo>
                                                          <a:pt x="8532" y="862"/>
                                                        </a:lnTo>
                                                        <a:lnTo>
                                                          <a:pt x="8470" y="809"/>
                                                        </a:lnTo>
                                                        <a:lnTo>
                                                          <a:pt x="8401" y="756"/>
                                                        </a:lnTo>
                                                        <a:lnTo>
                                                          <a:pt x="8328" y="703"/>
                                                        </a:lnTo>
                                                        <a:lnTo>
                                                          <a:pt x="8248" y="647"/>
                                                        </a:lnTo>
                                                        <a:lnTo>
                                                          <a:pt x="8164" y="593"/>
                                                        </a:lnTo>
                                                        <a:lnTo>
                                                          <a:pt x="8075" y="538"/>
                                                        </a:lnTo>
                                                        <a:lnTo>
                                                          <a:pt x="7980" y="485"/>
                                                        </a:lnTo>
                                                        <a:lnTo>
                                                          <a:pt x="7881" y="433"/>
                                                        </a:lnTo>
                                                        <a:lnTo>
                                                          <a:pt x="7776" y="381"/>
                                                        </a:lnTo>
                                                        <a:lnTo>
                                                          <a:pt x="7667" y="332"/>
                                                        </a:lnTo>
                                                        <a:lnTo>
                                                          <a:pt x="7554" y="286"/>
                                                        </a:lnTo>
                                                        <a:lnTo>
                                                          <a:pt x="7436" y="242"/>
                                                        </a:lnTo>
                                                        <a:lnTo>
                                                          <a:pt x="7314" y="201"/>
                                                        </a:lnTo>
                                                        <a:lnTo>
                                                          <a:pt x="7188" y="163"/>
                                                        </a:lnTo>
                                                        <a:lnTo>
                                                          <a:pt x="7056" y="130"/>
                                                        </a:lnTo>
                                                        <a:lnTo>
                                                          <a:pt x="6922" y="100"/>
                                                        </a:lnTo>
                                                        <a:lnTo>
                                                          <a:pt x="6783" y="76"/>
                                                        </a:lnTo>
                                                        <a:lnTo>
                                                          <a:pt x="6641" y="57"/>
                                                        </a:lnTo>
                                                        <a:lnTo>
                                                          <a:pt x="6496" y="43"/>
                                                        </a:lnTo>
                                                        <a:lnTo>
                                                          <a:pt x="6346" y="35"/>
                                                        </a:lnTo>
                                                        <a:lnTo>
                                                          <a:pt x="6194" y="33"/>
                                                        </a:lnTo>
                                                        <a:lnTo>
                                                          <a:pt x="6038" y="39"/>
                                                        </a:lnTo>
                                                        <a:lnTo>
                                                          <a:pt x="5879" y="51"/>
                                                        </a:lnTo>
                                                        <a:lnTo>
                                                          <a:pt x="5806" y="58"/>
                                                        </a:lnTo>
                                                        <a:lnTo>
                                                          <a:pt x="5734" y="67"/>
                                                        </a:lnTo>
                                                        <a:lnTo>
                                                          <a:pt x="5664" y="77"/>
                                                        </a:lnTo>
                                                        <a:lnTo>
                                                          <a:pt x="5594" y="87"/>
                                                        </a:lnTo>
                                                        <a:lnTo>
                                                          <a:pt x="5527" y="97"/>
                                                        </a:lnTo>
                                                        <a:lnTo>
                                                          <a:pt x="5460" y="109"/>
                                                        </a:lnTo>
                                                        <a:lnTo>
                                                          <a:pt x="5395" y="122"/>
                                                        </a:lnTo>
                                                        <a:lnTo>
                                                          <a:pt x="5331" y="135"/>
                                                        </a:lnTo>
                                                        <a:lnTo>
                                                          <a:pt x="5267" y="148"/>
                                                        </a:lnTo>
                                                        <a:lnTo>
                                                          <a:pt x="5205" y="164"/>
                                                        </a:lnTo>
                                                        <a:lnTo>
                                                          <a:pt x="5145" y="178"/>
                                                        </a:lnTo>
                                                        <a:lnTo>
                                                          <a:pt x="5084" y="195"/>
                                                        </a:lnTo>
                                                        <a:lnTo>
                                                          <a:pt x="5026" y="211"/>
                                                        </a:lnTo>
                                                        <a:lnTo>
                                                          <a:pt x="4968" y="228"/>
                                                        </a:lnTo>
                                                        <a:lnTo>
                                                          <a:pt x="4912" y="246"/>
                                                        </a:lnTo>
                                                        <a:lnTo>
                                                          <a:pt x="4856" y="264"/>
                                                        </a:lnTo>
                                                        <a:lnTo>
                                                          <a:pt x="4803" y="244"/>
                                                        </a:lnTo>
                                                        <a:lnTo>
                                                          <a:pt x="4749" y="225"/>
                                                        </a:lnTo>
                                                        <a:lnTo>
                                                          <a:pt x="4694" y="207"/>
                                                        </a:lnTo>
                                                        <a:lnTo>
                                                          <a:pt x="4638" y="188"/>
                                                        </a:lnTo>
                                                        <a:lnTo>
                                                          <a:pt x="4581" y="171"/>
                                                        </a:lnTo>
                                                        <a:lnTo>
                                                          <a:pt x="4523" y="155"/>
                                                        </a:lnTo>
                                                        <a:lnTo>
                                                          <a:pt x="4464" y="138"/>
                                                        </a:lnTo>
                                                        <a:lnTo>
                                                          <a:pt x="4405" y="123"/>
                                                        </a:lnTo>
                                                        <a:lnTo>
                                                          <a:pt x="4344" y="108"/>
                                                        </a:lnTo>
                                                        <a:lnTo>
                                                          <a:pt x="4282" y="94"/>
                                                        </a:lnTo>
                                                        <a:lnTo>
                                                          <a:pt x="4220" y="81"/>
                                                        </a:lnTo>
                                                        <a:lnTo>
                                                          <a:pt x="4157" y="68"/>
                                                        </a:lnTo>
                                                        <a:lnTo>
                                                          <a:pt x="4094" y="57"/>
                                                        </a:lnTo>
                                                        <a:lnTo>
                                                          <a:pt x="4029" y="47"/>
                                                        </a:lnTo>
                                                        <a:lnTo>
                                                          <a:pt x="3963" y="38"/>
                                                        </a:lnTo>
                                                        <a:lnTo>
                                                          <a:pt x="3896" y="28"/>
                                                        </a:lnTo>
                                                        <a:lnTo>
                                                          <a:pt x="3830" y="21"/>
                                                        </a:lnTo>
                                                        <a:lnTo>
                                                          <a:pt x="3762" y="15"/>
                                                        </a:lnTo>
                                                        <a:lnTo>
                                                          <a:pt x="3694" y="10"/>
                                                        </a:lnTo>
                                                        <a:lnTo>
                                                          <a:pt x="3625" y="5"/>
                                                        </a:lnTo>
                                                        <a:lnTo>
                                                          <a:pt x="3556" y="2"/>
                                                        </a:lnTo>
                                                        <a:lnTo>
                                                          <a:pt x="3485" y="1"/>
                                                        </a:lnTo>
                                                        <a:lnTo>
                                                          <a:pt x="3414" y="0"/>
                                                        </a:lnTo>
                                                        <a:lnTo>
                                                          <a:pt x="3342" y="1"/>
                                                        </a:lnTo>
                                                        <a:lnTo>
                                                          <a:pt x="3270" y="3"/>
                                                        </a:lnTo>
                                                        <a:lnTo>
                                                          <a:pt x="3197" y="6"/>
                                                        </a:lnTo>
                                                        <a:lnTo>
                                                          <a:pt x="3123" y="11"/>
                                                        </a:lnTo>
                                                        <a:lnTo>
                                                          <a:pt x="3049" y="17"/>
                                                        </a:lnTo>
                                                        <a:lnTo>
                                                          <a:pt x="2975" y="24"/>
                                                        </a:lnTo>
                                                        <a:lnTo>
                                                          <a:pt x="2900" y="33"/>
                                                        </a:lnTo>
                                                        <a:lnTo>
                                                          <a:pt x="2824" y="45"/>
                                                        </a:lnTo>
                                                        <a:lnTo>
                                                          <a:pt x="2748" y="57"/>
                                                        </a:lnTo>
                                                        <a:lnTo>
                                                          <a:pt x="2543" y="95"/>
                                                        </a:lnTo>
                                                        <a:lnTo>
                                                          <a:pt x="2349" y="139"/>
                                                        </a:lnTo>
                                                        <a:lnTo>
                                                          <a:pt x="2166" y="187"/>
                                                        </a:lnTo>
                                                        <a:lnTo>
                                                          <a:pt x="1990" y="241"/>
                                                        </a:lnTo>
                                                        <a:lnTo>
                                                          <a:pt x="1824" y="298"/>
                                                        </a:lnTo>
                                                        <a:lnTo>
                                                          <a:pt x="1667" y="360"/>
                                                        </a:lnTo>
                                                        <a:lnTo>
                                                          <a:pt x="1519" y="425"/>
                                                        </a:lnTo>
                                                        <a:lnTo>
                                                          <a:pt x="1378" y="491"/>
                                                        </a:lnTo>
                                                        <a:lnTo>
                                                          <a:pt x="1247" y="561"/>
                                                        </a:lnTo>
                                                        <a:lnTo>
                                                          <a:pt x="1124" y="633"/>
                                                        </a:lnTo>
                                                        <a:lnTo>
                                                          <a:pt x="1008" y="706"/>
                                                        </a:lnTo>
                                                        <a:lnTo>
                                                          <a:pt x="899" y="780"/>
                                                        </a:lnTo>
                                                        <a:lnTo>
                                                          <a:pt x="798" y="854"/>
                                                        </a:lnTo>
                                                        <a:lnTo>
                                                          <a:pt x="705" y="929"/>
                                                        </a:lnTo>
                                                        <a:lnTo>
                                                          <a:pt x="619" y="1004"/>
                                                        </a:lnTo>
                                                        <a:lnTo>
                                                          <a:pt x="538" y="1078"/>
                                                        </a:lnTo>
                                                        <a:lnTo>
                                                          <a:pt x="465" y="1151"/>
                                                        </a:lnTo>
                                                        <a:lnTo>
                                                          <a:pt x="398" y="1222"/>
                                                        </a:lnTo>
                                                        <a:lnTo>
                                                          <a:pt x="336" y="1292"/>
                                                        </a:lnTo>
                                                        <a:lnTo>
                                                          <a:pt x="282" y="1358"/>
                                                        </a:lnTo>
                                                        <a:lnTo>
                                                          <a:pt x="233" y="1422"/>
                                                        </a:lnTo>
                                                        <a:lnTo>
                                                          <a:pt x="188" y="1483"/>
                                                        </a:lnTo>
                                                        <a:lnTo>
                                                          <a:pt x="149" y="1540"/>
                                                        </a:lnTo>
                                                        <a:lnTo>
                                                          <a:pt x="116" y="1593"/>
                                                        </a:lnTo>
                                                        <a:lnTo>
                                                          <a:pt x="87" y="1642"/>
                                                        </a:lnTo>
                                                        <a:lnTo>
                                                          <a:pt x="62" y="1685"/>
                                                        </a:lnTo>
                                                        <a:lnTo>
                                                          <a:pt x="42" y="1723"/>
                                                        </a:lnTo>
                                                        <a:lnTo>
                                                          <a:pt x="26" y="1755"/>
                                                        </a:lnTo>
                                                        <a:lnTo>
                                                          <a:pt x="6" y="1799"/>
                                                        </a:lnTo>
                                                        <a:lnTo>
                                                          <a:pt x="0" y="1814"/>
                                                        </a:lnTo>
                                                        <a:lnTo>
                                                          <a:pt x="9" y="1800"/>
                                                        </a:lnTo>
                                                        <a:lnTo>
                                                          <a:pt x="36" y="1758"/>
                                                        </a:lnTo>
                                                        <a:lnTo>
                                                          <a:pt x="57" y="1727"/>
                                                        </a:lnTo>
                                                        <a:lnTo>
                                                          <a:pt x="84" y="1692"/>
                                                        </a:lnTo>
                                                        <a:lnTo>
                                                          <a:pt x="114" y="1651"/>
                                                        </a:lnTo>
                                                        <a:lnTo>
                                                          <a:pt x="151" y="1606"/>
                                                        </a:lnTo>
                                                        <a:lnTo>
                                                          <a:pt x="192" y="1555"/>
                                                        </a:lnTo>
                                                        <a:lnTo>
                                                          <a:pt x="240" y="1502"/>
                                                        </a:lnTo>
                                                        <a:lnTo>
                                                          <a:pt x="292" y="1445"/>
                                                        </a:lnTo>
                                                        <a:lnTo>
                                                          <a:pt x="350" y="1384"/>
                                                        </a:lnTo>
                                                        <a:lnTo>
                                                          <a:pt x="413" y="1321"/>
                                                        </a:lnTo>
                                                        <a:lnTo>
                                                          <a:pt x="482" y="1257"/>
                                                        </a:lnTo>
                                                        <a:lnTo>
                                                          <a:pt x="557" y="1190"/>
                                                        </a:lnTo>
                                                        <a:lnTo>
                                                          <a:pt x="638" y="1121"/>
                                                        </a:lnTo>
                                                        <a:lnTo>
                                                          <a:pt x="725" y="1053"/>
                                                        </a:lnTo>
                                                        <a:lnTo>
                                                          <a:pt x="818" y="983"/>
                                                        </a:lnTo>
                                                        <a:lnTo>
                                                          <a:pt x="916" y="913"/>
                                                        </a:lnTo>
                                                        <a:lnTo>
                                                          <a:pt x="1022" y="844"/>
                                                        </a:lnTo>
                                                        <a:lnTo>
                                                          <a:pt x="1134" y="775"/>
                                                        </a:lnTo>
                                                        <a:lnTo>
                                                          <a:pt x="1251" y="708"/>
                                                        </a:lnTo>
                                                        <a:lnTo>
                                                          <a:pt x="1376" y="642"/>
                                                        </a:lnTo>
                                                        <a:lnTo>
                                                          <a:pt x="1507" y="577"/>
                                                        </a:lnTo>
                                                        <a:lnTo>
                                                          <a:pt x="1645" y="516"/>
                                                        </a:lnTo>
                                                        <a:lnTo>
                                                          <a:pt x="1790" y="457"/>
                                                        </a:lnTo>
                                                        <a:lnTo>
                                                          <a:pt x="1941" y="402"/>
                                                        </a:lnTo>
                                                        <a:lnTo>
                                                          <a:pt x="2100" y="350"/>
                                                        </a:lnTo>
                                                        <a:lnTo>
                                                          <a:pt x="2265" y="302"/>
                                                        </a:lnTo>
                                                        <a:lnTo>
                                                          <a:pt x="2438" y="259"/>
                                                        </a:lnTo>
                                                        <a:lnTo>
                                                          <a:pt x="2617" y="221"/>
                                                        </a:lnTo>
                                                        <a:lnTo>
                                                          <a:pt x="2805" y="187"/>
                                                        </a:lnTo>
                                                        <a:lnTo>
                                                          <a:pt x="2874" y="177"/>
                                                        </a:lnTo>
                                                        <a:lnTo>
                                                          <a:pt x="2943" y="168"/>
                                                        </a:lnTo>
                                                        <a:lnTo>
                                                          <a:pt x="3010" y="161"/>
                                                        </a:lnTo>
                                                        <a:lnTo>
                                                          <a:pt x="3077" y="154"/>
                                                        </a:lnTo>
                                                        <a:lnTo>
                                                          <a:pt x="3144" y="147"/>
                                                        </a:lnTo>
                                                        <a:lnTo>
                                                          <a:pt x="3211" y="143"/>
                                                        </a:lnTo>
                                                        <a:lnTo>
                                                          <a:pt x="3275" y="139"/>
                                                        </a:lnTo>
                                                        <a:lnTo>
                                                          <a:pt x="3341" y="137"/>
                                                        </a:lnTo>
                                                        <a:lnTo>
                                                          <a:pt x="3405" y="136"/>
                                                        </a:lnTo>
                                                        <a:lnTo>
                                                          <a:pt x="3468" y="135"/>
                                                        </a:lnTo>
                                                        <a:lnTo>
                                                          <a:pt x="3532" y="135"/>
                                                        </a:lnTo>
                                                        <a:lnTo>
                                                          <a:pt x="3594" y="137"/>
                                                        </a:lnTo>
                                                        <a:lnTo>
                                                          <a:pt x="3655" y="139"/>
                                                        </a:lnTo>
                                                        <a:lnTo>
                                                          <a:pt x="3717" y="142"/>
                                                        </a:lnTo>
                                                        <a:lnTo>
                                                          <a:pt x="3777" y="146"/>
                                                        </a:lnTo>
                                                        <a:lnTo>
                                                          <a:pt x="3837" y="152"/>
                                                        </a:lnTo>
                                                        <a:lnTo>
                                                          <a:pt x="3896" y="157"/>
                                                        </a:lnTo>
                                                        <a:lnTo>
                                                          <a:pt x="3954" y="163"/>
                                                        </a:lnTo>
                                                        <a:lnTo>
                                                          <a:pt x="4012" y="170"/>
                                                        </a:lnTo>
                                                        <a:lnTo>
                                                          <a:pt x="4069" y="178"/>
                                                        </a:lnTo>
                                                        <a:lnTo>
                                                          <a:pt x="4125" y="187"/>
                                                        </a:lnTo>
                                                        <a:lnTo>
                                                          <a:pt x="4181" y="197"/>
                                                        </a:lnTo>
                                                        <a:lnTo>
                                                          <a:pt x="4236" y="206"/>
                                                        </a:lnTo>
                                                        <a:lnTo>
                                                          <a:pt x="4291" y="217"/>
                                                        </a:lnTo>
                                                        <a:lnTo>
                                                          <a:pt x="4344" y="228"/>
                                                        </a:lnTo>
                                                        <a:lnTo>
                                                          <a:pt x="4397" y="240"/>
                                                        </a:lnTo>
                                                        <a:lnTo>
                                                          <a:pt x="4449" y="252"/>
                                                        </a:lnTo>
                                                        <a:lnTo>
                                                          <a:pt x="4500" y="265"/>
                                                        </a:lnTo>
                                                        <a:lnTo>
                                                          <a:pt x="4551" y="279"/>
                                                        </a:lnTo>
                                                        <a:lnTo>
                                                          <a:pt x="4601" y="292"/>
                                                        </a:lnTo>
                                                        <a:lnTo>
                                                          <a:pt x="4650" y="306"/>
                                                        </a:lnTo>
                                                        <a:lnTo>
                                                          <a:pt x="4699" y="321"/>
                                                        </a:lnTo>
                                                        <a:lnTo>
                                                          <a:pt x="4594" y="363"/>
                                                        </a:lnTo>
                                                        <a:lnTo>
                                                          <a:pt x="4495" y="407"/>
                                                        </a:lnTo>
                                                        <a:lnTo>
                                                          <a:pt x="4399" y="452"/>
                                                        </a:lnTo>
                                                        <a:lnTo>
                                                          <a:pt x="4308" y="498"/>
                                                        </a:lnTo>
                                                        <a:lnTo>
                                                          <a:pt x="4221" y="547"/>
                                                        </a:lnTo>
                                                        <a:lnTo>
                                                          <a:pt x="4139" y="595"/>
                                                        </a:lnTo>
                                                        <a:lnTo>
                                                          <a:pt x="4060" y="644"/>
                                                        </a:lnTo>
                                                        <a:lnTo>
                                                          <a:pt x="3985" y="694"/>
                                                        </a:lnTo>
                                                        <a:lnTo>
                                                          <a:pt x="3915" y="745"/>
                                                        </a:lnTo>
                                                        <a:lnTo>
                                                          <a:pt x="3847" y="795"/>
                                                        </a:lnTo>
                                                        <a:lnTo>
                                                          <a:pt x="3785" y="845"/>
                                                        </a:lnTo>
                                                        <a:lnTo>
                                                          <a:pt x="3725" y="896"/>
                                                        </a:lnTo>
                                                        <a:lnTo>
                                                          <a:pt x="3670" y="945"/>
                                                        </a:lnTo>
                                                        <a:lnTo>
                                                          <a:pt x="3617" y="993"/>
                                                        </a:lnTo>
                                                        <a:lnTo>
                                                          <a:pt x="3569" y="1041"/>
                                                        </a:lnTo>
                                                        <a:lnTo>
                                                          <a:pt x="3524" y="1088"/>
                                                        </a:lnTo>
                                                        <a:lnTo>
                                                          <a:pt x="3482" y="1134"/>
                                                        </a:lnTo>
                                                        <a:lnTo>
                                                          <a:pt x="3443" y="1178"/>
                                                        </a:lnTo>
                                                        <a:lnTo>
                                                          <a:pt x="3408" y="1220"/>
                                                        </a:lnTo>
                                                        <a:lnTo>
                                                          <a:pt x="3375" y="1261"/>
                                                        </a:lnTo>
                                                        <a:lnTo>
                                                          <a:pt x="3346" y="1299"/>
                                                        </a:lnTo>
                                                        <a:lnTo>
                                                          <a:pt x="3319" y="1335"/>
                                                        </a:lnTo>
                                                        <a:lnTo>
                                                          <a:pt x="3296" y="1369"/>
                                                        </a:lnTo>
                                                        <a:lnTo>
                                                          <a:pt x="3275" y="1399"/>
                                                        </a:lnTo>
                                                        <a:lnTo>
                                                          <a:pt x="3242" y="1453"/>
                                                        </a:lnTo>
                                                        <a:lnTo>
                                                          <a:pt x="3219" y="1493"/>
                                                        </a:lnTo>
                                                        <a:lnTo>
                                                          <a:pt x="3206" y="1517"/>
                                                        </a:lnTo>
                                                        <a:lnTo>
                                                          <a:pt x="3201" y="1527"/>
                                                        </a:lnTo>
                                                        <a:lnTo>
                                                          <a:pt x="3208" y="1517"/>
                                                        </a:lnTo>
                                                        <a:lnTo>
                                                          <a:pt x="3226" y="1493"/>
                                                        </a:lnTo>
                                                        <a:lnTo>
                                                          <a:pt x="3257" y="1455"/>
                                                        </a:lnTo>
                                                        <a:lnTo>
                                                          <a:pt x="3301" y="1403"/>
                                                        </a:lnTo>
                                                        <a:lnTo>
                                                          <a:pt x="3328" y="1373"/>
                                                        </a:lnTo>
                                                        <a:lnTo>
                                                          <a:pt x="3357" y="1340"/>
                                                        </a:lnTo>
                                                        <a:lnTo>
                                                          <a:pt x="3391" y="1305"/>
                                                        </a:lnTo>
                                                        <a:lnTo>
                                                          <a:pt x="3427" y="1268"/>
                                                        </a:lnTo>
                                                        <a:lnTo>
                                                          <a:pt x="3467" y="1229"/>
                                                        </a:lnTo>
                                                        <a:lnTo>
                                                          <a:pt x="3510" y="1188"/>
                                                        </a:lnTo>
                                                        <a:lnTo>
                                                          <a:pt x="3558" y="1146"/>
                                                        </a:lnTo>
                                                        <a:lnTo>
                                                          <a:pt x="3608" y="1102"/>
                                                        </a:lnTo>
                                                        <a:lnTo>
                                                          <a:pt x="3661" y="1058"/>
                                                        </a:lnTo>
                                                        <a:lnTo>
                                                          <a:pt x="3718" y="1012"/>
                                                        </a:lnTo>
                                                        <a:lnTo>
                                                          <a:pt x="3778" y="965"/>
                                                        </a:lnTo>
                                                        <a:lnTo>
                                                          <a:pt x="3843" y="918"/>
                                                        </a:lnTo>
                                                        <a:lnTo>
                                                          <a:pt x="3911" y="871"/>
                                                        </a:lnTo>
                                                        <a:lnTo>
                                                          <a:pt x="3982" y="824"/>
                                                        </a:lnTo>
                                                        <a:lnTo>
                                                          <a:pt x="4057" y="777"/>
                                                        </a:lnTo>
                                                        <a:lnTo>
                                                          <a:pt x="4135" y="729"/>
                                                        </a:lnTo>
                                                        <a:lnTo>
                                                          <a:pt x="4217" y="682"/>
                                                        </a:lnTo>
                                                        <a:lnTo>
                                                          <a:pt x="4302" y="637"/>
                                                        </a:lnTo>
                                                        <a:lnTo>
                                                          <a:pt x="4391" y="592"/>
                                                        </a:lnTo>
                                                        <a:lnTo>
                                                          <a:pt x="4484" y="548"/>
                                                        </a:lnTo>
                                                        <a:lnTo>
                                                          <a:pt x="4581" y="505"/>
                                                        </a:lnTo>
                                                        <a:lnTo>
                                                          <a:pt x="4681" y="463"/>
                                                        </a:lnTo>
                                                        <a:lnTo>
                                                          <a:pt x="4785" y="425"/>
                                                        </a:lnTo>
                                                        <a:lnTo>
                                                          <a:pt x="4893" y="388"/>
                                                        </a:lnTo>
                                                        <a:lnTo>
                                                          <a:pt x="4961" y="412"/>
                                                        </a:lnTo>
                                                        <a:lnTo>
                                                          <a:pt x="5027" y="438"/>
                                                        </a:lnTo>
                                                        <a:lnTo>
                                                          <a:pt x="5090" y="465"/>
                                                        </a:lnTo>
                                                        <a:lnTo>
                                                          <a:pt x="5152" y="491"/>
                                                        </a:lnTo>
                                                        <a:lnTo>
                                                          <a:pt x="5212" y="518"/>
                                                        </a:lnTo>
                                                        <a:lnTo>
                                                          <a:pt x="5270" y="546"/>
                                                        </a:lnTo>
                                                        <a:lnTo>
                                                          <a:pt x="5326" y="573"/>
                                                        </a:lnTo>
                                                        <a:lnTo>
                                                          <a:pt x="5381" y="600"/>
                                                        </a:lnTo>
                                                        <a:lnTo>
                                                          <a:pt x="5433" y="628"/>
                                                        </a:lnTo>
                                                        <a:lnTo>
                                                          <a:pt x="5482" y="654"/>
                                                        </a:lnTo>
                                                        <a:lnTo>
                                                          <a:pt x="5531" y="682"/>
                                                        </a:lnTo>
                                                        <a:lnTo>
                                                          <a:pt x="5577" y="709"/>
                                                        </a:lnTo>
                                                        <a:lnTo>
                                                          <a:pt x="5621" y="734"/>
                                                        </a:lnTo>
                                                        <a:lnTo>
                                                          <a:pt x="5663" y="760"/>
                                                        </a:lnTo>
                                                        <a:lnTo>
                                                          <a:pt x="5703" y="786"/>
                                                        </a:lnTo>
                                                        <a:lnTo>
                                                          <a:pt x="5741" y="810"/>
                                                        </a:lnTo>
                                                        <a:lnTo>
                                                          <a:pt x="5811" y="857"/>
                                                        </a:lnTo>
                                                        <a:lnTo>
                                                          <a:pt x="5872" y="899"/>
                                                        </a:lnTo>
                                                        <a:lnTo>
                                                          <a:pt x="5923" y="937"/>
                                                        </a:lnTo>
                                                        <a:lnTo>
                                                          <a:pt x="5966" y="969"/>
                                                        </a:lnTo>
                                                        <a:lnTo>
                                                          <a:pt x="6023" y="1017"/>
                                                        </a:lnTo>
                                                        <a:lnTo>
                                                          <a:pt x="6043" y="1033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gradFill flip="none" rotWithShape="1">
                                                    <a:gsLst>
                                                      <a:gs pos="0">
                                                        <a:schemeClr val="accent3">
                                                          <a:lumMod val="60000"/>
                                                          <a:lumOff val="40000"/>
                                                          <a:alpha val="65000"/>
                                                        </a:schemeClr>
                                                      </a:gs>
                                                      <a:gs pos="50000">
                                                        <a:schemeClr val="accent3">
                                                          <a:lumMod val="40000"/>
                                                          <a:lumOff val="60000"/>
                                                          <a:alpha val="45000"/>
                                                        </a:schemeClr>
                                                      </a:gs>
                                                      <a:gs pos="100000">
                                                        <a:schemeClr val="accent3">
                                                          <a:lumMod val="20000"/>
                                                          <a:lumOff val="80000"/>
                                                          <a:alpha val="18000"/>
                                                        </a:schemeClr>
                                                      </a:gs>
                                                    </a:gsLst>
                                                    <a:lin ang="16200000" scaled="1"/>
                                                    <a:tileRect/>
                                                  </a:gra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161" name="Freeform 117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251184" y="4309863"/>
                                                    <a:ext cx="950913" cy="416379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1561" y="297"/>
                                                      </a:cxn>
                                                      <a:cxn ang="0">
                                                        <a:pos x="1933" y="464"/>
                                                      </a:cxn>
                                                      <a:cxn ang="0">
                                                        <a:pos x="2246" y="664"/>
                                                      </a:cxn>
                                                      <a:cxn ang="0">
                                                        <a:pos x="2504" y="881"/>
                                                      </a:cxn>
                                                      <a:cxn ang="0">
                                                        <a:pos x="2711" y="1099"/>
                                                      </a:cxn>
                                                      <a:cxn ang="0">
                                                        <a:pos x="2555" y="1350"/>
                                                      </a:cxn>
                                                      <a:cxn ang="0">
                                                        <a:pos x="2174" y="1660"/>
                                                      </a:cxn>
                                                      <a:cxn ang="0">
                                                        <a:pos x="1912" y="1961"/>
                                                      </a:cxn>
                                                      <a:cxn ang="0">
                                                        <a:pos x="1752" y="2214"/>
                                                      </a:cxn>
                                                      <a:cxn ang="0">
                                                        <a:pos x="1658" y="2424"/>
                                                      </a:cxn>
                                                      <a:cxn ang="0">
                                                        <a:pos x="1738" y="2291"/>
                                                      </a:cxn>
                                                      <a:cxn ang="0">
                                                        <a:pos x="1894" y="2076"/>
                                                      </a:cxn>
                                                      <a:cxn ang="0">
                                                        <a:pos x="2141" y="1806"/>
                                                      </a:cxn>
                                                      <a:cxn ang="0">
                                                        <a:pos x="2487" y="1517"/>
                                                      </a:cxn>
                                                      <a:cxn ang="0">
                                                        <a:pos x="2887" y="1329"/>
                                                      </a:cxn>
                                                      <a:cxn ang="0">
                                                        <a:pos x="3062" y="1624"/>
                                                      </a:cxn>
                                                      <a:cxn ang="0">
                                                        <a:pos x="3091" y="1648"/>
                                                      </a:cxn>
                                                      <a:cxn ang="0">
                                                        <a:pos x="3042" y="1502"/>
                                                      </a:cxn>
                                                      <a:cxn ang="0">
                                                        <a:pos x="2936" y="1298"/>
                                                      </a:cxn>
                                                      <a:cxn ang="0">
                                                        <a:pos x="3116" y="1164"/>
                                                      </a:cxn>
                                                      <a:cxn ang="0">
                                                        <a:pos x="3385" y="1063"/>
                                                      </a:cxn>
                                                      <a:cxn ang="0">
                                                        <a:pos x="3761" y="962"/>
                                                      </a:cxn>
                                                      <a:cxn ang="0">
                                                        <a:pos x="4483" y="909"/>
                                                      </a:cxn>
                                                      <a:cxn ang="0">
                                                        <a:pos x="5086" y="1014"/>
                                                      </a:cxn>
                                                      <a:cxn ang="0">
                                                        <a:pos x="5550" y="1197"/>
                                                      </a:cxn>
                                                      <a:cxn ang="0">
                                                        <a:pos x="5857" y="1377"/>
                                                      </a:cxn>
                                                      <a:cxn ang="0">
                                                        <a:pos x="5980" y="1458"/>
                                                      </a:cxn>
                                                      <a:cxn ang="0">
                                                        <a:pos x="5820" y="1298"/>
                                                      </a:cxn>
                                                      <a:cxn ang="0">
                                                        <a:pos x="5485" y="1089"/>
                                                      </a:cxn>
                                                      <a:cxn ang="0">
                                                        <a:pos x="5002" y="903"/>
                                                      </a:cxn>
                                                      <a:cxn ang="0">
                                                        <a:pos x="4401" y="804"/>
                                                      </a:cxn>
                                                      <a:cxn ang="0">
                                                        <a:pos x="3708" y="863"/>
                                                      </a:cxn>
                                                      <a:cxn ang="0">
                                                        <a:pos x="3333" y="968"/>
                                                      </a:cxn>
                                                      <a:cxn ang="0">
                                                        <a:pos x="3059" y="1074"/>
                                                      </a:cxn>
                                                      <a:cxn ang="0">
                                                        <a:pos x="2827" y="1133"/>
                                                      </a:cxn>
                                                      <a:cxn ang="0">
                                                        <a:pos x="2632" y="896"/>
                                                      </a:cxn>
                                                      <a:cxn ang="0">
                                                        <a:pos x="2381" y="656"/>
                                                      </a:cxn>
                                                      <a:cxn ang="0">
                                                        <a:pos x="2074" y="433"/>
                                                      </a:cxn>
                                                      <a:cxn ang="0">
                                                        <a:pos x="1710" y="241"/>
                                                      </a:cxn>
                                                      <a:cxn ang="0">
                                                        <a:pos x="1285" y="99"/>
                                                      </a:cxn>
                                                      <a:cxn ang="0">
                                                        <a:pos x="804" y="18"/>
                                                      </a:cxn>
                                                      <a:cxn ang="0">
                                                        <a:pos x="532" y="1"/>
                                                      </a:cxn>
                                                      <a:cxn ang="0">
                                                        <a:pos x="295" y="5"/>
                                                      </a:cxn>
                                                      <a:cxn ang="0">
                                                        <a:pos x="126" y="15"/>
                                                      </a:cxn>
                                                      <a:cxn ang="0">
                                                        <a:pos x="42" y="27"/>
                                                      </a:cxn>
                                                      <a:cxn ang="0">
                                                        <a:pos x="2" y="80"/>
                                                      </a:cxn>
                                                      <a:cxn ang="0">
                                                        <a:pos x="5" y="117"/>
                                                      </a:cxn>
                                                      <a:cxn ang="0">
                                                        <a:pos x="11" y="127"/>
                                                      </a:cxn>
                                                      <a:cxn ang="0">
                                                        <a:pos x="56" y="133"/>
                                                      </a:cxn>
                                                      <a:cxn ang="0">
                                                        <a:pos x="185" y="115"/>
                                                      </a:cxn>
                                                      <a:cxn ang="0">
                                                        <a:pos x="432" y="105"/>
                                                      </a:cxn>
                                                      <a:cxn ang="0">
                                                        <a:pos x="703" y="115"/>
                                                      </a:cxn>
                                                      <a:cxn ang="0">
                                                        <a:pos x="978" y="148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5989" h="2433">
                                                        <a:moveTo>
                                                          <a:pt x="1204" y="192"/>
                                                        </a:moveTo>
                                                        <a:lnTo>
                                                          <a:pt x="1279" y="210"/>
                                                        </a:lnTo>
                                                        <a:lnTo>
                                                          <a:pt x="1352" y="229"/>
                                                        </a:lnTo>
                                                        <a:lnTo>
                                                          <a:pt x="1423" y="251"/>
                                                        </a:lnTo>
                                                        <a:lnTo>
                                                          <a:pt x="1493" y="272"/>
                                                        </a:lnTo>
                                                        <a:lnTo>
                                                          <a:pt x="1561" y="297"/>
                                                        </a:lnTo>
                                                        <a:lnTo>
                                                          <a:pt x="1628" y="322"/>
                                                        </a:lnTo>
                                                        <a:lnTo>
                                                          <a:pt x="1691" y="348"/>
                                                        </a:lnTo>
                                                        <a:lnTo>
                                                          <a:pt x="1755" y="376"/>
                                                        </a:lnTo>
                                                        <a:lnTo>
                                                          <a:pt x="1816" y="405"/>
                                                        </a:lnTo>
                                                        <a:lnTo>
                                                          <a:pt x="1875" y="435"/>
                                                        </a:lnTo>
                                                        <a:lnTo>
                                                          <a:pt x="1933" y="464"/>
                                                        </a:lnTo>
                                                        <a:lnTo>
                                                          <a:pt x="1989" y="496"/>
                                                        </a:lnTo>
                                                        <a:lnTo>
                                                          <a:pt x="2044" y="529"/>
                                                        </a:lnTo>
                                                        <a:lnTo>
                                                          <a:pt x="2097" y="562"/>
                                                        </a:lnTo>
                                                        <a:lnTo>
                                                          <a:pt x="2148" y="596"/>
                                                        </a:lnTo>
                                                        <a:lnTo>
                                                          <a:pt x="2198" y="630"/>
                                                        </a:lnTo>
                                                        <a:lnTo>
                                                          <a:pt x="2246" y="664"/>
                                                        </a:lnTo>
                                                        <a:lnTo>
                                                          <a:pt x="2293" y="699"/>
                                                        </a:lnTo>
                                                        <a:lnTo>
                                                          <a:pt x="2338" y="735"/>
                                                        </a:lnTo>
                                                        <a:lnTo>
                                                          <a:pt x="2382" y="771"/>
                                                        </a:lnTo>
                                                        <a:lnTo>
                                                          <a:pt x="2424" y="808"/>
                                                        </a:lnTo>
                                                        <a:lnTo>
                                                          <a:pt x="2464" y="844"/>
                                                        </a:lnTo>
                                                        <a:lnTo>
                                                          <a:pt x="2504" y="881"/>
                                                        </a:lnTo>
                                                        <a:lnTo>
                                                          <a:pt x="2542" y="917"/>
                                                        </a:lnTo>
                                                        <a:lnTo>
                                                          <a:pt x="2578" y="954"/>
                                                        </a:lnTo>
                                                        <a:lnTo>
                                                          <a:pt x="2613" y="990"/>
                                                        </a:lnTo>
                                                        <a:lnTo>
                                                          <a:pt x="2647" y="1027"/>
                                                        </a:lnTo>
                                                        <a:lnTo>
                                                          <a:pt x="2680" y="1063"/>
                                                        </a:lnTo>
                                                        <a:lnTo>
                                                          <a:pt x="2711" y="1099"/>
                                                        </a:lnTo>
                                                        <a:lnTo>
                                                          <a:pt x="2741" y="1133"/>
                                                        </a:lnTo>
                                                        <a:lnTo>
                                                          <a:pt x="2768" y="1168"/>
                                                        </a:lnTo>
                                                        <a:lnTo>
                                                          <a:pt x="2795" y="1203"/>
                                                        </a:lnTo>
                                                        <a:lnTo>
                                                          <a:pt x="2711" y="1250"/>
                                                        </a:lnTo>
                                                        <a:lnTo>
                                                          <a:pt x="2631" y="1300"/>
                                                        </a:lnTo>
                                                        <a:lnTo>
                                                          <a:pt x="2555" y="1350"/>
                                                        </a:lnTo>
                                                        <a:lnTo>
                                                          <a:pt x="2482" y="1400"/>
                                                        </a:lnTo>
                                                        <a:lnTo>
                                                          <a:pt x="2413" y="1452"/>
                                                        </a:lnTo>
                                                        <a:lnTo>
                                                          <a:pt x="2347" y="1504"/>
                                                        </a:lnTo>
                                                        <a:lnTo>
                                                          <a:pt x="2286" y="1555"/>
                                                        </a:lnTo>
                                                        <a:lnTo>
                                                          <a:pt x="2228" y="1608"/>
                                                        </a:lnTo>
                                                        <a:lnTo>
                                                          <a:pt x="2174" y="1660"/>
                                                        </a:lnTo>
                                                        <a:lnTo>
                                                          <a:pt x="2123" y="1711"/>
                                                        </a:lnTo>
                                                        <a:lnTo>
                                                          <a:pt x="2074" y="1763"/>
                                                        </a:lnTo>
                                                        <a:lnTo>
                                                          <a:pt x="2029" y="1814"/>
                                                        </a:lnTo>
                                                        <a:lnTo>
                                                          <a:pt x="1987" y="1863"/>
                                                        </a:lnTo>
                                                        <a:lnTo>
                                                          <a:pt x="1948" y="1912"/>
                                                        </a:lnTo>
                                                        <a:lnTo>
                                                          <a:pt x="1912" y="1961"/>
                                                        </a:lnTo>
                                                        <a:lnTo>
                                                          <a:pt x="1879" y="2007"/>
                                                        </a:lnTo>
                                                        <a:lnTo>
                                                          <a:pt x="1848" y="2052"/>
                                                        </a:lnTo>
                                                        <a:lnTo>
                                                          <a:pt x="1821" y="2095"/>
                                                        </a:lnTo>
                                                        <a:lnTo>
                                                          <a:pt x="1795" y="2137"/>
                                                        </a:lnTo>
                                                        <a:lnTo>
                                                          <a:pt x="1772" y="2176"/>
                                                        </a:lnTo>
                                                        <a:lnTo>
                                                          <a:pt x="1752" y="2214"/>
                                                        </a:lnTo>
                                                        <a:lnTo>
                                                          <a:pt x="1733" y="2249"/>
                                                        </a:lnTo>
                                                        <a:lnTo>
                                                          <a:pt x="1717" y="2282"/>
                                                        </a:lnTo>
                                                        <a:lnTo>
                                                          <a:pt x="1703" y="2312"/>
                                                        </a:lnTo>
                                                        <a:lnTo>
                                                          <a:pt x="1681" y="2362"/>
                                                        </a:lnTo>
                                                        <a:lnTo>
                                                          <a:pt x="1666" y="2400"/>
                                                        </a:lnTo>
                                                        <a:lnTo>
                                                          <a:pt x="1658" y="2424"/>
                                                        </a:lnTo>
                                                        <a:lnTo>
                                                          <a:pt x="1654" y="2433"/>
                                                        </a:lnTo>
                                                        <a:lnTo>
                                                          <a:pt x="1659" y="2424"/>
                                                        </a:lnTo>
                                                        <a:lnTo>
                                                          <a:pt x="1670" y="2402"/>
                                                        </a:lnTo>
                                                        <a:lnTo>
                                                          <a:pt x="1690" y="2367"/>
                                                        </a:lnTo>
                                                        <a:lnTo>
                                                          <a:pt x="1719" y="2319"/>
                                                        </a:lnTo>
                                                        <a:lnTo>
                                                          <a:pt x="1738" y="2291"/>
                                                        </a:lnTo>
                                                        <a:lnTo>
                                                          <a:pt x="1757" y="2260"/>
                                                        </a:lnTo>
                                                        <a:lnTo>
                                                          <a:pt x="1780" y="2227"/>
                                                        </a:lnTo>
                                                        <a:lnTo>
                                                          <a:pt x="1804" y="2193"/>
                                                        </a:lnTo>
                                                        <a:lnTo>
                                                          <a:pt x="1832" y="2156"/>
                                                        </a:lnTo>
                                                        <a:lnTo>
                                                          <a:pt x="1862" y="2117"/>
                                                        </a:lnTo>
                                                        <a:lnTo>
                                                          <a:pt x="1894" y="2076"/>
                                                        </a:lnTo>
                                                        <a:lnTo>
                                                          <a:pt x="1929" y="2033"/>
                                                        </a:lnTo>
                                                        <a:lnTo>
                                                          <a:pt x="1965" y="1990"/>
                                                        </a:lnTo>
                                                        <a:lnTo>
                                                          <a:pt x="2006" y="1945"/>
                                                        </a:lnTo>
                                                        <a:lnTo>
                                                          <a:pt x="2048" y="1900"/>
                                                        </a:lnTo>
                                                        <a:lnTo>
                                                          <a:pt x="2093" y="1853"/>
                                                        </a:lnTo>
                                                        <a:lnTo>
                                                          <a:pt x="2141" y="1806"/>
                                                        </a:lnTo>
                                                        <a:lnTo>
                                                          <a:pt x="2191" y="1758"/>
                                                        </a:lnTo>
                                                        <a:lnTo>
                                                          <a:pt x="2245" y="1710"/>
                                                        </a:lnTo>
                                                        <a:lnTo>
                                                          <a:pt x="2301" y="1662"/>
                                                        </a:lnTo>
                                                        <a:lnTo>
                                                          <a:pt x="2361" y="1614"/>
                                                        </a:lnTo>
                                                        <a:lnTo>
                                                          <a:pt x="2422" y="1565"/>
                                                        </a:lnTo>
                                                        <a:lnTo>
                                                          <a:pt x="2487" y="1517"/>
                                                        </a:lnTo>
                                                        <a:lnTo>
                                                          <a:pt x="2556" y="1469"/>
                                                        </a:lnTo>
                                                        <a:lnTo>
                                                          <a:pt x="2627" y="1423"/>
                                                        </a:lnTo>
                                                        <a:lnTo>
                                                          <a:pt x="2701" y="1377"/>
                                                        </a:lnTo>
                                                        <a:lnTo>
                                                          <a:pt x="2778" y="1331"/>
                                                        </a:lnTo>
                                                        <a:lnTo>
                                                          <a:pt x="2858" y="1287"/>
                                                        </a:lnTo>
                                                        <a:lnTo>
                                                          <a:pt x="2887" y="1329"/>
                                                        </a:lnTo>
                                                        <a:lnTo>
                                                          <a:pt x="2915" y="1370"/>
                                                        </a:lnTo>
                                                        <a:lnTo>
                                                          <a:pt x="2941" y="1411"/>
                                                        </a:lnTo>
                                                        <a:lnTo>
                                                          <a:pt x="2964" y="1447"/>
                                                        </a:lnTo>
                                                        <a:lnTo>
                                                          <a:pt x="3004" y="1516"/>
                                                        </a:lnTo>
                                                        <a:lnTo>
                                                          <a:pt x="3037" y="1576"/>
                                                        </a:lnTo>
                                                        <a:lnTo>
                                                          <a:pt x="3062" y="1624"/>
                                                        </a:lnTo>
                                                        <a:lnTo>
                                                          <a:pt x="3078" y="1660"/>
                                                        </a:lnTo>
                                                        <a:lnTo>
                                                          <a:pt x="3089" y="1682"/>
                                                        </a:lnTo>
                                                        <a:lnTo>
                                                          <a:pt x="3092" y="1691"/>
                                                        </a:lnTo>
                                                        <a:lnTo>
                                                          <a:pt x="3093" y="1678"/>
                                                        </a:lnTo>
                                                        <a:lnTo>
                                                          <a:pt x="3093" y="1664"/>
                                                        </a:lnTo>
                                                        <a:lnTo>
                                                          <a:pt x="3091" y="1648"/>
                                                        </a:lnTo>
                                                        <a:lnTo>
                                                          <a:pt x="3087" y="1628"/>
                                                        </a:lnTo>
                                                        <a:lnTo>
                                                          <a:pt x="3081" y="1607"/>
                                                        </a:lnTo>
                                                        <a:lnTo>
                                                          <a:pt x="3074" y="1583"/>
                                                        </a:lnTo>
                                                        <a:lnTo>
                                                          <a:pt x="3065" y="1558"/>
                                                        </a:lnTo>
                                                        <a:lnTo>
                                                          <a:pt x="3055" y="1531"/>
                                                        </a:lnTo>
                                                        <a:lnTo>
                                                          <a:pt x="3042" y="1502"/>
                                                        </a:lnTo>
                                                        <a:lnTo>
                                                          <a:pt x="3029" y="1471"/>
                                                        </a:lnTo>
                                                        <a:lnTo>
                                                          <a:pt x="3014" y="1439"/>
                                                        </a:lnTo>
                                                        <a:lnTo>
                                                          <a:pt x="2996" y="1405"/>
                                                        </a:lnTo>
                                                        <a:lnTo>
                                                          <a:pt x="2978" y="1370"/>
                                                        </a:lnTo>
                                                        <a:lnTo>
                                                          <a:pt x="2957" y="1335"/>
                                                        </a:lnTo>
                                                        <a:lnTo>
                                                          <a:pt x="2936" y="1298"/>
                                                        </a:lnTo>
                                                        <a:lnTo>
                                                          <a:pt x="2912" y="1259"/>
                                                        </a:lnTo>
                                                        <a:lnTo>
                                                          <a:pt x="2951" y="1239"/>
                                                        </a:lnTo>
                                                        <a:lnTo>
                                                          <a:pt x="2991" y="1220"/>
                                                        </a:lnTo>
                                                        <a:lnTo>
                                                          <a:pt x="3032" y="1201"/>
                                                        </a:lnTo>
                                                        <a:lnTo>
                                                          <a:pt x="3074" y="1183"/>
                                                        </a:lnTo>
                                                        <a:lnTo>
                                                          <a:pt x="3116" y="1164"/>
                                                        </a:lnTo>
                                                        <a:lnTo>
                                                          <a:pt x="3159" y="1146"/>
                                                        </a:lnTo>
                                                        <a:lnTo>
                                                          <a:pt x="3204" y="1128"/>
                                                        </a:lnTo>
                                                        <a:lnTo>
                                                          <a:pt x="3248" y="1112"/>
                                                        </a:lnTo>
                                                        <a:lnTo>
                                                          <a:pt x="3293" y="1094"/>
                                                        </a:lnTo>
                                                        <a:lnTo>
                                                          <a:pt x="3339" y="1079"/>
                                                        </a:lnTo>
                                                        <a:lnTo>
                                                          <a:pt x="3385" y="1063"/>
                                                        </a:lnTo>
                                                        <a:lnTo>
                                                          <a:pt x="3434" y="1047"/>
                                                        </a:lnTo>
                                                        <a:lnTo>
                                                          <a:pt x="3481" y="1033"/>
                                                        </a:lnTo>
                                                        <a:lnTo>
                                                          <a:pt x="3530" y="1018"/>
                                                        </a:lnTo>
                                                        <a:lnTo>
                                                          <a:pt x="3580" y="1005"/>
                                                        </a:lnTo>
                                                        <a:lnTo>
                                                          <a:pt x="3631" y="992"/>
                                                        </a:lnTo>
                                                        <a:lnTo>
                                                          <a:pt x="3761" y="962"/>
                                                        </a:lnTo>
                                                        <a:lnTo>
                                                          <a:pt x="3888" y="938"/>
                                                        </a:lnTo>
                                                        <a:lnTo>
                                                          <a:pt x="4014" y="922"/>
                                                        </a:lnTo>
                                                        <a:lnTo>
                                                          <a:pt x="4136" y="911"/>
                                                        </a:lnTo>
                                                        <a:lnTo>
                                                          <a:pt x="4255" y="906"/>
                                                        </a:lnTo>
                                                        <a:lnTo>
                                                          <a:pt x="4371" y="905"/>
                                                        </a:lnTo>
                                                        <a:lnTo>
                                                          <a:pt x="4483" y="909"/>
                                                        </a:lnTo>
                                                        <a:lnTo>
                                                          <a:pt x="4593" y="918"/>
                                                        </a:lnTo>
                                                        <a:lnTo>
                                                          <a:pt x="4698" y="930"/>
                                                        </a:lnTo>
                                                        <a:lnTo>
                                                          <a:pt x="4801" y="947"/>
                                                        </a:lnTo>
                                                        <a:lnTo>
                                                          <a:pt x="4899" y="966"/>
                                                        </a:lnTo>
                                                        <a:lnTo>
                                                          <a:pt x="4995" y="989"/>
                                                        </a:lnTo>
                                                        <a:lnTo>
                                                          <a:pt x="5086" y="1014"/>
                                                        </a:lnTo>
                                                        <a:lnTo>
                                                          <a:pt x="5174" y="1041"/>
                                                        </a:lnTo>
                                                        <a:lnTo>
                                                          <a:pt x="5257" y="1070"/>
                                                        </a:lnTo>
                                                        <a:lnTo>
                                                          <a:pt x="5337" y="1101"/>
                                                        </a:lnTo>
                                                        <a:lnTo>
                                                          <a:pt x="5413" y="1132"/>
                                                        </a:lnTo>
                                                        <a:lnTo>
                                                          <a:pt x="5484" y="1164"/>
                                                        </a:lnTo>
                                                        <a:lnTo>
                                                          <a:pt x="5550" y="1197"/>
                                                        </a:lnTo>
                                                        <a:lnTo>
                                                          <a:pt x="5613" y="1229"/>
                                                        </a:lnTo>
                                                        <a:lnTo>
                                                          <a:pt x="5671" y="1261"/>
                                                        </a:lnTo>
                                                        <a:lnTo>
                                                          <a:pt x="5725" y="1291"/>
                                                        </a:lnTo>
                                                        <a:lnTo>
                                                          <a:pt x="5773" y="1322"/>
                                                        </a:lnTo>
                                                        <a:lnTo>
                                                          <a:pt x="5817" y="1350"/>
                                                        </a:lnTo>
                                                        <a:lnTo>
                                                          <a:pt x="5857" y="1377"/>
                                                        </a:lnTo>
                                                        <a:lnTo>
                                                          <a:pt x="5891" y="1400"/>
                                                        </a:lnTo>
                                                        <a:lnTo>
                                                          <a:pt x="5921" y="1422"/>
                                                        </a:lnTo>
                                                        <a:lnTo>
                                                          <a:pt x="5945" y="1440"/>
                                                        </a:lnTo>
                                                        <a:lnTo>
                                                          <a:pt x="5977" y="1466"/>
                                                        </a:lnTo>
                                                        <a:lnTo>
                                                          <a:pt x="5989" y="1475"/>
                                                        </a:lnTo>
                                                        <a:lnTo>
                                                          <a:pt x="5980" y="1458"/>
                                                        </a:lnTo>
                                                        <a:lnTo>
                                                          <a:pt x="5967" y="1437"/>
                                                        </a:lnTo>
                                                        <a:lnTo>
                                                          <a:pt x="5949" y="1414"/>
                                                        </a:lnTo>
                                                        <a:lnTo>
                                                          <a:pt x="5924" y="1388"/>
                                                        </a:lnTo>
                                                        <a:lnTo>
                                                          <a:pt x="5894" y="1359"/>
                                                        </a:lnTo>
                                                        <a:lnTo>
                                                          <a:pt x="5859" y="1329"/>
                                                        </a:lnTo>
                                                        <a:lnTo>
                                                          <a:pt x="5820" y="1298"/>
                                                        </a:lnTo>
                                                        <a:lnTo>
                                                          <a:pt x="5775" y="1264"/>
                                                        </a:lnTo>
                                                        <a:lnTo>
                                                          <a:pt x="5726" y="1230"/>
                                                        </a:lnTo>
                                                        <a:lnTo>
                                                          <a:pt x="5672" y="1195"/>
                                                        </a:lnTo>
                                                        <a:lnTo>
                                                          <a:pt x="5614" y="1160"/>
                                                        </a:lnTo>
                                                        <a:lnTo>
                                                          <a:pt x="5551" y="1124"/>
                                                        </a:lnTo>
                                                        <a:lnTo>
                                                          <a:pt x="5485" y="1089"/>
                                                        </a:lnTo>
                                                        <a:lnTo>
                                                          <a:pt x="5414" y="1055"/>
                                                        </a:lnTo>
                                                        <a:lnTo>
                                                          <a:pt x="5339" y="1022"/>
                                                        </a:lnTo>
                                                        <a:lnTo>
                                                          <a:pt x="5260" y="989"/>
                                                        </a:lnTo>
                                                        <a:lnTo>
                                                          <a:pt x="5178" y="958"/>
                                                        </a:lnTo>
                                                        <a:lnTo>
                                                          <a:pt x="5091" y="929"/>
                                                        </a:lnTo>
                                                        <a:lnTo>
                                                          <a:pt x="5002" y="903"/>
                                                        </a:lnTo>
                                                        <a:lnTo>
                                                          <a:pt x="4910" y="878"/>
                                                        </a:lnTo>
                                                        <a:lnTo>
                                                          <a:pt x="4813" y="856"/>
                                                        </a:lnTo>
                                                        <a:lnTo>
                                                          <a:pt x="4715" y="838"/>
                                                        </a:lnTo>
                                                        <a:lnTo>
                                                          <a:pt x="4613" y="822"/>
                                                        </a:lnTo>
                                                        <a:lnTo>
                                                          <a:pt x="4508" y="811"/>
                                                        </a:lnTo>
                                                        <a:lnTo>
                                                          <a:pt x="4401" y="804"/>
                                                        </a:lnTo>
                                                        <a:lnTo>
                                                          <a:pt x="4291" y="801"/>
                                                        </a:lnTo>
                                                        <a:lnTo>
                                                          <a:pt x="4179" y="803"/>
                                                        </a:lnTo>
                                                        <a:lnTo>
                                                          <a:pt x="4064" y="809"/>
                                                        </a:lnTo>
                                                        <a:lnTo>
                                                          <a:pt x="3947" y="821"/>
                                                        </a:lnTo>
                                                        <a:lnTo>
                                                          <a:pt x="3829" y="839"/>
                                                        </a:lnTo>
                                                        <a:lnTo>
                                                          <a:pt x="3708" y="863"/>
                                                        </a:lnTo>
                                                        <a:lnTo>
                                                          <a:pt x="3585" y="891"/>
                                                        </a:lnTo>
                                                        <a:lnTo>
                                                          <a:pt x="3533" y="906"/>
                                                        </a:lnTo>
                                                        <a:lnTo>
                                                          <a:pt x="3482" y="921"/>
                                                        </a:lnTo>
                                                        <a:lnTo>
                                                          <a:pt x="3431" y="936"/>
                                                        </a:lnTo>
                                                        <a:lnTo>
                                                          <a:pt x="3381" y="952"/>
                                                        </a:lnTo>
                                                        <a:lnTo>
                                                          <a:pt x="3333" y="968"/>
                                                        </a:lnTo>
                                                        <a:lnTo>
                                                          <a:pt x="3285" y="985"/>
                                                        </a:lnTo>
                                                        <a:lnTo>
                                                          <a:pt x="3238" y="1002"/>
                                                        </a:lnTo>
                                                        <a:lnTo>
                                                          <a:pt x="3192" y="1020"/>
                                                        </a:lnTo>
                                                        <a:lnTo>
                                                          <a:pt x="3147" y="1037"/>
                                                        </a:lnTo>
                                                        <a:lnTo>
                                                          <a:pt x="3103" y="1055"/>
                                                        </a:lnTo>
                                                        <a:lnTo>
                                                          <a:pt x="3059" y="1074"/>
                                                        </a:lnTo>
                                                        <a:lnTo>
                                                          <a:pt x="3017" y="1093"/>
                                                        </a:lnTo>
                                                        <a:lnTo>
                                                          <a:pt x="2975" y="1112"/>
                                                        </a:lnTo>
                                                        <a:lnTo>
                                                          <a:pt x="2934" y="1132"/>
                                                        </a:lnTo>
                                                        <a:lnTo>
                                                          <a:pt x="2894" y="1152"/>
                                                        </a:lnTo>
                                                        <a:lnTo>
                                                          <a:pt x="2853" y="1172"/>
                                                        </a:lnTo>
                                                        <a:lnTo>
                                                          <a:pt x="2827" y="1133"/>
                                                        </a:lnTo>
                                                        <a:lnTo>
                                                          <a:pt x="2798" y="1095"/>
                                                        </a:lnTo>
                                                        <a:lnTo>
                                                          <a:pt x="2768" y="1055"/>
                                                        </a:lnTo>
                                                        <a:lnTo>
                                                          <a:pt x="2736" y="1016"/>
                                                        </a:lnTo>
                                                        <a:lnTo>
                                                          <a:pt x="2703" y="976"/>
                                                        </a:lnTo>
                                                        <a:lnTo>
                                                          <a:pt x="2668" y="936"/>
                                                        </a:lnTo>
                                                        <a:lnTo>
                                                          <a:pt x="2632" y="896"/>
                                                        </a:lnTo>
                                                        <a:lnTo>
                                                          <a:pt x="2594" y="856"/>
                                                        </a:lnTo>
                                                        <a:lnTo>
                                                          <a:pt x="2555" y="815"/>
                                                        </a:lnTo>
                                                        <a:lnTo>
                                                          <a:pt x="2514" y="775"/>
                                                        </a:lnTo>
                                                        <a:lnTo>
                                                          <a:pt x="2472" y="735"/>
                                                        </a:lnTo>
                                                        <a:lnTo>
                                                          <a:pt x="2427" y="696"/>
                                                        </a:lnTo>
                                                        <a:lnTo>
                                                          <a:pt x="2381" y="656"/>
                                                        </a:lnTo>
                                                        <a:lnTo>
                                                          <a:pt x="2334" y="617"/>
                                                        </a:lnTo>
                                                        <a:lnTo>
                                                          <a:pt x="2286" y="579"/>
                                                        </a:lnTo>
                                                        <a:lnTo>
                                                          <a:pt x="2235" y="541"/>
                                                        </a:lnTo>
                                                        <a:lnTo>
                                                          <a:pt x="2183" y="504"/>
                                                        </a:lnTo>
                                                        <a:lnTo>
                                                          <a:pt x="2130" y="467"/>
                                                        </a:lnTo>
                                                        <a:lnTo>
                                                          <a:pt x="2074" y="433"/>
                                                        </a:lnTo>
                                                        <a:lnTo>
                                                          <a:pt x="2018" y="398"/>
                                                        </a:lnTo>
                                                        <a:lnTo>
                                                          <a:pt x="1959" y="364"/>
                                                        </a:lnTo>
                                                        <a:lnTo>
                                                          <a:pt x="1900" y="331"/>
                                                        </a:lnTo>
                                                        <a:lnTo>
                                                          <a:pt x="1838" y="299"/>
                                                        </a:lnTo>
                                                        <a:lnTo>
                                                          <a:pt x="1775" y="269"/>
                                                        </a:lnTo>
                                                        <a:lnTo>
                                                          <a:pt x="1710" y="241"/>
                                                        </a:lnTo>
                                                        <a:lnTo>
                                                          <a:pt x="1643" y="213"/>
                                                        </a:lnTo>
                                                        <a:lnTo>
                                                          <a:pt x="1574" y="187"/>
                                                        </a:lnTo>
                                                        <a:lnTo>
                                                          <a:pt x="1505" y="163"/>
                                                        </a:lnTo>
                                                        <a:lnTo>
                                                          <a:pt x="1434" y="140"/>
                                                        </a:lnTo>
                                                        <a:lnTo>
                                                          <a:pt x="1360" y="118"/>
                                                        </a:lnTo>
                                                        <a:lnTo>
                                                          <a:pt x="1285" y="99"/>
                                                        </a:lnTo>
                                                        <a:lnTo>
                                                          <a:pt x="1209" y="82"/>
                                                        </a:lnTo>
                                                        <a:lnTo>
                                                          <a:pt x="1120" y="64"/>
                                                        </a:lnTo>
                                                        <a:lnTo>
                                                          <a:pt x="1030" y="49"/>
                                                        </a:lnTo>
                                                        <a:lnTo>
                                                          <a:pt x="940" y="34"/>
                                                        </a:lnTo>
                                                        <a:lnTo>
                                                          <a:pt x="850" y="23"/>
                                                        </a:lnTo>
                                                        <a:lnTo>
                                                          <a:pt x="804" y="18"/>
                                                        </a:lnTo>
                                                        <a:lnTo>
                                                          <a:pt x="759" y="14"/>
                                                        </a:lnTo>
                                                        <a:lnTo>
                                                          <a:pt x="714" y="11"/>
                                                        </a:lnTo>
                                                        <a:lnTo>
                                                          <a:pt x="669" y="7"/>
                                                        </a:lnTo>
                                                        <a:lnTo>
                                                          <a:pt x="624" y="5"/>
                                                        </a:lnTo>
                                                        <a:lnTo>
                                                          <a:pt x="579" y="3"/>
                                                        </a:lnTo>
                                                        <a:lnTo>
                                                          <a:pt x="532" y="1"/>
                                                        </a:lnTo>
                                                        <a:lnTo>
                                                          <a:pt x="487" y="0"/>
                                                        </a:lnTo>
                                                        <a:lnTo>
                                                          <a:pt x="449" y="0"/>
                                                        </a:lnTo>
                                                        <a:lnTo>
                                                          <a:pt x="410" y="0"/>
                                                        </a:lnTo>
                                                        <a:lnTo>
                                                          <a:pt x="372" y="1"/>
                                                        </a:lnTo>
                                                        <a:lnTo>
                                                          <a:pt x="333" y="4"/>
                                                        </a:lnTo>
                                                        <a:lnTo>
                                                          <a:pt x="295" y="5"/>
                                                        </a:lnTo>
                                                        <a:lnTo>
                                                          <a:pt x="256" y="8"/>
                                                        </a:lnTo>
                                                        <a:lnTo>
                                                          <a:pt x="218" y="10"/>
                                                        </a:lnTo>
                                                        <a:lnTo>
                                                          <a:pt x="180" y="13"/>
                                                        </a:lnTo>
                                                        <a:lnTo>
                                                          <a:pt x="164" y="14"/>
                                                        </a:lnTo>
                                                        <a:lnTo>
                                                          <a:pt x="145" y="15"/>
                                                        </a:lnTo>
                                                        <a:lnTo>
                                                          <a:pt x="126" y="15"/>
                                                        </a:lnTo>
                                                        <a:lnTo>
                                                          <a:pt x="105" y="16"/>
                                                        </a:lnTo>
                                                        <a:lnTo>
                                                          <a:pt x="85" y="18"/>
                                                        </a:lnTo>
                                                        <a:lnTo>
                                                          <a:pt x="66" y="20"/>
                                                        </a:lnTo>
                                                        <a:lnTo>
                                                          <a:pt x="57" y="22"/>
                                                        </a:lnTo>
                                                        <a:lnTo>
                                                          <a:pt x="49" y="24"/>
                                                        </a:lnTo>
                                                        <a:lnTo>
                                                          <a:pt x="42" y="27"/>
                                                        </a:lnTo>
                                                        <a:lnTo>
                                                          <a:pt x="34" y="30"/>
                                                        </a:lnTo>
                                                        <a:lnTo>
                                                          <a:pt x="26" y="36"/>
                                                        </a:lnTo>
                                                        <a:lnTo>
                                                          <a:pt x="18" y="46"/>
                                                        </a:lnTo>
                                                        <a:lnTo>
                                                          <a:pt x="11" y="56"/>
                                                        </a:lnTo>
                                                        <a:lnTo>
                                                          <a:pt x="6" y="68"/>
                                                        </a:lnTo>
                                                        <a:lnTo>
                                                          <a:pt x="2" y="80"/>
                                                        </a:lnTo>
                                                        <a:lnTo>
                                                          <a:pt x="0" y="93"/>
                                                        </a:lnTo>
                                                        <a:lnTo>
                                                          <a:pt x="0" y="99"/>
                                                        </a:lnTo>
                                                        <a:lnTo>
                                                          <a:pt x="1" y="105"/>
                                                        </a:lnTo>
                                                        <a:lnTo>
                                                          <a:pt x="2" y="111"/>
                                                        </a:lnTo>
                                                        <a:lnTo>
                                                          <a:pt x="4" y="116"/>
                                                        </a:lnTo>
                                                        <a:lnTo>
                                                          <a:pt x="5" y="117"/>
                                                        </a:lnTo>
                                                        <a:lnTo>
                                                          <a:pt x="5" y="119"/>
                                                        </a:lnTo>
                                                        <a:lnTo>
                                                          <a:pt x="6" y="121"/>
                                                        </a:lnTo>
                                                        <a:lnTo>
                                                          <a:pt x="7" y="123"/>
                                                        </a:lnTo>
                                                        <a:lnTo>
                                                          <a:pt x="8" y="124"/>
                                                        </a:lnTo>
                                                        <a:lnTo>
                                                          <a:pt x="10" y="126"/>
                                                        </a:lnTo>
                                                        <a:lnTo>
                                                          <a:pt x="11" y="127"/>
                                                        </a:lnTo>
                                                        <a:lnTo>
                                                          <a:pt x="12" y="128"/>
                                                        </a:lnTo>
                                                        <a:lnTo>
                                                          <a:pt x="17" y="131"/>
                                                        </a:lnTo>
                                                        <a:lnTo>
                                                          <a:pt x="22" y="133"/>
                                                        </a:lnTo>
                                                        <a:lnTo>
                                                          <a:pt x="29" y="134"/>
                                                        </a:lnTo>
                                                        <a:lnTo>
                                                          <a:pt x="38" y="134"/>
                                                        </a:lnTo>
                                                        <a:lnTo>
                                                          <a:pt x="56" y="133"/>
                                                        </a:lnTo>
                                                        <a:lnTo>
                                                          <a:pt x="77" y="131"/>
                                                        </a:lnTo>
                                                        <a:lnTo>
                                                          <a:pt x="96" y="127"/>
                                                        </a:lnTo>
                                                        <a:lnTo>
                                                          <a:pt x="116" y="124"/>
                                                        </a:lnTo>
                                                        <a:lnTo>
                                                          <a:pt x="132" y="121"/>
                                                        </a:lnTo>
                                                        <a:lnTo>
                                                          <a:pt x="144" y="118"/>
                                                        </a:lnTo>
                                                        <a:lnTo>
                                                          <a:pt x="185" y="115"/>
                                                        </a:lnTo>
                                                        <a:lnTo>
                                                          <a:pt x="226" y="112"/>
                                                        </a:lnTo>
                                                        <a:lnTo>
                                                          <a:pt x="268" y="109"/>
                                                        </a:lnTo>
                                                        <a:lnTo>
                                                          <a:pt x="309" y="107"/>
                                                        </a:lnTo>
                                                        <a:lnTo>
                                                          <a:pt x="350" y="106"/>
                                                        </a:lnTo>
                                                        <a:lnTo>
                                                          <a:pt x="391" y="105"/>
                                                        </a:lnTo>
                                                        <a:lnTo>
                                                          <a:pt x="432" y="105"/>
                                                        </a:lnTo>
                                                        <a:lnTo>
                                                          <a:pt x="473" y="105"/>
                                                        </a:lnTo>
                                                        <a:lnTo>
                                                          <a:pt x="519" y="106"/>
                                                        </a:lnTo>
                                                        <a:lnTo>
                                                          <a:pt x="565" y="107"/>
                                                        </a:lnTo>
                                                        <a:lnTo>
                                                          <a:pt x="611" y="109"/>
                                                        </a:lnTo>
                                                        <a:lnTo>
                                                          <a:pt x="658" y="112"/>
                                                        </a:lnTo>
                                                        <a:lnTo>
                                                          <a:pt x="703" y="115"/>
                                                        </a:lnTo>
                                                        <a:lnTo>
                                                          <a:pt x="749" y="119"/>
                                                        </a:lnTo>
                                                        <a:lnTo>
                                                          <a:pt x="795" y="124"/>
                                                        </a:lnTo>
                                                        <a:lnTo>
                                                          <a:pt x="840" y="129"/>
                                                        </a:lnTo>
                                                        <a:lnTo>
                                                          <a:pt x="887" y="135"/>
                                                        </a:lnTo>
                                                        <a:lnTo>
                                                          <a:pt x="932" y="141"/>
                                                        </a:lnTo>
                                                        <a:lnTo>
                                                          <a:pt x="978" y="148"/>
                                                        </a:lnTo>
                                                        <a:lnTo>
                                                          <a:pt x="1023" y="155"/>
                                                        </a:lnTo>
                                                        <a:lnTo>
                                                          <a:pt x="1068" y="164"/>
                                                        </a:lnTo>
                                                        <a:lnTo>
                                                          <a:pt x="1113" y="173"/>
                                                        </a:lnTo>
                                                        <a:lnTo>
                                                          <a:pt x="1159" y="182"/>
                                                        </a:lnTo>
                                                        <a:lnTo>
                                                          <a:pt x="1204" y="192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gradFill flip="none" rotWithShape="1">
                                                    <a:gsLst>
                                                      <a:gs pos="0">
                                                        <a:schemeClr val="accent3">
                                                          <a:lumMod val="60000"/>
                                                          <a:lumOff val="40000"/>
                                                          <a:alpha val="65000"/>
                                                        </a:schemeClr>
                                                      </a:gs>
                                                      <a:gs pos="50000">
                                                        <a:schemeClr val="accent3">
                                                          <a:lumMod val="40000"/>
                                                          <a:lumOff val="60000"/>
                                                          <a:alpha val="45000"/>
                                                        </a:schemeClr>
                                                      </a:gs>
                                                      <a:gs pos="100000">
                                                        <a:schemeClr val="accent3">
                                                          <a:lumMod val="20000"/>
                                                          <a:lumOff val="80000"/>
                                                          <a:alpha val="18000"/>
                                                        </a:schemeClr>
                                                      </a:gs>
                                                    </a:gsLst>
                                                    <a:lin ang="16200000" scaled="1"/>
                                                    <a:tileRect/>
                                                  </a:gra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162" name="Freeform 118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856022" y="3782107"/>
                                                    <a:ext cx="577850" cy="166209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3" y="962"/>
                                                      </a:cxn>
                                                      <a:cxn ang="0">
                                                        <a:pos x="21" y="922"/>
                                                      </a:cxn>
                                                      <a:cxn ang="0">
                                                        <a:pos x="44" y="880"/>
                                                      </a:cxn>
                                                      <a:cxn ang="0">
                                                        <a:pos x="77" y="828"/>
                                                      </a:cxn>
                                                      <a:cxn ang="0">
                                                        <a:pos x="122" y="766"/>
                                                      </a:cxn>
                                                      <a:cxn ang="0">
                                                        <a:pos x="179" y="698"/>
                                                      </a:cxn>
                                                      <a:cxn ang="0">
                                                        <a:pos x="250" y="624"/>
                                                      </a:cxn>
                                                      <a:cxn ang="0">
                                                        <a:pos x="336" y="547"/>
                                                      </a:cxn>
                                                      <a:cxn ang="0">
                                                        <a:pos x="439" y="468"/>
                                                      </a:cxn>
                                                      <a:cxn ang="0">
                                                        <a:pos x="559" y="389"/>
                                                      </a:cxn>
                                                      <a:cxn ang="0">
                                                        <a:pos x="696" y="312"/>
                                                      </a:cxn>
                                                      <a:cxn ang="0">
                                                        <a:pos x="855" y="239"/>
                                                      </a:cxn>
                                                      <a:cxn ang="0">
                                                        <a:pos x="1035" y="170"/>
                                                      </a:cxn>
                                                      <a:cxn ang="0">
                                                        <a:pos x="1237" y="110"/>
                                                      </a:cxn>
                                                      <a:cxn ang="0">
                                                        <a:pos x="1462" y="58"/>
                                                      </a:cxn>
                                                      <a:cxn ang="0">
                                                        <a:pos x="1687" y="21"/>
                                                      </a:cxn>
                                                      <a:cxn ang="0">
                                                        <a:pos x="1888" y="3"/>
                                                      </a:cxn>
                                                      <a:cxn ang="0">
                                                        <a:pos x="2083" y="0"/>
                                                      </a:cxn>
                                                      <a:cxn ang="0">
                                                        <a:pos x="2271" y="8"/>
                                                      </a:cxn>
                                                      <a:cxn ang="0">
                                                        <a:pos x="2452" y="28"/>
                                                      </a:cxn>
                                                      <a:cxn ang="0">
                                                        <a:pos x="2622" y="57"/>
                                                      </a:cxn>
                                                      <a:cxn ang="0">
                                                        <a:pos x="2783" y="94"/>
                                                      </a:cxn>
                                                      <a:cxn ang="0">
                                                        <a:pos x="2934" y="136"/>
                                                      </a:cxn>
                                                      <a:cxn ang="0">
                                                        <a:pos x="3072" y="183"/>
                                                      </a:cxn>
                                                      <a:cxn ang="0">
                                                        <a:pos x="3198" y="233"/>
                                                      </a:cxn>
                                                      <a:cxn ang="0">
                                                        <a:pos x="3310" y="284"/>
                                                      </a:cxn>
                                                      <a:cxn ang="0">
                                                        <a:pos x="3407" y="333"/>
                                                      </a:cxn>
                                                      <a:cxn ang="0">
                                                        <a:pos x="3489" y="380"/>
                                                      </a:cxn>
                                                      <a:cxn ang="0">
                                                        <a:pos x="3553" y="424"/>
                                                      </a:cxn>
                                                      <a:cxn ang="0">
                                                        <a:pos x="3601" y="462"/>
                                                      </a:cxn>
                                                      <a:cxn ang="0">
                                                        <a:pos x="3629" y="491"/>
                                                      </a:cxn>
                                                      <a:cxn ang="0">
                                                        <a:pos x="3626" y="496"/>
                                                      </a:cxn>
                                                      <a:cxn ang="0">
                                                        <a:pos x="3551" y="450"/>
                                                      </a:cxn>
                                                      <a:cxn ang="0">
                                                        <a:pos x="3450" y="395"/>
                                                      </a:cxn>
                                                      <a:cxn ang="0">
                                                        <a:pos x="3361" y="352"/>
                                                      </a:cxn>
                                                      <a:cxn ang="0">
                                                        <a:pos x="3257" y="306"/>
                                                      </a:cxn>
                                                      <a:cxn ang="0">
                                                        <a:pos x="3138" y="258"/>
                                                      </a:cxn>
                                                      <a:cxn ang="0">
                                                        <a:pos x="3005" y="212"/>
                                                      </a:cxn>
                                                      <a:cxn ang="0">
                                                        <a:pos x="2858" y="169"/>
                                                      </a:cxn>
                                                      <a:cxn ang="0">
                                                        <a:pos x="2699" y="132"/>
                                                      </a:cxn>
                                                      <a:cxn ang="0">
                                                        <a:pos x="2528" y="101"/>
                                                      </a:cxn>
                                                      <a:cxn ang="0">
                                                        <a:pos x="2345" y="80"/>
                                                      </a:cxn>
                                                      <a:cxn ang="0">
                                                        <a:pos x="2151" y="68"/>
                                                      </a:cxn>
                                                      <a:cxn ang="0">
                                                        <a:pos x="1948" y="71"/>
                                                      </a:cxn>
                                                      <a:cxn ang="0">
                                                        <a:pos x="1735" y="88"/>
                                                      </a:cxn>
                                                      <a:cxn ang="0">
                                                        <a:pos x="1513" y="122"/>
                                                      </a:cxn>
                                                      <a:cxn ang="0">
                                                        <a:pos x="1303" y="168"/>
                                                      </a:cxn>
                                                      <a:cxn ang="0">
                                                        <a:pos x="1111" y="222"/>
                                                      </a:cxn>
                                                      <a:cxn ang="0">
                                                        <a:pos x="937" y="284"/>
                                                      </a:cxn>
                                                      <a:cxn ang="0">
                                                        <a:pos x="779" y="352"/>
                                                      </a:cxn>
                                                      <a:cxn ang="0">
                                                        <a:pos x="639" y="424"/>
                                                      </a:cxn>
                                                      <a:cxn ang="0">
                                                        <a:pos x="514" y="496"/>
                                                      </a:cxn>
                                                      <a:cxn ang="0">
                                                        <a:pos x="404" y="570"/>
                                                      </a:cxn>
                                                      <a:cxn ang="0">
                                                        <a:pos x="308" y="643"/>
                                                      </a:cxn>
                                                      <a:cxn ang="0">
                                                        <a:pos x="227" y="712"/>
                                                      </a:cxn>
                                                      <a:cxn ang="0">
                                                        <a:pos x="159" y="777"/>
                                                      </a:cxn>
                                                      <a:cxn ang="0">
                                                        <a:pos x="105" y="835"/>
                                                      </a:cxn>
                                                      <a:cxn ang="0">
                                                        <a:pos x="45" y="906"/>
                                                      </a:cxn>
                                                      <a:cxn ang="0">
                                                        <a:pos x="4" y="962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3636" h="971">
                                                        <a:moveTo>
                                                          <a:pt x="0" y="971"/>
                                                        </a:moveTo>
                                                        <a:lnTo>
                                                          <a:pt x="3" y="962"/>
                                                        </a:lnTo>
                                                        <a:lnTo>
                                                          <a:pt x="13" y="939"/>
                                                        </a:lnTo>
                                                        <a:lnTo>
                                                          <a:pt x="21" y="922"/>
                                                        </a:lnTo>
                                                        <a:lnTo>
                                                          <a:pt x="31" y="903"/>
                                                        </a:lnTo>
                                                        <a:lnTo>
                                                          <a:pt x="44" y="880"/>
                                                        </a:lnTo>
                                                        <a:lnTo>
                                                          <a:pt x="60" y="856"/>
                                                        </a:lnTo>
                                                        <a:lnTo>
                                                          <a:pt x="77" y="828"/>
                                                        </a:lnTo>
                                                        <a:lnTo>
                                                          <a:pt x="99" y="798"/>
                                                        </a:lnTo>
                                                        <a:lnTo>
                                                          <a:pt x="122" y="766"/>
                                                        </a:lnTo>
                                                        <a:lnTo>
                                                          <a:pt x="149" y="732"/>
                                                        </a:lnTo>
                                                        <a:lnTo>
                                                          <a:pt x="179" y="698"/>
                                                        </a:lnTo>
                                                        <a:lnTo>
                                                          <a:pt x="213" y="662"/>
                                                        </a:lnTo>
                                                        <a:lnTo>
                                                          <a:pt x="250" y="624"/>
                                                        </a:lnTo>
                                                        <a:lnTo>
                                                          <a:pt x="291" y="586"/>
                                                        </a:lnTo>
                                                        <a:lnTo>
                                                          <a:pt x="336" y="547"/>
                                                        </a:lnTo>
                                                        <a:lnTo>
                                                          <a:pt x="385" y="507"/>
                                                        </a:lnTo>
                                                        <a:lnTo>
                                                          <a:pt x="439" y="468"/>
                                                        </a:lnTo>
                                                        <a:lnTo>
                                                          <a:pt x="496" y="428"/>
                                                        </a:lnTo>
                                                        <a:lnTo>
                                                          <a:pt x="559" y="389"/>
                                                        </a:lnTo>
                                                        <a:lnTo>
                                                          <a:pt x="626" y="350"/>
                                                        </a:lnTo>
                                                        <a:lnTo>
                                                          <a:pt x="696" y="312"/>
                                                        </a:lnTo>
                                                        <a:lnTo>
                                                          <a:pt x="773" y="275"/>
                                                        </a:lnTo>
                                                        <a:lnTo>
                                                          <a:pt x="855" y="239"/>
                                                        </a:lnTo>
                                                        <a:lnTo>
                                                          <a:pt x="943" y="204"/>
                                                        </a:lnTo>
                                                        <a:lnTo>
                                                          <a:pt x="1035" y="170"/>
                                                        </a:lnTo>
                                                        <a:lnTo>
                                                          <a:pt x="1133" y="139"/>
                                                        </a:lnTo>
                                                        <a:lnTo>
                                                          <a:pt x="1237" y="110"/>
                                                        </a:lnTo>
                                                        <a:lnTo>
                                                          <a:pt x="1347" y="83"/>
                                                        </a:lnTo>
                                                        <a:lnTo>
                                                          <a:pt x="1462" y="58"/>
                                                        </a:lnTo>
                                                        <a:lnTo>
                                                          <a:pt x="1584" y="36"/>
                                                        </a:lnTo>
                                                        <a:lnTo>
                                                          <a:pt x="1687" y="21"/>
                                                        </a:lnTo>
                                                        <a:lnTo>
                                                          <a:pt x="1789" y="10"/>
                                                        </a:lnTo>
                                                        <a:lnTo>
                                                          <a:pt x="1888" y="3"/>
                                                        </a:lnTo>
                                                        <a:lnTo>
                                                          <a:pt x="1987" y="0"/>
                                                        </a:lnTo>
                                                        <a:lnTo>
                                                          <a:pt x="2083" y="0"/>
                                                        </a:lnTo>
                                                        <a:lnTo>
                                                          <a:pt x="2179" y="2"/>
                                                        </a:lnTo>
                                                        <a:lnTo>
                                                          <a:pt x="2271" y="8"/>
                                                        </a:lnTo>
                                                        <a:lnTo>
                                                          <a:pt x="2362" y="17"/>
                                                        </a:lnTo>
                                                        <a:lnTo>
                                                          <a:pt x="2452" y="28"/>
                                                        </a:lnTo>
                                                        <a:lnTo>
                                                          <a:pt x="2538" y="42"/>
                                                        </a:lnTo>
                                                        <a:lnTo>
                                                          <a:pt x="2622" y="57"/>
                                                        </a:lnTo>
                                                        <a:lnTo>
                                                          <a:pt x="2704" y="75"/>
                                                        </a:lnTo>
                                                        <a:lnTo>
                                                          <a:pt x="2783" y="94"/>
                                                        </a:lnTo>
                                                        <a:lnTo>
                                                          <a:pt x="2860" y="115"/>
                                                        </a:lnTo>
                                                        <a:lnTo>
                                                          <a:pt x="2934" y="136"/>
                                                        </a:lnTo>
                                                        <a:lnTo>
                                                          <a:pt x="3004" y="160"/>
                                                        </a:lnTo>
                                                        <a:lnTo>
                                                          <a:pt x="3072" y="183"/>
                                                        </a:lnTo>
                                                        <a:lnTo>
                                                          <a:pt x="3137" y="208"/>
                                                        </a:lnTo>
                                                        <a:lnTo>
                                                          <a:pt x="3198" y="233"/>
                                                        </a:lnTo>
                                                        <a:lnTo>
                                                          <a:pt x="3256" y="258"/>
                                                        </a:lnTo>
                                                        <a:lnTo>
                                                          <a:pt x="3310" y="284"/>
                                                        </a:lnTo>
                                                        <a:lnTo>
                                                          <a:pt x="3360" y="309"/>
                                                        </a:lnTo>
                                                        <a:lnTo>
                                                          <a:pt x="3407" y="333"/>
                                                        </a:lnTo>
                                                        <a:lnTo>
                                                          <a:pt x="3450" y="358"/>
                                                        </a:lnTo>
                                                        <a:lnTo>
                                                          <a:pt x="3489" y="380"/>
                                                        </a:lnTo>
                                                        <a:lnTo>
                                                          <a:pt x="3523" y="403"/>
                                                        </a:lnTo>
                                                        <a:lnTo>
                                                          <a:pt x="3553" y="424"/>
                                                        </a:lnTo>
                                                        <a:lnTo>
                                                          <a:pt x="3579" y="443"/>
                                                        </a:lnTo>
                                                        <a:lnTo>
                                                          <a:pt x="3601" y="462"/>
                                                        </a:lnTo>
                                                        <a:lnTo>
                                                          <a:pt x="3617" y="477"/>
                                                        </a:lnTo>
                                                        <a:lnTo>
                                                          <a:pt x="3629" y="491"/>
                                                        </a:lnTo>
                                                        <a:lnTo>
                                                          <a:pt x="3636" y="503"/>
                                                        </a:lnTo>
                                                        <a:lnTo>
                                                          <a:pt x="3626" y="496"/>
                                                        </a:lnTo>
                                                        <a:lnTo>
                                                          <a:pt x="3598" y="478"/>
                                                        </a:lnTo>
                                                        <a:lnTo>
                                                          <a:pt x="3551" y="450"/>
                                                        </a:lnTo>
                                                        <a:lnTo>
                                                          <a:pt x="3488" y="415"/>
                                                        </a:lnTo>
                                                        <a:lnTo>
                                                          <a:pt x="3450" y="395"/>
                                                        </a:lnTo>
                                                        <a:lnTo>
                                                          <a:pt x="3408" y="373"/>
                                                        </a:lnTo>
                                                        <a:lnTo>
                                                          <a:pt x="3361" y="352"/>
                                                        </a:lnTo>
                                                        <a:lnTo>
                                                          <a:pt x="3311" y="328"/>
                                                        </a:lnTo>
                                                        <a:lnTo>
                                                          <a:pt x="3257" y="306"/>
                                                        </a:lnTo>
                                                        <a:lnTo>
                                                          <a:pt x="3199" y="282"/>
                                                        </a:lnTo>
                                                        <a:lnTo>
                                                          <a:pt x="3138" y="258"/>
                                                        </a:lnTo>
                                                        <a:lnTo>
                                                          <a:pt x="3073" y="235"/>
                                                        </a:lnTo>
                                                        <a:lnTo>
                                                          <a:pt x="3005" y="212"/>
                                                        </a:lnTo>
                                                        <a:lnTo>
                                                          <a:pt x="2933" y="191"/>
                                                        </a:lnTo>
                                                        <a:lnTo>
                                                          <a:pt x="2858" y="169"/>
                                                        </a:lnTo>
                                                        <a:lnTo>
                                                          <a:pt x="2780" y="150"/>
                                                        </a:lnTo>
                                                        <a:lnTo>
                                                          <a:pt x="2699" y="132"/>
                                                        </a:lnTo>
                                                        <a:lnTo>
                                                          <a:pt x="2614" y="116"/>
                                                        </a:lnTo>
                                                        <a:lnTo>
                                                          <a:pt x="2528" y="101"/>
                                                        </a:lnTo>
                                                        <a:lnTo>
                                                          <a:pt x="2437" y="89"/>
                                                        </a:lnTo>
                                                        <a:lnTo>
                                                          <a:pt x="2345" y="80"/>
                                                        </a:lnTo>
                                                        <a:lnTo>
                                                          <a:pt x="2250" y="73"/>
                                                        </a:lnTo>
                                                        <a:lnTo>
                                                          <a:pt x="2151" y="68"/>
                                                        </a:lnTo>
                                                        <a:lnTo>
                                                          <a:pt x="2050" y="68"/>
                                                        </a:lnTo>
                                                        <a:lnTo>
                                                          <a:pt x="1948" y="71"/>
                                                        </a:lnTo>
                                                        <a:lnTo>
                                                          <a:pt x="1843" y="78"/>
                                                        </a:lnTo>
                                                        <a:lnTo>
                                                          <a:pt x="1735" y="88"/>
                                                        </a:lnTo>
                                                        <a:lnTo>
                                                          <a:pt x="1625" y="102"/>
                                                        </a:lnTo>
                                                        <a:lnTo>
                                                          <a:pt x="1513" y="122"/>
                                                        </a:lnTo>
                                                        <a:lnTo>
                                                          <a:pt x="1406" y="143"/>
                                                        </a:lnTo>
                                                        <a:lnTo>
                                                          <a:pt x="1303" y="168"/>
                                                        </a:lnTo>
                                                        <a:lnTo>
                                                          <a:pt x="1204" y="194"/>
                                                        </a:lnTo>
                                                        <a:lnTo>
                                                          <a:pt x="1111" y="222"/>
                                                        </a:lnTo>
                                                        <a:lnTo>
                                                          <a:pt x="1022" y="252"/>
                                                        </a:lnTo>
                                                        <a:lnTo>
                                                          <a:pt x="937" y="284"/>
                                                        </a:lnTo>
                                                        <a:lnTo>
                                                          <a:pt x="855" y="318"/>
                                                        </a:lnTo>
                                                        <a:lnTo>
                                                          <a:pt x="779" y="352"/>
                                                        </a:lnTo>
                                                        <a:lnTo>
                                                          <a:pt x="707" y="388"/>
                                                        </a:lnTo>
                                                        <a:lnTo>
                                                          <a:pt x="639" y="424"/>
                                                        </a:lnTo>
                                                        <a:lnTo>
                                                          <a:pt x="574" y="459"/>
                                                        </a:lnTo>
                                                        <a:lnTo>
                                                          <a:pt x="514" y="496"/>
                                                        </a:lnTo>
                                                        <a:lnTo>
                                                          <a:pt x="456" y="533"/>
                                                        </a:lnTo>
                                                        <a:lnTo>
                                                          <a:pt x="404" y="570"/>
                                                        </a:lnTo>
                                                        <a:lnTo>
                                                          <a:pt x="354" y="607"/>
                                                        </a:lnTo>
                                                        <a:lnTo>
                                                          <a:pt x="308" y="643"/>
                                                        </a:lnTo>
                                                        <a:lnTo>
                                                          <a:pt x="266" y="678"/>
                                                        </a:lnTo>
                                                        <a:lnTo>
                                                          <a:pt x="227" y="712"/>
                                                        </a:lnTo>
                                                        <a:lnTo>
                                                          <a:pt x="192" y="745"/>
                                                        </a:lnTo>
                                                        <a:lnTo>
                                                          <a:pt x="159" y="777"/>
                                                        </a:lnTo>
                                                        <a:lnTo>
                                                          <a:pt x="131" y="806"/>
                                                        </a:lnTo>
                                                        <a:lnTo>
                                                          <a:pt x="105" y="835"/>
                                                        </a:lnTo>
                                                        <a:lnTo>
                                                          <a:pt x="82" y="861"/>
                                                        </a:lnTo>
                                                        <a:lnTo>
                                                          <a:pt x="45" y="906"/>
                                                        </a:lnTo>
                                                        <a:lnTo>
                                                          <a:pt x="20" y="941"/>
                                                        </a:lnTo>
                                                        <a:lnTo>
                                                          <a:pt x="4" y="962"/>
                                                        </a:lnTo>
                                                        <a:lnTo>
                                                          <a:pt x="0" y="971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gradFill flip="none" rotWithShape="1">
                                                    <a:gsLst>
                                                      <a:gs pos="0">
                                                        <a:schemeClr val="accent3">
                                                          <a:lumMod val="60000"/>
                                                          <a:lumOff val="40000"/>
                                                          <a:alpha val="65000"/>
                                                        </a:schemeClr>
                                                      </a:gs>
                                                      <a:gs pos="50000">
                                                        <a:schemeClr val="accent3">
                                                          <a:lumMod val="40000"/>
                                                          <a:lumOff val="60000"/>
                                                          <a:alpha val="45000"/>
                                                        </a:schemeClr>
                                                      </a:gs>
                                                      <a:gs pos="100000">
                                                        <a:schemeClr val="accent3">
                                                          <a:lumMod val="20000"/>
                                                          <a:lumOff val="80000"/>
                                                          <a:alpha val="18000"/>
                                                        </a:schemeClr>
                                                      </a:gs>
                                                    </a:gsLst>
                                                    <a:lin ang="16200000" scaled="1"/>
                                                    <a:tileRect/>
                                                  </a:gra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164" name="Freeform 120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260709" y="3967165"/>
                                                    <a:ext cx="660400" cy="265592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2068" y="298"/>
                                                      </a:cxn>
                                                      <a:cxn ang="0">
                                                        <a:pos x="1959" y="301"/>
                                                      </a:cxn>
                                                      <a:cxn ang="0">
                                                        <a:pos x="1799" y="230"/>
                                                      </a:cxn>
                                                      <a:cxn ang="0">
                                                        <a:pos x="1409" y="98"/>
                                                      </a:cxn>
                                                      <a:cxn ang="0">
                                                        <a:pos x="949" y="11"/>
                                                      </a:cxn>
                                                      <a:cxn ang="0">
                                                        <a:pos x="584" y="6"/>
                                                      </a:cxn>
                                                      <a:cxn ang="0">
                                                        <a:pos x="312" y="55"/>
                                                      </a:cxn>
                                                      <a:cxn ang="0">
                                                        <a:pos x="126" y="124"/>
                                                      </a:cxn>
                                                      <a:cxn ang="0">
                                                        <a:pos x="25" y="183"/>
                                                      </a:cxn>
                                                      <a:cxn ang="0">
                                                        <a:pos x="66" y="173"/>
                                                      </a:cxn>
                                                      <a:cxn ang="0">
                                                        <a:pos x="258" y="112"/>
                                                      </a:cxn>
                                                      <a:cxn ang="0">
                                                        <a:pos x="511" y="72"/>
                                                      </a:cxn>
                                                      <a:cxn ang="0">
                                                        <a:pos x="844" y="69"/>
                                                      </a:cxn>
                                                      <a:cxn ang="0">
                                                        <a:pos x="1254" y="129"/>
                                                      </a:cxn>
                                                      <a:cxn ang="0">
                                                        <a:pos x="1737" y="277"/>
                                                      </a:cxn>
                                                      <a:cxn ang="0">
                                                        <a:pos x="1836" y="317"/>
                                                      </a:cxn>
                                                      <a:cxn ang="0">
                                                        <a:pos x="1683" y="412"/>
                                                      </a:cxn>
                                                      <a:cxn ang="0">
                                                        <a:pos x="1240" y="622"/>
                                                      </a:cxn>
                                                      <a:cxn ang="0">
                                                        <a:pos x="907" y="862"/>
                                                      </a:cxn>
                                                      <a:cxn ang="0">
                                                        <a:pos x="670" y="1102"/>
                                                      </a:cxn>
                                                      <a:cxn ang="0">
                                                        <a:pos x="516" y="1312"/>
                                                      </a:cxn>
                                                      <a:cxn ang="0">
                                                        <a:pos x="411" y="1506"/>
                                                      </a:cxn>
                                                      <a:cxn ang="0">
                                                        <a:pos x="498" y="1382"/>
                                                      </a:cxn>
                                                      <a:cxn ang="0">
                                                        <a:pos x="652" y="1197"/>
                                                      </a:cxn>
                                                      <a:cxn ang="0">
                                                        <a:pos x="888" y="973"/>
                                                      </a:cxn>
                                                      <a:cxn ang="0">
                                                        <a:pos x="1210" y="741"/>
                                                      </a:cxn>
                                                      <a:cxn ang="0">
                                                        <a:pos x="1622" y="533"/>
                                                      </a:cxn>
                                                      <a:cxn ang="0">
                                                        <a:pos x="2102" y="447"/>
                                                      </a:cxn>
                                                      <a:cxn ang="0">
                                                        <a:pos x="2456" y="674"/>
                                                      </a:cxn>
                                                      <a:cxn ang="0">
                                                        <a:pos x="2740" y="914"/>
                                                      </a:cxn>
                                                      <a:cxn ang="0">
                                                        <a:pos x="2960" y="1143"/>
                                                      </a:cxn>
                                                      <a:cxn ang="0">
                                                        <a:pos x="3116" y="1342"/>
                                                      </a:cxn>
                                                      <a:cxn ang="0">
                                                        <a:pos x="3234" y="1521"/>
                                                      </a:cxn>
                                                      <a:cxn ang="0">
                                                        <a:pos x="3242" y="1511"/>
                                                      </a:cxn>
                                                      <a:cxn ang="0">
                                                        <a:pos x="3182" y="1388"/>
                                                      </a:cxn>
                                                      <a:cxn ang="0">
                                                        <a:pos x="3065" y="1211"/>
                                                      </a:cxn>
                                                      <a:cxn ang="0">
                                                        <a:pos x="2891" y="1002"/>
                                                      </a:cxn>
                                                      <a:cxn ang="0">
                                                        <a:pos x="2663" y="775"/>
                                                      </a:cxn>
                                                      <a:cxn ang="0">
                                                        <a:pos x="2381" y="549"/>
                                                      </a:cxn>
                                                      <a:cxn ang="0">
                                                        <a:pos x="2124" y="381"/>
                                                      </a:cxn>
                                                      <a:cxn ang="0">
                                                        <a:pos x="2164" y="373"/>
                                                      </a:cxn>
                                                      <a:cxn ang="0">
                                                        <a:pos x="2510" y="330"/>
                                                      </a:cxn>
                                                      <a:cxn ang="0">
                                                        <a:pos x="3003" y="358"/>
                                                      </a:cxn>
                                                      <a:cxn ang="0">
                                                        <a:pos x="3417" y="470"/>
                                                      </a:cxn>
                                                      <a:cxn ang="0">
                                                        <a:pos x="3745" y="623"/>
                                                      </a:cxn>
                                                      <a:cxn ang="0">
                                                        <a:pos x="3982" y="777"/>
                                                      </a:cxn>
                                                      <a:cxn ang="0">
                                                        <a:pos x="4120" y="890"/>
                                                      </a:cxn>
                                                      <a:cxn ang="0">
                                                        <a:pos x="4125" y="867"/>
                                                      </a:cxn>
                                                      <a:cxn ang="0">
                                                        <a:pos x="3987" y="727"/>
                                                      </a:cxn>
                                                      <a:cxn ang="0">
                                                        <a:pos x="3751" y="559"/>
                                                      </a:cxn>
                                                      <a:cxn ang="0">
                                                        <a:pos x="3427" y="396"/>
                                                      </a:cxn>
                                                      <a:cxn ang="0">
                                                        <a:pos x="3027" y="277"/>
                                                      </a:cxn>
                                                      <a:cxn ang="0">
                                                        <a:pos x="2561" y="235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4155" h="1552">
                                                        <a:moveTo>
                                                          <a:pt x="2148" y="279"/>
                                                        </a:moveTo>
                                                        <a:lnTo>
                                                          <a:pt x="2128" y="285"/>
                                                        </a:lnTo>
                                                        <a:lnTo>
                                                          <a:pt x="2108" y="289"/>
                                                        </a:lnTo>
                                                        <a:lnTo>
                                                          <a:pt x="2088" y="293"/>
                                                        </a:lnTo>
                                                        <a:lnTo>
                                                          <a:pt x="2068" y="298"/>
                                                        </a:lnTo>
                                                        <a:lnTo>
                                                          <a:pt x="2048" y="302"/>
                                                        </a:lnTo>
                                                        <a:lnTo>
                                                          <a:pt x="2029" y="307"/>
                                                        </a:lnTo>
                                                        <a:lnTo>
                                                          <a:pt x="2009" y="311"/>
                                                        </a:lnTo>
                                                        <a:lnTo>
                                                          <a:pt x="1991" y="316"/>
                                                        </a:lnTo>
                                                        <a:lnTo>
                                                          <a:pt x="1959" y="301"/>
                                                        </a:lnTo>
                                                        <a:lnTo>
                                                          <a:pt x="1928" y="287"/>
                                                        </a:lnTo>
                                                        <a:lnTo>
                                                          <a:pt x="1896" y="272"/>
                                                        </a:lnTo>
                                                        <a:lnTo>
                                                          <a:pt x="1863" y="258"/>
                                                        </a:lnTo>
                                                        <a:lnTo>
                                                          <a:pt x="1832" y="243"/>
                                                        </a:lnTo>
                                                        <a:lnTo>
                                                          <a:pt x="1799" y="230"/>
                                                        </a:lnTo>
                                                        <a:lnTo>
                                                          <a:pt x="1765" y="217"/>
                                                        </a:lnTo>
                                                        <a:lnTo>
                                                          <a:pt x="1732" y="203"/>
                                                        </a:lnTo>
                                                        <a:lnTo>
                                                          <a:pt x="1620" y="163"/>
                                                        </a:lnTo>
                                                        <a:lnTo>
                                                          <a:pt x="1512" y="129"/>
                                                        </a:lnTo>
                                                        <a:lnTo>
                                                          <a:pt x="1409" y="98"/>
                                                        </a:lnTo>
                                                        <a:lnTo>
                                                          <a:pt x="1308" y="72"/>
                                                        </a:lnTo>
                                                        <a:lnTo>
                                                          <a:pt x="1213" y="51"/>
                                                        </a:lnTo>
                                                        <a:lnTo>
                                                          <a:pt x="1120" y="34"/>
                                                        </a:lnTo>
                                                        <a:lnTo>
                                                          <a:pt x="1033" y="21"/>
                                                        </a:lnTo>
                                                        <a:lnTo>
                                                          <a:pt x="949" y="11"/>
                                                        </a:lnTo>
                                                        <a:lnTo>
                                                          <a:pt x="869" y="4"/>
                                                        </a:lnTo>
                                                        <a:lnTo>
                                                          <a:pt x="792" y="0"/>
                                                        </a:lnTo>
                                                        <a:lnTo>
                                                          <a:pt x="719" y="0"/>
                                                        </a:lnTo>
                                                        <a:lnTo>
                                                          <a:pt x="650" y="2"/>
                                                        </a:lnTo>
                                                        <a:lnTo>
                                                          <a:pt x="584" y="6"/>
                                                        </a:lnTo>
                                                        <a:lnTo>
                                                          <a:pt x="523" y="14"/>
                                                        </a:lnTo>
                                                        <a:lnTo>
                                                          <a:pt x="465" y="22"/>
                                                        </a:lnTo>
                                                        <a:lnTo>
                                                          <a:pt x="410" y="31"/>
                                                        </a:lnTo>
                                                        <a:lnTo>
                                                          <a:pt x="360" y="42"/>
                                                        </a:lnTo>
                                                        <a:lnTo>
                                                          <a:pt x="312" y="55"/>
                                                        </a:lnTo>
                                                        <a:lnTo>
                                                          <a:pt x="268" y="68"/>
                                                        </a:lnTo>
                                                        <a:lnTo>
                                                          <a:pt x="228" y="82"/>
                                                        </a:lnTo>
                                                        <a:lnTo>
                                                          <a:pt x="190" y="96"/>
                                                        </a:lnTo>
                                                        <a:lnTo>
                                                          <a:pt x="157" y="110"/>
                                                        </a:lnTo>
                                                        <a:lnTo>
                                                          <a:pt x="126" y="124"/>
                                                        </a:lnTo>
                                                        <a:lnTo>
                                                          <a:pt x="100" y="138"/>
                                                        </a:lnTo>
                                                        <a:lnTo>
                                                          <a:pt x="76" y="151"/>
                                                        </a:lnTo>
                                                        <a:lnTo>
                                                          <a:pt x="56" y="163"/>
                                                        </a:lnTo>
                                                        <a:lnTo>
                                                          <a:pt x="38" y="174"/>
                                                        </a:lnTo>
                                                        <a:lnTo>
                                                          <a:pt x="25" y="183"/>
                                                        </a:lnTo>
                                                        <a:lnTo>
                                                          <a:pt x="6" y="197"/>
                                                        </a:lnTo>
                                                        <a:lnTo>
                                                          <a:pt x="0" y="202"/>
                                                        </a:lnTo>
                                                        <a:lnTo>
                                                          <a:pt x="7" y="198"/>
                                                        </a:lnTo>
                                                        <a:lnTo>
                                                          <a:pt x="29" y="188"/>
                                                        </a:lnTo>
                                                        <a:lnTo>
                                                          <a:pt x="66" y="173"/>
                                                        </a:lnTo>
                                                        <a:lnTo>
                                                          <a:pt x="116" y="153"/>
                                                        </a:lnTo>
                                                        <a:lnTo>
                                                          <a:pt x="146" y="143"/>
                                                        </a:lnTo>
                                                        <a:lnTo>
                                                          <a:pt x="180" y="133"/>
                                                        </a:lnTo>
                                                        <a:lnTo>
                                                          <a:pt x="218" y="122"/>
                                                        </a:lnTo>
                                                        <a:lnTo>
                                                          <a:pt x="258" y="112"/>
                                                        </a:lnTo>
                                                        <a:lnTo>
                                                          <a:pt x="302" y="103"/>
                                                        </a:lnTo>
                                                        <a:lnTo>
                                                          <a:pt x="349" y="94"/>
                                                        </a:lnTo>
                                                        <a:lnTo>
                                                          <a:pt x="400" y="85"/>
                                                        </a:lnTo>
                                                        <a:lnTo>
                                                          <a:pt x="454" y="78"/>
                                                        </a:lnTo>
                                                        <a:lnTo>
                                                          <a:pt x="511" y="72"/>
                                                        </a:lnTo>
                                                        <a:lnTo>
                                                          <a:pt x="571" y="68"/>
                                                        </a:lnTo>
                                                        <a:lnTo>
                                                          <a:pt x="635" y="65"/>
                                                        </a:lnTo>
                                                        <a:lnTo>
                                                          <a:pt x="701" y="65"/>
                                                        </a:lnTo>
                                                        <a:lnTo>
                                                          <a:pt x="771" y="66"/>
                                                        </a:lnTo>
                                                        <a:lnTo>
                                                          <a:pt x="844" y="69"/>
                                                        </a:lnTo>
                                                        <a:lnTo>
                                                          <a:pt x="920" y="75"/>
                                                        </a:lnTo>
                                                        <a:lnTo>
                                                          <a:pt x="999" y="84"/>
                                                        </a:lnTo>
                                                        <a:lnTo>
                                                          <a:pt x="1081" y="96"/>
                                                        </a:lnTo>
                                                        <a:lnTo>
                                                          <a:pt x="1166" y="111"/>
                                                        </a:lnTo>
                                                        <a:lnTo>
                                                          <a:pt x="1254" y="129"/>
                                                        </a:lnTo>
                                                        <a:lnTo>
                                                          <a:pt x="1345" y="150"/>
                                                        </a:lnTo>
                                                        <a:lnTo>
                                                          <a:pt x="1438" y="176"/>
                                                        </a:lnTo>
                                                        <a:lnTo>
                                                          <a:pt x="1535" y="205"/>
                                                        </a:lnTo>
                                                        <a:lnTo>
                                                          <a:pt x="1635" y="239"/>
                                                        </a:lnTo>
                                                        <a:lnTo>
                                                          <a:pt x="1737" y="277"/>
                                                        </a:lnTo>
                                                        <a:lnTo>
                                                          <a:pt x="1758" y="285"/>
                                                        </a:lnTo>
                                                        <a:lnTo>
                                                          <a:pt x="1777" y="293"/>
                                                        </a:lnTo>
                                                        <a:lnTo>
                                                          <a:pt x="1797" y="301"/>
                                                        </a:lnTo>
                                                        <a:lnTo>
                                                          <a:pt x="1816" y="309"/>
                                                        </a:lnTo>
                                                        <a:lnTo>
                                                          <a:pt x="1836" y="317"/>
                                                        </a:lnTo>
                                                        <a:lnTo>
                                                          <a:pt x="1854" y="326"/>
                                                        </a:lnTo>
                                                        <a:lnTo>
                                                          <a:pt x="1874" y="334"/>
                                                        </a:lnTo>
                                                        <a:lnTo>
                                                          <a:pt x="1892" y="343"/>
                                                        </a:lnTo>
                                                        <a:lnTo>
                                                          <a:pt x="1785" y="376"/>
                                                        </a:lnTo>
                                                        <a:lnTo>
                                                          <a:pt x="1683" y="412"/>
                                                        </a:lnTo>
                                                        <a:lnTo>
                                                          <a:pt x="1585" y="450"/>
                                                        </a:lnTo>
                                                        <a:lnTo>
                                                          <a:pt x="1492" y="491"/>
                                                        </a:lnTo>
                                                        <a:lnTo>
                                                          <a:pt x="1404" y="533"/>
                                                        </a:lnTo>
                                                        <a:lnTo>
                                                          <a:pt x="1320" y="577"/>
                                                        </a:lnTo>
                                                        <a:lnTo>
                                                          <a:pt x="1240" y="622"/>
                                                        </a:lnTo>
                                                        <a:lnTo>
                                                          <a:pt x="1165" y="668"/>
                                                        </a:lnTo>
                                                        <a:lnTo>
                                                          <a:pt x="1095" y="717"/>
                                                        </a:lnTo>
                                                        <a:lnTo>
                                                          <a:pt x="1028" y="765"/>
                                                        </a:lnTo>
                                                        <a:lnTo>
                                                          <a:pt x="965" y="813"/>
                                                        </a:lnTo>
                                                        <a:lnTo>
                                                          <a:pt x="907" y="862"/>
                                                        </a:lnTo>
                                                        <a:lnTo>
                                                          <a:pt x="852" y="912"/>
                                                        </a:lnTo>
                                                        <a:lnTo>
                                                          <a:pt x="801" y="960"/>
                                                        </a:lnTo>
                                                        <a:lnTo>
                                                          <a:pt x="754" y="1008"/>
                                                        </a:lnTo>
                                                        <a:lnTo>
                                                          <a:pt x="710" y="1056"/>
                                                        </a:lnTo>
                                                        <a:lnTo>
                                                          <a:pt x="670" y="1102"/>
                                                        </a:lnTo>
                                                        <a:lnTo>
                                                          <a:pt x="633" y="1148"/>
                                                        </a:lnTo>
                                                        <a:lnTo>
                                                          <a:pt x="599" y="1192"/>
                                                        </a:lnTo>
                                                        <a:lnTo>
                                                          <a:pt x="568" y="1234"/>
                                                        </a:lnTo>
                                                        <a:lnTo>
                                                          <a:pt x="540" y="1274"/>
                                                        </a:lnTo>
                                                        <a:lnTo>
                                                          <a:pt x="516" y="1312"/>
                                                        </a:lnTo>
                                                        <a:lnTo>
                                                          <a:pt x="493" y="1347"/>
                                                        </a:lnTo>
                                                        <a:lnTo>
                                                          <a:pt x="474" y="1380"/>
                                                        </a:lnTo>
                                                        <a:lnTo>
                                                          <a:pt x="444" y="1436"/>
                                                        </a:lnTo>
                                                        <a:lnTo>
                                                          <a:pt x="422" y="1479"/>
                                                        </a:lnTo>
                                                        <a:lnTo>
                                                          <a:pt x="411" y="1506"/>
                                                        </a:lnTo>
                                                        <a:lnTo>
                                                          <a:pt x="407" y="1515"/>
                                                        </a:lnTo>
                                                        <a:lnTo>
                                                          <a:pt x="412" y="1506"/>
                                                        </a:lnTo>
                                                        <a:lnTo>
                                                          <a:pt x="429" y="1479"/>
                                                        </a:lnTo>
                                                        <a:lnTo>
                                                          <a:pt x="457" y="1437"/>
                                                        </a:lnTo>
                                                        <a:lnTo>
                                                          <a:pt x="498" y="1382"/>
                                                        </a:lnTo>
                                                        <a:lnTo>
                                                          <a:pt x="523" y="1349"/>
                                                        </a:lnTo>
                                                        <a:lnTo>
                                                          <a:pt x="550" y="1314"/>
                                                        </a:lnTo>
                                                        <a:lnTo>
                                                          <a:pt x="581" y="1277"/>
                                                        </a:lnTo>
                                                        <a:lnTo>
                                                          <a:pt x="615" y="1238"/>
                                                        </a:lnTo>
                                                        <a:lnTo>
                                                          <a:pt x="652" y="1197"/>
                                                        </a:lnTo>
                                                        <a:lnTo>
                                                          <a:pt x="692" y="1155"/>
                                                        </a:lnTo>
                                                        <a:lnTo>
                                                          <a:pt x="736" y="1111"/>
                                                        </a:lnTo>
                                                        <a:lnTo>
                                                          <a:pt x="783" y="1065"/>
                                                        </a:lnTo>
                                                        <a:lnTo>
                                                          <a:pt x="834" y="1019"/>
                                                        </a:lnTo>
                                                        <a:lnTo>
                                                          <a:pt x="888" y="973"/>
                                                        </a:lnTo>
                                                        <a:lnTo>
                                                          <a:pt x="945" y="927"/>
                                                        </a:lnTo>
                                                        <a:lnTo>
                                                          <a:pt x="1006" y="880"/>
                                                        </a:lnTo>
                                                        <a:lnTo>
                                                          <a:pt x="1070" y="834"/>
                                                        </a:lnTo>
                                                        <a:lnTo>
                                                          <a:pt x="1139" y="787"/>
                                                        </a:lnTo>
                                                        <a:lnTo>
                                                          <a:pt x="1210" y="741"/>
                                                        </a:lnTo>
                                                        <a:lnTo>
                                                          <a:pt x="1284" y="697"/>
                                                        </a:lnTo>
                                                        <a:lnTo>
                                                          <a:pt x="1364" y="654"/>
                                                        </a:lnTo>
                                                        <a:lnTo>
                                                          <a:pt x="1447" y="612"/>
                                                        </a:lnTo>
                                                        <a:lnTo>
                                                          <a:pt x="1533" y="572"/>
                                                        </a:lnTo>
                                                        <a:lnTo>
                                                          <a:pt x="1622" y="533"/>
                                                        </a:lnTo>
                                                        <a:lnTo>
                                                          <a:pt x="1717" y="497"/>
                                                        </a:lnTo>
                                                        <a:lnTo>
                                                          <a:pt x="1814" y="463"/>
                                                        </a:lnTo>
                                                        <a:lnTo>
                                                          <a:pt x="1916" y="432"/>
                                                        </a:lnTo>
                                                        <a:lnTo>
                                                          <a:pt x="2022" y="405"/>
                                                        </a:lnTo>
                                                        <a:lnTo>
                                                          <a:pt x="2102" y="447"/>
                                                        </a:lnTo>
                                                        <a:lnTo>
                                                          <a:pt x="2178" y="490"/>
                                                        </a:lnTo>
                                                        <a:lnTo>
                                                          <a:pt x="2252" y="535"/>
                                                        </a:lnTo>
                                                        <a:lnTo>
                                                          <a:pt x="2322" y="580"/>
                                                        </a:lnTo>
                                                        <a:lnTo>
                                                          <a:pt x="2390" y="627"/>
                                                        </a:lnTo>
                                                        <a:lnTo>
                                                          <a:pt x="2456" y="674"/>
                                                        </a:lnTo>
                                                        <a:lnTo>
                                                          <a:pt x="2518" y="722"/>
                                                        </a:lnTo>
                                                        <a:lnTo>
                                                          <a:pt x="2578" y="770"/>
                                                        </a:lnTo>
                                                        <a:lnTo>
                                                          <a:pt x="2634" y="818"/>
                                                        </a:lnTo>
                                                        <a:lnTo>
                                                          <a:pt x="2689" y="866"/>
                                                        </a:lnTo>
                                                        <a:lnTo>
                                                          <a:pt x="2740" y="914"/>
                                                        </a:lnTo>
                                                        <a:lnTo>
                                                          <a:pt x="2789" y="962"/>
                                                        </a:lnTo>
                                                        <a:lnTo>
                                                          <a:pt x="2836" y="1008"/>
                                                        </a:lnTo>
                                                        <a:lnTo>
                                                          <a:pt x="2880" y="1054"/>
                                                        </a:lnTo>
                                                        <a:lnTo>
                                                          <a:pt x="2921" y="1099"/>
                                                        </a:lnTo>
                                                        <a:lnTo>
                                                          <a:pt x="2960" y="1143"/>
                                                        </a:lnTo>
                                                        <a:lnTo>
                                                          <a:pt x="2996" y="1187"/>
                                                        </a:lnTo>
                                                        <a:lnTo>
                                                          <a:pt x="3030" y="1228"/>
                                                        </a:lnTo>
                                                        <a:lnTo>
                                                          <a:pt x="3060" y="1268"/>
                                                        </a:lnTo>
                                                        <a:lnTo>
                                                          <a:pt x="3089" y="1306"/>
                                                        </a:lnTo>
                                                        <a:lnTo>
                                                          <a:pt x="3116" y="1342"/>
                                                        </a:lnTo>
                                                        <a:lnTo>
                                                          <a:pt x="3139" y="1375"/>
                                                        </a:lnTo>
                                                        <a:lnTo>
                                                          <a:pt x="3161" y="1406"/>
                                                        </a:lnTo>
                                                        <a:lnTo>
                                                          <a:pt x="3181" y="1435"/>
                                                        </a:lnTo>
                                                        <a:lnTo>
                                                          <a:pt x="3211" y="1484"/>
                                                        </a:lnTo>
                                                        <a:lnTo>
                                                          <a:pt x="3234" y="1521"/>
                                                        </a:lnTo>
                                                        <a:lnTo>
                                                          <a:pt x="3246" y="1545"/>
                                                        </a:lnTo>
                                                        <a:lnTo>
                                                          <a:pt x="3251" y="1552"/>
                                                        </a:lnTo>
                                                        <a:lnTo>
                                                          <a:pt x="3250" y="1542"/>
                                                        </a:lnTo>
                                                        <a:lnTo>
                                                          <a:pt x="3247" y="1527"/>
                                                        </a:lnTo>
                                                        <a:lnTo>
                                                          <a:pt x="3242" y="1511"/>
                                                        </a:lnTo>
                                                        <a:lnTo>
                                                          <a:pt x="3235" y="1491"/>
                                                        </a:lnTo>
                                                        <a:lnTo>
                                                          <a:pt x="3225" y="1469"/>
                                                        </a:lnTo>
                                                        <a:lnTo>
                                                          <a:pt x="3212" y="1444"/>
                                                        </a:lnTo>
                                                        <a:lnTo>
                                                          <a:pt x="3198" y="1417"/>
                                                        </a:lnTo>
                                                        <a:lnTo>
                                                          <a:pt x="3182" y="1388"/>
                                                        </a:lnTo>
                                                        <a:lnTo>
                                                          <a:pt x="3162" y="1356"/>
                                                        </a:lnTo>
                                                        <a:lnTo>
                                                          <a:pt x="3142" y="1322"/>
                                                        </a:lnTo>
                                                        <a:lnTo>
                                                          <a:pt x="3118" y="1287"/>
                                                        </a:lnTo>
                                                        <a:lnTo>
                                                          <a:pt x="3092" y="1250"/>
                                                        </a:lnTo>
                                                        <a:lnTo>
                                                          <a:pt x="3065" y="1211"/>
                                                        </a:lnTo>
                                                        <a:lnTo>
                                                          <a:pt x="3034" y="1172"/>
                                                        </a:lnTo>
                                                        <a:lnTo>
                                                          <a:pt x="3002" y="1131"/>
                                                        </a:lnTo>
                                                        <a:lnTo>
                                                          <a:pt x="2967" y="1088"/>
                                                        </a:lnTo>
                                                        <a:lnTo>
                                                          <a:pt x="2930" y="1045"/>
                                                        </a:lnTo>
                                                        <a:lnTo>
                                                          <a:pt x="2891" y="1002"/>
                                                        </a:lnTo>
                                                        <a:lnTo>
                                                          <a:pt x="2850" y="957"/>
                                                        </a:lnTo>
                                                        <a:lnTo>
                                                          <a:pt x="2807" y="912"/>
                                                        </a:lnTo>
                                                        <a:lnTo>
                                                          <a:pt x="2761" y="866"/>
                                                        </a:lnTo>
                                                        <a:lnTo>
                                                          <a:pt x="2712" y="820"/>
                                                        </a:lnTo>
                                                        <a:lnTo>
                                                          <a:pt x="2663" y="775"/>
                                                        </a:lnTo>
                                                        <a:lnTo>
                                                          <a:pt x="2611" y="729"/>
                                                        </a:lnTo>
                                                        <a:lnTo>
                                                          <a:pt x="2556" y="684"/>
                                                        </a:lnTo>
                                                        <a:lnTo>
                                                          <a:pt x="2500" y="639"/>
                                                        </a:lnTo>
                                                        <a:lnTo>
                                                          <a:pt x="2441" y="593"/>
                                                        </a:lnTo>
                                                        <a:lnTo>
                                                          <a:pt x="2381" y="549"/>
                                                        </a:lnTo>
                                                        <a:lnTo>
                                                          <a:pt x="2318" y="506"/>
                                                        </a:lnTo>
                                                        <a:lnTo>
                                                          <a:pt x="2253" y="464"/>
                                                        </a:lnTo>
                                                        <a:lnTo>
                                                          <a:pt x="2186" y="423"/>
                                                        </a:lnTo>
                                                        <a:lnTo>
                                                          <a:pt x="2116" y="383"/>
                                                        </a:lnTo>
                                                        <a:lnTo>
                                                          <a:pt x="2124" y="381"/>
                                                        </a:lnTo>
                                                        <a:lnTo>
                                                          <a:pt x="2132" y="380"/>
                                                        </a:lnTo>
                                                        <a:lnTo>
                                                          <a:pt x="2140" y="378"/>
                                                        </a:lnTo>
                                                        <a:lnTo>
                                                          <a:pt x="2148" y="376"/>
                                                        </a:lnTo>
                                                        <a:lnTo>
                                                          <a:pt x="2156" y="375"/>
                                                        </a:lnTo>
                                                        <a:lnTo>
                                                          <a:pt x="2164" y="373"/>
                                                        </a:lnTo>
                                                        <a:lnTo>
                                                          <a:pt x="2172" y="372"/>
                                                        </a:lnTo>
                                                        <a:lnTo>
                                                          <a:pt x="2180" y="370"/>
                                                        </a:lnTo>
                                                        <a:lnTo>
                                                          <a:pt x="2293" y="351"/>
                                                        </a:lnTo>
                                                        <a:lnTo>
                                                          <a:pt x="2403" y="338"/>
                                                        </a:lnTo>
                                                        <a:lnTo>
                                                          <a:pt x="2510" y="330"/>
                                                        </a:lnTo>
                                                        <a:lnTo>
                                                          <a:pt x="2615" y="328"/>
                                                        </a:lnTo>
                                                        <a:lnTo>
                                                          <a:pt x="2717" y="329"/>
                                                        </a:lnTo>
                                                        <a:lnTo>
                                                          <a:pt x="2815" y="335"/>
                                                        </a:lnTo>
                                                        <a:lnTo>
                                                          <a:pt x="2911" y="345"/>
                                                        </a:lnTo>
                                                        <a:lnTo>
                                                          <a:pt x="3003" y="358"/>
                                                        </a:lnTo>
                                                        <a:lnTo>
                                                          <a:pt x="3092" y="376"/>
                                                        </a:lnTo>
                                                        <a:lnTo>
                                                          <a:pt x="3179" y="395"/>
                                                        </a:lnTo>
                                                        <a:lnTo>
                                                          <a:pt x="3262" y="418"/>
                                                        </a:lnTo>
                                                        <a:lnTo>
                                                          <a:pt x="3341" y="444"/>
                                                        </a:lnTo>
                                                        <a:lnTo>
                                                          <a:pt x="3417" y="470"/>
                                                        </a:lnTo>
                                                        <a:lnTo>
                                                          <a:pt x="3490" y="499"/>
                                                        </a:lnTo>
                                                        <a:lnTo>
                                                          <a:pt x="3559" y="529"/>
                                                        </a:lnTo>
                                                        <a:lnTo>
                                                          <a:pt x="3625" y="560"/>
                                                        </a:lnTo>
                                                        <a:lnTo>
                                                          <a:pt x="3687" y="591"/>
                                                        </a:lnTo>
                                                        <a:lnTo>
                                                          <a:pt x="3745" y="623"/>
                                                        </a:lnTo>
                                                        <a:lnTo>
                                                          <a:pt x="3801" y="655"/>
                                                        </a:lnTo>
                                                        <a:lnTo>
                                                          <a:pt x="3851" y="687"/>
                                                        </a:lnTo>
                                                        <a:lnTo>
                                                          <a:pt x="3899" y="719"/>
                                                        </a:lnTo>
                                                        <a:lnTo>
                                                          <a:pt x="3942" y="748"/>
                                                        </a:lnTo>
                                                        <a:lnTo>
                                                          <a:pt x="3982" y="777"/>
                                                        </a:lnTo>
                                                        <a:lnTo>
                                                          <a:pt x="4017" y="804"/>
                                                        </a:lnTo>
                                                        <a:lnTo>
                                                          <a:pt x="4049" y="829"/>
                                                        </a:lnTo>
                                                        <a:lnTo>
                                                          <a:pt x="4077" y="852"/>
                                                        </a:lnTo>
                                                        <a:lnTo>
                                                          <a:pt x="4100" y="873"/>
                                                        </a:lnTo>
                                                        <a:lnTo>
                                                          <a:pt x="4120" y="890"/>
                                                        </a:lnTo>
                                                        <a:lnTo>
                                                          <a:pt x="4146" y="915"/>
                                                        </a:lnTo>
                                                        <a:lnTo>
                                                          <a:pt x="4155" y="923"/>
                                                        </a:lnTo>
                                                        <a:lnTo>
                                                          <a:pt x="4150" y="907"/>
                                                        </a:lnTo>
                                                        <a:lnTo>
                                                          <a:pt x="4139" y="889"/>
                                                        </a:lnTo>
                                                        <a:lnTo>
                                                          <a:pt x="4125" y="867"/>
                                                        </a:lnTo>
                                                        <a:lnTo>
                                                          <a:pt x="4106" y="843"/>
                                                        </a:lnTo>
                                                        <a:lnTo>
                                                          <a:pt x="4082" y="817"/>
                                                        </a:lnTo>
                                                        <a:lnTo>
                                                          <a:pt x="4055" y="788"/>
                                                        </a:lnTo>
                                                        <a:lnTo>
                                                          <a:pt x="4023" y="759"/>
                                                        </a:lnTo>
                                                        <a:lnTo>
                                                          <a:pt x="3987" y="727"/>
                                                        </a:lnTo>
                                                        <a:lnTo>
                                                          <a:pt x="3947" y="694"/>
                                                        </a:lnTo>
                                                        <a:lnTo>
                                                          <a:pt x="3904" y="661"/>
                                                        </a:lnTo>
                                                        <a:lnTo>
                                                          <a:pt x="3857" y="627"/>
                                                        </a:lnTo>
                                                        <a:lnTo>
                                                          <a:pt x="3806" y="592"/>
                                                        </a:lnTo>
                                                        <a:lnTo>
                                                          <a:pt x="3751" y="559"/>
                                                        </a:lnTo>
                                                        <a:lnTo>
                                                          <a:pt x="3693" y="525"/>
                                                        </a:lnTo>
                                                        <a:lnTo>
                                                          <a:pt x="3631" y="491"/>
                                                        </a:lnTo>
                                                        <a:lnTo>
                                                          <a:pt x="3567" y="458"/>
                                                        </a:lnTo>
                                                        <a:lnTo>
                                                          <a:pt x="3499" y="427"/>
                                                        </a:lnTo>
                                                        <a:lnTo>
                                                          <a:pt x="3427" y="396"/>
                                                        </a:lnTo>
                                                        <a:lnTo>
                                                          <a:pt x="3353" y="369"/>
                                                        </a:lnTo>
                                                        <a:lnTo>
                                                          <a:pt x="3275" y="342"/>
                                                        </a:lnTo>
                                                        <a:lnTo>
                                                          <a:pt x="3195" y="317"/>
                                                        </a:lnTo>
                                                        <a:lnTo>
                                                          <a:pt x="3112" y="296"/>
                                                        </a:lnTo>
                                                        <a:lnTo>
                                                          <a:pt x="3027" y="277"/>
                                                        </a:lnTo>
                                                        <a:lnTo>
                                                          <a:pt x="2938" y="262"/>
                                                        </a:lnTo>
                                                        <a:lnTo>
                                                          <a:pt x="2847" y="249"/>
                                                        </a:lnTo>
                                                        <a:lnTo>
                                                          <a:pt x="2754" y="240"/>
                                                        </a:lnTo>
                                                        <a:lnTo>
                                                          <a:pt x="2658" y="235"/>
                                                        </a:lnTo>
                                                        <a:lnTo>
                                                          <a:pt x="2561" y="235"/>
                                                        </a:lnTo>
                                                        <a:lnTo>
                                                          <a:pt x="2461" y="238"/>
                                                        </a:lnTo>
                                                        <a:lnTo>
                                                          <a:pt x="2358" y="248"/>
                                                        </a:lnTo>
                                                        <a:lnTo>
                                                          <a:pt x="2255" y="261"/>
                                                        </a:lnTo>
                                                        <a:lnTo>
                                                          <a:pt x="2148" y="279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gradFill flip="none" rotWithShape="1">
                                                    <a:gsLst>
                                                      <a:gs pos="0">
                                                        <a:schemeClr val="accent3">
                                                          <a:lumMod val="60000"/>
                                                          <a:lumOff val="40000"/>
                                                          <a:alpha val="65000"/>
                                                        </a:schemeClr>
                                                      </a:gs>
                                                      <a:gs pos="50000">
                                                        <a:schemeClr val="accent3">
                                                          <a:lumMod val="40000"/>
                                                          <a:lumOff val="60000"/>
                                                          <a:alpha val="45000"/>
                                                        </a:schemeClr>
                                                      </a:gs>
                                                      <a:gs pos="100000">
                                                        <a:schemeClr val="accent3">
                                                          <a:lumMod val="20000"/>
                                                          <a:lumOff val="80000"/>
                                                          <a:alpha val="18000"/>
                                                        </a:schemeClr>
                                                      </a:gs>
                                                    </a:gsLst>
                                                    <a:lin ang="16200000" scaled="1"/>
                                                    <a:tileRect/>
                                                  </a:gra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165" name="Freeform 121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605197" y="3826658"/>
                                                    <a:ext cx="541338" cy="274159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1720" y="150"/>
                                                      </a:cxn>
                                                      <a:cxn ang="0">
                                                        <a:pos x="1497" y="87"/>
                                                      </a:cxn>
                                                      <a:cxn ang="0">
                                                        <a:pos x="1291" y="41"/>
                                                      </a:cxn>
                                                      <a:cxn ang="0">
                                                        <a:pos x="1101" y="14"/>
                                                      </a:cxn>
                                                      <a:cxn ang="0">
                                                        <a:pos x="927" y="1"/>
                                                      </a:cxn>
                                                      <a:cxn ang="0">
                                                        <a:pos x="769" y="1"/>
                                                      </a:cxn>
                                                      <a:cxn ang="0">
                                                        <a:pos x="627" y="13"/>
                                                      </a:cxn>
                                                      <a:cxn ang="0">
                                                        <a:pos x="498" y="32"/>
                                                      </a:cxn>
                                                      <a:cxn ang="0">
                                                        <a:pos x="386" y="58"/>
                                                      </a:cxn>
                                                      <a:cxn ang="0">
                                                        <a:pos x="289" y="88"/>
                                                      </a:cxn>
                                                      <a:cxn ang="0">
                                                        <a:pos x="206" y="120"/>
                                                      </a:cxn>
                                                      <a:cxn ang="0">
                                                        <a:pos x="137" y="152"/>
                                                      </a:cxn>
                                                      <a:cxn ang="0">
                                                        <a:pos x="83" y="183"/>
                                                      </a:cxn>
                                                      <a:cxn ang="0">
                                                        <a:pos x="42" y="209"/>
                                                      </a:cxn>
                                                      <a:cxn ang="0">
                                                        <a:pos x="8" y="234"/>
                                                      </a:cxn>
                                                      <a:cxn ang="0">
                                                        <a:pos x="9" y="235"/>
                                                      </a:cxn>
                                                      <a:cxn ang="0">
                                                        <a:pos x="71" y="206"/>
                                                      </a:cxn>
                                                      <a:cxn ang="0">
                                                        <a:pos x="157" y="172"/>
                                                      </a:cxn>
                                                      <a:cxn ang="0">
                                                        <a:pos x="233" y="148"/>
                                                      </a:cxn>
                                                      <a:cxn ang="0">
                                                        <a:pos x="324" y="125"/>
                                                      </a:cxn>
                                                      <a:cxn ang="0">
                                                        <a:pos x="428" y="103"/>
                                                      </a:cxn>
                                                      <a:cxn ang="0">
                                                        <a:pos x="547" y="86"/>
                                                      </a:cxn>
                                                      <a:cxn ang="0">
                                                        <a:pos x="678" y="74"/>
                                                      </a:cxn>
                                                      <a:cxn ang="0">
                                                        <a:pos x="823" y="70"/>
                                                      </a:cxn>
                                                      <a:cxn ang="0">
                                                        <a:pos x="980" y="76"/>
                                                      </a:cxn>
                                                      <a:cxn ang="0">
                                                        <a:pos x="1150" y="94"/>
                                                      </a:cxn>
                                                      <a:cxn ang="0">
                                                        <a:pos x="1333" y="123"/>
                                                      </a:cxn>
                                                      <a:cxn ang="0">
                                                        <a:pos x="1528" y="169"/>
                                                      </a:cxn>
                                                      <a:cxn ang="0">
                                                        <a:pos x="1734" y="231"/>
                                                      </a:cxn>
                                                      <a:cxn ang="0">
                                                        <a:pos x="1944" y="309"/>
                                                      </a:cxn>
                                                      <a:cxn ang="0">
                                                        <a:pos x="2139" y="398"/>
                                                      </a:cxn>
                                                      <a:cxn ang="0">
                                                        <a:pos x="2317" y="494"/>
                                                      </a:cxn>
                                                      <a:cxn ang="0">
                                                        <a:pos x="2482" y="597"/>
                                                      </a:cxn>
                                                      <a:cxn ang="0">
                                                        <a:pos x="2632" y="704"/>
                                                      </a:cxn>
                                                      <a:cxn ang="0">
                                                        <a:pos x="2767" y="814"/>
                                                      </a:cxn>
                                                      <a:cxn ang="0">
                                                        <a:pos x="2888" y="925"/>
                                                      </a:cxn>
                                                      <a:cxn ang="0">
                                                        <a:pos x="2996" y="1034"/>
                                                      </a:cxn>
                                                      <a:cxn ang="0">
                                                        <a:pos x="3090" y="1138"/>
                                                      </a:cxn>
                                                      <a:cxn ang="0">
                                                        <a:pos x="3173" y="1237"/>
                                                      </a:cxn>
                                                      <a:cxn ang="0">
                                                        <a:pos x="3241" y="1328"/>
                                                      </a:cxn>
                                                      <a:cxn ang="0">
                                                        <a:pos x="3298" y="1409"/>
                                                      </a:cxn>
                                                      <a:cxn ang="0">
                                                        <a:pos x="3360" y="1507"/>
                                                      </a:cxn>
                                                      <a:cxn ang="0">
                                                        <a:pos x="3405" y="1584"/>
                                                      </a:cxn>
                                                      <a:cxn ang="0">
                                                        <a:pos x="3409" y="1581"/>
                                                      </a:cxn>
                                                      <a:cxn ang="0">
                                                        <a:pos x="3398" y="1541"/>
                                                      </a:cxn>
                                                      <a:cxn ang="0">
                                                        <a:pos x="3375" y="1484"/>
                                                      </a:cxn>
                                                      <a:cxn ang="0">
                                                        <a:pos x="3339" y="1416"/>
                                                      </a:cxn>
                                                      <a:cxn ang="0">
                                                        <a:pos x="3291" y="1334"/>
                                                      </a:cxn>
                                                      <a:cxn ang="0">
                                                        <a:pos x="3229" y="1244"/>
                                                      </a:cxn>
                                                      <a:cxn ang="0">
                                                        <a:pos x="3155" y="1146"/>
                                                      </a:cxn>
                                                      <a:cxn ang="0">
                                                        <a:pos x="3069" y="1041"/>
                                                      </a:cxn>
                                                      <a:cxn ang="0">
                                                        <a:pos x="2970" y="933"/>
                                                      </a:cxn>
                                                      <a:cxn ang="0">
                                                        <a:pos x="2859" y="822"/>
                                                      </a:cxn>
                                                      <a:cxn ang="0">
                                                        <a:pos x="2736" y="713"/>
                                                      </a:cxn>
                                                      <a:cxn ang="0">
                                                        <a:pos x="2601" y="604"/>
                                                      </a:cxn>
                                                      <a:cxn ang="0">
                                                        <a:pos x="2452" y="499"/>
                                                      </a:cxn>
                                                      <a:cxn ang="0">
                                                        <a:pos x="2292" y="400"/>
                                                      </a:cxn>
                                                      <a:cxn ang="0">
                                                        <a:pos x="2119" y="308"/>
                                                      </a:cxn>
                                                      <a:cxn ang="0">
                                                        <a:pos x="1934" y="227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3410" h="1594">
                                                        <a:moveTo>
                                                          <a:pt x="1837" y="190"/>
                                                        </a:moveTo>
                                                        <a:lnTo>
                                                          <a:pt x="1720" y="150"/>
                                                        </a:lnTo>
                                                        <a:lnTo>
                                                          <a:pt x="1607" y="115"/>
                                                        </a:lnTo>
                                                        <a:lnTo>
                                                          <a:pt x="1497" y="87"/>
                                                        </a:lnTo>
                                                        <a:lnTo>
                                                          <a:pt x="1392" y="62"/>
                                                        </a:lnTo>
                                                        <a:lnTo>
                                                          <a:pt x="1291" y="41"/>
                                                        </a:lnTo>
                                                        <a:lnTo>
                                                          <a:pt x="1194" y="26"/>
                                                        </a:lnTo>
                                                        <a:lnTo>
                                                          <a:pt x="1101" y="14"/>
                                                        </a:lnTo>
                                                        <a:lnTo>
                                                          <a:pt x="1013" y="5"/>
                                                        </a:lnTo>
                                                        <a:lnTo>
                                                          <a:pt x="927" y="1"/>
                                                        </a:lnTo>
                                                        <a:lnTo>
                                                          <a:pt x="846" y="0"/>
                                                        </a:lnTo>
                                                        <a:lnTo>
                                                          <a:pt x="769" y="1"/>
                                                        </a:lnTo>
                                                        <a:lnTo>
                                                          <a:pt x="695" y="5"/>
                                                        </a:lnTo>
                                                        <a:lnTo>
                                                          <a:pt x="627" y="13"/>
                                                        </a:lnTo>
                                                        <a:lnTo>
                                                          <a:pt x="561" y="21"/>
                                                        </a:lnTo>
                                                        <a:lnTo>
                                                          <a:pt x="498" y="32"/>
                                                        </a:lnTo>
                                                        <a:lnTo>
                                                          <a:pt x="441" y="44"/>
                                                        </a:lnTo>
                                                        <a:lnTo>
                                                          <a:pt x="386" y="58"/>
                                                        </a:lnTo>
                                                        <a:lnTo>
                                                          <a:pt x="336" y="72"/>
                                                        </a:lnTo>
                                                        <a:lnTo>
                                                          <a:pt x="289" y="88"/>
                                                        </a:lnTo>
                                                        <a:lnTo>
                                                          <a:pt x="246" y="104"/>
                                                        </a:lnTo>
                                                        <a:lnTo>
                                                          <a:pt x="206" y="120"/>
                                                        </a:lnTo>
                                                        <a:lnTo>
                                                          <a:pt x="170" y="137"/>
                                                        </a:lnTo>
                                                        <a:lnTo>
                                                          <a:pt x="137" y="152"/>
                                                        </a:lnTo>
                                                        <a:lnTo>
                                                          <a:pt x="108" y="168"/>
                                                        </a:lnTo>
                                                        <a:lnTo>
                                                          <a:pt x="83" y="183"/>
                                                        </a:lnTo>
                                                        <a:lnTo>
                                                          <a:pt x="61" y="196"/>
                                                        </a:lnTo>
                                                        <a:lnTo>
                                                          <a:pt x="42" y="209"/>
                                                        </a:lnTo>
                                                        <a:lnTo>
                                                          <a:pt x="27" y="219"/>
                                                        </a:lnTo>
                                                        <a:lnTo>
                                                          <a:pt x="8" y="234"/>
                                                        </a:lnTo>
                                                        <a:lnTo>
                                                          <a:pt x="0" y="239"/>
                                                        </a:lnTo>
                                                        <a:lnTo>
                                                          <a:pt x="9" y="235"/>
                                                        </a:lnTo>
                                                        <a:lnTo>
                                                          <a:pt x="32" y="223"/>
                                                        </a:lnTo>
                                                        <a:lnTo>
                                                          <a:pt x="71" y="206"/>
                                                        </a:lnTo>
                                                        <a:lnTo>
                                                          <a:pt x="125" y="184"/>
                                                        </a:lnTo>
                                                        <a:lnTo>
                                                          <a:pt x="157" y="172"/>
                                                        </a:lnTo>
                                                        <a:lnTo>
                                                          <a:pt x="193" y="160"/>
                                                        </a:lnTo>
                                                        <a:lnTo>
                                                          <a:pt x="233" y="148"/>
                                                        </a:lnTo>
                                                        <a:lnTo>
                                                          <a:pt x="277" y="136"/>
                                                        </a:lnTo>
                                                        <a:lnTo>
                                                          <a:pt x="324" y="125"/>
                                                        </a:lnTo>
                                                        <a:lnTo>
                                                          <a:pt x="374" y="113"/>
                                                        </a:lnTo>
                                                        <a:lnTo>
                                                          <a:pt x="428" y="103"/>
                                                        </a:lnTo>
                                                        <a:lnTo>
                                                          <a:pt x="486" y="94"/>
                                                        </a:lnTo>
                                                        <a:lnTo>
                                                          <a:pt x="547" y="86"/>
                                                        </a:lnTo>
                                                        <a:lnTo>
                                                          <a:pt x="610" y="78"/>
                                                        </a:lnTo>
                                                        <a:lnTo>
                                                          <a:pt x="678" y="74"/>
                                                        </a:lnTo>
                                                        <a:lnTo>
                                                          <a:pt x="749" y="71"/>
                                                        </a:lnTo>
                                                        <a:lnTo>
                                                          <a:pt x="823" y="70"/>
                                                        </a:lnTo>
                                                        <a:lnTo>
                                                          <a:pt x="900" y="72"/>
                                                        </a:lnTo>
                                                        <a:lnTo>
                                                          <a:pt x="980" y="76"/>
                                                        </a:lnTo>
                                                        <a:lnTo>
                                                          <a:pt x="1064" y="83"/>
                                                        </a:lnTo>
                                                        <a:lnTo>
                                                          <a:pt x="1150" y="94"/>
                                                        </a:lnTo>
                                                        <a:lnTo>
                                                          <a:pt x="1240" y="107"/>
                                                        </a:lnTo>
                                                        <a:lnTo>
                                                          <a:pt x="1333" y="123"/>
                                                        </a:lnTo>
                                                        <a:lnTo>
                                                          <a:pt x="1428" y="144"/>
                                                        </a:lnTo>
                                                        <a:lnTo>
                                                          <a:pt x="1528" y="169"/>
                                                        </a:lnTo>
                                                        <a:lnTo>
                                                          <a:pt x="1630" y="197"/>
                                                        </a:lnTo>
                                                        <a:lnTo>
                                                          <a:pt x="1734" y="231"/>
                                                        </a:lnTo>
                                                        <a:lnTo>
                                                          <a:pt x="1841" y="269"/>
                                                        </a:lnTo>
                                                        <a:lnTo>
                                                          <a:pt x="1944" y="309"/>
                                                        </a:lnTo>
                                                        <a:lnTo>
                                                          <a:pt x="2043" y="351"/>
                                                        </a:lnTo>
                                                        <a:lnTo>
                                                          <a:pt x="2139" y="398"/>
                                                        </a:lnTo>
                                                        <a:lnTo>
                                                          <a:pt x="2230" y="445"/>
                                                        </a:lnTo>
                                                        <a:lnTo>
                                                          <a:pt x="2317" y="494"/>
                                                        </a:lnTo>
                                                        <a:lnTo>
                                                          <a:pt x="2402" y="544"/>
                                                        </a:lnTo>
                                                        <a:lnTo>
                                                          <a:pt x="2482" y="597"/>
                                                        </a:lnTo>
                                                        <a:lnTo>
                                                          <a:pt x="2559" y="650"/>
                                                        </a:lnTo>
                                                        <a:lnTo>
                                                          <a:pt x="2632" y="704"/>
                                                        </a:lnTo>
                                                        <a:lnTo>
                                                          <a:pt x="2701" y="760"/>
                                                        </a:lnTo>
                                                        <a:lnTo>
                                                          <a:pt x="2767" y="814"/>
                                                        </a:lnTo>
                                                        <a:lnTo>
                                                          <a:pt x="2830" y="870"/>
                                                        </a:lnTo>
                                                        <a:lnTo>
                                                          <a:pt x="2888" y="925"/>
                                                        </a:lnTo>
                                                        <a:lnTo>
                                                          <a:pt x="2944" y="979"/>
                                                        </a:lnTo>
                                                        <a:lnTo>
                                                          <a:pt x="2996" y="1034"/>
                                                        </a:lnTo>
                                                        <a:lnTo>
                                                          <a:pt x="3045" y="1086"/>
                                                        </a:lnTo>
                                                        <a:lnTo>
                                                          <a:pt x="3090" y="1138"/>
                                                        </a:lnTo>
                                                        <a:lnTo>
                                                          <a:pt x="3134" y="1189"/>
                                                        </a:lnTo>
                                                        <a:lnTo>
                                                          <a:pt x="3173" y="1237"/>
                                                        </a:lnTo>
                                                        <a:lnTo>
                                                          <a:pt x="3208" y="1284"/>
                                                        </a:lnTo>
                                                        <a:lnTo>
                                                          <a:pt x="3241" y="1328"/>
                                                        </a:lnTo>
                                                        <a:lnTo>
                                                          <a:pt x="3271" y="1370"/>
                                                        </a:lnTo>
                                                        <a:lnTo>
                                                          <a:pt x="3298" y="1409"/>
                                                        </a:lnTo>
                                                        <a:lnTo>
                                                          <a:pt x="3322" y="1445"/>
                                                        </a:lnTo>
                                                        <a:lnTo>
                                                          <a:pt x="3360" y="1507"/>
                                                        </a:lnTo>
                                                        <a:lnTo>
                                                          <a:pt x="3388" y="1554"/>
                                                        </a:lnTo>
                                                        <a:lnTo>
                                                          <a:pt x="3405" y="1584"/>
                                                        </a:lnTo>
                                                        <a:lnTo>
                                                          <a:pt x="3410" y="1594"/>
                                                        </a:lnTo>
                                                        <a:lnTo>
                                                          <a:pt x="3409" y="1581"/>
                                                        </a:lnTo>
                                                        <a:lnTo>
                                                          <a:pt x="3406" y="1562"/>
                                                        </a:lnTo>
                                                        <a:lnTo>
                                                          <a:pt x="3398" y="1541"/>
                                                        </a:lnTo>
                                                        <a:lnTo>
                                                          <a:pt x="3388" y="1514"/>
                                                        </a:lnTo>
                                                        <a:lnTo>
                                                          <a:pt x="3375" y="1484"/>
                                                        </a:lnTo>
                                                        <a:lnTo>
                                                          <a:pt x="3358" y="1451"/>
                                                        </a:lnTo>
                                                        <a:lnTo>
                                                          <a:pt x="3339" y="1416"/>
                                                        </a:lnTo>
                                                        <a:lnTo>
                                                          <a:pt x="3316" y="1377"/>
                                                        </a:lnTo>
                                                        <a:lnTo>
                                                          <a:pt x="3291" y="1334"/>
                                                        </a:lnTo>
                                                        <a:lnTo>
                                                          <a:pt x="3261" y="1290"/>
                                                        </a:lnTo>
                                                        <a:lnTo>
                                                          <a:pt x="3229" y="1244"/>
                                                        </a:lnTo>
                                                        <a:lnTo>
                                                          <a:pt x="3194" y="1196"/>
                                                        </a:lnTo>
                                                        <a:lnTo>
                                                          <a:pt x="3155" y="1146"/>
                                                        </a:lnTo>
                                                        <a:lnTo>
                                                          <a:pt x="3114" y="1094"/>
                                                        </a:lnTo>
                                                        <a:lnTo>
                                                          <a:pt x="3069" y="1041"/>
                                                        </a:lnTo>
                                                        <a:lnTo>
                                                          <a:pt x="3022" y="988"/>
                                                        </a:lnTo>
                                                        <a:lnTo>
                                                          <a:pt x="2970" y="933"/>
                                                        </a:lnTo>
                                                        <a:lnTo>
                                                          <a:pt x="2917" y="878"/>
                                                        </a:lnTo>
                                                        <a:lnTo>
                                                          <a:pt x="2859" y="822"/>
                                                        </a:lnTo>
                                                        <a:lnTo>
                                                          <a:pt x="2799" y="767"/>
                                                        </a:lnTo>
                                                        <a:lnTo>
                                                          <a:pt x="2736" y="713"/>
                                                        </a:lnTo>
                                                        <a:lnTo>
                                                          <a:pt x="2669" y="657"/>
                                                        </a:lnTo>
                                                        <a:lnTo>
                                                          <a:pt x="2601" y="604"/>
                                                        </a:lnTo>
                                                        <a:lnTo>
                                                          <a:pt x="2528" y="550"/>
                                                        </a:lnTo>
                                                        <a:lnTo>
                                                          <a:pt x="2452" y="499"/>
                                                        </a:lnTo>
                                                        <a:lnTo>
                                                          <a:pt x="2374" y="449"/>
                                                        </a:lnTo>
                                                        <a:lnTo>
                                                          <a:pt x="2292" y="400"/>
                                                        </a:lnTo>
                                                        <a:lnTo>
                                                          <a:pt x="2207" y="353"/>
                                                        </a:lnTo>
                                                        <a:lnTo>
                                                          <a:pt x="2119" y="308"/>
                                                        </a:lnTo>
                                                        <a:lnTo>
                                                          <a:pt x="2028" y="266"/>
                                                        </a:lnTo>
                                                        <a:lnTo>
                                                          <a:pt x="1934" y="227"/>
                                                        </a:lnTo>
                                                        <a:lnTo>
                                                          <a:pt x="1837" y="190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gradFill flip="none" rotWithShape="1">
                                                    <a:gsLst>
                                                      <a:gs pos="0">
                                                        <a:schemeClr val="accent3">
                                                          <a:lumMod val="60000"/>
                                                          <a:lumOff val="40000"/>
                                                          <a:alpha val="65000"/>
                                                        </a:schemeClr>
                                                      </a:gs>
                                                      <a:gs pos="50000">
                                                        <a:schemeClr val="accent3">
                                                          <a:lumMod val="40000"/>
                                                          <a:lumOff val="60000"/>
                                                          <a:alpha val="45000"/>
                                                        </a:schemeClr>
                                                      </a:gs>
                                                      <a:gs pos="100000">
                                                        <a:schemeClr val="accent3">
                                                          <a:lumMod val="20000"/>
                                                          <a:lumOff val="80000"/>
                                                          <a:alpha val="18000"/>
                                                        </a:schemeClr>
                                                      </a:gs>
                                                    </a:gsLst>
                                                    <a:lin ang="16200000" scaled="1"/>
                                                    <a:tileRect/>
                                                  </a:gra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169" name="Freeform 125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243247" y="5161469"/>
                                                    <a:ext cx="1046163" cy="416379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1952" y="850"/>
                                                      </a:cxn>
                                                      <a:cxn ang="0">
                                                        <a:pos x="2026" y="704"/>
                                                      </a:cxn>
                                                      <a:cxn ang="0">
                                                        <a:pos x="2556" y="457"/>
                                                      </a:cxn>
                                                      <a:cxn ang="0">
                                                        <a:pos x="2912" y="334"/>
                                                      </a:cxn>
                                                      <a:cxn ang="0">
                                                        <a:pos x="3245" y="245"/>
                                                      </a:cxn>
                                                      <a:cxn ang="0">
                                                        <a:pos x="4166" y="131"/>
                                                      </a:cxn>
                                                      <a:cxn ang="0">
                                                        <a:pos x="5062" y="217"/>
                                                      </a:cxn>
                                                      <a:cxn ang="0">
                                                        <a:pos x="5778" y="435"/>
                                                      </a:cxn>
                                                      <a:cxn ang="0">
                                                        <a:pos x="6284" y="680"/>
                                                      </a:cxn>
                                                      <a:cxn ang="0">
                                                        <a:pos x="6570" y="866"/>
                                                      </a:cxn>
                                                      <a:cxn ang="0">
                                                        <a:pos x="6452" y="729"/>
                                                      </a:cxn>
                                                      <a:cxn ang="0">
                                                        <a:pos x="6059" y="473"/>
                                                      </a:cxn>
                                                      <a:cxn ang="0">
                                                        <a:pos x="5447" y="211"/>
                                                      </a:cxn>
                                                      <a:cxn ang="0">
                                                        <a:pos x="4661" y="31"/>
                                                      </a:cxn>
                                                      <a:cxn ang="0">
                                                        <a:pos x="3737" y="20"/>
                                                      </a:cxn>
                                                      <a:cxn ang="0">
                                                        <a:pos x="3037" y="155"/>
                                                      </a:cxn>
                                                      <a:cxn ang="0">
                                                        <a:pos x="2665" y="271"/>
                                                      </a:cxn>
                                                      <a:cxn ang="0">
                                                        <a:pos x="2332" y="402"/>
                                                      </a:cxn>
                                                      <a:cxn ang="0">
                                                        <a:pos x="2035" y="546"/>
                                                      </a:cxn>
                                                      <a:cxn ang="0">
                                                        <a:pos x="1772" y="699"/>
                                                      </a:cxn>
                                                      <a:cxn ang="0">
                                                        <a:pos x="1497" y="831"/>
                                                      </a:cxn>
                                                      <a:cxn ang="0">
                                                        <a:pos x="1014" y="870"/>
                                                      </a:cxn>
                                                      <a:cxn ang="0">
                                                        <a:pos x="736" y="926"/>
                                                      </a:cxn>
                                                      <a:cxn ang="0">
                                                        <a:pos x="504" y="996"/>
                                                      </a:cxn>
                                                      <a:cxn ang="0">
                                                        <a:pos x="293" y="1083"/>
                                                      </a:cxn>
                                                      <a:cxn ang="0">
                                                        <a:pos x="153" y="1154"/>
                                                      </a:cxn>
                                                      <a:cxn ang="0">
                                                        <a:pos x="45" y="1215"/>
                                                      </a:cxn>
                                                      <a:cxn ang="0">
                                                        <a:pos x="3" y="1273"/>
                                                      </a:cxn>
                                                      <a:cxn ang="0">
                                                        <a:pos x="6" y="1304"/>
                                                      </a:cxn>
                                                      <a:cxn ang="0">
                                                        <a:pos x="102" y="1245"/>
                                                      </a:cxn>
                                                      <a:cxn ang="0">
                                                        <a:pos x="324" y="1154"/>
                                                      </a:cxn>
                                                      <a:cxn ang="0">
                                                        <a:pos x="597" y="1063"/>
                                                      </a:cxn>
                                                      <a:cxn ang="0">
                                                        <a:pos x="888" y="995"/>
                                                      </a:cxn>
                                                      <a:cxn ang="0">
                                                        <a:pos x="1187" y="954"/>
                                                      </a:cxn>
                                                      <a:cxn ang="0">
                                                        <a:pos x="1377" y="989"/>
                                                      </a:cxn>
                                                      <a:cxn ang="0">
                                                        <a:pos x="1068" y="1288"/>
                                                      </a:cxn>
                                                      <a:cxn ang="0">
                                                        <a:pos x="849" y="1563"/>
                                                      </a:cxn>
                                                      <a:cxn ang="0">
                                                        <a:pos x="708" y="1793"/>
                                                      </a:cxn>
                                                      <a:cxn ang="0">
                                                        <a:pos x="615" y="2002"/>
                                                      </a:cxn>
                                                      <a:cxn ang="0">
                                                        <a:pos x="810" y="1716"/>
                                                      </a:cxn>
                                                      <a:cxn ang="0">
                                                        <a:pos x="1025" y="1467"/>
                                                      </a:cxn>
                                                      <a:cxn ang="0">
                                                        <a:pos x="1325" y="1183"/>
                                                      </a:cxn>
                                                      <a:cxn ang="0">
                                                        <a:pos x="1718" y="941"/>
                                                      </a:cxn>
                                                      <a:cxn ang="0">
                                                        <a:pos x="2153" y="982"/>
                                                      </a:cxn>
                                                      <a:cxn ang="0">
                                                        <a:pos x="2904" y="1174"/>
                                                      </a:cxn>
                                                      <a:cxn ang="0">
                                                        <a:pos x="3559" y="1499"/>
                                                      </a:cxn>
                                                      <a:cxn ang="0">
                                                        <a:pos x="4044" y="1864"/>
                                                      </a:cxn>
                                                      <a:cxn ang="0">
                                                        <a:pos x="4363" y="2190"/>
                                                      </a:cxn>
                                                      <a:cxn ang="0">
                                                        <a:pos x="4532" y="2407"/>
                                                      </a:cxn>
                                                      <a:cxn ang="0">
                                                        <a:pos x="4477" y="2275"/>
                                                      </a:cxn>
                                                      <a:cxn ang="0">
                                                        <a:pos x="4246" y="1974"/>
                                                      </a:cxn>
                                                      <a:cxn ang="0">
                                                        <a:pos x="3853" y="1608"/>
                                                      </a:cxn>
                                                      <a:cxn ang="0">
                                                        <a:pos x="3304" y="1248"/>
                                                      </a:cxn>
                                                      <a:cxn ang="0">
                                                        <a:pos x="2609" y="968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6586" h="2421">
                                                        <a:moveTo>
                                                          <a:pt x="2209" y="883"/>
                                                        </a:moveTo>
                                                        <a:lnTo>
                                                          <a:pt x="2158" y="875"/>
                                                        </a:lnTo>
                                                        <a:lnTo>
                                                          <a:pt x="2107" y="868"/>
                                                        </a:lnTo>
                                                        <a:lnTo>
                                                          <a:pt x="2055" y="862"/>
                                                        </a:lnTo>
                                                        <a:lnTo>
                                                          <a:pt x="2003" y="857"/>
                                                        </a:lnTo>
                                                        <a:lnTo>
                                                          <a:pt x="1952" y="850"/>
                                                        </a:lnTo>
                                                        <a:lnTo>
                                                          <a:pt x="1899" y="846"/>
                                                        </a:lnTo>
                                                        <a:lnTo>
                                                          <a:pt x="1847" y="842"/>
                                                        </a:lnTo>
                                                        <a:lnTo>
                                                          <a:pt x="1796" y="838"/>
                                                        </a:lnTo>
                                                        <a:lnTo>
                                                          <a:pt x="1870" y="793"/>
                                                        </a:lnTo>
                                                        <a:lnTo>
                                                          <a:pt x="1946" y="748"/>
                                                        </a:lnTo>
                                                        <a:lnTo>
                                                          <a:pt x="2026" y="704"/>
                                                        </a:lnTo>
                                                        <a:lnTo>
                                                          <a:pt x="2107" y="660"/>
                                                        </a:lnTo>
                                                        <a:lnTo>
                                                          <a:pt x="2192" y="617"/>
                                                        </a:lnTo>
                                                        <a:lnTo>
                                                          <a:pt x="2278" y="575"/>
                                                        </a:lnTo>
                                                        <a:lnTo>
                                                          <a:pt x="2369" y="535"/>
                                                        </a:lnTo>
                                                        <a:lnTo>
                                                          <a:pt x="2461" y="495"/>
                                                        </a:lnTo>
                                                        <a:lnTo>
                                                          <a:pt x="2556" y="457"/>
                                                        </a:lnTo>
                                                        <a:lnTo>
                                                          <a:pt x="2654" y="420"/>
                                                        </a:lnTo>
                                                        <a:lnTo>
                                                          <a:pt x="2704" y="402"/>
                                                        </a:lnTo>
                                                        <a:lnTo>
                                                          <a:pt x="2756" y="385"/>
                                                        </a:lnTo>
                                                        <a:lnTo>
                                                          <a:pt x="2807" y="367"/>
                                                        </a:lnTo>
                                                        <a:lnTo>
                                                          <a:pt x="2859" y="351"/>
                                                        </a:lnTo>
                                                        <a:lnTo>
                                                          <a:pt x="2912" y="334"/>
                                                        </a:lnTo>
                                                        <a:lnTo>
                                                          <a:pt x="2966" y="318"/>
                                                        </a:lnTo>
                                                        <a:lnTo>
                                                          <a:pt x="3019" y="302"/>
                                                        </a:lnTo>
                                                        <a:lnTo>
                                                          <a:pt x="3075" y="287"/>
                                                        </a:lnTo>
                                                        <a:lnTo>
                                                          <a:pt x="3131" y="273"/>
                                                        </a:lnTo>
                                                        <a:lnTo>
                                                          <a:pt x="3188" y="258"/>
                                                        </a:lnTo>
                                                        <a:lnTo>
                                                          <a:pt x="3245" y="245"/>
                                                        </a:lnTo>
                                                        <a:lnTo>
                                                          <a:pt x="3303" y="232"/>
                                                        </a:lnTo>
                                                        <a:lnTo>
                                                          <a:pt x="3483" y="196"/>
                                                        </a:lnTo>
                                                        <a:lnTo>
                                                          <a:pt x="3660" y="168"/>
                                                        </a:lnTo>
                                                        <a:lnTo>
                                                          <a:pt x="3832" y="148"/>
                                                        </a:lnTo>
                                                        <a:lnTo>
                                                          <a:pt x="4001" y="136"/>
                                                        </a:lnTo>
                                                        <a:lnTo>
                                                          <a:pt x="4166" y="131"/>
                                                        </a:lnTo>
                                                        <a:lnTo>
                                                          <a:pt x="4326" y="132"/>
                                                        </a:lnTo>
                                                        <a:lnTo>
                                                          <a:pt x="4483" y="139"/>
                                                        </a:lnTo>
                                                        <a:lnTo>
                                                          <a:pt x="4634" y="152"/>
                                                        </a:lnTo>
                                                        <a:lnTo>
                                                          <a:pt x="4782" y="169"/>
                                                        </a:lnTo>
                                                        <a:lnTo>
                                                          <a:pt x="4925" y="192"/>
                                                        </a:lnTo>
                                                        <a:lnTo>
                                                          <a:pt x="5062" y="217"/>
                                                        </a:lnTo>
                                                        <a:lnTo>
                                                          <a:pt x="5195" y="247"/>
                                                        </a:lnTo>
                                                        <a:lnTo>
                                                          <a:pt x="5322" y="281"/>
                                                        </a:lnTo>
                                                        <a:lnTo>
                                                          <a:pt x="5444" y="316"/>
                                                        </a:lnTo>
                                                        <a:lnTo>
                                                          <a:pt x="5561" y="354"/>
                                                        </a:lnTo>
                                                        <a:lnTo>
                                                          <a:pt x="5672" y="394"/>
                                                        </a:lnTo>
                                                        <a:lnTo>
                                                          <a:pt x="5778" y="435"/>
                                                        </a:lnTo>
                                                        <a:lnTo>
                                                          <a:pt x="5877" y="476"/>
                                                        </a:lnTo>
                                                        <a:lnTo>
                                                          <a:pt x="5971" y="518"/>
                                                        </a:lnTo>
                                                        <a:lnTo>
                                                          <a:pt x="6059" y="560"/>
                                                        </a:lnTo>
                                                        <a:lnTo>
                                                          <a:pt x="6140" y="601"/>
                                                        </a:lnTo>
                                                        <a:lnTo>
                                                          <a:pt x="6215" y="641"/>
                                                        </a:lnTo>
                                                        <a:lnTo>
                                                          <a:pt x="6284" y="680"/>
                                                        </a:lnTo>
                                                        <a:lnTo>
                                                          <a:pt x="6346" y="716"/>
                                                        </a:lnTo>
                                                        <a:lnTo>
                                                          <a:pt x="6401" y="750"/>
                                                        </a:lnTo>
                                                        <a:lnTo>
                                                          <a:pt x="6449" y="781"/>
                                                        </a:lnTo>
                                                        <a:lnTo>
                                                          <a:pt x="6490" y="808"/>
                                                        </a:lnTo>
                                                        <a:lnTo>
                                                          <a:pt x="6524" y="832"/>
                                                        </a:lnTo>
                                                        <a:lnTo>
                                                          <a:pt x="6570" y="866"/>
                                                        </a:lnTo>
                                                        <a:lnTo>
                                                          <a:pt x="6586" y="877"/>
                                                        </a:lnTo>
                                                        <a:lnTo>
                                                          <a:pt x="6574" y="856"/>
                                                        </a:lnTo>
                                                        <a:lnTo>
                                                          <a:pt x="6556" y="829"/>
                                                        </a:lnTo>
                                                        <a:lnTo>
                                                          <a:pt x="6528" y="799"/>
                                                        </a:lnTo>
                                                        <a:lnTo>
                                                          <a:pt x="6494" y="765"/>
                                                        </a:lnTo>
                                                        <a:lnTo>
                                                          <a:pt x="6452" y="729"/>
                                                        </a:lnTo>
                                                        <a:lnTo>
                                                          <a:pt x="6404" y="690"/>
                                                        </a:lnTo>
                                                        <a:lnTo>
                                                          <a:pt x="6348" y="649"/>
                                                        </a:lnTo>
                                                        <a:lnTo>
                                                          <a:pt x="6285" y="607"/>
                                                        </a:lnTo>
                                                        <a:lnTo>
                                                          <a:pt x="6216" y="563"/>
                                                        </a:lnTo>
                                                        <a:lnTo>
                                                          <a:pt x="6140" y="518"/>
                                                        </a:lnTo>
                                                        <a:lnTo>
                                                          <a:pt x="6059" y="473"/>
                                                        </a:lnTo>
                                                        <a:lnTo>
                                                          <a:pt x="5971" y="427"/>
                                                        </a:lnTo>
                                                        <a:lnTo>
                                                          <a:pt x="5877" y="381"/>
                                                        </a:lnTo>
                                                        <a:lnTo>
                                                          <a:pt x="5778" y="337"/>
                                                        </a:lnTo>
                                                        <a:lnTo>
                                                          <a:pt x="5673" y="293"/>
                                                        </a:lnTo>
                                                        <a:lnTo>
                                                          <a:pt x="5563" y="251"/>
                                                        </a:lnTo>
                                                        <a:lnTo>
                                                          <a:pt x="5447" y="211"/>
                                                        </a:lnTo>
                                                        <a:lnTo>
                                                          <a:pt x="5327" y="173"/>
                                                        </a:lnTo>
                                                        <a:lnTo>
                                                          <a:pt x="5203" y="138"/>
                                                        </a:lnTo>
                                                        <a:lnTo>
                                                          <a:pt x="5074" y="106"/>
                                                        </a:lnTo>
                                                        <a:lnTo>
                                                          <a:pt x="4940" y="78"/>
                                                        </a:lnTo>
                                                        <a:lnTo>
                                                          <a:pt x="4803" y="52"/>
                                                        </a:lnTo>
                                                        <a:lnTo>
                                                          <a:pt x="4661" y="31"/>
                                                        </a:lnTo>
                                                        <a:lnTo>
                                                          <a:pt x="4515" y="16"/>
                                                        </a:lnTo>
                                                        <a:lnTo>
                                                          <a:pt x="4366" y="5"/>
                                                        </a:lnTo>
                                                        <a:lnTo>
                                                          <a:pt x="4213" y="0"/>
                                                        </a:lnTo>
                                                        <a:lnTo>
                                                          <a:pt x="4057" y="0"/>
                                                        </a:lnTo>
                                                        <a:lnTo>
                                                          <a:pt x="3899" y="7"/>
                                                        </a:lnTo>
                                                        <a:lnTo>
                                                          <a:pt x="3737" y="20"/>
                                                        </a:lnTo>
                                                        <a:lnTo>
                                                          <a:pt x="3574" y="41"/>
                                                        </a:lnTo>
                                                        <a:lnTo>
                                                          <a:pt x="3406" y="68"/>
                                                        </a:lnTo>
                                                        <a:lnTo>
                                                          <a:pt x="3238" y="104"/>
                                                        </a:lnTo>
                                                        <a:lnTo>
                                                          <a:pt x="3169" y="121"/>
                                                        </a:lnTo>
                                                        <a:lnTo>
                                                          <a:pt x="3103" y="137"/>
                                                        </a:lnTo>
                                                        <a:lnTo>
                                                          <a:pt x="3037" y="155"/>
                                                        </a:lnTo>
                                                        <a:lnTo>
                                                          <a:pt x="2972" y="173"/>
                                                        </a:lnTo>
                                                        <a:lnTo>
                                                          <a:pt x="2909" y="192"/>
                                                        </a:lnTo>
                                                        <a:lnTo>
                                                          <a:pt x="2846" y="211"/>
                                                        </a:lnTo>
                                                        <a:lnTo>
                                                          <a:pt x="2784" y="231"/>
                                                        </a:lnTo>
                                                        <a:lnTo>
                                                          <a:pt x="2725" y="250"/>
                                                        </a:lnTo>
                                                        <a:lnTo>
                                                          <a:pt x="2665" y="271"/>
                                                        </a:lnTo>
                                                        <a:lnTo>
                                                          <a:pt x="2607" y="291"/>
                                                        </a:lnTo>
                                                        <a:lnTo>
                                                          <a:pt x="2550" y="313"/>
                                                        </a:lnTo>
                                                        <a:lnTo>
                                                          <a:pt x="2494" y="334"/>
                                                        </a:lnTo>
                                                        <a:lnTo>
                                                          <a:pt x="2438" y="357"/>
                                                        </a:lnTo>
                                                        <a:lnTo>
                                                          <a:pt x="2385" y="379"/>
                                                        </a:lnTo>
                                                        <a:lnTo>
                                                          <a:pt x="2332" y="402"/>
                                                        </a:lnTo>
                                                        <a:lnTo>
                                                          <a:pt x="2280" y="426"/>
                                                        </a:lnTo>
                                                        <a:lnTo>
                                                          <a:pt x="2229" y="449"/>
                                                        </a:lnTo>
                                                        <a:lnTo>
                                                          <a:pt x="2179" y="473"/>
                                                        </a:lnTo>
                                                        <a:lnTo>
                                                          <a:pt x="2130" y="496"/>
                                                        </a:lnTo>
                                                        <a:lnTo>
                                                          <a:pt x="2082" y="521"/>
                                                        </a:lnTo>
                                                        <a:lnTo>
                                                          <a:pt x="2035" y="546"/>
                                                        </a:lnTo>
                                                        <a:lnTo>
                                                          <a:pt x="1989" y="570"/>
                                                        </a:lnTo>
                                                        <a:lnTo>
                                                          <a:pt x="1944" y="596"/>
                                                        </a:lnTo>
                                                        <a:lnTo>
                                                          <a:pt x="1899" y="622"/>
                                                        </a:lnTo>
                                                        <a:lnTo>
                                                          <a:pt x="1856" y="647"/>
                                                        </a:lnTo>
                                                        <a:lnTo>
                                                          <a:pt x="1814" y="673"/>
                                                        </a:lnTo>
                                                        <a:lnTo>
                                                          <a:pt x="1772" y="699"/>
                                                        </a:lnTo>
                                                        <a:lnTo>
                                                          <a:pt x="1732" y="725"/>
                                                        </a:lnTo>
                                                        <a:lnTo>
                                                          <a:pt x="1692" y="751"/>
                                                        </a:lnTo>
                                                        <a:lnTo>
                                                          <a:pt x="1653" y="778"/>
                                                        </a:lnTo>
                                                        <a:lnTo>
                                                          <a:pt x="1615" y="804"/>
                                                        </a:lnTo>
                                                        <a:lnTo>
                                                          <a:pt x="1578" y="831"/>
                                                        </a:lnTo>
                                                        <a:lnTo>
                                                          <a:pt x="1497" y="831"/>
                                                        </a:lnTo>
                                                        <a:lnTo>
                                                          <a:pt x="1416" y="832"/>
                                                        </a:lnTo>
                                                        <a:lnTo>
                                                          <a:pt x="1335" y="836"/>
                                                        </a:lnTo>
                                                        <a:lnTo>
                                                          <a:pt x="1254" y="841"/>
                                                        </a:lnTo>
                                                        <a:lnTo>
                                                          <a:pt x="1174" y="848"/>
                                                        </a:lnTo>
                                                        <a:lnTo>
                                                          <a:pt x="1094" y="859"/>
                                                        </a:lnTo>
                                                        <a:lnTo>
                                                          <a:pt x="1014" y="870"/>
                                                        </a:lnTo>
                                                        <a:lnTo>
                                                          <a:pt x="933" y="883"/>
                                                        </a:lnTo>
                                                        <a:lnTo>
                                                          <a:pt x="893" y="890"/>
                                                        </a:lnTo>
                                                        <a:lnTo>
                                                          <a:pt x="854" y="899"/>
                                                        </a:lnTo>
                                                        <a:lnTo>
                                                          <a:pt x="814" y="907"/>
                                                        </a:lnTo>
                                                        <a:lnTo>
                                                          <a:pt x="775" y="916"/>
                                                        </a:lnTo>
                                                        <a:lnTo>
                                                          <a:pt x="736" y="926"/>
                                                        </a:lnTo>
                                                        <a:lnTo>
                                                          <a:pt x="697" y="937"/>
                                                        </a:lnTo>
                                                        <a:lnTo>
                                                          <a:pt x="658" y="947"/>
                                                        </a:lnTo>
                                                        <a:lnTo>
                                                          <a:pt x="619" y="958"/>
                                                        </a:lnTo>
                                                        <a:lnTo>
                                                          <a:pt x="581" y="971"/>
                                                        </a:lnTo>
                                                        <a:lnTo>
                                                          <a:pt x="542" y="983"/>
                                                        </a:lnTo>
                                                        <a:lnTo>
                                                          <a:pt x="504" y="996"/>
                                                        </a:lnTo>
                                                        <a:lnTo>
                                                          <a:pt x="466" y="1011"/>
                                                        </a:lnTo>
                                                        <a:lnTo>
                                                          <a:pt x="428" y="1025"/>
                                                        </a:lnTo>
                                                        <a:lnTo>
                                                          <a:pt x="391" y="1040"/>
                                                        </a:lnTo>
                                                        <a:lnTo>
                                                          <a:pt x="353" y="1056"/>
                                                        </a:lnTo>
                                                        <a:lnTo>
                                                          <a:pt x="316" y="1072"/>
                                                        </a:lnTo>
                                                        <a:lnTo>
                                                          <a:pt x="293" y="1083"/>
                                                        </a:lnTo>
                                                        <a:lnTo>
                                                          <a:pt x="269" y="1095"/>
                                                        </a:lnTo>
                                                        <a:lnTo>
                                                          <a:pt x="246" y="1106"/>
                                                        </a:lnTo>
                                                        <a:lnTo>
                                                          <a:pt x="222" y="1117"/>
                                                        </a:lnTo>
                                                        <a:lnTo>
                                                          <a:pt x="199" y="1130"/>
                                                        </a:lnTo>
                                                        <a:lnTo>
                                                          <a:pt x="177" y="1142"/>
                                                        </a:lnTo>
                                                        <a:lnTo>
                                                          <a:pt x="153" y="1154"/>
                                                        </a:lnTo>
                                                        <a:lnTo>
                                                          <a:pt x="131" y="1167"/>
                                                        </a:lnTo>
                                                        <a:lnTo>
                                                          <a:pt x="105" y="1181"/>
                                                        </a:lnTo>
                                                        <a:lnTo>
                                                          <a:pt x="80" y="1194"/>
                                                        </a:lnTo>
                                                        <a:lnTo>
                                                          <a:pt x="68" y="1201"/>
                                                        </a:lnTo>
                                                        <a:lnTo>
                                                          <a:pt x="57" y="1208"/>
                                                        </a:lnTo>
                                                        <a:lnTo>
                                                          <a:pt x="45" y="1215"/>
                                                        </a:lnTo>
                                                        <a:lnTo>
                                                          <a:pt x="36" y="1223"/>
                                                        </a:lnTo>
                                                        <a:lnTo>
                                                          <a:pt x="27" y="1231"/>
                                                        </a:lnTo>
                                                        <a:lnTo>
                                                          <a:pt x="19" y="1240"/>
                                                        </a:lnTo>
                                                        <a:lnTo>
                                                          <a:pt x="13" y="1251"/>
                                                        </a:lnTo>
                                                        <a:lnTo>
                                                          <a:pt x="7" y="1261"/>
                                                        </a:lnTo>
                                                        <a:lnTo>
                                                          <a:pt x="3" y="1273"/>
                                                        </a:lnTo>
                                                        <a:lnTo>
                                                          <a:pt x="1" y="1287"/>
                                                        </a:lnTo>
                                                        <a:lnTo>
                                                          <a:pt x="0" y="1301"/>
                                                        </a:lnTo>
                                                        <a:lnTo>
                                                          <a:pt x="2" y="1317"/>
                                                        </a:lnTo>
                                                        <a:lnTo>
                                                          <a:pt x="2" y="1313"/>
                                                        </a:lnTo>
                                                        <a:lnTo>
                                                          <a:pt x="3" y="1309"/>
                                                        </a:lnTo>
                                                        <a:lnTo>
                                                          <a:pt x="6" y="1304"/>
                                                        </a:lnTo>
                                                        <a:lnTo>
                                                          <a:pt x="11" y="1299"/>
                                                        </a:lnTo>
                                                        <a:lnTo>
                                                          <a:pt x="23" y="1289"/>
                                                        </a:lnTo>
                                                        <a:lnTo>
                                                          <a:pt x="38" y="1278"/>
                                                        </a:lnTo>
                                                        <a:lnTo>
                                                          <a:pt x="57" y="1267"/>
                                                        </a:lnTo>
                                                        <a:lnTo>
                                                          <a:pt x="78" y="1256"/>
                                                        </a:lnTo>
                                                        <a:lnTo>
                                                          <a:pt x="102" y="1245"/>
                                                        </a:lnTo>
                                                        <a:lnTo>
                                                          <a:pt x="126" y="1234"/>
                                                        </a:lnTo>
                                                        <a:lnTo>
                                                          <a:pt x="176" y="1213"/>
                                                        </a:lnTo>
                                                        <a:lnTo>
                                                          <a:pt x="221" y="1194"/>
                                                        </a:lnTo>
                                                        <a:lnTo>
                                                          <a:pt x="258" y="1181"/>
                                                        </a:lnTo>
                                                        <a:lnTo>
                                                          <a:pt x="279" y="1172"/>
                                                        </a:lnTo>
                                                        <a:lnTo>
                                                          <a:pt x="324" y="1154"/>
                                                        </a:lnTo>
                                                        <a:lnTo>
                                                          <a:pt x="369" y="1138"/>
                                                        </a:lnTo>
                                                        <a:lnTo>
                                                          <a:pt x="414" y="1121"/>
                                                        </a:lnTo>
                                                        <a:lnTo>
                                                          <a:pt x="459" y="1106"/>
                                                        </a:lnTo>
                                                        <a:lnTo>
                                                          <a:pt x="505" y="1091"/>
                                                        </a:lnTo>
                                                        <a:lnTo>
                                                          <a:pt x="551" y="1076"/>
                                                        </a:lnTo>
                                                        <a:lnTo>
                                                          <a:pt x="597" y="1063"/>
                                                        </a:lnTo>
                                                        <a:lnTo>
                                                          <a:pt x="643" y="1051"/>
                                                        </a:lnTo>
                                                        <a:lnTo>
                                                          <a:pt x="692" y="1038"/>
                                                        </a:lnTo>
                                                        <a:lnTo>
                                                          <a:pt x="740" y="1026"/>
                                                        </a:lnTo>
                                                        <a:lnTo>
                                                          <a:pt x="790" y="1016"/>
                                                        </a:lnTo>
                                                        <a:lnTo>
                                                          <a:pt x="839" y="1005"/>
                                                        </a:lnTo>
                                                        <a:lnTo>
                                                          <a:pt x="888" y="995"/>
                                                        </a:lnTo>
                                                        <a:lnTo>
                                                          <a:pt x="938" y="987"/>
                                                        </a:lnTo>
                                                        <a:lnTo>
                                                          <a:pt x="988" y="979"/>
                                                        </a:lnTo>
                                                        <a:lnTo>
                                                          <a:pt x="1037" y="972"/>
                                                        </a:lnTo>
                                                        <a:lnTo>
                                                          <a:pt x="1087" y="964"/>
                                                        </a:lnTo>
                                                        <a:lnTo>
                                                          <a:pt x="1137" y="959"/>
                                                        </a:lnTo>
                                                        <a:lnTo>
                                                          <a:pt x="1187" y="954"/>
                                                        </a:lnTo>
                                                        <a:lnTo>
                                                          <a:pt x="1237" y="949"/>
                                                        </a:lnTo>
                                                        <a:lnTo>
                                                          <a:pt x="1287" y="946"/>
                                                        </a:lnTo>
                                                        <a:lnTo>
                                                          <a:pt x="1337" y="943"/>
                                                        </a:lnTo>
                                                        <a:lnTo>
                                                          <a:pt x="1387" y="940"/>
                                                        </a:lnTo>
                                                        <a:lnTo>
                                                          <a:pt x="1437" y="939"/>
                                                        </a:lnTo>
                                                        <a:lnTo>
                                                          <a:pt x="1377" y="989"/>
                                                        </a:lnTo>
                                                        <a:lnTo>
                                                          <a:pt x="1318" y="1039"/>
                                                        </a:lnTo>
                                                        <a:lnTo>
                                                          <a:pt x="1263" y="1090"/>
                                                        </a:lnTo>
                                                        <a:lnTo>
                                                          <a:pt x="1211" y="1140"/>
                                                        </a:lnTo>
                                                        <a:lnTo>
                                                          <a:pt x="1160" y="1189"/>
                                                        </a:lnTo>
                                                        <a:lnTo>
                                                          <a:pt x="1113" y="1238"/>
                                                        </a:lnTo>
                                                        <a:lnTo>
                                                          <a:pt x="1068" y="1288"/>
                                                        </a:lnTo>
                                                        <a:lnTo>
                                                          <a:pt x="1026" y="1336"/>
                                                        </a:lnTo>
                                                        <a:lnTo>
                                                          <a:pt x="986" y="1383"/>
                                                        </a:lnTo>
                                                        <a:lnTo>
                                                          <a:pt x="949" y="1429"/>
                                                        </a:lnTo>
                                                        <a:lnTo>
                                                          <a:pt x="913" y="1475"/>
                                                        </a:lnTo>
                                                        <a:lnTo>
                                                          <a:pt x="880" y="1520"/>
                                                        </a:lnTo>
                                                        <a:lnTo>
                                                          <a:pt x="849" y="1563"/>
                                                        </a:lnTo>
                                                        <a:lnTo>
                                                          <a:pt x="821" y="1605"/>
                                                        </a:lnTo>
                                                        <a:lnTo>
                                                          <a:pt x="794" y="1646"/>
                                                        </a:lnTo>
                                                        <a:lnTo>
                                                          <a:pt x="769" y="1685"/>
                                                        </a:lnTo>
                                                        <a:lnTo>
                                                          <a:pt x="747" y="1722"/>
                                                        </a:lnTo>
                                                        <a:lnTo>
                                                          <a:pt x="726" y="1758"/>
                                                        </a:lnTo>
                                                        <a:lnTo>
                                                          <a:pt x="708" y="1793"/>
                                                        </a:lnTo>
                                                        <a:lnTo>
                                                          <a:pt x="690" y="1824"/>
                                                        </a:lnTo>
                                                        <a:lnTo>
                                                          <a:pt x="661" y="1883"/>
                                                        </a:lnTo>
                                                        <a:lnTo>
                                                          <a:pt x="638" y="1932"/>
                                                        </a:lnTo>
                                                        <a:lnTo>
                                                          <a:pt x="610" y="2002"/>
                                                        </a:lnTo>
                                                        <a:lnTo>
                                                          <a:pt x="601" y="2027"/>
                                                        </a:lnTo>
                                                        <a:lnTo>
                                                          <a:pt x="615" y="2002"/>
                                                        </a:lnTo>
                                                        <a:lnTo>
                                                          <a:pt x="658" y="1930"/>
                                                        </a:lnTo>
                                                        <a:lnTo>
                                                          <a:pt x="691" y="1879"/>
                                                        </a:lnTo>
                                                        <a:lnTo>
                                                          <a:pt x="732" y="1819"/>
                                                        </a:lnTo>
                                                        <a:lnTo>
                                                          <a:pt x="756" y="1786"/>
                                                        </a:lnTo>
                                                        <a:lnTo>
                                                          <a:pt x="783" y="1753"/>
                                                        </a:lnTo>
                                                        <a:lnTo>
                                                          <a:pt x="810" y="1716"/>
                                                        </a:lnTo>
                                                        <a:lnTo>
                                                          <a:pt x="840" y="1678"/>
                                                        </a:lnTo>
                                                        <a:lnTo>
                                                          <a:pt x="873" y="1639"/>
                                                        </a:lnTo>
                                                        <a:lnTo>
                                                          <a:pt x="908" y="1598"/>
                                                        </a:lnTo>
                                                        <a:lnTo>
                                                          <a:pt x="944" y="1554"/>
                                                        </a:lnTo>
                                                        <a:lnTo>
                                                          <a:pt x="984" y="1511"/>
                                                        </a:lnTo>
                                                        <a:lnTo>
                                                          <a:pt x="1025" y="1467"/>
                                                        </a:lnTo>
                                                        <a:lnTo>
                                                          <a:pt x="1069" y="1421"/>
                                                        </a:lnTo>
                                                        <a:lnTo>
                                                          <a:pt x="1115" y="1375"/>
                                                        </a:lnTo>
                                                        <a:lnTo>
                                                          <a:pt x="1163" y="1328"/>
                                                        </a:lnTo>
                                                        <a:lnTo>
                                                          <a:pt x="1215" y="1280"/>
                                                        </a:lnTo>
                                                        <a:lnTo>
                                                          <a:pt x="1269" y="1232"/>
                                                        </a:lnTo>
                                                        <a:lnTo>
                                                          <a:pt x="1325" y="1183"/>
                                                        </a:lnTo>
                                                        <a:lnTo>
                                                          <a:pt x="1384" y="1135"/>
                                                        </a:lnTo>
                                                        <a:lnTo>
                                                          <a:pt x="1445" y="1085"/>
                                                        </a:lnTo>
                                                        <a:lnTo>
                                                          <a:pt x="1509" y="1036"/>
                                                        </a:lnTo>
                                                        <a:lnTo>
                                                          <a:pt x="1576" y="987"/>
                                                        </a:lnTo>
                                                        <a:lnTo>
                                                          <a:pt x="1645" y="938"/>
                                                        </a:lnTo>
                                                        <a:lnTo>
                                                          <a:pt x="1718" y="941"/>
                                                        </a:lnTo>
                                                        <a:lnTo>
                                                          <a:pt x="1791" y="944"/>
                                                        </a:lnTo>
                                                        <a:lnTo>
                                                          <a:pt x="1864" y="949"/>
                                                        </a:lnTo>
                                                        <a:lnTo>
                                                          <a:pt x="1936" y="956"/>
                                                        </a:lnTo>
                                                        <a:lnTo>
                                                          <a:pt x="2008" y="963"/>
                                                        </a:lnTo>
                                                        <a:lnTo>
                                                          <a:pt x="2081" y="973"/>
                                                        </a:lnTo>
                                                        <a:lnTo>
                                                          <a:pt x="2153" y="982"/>
                                                        </a:lnTo>
                                                        <a:lnTo>
                                                          <a:pt x="2225" y="993"/>
                                                        </a:lnTo>
                                                        <a:lnTo>
                                                          <a:pt x="2371" y="1021"/>
                                                        </a:lnTo>
                                                        <a:lnTo>
                                                          <a:pt x="2511" y="1053"/>
                                                        </a:lnTo>
                                                        <a:lnTo>
                                                          <a:pt x="2648" y="1089"/>
                                                        </a:lnTo>
                                                        <a:lnTo>
                                                          <a:pt x="2778" y="1130"/>
                                                        </a:lnTo>
                                                        <a:lnTo>
                                                          <a:pt x="2904" y="1174"/>
                                                        </a:lnTo>
                                                        <a:lnTo>
                                                          <a:pt x="3026" y="1222"/>
                                                        </a:lnTo>
                                                        <a:lnTo>
                                                          <a:pt x="3142" y="1272"/>
                                                        </a:lnTo>
                                                        <a:lnTo>
                                                          <a:pt x="3253" y="1326"/>
                                                        </a:lnTo>
                                                        <a:lnTo>
                                                          <a:pt x="3360" y="1382"/>
                                                        </a:lnTo>
                                                        <a:lnTo>
                                                          <a:pt x="3462" y="1440"/>
                                                        </a:lnTo>
                                                        <a:lnTo>
                                                          <a:pt x="3559" y="1499"/>
                                                        </a:lnTo>
                                                        <a:lnTo>
                                                          <a:pt x="3652" y="1560"/>
                                                        </a:lnTo>
                                                        <a:lnTo>
                                                          <a:pt x="3740" y="1620"/>
                                                        </a:lnTo>
                                                        <a:lnTo>
                                                          <a:pt x="3823" y="1682"/>
                                                        </a:lnTo>
                                                        <a:lnTo>
                                                          <a:pt x="3901" y="1743"/>
                                                        </a:lnTo>
                                                        <a:lnTo>
                                                          <a:pt x="3975" y="1805"/>
                                                        </a:lnTo>
                                                        <a:lnTo>
                                                          <a:pt x="4044" y="1864"/>
                                                        </a:lnTo>
                                                        <a:lnTo>
                                                          <a:pt x="4109" y="1924"/>
                                                        </a:lnTo>
                                                        <a:lnTo>
                                                          <a:pt x="4169" y="1981"/>
                                                        </a:lnTo>
                                                        <a:lnTo>
                                                          <a:pt x="4224" y="2038"/>
                                                        </a:lnTo>
                                                        <a:lnTo>
                                                          <a:pt x="4275" y="2091"/>
                                                        </a:lnTo>
                                                        <a:lnTo>
                                                          <a:pt x="4321" y="2141"/>
                                                        </a:lnTo>
                                                        <a:lnTo>
                                                          <a:pt x="4363" y="2190"/>
                                                        </a:lnTo>
                                                        <a:lnTo>
                                                          <a:pt x="4400" y="2234"/>
                                                        </a:lnTo>
                                                        <a:lnTo>
                                                          <a:pt x="4433" y="2275"/>
                                                        </a:lnTo>
                                                        <a:lnTo>
                                                          <a:pt x="4462" y="2311"/>
                                                        </a:lnTo>
                                                        <a:lnTo>
                                                          <a:pt x="4485" y="2343"/>
                                                        </a:lnTo>
                                                        <a:lnTo>
                                                          <a:pt x="4505" y="2369"/>
                                                        </a:lnTo>
                                                        <a:lnTo>
                                                          <a:pt x="4532" y="2407"/>
                                                        </a:lnTo>
                                                        <a:lnTo>
                                                          <a:pt x="4540" y="2421"/>
                                                        </a:lnTo>
                                                        <a:lnTo>
                                                          <a:pt x="4537" y="2401"/>
                                                        </a:lnTo>
                                                        <a:lnTo>
                                                          <a:pt x="4530" y="2376"/>
                                                        </a:lnTo>
                                                        <a:lnTo>
                                                          <a:pt x="4517" y="2347"/>
                                                        </a:lnTo>
                                                        <a:lnTo>
                                                          <a:pt x="4500" y="2313"/>
                                                        </a:lnTo>
                                                        <a:lnTo>
                                                          <a:pt x="4477" y="2275"/>
                                                        </a:lnTo>
                                                        <a:lnTo>
                                                          <a:pt x="4450" y="2233"/>
                                                        </a:lnTo>
                                                        <a:lnTo>
                                                          <a:pt x="4420" y="2187"/>
                                                        </a:lnTo>
                                                        <a:lnTo>
                                                          <a:pt x="4383" y="2137"/>
                                                        </a:lnTo>
                                                        <a:lnTo>
                                                          <a:pt x="4342" y="2086"/>
                                                        </a:lnTo>
                                                        <a:lnTo>
                                                          <a:pt x="4297" y="2032"/>
                                                        </a:lnTo>
                                                        <a:lnTo>
                                                          <a:pt x="4246" y="1974"/>
                                                        </a:lnTo>
                                                        <a:lnTo>
                                                          <a:pt x="4192" y="1916"/>
                                                        </a:lnTo>
                                                        <a:lnTo>
                                                          <a:pt x="4133" y="1856"/>
                                                        </a:lnTo>
                                                        <a:lnTo>
                                                          <a:pt x="4070" y="1795"/>
                                                        </a:lnTo>
                                                        <a:lnTo>
                                                          <a:pt x="4002" y="1733"/>
                                                        </a:lnTo>
                                                        <a:lnTo>
                                                          <a:pt x="3929" y="1670"/>
                                                        </a:lnTo>
                                                        <a:lnTo>
                                                          <a:pt x="3853" y="1608"/>
                                                        </a:lnTo>
                                                        <a:lnTo>
                                                          <a:pt x="3772" y="1545"/>
                                                        </a:lnTo>
                                                        <a:lnTo>
                                                          <a:pt x="3687" y="1483"/>
                                                        </a:lnTo>
                                                        <a:lnTo>
                                                          <a:pt x="3597" y="1422"/>
                                                        </a:lnTo>
                                                        <a:lnTo>
                                                          <a:pt x="3504" y="1363"/>
                                                        </a:lnTo>
                                                        <a:lnTo>
                                                          <a:pt x="3406" y="1304"/>
                                                        </a:lnTo>
                                                        <a:lnTo>
                                                          <a:pt x="3304" y="1248"/>
                                                        </a:lnTo>
                                                        <a:lnTo>
                                                          <a:pt x="3198" y="1193"/>
                                                        </a:lnTo>
                                                        <a:lnTo>
                                                          <a:pt x="3088" y="1142"/>
                                                        </a:lnTo>
                                                        <a:lnTo>
                                                          <a:pt x="2974" y="1094"/>
                                                        </a:lnTo>
                                                        <a:lnTo>
                                                          <a:pt x="2856" y="1049"/>
                                                        </a:lnTo>
                                                        <a:lnTo>
                                                          <a:pt x="2735" y="1006"/>
                                                        </a:lnTo>
                                                        <a:lnTo>
                                                          <a:pt x="2609" y="968"/>
                                                        </a:lnTo>
                                                        <a:lnTo>
                                                          <a:pt x="2479" y="936"/>
                                                        </a:lnTo>
                                                        <a:lnTo>
                                                          <a:pt x="2346" y="907"/>
                                                        </a:lnTo>
                                                        <a:lnTo>
                                                          <a:pt x="2209" y="883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gradFill flip="none" rotWithShape="1">
                                                    <a:gsLst>
                                                      <a:gs pos="0">
                                                        <a:schemeClr val="accent3">
                                                          <a:lumMod val="60000"/>
                                                          <a:lumOff val="40000"/>
                                                          <a:alpha val="65000"/>
                                                        </a:schemeClr>
                                                      </a:gs>
                                                      <a:gs pos="50000">
                                                        <a:schemeClr val="accent3">
                                                          <a:lumMod val="40000"/>
                                                          <a:lumOff val="60000"/>
                                                          <a:alpha val="45000"/>
                                                        </a:schemeClr>
                                                      </a:gs>
                                                      <a:gs pos="100000">
                                                        <a:schemeClr val="accent3">
                                                          <a:lumMod val="20000"/>
                                                          <a:lumOff val="80000"/>
                                                          <a:alpha val="18000"/>
                                                        </a:schemeClr>
                                                      </a:gs>
                                                    </a:gsLst>
                                                    <a:lin ang="16200000" scaled="1"/>
                                                    <a:tileRect/>
                                                  </a:gra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170" name="Freeform 126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278172" y="5173464"/>
                                                    <a:ext cx="755650" cy="224468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2231" y="0"/>
                                                      </a:cxn>
                                                      <a:cxn ang="0">
                                                        <a:pos x="1926" y="7"/>
                                                      </a:cxn>
                                                      <a:cxn ang="0">
                                                        <a:pos x="1647" y="33"/>
                                                      </a:cxn>
                                                      <a:cxn ang="0">
                                                        <a:pos x="1392" y="77"/>
                                                      </a:cxn>
                                                      <a:cxn ang="0">
                                                        <a:pos x="1161" y="136"/>
                                                      </a:cxn>
                                                      <a:cxn ang="0">
                                                        <a:pos x="955" y="206"/>
                                                      </a:cxn>
                                                      <a:cxn ang="0">
                                                        <a:pos x="770" y="284"/>
                                                      </a:cxn>
                                                      <a:cxn ang="0">
                                                        <a:pos x="607" y="367"/>
                                                      </a:cxn>
                                                      <a:cxn ang="0">
                                                        <a:pos x="466" y="453"/>
                                                      </a:cxn>
                                                      <a:cxn ang="0">
                                                        <a:pos x="345" y="538"/>
                                                      </a:cxn>
                                                      <a:cxn ang="0">
                                                        <a:pos x="243" y="620"/>
                                                      </a:cxn>
                                                      <a:cxn ang="0">
                                                        <a:pos x="160" y="696"/>
                                                      </a:cxn>
                                                      <a:cxn ang="0">
                                                        <a:pos x="95" y="762"/>
                                                      </a:cxn>
                                                      <a:cxn ang="0">
                                                        <a:pos x="48" y="816"/>
                                                      </a:cxn>
                                                      <a:cxn ang="0">
                                                        <a:pos x="8" y="869"/>
                                                      </a:cxn>
                                                      <a:cxn ang="0">
                                                        <a:pos x="10" y="870"/>
                                                      </a:cxn>
                                                      <a:cxn ang="0">
                                                        <a:pos x="59" y="822"/>
                                                      </a:cxn>
                                                      <a:cxn ang="0">
                                                        <a:pos x="116" y="774"/>
                                                      </a:cxn>
                                                      <a:cxn ang="0">
                                                        <a:pos x="191" y="715"/>
                                                      </a:cxn>
                                                      <a:cxn ang="0">
                                                        <a:pos x="285" y="647"/>
                                                      </a:cxn>
                                                      <a:cxn ang="0">
                                                        <a:pos x="398" y="574"/>
                                                      </a:cxn>
                                                      <a:cxn ang="0">
                                                        <a:pos x="530" y="498"/>
                                                      </a:cxn>
                                                      <a:cxn ang="0">
                                                        <a:pos x="681" y="422"/>
                                                      </a:cxn>
                                                      <a:cxn ang="0">
                                                        <a:pos x="851" y="348"/>
                                                      </a:cxn>
                                                      <a:cxn ang="0">
                                                        <a:pos x="1040" y="280"/>
                                                      </a:cxn>
                                                      <a:cxn ang="0">
                                                        <a:pos x="1247" y="219"/>
                                                      </a:cxn>
                                                      <a:cxn ang="0">
                                                        <a:pos x="1473" y="169"/>
                                                      </a:cxn>
                                                      <a:cxn ang="0">
                                                        <a:pos x="1719" y="132"/>
                                                      </a:cxn>
                                                      <a:cxn ang="0">
                                                        <a:pos x="1983" y="110"/>
                                                      </a:cxn>
                                                      <a:cxn ang="0">
                                                        <a:pos x="2267" y="108"/>
                                                      </a:cxn>
                                                      <a:cxn ang="0">
                                                        <a:pos x="2559" y="127"/>
                                                      </a:cxn>
                                                      <a:cxn ang="0">
                                                        <a:pos x="2833" y="167"/>
                                                      </a:cxn>
                                                      <a:cxn ang="0">
                                                        <a:pos x="3088" y="225"/>
                                                      </a:cxn>
                                                      <a:cxn ang="0">
                                                        <a:pos x="3326" y="299"/>
                                                      </a:cxn>
                                                      <a:cxn ang="0">
                                                        <a:pos x="3545" y="386"/>
                                                      </a:cxn>
                                                      <a:cxn ang="0">
                                                        <a:pos x="3746" y="483"/>
                                                      </a:cxn>
                                                      <a:cxn ang="0">
                                                        <a:pos x="3930" y="585"/>
                                                      </a:cxn>
                                                      <a:cxn ang="0">
                                                        <a:pos x="4094" y="692"/>
                                                      </a:cxn>
                                                      <a:cxn ang="0">
                                                        <a:pos x="4241" y="800"/>
                                                      </a:cxn>
                                                      <a:cxn ang="0">
                                                        <a:pos x="4369" y="904"/>
                                                      </a:cxn>
                                                      <a:cxn ang="0">
                                                        <a:pos x="4479" y="1002"/>
                                                      </a:cxn>
                                                      <a:cxn ang="0">
                                                        <a:pos x="4571" y="1092"/>
                                                      </a:cxn>
                                                      <a:cxn ang="0">
                                                        <a:pos x="4644" y="1170"/>
                                                      </a:cxn>
                                                      <a:cxn ang="0">
                                                        <a:pos x="4700" y="1233"/>
                                                      </a:cxn>
                                                      <a:cxn ang="0">
                                                        <a:pos x="4748" y="1294"/>
                                                      </a:cxn>
                                                      <a:cxn ang="0">
                                                        <a:pos x="4753" y="1286"/>
                                                      </a:cxn>
                                                      <a:cxn ang="0">
                                                        <a:pos x="4730" y="1234"/>
                                                      </a:cxn>
                                                      <a:cxn ang="0">
                                                        <a:pos x="4687" y="1166"/>
                                                      </a:cxn>
                                                      <a:cxn ang="0">
                                                        <a:pos x="4626" y="1083"/>
                                                      </a:cxn>
                                                      <a:cxn ang="0">
                                                        <a:pos x="4545" y="990"/>
                                                      </a:cxn>
                                                      <a:cxn ang="0">
                                                        <a:pos x="4444" y="888"/>
                                                      </a:cxn>
                                                      <a:cxn ang="0">
                                                        <a:pos x="4327" y="781"/>
                                                      </a:cxn>
                                                      <a:cxn ang="0">
                                                        <a:pos x="4191" y="672"/>
                                                      </a:cxn>
                                                      <a:cxn ang="0">
                                                        <a:pos x="4038" y="561"/>
                                                      </a:cxn>
                                                      <a:cxn ang="0">
                                                        <a:pos x="3869" y="454"/>
                                                      </a:cxn>
                                                      <a:cxn ang="0">
                                                        <a:pos x="3683" y="351"/>
                                                      </a:cxn>
                                                      <a:cxn ang="0">
                                                        <a:pos x="3482" y="257"/>
                                                      </a:cxn>
                                                      <a:cxn ang="0">
                                                        <a:pos x="3265" y="174"/>
                                                      </a:cxn>
                                                      <a:cxn ang="0">
                                                        <a:pos x="3034" y="103"/>
                                                      </a:cxn>
                                                      <a:cxn ang="0">
                                                        <a:pos x="2788" y="50"/>
                                                      </a:cxn>
                                                      <a:cxn ang="0">
                                                        <a:pos x="2528" y="15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4757" h="1306">
                                                        <a:moveTo>
                                                          <a:pt x="2394" y="6"/>
                                                        </a:moveTo>
                                                        <a:lnTo>
                                                          <a:pt x="2231" y="0"/>
                                                        </a:lnTo>
                                                        <a:lnTo>
                                                          <a:pt x="2076" y="0"/>
                                                        </a:lnTo>
                                                        <a:lnTo>
                                                          <a:pt x="1926" y="7"/>
                                                        </a:lnTo>
                                                        <a:lnTo>
                                                          <a:pt x="1783" y="18"/>
                                                        </a:lnTo>
                                                        <a:lnTo>
                                                          <a:pt x="1647" y="33"/>
                                                        </a:lnTo>
                                                        <a:lnTo>
                                                          <a:pt x="1516" y="54"/>
                                                        </a:lnTo>
                                                        <a:lnTo>
                                                          <a:pt x="1392" y="77"/>
                                                        </a:lnTo>
                                                        <a:lnTo>
                                                          <a:pt x="1274" y="105"/>
                                                        </a:lnTo>
                                                        <a:lnTo>
                                                          <a:pt x="1161" y="136"/>
                                                        </a:lnTo>
                                                        <a:lnTo>
                                                          <a:pt x="1055" y="170"/>
                                                        </a:lnTo>
                                                        <a:lnTo>
                                                          <a:pt x="955" y="206"/>
                                                        </a:lnTo>
                                                        <a:lnTo>
                                                          <a:pt x="859" y="244"/>
                                                        </a:lnTo>
                                                        <a:lnTo>
                                                          <a:pt x="770" y="284"/>
                                                        </a:lnTo>
                                                        <a:lnTo>
                                                          <a:pt x="686" y="325"/>
                                                        </a:lnTo>
                                                        <a:lnTo>
                                                          <a:pt x="607" y="367"/>
                                                        </a:lnTo>
                                                        <a:lnTo>
                                                          <a:pt x="534" y="410"/>
                                                        </a:lnTo>
                                                        <a:lnTo>
                                                          <a:pt x="466" y="453"/>
                                                        </a:lnTo>
                                                        <a:lnTo>
                                                          <a:pt x="402" y="495"/>
                                                        </a:lnTo>
                                                        <a:lnTo>
                                                          <a:pt x="345" y="538"/>
                                                        </a:lnTo>
                                                        <a:lnTo>
                                                          <a:pt x="291" y="579"/>
                                                        </a:lnTo>
                                                        <a:lnTo>
                                                          <a:pt x="243" y="620"/>
                                                        </a:lnTo>
                                                        <a:lnTo>
                                                          <a:pt x="199" y="659"/>
                                                        </a:lnTo>
                                                        <a:lnTo>
                                                          <a:pt x="160" y="696"/>
                                                        </a:lnTo>
                                                        <a:lnTo>
                                                          <a:pt x="125" y="730"/>
                                                        </a:lnTo>
                                                        <a:lnTo>
                                                          <a:pt x="95" y="762"/>
                                                        </a:lnTo>
                                                        <a:lnTo>
                                                          <a:pt x="70" y="791"/>
                                                        </a:lnTo>
                                                        <a:lnTo>
                                                          <a:pt x="48" y="816"/>
                                                        </a:lnTo>
                                                        <a:lnTo>
                                                          <a:pt x="31" y="838"/>
                                                        </a:lnTo>
                                                        <a:lnTo>
                                                          <a:pt x="8" y="869"/>
                                                        </a:lnTo>
                                                        <a:lnTo>
                                                          <a:pt x="0" y="879"/>
                                                        </a:lnTo>
                                                        <a:lnTo>
                                                          <a:pt x="10" y="870"/>
                                                        </a:lnTo>
                                                        <a:lnTo>
                                                          <a:pt x="38" y="842"/>
                                                        </a:lnTo>
                                                        <a:lnTo>
                                                          <a:pt x="59" y="822"/>
                                                        </a:lnTo>
                                                        <a:lnTo>
                                                          <a:pt x="85" y="800"/>
                                                        </a:lnTo>
                                                        <a:lnTo>
                                                          <a:pt x="116" y="774"/>
                                                        </a:lnTo>
                                                        <a:lnTo>
                                                          <a:pt x="151" y="746"/>
                                                        </a:lnTo>
                                                        <a:lnTo>
                                                          <a:pt x="191" y="715"/>
                                                        </a:lnTo>
                                                        <a:lnTo>
                                                          <a:pt x="236" y="682"/>
                                                        </a:lnTo>
                                                        <a:lnTo>
                                                          <a:pt x="285" y="647"/>
                                                        </a:lnTo>
                                                        <a:lnTo>
                                                          <a:pt x="340" y="611"/>
                                                        </a:lnTo>
                                                        <a:lnTo>
                                                          <a:pt x="398" y="574"/>
                                                        </a:lnTo>
                                                        <a:lnTo>
                                                          <a:pt x="462" y="536"/>
                                                        </a:lnTo>
                                                        <a:lnTo>
                                                          <a:pt x="530" y="498"/>
                                                        </a:lnTo>
                                                        <a:lnTo>
                                                          <a:pt x="604" y="460"/>
                                                        </a:lnTo>
                                                        <a:lnTo>
                                                          <a:pt x="681" y="422"/>
                                                        </a:lnTo>
                                                        <a:lnTo>
                                                          <a:pt x="764" y="384"/>
                                                        </a:lnTo>
                                                        <a:lnTo>
                                                          <a:pt x="851" y="348"/>
                                                        </a:lnTo>
                                                        <a:lnTo>
                                                          <a:pt x="942" y="313"/>
                                                        </a:lnTo>
                                                        <a:lnTo>
                                                          <a:pt x="1040" y="280"/>
                                                        </a:lnTo>
                                                        <a:lnTo>
                                                          <a:pt x="1140" y="248"/>
                                                        </a:lnTo>
                                                        <a:lnTo>
                                                          <a:pt x="1247" y="219"/>
                                                        </a:lnTo>
                                                        <a:lnTo>
                                                          <a:pt x="1358" y="192"/>
                                                        </a:lnTo>
                                                        <a:lnTo>
                                                          <a:pt x="1473" y="169"/>
                                                        </a:lnTo>
                                                        <a:lnTo>
                                                          <a:pt x="1594" y="148"/>
                                                        </a:lnTo>
                                                        <a:lnTo>
                                                          <a:pt x="1719" y="132"/>
                                                        </a:lnTo>
                                                        <a:lnTo>
                                                          <a:pt x="1849" y="119"/>
                                                        </a:lnTo>
                                                        <a:lnTo>
                                                          <a:pt x="1983" y="110"/>
                                                        </a:lnTo>
                                                        <a:lnTo>
                                                          <a:pt x="2123" y="107"/>
                                                        </a:lnTo>
                                                        <a:lnTo>
                                                          <a:pt x="2267" y="108"/>
                                                        </a:lnTo>
                                                        <a:lnTo>
                                                          <a:pt x="2415" y="114"/>
                                                        </a:lnTo>
                                                        <a:lnTo>
                                                          <a:pt x="2559" y="127"/>
                                                        </a:lnTo>
                                                        <a:lnTo>
                                                          <a:pt x="2699" y="144"/>
                                                        </a:lnTo>
                                                        <a:lnTo>
                                                          <a:pt x="2833" y="167"/>
                                                        </a:lnTo>
                                                        <a:lnTo>
                                                          <a:pt x="2963" y="193"/>
                                                        </a:lnTo>
                                                        <a:lnTo>
                                                          <a:pt x="3088" y="225"/>
                                                        </a:lnTo>
                                                        <a:lnTo>
                                                          <a:pt x="3209" y="260"/>
                                                        </a:lnTo>
                                                        <a:lnTo>
                                                          <a:pt x="3326" y="299"/>
                                                        </a:lnTo>
                                                        <a:lnTo>
                                                          <a:pt x="3438" y="341"/>
                                                        </a:lnTo>
                                                        <a:lnTo>
                                                          <a:pt x="3545" y="386"/>
                                                        </a:lnTo>
                                                        <a:lnTo>
                                                          <a:pt x="3647" y="434"/>
                                                        </a:lnTo>
                                                        <a:lnTo>
                                                          <a:pt x="3746" y="483"/>
                                                        </a:lnTo>
                                                        <a:lnTo>
                                                          <a:pt x="3840" y="534"/>
                                                        </a:lnTo>
                                                        <a:lnTo>
                                                          <a:pt x="3930" y="585"/>
                                                        </a:lnTo>
                                                        <a:lnTo>
                                                          <a:pt x="4014" y="639"/>
                                                        </a:lnTo>
                                                        <a:lnTo>
                                                          <a:pt x="4094" y="692"/>
                                                        </a:lnTo>
                                                        <a:lnTo>
                                                          <a:pt x="4170" y="747"/>
                                                        </a:lnTo>
                                                        <a:lnTo>
                                                          <a:pt x="4241" y="800"/>
                                                        </a:lnTo>
                                                        <a:lnTo>
                                                          <a:pt x="4307" y="852"/>
                                                        </a:lnTo>
                                                        <a:lnTo>
                                                          <a:pt x="4369" y="904"/>
                                                        </a:lnTo>
                                                        <a:lnTo>
                                                          <a:pt x="4427" y="954"/>
                                                        </a:lnTo>
                                                        <a:lnTo>
                                                          <a:pt x="4479" y="1002"/>
                                                        </a:lnTo>
                                                        <a:lnTo>
                                                          <a:pt x="4527" y="1048"/>
                                                        </a:lnTo>
                                                        <a:lnTo>
                                                          <a:pt x="4571" y="1092"/>
                                                        </a:lnTo>
                                                        <a:lnTo>
                                                          <a:pt x="4610" y="1133"/>
                                                        </a:lnTo>
                                                        <a:lnTo>
                                                          <a:pt x="4644" y="1170"/>
                                                        </a:lnTo>
                                                        <a:lnTo>
                                                          <a:pt x="4674" y="1204"/>
                                                        </a:lnTo>
                                                        <a:lnTo>
                                                          <a:pt x="4700" y="1233"/>
                                                        </a:lnTo>
                                                        <a:lnTo>
                                                          <a:pt x="4720" y="1259"/>
                                                        </a:lnTo>
                                                        <a:lnTo>
                                                          <a:pt x="4748" y="1294"/>
                                                        </a:lnTo>
                                                        <a:lnTo>
                                                          <a:pt x="4757" y="1306"/>
                                                        </a:lnTo>
                                                        <a:lnTo>
                                                          <a:pt x="4753" y="1286"/>
                                                        </a:lnTo>
                                                        <a:lnTo>
                                                          <a:pt x="4745" y="1263"/>
                                                        </a:lnTo>
                                                        <a:lnTo>
                                                          <a:pt x="4730" y="1234"/>
                                                        </a:lnTo>
                                                        <a:lnTo>
                                                          <a:pt x="4712" y="1202"/>
                                                        </a:lnTo>
                                                        <a:lnTo>
                                                          <a:pt x="4687" y="1166"/>
                                                        </a:lnTo>
                                                        <a:lnTo>
                                                          <a:pt x="4659" y="1126"/>
                                                        </a:lnTo>
                                                        <a:lnTo>
                                                          <a:pt x="4626" y="1083"/>
                                                        </a:lnTo>
                                                        <a:lnTo>
                                                          <a:pt x="4588" y="1038"/>
                                                        </a:lnTo>
                                                        <a:lnTo>
                                                          <a:pt x="4545" y="990"/>
                                                        </a:lnTo>
                                                        <a:lnTo>
                                                          <a:pt x="4496" y="940"/>
                                                        </a:lnTo>
                                                        <a:lnTo>
                                                          <a:pt x="4444" y="888"/>
                                                        </a:lnTo>
                                                        <a:lnTo>
                                                          <a:pt x="4388" y="836"/>
                                                        </a:lnTo>
                                                        <a:lnTo>
                                                          <a:pt x="4327" y="781"/>
                                                        </a:lnTo>
                                                        <a:lnTo>
                                                          <a:pt x="4261" y="727"/>
                                                        </a:lnTo>
                                                        <a:lnTo>
                                                          <a:pt x="4191" y="672"/>
                                                        </a:lnTo>
                                                        <a:lnTo>
                                                          <a:pt x="4116" y="616"/>
                                                        </a:lnTo>
                                                        <a:lnTo>
                                                          <a:pt x="4038" y="561"/>
                                                        </a:lnTo>
                                                        <a:lnTo>
                                                          <a:pt x="3955" y="506"/>
                                                        </a:lnTo>
                                                        <a:lnTo>
                                                          <a:pt x="3869" y="454"/>
                                                        </a:lnTo>
                                                        <a:lnTo>
                                                          <a:pt x="3779" y="402"/>
                                                        </a:lnTo>
                                                        <a:lnTo>
                                                          <a:pt x="3683" y="351"/>
                                                        </a:lnTo>
                                                        <a:lnTo>
                                                          <a:pt x="3585" y="303"/>
                                                        </a:lnTo>
                                                        <a:lnTo>
                                                          <a:pt x="3482" y="257"/>
                                                        </a:lnTo>
                                                        <a:lnTo>
                                                          <a:pt x="3375" y="214"/>
                                                        </a:lnTo>
                                                        <a:lnTo>
                                                          <a:pt x="3265" y="174"/>
                                                        </a:lnTo>
                                                        <a:lnTo>
                                                          <a:pt x="3152" y="137"/>
                                                        </a:lnTo>
                                                        <a:lnTo>
                                                          <a:pt x="3034" y="103"/>
                                                        </a:lnTo>
                                                        <a:lnTo>
                                                          <a:pt x="2913" y="74"/>
                                                        </a:lnTo>
                                                        <a:lnTo>
                                                          <a:pt x="2788" y="50"/>
                                                        </a:lnTo>
                                                        <a:lnTo>
                                                          <a:pt x="2660" y="29"/>
                                                        </a:lnTo>
                                                        <a:lnTo>
                                                          <a:pt x="2528" y="15"/>
                                                        </a:lnTo>
                                                        <a:lnTo>
                                                          <a:pt x="2394" y="6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gradFill flip="none" rotWithShape="1">
                                                    <a:gsLst>
                                                      <a:gs pos="0">
                                                        <a:schemeClr val="accent3">
                                                          <a:lumMod val="60000"/>
                                                          <a:lumOff val="40000"/>
                                                          <a:alpha val="65000"/>
                                                        </a:schemeClr>
                                                      </a:gs>
                                                      <a:gs pos="50000">
                                                        <a:schemeClr val="accent3">
                                                          <a:lumMod val="40000"/>
                                                          <a:lumOff val="60000"/>
                                                          <a:alpha val="45000"/>
                                                        </a:schemeClr>
                                                      </a:gs>
                                                      <a:gs pos="100000">
                                                        <a:schemeClr val="accent3">
                                                          <a:lumMod val="20000"/>
                                                          <a:lumOff val="80000"/>
                                                          <a:alpha val="18000"/>
                                                        </a:schemeClr>
                                                      </a:gs>
                                                    </a:gsLst>
                                                    <a:lin ang="16200000" scaled="1"/>
                                                    <a:tileRect/>
                                                  </a:gra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172" name="Freeform 128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2957495" y="4071942"/>
                                                    <a:ext cx="765175" cy="272446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9" y="654"/>
                                                      </a:cxn>
                                                      <a:cxn ang="0">
                                                        <a:pos x="53" y="606"/>
                                                      </a:cxn>
                                                      <a:cxn ang="0">
                                                        <a:pos x="105" y="558"/>
                                                      </a:cxn>
                                                      <a:cxn ang="0">
                                                        <a:pos x="175" y="499"/>
                                                      </a:cxn>
                                                      <a:cxn ang="0">
                                                        <a:pos x="264" y="433"/>
                                                      </a:cxn>
                                                      <a:cxn ang="0">
                                                        <a:pos x="373" y="362"/>
                                                      </a:cxn>
                                                      <a:cxn ang="0">
                                                        <a:pos x="501" y="290"/>
                                                      </a:cxn>
                                                      <a:cxn ang="0">
                                                        <a:pos x="651" y="221"/>
                                                      </a:cxn>
                                                      <a:cxn ang="0">
                                                        <a:pos x="823" y="156"/>
                                                      </a:cxn>
                                                      <a:cxn ang="0">
                                                        <a:pos x="1015" y="98"/>
                                                      </a:cxn>
                                                      <a:cxn ang="0">
                                                        <a:pos x="1230" y="51"/>
                                                      </a:cxn>
                                                      <a:cxn ang="0">
                                                        <a:pos x="1469" y="17"/>
                                                      </a:cxn>
                                                      <a:cxn ang="0">
                                                        <a:pos x="1732" y="1"/>
                                                      </a:cxn>
                                                      <a:cxn ang="0">
                                                        <a:pos x="2019" y="4"/>
                                                      </a:cxn>
                                                      <a:cxn ang="0">
                                                        <a:pos x="2331" y="31"/>
                                                      </a:cxn>
                                                      <a:cxn ang="0">
                                                        <a:pos x="2633" y="76"/>
                                                      </a:cxn>
                                                      <a:cxn ang="0">
                                                        <a:pos x="2895" y="138"/>
                                                      </a:cxn>
                                                      <a:cxn ang="0">
                                                        <a:pos x="3143" y="217"/>
                                                      </a:cxn>
                                                      <a:cxn ang="0">
                                                        <a:pos x="3375" y="312"/>
                                                      </a:cxn>
                                                      <a:cxn ang="0">
                                                        <a:pos x="3590" y="418"/>
                                                      </a:cxn>
                                                      <a:cxn ang="0">
                                                        <a:pos x="3790" y="531"/>
                                                      </a:cxn>
                                                      <a:cxn ang="0">
                                                        <a:pos x="3973" y="653"/>
                                                      </a:cxn>
                                                      <a:cxn ang="0">
                                                        <a:pos x="4140" y="777"/>
                                                      </a:cxn>
                                                      <a:cxn ang="0">
                                                        <a:pos x="4288" y="902"/>
                                                      </a:cxn>
                                                      <a:cxn ang="0">
                                                        <a:pos x="4420" y="1026"/>
                                                      </a:cxn>
                                                      <a:cxn ang="0">
                                                        <a:pos x="4533" y="1144"/>
                                                      </a:cxn>
                                                      <a:cxn ang="0">
                                                        <a:pos x="4628" y="1255"/>
                                                      </a:cxn>
                                                      <a:cxn ang="0">
                                                        <a:pos x="4705" y="1357"/>
                                                      </a:cxn>
                                                      <a:cxn ang="0">
                                                        <a:pos x="4764" y="1444"/>
                                                      </a:cxn>
                                                      <a:cxn ang="0">
                                                        <a:pos x="4804" y="1517"/>
                                                      </a:cxn>
                                                      <a:cxn ang="0">
                                                        <a:pos x="4823" y="1571"/>
                                                      </a:cxn>
                                                      <a:cxn ang="0">
                                                        <a:pos x="4817" y="1577"/>
                                                      </a:cxn>
                                                      <a:cxn ang="0">
                                                        <a:pos x="4772" y="1513"/>
                                                      </a:cxn>
                                                      <a:cxn ang="0">
                                                        <a:pos x="4720" y="1444"/>
                                                      </a:cxn>
                                                      <a:cxn ang="0">
                                                        <a:pos x="4650" y="1360"/>
                                                      </a:cxn>
                                                      <a:cxn ang="0">
                                                        <a:pos x="4561" y="1260"/>
                                                      </a:cxn>
                                                      <a:cxn ang="0">
                                                        <a:pos x="4455" y="1151"/>
                                                      </a:cxn>
                                                      <a:cxn ang="0">
                                                        <a:pos x="4330" y="1034"/>
                                                      </a:cxn>
                                                      <a:cxn ang="0">
                                                        <a:pos x="4188" y="913"/>
                                                      </a:cxn>
                                                      <a:cxn ang="0">
                                                        <a:pos x="4026" y="790"/>
                                                      </a:cxn>
                                                      <a:cxn ang="0">
                                                        <a:pos x="3846" y="669"/>
                                                      </a:cxn>
                                                      <a:cxn ang="0">
                                                        <a:pos x="3647" y="552"/>
                                                      </a:cxn>
                                                      <a:cxn ang="0">
                                                        <a:pos x="3428" y="442"/>
                                                      </a:cxn>
                                                      <a:cxn ang="0">
                                                        <a:pos x="3191" y="344"/>
                                                      </a:cxn>
                                                      <a:cxn ang="0">
                                                        <a:pos x="2933" y="259"/>
                                                      </a:cxn>
                                                      <a:cxn ang="0">
                                                        <a:pos x="2657" y="191"/>
                                                      </a:cxn>
                                                      <a:cxn ang="0">
                                                        <a:pos x="2360" y="142"/>
                                                      </a:cxn>
                                                      <a:cxn ang="0">
                                                        <a:pos x="2071" y="114"/>
                                                      </a:cxn>
                                                      <a:cxn ang="0">
                                                        <a:pos x="1800" y="107"/>
                                                      </a:cxn>
                                                      <a:cxn ang="0">
                                                        <a:pos x="1547" y="117"/>
                                                      </a:cxn>
                                                      <a:cxn ang="0">
                                                        <a:pos x="1313" y="143"/>
                                                      </a:cxn>
                                                      <a:cxn ang="0">
                                                        <a:pos x="1098" y="181"/>
                                                      </a:cxn>
                                                      <a:cxn ang="0">
                                                        <a:pos x="901" y="228"/>
                                                      </a:cxn>
                                                      <a:cxn ang="0">
                                                        <a:pos x="723" y="283"/>
                                                      </a:cxn>
                                                      <a:cxn ang="0">
                                                        <a:pos x="565" y="343"/>
                                                      </a:cxn>
                                                      <a:cxn ang="0">
                                                        <a:pos x="425" y="403"/>
                                                      </a:cxn>
                                                      <a:cxn ang="0">
                                                        <a:pos x="305" y="464"/>
                                                      </a:cxn>
                                                      <a:cxn ang="0">
                                                        <a:pos x="205" y="521"/>
                                                      </a:cxn>
                                                      <a:cxn ang="0">
                                                        <a:pos x="125" y="572"/>
                                                      </a:cxn>
                                                      <a:cxn ang="0">
                                                        <a:pos x="64" y="614"/>
                                                      </a:cxn>
                                                      <a:cxn ang="0">
                                                        <a:pos x="11" y="655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4826" h="1590">
                                                        <a:moveTo>
                                                          <a:pt x="0" y="664"/>
                                                        </a:moveTo>
                                                        <a:lnTo>
                                                          <a:pt x="9" y="654"/>
                                                        </a:lnTo>
                                                        <a:lnTo>
                                                          <a:pt x="34" y="626"/>
                                                        </a:lnTo>
                                                        <a:lnTo>
                                                          <a:pt x="53" y="606"/>
                                                        </a:lnTo>
                                                        <a:lnTo>
                                                          <a:pt x="76" y="584"/>
                                                        </a:lnTo>
                                                        <a:lnTo>
                                                          <a:pt x="105" y="558"/>
                                                        </a:lnTo>
                                                        <a:lnTo>
                                                          <a:pt x="138" y="529"/>
                                                        </a:lnTo>
                                                        <a:lnTo>
                                                          <a:pt x="175" y="499"/>
                                                        </a:lnTo>
                                                        <a:lnTo>
                                                          <a:pt x="217" y="467"/>
                                                        </a:lnTo>
                                                        <a:lnTo>
                                                          <a:pt x="264" y="433"/>
                                                        </a:lnTo>
                                                        <a:lnTo>
                                                          <a:pt x="316" y="398"/>
                                                        </a:lnTo>
                                                        <a:lnTo>
                                                          <a:pt x="373" y="362"/>
                                                        </a:lnTo>
                                                        <a:lnTo>
                                                          <a:pt x="435" y="326"/>
                                                        </a:lnTo>
                                                        <a:lnTo>
                                                          <a:pt x="501" y="290"/>
                                                        </a:lnTo>
                                                        <a:lnTo>
                                                          <a:pt x="574" y="255"/>
                                                        </a:lnTo>
                                                        <a:lnTo>
                                                          <a:pt x="651" y="221"/>
                                                        </a:lnTo>
                                                        <a:lnTo>
                                                          <a:pt x="734" y="188"/>
                                                        </a:lnTo>
                                                        <a:lnTo>
                                                          <a:pt x="823" y="156"/>
                                                        </a:lnTo>
                                                        <a:lnTo>
                                                          <a:pt x="916" y="125"/>
                                                        </a:lnTo>
                                                        <a:lnTo>
                                                          <a:pt x="1015" y="98"/>
                                                        </a:lnTo>
                                                        <a:lnTo>
                                                          <a:pt x="1120" y="73"/>
                                                        </a:lnTo>
                                                        <a:lnTo>
                                                          <a:pt x="1230" y="51"/>
                                                        </a:lnTo>
                                                        <a:lnTo>
                                                          <a:pt x="1347" y="33"/>
                                                        </a:lnTo>
                                                        <a:lnTo>
                                                          <a:pt x="1469" y="17"/>
                                                        </a:lnTo>
                                                        <a:lnTo>
                                                          <a:pt x="1598" y="7"/>
                                                        </a:lnTo>
                                                        <a:lnTo>
                                                          <a:pt x="1732" y="1"/>
                                                        </a:lnTo>
                                                        <a:lnTo>
                                                          <a:pt x="1872" y="0"/>
                                                        </a:lnTo>
                                                        <a:lnTo>
                                                          <a:pt x="2019" y="4"/>
                                                        </a:lnTo>
                                                        <a:lnTo>
                                                          <a:pt x="2172" y="14"/>
                                                        </a:lnTo>
                                                        <a:lnTo>
                                                          <a:pt x="2331" y="31"/>
                                                        </a:lnTo>
                                                        <a:lnTo>
                                                          <a:pt x="2496" y="52"/>
                                                        </a:lnTo>
                                                        <a:lnTo>
                                                          <a:pt x="2633" y="76"/>
                                                        </a:lnTo>
                                                        <a:lnTo>
                                                          <a:pt x="2766" y="105"/>
                                                        </a:lnTo>
                                                        <a:lnTo>
                                                          <a:pt x="2895" y="138"/>
                                                        </a:lnTo>
                                                        <a:lnTo>
                                                          <a:pt x="3022" y="176"/>
                                                        </a:lnTo>
                                                        <a:lnTo>
                                                          <a:pt x="3143" y="217"/>
                                                        </a:lnTo>
                                                        <a:lnTo>
                                                          <a:pt x="3261" y="263"/>
                                                        </a:lnTo>
                                                        <a:lnTo>
                                                          <a:pt x="3375" y="312"/>
                                                        </a:lnTo>
                                                        <a:lnTo>
                                                          <a:pt x="3485" y="363"/>
                                                        </a:lnTo>
                                                        <a:lnTo>
                                                          <a:pt x="3590" y="418"/>
                                                        </a:lnTo>
                                                        <a:lnTo>
                                                          <a:pt x="3692" y="474"/>
                                                        </a:lnTo>
                                                        <a:lnTo>
                                                          <a:pt x="3790" y="531"/>
                                                        </a:lnTo>
                                                        <a:lnTo>
                                                          <a:pt x="3884" y="592"/>
                                                        </a:lnTo>
                                                        <a:lnTo>
                                                          <a:pt x="3973" y="653"/>
                                                        </a:lnTo>
                                                        <a:lnTo>
                                                          <a:pt x="4058" y="715"/>
                                                        </a:lnTo>
                                                        <a:lnTo>
                                                          <a:pt x="4140" y="777"/>
                                                        </a:lnTo>
                                                        <a:lnTo>
                                                          <a:pt x="4215" y="839"/>
                                                        </a:lnTo>
                                                        <a:lnTo>
                                                          <a:pt x="4288" y="902"/>
                                                        </a:lnTo>
                                                        <a:lnTo>
                                                          <a:pt x="4356" y="965"/>
                                                        </a:lnTo>
                                                        <a:lnTo>
                                                          <a:pt x="4420" y="1026"/>
                                                        </a:lnTo>
                                                        <a:lnTo>
                                                          <a:pt x="4478" y="1086"/>
                                                        </a:lnTo>
                                                        <a:lnTo>
                                                          <a:pt x="4533" y="1144"/>
                                                        </a:lnTo>
                                                        <a:lnTo>
                                                          <a:pt x="4583" y="1201"/>
                                                        </a:lnTo>
                                                        <a:lnTo>
                                                          <a:pt x="4628" y="1255"/>
                                                        </a:lnTo>
                                                        <a:lnTo>
                                                          <a:pt x="4669" y="1307"/>
                                                        </a:lnTo>
                                                        <a:lnTo>
                                                          <a:pt x="4705" y="1357"/>
                                                        </a:lnTo>
                                                        <a:lnTo>
                                                          <a:pt x="4737" y="1402"/>
                                                        </a:lnTo>
                                                        <a:lnTo>
                                                          <a:pt x="4764" y="1444"/>
                                                        </a:lnTo>
                                                        <a:lnTo>
                                                          <a:pt x="4786" y="1483"/>
                                                        </a:lnTo>
                                                        <a:lnTo>
                                                          <a:pt x="4804" y="1517"/>
                                                        </a:lnTo>
                                                        <a:lnTo>
                                                          <a:pt x="4816" y="1546"/>
                                                        </a:lnTo>
                                                        <a:lnTo>
                                                          <a:pt x="4823" y="1571"/>
                                                        </a:lnTo>
                                                        <a:lnTo>
                                                          <a:pt x="4826" y="1590"/>
                                                        </a:lnTo>
                                                        <a:lnTo>
                                                          <a:pt x="4817" y="1577"/>
                                                        </a:lnTo>
                                                        <a:lnTo>
                                                          <a:pt x="4791" y="1539"/>
                                                        </a:lnTo>
                                                        <a:lnTo>
                                                          <a:pt x="4772" y="1513"/>
                                                        </a:lnTo>
                                                        <a:lnTo>
                                                          <a:pt x="4748" y="1481"/>
                                                        </a:lnTo>
                                                        <a:lnTo>
                                                          <a:pt x="4720" y="1444"/>
                                                        </a:lnTo>
                                                        <a:lnTo>
                                                          <a:pt x="4687" y="1404"/>
                                                        </a:lnTo>
                                                        <a:lnTo>
                                                          <a:pt x="4650" y="1360"/>
                                                        </a:lnTo>
                                                        <a:lnTo>
                                                          <a:pt x="4608" y="1311"/>
                                                        </a:lnTo>
                                                        <a:lnTo>
                                                          <a:pt x="4561" y="1260"/>
                                                        </a:lnTo>
                                                        <a:lnTo>
                                                          <a:pt x="4510" y="1207"/>
                                                        </a:lnTo>
                                                        <a:lnTo>
                                                          <a:pt x="4455" y="1151"/>
                                                        </a:lnTo>
                                                        <a:lnTo>
                                                          <a:pt x="4395" y="1094"/>
                                                        </a:lnTo>
                                                        <a:lnTo>
                                                          <a:pt x="4330" y="1034"/>
                                                        </a:lnTo>
                                                        <a:lnTo>
                                                          <a:pt x="4262" y="974"/>
                                                        </a:lnTo>
                                                        <a:lnTo>
                                                          <a:pt x="4188" y="913"/>
                                                        </a:lnTo>
                                                        <a:lnTo>
                                                          <a:pt x="4109" y="852"/>
                                                        </a:lnTo>
                                                        <a:lnTo>
                                                          <a:pt x="4026" y="790"/>
                                                        </a:lnTo>
                                                        <a:lnTo>
                                                          <a:pt x="3938" y="729"/>
                                                        </a:lnTo>
                                                        <a:lnTo>
                                                          <a:pt x="3846" y="669"/>
                                                        </a:lnTo>
                                                        <a:lnTo>
                                                          <a:pt x="3748" y="609"/>
                                                        </a:lnTo>
                                                        <a:lnTo>
                                                          <a:pt x="3647" y="552"/>
                                                        </a:lnTo>
                                                        <a:lnTo>
                                                          <a:pt x="3540" y="496"/>
                                                        </a:lnTo>
                                                        <a:lnTo>
                                                          <a:pt x="3428" y="442"/>
                                                        </a:lnTo>
                                                        <a:lnTo>
                                                          <a:pt x="3312" y="392"/>
                                                        </a:lnTo>
                                                        <a:lnTo>
                                                          <a:pt x="3191" y="344"/>
                                                        </a:lnTo>
                                                        <a:lnTo>
                                                          <a:pt x="3065" y="300"/>
                                                        </a:lnTo>
                                                        <a:lnTo>
                                                          <a:pt x="2933" y="259"/>
                                                        </a:lnTo>
                                                        <a:lnTo>
                                                          <a:pt x="2798" y="223"/>
                                                        </a:lnTo>
                                                        <a:lnTo>
                                                          <a:pt x="2657" y="191"/>
                                                        </a:lnTo>
                                                        <a:lnTo>
                                                          <a:pt x="2511" y="163"/>
                                                        </a:lnTo>
                                                        <a:lnTo>
                                                          <a:pt x="2360" y="142"/>
                                                        </a:lnTo>
                                                        <a:lnTo>
                                                          <a:pt x="2213" y="124"/>
                                                        </a:lnTo>
                                                        <a:lnTo>
                                                          <a:pt x="2071" y="114"/>
                                                        </a:lnTo>
                                                        <a:lnTo>
                                                          <a:pt x="1933" y="108"/>
                                                        </a:lnTo>
                                                        <a:lnTo>
                                                          <a:pt x="1800" y="107"/>
                                                        </a:lnTo>
                                                        <a:lnTo>
                                                          <a:pt x="1671" y="110"/>
                                                        </a:lnTo>
                                                        <a:lnTo>
                                                          <a:pt x="1547" y="117"/>
                                                        </a:lnTo>
                                                        <a:lnTo>
                                                          <a:pt x="1427" y="128"/>
                                                        </a:lnTo>
                                                        <a:lnTo>
                                                          <a:pt x="1313" y="143"/>
                                                        </a:lnTo>
                                                        <a:lnTo>
                                                          <a:pt x="1202" y="160"/>
                                                        </a:lnTo>
                                                        <a:lnTo>
                                                          <a:pt x="1098" y="181"/>
                                                        </a:lnTo>
                                                        <a:lnTo>
                                                          <a:pt x="997" y="203"/>
                                                        </a:lnTo>
                                                        <a:lnTo>
                                                          <a:pt x="901" y="228"/>
                                                        </a:lnTo>
                                                        <a:lnTo>
                                                          <a:pt x="809" y="254"/>
                                                        </a:lnTo>
                                                        <a:lnTo>
                                                          <a:pt x="723" y="283"/>
                                                        </a:lnTo>
                                                        <a:lnTo>
                                                          <a:pt x="641" y="312"/>
                                                        </a:lnTo>
                                                        <a:lnTo>
                                                          <a:pt x="565" y="343"/>
                                                        </a:lnTo>
                                                        <a:lnTo>
                                                          <a:pt x="492" y="373"/>
                                                        </a:lnTo>
                                                        <a:lnTo>
                                                          <a:pt x="425" y="403"/>
                                                        </a:lnTo>
                                                        <a:lnTo>
                                                          <a:pt x="363" y="434"/>
                                                        </a:lnTo>
                                                        <a:lnTo>
                                                          <a:pt x="305" y="464"/>
                                                        </a:lnTo>
                                                        <a:lnTo>
                                                          <a:pt x="253" y="494"/>
                                                        </a:lnTo>
                                                        <a:lnTo>
                                                          <a:pt x="205" y="521"/>
                                                        </a:lnTo>
                                                        <a:lnTo>
                                                          <a:pt x="163" y="547"/>
                                                        </a:lnTo>
                                                        <a:lnTo>
                                                          <a:pt x="125" y="572"/>
                                                        </a:lnTo>
                                                        <a:lnTo>
                                                          <a:pt x="92" y="594"/>
                                                        </a:lnTo>
                                                        <a:lnTo>
                                                          <a:pt x="64" y="614"/>
                                                        </a:lnTo>
                                                        <a:lnTo>
                                                          <a:pt x="41" y="631"/>
                                                        </a:lnTo>
                                                        <a:lnTo>
                                                          <a:pt x="11" y="655"/>
                                                        </a:lnTo>
                                                        <a:lnTo>
                                                          <a:pt x="0" y="664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gradFill flip="none" rotWithShape="1">
                                                    <a:gsLst>
                                                      <a:gs pos="0">
                                                        <a:schemeClr val="accent3">
                                                          <a:lumMod val="60000"/>
                                                          <a:lumOff val="40000"/>
                                                          <a:alpha val="65000"/>
                                                        </a:schemeClr>
                                                      </a:gs>
                                                      <a:gs pos="50000">
                                                        <a:schemeClr val="accent3">
                                                          <a:lumMod val="40000"/>
                                                          <a:lumOff val="60000"/>
                                                          <a:alpha val="45000"/>
                                                        </a:schemeClr>
                                                      </a:gs>
                                                      <a:gs pos="100000">
                                                        <a:schemeClr val="accent3">
                                                          <a:lumMod val="20000"/>
                                                          <a:lumOff val="80000"/>
                                                          <a:alpha val="18000"/>
                                                        </a:schemeClr>
                                                      </a:gs>
                                                    </a:gsLst>
                                                    <a:lin ang="16200000" scaled="1"/>
                                                    <a:tileRect/>
                                                  </a:gra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192" name="Freeform 191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694088" y="2000240"/>
                                                    <a:ext cx="950913" cy="416379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1561" y="297"/>
                                                      </a:cxn>
                                                      <a:cxn ang="0">
                                                        <a:pos x="1933" y="464"/>
                                                      </a:cxn>
                                                      <a:cxn ang="0">
                                                        <a:pos x="2246" y="664"/>
                                                      </a:cxn>
                                                      <a:cxn ang="0">
                                                        <a:pos x="2504" y="881"/>
                                                      </a:cxn>
                                                      <a:cxn ang="0">
                                                        <a:pos x="2711" y="1099"/>
                                                      </a:cxn>
                                                      <a:cxn ang="0">
                                                        <a:pos x="2555" y="1350"/>
                                                      </a:cxn>
                                                      <a:cxn ang="0">
                                                        <a:pos x="2174" y="1660"/>
                                                      </a:cxn>
                                                      <a:cxn ang="0">
                                                        <a:pos x="1912" y="1961"/>
                                                      </a:cxn>
                                                      <a:cxn ang="0">
                                                        <a:pos x="1752" y="2214"/>
                                                      </a:cxn>
                                                      <a:cxn ang="0">
                                                        <a:pos x="1658" y="2424"/>
                                                      </a:cxn>
                                                      <a:cxn ang="0">
                                                        <a:pos x="1738" y="2291"/>
                                                      </a:cxn>
                                                      <a:cxn ang="0">
                                                        <a:pos x="1894" y="2076"/>
                                                      </a:cxn>
                                                      <a:cxn ang="0">
                                                        <a:pos x="2141" y="1806"/>
                                                      </a:cxn>
                                                      <a:cxn ang="0">
                                                        <a:pos x="2487" y="1517"/>
                                                      </a:cxn>
                                                      <a:cxn ang="0">
                                                        <a:pos x="2887" y="1329"/>
                                                      </a:cxn>
                                                      <a:cxn ang="0">
                                                        <a:pos x="3062" y="1624"/>
                                                      </a:cxn>
                                                      <a:cxn ang="0">
                                                        <a:pos x="3091" y="1648"/>
                                                      </a:cxn>
                                                      <a:cxn ang="0">
                                                        <a:pos x="3042" y="1502"/>
                                                      </a:cxn>
                                                      <a:cxn ang="0">
                                                        <a:pos x="2936" y="1298"/>
                                                      </a:cxn>
                                                      <a:cxn ang="0">
                                                        <a:pos x="3116" y="1164"/>
                                                      </a:cxn>
                                                      <a:cxn ang="0">
                                                        <a:pos x="3385" y="1063"/>
                                                      </a:cxn>
                                                      <a:cxn ang="0">
                                                        <a:pos x="3761" y="962"/>
                                                      </a:cxn>
                                                      <a:cxn ang="0">
                                                        <a:pos x="4483" y="909"/>
                                                      </a:cxn>
                                                      <a:cxn ang="0">
                                                        <a:pos x="5086" y="1014"/>
                                                      </a:cxn>
                                                      <a:cxn ang="0">
                                                        <a:pos x="5550" y="1197"/>
                                                      </a:cxn>
                                                      <a:cxn ang="0">
                                                        <a:pos x="5857" y="1377"/>
                                                      </a:cxn>
                                                      <a:cxn ang="0">
                                                        <a:pos x="5980" y="1458"/>
                                                      </a:cxn>
                                                      <a:cxn ang="0">
                                                        <a:pos x="5820" y="1298"/>
                                                      </a:cxn>
                                                      <a:cxn ang="0">
                                                        <a:pos x="5485" y="1089"/>
                                                      </a:cxn>
                                                      <a:cxn ang="0">
                                                        <a:pos x="5002" y="903"/>
                                                      </a:cxn>
                                                      <a:cxn ang="0">
                                                        <a:pos x="4401" y="804"/>
                                                      </a:cxn>
                                                      <a:cxn ang="0">
                                                        <a:pos x="3708" y="863"/>
                                                      </a:cxn>
                                                      <a:cxn ang="0">
                                                        <a:pos x="3333" y="968"/>
                                                      </a:cxn>
                                                      <a:cxn ang="0">
                                                        <a:pos x="3059" y="1074"/>
                                                      </a:cxn>
                                                      <a:cxn ang="0">
                                                        <a:pos x="2827" y="1133"/>
                                                      </a:cxn>
                                                      <a:cxn ang="0">
                                                        <a:pos x="2632" y="896"/>
                                                      </a:cxn>
                                                      <a:cxn ang="0">
                                                        <a:pos x="2381" y="656"/>
                                                      </a:cxn>
                                                      <a:cxn ang="0">
                                                        <a:pos x="2074" y="433"/>
                                                      </a:cxn>
                                                      <a:cxn ang="0">
                                                        <a:pos x="1710" y="241"/>
                                                      </a:cxn>
                                                      <a:cxn ang="0">
                                                        <a:pos x="1285" y="99"/>
                                                      </a:cxn>
                                                      <a:cxn ang="0">
                                                        <a:pos x="804" y="18"/>
                                                      </a:cxn>
                                                      <a:cxn ang="0">
                                                        <a:pos x="532" y="1"/>
                                                      </a:cxn>
                                                      <a:cxn ang="0">
                                                        <a:pos x="295" y="5"/>
                                                      </a:cxn>
                                                      <a:cxn ang="0">
                                                        <a:pos x="126" y="15"/>
                                                      </a:cxn>
                                                      <a:cxn ang="0">
                                                        <a:pos x="42" y="27"/>
                                                      </a:cxn>
                                                      <a:cxn ang="0">
                                                        <a:pos x="2" y="80"/>
                                                      </a:cxn>
                                                      <a:cxn ang="0">
                                                        <a:pos x="5" y="117"/>
                                                      </a:cxn>
                                                      <a:cxn ang="0">
                                                        <a:pos x="11" y="127"/>
                                                      </a:cxn>
                                                      <a:cxn ang="0">
                                                        <a:pos x="56" y="133"/>
                                                      </a:cxn>
                                                      <a:cxn ang="0">
                                                        <a:pos x="185" y="115"/>
                                                      </a:cxn>
                                                      <a:cxn ang="0">
                                                        <a:pos x="432" y="105"/>
                                                      </a:cxn>
                                                      <a:cxn ang="0">
                                                        <a:pos x="703" y="115"/>
                                                      </a:cxn>
                                                      <a:cxn ang="0">
                                                        <a:pos x="978" y="148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5989" h="2433">
                                                        <a:moveTo>
                                                          <a:pt x="1204" y="192"/>
                                                        </a:moveTo>
                                                        <a:lnTo>
                                                          <a:pt x="1279" y="210"/>
                                                        </a:lnTo>
                                                        <a:lnTo>
                                                          <a:pt x="1352" y="229"/>
                                                        </a:lnTo>
                                                        <a:lnTo>
                                                          <a:pt x="1423" y="251"/>
                                                        </a:lnTo>
                                                        <a:lnTo>
                                                          <a:pt x="1493" y="272"/>
                                                        </a:lnTo>
                                                        <a:lnTo>
                                                          <a:pt x="1561" y="297"/>
                                                        </a:lnTo>
                                                        <a:lnTo>
                                                          <a:pt x="1628" y="322"/>
                                                        </a:lnTo>
                                                        <a:lnTo>
                                                          <a:pt x="1691" y="348"/>
                                                        </a:lnTo>
                                                        <a:lnTo>
                                                          <a:pt x="1755" y="376"/>
                                                        </a:lnTo>
                                                        <a:lnTo>
                                                          <a:pt x="1816" y="405"/>
                                                        </a:lnTo>
                                                        <a:lnTo>
                                                          <a:pt x="1875" y="435"/>
                                                        </a:lnTo>
                                                        <a:lnTo>
                                                          <a:pt x="1933" y="464"/>
                                                        </a:lnTo>
                                                        <a:lnTo>
                                                          <a:pt x="1989" y="496"/>
                                                        </a:lnTo>
                                                        <a:lnTo>
                                                          <a:pt x="2044" y="529"/>
                                                        </a:lnTo>
                                                        <a:lnTo>
                                                          <a:pt x="2097" y="562"/>
                                                        </a:lnTo>
                                                        <a:lnTo>
                                                          <a:pt x="2148" y="596"/>
                                                        </a:lnTo>
                                                        <a:lnTo>
                                                          <a:pt x="2198" y="630"/>
                                                        </a:lnTo>
                                                        <a:lnTo>
                                                          <a:pt x="2246" y="664"/>
                                                        </a:lnTo>
                                                        <a:lnTo>
                                                          <a:pt x="2293" y="699"/>
                                                        </a:lnTo>
                                                        <a:lnTo>
                                                          <a:pt x="2338" y="735"/>
                                                        </a:lnTo>
                                                        <a:lnTo>
                                                          <a:pt x="2382" y="771"/>
                                                        </a:lnTo>
                                                        <a:lnTo>
                                                          <a:pt x="2424" y="808"/>
                                                        </a:lnTo>
                                                        <a:lnTo>
                                                          <a:pt x="2464" y="844"/>
                                                        </a:lnTo>
                                                        <a:lnTo>
                                                          <a:pt x="2504" y="881"/>
                                                        </a:lnTo>
                                                        <a:lnTo>
                                                          <a:pt x="2542" y="917"/>
                                                        </a:lnTo>
                                                        <a:lnTo>
                                                          <a:pt x="2578" y="954"/>
                                                        </a:lnTo>
                                                        <a:lnTo>
                                                          <a:pt x="2613" y="990"/>
                                                        </a:lnTo>
                                                        <a:lnTo>
                                                          <a:pt x="2647" y="1027"/>
                                                        </a:lnTo>
                                                        <a:lnTo>
                                                          <a:pt x="2680" y="1063"/>
                                                        </a:lnTo>
                                                        <a:lnTo>
                                                          <a:pt x="2711" y="1099"/>
                                                        </a:lnTo>
                                                        <a:lnTo>
                                                          <a:pt x="2741" y="1133"/>
                                                        </a:lnTo>
                                                        <a:lnTo>
                                                          <a:pt x="2768" y="1168"/>
                                                        </a:lnTo>
                                                        <a:lnTo>
                                                          <a:pt x="2795" y="1203"/>
                                                        </a:lnTo>
                                                        <a:lnTo>
                                                          <a:pt x="2711" y="1250"/>
                                                        </a:lnTo>
                                                        <a:lnTo>
                                                          <a:pt x="2631" y="1300"/>
                                                        </a:lnTo>
                                                        <a:lnTo>
                                                          <a:pt x="2555" y="1350"/>
                                                        </a:lnTo>
                                                        <a:lnTo>
                                                          <a:pt x="2482" y="1400"/>
                                                        </a:lnTo>
                                                        <a:lnTo>
                                                          <a:pt x="2413" y="1452"/>
                                                        </a:lnTo>
                                                        <a:lnTo>
                                                          <a:pt x="2347" y="1504"/>
                                                        </a:lnTo>
                                                        <a:lnTo>
                                                          <a:pt x="2286" y="1555"/>
                                                        </a:lnTo>
                                                        <a:lnTo>
                                                          <a:pt x="2228" y="1608"/>
                                                        </a:lnTo>
                                                        <a:lnTo>
                                                          <a:pt x="2174" y="1660"/>
                                                        </a:lnTo>
                                                        <a:lnTo>
                                                          <a:pt x="2123" y="1711"/>
                                                        </a:lnTo>
                                                        <a:lnTo>
                                                          <a:pt x="2074" y="1763"/>
                                                        </a:lnTo>
                                                        <a:lnTo>
                                                          <a:pt x="2029" y="1814"/>
                                                        </a:lnTo>
                                                        <a:lnTo>
                                                          <a:pt x="1987" y="1863"/>
                                                        </a:lnTo>
                                                        <a:lnTo>
                                                          <a:pt x="1948" y="1912"/>
                                                        </a:lnTo>
                                                        <a:lnTo>
                                                          <a:pt x="1912" y="1961"/>
                                                        </a:lnTo>
                                                        <a:lnTo>
                                                          <a:pt x="1879" y="2007"/>
                                                        </a:lnTo>
                                                        <a:lnTo>
                                                          <a:pt x="1848" y="2052"/>
                                                        </a:lnTo>
                                                        <a:lnTo>
                                                          <a:pt x="1821" y="2095"/>
                                                        </a:lnTo>
                                                        <a:lnTo>
                                                          <a:pt x="1795" y="2137"/>
                                                        </a:lnTo>
                                                        <a:lnTo>
                                                          <a:pt x="1772" y="2176"/>
                                                        </a:lnTo>
                                                        <a:lnTo>
                                                          <a:pt x="1752" y="2214"/>
                                                        </a:lnTo>
                                                        <a:lnTo>
                                                          <a:pt x="1733" y="2249"/>
                                                        </a:lnTo>
                                                        <a:lnTo>
                                                          <a:pt x="1717" y="2282"/>
                                                        </a:lnTo>
                                                        <a:lnTo>
                                                          <a:pt x="1703" y="2312"/>
                                                        </a:lnTo>
                                                        <a:lnTo>
                                                          <a:pt x="1681" y="2362"/>
                                                        </a:lnTo>
                                                        <a:lnTo>
                                                          <a:pt x="1666" y="2400"/>
                                                        </a:lnTo>
                                                        <a:lnTo>
                                                          <a:pt x="1658" y="2424"/>
                                                        </a:lnTo>
                                                        <a:lnTo>
                                                          <a:pt x="1654" y="2433"/>
                                                        </a:lnTo>
                                                        <a:lnTo>
                                                          <a:pt x="1659" y="2424"/>
                                                        </a:lnTo>
                                                        <a:lnTo>
                                                          <a:pt x="1670" y="2402"/>
                                                        </a:lnTo>
                                                        <a:lnTo>
                                                          <a:pt x="1690" y="2367"/>
                                                        </a:lnTo>
                                                        <a:lnTo>
                                                          <a:pt x="1719" y="2319"/>
                                                        </a:lnTo>
                                                        <a:lnTo>
                                                          <a:pt x="1738" y="2291"/>
                                                        </a:lnTo>
                                                        <a:lnTo>
                                                          <a:pt x="1757" y="2260"/>
                                                        </a:lnTo>
                                                        <a:lnTo>
                                                          <a:pt x="1780" y="2227"/>
                                                        </a:lnTo>
                                                        <a:lnTo>
                                                          <a:pt x="1804" y="2193"/>
                                                        </a:lnTo>
                                                        <a:lnTo>
                                                          <a:pt x="1832" y="2156"/>
                                                        </a:lnTo>
                                                        <a:lnTo>
                                                          <a:pt x="1862" y="2117"/>
                                                        </a:lnTo>
                                                        <a:lnTo>
                                                          <a:pt x="1894" y="2076"/>
                                                        </a:lnTo>
                                                        <a:lnTo>
                                                          <a:pt x="1929" y="2033"/>
                                                        </a:lnTo>
                                                        <a:lnTo>
                                                          <a:pt x="1965" y="1990"/>
                                                        </a:lnTo>
                                                        <a:lnTo>
                                                          <a:pt x="2006" y="1945"/>
                                                        </a:lnTo>
                                                        <a:lnTo>
                                                          <a:pt x="2048" y="1900"/>
                                                        </a:lnTo>
                                                        <a:lnTo>
                                                          <a:pt x="2093" y="1853"/>
                                                        </a:lnTo>
                                                        <a:lnTo>
                                                          <a:pt x="2141" y="1806"/>
                                                        </a:lnTo>
                                                        <a:lnTo>
                                                          <a:pt x="2191" y="1758"/>
                                                        </a:lnTo>
                                                        <a:lnTo>
                                                          <a:pt x="2245" y="1710"/>
                                                        </a:lnTo>
                                                        <a:lnTo>
                                                          <a:pt x="2301" y="1662"/>
                                                        </a:lnTo>
                                                        <a:lnTo>
                                                          <a:pt x="2361" y="1614"/>
                                                        </a:lnTo>
                                                        <a:lnTo>
                                                          <a:pt x="2422" y="1565"/>
                                                        </a:lnTo>
                                                        <a:lnTo>
                                                          <a:pt x="2487" y="1517"/>
                                                        </a:lnTo>
                                                        <a:lnTo>
                                                          <a:pt x="2556" y="1469"/>
                                                        </a:lnTo>
                                                        <a:lnTo>
                                                          <a:pt x="2627" y="1423"/>
                                                        </a:lnTo>
                                                        <a:lnTo>
                                                          <a:pt x="2701" y="1377"/>
                                                        </a:lnTo>
                                                        <a:lnTo>
                                                          <a:pt x="2778" y="1331"/>
                                                        </a:lnTo>
                                                        <a:lnTo>
                                                          <a:pt x="2858" y="1287"/>
                                                        </a:lnTo>
                                                        <a:lnTo>
                                                          <a:pt x="2887" y="1329"/>
                                                        </a:lnTo>
                                                        <a:lnTo>
                                                          <a:pt x="2915" y="1370"/>
                                                        </a:lnTo>
                                                        <a:lnTo>
                                                          <a:pt x="2941" y="1411"/>
                                                        </a:lnTo>
                                                        <a:lnTo>
                                                          <a:pt x="2964" y="1447"/>
                                                        </a:lnTo>
                                                        <a:lnTo>
                                                          <a:pt x="3004" y="1516"/>
                                                        </a:lnTo>
                                                        <a:lnTo>
                                                          <a:pt x="3037" y="1576"/>
                                                        </a:lnTo>
                                                        <a:lnTo>
                                                          <a:pt x="3062" y="1624"/>
                                                        </a:lnTo>
                                                        <a:lnTo>
                                                          <a:pt x="3078" y="1660"/>
                                                        </a:lnTo>
                                                        <a:lnTo>
                                                          <a:pt x="3089" y="1682"/>
                                                        </a:lnTo>
                                                        <a:lnTo>
                                                          <a:pt x="3092" y="1691"/>
                                                        </a:lnTo>
                                                        <a:lnTo>
                                                          <a:pt x="3093" y="1678"/>
                                                        </a:lnTo>
                                                        <a:lnTo>
                                                          <a:pt x="3093" y="1664"/>
                                                        </a:lnTo>
                                                        <a:lnTo>
                                                          <a:pt x="3091" y="1648"/>
                                                        </a:lnTo>
                                                        <a:lnTo>
                                                          <a:pt x="3087" y="1628"/>
                                                        </a:lnTo>
                                                        <a:lnTo>
                                                          <a:pt x="3081" y="1607"/>
                                                        </a:lnTo>
                                                        <a:lnTo>
                                                          <a:pt x="3074" y="1583"/>
                                                        </a:lnTo>
                                                        <a:lnTo>
                                                          <a:pt x="3065" y="1558"/>
                                                        </a:lnTo>
                                                        <a:lnTo>
                                                          <a:pt x="3055" y="1531"/>
                                                        </a:lnTo>
                                                        <a:lnTo>
                                                          <a:pt x="3042" y="1502"/>
                                                        </a:lnTo>
                                                        <a:lnTo>
                                                          <a:pt x="3029" y="1471"/>
                                                        </a:lnTo>
                                                        <a:lnTo>
                                                          <a:pt x="3014" y="1439"/>
                                                        </a:lnTo>
                                                        <a:lnTo>
                                                          <a:pt x="2996" y="1405"/>
                                                        </a:lnTo>
                                                        <a:lnTo>
                                                          <a:pt x="2978" y="1370"/>
                                                        </a:lnTo>
                                                        <a:lnTo>
                                                          <a:pt x="2957" y="1335"/>
                                                        </a:lnTo>
                                                        <a:lnTo>
                                                          <a:pt x="2936" y="1298"/>
                                                        </a:lnTo>
                                                        <a:lnTo>
                                                          <a:pt x="2912" y="1259"/>
                                                        </a:lnTo>
                                                        <a:lnTo>
                                                          <a:pt x="2951" y="1239"/>
                                                        </a:lnTo>
                                                        <a:lnTo>
                                                          <a:pt x="2991" y="1220"/>
                                                        </a:lnTo>
                                                        <a:lnTo>
                                                          <a:pt x="3032" y="1201"/>
                                                        </a:lnTo>
                                                        <a:lnTo>
                                                          <a:pt x="3074" y="1183"/>
                                                        </a:lnTo>
                                                        <a:lnTo>
                                                          <a:pt x="3116" y="1164"/>
                                                        </a:lnTo>
                                                        <a:lnTo>
                                                          <a:pt x="3159" y="1146"/>
                                                        </a:lnTo>
                                                        <a:lnTo>
                                                          <a:pt x="3204" y="1128"/>
                                                        </a:lnTo>
                                                        <a:lnTo>
                                                          <a:pt x="3248" y="1112"/>
                                                        </a:lnTo>
                                                        <a:lnTo>
                                                          <a:pt x="3293" y="1094"/>
                                                        </a:lnTo>
                                                        <a:lnTo>
                                                          <a:pt x="3339" y="1079"/>
                                                        </a:lnTo>
                                                        <a:lnTo>
                                                          <a:pt x="3385" y="1063"/>
                                                        </a:lnTo>
                                                        <a:lnTo>
                                                          <a:pt x="3434" y="1047"/>
                                                        </a:lnTo>
                                                        <a:lnTo>
                                                          <a:pt x="3481" y="1033"/>
                                                        </a:lnTo>
                                                        <a:lnTo>
                                                          <a:pt x="3530" y="1018"/>
                                                        </a:lnTo>
                                                        <a:lnTo>
                                                          <a:pt x="3580" y="1005"/>
                                                        </a:lnTo>
                                                        <a:lnTo>
                                                          <a:pt x="3631" y="992"/>
                                                        </a:lnTo>
                                                        <a:lnTo>
                                                          <a:pt x="3761" y="962"/>
                                                        </a:lnTo>
                                                        <a:lnTo>
                                                          <a:pt x="3888" y="938"/>
                                                        </a:lnTo>
                                                        <a:lnTo>
                                                          <a:pt x="4014" y="922"/>
                                                        </a:lnTo>
                                                        <a:lnTo>
                                                          <a:pt x="4136" y="911"/>
                                                        </a:lnTo>
                                                        <a:lnTo>
                                                          <a:pt x="4255" y="906"/>
                                                        </a:lnTo>
                                                        <a:lnTo>
                                                          <a:pt x="4371" y="905"/>
                                                        </a:lnTo>
                                                        <a:lnTo>
                                                          <a:pt x="4483" y="909"/>
                                                        </a:lnTo>
                                                        <a:lnTo>
                                                          <a:pt x="4593" y="918"/>
                                                        </a:lnTo>
                                                        <a:lnTo>
                                                          <a:pt x="4698" y="930"/>
                                                        </a:lnTo>
                                                        <a:lnTo>
                                                          <a:pt x="4801" y="947"/>
                                                        </a:lnTo>
                                                        <a:lnTo>
                                                          <a:pt x="4899" y="966"/>
                                                        </a:lnTo>
                                                        <a:lnTo>
                                                          <a:pt x="4995" y="989"/>
                                                        </a:lnTo>
                                                        <a:lnTo>
                                                          <a:pt x="5086" y="1014"/>
                                                        </a:lnTo>
                                                        <a:lnTo>
                                                          <a:pt x="5174" y="1041"/>
                                                        </a:lnTo>
                                                        <a:lnTo>
                                                          <a:pt x="5257" y="1070"/>
                                                        </a:lnTo>
                                                        <a:lnTo>
                                                          <a:pt x="5337" y="1101"/>
                                                        </a:lnTo>
                                                        <a:lnTo>
                                                          <a:pt x="5413" y="1132"/>
                                                        </a:lnTo>
                                                        <a:lnTo>
                                                          <a:pt x="5484" y="1164"/>
                                                        </a:lnTo>
                                                        <a:lnTo>
                                                          <a:pt x="5550" y="1197"/>
                                                        </a:lnTo>
                                                        <a:lnTo>
                                                          <a:pt x="5613" y="1229"/>
                                                        </a:lnTo>
                                                        <a:lnTo>
                                                          <a:pt x="5671" y="1261"/>
                                                        </a:lnTo>
                                                        <a:lnTo>
                                                          <a:pt x="5725" y="1291"/>
                                                        </a:lnTo>
                                                        <a:lnTo>
                                                          <a:pt x="5773" y="1322"/>
                                                        </a:lnTo>
                                                        <a:lnTo>
                                                          <a:pt x="5817" y="1350"/>
                                                        </a:lnTo>
                                                        <a:lnTo>
                                                          <a:pt x="5857" y="1377"/>
                                                        </a:lnTo>
                                                        <a:lnTo>
                                                          <a:pt x="5891" y="1400"/>
                                                        </a:lnTo>
                                                        <a:lnTo>
                                                          <a:pt x="5921" y="1422"/>
                                                        </a:lnTo>
                                                        <a:lnTo>
                                                          <a:pt x="5945" y="1440"/>
                                                        </a:lnTo>
                                                        <a:lnTo>
                                                          <a:pt x="5977" y="1466"/>
                                                        </a:lnTo>
                                                        <a:lnTo>
                                                          <a:pt x="5989" y="1475"/>
                                                        </a:lnTo>
                                                        <a:lnTo>
                                                          <a:pt x="5980" y="1458"/>
                                                        </a:lnTo>
                                                        <a:lnTo>
                                                          <a:pt x="5967" y="1437"/>
                                                        </a:lnTo>
                                                        <a:lnTo>
                                                          <a:pt x="5949" y="1414"/>
                                                        </a:lnTo>
                                                        <a:lnTo>
                                                          <a:pt x="5924" y="1388"/>
                                                        </a:lnTo>
                                                        <a:lnTo>
                                                          <a:pt x="5894" y="1359"/>
                                                        </a:lnTo>
                                                        <a:lnTo>
                                                          <a:pt x="5859" y="1329"/>
                                                        </a:lnTo>
                                                        <a:lnTo>
                                                          <a:pt x="5820" y="1298"/>
                                                        </a:lnTo>
                                                        <a:lnTo>
                                                          <a:pt x="5775" y="1264"/>
                                                        </a:lnTo>
                                                        <a:lnTo>
                                                          <a:pt x="5726" y="1230"/>
                                                        </a:lnTo>
                                                        <a:lnTo>
                                                          <a:pt x="5672" y="1195"/>
                                                        </a:lnTo>
                                                        <a:lnTo>
                                                          <a:pt x="5614" y="1160"/>
                                                        </a:lnTo>
                                                        <a:lnTo>
                                                          <a:pt x="5551" y="1124"/>
                                                        </a:lnTo>
                                                        <a:lnTo>
                                                          <a:pt x="5485" y="1089"/>
                                                        </a:lnTo>
                                                        <a:lnTo>
                                                          <a:pt x="5414" y="1055"/>
                                                        </a:lnTo>
                                                        <a:lnTo>
                                                          <a:pt x="5339" y="1022"/>
                                                        </a:lnTo>
                                                        <a:lnTo>
                                                          <a:pt x="5260" y="989"/>
                                                        </a:lnTo>
                                                        <a:lnTo>
                                                          <a:pt x="5178" y="958"/>
                                                        </a:lnTo>
                                                        <a:lnTo>
                                                          <a:pt x="5091" y="929"/>
                                                        </a:lnTo>
                                                        <a:lnTo>
                                                          <a:pt x="5002" y="903"/>
                                                        </a:lnTo>
                                                        <a:lnTo>
                                                          <a:pt x="4910" y="878"/>
                                                        </a:lnTo>
                                                        <a:lnTo>
                                                          <a:pt x="4813" y="856"/>
                                                        </a:lnTo>
                                                        <a:lnTo>
                                                          <a:pt x="4715" y="838"/>
                                                        </a:lnTo>
                                                        <a:lnTo>
                                                          <a:pt x="4613" y="822"/>
                                                        </a:lnTo>
                                                        <a:lnTo>
                                                          <a:pt x="4508" y="811"/>
                                                        </a:lnTo>
                                                        <a:lnTo>
                                                          <a:pt x="4401" y="804"/>
                                                        </a:lnTo>
                                                        <a:lnTo>
                                                          <a:pt x="4291" y="801"/>
                                                        </a:lnTo>
                                                        <a:lnTo>
                                                          <a:pt x="4179" y="803"/>
                                                        </a:lnTo>
                                                        <a:lnTo>
                                                          <a:pt x="4064" y="809"/>
                                                        </a:lnTo>
                                                        <a:lnTo>
                                                          <a:pt x="3947" y="821"/>
                                                        </a:lnTo>
                                                        <a:lnTo>
                                                          <a:pt x="3829" y="839"/>
                                                        </a:lnTo>
                                                        <a:lnTo>
                                                          <a:pt x="3708" y="863"/>
                                                        </a:lnTo>
                                                        <a:lnTo>
                                                          <a:pt x="3585" y="891"/>
                                                        </a:lnTo>
                                                        <a:lnTo>
                                                          <a:pt x="3533" y="906"/>
                                                        </a:lnTo>
                                                        <a:lnTo>
                                                          <a:pt x="3482" y="921"/>
                                                        </a:lnTo>
                                                        <a:lnTo>
                                                          <a:pt x="3431" y="936"/>
                                                        </a:lnTo>
                                                        <a:lnTo>
                                                          <a:pt x="3381" y="952"/>
                                                        </a:lnTo>
                                                        <a:lnTo>
                                                          <a:pt x="3333" y="968"/>
                                                        </a:lnTo>
                                                        <a:lnTo>
                                                          <a:pt x="3285" y="985"/>
                                                        </a:lnTo>
                                                        <a:lnTo>
                                                          <a:pt x="3238" y="1002"/>
                                                        </a:lnTo>
                                                        <a:lnTo>
                                                          <a:pt x="3192" y="1020"/>
                                                        </a:lnTo>
                                                        <a:lnTo>
                                                          <a:pt x="3147" y="1037"/>
                                                        </a:lnTo>
                                                        <a:lnTo>
                                                          <a:pt x="3103" y="1055"/>
                                                        </a:lnTo>
                                                        <a:lnTo>
                                                          <a:pt x="3059" y="1074"/>
                                                        </a:lnTo>
                                                        <a:lnTo>
                                                          <a:pt x="3017" y="1093"/>
                                                        </a:lnTo>
                                                        <a:lnTo>
                                                          <a:pt x="2975" y="1112"/>
                                                        </a:lnTo>
                                                        <a:lnTo>
                                                          <a:pt x="2934" y="1132"/>
                                                        </a:lnTo>
                                                        <a:lnTo>
                                                          <a:pt x="2894" y="1152"/>
                                                        </a:lnTo>
                                                        <a:lnTo>
                                                          <a:pt x="2853" y="1172"/>
                                                        </a:lnTo>
                                                        <a:lnTo>
                                                          <a:pt x="2827" y="1133"/>
                                                        </a:lnTo>
                                                        <a:lnTo>
                                                          <a:pt x="2798" y="1095"/>
                                                        </a:lnTo>
                                                        <a:lnTo>
                                                          <a:pt x="2768" y="1055"/>
                                                        </a:lnTo>
                                                        <a:lnTo>
                                                          <a:pt x="2736" y="1016"/>
                                                        </a:lnTo>
                                                        <a:lnTo>
                                                          <a:pt x="2703" y="976"/>
                                                        </a:lnTo>
                                                        <a:lnTo>
                                                          <a:pt x="2668" y="936"/>
                                                        </a:lnTo>
                                                        <a:lnTo>
                                                          <a:pt x="2632" y="896"/>
                                                        </a:lnTo>
                                                        <a:lnTo>
                                                          <a:pt x="2594" y="856"/>
                                                        </a:lnTo>
                                                        <a:lnTo>
                                                          <a:pt x="2555" y="815"/>
                                                        </a:lnTo>
                                                        <a:lnTo>
                                                          <a:pt x="2514" y="775"/>
                                                        </a:lnTo>
                                                        <a:lnTo>
                                                          <a:pt x="2472" y="735"/>
                                                        </a:lnTo>
                                                        <a:lnTo>
                                                          <a:pt x="2427" y="696"/>
                                                        </a:lnTo>
                                                        <a:lnTo>
                                                          <a:pt x="2381" y="656"/>
                                                        </a:lnTo>
                                                        <a:lnTo>
                                                          <a:pt x="2334" y="617"/>
                                                        </a:lnTo>
                                                        <a:lnTo>
                                                          <a:pt x="2286" y="579"/>
                                                        </a:lnTo>
                                                        <a:lnTo>
                                                          <a:pt x="2235" y="541"/>
                                                        </a:lnTo>
                                                        <a:lnTo>
                                                          <a:pt x="2183" y="504"/>
                                                        </a:lnTo>
                                                        <a:lnTo>
                                                          <a:pt x="2130" y="467"/>
                                                        </a:lnTo>
                                                        <a:lnTo>
                                                          <a:pt x="2074" y="433"/>
                                                        </a:lnTo>
                                                        <a:lnTo>
                                                          <a:pt x="2018" y="398"/>
                                                        </a:lnTo>
                                                        <a:lnTo>
                                                          <a:pt x="1959" y="364"/>
                                                        </a:lnTo>
                                                        <a:lnTo>
                                                          <a:pt x="1900" y="331"/>
                                                        </a:lnTo>
                                                        <a:lnTo>
                                                          <a:pt x="1838" y="299"/>
                                                        </a:lnTo>
                                                        <a:lnTo>
                                                          <a:pt x="1775" y="269"/>
                                                        </a:lnTo>
                                                        <a:lnTo>
                                                          <a:pt x="1710" y="241"/>
                                                        </a:lnTo>
                                                        <a:lnTo>
                                                          <a:pt x="1643" y="213"/>
                                                        </a:lnTo>
                                                        <a:lnTo>
                                                          <a:pt x="1574" y="187"/>
                                                        </a:lnTo>
                                                        <a:lnTo>
                                                          <a:pt x="1505" y="163"/>
                                                        </a:lnTo>
                                                        <a:lnTo>
                                                          <a:pt x="1434" y="140"/>
                                                        </a:lnTo>
                                                        <a:lnTo>
                                                          <a:pt x="1360" y="118"/>
                                                        </a:lnTo>
                                                        <a:lnTo>
                                                          <a:pt x="1285" y="99"/>
                                                        </a:lnTo>
                                                        <a:lnTo>
                                                          <a:pt x="1209" y="82"/>
                                                        </a:lnTo>
                                                        <a:lnTo>
                                                          <a:pt x="1120" y="64"/>
                                                        </a:lnTo>
                                                        <a:lnTo>
                                                          <a:pt x="1030" y="49"/>
                                                        </a:lnTo>
                                                        <a:lnTo>
                                                          <a:pt x="940" y="34"/>
                                                        </a:lnTo>
                                                        <a:lnTo>
                                                          <a:pt x="850" y="23"/>
                                                        </a:lnTo>
                                                        <a:lnTo>
                                                          <a:pt x="804" y="18"/>
                                                        </a:lnTo>
                                                        <a:lnTo>
                                                          <a:pt x="759" y="14"/>
                                                        </a:lnTo>
                                                        <a:lnTo>
                                                          <a:pt x="714" y="11"/>
                                                        </a:lnTo>
                                                        <a:lnTo>
                                                          <a:pt x="669" y="7"/>
                                                        </a:lnTo>
                                                        <a:lnTo>
                                                          <a:pt x="624" y="5"/>
                                                        </a:lnTo>
                                                        <a:lnTo>
                                                          <a:pt x="579" y="3"/>
                                                        </a:lnTo>
                                                        <a:lnTo>
                                                          <a:pt x="532" y="1"/>
                                                        </a:lnTo>
                                                        <a:lnTo>
                                                          <a:pt x="487" y="0"/>
                                                        </a:lnTo>
                                                        <a:lnTo>
                                                          <a:pt x="449" y="0"/>
                                                        </a:lnTo>
                                                        <a:lnTo>
                                                          <a:pt x="410" y="0"/>
                                                        </a:lnTo>
                                                        <a:lnTo>
                                                          <a:pt x="372" y="1"/>
                                                        </a:lnTo>
                                                        <a:lnTo>
                                                          <a:pt x="333" y="4"/>
                                                        </a:lnTo>
                                                        <a:lnTo>
                                                          <a:pt x="295" y="5"/>
                                                        </a:lnTo>
                                                        <a:lnTo>
                                                          <a:pt x="256" y="8"/>
                                                        </a:lnTo>
                                                        <a:lnTo>
                                                          <a:pt x="218" y="10"/>
                                                        </a:lnTo>
                                                        <a:lnTo>
                                                          <a:pt x="180" y="13"/>
                                                        </a:lnTo>
                                                        <a:lnTo>
                                                          <a:pt x="164" y="14"/>
                                                        </a:lnTo>
                                                        <a:lnTo>
                                                          <a:pt x="145" y="15"/>
                                                        </a:lnTo>
                                                        <a:lnTo>
                                                          <a:pt x="126" y="15"/>
                                                        </a:lnTo>
                                                        <a:lnTo>
                                                          <a:pt x="105" y="16"/>
                                                        </a:lnTo>
                                                        <a:lnTo>
                                                          <a:pt x="85" y="18"/>
                                                        </a:lnTo>
                                                        <a:lnTo>
                                                          <a:pt x="66" y="20"/>
                                                        </a:lnTo>
                                                        <a:lnTo>
                                                          <a:pt x="57" y="22"/>
                                                        </a:lnTo>
                                                        <a:lnTo>
                                                          <a:pt x="49" y="24"/>
                                                        </a:lnTo>
                                                        <a:lnTo>
                                                          <a:pt x="42" y="27"/>
                                                        </a:lnTo>
                                                        <a:lnTo>
                                                          <a:pt x="34" y="30"/>
                                                        </a:lnTo>
                                                        <a:lnTo>
                                                          <a:pt x="26" y="36"/>
                                                        </a:lnTo>
                                                        <a:lnTo>
                                                          <a:pt x="18" y="46"/>
                                                        </a:lnTo>
                                                        <a:lnTo>
                                                          <a:pt x="11" y="56"/>
                                                        </a:lnTo>
                                                        <a:lnTo>
                                                          <a:pt x="6" y="68"/>
                                                        </a:lnTo>
                                                        <a:lnTo>
                                                          <a:pt x="2" y="80"/>
                                                        </a:lnTo>
                                                        <a:lnTo>
                                                          <a:pt x="0" y="93"/>
                                                        </a:lnTo>
                                                        <a:lnTo>
                                                          <a:pt x="0" y="99"/>
                                                        </a:lnTo>
                                                        <a:lnTo>
                                                          <a:pt x="1" y="105"/>
                                                        </a:lnTo>
                                                        <a:lnTo>
                                                          <a:pt x="2" y="111"/>
                                                        </a:lnTo>
                                                        <a:lnTo>
                                                          <a:pt x="4" y="116"/>
                                                        </a:lnTo>
                                                        <a:lnTo>
                                                          <a:pt x="5" y="117"/>
                                                        </a:lnTo>
                                                        <a:lnTo>
                                                          <a:pt x="5" y="119"/>
                                                        </a:lnTo>
                                                        <a:lnTo>
                                                          <a:pt x="6" y="121"/>
                                                        </a:lnTo>
                                                        <a:lnTo>
                                                          <a:pt x="7" y="123"/>
                                                        </a:lnTo>
                                                        <a:lnTo>
                                                          <a:pt x="8" y="124"/>
                                                        </a:lnTo>
                                                        <a:lnTo>
                                                          <a:pt x="10" y="126"/>
                                                        </a:lnTo>
                                                        <a:lnTo>
                                                          <a:pt x="11" y="127"/>
                                                        </a:lnTo>
                                                        <a:lnTo>
                                                          <a:pt x="12" y="128"/>
                                                        </a:lnTo>
                                                        <a:lnTo>
                                                          <a:pt x="17" y="131"/>
                                                        </a:lnTo>
                                                        <a:lnTo>
                                                          <a:pt x="22" y="133"/>
                                                        </a:lnTo>
                                                        <a:lnTo>
                                                          <a:pt x="29" y="134"/>
                                                        </a:lnTo>
                                                        <a:lnTo>
                                                          <a:pt x="38" y="134"/>
                                                        </a:lnTo>
                                                        <a:lnTo>
                                                          <a:pt x="56" y="133"/>
                                                        </a:lnTo>
                                                        <a:lnTo>
                                                          <a:pt x="77" y="131"/>
                                                        </a:lnTo>
                                                        <a:lnTo>
                                                          <a:pt x="96" y="127"/>
                                                        </a:lnTo>
                                                        <a:lnTo>
                                                          <a:pt x="116" y="124"/>
                                                        </a:lnTo>
                                                        <a:lnTo>
                                                          <a:pt x="132" y="121"/>
                                                        </a:lnTo>
                                                        <a:lnTo>
                                                          <a:pt x="144" y="118"/>
                                                        </a:lnTo>
                                                        <a:lnTo>
                                                          <a:pt x="185" y="115"/>
                                                        </a:lnTo>
                                                        <a:lnTo>
                                                          <a:pt x="226" y="112"/>
                                                        </a:lnTo>
                                                        <a:lnTo>
                                                          <a:pt x="268" y="109"/>
                                                        </a:lnTo>
                                                        <a:lnTo>
                                                          <a:pt x="309" y="107"/>
                                                        </a:lnTo>
                                                        <a:lnTo>
                                                          <a:pt x="350" y="106"/>
                                                        </a:lnTo>
                                                        <a:lnTo>
                                                          <a:pt x="391" y="105"/>
                                                        </a:lnTo>
                                                        <a:lnTo>
                                                          <a:pt x="432" y="105"/>
                                                        </a:lnTo>
                                                        <a:lnTo>
                                                          <a:pt x="473" y="105"/>
                                                        </a:lnTo>
                                                        <a:lnTo>
                                                          <a:pt x="519" y="106"/>
                                                        </a:lnTo>
                                                        <a:lnTo>
                                                          <a:pt x="565" y="107"/>
                                                        </a:lnTo>
                                                        <a:lnTo>
                                                          <a:pt x="611" y="109"/>
                                                        </a:lnTo>
                                                        <a:lnTo>
                                                          <a:pt x="658" y="112"/>
                                                        </a:lnTo>
                                                        <a:lnTo>
                                                          <a:pt x="703" y="115"/>
                                                        </a:lnTo>
                                                        <a:lnTo>
                                                          <a:pt x="749" y="119"/>
                                                        </a:lnTo>
                                                        <a:lnTo>
                                                          <a:pt x="795" y="124"/>
                                                        </a:lnTo>
                                                        <a:lnTo>
                                                          <a:pt x="840" y="129"/>
                                                        </a:lnTo>
                                                        <a:lnTo>
                                                          <a:pt x="887" y="135"/>
                                                        </a:lnTo>
                                                        <a:lnTo>
                                                          <a:pt x="932" y="141"/>
                                                        </a:lnTo>
                                                        <a:lnTo>
                                                          <a:pt x="978" y="148"/>
                                                        </a:lnTo>
                                                        <a:lnTo>
                                                          <a:pt x="1023" y="155"/>
                                                        </a:lnTo>
                                                        <a:lnTo>
                                                          <a:pt x="1068" y="164"/>
                                                        </a:lnTo>
                                                        <a:lnTo>
                                                          <a:pt x="1113" y="173"/>
                                                        </a:lnTo>
                                                        <a:lnTo>
                                                          <a:pt x="1159" y="182"/>
                                                        </a:lnTo>
                                                        <a:lnTo>
                                                          <a:pt x="1204" y="192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rgbClr val="F6FDE3"/>
                                                  </a:soli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205" name="Freeform 204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970317" y="3293545"/>
                                                    <a:ext cx="287338" cy="6854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0" y="40"/>
                                                      </a:cxn>
                                                      <a:cxn ang="0">
                                                        <a:pos x="1802" y="0"/>
                                                      </a:cxn>
                                                      <a:cxn ang="0">
                                                        <a:pos x="1802" y="40"/>
                                                      </a:cxn>
                                                      <a:cxn ang="0">
                                                        <a:pos x="0" y="40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1802" h="40">
                                                        <a:moveTo>
                                                          <a:pt x="0" y="40"/>
                                                        </a:moveTo>
                                                        <a:lnTo>
                                                          <a:pt x="1802" y="0"/>
                                                        </a:lnTo>
                                                        <a:lnTo>
                                                          <a:pt x="1802" y="40"/>
                                                        </a:lnTo>
                                                        <a:lnTo>
                                                          <a:pt x="0" y="40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rgbClr val="F6E4D9"/>
                                                  </a:soli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207" name="Freeform 206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182917" y="1922751"/>
                                                    <a:ext cx="922338" cy="448935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3971" y="1517"/>
                                                      </a:cxn>
                                                      <a:cxn ang="0">
                                                        <a:pos x="4253" y="1595"/>
                                                      </a:cxn>
                                                      <a:cxn ang="0">
                                                        <a:pos x="4295" y="1682"/>
                                                      </a:cxn>
                                                      <a:cxn ang="0">
                                                        <a:pos x="4298" y="1658"/>
                                                      </a:cxn>
                                                      <a:cxn ang="0">
                                                        <a:pos x="4278" y="1577"/>
                                                      </a:cxn>
                                                      <a:cxn ang="0">
                                                        <a:pos x="4725" y="1733"/>
                                                      </a:cxn>
                                                      <a:cxn ang="0">
                                                        <a:pos x="5095" y="1935"/>
                                                      </a:cxn>
                                                      <a:cxn ang="0">
                                                        <a:pos x="5385" y="2151"/>
                                                      </a:cxn>
                                                      <a:cxn ang="0">
                                                        <a:pos x="5601" y="2356"/>
                                                      </a:cxn>
                                                      <a:cxn ang="0">
                                                        <a:pos x="5759" y="2541"/>
                                                      </a:cxn>
                                                      <a:cxn ang="0">
                                                        <a:pos x="5804" y="2580"/>
                                                      </a:cxn>
                                                      <a:cxn ang="0">
                                                        <a:pos x="5729" y="2440"/>
                                                      </a:cxn>
                                                      <a:cxn ang="0">
                                                        <a:pos x="5575" y="2247"/>
                                                      </a:cxn>
                                                      <a:cxn ang="0">
                                                        <a:pos x="5345" y="2025"/>
                                                      </a:cxn>
                                                      <a:cxn ang="0">
                                                        <a:pos x="5042" y="1803"/>
                                                      </a:cxn>
                                                      <a:cxn ang="0">
                                                        <a:pos x="4669" y="1604"/>
                                                      </a:cxn>
                                                      <a:cxn ang="0">
                                                        <a:pos x="4228" y="1457"/>
                                                      </a:cxn>
                                                      <a:cxn ang="0">
                                                        <a:pos x="4110" y="1246"/>
                                                      </a:cxn>
                                                      <a:cxn ang="0">
                                                        <a:pos x="3933" y="1004"/>
                                                      </a:cxn>
                                                      <a:cxn ang="0">
                                                        <a:pos x="3696" y="752"/>
                                                      </a:cxn>
                                                      <a:cxn ang="0">
                                                        <a:pos x="3396" y="507"/>
                                                      </a:cxn>
                                                      <a:cxn ang="0">
                                                        <a:pos x="3032" y="294"/>
                                                      </a:cxn>
                                                      <a:cxn ang="0">
                                                        <a:pos x="2604" y="129"/>
                                                      </a:cxn>
                                                      <a:cxn ang="0">
                                                        <a:pos x="1982" y="15"/>
                                                      </a:cxn>
                                                      <a:cxn ang="0">
                                                        <a:pos x="1356" y="16"/>
                                                      </a:cxn>
                                                      <a:cxn ang="0">
                                                        <a:pos x="849" y="115"/>
                                                      </a:cxn>
                                                      <a:cxn ang="0">
                                                        <a:pos x="461" y="269"/>
                                                      </a:cxn>
                                                      <a:cxn ang="0">
                                                        <a:pos x="190" y="428"/>
                                                      </a:cxn>
                                                      <a:cxn ang="0">
                                                        <a:pos x="38" y="547"/>
                                                      </a:cxn>
                                                      <a:cxn ang="0">
                                                        <a:pos x="68" y="537"/>
                                                      </a:cxn>
                                                      <a:cxn ang="0">
                                                        <a:pos x="263" y="425"/>
                                                      </a:cxn>
                                                      <a:cxn ang="0">
                                                        <a:pos x="578" y="290"/>
                                                      </a:cxn>
                                                      <a:cxn ang="0">
                                                        <a:pos x="1002" y="170"/>
                                                      </a:cxn>
                                                      <a:cxn ang="0">
                                                        <a:pos x="1526" y="107"/>
                                                      </a:cxn>
                                                      <a:cxn ang="0">
                                                        <a:pos x="2141" y="141"/>
                                                      </a:cxn>
                                                      <a:cxn ang="0">
                                                        <a:pos x="2680" y="266"/>
                                                      </a:cxn>
                                                      <a:cxn ang="0">
                                                        <a:pos x="3078" y="431"/>
                                                      </a:cxn>
                                                      <a:cxn ang="0">
                                                        <a:pos x="3410" y="634"/>
                                                      </a:cxn>
                                                      <a:cxn ang="0">
                                                        <a:pos x="3684" y="856"/>
                                                      </a:cxn>
                                                      <a:cxn ang="0">
                                                        <a:pos x="3903" y="1081"/>
                                                      </a:cxn>
                                                      <a:cxn ang="0">
                                                        <a:pos x="4069" y="1293"/>
                                                      </a:cxn>
                                                      <a:cxn ang="0">
                                                        <a:pos x="4107" y="1431"/>
                                                      </a:cxn>
                                                      <a:cxn ang="0">
                                                        <a:pos x="3796" y="1390"/>
                                                      </a:cxn>
                                                      <a:cxn ang="0">
                                                        <a:pos x="3227" y="1398"/>
                                                      </a:cxn>
                                                      <a:cxn ang="0">
                                                        <a:pos x="2612" y="1515"/>
                                                      </a:cxn>
                                                      <a:cxn ang="0">
                                                        <a:pos x="2132" y="1708"/>
                                                      </a:cxn>
                                                      <a:cxn ang="0">
                                                        <a:pos x="1779" y="1930"/>
                                                      </a:cxn>
                                                      <a:cxn ang="0">
                                                        <a:pos x="1542" y="2137"/>
                                                      </a:cxn>
                                                      <a:cxn ang="0">
                                                        <a:pos x="1414" y="2283"/>
                                                      </a:cxn>
                                                      <a:cxn ang="0">
                                                        <a:pos x="1441" y="2267"/>
                                                      </a:cxn>
                                                      <a:cxn ang="0">
                                                        <a:pos x="1614" y="2121"/>
                                                      </a:cxn>
                                                      <a:cxn ang="0">
                                                        <a:pos x="1898" y="1929"/>
                                                      </a:cxn>
                                                      <a:cxn ang="0">
                                                        <a:pos x="2292" y="1733"/>
                                                      </a:cxn>
                                                      <a:cxn ang="0">
                                                        <a:pos x="2796" y="1574"/>
                                                      </a:cxn>
                                                      <a:cxn ang="0">
                                                        <a:pos x="3406" y="1493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5811" h="2615">
                                                        <a:moveTo>
                                                          <a:pt x="3680" y="1493"/>
                                                        </a:moveTo>
                                                        <a:lnTo>
                                                          <a:pt x="3755" y="1496"/>
                                                        </a:lnTo>
                                                        <a:lnTo>
                                                          <a:pt x="3828" y="1502"/>
                                                        </a:lnTo>
                                                        <a:lnTo>
                                                          <a:pt x="3900" y="1509"/>
                                                        </a:lnTo>
                                                        <a:lnTo>
                                                          <a:pt x="3971" y="1517"/>
                                                        </a:lnTo>
                                                        <a:lnTo>
                                                          <a:pt x="4039" y="1527"/>
                                                        </a:lnTo>
                                                        <a:lnTo>
                                                          <a:pt x="4107" y="1540"/>
                                                        </a:lnTo>
                                                        <a:lnTo>
                                                          <a:pt x="4174" y="1553"/>
                                                        </a:lnTo>
                                                        <a:lnTo>
                                                          <a:pt x="4239" y="1567"/>
                                                        </a:lnTo>
                                                        <a:lnTo>
                                                          <a:pt x="4253" y="1595"/>
                                                        </a:lnTo>
                                                        <a:lnTo>
                                                          <a:pt x="4265" y="1619"/>
                                                        </a:lnTo>
                                                        <a:lnTo>
                                                          <a:pt x="4276" y="1640"/>
                                                        </a:lnTo>
                                                        <a:lnTo>
                                                          <a:pt x="4284" y="1658"/>
                                                        </a:lnTo>
                                                        <a:lnTo>
                                                          <a:pt x="4290" y="1672"/>
                                                        </a:lnTo>
                                                        <a:lnTo>
                                                          <a:pt x="4295" y="1682"/>
                                                        </a:lnTo>
                                                        <a:lnTo>
                                                          <a:pt x="4297" y="1689"/>
                                                        </a:lnTo>
                                                        <a:lnTo>
                                                          <a:pt x="4298" y="1691"/>
                                                        </a:lnTo>
                                                        <a:lnTo>
                                                          <a:pt x="4299" y="1681"/>
                                                        </a:lnTo>
                                                        <a:lnTo>
                                                          <a:pt x="4299" y="1670"/>
                                                        </a:lnTo>
                                                        <a:lnTo>
                                                          <a:pt x="4298" y="1658"/>
                                                        </a:lnTo>
                                                        <a:lnTo>
                                                          <a:pt x="4296" y="1644"/>
                                                        </a:lnTo>
                                                        <a:lnTo>
                                                          <a:pt x="4293" y="1630"/>
                                                        </a:lnTo>
                                                        <a:lnTo>
                                                          <a:pt x="4289" y="1614"/>
                                                        </a:lnTo>
                                                        <a:lnTo>
                                                          <a:pt x="4284" y="1596"/>
                                                        </a:lnTo>
                                                        <a:lnTo>
                                                          <a:pt x="4278" y="1577"/>
                                                        </a:lnTo>
                                                        <a:lnTo>
                                                          <a:pt x="4374" y="1603"/>
                                                        </a:lnTo>
                                                        <a:lnTo>
                                                          <a:pt x="4466" y="1632"/>
                                                        </a:lnTo>
                                                        <a:lnTo>
                                                          <a:pt x="4556" y="1664"/>
                                                        </a:lnTo>
                                                        <a:lnTo>
                                                          <a:pt x="4642" y="1697"/>
                                                        </a:lnTo>
                                                        <a:lnTo>
                                                          <a:pt x="4725" y="1733"/>
                                                        </a:lnTo>
                                                        <a:lnTo>
                                                          <a:pt x="4805" y="1771"/>
                                                        </a:lnTo>
                                                        <a:lnTo>
                                                          <a:pt x="4882" y="1810"/>
                                                        </a:lnTo>
                                                        <a:lnTo>
                                                          <a:pt x="4956" y="1851"/>
                                                        </a:lnTo>
                                                        <a:lnTo>
                                                          <a:pt x="5027" y="1892"/>
                                                        </a:lnTo>
                                                        <a:lnTo>
                                                          <a:pt x="5095" y="1935"/>
                                                        </a:lnTo>
                                                        <a:lnTo>
                                                          <a:pt x="5158" y="1978"/>
                                                        </a:lnTo>
                                                        <a:lnTo>
                                                          <a:pt x="5220" y="2021"/>
                                                        </a:lnTo>
                                                        <a:lnTo>
                                                          <a:pt x="5279" y="2065"/>
                                                        </a:lnTo>
                                                        <a:lnTo>
                                                          <a:pt x="5334" y="2108"/>
                                                        </a:lnTo>
                                                        <a:lnTo>
                                                          <a:pt x="5385" y="2151"/>
                                                        </a:lnTo>
                                                        <a:lnTo>
                                                          <a:pt x="5435" y="2195"/>
                                                        </a:lnTo>
                                                        <a:lnTo>
                                                          <a:pt x="5481" y="2237"/>
                                                        </a:lnTo>
                                                        <a:lnTo>
                                                          <a:pt x="5524" y="2278"/>
                                                        </a:lnTo>
                                                        <a:lnTo>
                                                          <a:pt x="5564" y="2318"/>
                                                        </a:lnTo>
                                                        <a:lnTo>
                                                          <a:pt x="5601" y="2356"/>
                                                        </a:lnTo>
                                                        <a:lnTo>
                                                          <a:pt x="5635" y="2393"/>
                                                        </a:lnTo>
                                                        <a:lnTo>
                                                          <a:pt x="5666" y="2427"/>
                                                        </a:lnTo>
                                                        <a:lnTo>
                                                          <a:pt x="5693" y="2460"/>
                                                        </a:lnTo>
                                                        <a:lnTo>
                                                          <a:pt x="5718" y="2490"/>
                                                        </a:lnTo>
                                                        <a:lnTo>
                                                          <a:pt x="5759" y="2541"/>
                                                        </a:lnTo>
                                                        <a:lnTo>
                                                          <a:pt x="5789" y="2581"/>
                                                        </a:lnTo>
                                                        <a:lnTo>
                                                          <a:pt x="5806" y="2606"/>
                                                        </a:lnTo>
                                                        <a:lnTo>
                                                          <a:pt x="5811" y="2615"/>
                                                        </a:lnTo>
                                                        <a:lnTo>
                                                          <a:pt x="5809" y="2599"/>
                                                        </a:lnTo>
                                                        <a:lnTo>
                                                          <a:pt x="5804" y="2580"/>
                                                        </a:lnTo>
                                                        <a:lnTo>
                                                          <a:pt x="5796" y="2558"/>
                                                        </a:lnTo>
                                                        <a:lnTo>
                                                          <a:pt x="5784" y="2532"/>
                                                        </a:lnTo>
                                                        <a:lnTo>
                                                          <a:pt x="5769" y="2504"/>
                                                        </a:lnTo>
                                                        <a:lnTo>
                                                          <a:pt x="5751" y="2474"/>
                                                        </a:lnTo>
                                                        <a:lnTo>
                                                          <a:pt x="5729" y="2440"/>
                                                        </a:lnTo>
                                                        <a:lnTo>
                                                          <a:pt x="5705" y="2405"/>
                                                        </a:lnTo>
                                                        <a:lnTo>
                                                          <a:pt x="5677" y="2368"/>
                                                        </a:lnTo>
                                                        <a:lnTo>
                                                          <a:pt x="5646" y="2329"/>
                                                        </a:lnTo>
                                                        <a:lnTo>
                                                          <a:pt x="5612" y="2288"/>
                                                        </a:lnTo>
                                                        <a:lnTo>
                                                          <a:pt x="5575" y="2247"/>
                                                        </a:lnTo>
                                                        <a:lnTo>
                                                          <a:pt x="5535" y="2204"/>
                                                        </a:lnTo>
                                                        <a:lnTo>
                                                          <a:pt x="5492" y="2160"/>
                                                        </a:lnTo>
                                                        <a:lnTo>
                                                          <a:pt x="5447" y="2116"/>
                                                        </a:lnTo>
                                                        <a:lnTo>
                                                          <a:pt x="5398" y="2070"/>
                                                        </a:lnTo>
                                                        <a:lnTo>
                                                          <a:pt x="5345" y="2025"/>
                                                        </a:lnTo>
                                                        <a:lnTo>
                                                          <a:pt x="5291" y="1980"/>
                                                        </a:lnTo>
                                                        <a:lnTo>
                                                          <a:pt x="5233" y="1935"/>
                                                        </a:lnTo>
                                                        <a:lnTo>
                                                          <a:pt x="5173" y="1890"/>
                                                        </a:lnTo>
                                                        <a:lnTo>
                                                          <a:pt x="5109" y="1846"/>
                                                        </a:lnTo>
                                                        <a:lnTo>
                                                          <a:pt x="5042" y="1803"/>
                                                        </a:lnTo>
                                                        <a:lnTo>
                                                          <a:pt x="4974" y="1759"/>
                                                        </a:lnTo>
                                                        <a:lnTo>
                                                          <a:pt x="4902" y="1718"/>
                                                        </a:lnTo>
                                                        <a:lnTo>
                                                          <a:pt x="4827" y="1678"/>
                                                        </a:lnTo>
                                                        <a:lnTo>
                                                          <a:pt x="4749" y="1640"/>
                                                        </a:lnTo>
                                                        <a:lnTo>
                                                          <a:pt x="4669" y="1604"/>
                                                        </a:lnTo>
                                                        <a:lnTo>
                                                          <a:pt x="4587" y="1570"/>
                                                        </a:lnTo>
                                                        <a:lnTo>
                                                          <a:pt x="4500" y="1538"/>
                                                        </a:lnTo>
                                                        <a:lnTo>
                                                          <a:pt x="4413" y="1508"/>
                                                        </a:lnTo>
                                                        <a:lnTo>
                                                          <a:pt x="4322" y="1481"/>
                                                        </a:lnTo>
                                                        <a:lnTo>
                                                          <a:pt x="4228" y="1457"/>
                                                        </a:lnTo>
                                                        <a:lnTo>
                                                          <a:pt x="4210" y="1418"/>
                                                        </a:lnTo>
                                                        <a:lnTo>
                                                          <a:pt x="4188" y="1378"/>
                                                        </a:lnTo>
                                                        <a:lnTo>
                                                          <a:pt x="4165" y="1336"/>
                                                        </a:lnTo>
                                                        <a:lnTo>
                                                          <a:pt x="4138" y="1291"/>
                                                        </a:lnTo>
                                                        <a:lnTo>
                                                          <a:pt x="4110" y="1246"/>
                                                        </a:lnTo>
                                                        <a:lnTo>
                                                          <a:pt x="4079" y="1200"/>
                                                        </a:lnTo>
                                                        <a:lnTo>
                                                          <a:pt x="4047" y="1152"/>
                                                        </a:lnTo>
                                                        <a:lnTo>
                                                          <a:pt x="4011" y="1104"/>
                                                        </a:lnTo>
                                                        <a:lnTo>
                                                          <a:pt x="3973" y="1054"/>
                                                        </a:lnTo>
                                                        <a:lnTo>
                                                          <a:pt x="3933" y="1004"/>
                                                        </a:lnTo>
                                                        <a:lnTo>
                                                          <a:pt x="3891" y="954"/>
                                                        </a:lnTo>
                                                        <a:lnTo>
                                                          <a:pt x="3845" y="904"/>
                                                        </a:lnTo>
                                                        <a:lnTo>
                                                          <a:pt x="3797" y="853"/>
                                                        </a:lnTo>
                                                        <a:lnTo>
                                                          <a:pt x="3748" y="802"/>
                                                        </a:lnTo>
                                                        <a:lnTo>
                                                          <a:pt x="3696" y="752"/>
                                                        </a:lnTo>
                                                        <a:lnTo>
                                                          <a:pt x="3640" y="701"/>
                                                        </a:lnTo>
                                                        <a:lnTo>
                                                          <a:pt x="3583" y="652"/>
                                                        </a:lnTo>
                                                        <a:lnTo>
                                                          <a:pt x="3523" y="603"/>
                                                        </a:lnTo>
                                                        <a:lnTo>
                                                          <a:pt x="3460" y="555"/>
                                                        </a:lnTo>
                                                        <a:lnTo>
                                                          <a:pt x="3396" y="507"/>
                                                        </a:lnTo>
                                                        <a:lnTo>
                                                          <a:pt x="3328" y="462"/>
                                                        </a:lnTo>
                                                        <a:lnTo>
                                                          <a:pt x="3258" y="417"/>
                                                        </a:lnTo>
                                                        <a:lnTo>
                                                          <a:pt x="3185" y="374"/>
                                                        </a:lnTo>
                                                        <a:lnTo>
                                                          <a:pt x="3110" y="333"/>
                                                        </a:lnTo>
                                                        <a:lnTo>
                                                          <a:pt x="3032" y="294"/>
                                                        </a:lnTo>
                                                        <a:lnTo>
                                                          <a:pt x="2952" y="256"/>
                                                        </a:lnTo>
                                                        <a:lnTo>
                                                          <a:pt x="2869" y="221"/>
                                                        </a:lnTo>
                                                        <a:lnTo>
                                                          <a:pt x="2784" y="187"/>
                                                        </a:lnTo>
                                                        <a:lnTo>
                                                          <a:pt x="2696" y="157"/>
                                                        </a:lnTo>
                                                        <a:lnTo>
                                                          <a:pt x="2604" y="129"/>
                                                        </a:lnTo>
                                                        <a:lnTo>
                                                          <a:pt x="2511" y="104"/>
                                                        </a:lnTo>
                                                        <a:lnTo>
                                                          <a:pt x="2414" y="81"/>
                                                        </a:lnTo>
                                                        <a:lnTo>
                                                          <a:pt x="2265" y="53"/>
                                                        </a:lnTo>
                                                        <a:lnTo>
                                                          <a:pt x="2122" y="31"/>
                                                        </a:lnTo>
                                                        <a:lnTo>
                                                          <a:pt x="1982" y="15"/>
                                                        </a:lnTo>
                                                        <a:lnTo>
                                                          <a:pt x="1848" y="5"/>
                                                        </a:lnTo>
                                                        <a:lnTo>
                                                          <a:pt x="1717" y="0"/>
                                                        </a:lnTo>
                                                        <a:lnTo>
                                                          <a:pt x="1592" y="1"/>
                                                        </a:lnTo>
                                                        <a:lnTo>
                                                          <a:pt x="1472" y="7"/>
                                                        </a:lnTo>
                                                        <a:lnTo>
                                                          <a:pt x="1356" y="16"/>
                                                        </a:lnTo>
                                                        <a:lnTo>
                                                          <a:pt x="1245" y="29"/>
                                                        </a:lnTo>
                                                        <a:lnTo>
                                                          <a:pt x="1139" y="47"/>
                                                        </a:lnTo>
                                                        <a:lnTo>
                                                          <a:pt x="1038" y="67"/>
                                                        </a:lnTo>
                                                        <a:lnTo>
                                                          <a:pt x="941" y="90"/>
                                                        </a:lnTo>
                                                        <a:lnTo>
                                                          <a:pt x="849" y="115"/>
                                                        </a:lnTo>
                                                        <a:lnTo>
                                                          <a:pt x="762" y="144"/>
                                                        </a:lnTo>
                                                        <a:lnTo>
                                                          <a:pt x="679" y="173"/>
                                                        </a:lnTo>
                                                        <a:lnTo>
                                                          <a:pt x="601" y="205"/>
                                                        </a:lnTo>
                                                        <a:lnTo>
                                                          <a:pt x="529" y="236"/>
                                                        </a:lnTo>
                                                        <a:lnTo>
                                                          <a:pt x="461" y="269"/>
                                                        </a:lnTo>
                                                        <a:lnTo>
                                                          <a:pt x="397" y="302"/>
                                                        </a:lnTo>
                                                        <a:lnTo>
                                                          <a:pt x="339" y="334"/>
                                                        </a:lnTo>
                                                        <a:lnTo>
                                                          <a:pt x="284" y="367"/>
                                                        </a:lnTo>
                                                        <a:lnTo>
                                                          <a:pt x="235" y="398"/>
                                                        </a:lnTo>
                                                        <a:lnTo>
                                                          <a:pt x="190" y="428"/>
                                                        </a:lnTo>
                                                        <a:lnTo>
                                                          <a:pt x="150" y="457"/>
                                                        </a:lnTo>
                                                        <a:lnTo>
                                                          <a:pt x="115" y="484"/>
                                                        </a:lnTo>
                                                        <a:lnTo>
                                                          <a:pt x="84" y="507"/>
                                                        </a:lnTo>
                                                        <a:lnTo>
                                                          <a:pt x="58" y="529"/>
                                                        </a:lnTo>
                                                        <a:lnTo>
                                                          <a:pt x="38" y="547"/>
                                                        </a:lnTo>
                                                        <a:lnTo>
                                                          <a:pt x="9" y="574"/>
                                                        </a:lnTo>
                                                        <a:lnTo>
                                                          <a:pt x="0" y="583"/>
                                                        </a:lnTo>
                                                        <a:lnTo>
                                                          <a:pt x="11" y="575"/>
                                                        </a:lnTo>
                                                        <a:lnTo>
                                                          <a:pt x="43" y="553"/>
                                                        </a:lnTo>
                                                        <a:lnTo>
                                                          <a:pt x="68" y="537"/>
                                                        </a:lnTo>
                                                        <a:lnTo>
                                                          <a:pt x="96" y="519"/>
                                                        </a:lnTo>
                                                        <a:lnTo>
                                                          <a:pt x="130" y="498"/>
                                                        </a:lnTo>
                                                        <a:lnTo>
                                                          <a:pt x="170" y="476"/>
                                                        </a:lnTo>
                                                        <a:lnTo>
                                                          <a:pt x="214" y="451"/>
                                                        </a:lnTo>
                                                        <a:lnTo>
                                                          <a:pt x="263" y="425"/>
                                                        </a:lnTo>
                                                        <a:lnTo>
                                                          <a:pt x="317" y="400"/>
                                                        </a:lnTo>
                                                        <a:lnTo>
                                                          <a:pt x="376" y="372"/>
                                                        </a:lnTo>
                                                        <a:lnTo>
                                                          <a:pt x="438" y="344"/>
                                                        </a:lnTo>
                                                        <a:lnTo>
                                                          <a:pt x="506" y="316"/>
                                                        </a:lnTo>
                                                        <a:lnTo>
                                                          <a:pt x="578" y="290"/>
                                                        </a:lnTo>
                                                        <a:lnTo>
                                                          <a:pt x="655" y="263"/>
                                                        </a:lnTo>
                                                        <a:lnTo>
                                                          <a:pt x="735" y="237"/>
                                                        </a:lnTo>
                                                        <a:lnTo>
                                                          <a:pt x="820" y="213"/>
                                                        </a:lnTo>
                                                        <a:lnTo>
                                                          <a:pt x="909" y="190"/>
                                                        </a:lnTo>
                                                        <a:lnTo>
                                                          <a:pt x="1002" y="170"/>
                                                        </a:lnTo>
                                                        <a:lnTo>
                                                          <a:pt x="1099" y="151"/>
                                                        </a:lnTo>
                                                        <a:lnTo>
                                                          <a:pt x="1200" y="136"/>
                                                        </a:lnTo>
                                                        <a:lnTo>
                                                          <a:pt x="1306" y="123"/>
                                                        </a:lnTo>
                                                        <a:lnTo>
                                                          <a:pt x="1413" y="113"/>
                                                        </a:lnTo>
                                                        <a:lnTo>
                                                          <a:pt x="1526" y="107"/>
                                                        </a:lnTo>
                                                        <a:lnTo>
                                                          <a:pt x="1642" y="105"/>
                                                        </a:lnTo>
                                                        <a:lnTo>
                                                          <a:pt x="1761" y="107"/>
                                                        </a:lnTo>
                                                        <a:lnTo>
                                                          <a:pt x="1885" y="113"/>
                                                        </a:lnTo>
                                                        <a:lnTo>
                                                          <a:pt x="2011" y="125"/>
                                                        </a:lnTo>
                                                        <a:lnTo>
                                                          <a:pt x="2141" y="141"/>
                                                        </a:lnTo>
                                                        <a:lnTo>
                                                          <a:pt x="2274" y="164"/>
                                                        </a:lnTo>
                                                        <a:lnTo>
                                                          <a:pt x="2410" y="191"/>
                                                        </a:lnTo>
                                                        <a:lnTo>
                                                          <a:pt x="2503" y="214"/>
                                                        </a:lnTo>
                                                        <a:lnTo>
                                                          <a:pt x="2593" y="239"/>
                                                        </a:lnTo>
                                                        <a:lnTo>
                                                          <a:pt x="2680" y="266"/>
                                                        </a:lnTo>
                                                        <a:lnTo>
                                                          <a:pt x="2764" y="296"/>
                                                        </a:lnTo>
                                                        <a:lnTo>
                                                          <a:pt x="2847" y="327"/>
                                                        </a:lnTo>
                                                        <a:lnTo>
                                                          <a:pt x="2926" y="360"/>
                                                        </a:lnTo>
                                                        <a:lnTo>
                                                          <a:pt x="3003" y="394"/>
                                                        </a:lnTo>
                                                        <a:lnTo>
                                                          <a:pt x="3078" y="431"/>
                                                        </a:lnTo>
                                                        <a:lnTo>
                                                          <a:pt x="3148" y="469"/>
                                                        </a:lnTo>
                                                        <a:lnTo>
                                                          <a:pt x="3218" y="509"/>
                                                        </a:lnTo>
                                                        <a:lnTo>
                                                          <a:pt x="3285" y="549"/>
                                                        </a:lnTo>
                                                        <a:lnTo>
                                                          <a:pt x="3349" y="592"/>
                                                        </a:lnTo>
                                                        <a:lnTo>
                                                          <a:pt x="3410" y="634"/>
                                                        </a:lnTo>
                                                        <a:lnTo>
                                                          <a:pt x="3470" y="677"/>
                                                        </a:lnTo>
                                                        <a:lnTo>
                                                          <a:pt x="3527" y="721"/>
                                                        </a:lnTo>
                                                        <a:lnTo>
                                                          <a:pt x="3582" y="766"/>
                                                        </a:lnTo>
                                                        <a:lnTo>
                                                          <a:pt x="3634" y="811"/>
                                                        </a:lnTo>
                                                        <a:lnTo>
                                                          <a:pt x="3684" y="856"/>
                                                        </a:lnTo>
                                                        <a:lnTo>
                                                          <a:pt x="3732" y="901"/>
                                                        </a:lnTo>
                                                        <a:lnTo>
                                                          <a:pt x="3779" y="947"/>
                                                        </a:lnTo>
                                                        <a:lnTo>
                                                          <a:pt x="3822" y="992"/>
                                                        </a:lnTo>
                                                        <a:lnTo>
                                                          <a:pt x="3863" y="1037"/>
                                                        </a:lnTo>
                                                        <a:lnTo>
                                                          <a:pt x="3903" y="1081"/>
                                                        </a:lnTo>
                                                        <a:lnTo>
                                                          <a:pt x="3940" y="1125"/>
                                                        </a:lnTo>
                                                        <a:lnTo>
                                                          <a:pt x="3975" y="1169"/>
                                                        </a:lnTo>
                                                        <a:lnTo>
                                                          <a:pt x="4009" y="1211"/>
                                                        </a:lnTo>
                                                        <a:lnTo>
                                                          <a:pt x="4039" y="1253"/>
                                                        </a:lnTo>
                                                        <a:lnTo>
                                                          <a:pt x="4069" y="1293"/>
                                                        </a:lnTo>
                                                        <a:lnTo>
                                                          <a:pt x="4096" y="1334"/>
                                                        </a:lnTo>
                                                        <a:lnTo>
                                                          <a:pt x="4122" y="1371"/>
                                                        </a:lnTo>
                                                        <a:lnTo>
                                                          <a:pt x="4145" y="1407"/>
                                                        </a:lnTo>
                                                        <a:lnTo>
                                                          <a:pt x="4167" y="1442"/>
                                                        </a:lnTo>
                                                        <a:lnTo>
                                                          <a:pt x="4107" y="1431"/>
                                                        </a:lnTo>
                                                        <a:lnTo>
                                                          <a:pt x="4048" y="1420"/>
                                                        </a:lnTo>
                                                        <a:lnTo>
                                                          <a:pt x="3986" y="1410"/>
                                                        </a:lnTo>
                                                        <a:lnTo>
                                                          <a:pt x="3923" y="1402"/>
                                                        </a:lnTo>
                                                        <a:lnTo>
                                                          <a:pt x="3860" y="1395"/>
                                                        </a:lnTo>
                                                        <a:lnTo>
                                                          <a:pt x="3796" y="1390"/>
                                                        </a:lnTo>
                                                        <a:lnTo>
                                                          <a:pt x="3730" y="1386"/>
                                                        </a:lnTo>
                                                        <a:lnTo>
                                                          <a:pt x="3665" y="1384"/>
                                                        </a:lnTo>
                                                        <a:lnTo>
                                                          <a:pt x="3513" y="1383"/>
                                                        </a:lnTo>
                                                        <a:lnTo>
                                                          <a:pt x="3367" y="1388"/>
                                                        </a:lnTo>
                                                        <a:lnTo>
                                                          <a:pt x="3227" y="1398"/>
                                                        </a:lnTo>
                                                        <a:lnTo>
                                                          <a:pt x="3093" y="1414"/>
                                                        </a:lnTo>
                                                        <a:lnTo>
                                                          <a:pt x="2965" y="1433"/>
                                                        </a:lnTo>
                                                        <a:lnTo>
                                                          <a:pt x="2841" y="1457"/>
                                                        </a:lnTo>
                                                        <a:lnTo>
                                                          <a:pt x="2724" y="1484"/>
                                                        </a:lnTo>
                                                        <a:lnTo>
                                                          <a:pt x="2612" y="1515"/>
                                                        </a:lnTo>
                                                        <a:lnTo>
                                                          <a:pt x="2506" y="1549"/>
                                                        </a:lnTo>
                                                        <a:lnTo>
                                                          <a:pt x="2404" y="1586"/>
                                                        </a:lnTo>
                                                        <a:lnTo>
                                                          <a:pt x="2309" y="1625"/>
                                                        </a:lnTo>
                                                        <a:lnTo>
                                                          <a:pt x="2218" y="1665"/>
                                                        </a:lnTo>
                                                        <a:lnTo>
                                                          <a:pt x="2132" y="1708"/>
                                                        </a:lnTo>
                                                        <a:lnTo>
                                                          <a:pt x="2052" y="1751"/>
                                                        </a:lnTo>
                                                        <a:lnTo>
                                                          <a:pt x="1976" y="1795"/>
                                                        </a:lnTo>
                                                        <a:lnTo>
                                                          <a:pt x="1905" y="1840"/>
                                                        </a:lnTo>
                                                        <a:lnTo>
                                                          <a:pt x="1839" y="1886"/>
                                                        </a:lnTo>
                                                        <a:lnTo>
                                                          <a:pt x="1779" y="1930"/>
                                                        </a:lnTo>
                                                        <a:lnTo>
                                                          <a:pt x="1722" y="1974"/>
                                                        </a:lnTo>
                                                        <a:lnTo>
                                                          <a:pt x="1670" y="2017"/>
                                                        </a:lnTo>
                                                        <a:lnTo>
                                                          <a:pt x="1623" y="2059"/>
                                                        </a:lnTo>
                                                        <a:lnTo>
                                                          <a:pt x="1581" y="2099"/>
                                                        </a:lnTo>
                                                        <a:lnTo>
                                                          <a:pt x="1542" y="2137"/>
                                                        </a:lnTo>
                                                        <a:lnTo>
                                                          <a:pt x="1508" y="2173"/>
                                                        </a:lnTo>
                                                        <a:lnTo>
                                                          <a:pt x="1478" y="2206"/>
                                                        </a:lnTo>
                                                        <a:lnTo>
                                                          <a:pt x="1452" y="2235"/>
                                                        </a:lnTo>
                                                        <a:lnTo>
                                                          <a:pt x="1431" y="2261"/>
                                                        </a:lnTo>
                                                        <a:lnTo>
                                                          <a:pt x="1414" y="2283"/>
                                                        </a:lnTo>
                                                        <a:lnTo>
                                                          <a:pt x="1391" y="2314"/>
                                                        </a:lnTo>
                                                        <a:lnTo>
                                                          <a:pt x="1384" y="2325"/>
                                                        </a:lnTo>
                                                        <a:lnTo>
                                                          <a:pt x="1393" y="2315"/>
                                                        </a:lnTo>
                                                        <a:lnTo>
                                                          <a:pt x="1421" y="2287"/>
                                                        </a:lnTo>
                                                        <a:lnTo>
                                                          <a:pt x="1441" y="2267"/>
                                                        </a:lnTo>
                                                        <a:lnTo>
                                                          <a:pt x="1467" y="2244"/>
                                                        </a:lnTo>
                                                        <a:lnTo>
                                                          <a:pt x="1497" y="2217"/>
                                                        </a:lnTo>
                                                        <a:lnTo>
                                                          <a:pt x="1530" y="2187"/>
                                                        </a:lnTo>
                                                        <a:lnTo>
                                                          <a:pt x="1569" y="2156"/>
                                                        </a:lnTo>
                                                        <a:lnTo>
                                                          <a:pt x="1614" y="2121"/>
                                                        </a:lnTo>
                                                        <a:lnTo>
                                                          <a:pt x="1661" y="2085"/>
                                                        </a:lnTo>
                                                        <a:lnTo>
                                                          <a:pt x="1714" y="2048"/>
                                                        </a:lnTo>
                                                        <a:lnTo>
                                                          <a:pt x="1771" y="2009"/>
                                                        </a:lnTo>
                                                        <a:lnTo>
                                                          <a:pt x="1832" y="1969"/>
                                                        </a:lnTo>
                                                        <a:lnTo>
                                                          <a:pt x="1898" y="1929"/>
                                                        </a:lnTo>
                                                        <a:lnTo>
                                                          <a:pt x="1968" y="1889"/>
                                                        </a:lnTo>
                                                        <a:lnTo>
                                                          <a:pt x="2043" y="1849"/>
                                                        </a:lnTo>
                                                        <a:lnTo>
                                                          <a:pt x="2122" y="1809"/>
                                                        </a:lnTo>
                                                        <a:lnTo>
                                                          <a:pt x="2205" y="1770"/>
                                                        </a:lnTo>
                                                        <a:lnTo>
                                                          <a:pt x="2292" y="1733"/>
                                                        </a:lnTo>
                                                        <a:lnTo>
                                                          <a:pt x="2385" y="1697"/>
                                                        </a:lnTo>
                                                        <a:lnTo>
                                                          <a:pt x="2481" y="1662"/>
                                                        </a:lnTo>
                                                        <a:lnTo>
                                                          <a:pt x="2582" y="1630"/>
                                                        </a:lnTo>
                                                        <a:lnTo>
                                                          <a:pt x="2686" y="1600"/>
                                                        </a:lnTo>
                                                        <a:lnTo>
                                                          <a:pt x="2796" y="1574"/>
                                                        </a:lnTo>
                                                        <a:lnTo>
                                                          <a:pt x="2910" y="1550"/>
                                                        </a:lnTo>
                                                        <a:lnTo>
                                                          <a:pt x="3027" y="1530"/>
                                                        </a:lnTo>
                                                        <a:lnTo>
                                                          <a:pt x="3149" y="1513"/>
                                                        </a:lnTo>
                                                        <a:lnTo>
                                                          <a:pt x="3276" y="1501"/>
                                                        </a:lnTo>
                                                        <a:lnTo>
                                                          <a:pt x="3406" y="1493"/>
                                                        </a:lnTo>
                                                        <a:lnTo>
                                                          <a:pt x="3542" y="1491"/>
                                                        </a:lnTo>
                                                        <a:lnTo>
                                                          <a:pt x="3680" y="1493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rgbClr val="FAFEF5"/>
                                                  </a:soli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208" name="Freeform 207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667104" y="2462501"/>
                                                    <a:ext cx="592138" cy="157641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3707" y="756"/>
                                                      </a:cxn>
                                                      <a:cxn ang="0">
                                                        <a:pos x="3675" y="723"/>
                                                      </a:cxn>
                                                      <a:cxn ang="0">
                                                        <a:pos x="3617" y="678"/>
                                                      </a:cxn>
                                                      <a:cxn ang="0">
                                                        <a:pos x="3546" y="620"/>
                                                      </a:cxn>
                                                      <a:cxn ang="0">
                                                        <a:pos x="3428" y="529"/>
                                                      </a:cxn>
                                                      <a:cxn ang="0">
                                                        <a:pos x="3304" y="445"/>
                                                      </a:cxn>
                                                      <a:cxn ang="0">
                                                        <a:pos x="3163" y="361"/>
                                                      </a:cxn>
                                                      <a:cxn ang="0">
                                                        <a:pos x="3010" y="282"/>
                                                      </a:cxn>
                                                      <a:cxn ang="0">
                                                        <a:pos x="2853" y="213"/>
                                                      </a:cxn>
                                                      <a:cxn ang="0">
                                                        <a:pos x="2691" y="155"/>
                                                      </a:cxn>
                                                      <a:cxn ang="0">
                                                        <a:pos x="2526" y="107"/>
                                                      </a:cxn>
                                                      <a:cxn ang="0">
                                                        <a:pos x="2265" y="52"/>
                                                      </a:cxn>
                                                      <a:cxn ang="0">
                                                        <a:pos x="1848" y="4"/>
                                                      </a:cxn>
                                                      <a:cxn ang="0">
                                                        <a:pos x="1472" y="5"/>
                                                      </a:cxn>
                                                      <a:cxn ang="0">
                                                        <a:pos x="1139" y="46"/>
                                                      </a:cxn>
                                                      <a:cxn ang="0">
                                                        <a:pos x="850" y="115"/>
                                                      </a:cxn>
                                                      <a:cxn ang="0">
                                                        <a:pos x="602" y="203"/>
                                                      </a:cxn>
                                                      <a:cxn ang="0">
                                                        <a:pos x="397" y="301"/>
                                                      </a:cxn>
                                                      <a:cxn ang="0">
                                                        <a:pos x="235" y="397"/>
                                                      </a:cxn>
                                                      <a:cxn ang="0">
                                                        <a:pos x="115" y="482"/>
                                                      </a:cxn>
                                                      <a:cxn ang="0">
                                                        <a:pos x="38" y="547"/>
                                                      </a:cxn>
                                                      <a:cxn ang="0">
                                                        <a:pos x="11" y="575"/>
                                                      </a:cxn>
                                                      <a:cxn ang="0">
                                                        <a:pos x="96" y="518"/>
                                                      </a:cxn>
                                                      <a:cxn ang="0">
                                                        <a:pos x="214" y="450"/>
                                                      </a:cxn>
                                                      <a:cxn ang="0">
                                                        <a:pos x="376" y="371"/>
                                                      </a:cxn>
                                                      <a:cxn ang="0">
                                                        <a:pos x="578" y="289"/>
                                                      </a:cxn>
                                                      <a:cxn ang="0">
                                                        <a:pos x="820" y="212"/>
                                                      </a:cxn>
                                                      <a:cxn ang="0">
                                                        <a:pos x="1099" y="151"/>
                                                      </a:cxn>
                                                      <a:cxn ang="0">
                                                        <a:pos x="1414" y="112"/>
                                                      </a:cxn>
                                                      <a:cxn ang="0">
                                                        <a:pos x="1762" y="106"/>
                                                      </a:cxn>
                                                      <a:cxn ang="0">
                                                        <a:pos x="2141" y="141"/>
                                                      </a:cxn>
                                                      <a:cxn ang="0">
                                                        <a:pos x="2470" y="204"/>
                                                      </a:cxn>
                                                      <a:cxn ang="0">
                                                        <a:pos x="2645" y="254"/>
                                                      </a:cxn>
                                                      <a:cxn ang="0">
                                                        <a:pos x="2818" y="315"/>
                                                      </a:cxn>
                                                      <a:cxn ang="0">
                                                        <a:pos x="2985" y="386"/>
                                                      </a:cxn>
                                                      <a:cxn ang="0">
                                                        <a:pos x="3148" y="469"/>
                                                      </a:cxn>
                                                      <a:cxn ang="0">
                                                        <a:pos x="3305" y="562"/>
                                                      </a:cxn>
                                                      <a:cxn ang="0">
                                                        <a:pos x="3436" y="646"/>
                                                      </a:cxn>
                                                      <a:cxn ang="0">
                                                        <a:pos x="3562" y="742"/>
                                                      </a:cxn>
                                                      <a:cxn ang="0">
                                                        <a:pos x="3620" y="793"/>
                                                      </a:cxn>
                                                      <a:cxn ang="0">
                                                        <a:pos x="3652" y="836"/>
                                                      </a:cxn>
                                                      <a:cxn ang="0">
                                                        <a:pos x="3683" y="892"/>
                                                      </a:cxn>
                                                      <a:cxn ang="0">
                                                        <a:pos x="3703" y="917"/>
                                                      </a:cxn>
                                                      <a:cxn ang="0">
                                                        <a:pos x="3714" y="920"/>
                                                      </a:cxn>
                                                      <a:cxn ang="0">
                                                        <a:pos x="3723" y="914"/>
                                                      </a:cxn>
                                                      <a:cxn ang="0">
                                                        <a:pos x="3733" y="889"/>
                                                      </a:cxn>
                                                      <a:cxn ang="0">
                                                        <a:pos x="3734" y="853"/>
                                                      </a:cxn>
                                                      <a:cxn ang="0">
                                                        <a:pos x="3722" y="785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3736" h="921">
                                                        <a:moveTo>
                                                          <a:pt x="3717" y="773"/>
                                                        </a:moveTo>
                                                        <a:lnTo>
                                                          <a:pt x="3712" y="764"/>
                                                        </a:lnTo>
                                                        <a:lnTo>
                                                          <a:pt x="3707" y="756"/>
                                                        </a:lnTo>
                                                        <a:lnTo>
                                                          <a:pt x="3700" y="747"/>
                                                        </a:lnTo>
                                                        <a:lnTo>
                                                          <a:pt x="3691" y="739"/>
                                                        </a:lnTo>
                                                        <a:lnTo>
                                                          <a:pt x="3675" y="723"/>
                                                        </a:lnTo>
                                                        <a:lnTo>
                                                          <a:pt x="3656" y="707"/>
                                                        </a:lnTo>
                                                        <a:lnTo>
                                                          <a:pt x="3637" y="693"/>
                                                        </a:lnTo>
                                                        <a:lnTo>
                                                          <a:pt x="3617" y="678"/>
                                                        </a:lnTo>
                                                        <a:lnTo>
                                                          <a:pt x="3600" y="664"/>
                                                        </a:lnTo>
                                                        <a:lnTo>
                                                          <a:pt x="3584" y="652"/>
                                                        </a:lnTo>
                                                        <a:lnTo>
                                                          <a:pt x="3546" y="620"/>
                                                        </a:lnTo>
                                                        <a:lnTo>
                                                          <a:pt x="3507" y="589"/>
                                                        </a:lnTo>
                                                        <a:lnTo>
                                                          <a:pt x="3468" y="559"/>
                                                        </a:lnTo>
                                                        <a:lnTo>
                                                          <a:pt x="3428" y="529"/>
                                                        </a:lnTo>
                                                        <a:lnTo>
                                                          <a:pt x="3386" y="501"/>
                                                        </a:lnTo>
                                                        <a:lnTo>
                                                          <a:pt x="3345" y="473"/>
                                                        </a:lnTo>
                                                        <a:lnTo>
                                                          <a:pt x="3304" y="445"/>
                                                        </a:lnTo>
                                                        <a:lnTo>
                                                          <a:pt x="3262" y="419"/>
                                                        </a:lnTo>
                                                        <a:lnTo>
                                                          <a:pt x="3213" y="389"/>
                                                        </a:lnTo>
                                                        <a:lnTo>
                                                          <a:pt x="3163" y="361"/>
                                                        </a:lnTo>
                                                        <a:lnTo>
                                                          <a:pt x="3112" y="333"/>
                                                        </a:lnTo>
                                                        <a:lnTo>
                                                          <a:pt x="3062" y="307"/>
                                                        </a:lnTo>
                                                        <a:lnTo>
                                                          <a:pt x="3010" y="282"/>
                                                        </a:lnTo>
                                                        <a:lnTo>
                                                          <a:pt x="2958" y="259"/>
                                                        </a:lnTo>
                                                        <a:lnTo>
                                                          <a:pt x="2906" y="235"/>
                                                        </a:lnTo>
                                                        <a:lnTo>
                                                          <a:pt x="2853" y="213"/>
                                                        </a:lnTo>
                                                        <a:lnTo>
                                                          <a:pt x="2799" y="193"/>
                                                        </a:lnTo>
                                                        <a:lnTo>
                                                          <a:pt x="2746" y="173"/>
                                                        </a:lnTo>
                                                        <a:lnTo>
                                                          <a:pt x="2691" y="155"/>
                                                        </a:lnTo>
                                                        <a:lnTo>
                                                          <a:pt x="2637" y="137"/>
                                                        </a:lnTo>
                                                        <a:lnTo>
                                                          <a:pt x="2582" y="122"/>
                                                        </a:lnTo>
                                                        <a:lnTo>
                                                          <a:pt x="2526" y="107"/>
                                                        </a:lnTo>
                                                        <a:lnTo>
                                                          <a:pt x="2471" y="93"/>
                                                        </a:lnTo>
                                                        <a:lnTo>
                                                          <a:pt x="2415" y="81"/>
                                                        </a:lnTo>
                                                        <a:lnTo>
                                                          <a:pt x="2265" y="52"/>
                                                        </a:lnTo>
                                                        <a:lnTo>
                                                          <a:pt x="2122" y="30"/>
                                                        </a:lnTo>
                                                        <a:lnTo>
                                                          <a:pt x="1982" y="14"/>
                                                        </a:lnTo>
                                                        <a:lnTo>
                                                          <a:pt x="1848" y="4"/>
                                                        </a:lnTo>
                                                        <a:lnTo>
                                                          <a:pt x="1717" y="0"/>
                                                        </a:lnTo>
                                                        <a:lnTo>
                                                          <a:pt x="1592" y="0"/>
                                                        </a:lnTo>
                                                        <a:lnTo>
                                                          <a:pt x="1472" y="5"/>
                                                        </a:lnTo>
                                                        <a:lnTo>
                                                          <a:pt x="1357" y="15"/>
                                                        </a:lnTo>
                                                        <a:lnTo>
                                                          <a:pt x="1246" y="29"/>
                                                        </a:lnTo>
                                                        <a:lnTo>
                                                          <a:pt x="1139" y="46"/>
                                                        </a:lnTo>
                                                        <a:lnTo>
                                                          <a:pt x="1038" y="66"/>
                                                        </a:lnTo>
                                                        <a:lnTo>
                                                          <a:pt x="941" y="89"/>
                                                        </a:lnTo>
                                                        <a:lnTo>
                                                          <a:pt x="850" y="115"/>
                                                        </a:lnTo>
                                                        <a:lnTo>
                                                          <a:pt x="763" y="143"/>
                                                        </a:lnTo>
                                                        <a:lnTo>
                                                          <a:pt x="679" y="172"/>
                                                        </a:lnTo>
                                                        <a:lnTo>
                                                          <a:pt x="602" y="203"/>
                                                        </a:lnTo>
                                                        <a:lnTo>
                                                          <a:pt x="530" y="235"/>
                                                        </a:lnTo>
                                                        <a:lnTo>
                                                          <a:pt x="461" y="268"/>
                                                        </a:lnTo>
                                                        <a:lnTo>
                                                          <a:pt x="397" y="301"/>
                                                        </a:lnTo>
                                                        <a:lnTo>
                                                          <a:pt x="339" y="333"/>
                                                        </a:lnTo>
                                                        <a:lnTo>
                                                          <a:pt x="284" y="366"/>
                                                        </a:lnTo>
                                                        <a:lnTo>
                                                          <a:pt x="235" y="397"/>
                                                        </a:lnTo>
                                                        <a:lnTo>
                                                          <a:pt x="191" y="428"/>
                                                        </a:lnTo>
                                                        <a:lnTo>
                                                          <a:pt x="151" y="456"/>
                                                        </a:lnTo>
                                                        <a:lnTo>
                                                          <a:pt x="115" y="482"/>
                                                        </a:lnTo>
                                                        <a:lnTo>
                                                          <a:pt x="85" y="507"/>
                                                        </a:lnTo>
                                                        <a:lnTo>
                                                          <a:pt x="59" y="528"/>
                                                        </a:lnTo>
                                                        <a:lnTo>
                                                          <a:pt x="38" y="547"/>
                                                        </a:lnTo>
                                                        <a:lnTo>
                                                          <a:pt x="10" y="573"/>
                                                        </a:lnTo>
                                                        <a:lnTo>
                                                          <a:pt x="0" y="583"/>
                                                        </a:lnTo>
                                                        <a:lnTo>
                                                          <a:pt x="11" y="575"/>
                                                        </a:lnTo>
                                                        <a:lnTo>
                                                          <a:pt x="44" y="552"/>
                                                        </a:lnTo>
                                                        <a:lnTo>
                                                          <a:pt x="68" y="537"/>
                                                        </a:lnTo>
                                                        <a:lnTo>
                                                          <a:pt x="96" y="518"/>
                                                        </a:lnTo>
                                                        <a:lnTo>
                                                          <a:pt x="131" y="498"/>
                                                        </a:lnTo>
                                                        <a:lnTo>
                                                          <a:pt x="170" y="475"/>
                                                        </a:lnTo>
                                                        <a:lnTo>
                                                          <a:pt x="214" y="450"/>
                                                        </a:lnTo>
                                                        <a:lnTo>
                                                          <a:pt x="264" y="425"/>
                                                        </a:lnTo>
                                                        <a:lnTo>
                                                          <a:pt x="317" y="398"/>
                                                        </a:lnTo>
                                                        <a:lnTo>
                                                          <a:pt x="376" y="371"/>
                                                        </a:lnTo>
                                                        <a:lnTo>
                                                          <a:pt x="438" y="344"/>
                                                        </a:lnTo>
                                                        <a:lnTo>
                                                          <a:pt x="506" y="316"/>
                                                        </a:lnTo>
                                                        <a:lnTo>
                                                          <a:pt x="578" y="289"/>
                                                        </a:lnTo>
                                                        <a:lnTo>
                                                          <a:pt x="655" y="263"/>
                                                        </a:lnTo>
                                                        <a:lnTo>
                                                          <a:pt x="735" y="237"/>
                                                        </a:lnTo>
                                                        <a:lnTo>
                                                          <a:pt x="820" y="212"/>
                                                        </a:lnTo>
                                                        <a:lnTo>
                                                          <a:pt x="909" y="190"/>
                                                        </a:lnTo>
                                                        <a:lnTo>
                                                          <a:pt x="1003" y="169"/>
                                                        </a:lnTo>
                                                        <a:lnTo>
                                                          <a:pt x="1099" y="151"/>
                                                        </a:lnTo>
                                                        <a:lnTo>
                                                          <a:pt x="1201" y="134"/>
                                                        </a:lnTo>
                                                        <a:lnTo>
                                                          <a:pt x="1306" y="122"/>
                                                        </a:lnTo>
                                                        <a:lnTo>
                                                          <a:pt x="1414" y="112"/>
                                                        </a:lnTo>
                                                        <a:lnTo>
                                                          <a:pt x="1526" y="106"/>
                                                        </a:lnTo>
                                                        <a:lnTo>
                                                          <a:pt x="1642" y="104"/>
                                                        </a:lnTo>
                                                        <a:lnTo>
                                                          <a:pt x="1762" y="106"/>
                                                        </a:lnTo>
                                                        <a:lnTo>
                                                          <a:pt x="1885" y="113"/>
                                                        </a:lnTo>
                                                        <a:lnTo>
                                                          <a:pt x="2011" y="124"/>
                                                        </a:lnTo>
                                                        <a:lnTo>
                                                          <a:pt x="2141" y="141"/>
                                                        </a:lnTo>
                                                        <a:lnTo>
                                                          <a:pt x="2274" y="163"/>
                                                        </a:lnTo>
                                                        <a:lnTo>
                                                          <a:pt x="2410" y="191"/>
                                                        </a:lnTo>
                                                        <a:lnTo>
                                                          <a:pt x="2470" y="204"/>
                                                        </a:lnTo>
                                                        <a:lnTo>
                                                          <a:pt x="2528" y="220"/>
                                                        </a:lnTo>
                                                        <a:lnTo>
                                                          <a:pt x="2587" y="236"/>
                                                        </a:lnTo>
                                                        <a:lnTo>
                                                          <a:pt x="2645" y="254"/>
                                                        </a:lnTo>
                                                        <a:lnTo>
                                                          <a:pt x="2703" y="273"/>
                                                        </a:lnTo>
                                                        <a:lnTo>
                                                          <a:pt x="2760" y="293"/>
                                                        </a:lnTo>
                                                        <a:lnTo>
                                                          <a:pt x="2818" y="315"/>
                                                        </a:lnTo>
                                                        <a:lnTo>
                                                          <a:pt x="2874" y="338"/>
                                                        </a:lnTo>
                                                        <a:lnTo>
                                                          <a:pt x="2930" y="361"/>
                                                        </a:lnTo>
                                                        <a:lnTo>
                                                          <a:pt x="2985" y="386"/>
                                                        </a:lnTo>
                                                        <a:lnTo>
                                                          <a:pt x="3041" y="412"/>
                                                        </a:lnTo>
                                                        <a:lnTo>
                                                          <a:pt x="3095" y="440"/>
                                                        </a:lnTo>
                                                        <a:lnTo>
                                                          <a:pt x="3148" y="469"/>
                                                        </a:lnTo>
                                                        <a:lnTo>
                                                          <a:pt x="3202" y="499"/>
                                                        </a:lnTo>
                                                        <a:lnTo>
                                                          <a:pt x="3254" y="529"/>
                                                        </a:lnTo>
                                                        <a:lnTo>
                                                          <a:pt x="3305" y="562"/>
                                                        </a:lnTo>
                                                        <a:lnTo>
                                                          <a:pt x="3349" y="589"/>
                                                        </a:lnTo>
                                                        <a:lnTo>
                                                          <a:pt x="3392" y="618"/>
                                                        </a:lnTo>
                                                        <a:lnTo>
                                                          <a:pt x="3436" y="646"/>
                                                        </a:lnTo>
                                                        <a:lnTo>
                                                          <a:pt x="3479" y="677"/>
                                                        </a:lnTo>
                                                        <a:lnTo>
                                                          <a:pt x="3522" y="708"/>
                                                        </a:lnTo>
                                                        <a:lnTo>
                                                          <a:pt x="3562" y="742"/>
                                                        </a:lnTo>
                                                        <a:lnTo>
                                                          <a:pt x="3583" y="758"/>
                                                        </a:lnTo>
                                                        <a:lnTo>
                                                          <a:pt x="3601" y="776"/>
                                                        </a:lnTo>
                                                        <a:lnTo>
                                                          <a:pt x="3620" y="793"/>
                                                        </a:lnTo>
                                                        <a:lnTo>
                                                          <a:pt x="3637" y="812"/>
                                                        </a:lnTo>
                                                        <a:lnTo>
                                                          <a:pt x="3643" y="821"/>
                                                        </a:lnTo>
                                                        <a:lnTo>
                                                          <a:pt x="3652" y="836"/>
                                                        </a:lnTo>
                                                        <a:lnTo>
                                                          <a:pt x="3662" y="854"/>
                                                        </a:lnTo>
                                                        <a:lnTo>
                                                          <a:pt x="3673" y="873"/>
                                                        </a:lnTo>
                                                        <a:lnTo>
                                                          <a:pt x="3683" y="892"/>
                                                        </a:lnTo>
                                                        <a:lnTo>
                                                          <a:pt x="3693" y="907"/>
                                                        </a:lnTo>
                                                        <a:lnTo>
                                                          <a:pt x="3699" y="913"/>
                                                        </a:lnTo>
                                                        <a:lnTo>
                                                          <a:pt x="3703" y="917"/>
                                                        </a:lnTo>
                                                        <a:lnTo>
                                                          <a:pt x="3707" y="920"/>
                                                        </a:lnTo>
                                                        <a:lnTo>
                                                          <a:pt x="3710" y="921"/>
                                                        </a:lnTo>
                                                        <a:lnTo>
                                                          <a:pt x="3714" y="920"/>
                                                        </a:lnTo>
                                                        <a:lnTo>
                                                          <a:pt x="3718" y="919"/>
                                                        </a:lnTo>
                                                        <a:lnTo>
                                                          <a:pt x="3721" y="916"/>
                                                        </a:lnTo>
                                                        <a:lnTo>
                                                          <a:pt x="3723" y="914"/>
                                                        </a:lnTo>
                                                        <a:lnTo>
                                                          <a:pt x="3728" y="907"/>
                                                        </a:lnTo>
                                                        <a:lnTo>
                                                          <a:pt x="3731" y="899"/>
                                                        </a:lnTo>
                                                        <a:lnTo>
                                                          <a:pt x="3733" y="889"/>
                                                        </a:lnTo>
                                                        <a:lnTo>
                                                          <a:pt x="3734" y="877"/>
                                                        </a:lnTo>
                                                        <a:lnTo>
                                                          <a:pt x="3736" y="866"/>
                                                        </a:lnTo>
                                                        <a:lnTo>
                                                          <a:pt x="3734" y="853"/>
                                                        </a:lnTo>
                                                        <a:lnTo>
                                                          <a:pt x="3732" y="828"/>
                                                        </a:lnTo>
                                                        <a:lnTo>
                                                          <a:pt x="3727" y="804"/>
                                                        </a:lnTo>
                                                        <a:lnTo>
                                                          <a:pt x="3722" y="785"/>
                                                        </a:lnTo>
                                                        <a:lnTo>
                                                          <a:pt x="3717" y="773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rgbClr val="FAFEF5"/>
                                                  </a:soli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209" name="Freeform 208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216254" y="2777784"/>
                                                    <a:ext cx="950913" cy="347840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2435" y="156"/>
                                                      </a:cxn>
                                                      <a:cxn ang="0">
                                                        <a:pos x="2064" y="271"/>
                                                      </a:cxn>
                                                      <a:cxn ang="0">
                                                        <a:pos x="1729" y="403"/>
                                                      </a:cxn>
                                                      <a:cxn ang="0">
                                                        <a:pos x="1433" y="547"/>
                                                      </a:cxn>
                                                      <a:cxn ang="0">
                                                        <a:pos x="1170" y="700"/>
                                                      </a:cxn>
                                                      <a:cxn ang="0">
                                                        <a:pos x="940" y="859"/>
                                                      </a:cxn>
                                                      <a:cxn ang="0">
                                                        <a:pos x="740" y="1020"/>
                                                      </a:cxn>
                                                      <a:cxn ang="0">
                                                        <a:pos x="569" y="1180"/>
                                                      </a:cxn>
                                                      <a:cxn ang="0">
                                                        <a:pos x="424" y="1336"/>
                                                      </a:cxn>
                                                      <a:cxn ang="0">
                                                        <a:pos x="305" y="1485"/>
                                                      </a:cxn>
                                                      <a:cxn ang="0">
                                                        <a:pos x="209" y="1621"/>
                                                      </a:cxn>
                                                      <a:cxn ang="0">
                                                        <a:pos x="133" y="1745"/>
                                                      </a:cxn>
                                                      <a:cxn ang="0">
                                                        <a:pos x="76" y="1849"/>
                                                      </a:cxn>
                                                      <a:cxn ang="0">
                                                        <a:pos x="37" y="1932"/>
                                                      </a:cxn>
                                                      <a:cxn ang="0">
                                                        <a:pos x="6" y="2011"/>
                                                      </a:cxn>
                                                      <a:cxn ang="0">
                                                        <a:pos x="9" y="2011"/>
                                                      </a:cxn>
                                                      <a:cxn ang="0">
                                                        <a:pos x="53" y="1937"/>
                                                      </a:cxn>
                                                      <a:cxn ang="0">
                                                        <a:pos x="105" y="1857"/>
                                                      </a:cxn>
                                                      <a:cxn ang="0">
                                                        <a:pos x="178" y="1757"/>
                                                      </a:cxn>
                                                      <a:cxn ang="0">
                                                        <a:pos x="270" y="1640"/>
                                                      </a:cxn>
                                                      <a:cxn ang="0">
                                                        <a:pos x="383" y="1511"/>
                                                      </a:cxn>
                                                      <a:cxn ang="0">
                                                        <a:pos x="519" y="1370"/>
                                                      </a:cxn>
                                                      <a:cxn ang="0">
                                                        <a:pos x="678" y="1222"/>
                                                      </a:cxn>
                                                      <a:cxn ang="0">
                                                        <a:pos x="862" y="1071"/>
                                                      </a:cxn>
                                                      <a:cxn ang="0">
                                                        <a:pos x="1069" y="921"/>
                                                      </a:cxn>
                                                      <a:cxn ang="0">
                                                        <a:pos x="1303" y="773"/>
                                                      </a:cxn>
                                                      <a:cxn ang="0">
                                                        <a:pos x="1564" y="631"/>
                                                      </a:cxn>
                                                      <a:cxn ang="0">
                                                        <a:pos x="1852" y="499"/>
                                                      </a:cxn>
                                                      <a:cxn ang="0">
                                                        <a:pos x="2170" y="380"/>
                                                      </a:cxn>
                                                      <a:cxn ang="0">
                                                        <a:pos x="2517" y="276"/>
                                                      </a:cxn>
                                                      <a:cxn ang="0">
                                                        <a:pos x="2882" y="196"/>
                                                      </a:cxn>
                                                      <a:cxn ang="0">
                                                        <a:pos x="3231" y="149"/>
                                                      </a:cxn>
                                                      <a:cxn ang="0">
                                                        <a:pos x="3565" y="131"/>
                                                      </a:cxn>
                                                      <a:cxn ang="0">
                                                        <a:pos x="3882" y="140"/>
                                                      </a:cxn>
                                                      <a:cxn ang="0">
                                                        <a:pos x="4181" y="169"/>
                                                      </a:cxn>
                                                      <a:cxn ang="0">
                                                        <a:pos x="4461" y="218"/>
                                                      </a:cxn>
                                                      <a:cxn ang="0">
                                                        <a:pos x="4722" y="280"/>
                                                      </a:cxn>
                                                      <a:cxn ang="0">
                                                        <a:pos x="4960" y="354"/>
                                                      </a:cxn>
                                                      <a:cxn ang="0">
                                                        <a:pos x="5177" y="435"/>
                                                      </a:cxn>
                                                      <a:cxn ang="0">
                                                        <a:pos x="5370" y="518"/>
                                                      </a:cxn>
                                                      <a:cxn ang="0">
                                                        <a:pos x="5540" y="601"/>
                                                      </a:cxn>
                                                      <a:cxn ang="0">
                                                        <a:pos x="5684" y="680"/>
                                                      </a:cxn>
                                                      <a:cxn ang="0">
                                                        <a:pos x="5801" y="750"/>
                                                      </a:cxn>
                                                      <a:cxn ang="0">
                                                        <a:pos x="5890" y="809"/>
                                                      </a:cxn>
                                                      <a:cxn ang="0">
                                                        <a:pos x="5970" y="866"/>
                                                      </a:cxn>
                                                      <a:cxn ang="0">
                                                        <a:pos x="5974" y="856"/>
                                                      </a:cxn>
                                                      <a:cxn ang="0">
                                                        <a:pos x="5928" y="799"/>
                                                      </a:cxn>
                                                      <a:cxn ang="0">
                                                        <a:pos x="5852" y="730"/>
                                                      </a:cxn>
                                                      <a:cxn ang="0">
                                                        <a:pos x="5747" y="650"/>
                                                      </a:cxn>
                                                      <a:cxn ang="0">
                                                        <a:pos x="5615" y="563"/>
                                                      </a:cxn>
                                                      <a:cxn ang="0">
                                                        <a:pos x="5458" y="473"/>
                                                      </a:cxn>
                                                      <a:cxn ang="0">
                                                        <a:pos x="5276" y="382"/>
                                                      </a:cxn>
                                                      <a:cxn ang="0">
                                                        <a:pos x="5072" y="293"/>
                                                      </a:cxn>
                                                      <a:cxn ang="0">
                                                        <a:pos x="4847" y="211"/>
                                                      </a:cxn>
                                                      <a:cxn ang="0">
                                                        <a:pos x="4603" y="139"/>
                                                      </a:cxn>
                                                      <a:cxn ang="0">
                                                        <a:pos x="4339" y="78"/>
                                                      </a:cxn>
                                                      <a:cxn ang="0">
                                                        <a:pos x="4060" y="32"/>
                                                      </a:cxn>
                                                      <a:cxn ang="0">
                                                        <a:pos x="3765" y="5"/>
                                                      </a:cxn>
                                                      <a:cxn ang="0">
                                                        <a:pos x="3457" y="0"/>
                                                      </a:cxn>
                                                      <a:cxn ang="0">
                                                        <a:pos x="3137" y="21"/>
                                                      </a:cxn>
                                                      <a:cxn ang="0">
                                                        <a:pos x="2806" y="69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5985" h="2027">
                                                        <a:moveTo>
                                                          <a:pt x="2637" y="105"/>
                                                        </a:moveTo>
                                                        <a:lnTo>
                                                          <a:pt x="2435" y="156"/>
                                                        </a:lnTo>
                                                        <a:lnTo>
                                                          <a:pt x="2245" y="211"/>
                                                        </a:lnTo>
                                                        <a:lnTo>
                                                          <a:pt x="2064" y="271"/>
                                                        </a:lnTo>
                                                        <a:lnTo>
                                                          <a:pt x="1892" y="336"/>
                                                        </a:lnTo>
                                                        <a:lnTo>
                                                          <a:pt x="1729" y="403"/>
                                                        </a:lnTo>
                                                        <a:lnTo>
                                                          <a:pt x="1576" y="473"/>
                                                        </a:lnTo>
                                                        <a:lnTo>
                                                          <a:pt x="1433" y="547"/>
                                                        </a:lnTo>
                                                        <a:lnTo>
                                                          <a:pt x="1297" y="623"/>
                                                        </a:lnTo>
                                                        <a:lnTo>
                                                          <a:pt x="1170" y="700"/>
                                                        </a:lnTo>
                                                        <a:lnTo>
                                                          <a:pt x="1051" y="779"/>
                                                        </a:lnTo>
                                                        <a:lnTo>
                                                          <a:pt x="940" y="859"/>
                                                        </a:lnTo>
                                                        <a:lnTo>
                                                          <a:pt x="836" y="940"/>
                                                        </a:lnTo>
                                                        <a:lnTo>
                                                          <a:pt x="740" y="1020"/>
                                                        </a:lnTo>
                                                        <a:lnTo>
                                                          <a:pt x="650" y="1101"/>
                                                        </a:lnTo>
                                                        <a:lnTo>
                                                          <a:pt x="569" y="1180"/>
                                                        </a:lnTo>
                                                        <a:lnTo>
                                                          <a:pt x="493" y="1259"/>
                                                        </a:lnTo>
                                                        <a:lnTo>
                                                          <a:pt x="424" y="1336"/>
                                                        </a:lnTo>
                                                        <a:lnTo>
                                                          <a:pt x="362" y="1412"/>
                                                        </a:lnTo>
                                                        <a:lnTo>
                                                          <a:pt x="305" y="1485"/>
                                                        </a:lnTo>
                                                        <a:lnTo>
                                                          <a:pt x="254" y="1555"/>
                                                        </a:lnTo>
                                                        <a:lnTo>
                                                          <a:pt x="209" y="1621"/>
                                                        </a:lnTo>
                                                        <a:lnTo>
                                                          <a:pt x="169" y="1685"/>
                                                        </a:lnTo>
                                                        <a:lnTo>
                                                          <a:pt x="133" y="1745"/>
                                                        </a:lnTo>
                                                        <a:lnTo>
                                                          <a:pt x="103" y="1799"/>
                                                        </a:lnTo>
                                                        <a:lnTo>
                                                          <a:pt x="76" y="1849"/>
                                                        </a:lnTo>
                                                        <a:lnTo>
                                                          <a:pt x="55" y="1893"/>
                                                        </a:lnTo>
                                                        <a:lnTo>
                                                          <a:pt x="37" y="1932"/>
                                                        </a:lnTo>
                                                        <a:lnTo>
                                                          <a:pt x="23" y="1965"/>
                                                        </a:lnTo>
                                                        <a:lnTo>
                                                          <a:pt x="6" y="2011"/>
                                                        </a:lnTo>
                                                        <a:lnTo>
                                                          <a:pt x="0" y="2027"/>
                                                        </a:lnTo>
                                                        <a:lnTo>
                                                          <a:pt x="9" y="2011"/>
                                                        </a:lnTo>
                                                        <a:lnTo>
                                                          <a:pt x="33" y="1968"/>
                                                        </a:lnTo>
                                                        <a:lnTo>
                                                          <a:pt x="53" y="1937"/>
                                                        </a:lnTo>
                                                        <a:lnTo>
                                                          <a:pt x="77" y="1900"/>
                                                        </a:lnTo>
                                                        <a:lnTo>
                                                          <a:pt x="105" y="1857"/>
                                                        </a:lnTo>
                                                        <a:lnTo>
                                                          <a:pt x="139" y="1809"/>
                                                        </a:lnTo>
                                                        <a:lnTo>
                                                          <a:pt x="178" y="1757"/>
                                                        </a:lnTo>
                                                        <a:lnTo>
                                                          <a:pt x="221" y="1700"/>
                                                        </a:lnTo>
                                                        <a:lnTo>
                                                          <a:pt x="270" y="1640"/>
                                                        </a:lnTo>
                                                        <a:lnTo>
                                                          <a:pt x="324" y="1576"/>
                                                        </a:lnTo>
                                                        <a:lnTo>
                                                          <a:pt x="383" y="1511"/>
                                                        </a:lnTo>
                                                        <a:lnTo>
                                                          <a:pt x="449" y="1441"/>
                                                        </a:lnTo>
                                                        <a:lnTo>
                                                          <a:pt x="519" y="1370"/>
                                                        </a:lnTo>
                                                        <a:lnTo>
                                                          <a:pt x="596" y="1297"/>
                                                        </a:lnTo>
                                                        <a:lnTo>
                                                          <a:pt x="678" y="1222"/>
                                                        </a:lnTo>
                                                        <a:lnTo>
                                                          <a:pt x="766" y="1147"/>
                                                        </a:lnTo>
                                                        <a:lnTo>
                                                          <a:pt x="862" y="1071"/>
                                                        </a:lnTo>
                                                        <a:lnTo>
                                                          <a:pt x="962" y="996"/>
                                                        </a:lnTo>
                                                        <a:lnTo>
                                                          <a:pt x="1069" y="921"/>
                                                        </a:lnTo>
                                                        <a:lnTo>
                                                          <a:pt x="1183" y="846"/>
                                                        </a:lnTo>
                                                        <a:lnTo>
                                                          <a:pt x="1303" y="773"/>
                                                        </a:lnTo>
                                                        <a:lnTo>
                                                          <a:pt x="1430" y="701"/>
                                                        </a:lnTo>
                                                        <a:lnTo>
                                                          <a:pt x="1564" y="631"/>
                                                        </a:lnTo>
                                                        <a:lnTo>
                                                          <a:pt x="1705" y="563"/>
                                                        </a:lnTo>
                                                        <a:lnTo>
                                                          <a:pt x="1852" y="499"/>
                                                        </a:lnTo>
                                                        <a:lnTo>
                                                          <a:pt x="2007" y="437"/>
                                                        </a:lnTo>
                                                        <a:lnTo>
                                                          <a:pt x="2170" y="380"/>
                                                        </a:lnTo>
                                                        <a:lnTo>
                                                          <a:pt x="2340" y="325"/>
                                                        </a:lnTo>
                                                        <a:lnTo>
                                                          <a:pt x="2517" y="276"/>
                                                        </a:lnTo>
                                                        <a:lnTo>
                                                          <a:pt x="2702" y="232"/>
                                                        </a:lnTo>
                                                        <a:lnTo>
                                                          <a:pt x="2882" y="196"/>
                                                        </a:lnTo>
                                                        <a:lnTo>
                                                          <a:pt x="3059" y="168"/>
                                                        </a:lnTo>
                                                        <a:lnTo>
                                                          <a:pt x="3231" y="149"/>
                                                        </a:lnTo>
                                                        <a:lnTo>
                                                          <a:pt x="3400" y="136"/>
                                                        </a:lnTo>
                                                        <a:lnTo>
                                                          <a:pt x="3565" y="131"/>
                                                        </a:lnTo>
                                                        <a:lnTo>
                                                          <a:pt x="3726" y="132"/>
                                                        </a:lnTo>
                                                        <a:lnTo>
                                                          <a:pt x="3882" y="140"/>
                                                        </a:lnTo>
                                                        <a:lnTo>
                                                          <a:pt x="4034" y="152"/>
                                                        </a:lnTo>
                                                        <a:lnTo>
                                                          <a:pt x="4181" y="169"/>
                                                        </a:lnTo>
                                                        <a:lnTo>
                                                          <a:pt x="4323" y="192"/>
                                                        </a:lnTo>
                                                        <a:lnTo>
                                                          <a:pt x="4461" y="218"/>
                                                        </a:lnTo>
                                                        <a:lnTo>
                                                          <a:pt x="4594" y="247"/>
                                                        </a:lnTo>
                                                        <a:lnTo>
                                                          <a:pt x="4722" y="280"/>
                                                        </a:lnTo>
                                                        <a:lnTo>
                                                          <a:pt x="4844" y="316"/>
                                                        </a:lnTo>
                                                        <a:lnTo>
                                                          <a:pt x="4960" y="354"/>
                                                        </a:lnTo>
                                                        <a:lnTo>
                                                          <a:pt x="5072" y="394"/>
                                                        </a:lnTo>
                                                        <a:lnTo>
                                                          <a:pt x="5177" y="435"/>
                                                        </a:lnTo>
                                                        <a:lnTo>
                                                          <a:pt x="5277" y="476"/>
                                                        </a:lnTo>
                                                        <a:lnTo>
                                                          <a:pt x="5370" y="518"/>
                                                        </a:lnTo>
                                                        <a:lnTo>
                                                          <a:pt x="5458" y="560"/>
                                                        </a:lnTo>
                                                        <a:lnTo>
                                                          <a:pt x="5540" y="601"/>
                                                        </a:lnTo>
                                                        <a:lnTo>
                                                          <a:pt x="5615" y="641"/>
                                                        </a:lnTo>
                                                        <a:lnTo>
                                                          <a:pt x="5684" y="680"/>
                                                        </a:lnTo>
                                                        <a:lnTo>
                                                          <a:pt x="5745" y="716"/>
                                                        </a:lnTo>
                                                        <a:lnTo>
                                                          <a:pt x="5801" y="750"/>
                                                        </a:lnTo>
                                                        <a:lnTo>
                                                          <a:pt x="5849" y="781"/>
                                                        </a:lnTo>
                                                        <a:lnTo>
                                                          <a:pt x="5890" y="809"/>
                                                        </a:lnTo>
                                                        <a:lnTo>
                                                          <a:pt x="5924" y="832"/>
                                                        </a:lnTo>
                                                        <a:lnTo>
                                                          <a:pt x="5970" y="866"/>
                                                        </a:lnTo>
                                                        <a:lnTo>
                                                          <a:pt x="5985" y="877"/>
                                                        </a:lnTo>
                                                        <a:lnTo>
                                                          <a:pt x="5974" y="856"/>
                                                        </a:lnTo>
                                                        <a:lnTo>
                                                          <a:pt x="5955" y="829"/>
                                                        </a:lnTo>
                                                        <a:lnTo>
                                                          <a:pt x="5928" y="799"/>
                                                        </a:lnTo>
                                                        <a:lnTo>
                                                          <a:pt x="5894" y="766"/>
                                                        </a:lnTo>
                                                        <a:lnTo>
                                                          <a:pt x="5852" y="730"/>
                                                        </a:lnTo>
                                                        <a:lnTo>
                                                          <a:pt x="5803" y="691"/>
                                                        </a:lnTo>
                                                        <a:lnTo>
                                                          <a:pt x="5747" y="650"/>
                                                        </a:lnTo>
                                                        <a:lnTo>
                                                          <a:pt x="5685" y="608"/>
                                                        </a:lnTo>
                                                        <a:lnTo>
                                                          <a:pt x="5615" y="563"/>
                                                        </a:lnTo>
                                                        <a:lnTo>
                                                          <a:pt x="5540" y="518"/>
                                                        </a:lnTo>
                                                        <a:lnTo>
                                                          <a:pt x="5458" y="473"/>
                                                        </a:lnTo>
                                                        <a:lnTo>
                                                          <a:pt x="5370" y="427"/>
                                                        </a:lnTo>
                                                        <a:lnTo>
                                                          <a:pt x="5276" y="382"/>
                                                        </a:lnTo>
                                                        <a:lnTo>
                                                          <a:pt x="5177" y="338"/>
                                                        </a:lnTo>
                                                        <a:lnTo>
                                                          <a:pt x="5072" y="293"/>
                                                        </a:lnTo>
                                                        <a:lnTo>
                                                          <a:pt x="4962" y="251"/>
                                                        </a:lnTo>
                                                        <a:lnTo>
                                                          <a:pt x="4847" y="211"/>
                                                        </a:lnTo>
                                                        <a:lnTo>
                                                          <a:pt x="4727" y="173"/>
                                                        </a:lnTo>
                                                        <a:lnTo>
                                                          <a:pt x="4603" y="139"/>
                                                        </a:lnTo>
                                                        <a:lnTo>
                                                          <a:pt x="4473" y="107"/>
                                                        </a:lnTo>
                                                        <a:lnTo>
                                                          <a:pt x="4339" y="78"/>
                                                        </a:lnTo>
                                                        <a:lnTo>
                                                          <a:pt x="4201" y="52"/>
                                                        </a:lnTo>
                                                        <a:lnTo>
                                                          <a:pt x="4060" y="32"/>
                                                        </a:lnTo>
                                                        <a:lnTo>
                                                          <a:pt x="3914" y="16"/>
                                                        </a:lnTo>
                                                        <a:lnTo>
                                                          <a:pt x="3765" y="5"/>
                                                        </a:lnTo>
                                                        <a:lnTo>
                                                          <a:pt x="3613" y="0"/>
                                                        </a:lnTo>
                                                        <a:lnTo>
                                                          <a:pt x="3457" y="0"/>
                                                        </a:lnTo>
                                                        <a:lnTo>
                                                          <a:pt x="3298" y="7"/>
                                                        </a:lnTo>
                                                        <a:lnTo>
                                                          <a:pt x="3137" y="21"/>
                                                        </a:lnTo>
                                                        <a:lnTo>
                                                          <a:pt x="2972" y="41"/>
                                                        </a:lnTo>
                                                        <a:lnTo>
                                                          <a:pt x="2806" y="69"/>
                                                        </a:lnTo>
                                                        <a:lnTo>
                                                          <a:pt x="2637" y="105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rgbClr val="F6FDE3"/>
                                                  </a:soli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212" name="Freeform 211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141642" y="1496091"/>
                                                    <a:ext cx="577850" cy="166209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3" y="962"/>
                                                      </a:cxn>
                                                      <a:cxn ang="0">
                                                        <a:pos x="21" y="922"/>
                                                      </a:cxn>
                                                      <a:cxn ang="0">
                                                        <a:pos x="44" y="880"/>
                                                      </a:cxn>
                                                      <a:cxn ang="0">
                                                        <a:pos x="77" y="828"/>
                                                      </a:cxn>
                                                      <a:cxn ang="0">
                                                        <a:pos x="122" y="766"/>
                                                      </a:cxn>
                                                      <a:cxn ang="0">
                                                        <a:pos x="179" y="698"/>
                                                      </a:cxn>
                                                      <a:cxn ang="0">
                                                        <a:pos x="250" y="624"/>
                                                      </a:cxn>
                                                      <a:cxn ang="0">
                                                        <a:pos x="336" y="547"/>
                                                      </a:cxn>
                                                      <a:cxn ang="0">
                                                        <a:pos x="439" y="468"/>
                                                      </a:cxn>
                                                      <a:cxn ang="0">
                                                        <a:pos x="559" y="389"/>
                                                      </a:cxn>
                                                      <a:cxn ang="0">
                                                        <a:pos x="696" y="312"/>
                                                      </a:cxn>
                                                      <a:cxn ang="0">
                                                        <a:pos x="855" y="239"/>
                                                      </a:cxn>
                                                      <a:cxn ang="0">
                                                        <a:pos x="1035" y="170"/>
                                                      </a:cxn>
                                                      <a:cxn ang="0">
                                                        <a:pos x="1237" y="110"/>
                                                      </a:cxn>
                                                      <a:cxn ang="0">
                                                        <a:pos x="1462" y="58"/>
                                                      </a:cxn>
                                                      <a:cxn ang="0">
                                                        <a:pos x="1687" y="21"/>
                                                      </a:cxn>
                                                      <a:cxn ang="0">
                                                        <a:pos x="1888" y="3"/>
                                                      </a:cxn>
                                                      <a:cxn ang="0">
                                                        <a:pos x="2083" y="0"/>
                                                      </a:cxn>
                                                      <a:cxn ang="0">
                                                        <a:pos x="2271" y="8"/>
                                                      </a:cxn>
                                                      <a:cxn ang="0">
                                                        <a:pos x="2452" y="28"/>
                                                      </a:cxn>
                                                      <a:cxn ang="0">
                                                        <a:pos x="2622" y="57"/>
                                                      </a:cxn>
                                                      <a:cxn ang="0">
                                                        <a:pos x="2783" y="94"/>
                                                      </a:cxn>
                                                      <a:cxn ang="0">
                                                        <a:pos x="2934" y="136"/>
                                                      </a:cxn>
                                                      <a:cxn ang="0">
                                                        <a:pos x="3072" y="183"/>
                                                      </a:cxn>
                                                      <a:cxn ang="0">
                                                        <a:pos x="3198" y="233"/>
                                                      </a:cxn>
                                                      <a:cxn ang="0">
                                                        <a:pos x="3310" y="284"/>
                                                      </a:cxn>
                                                      <a:cxn ang="0">
                                                        <a:pos x="3407" y="333"/>
                                                      </a:cxn>
                                                      <a:cxn ang="0">
                                                        <a:pos x="3489" y="380"/>
                                                      </a:cxn>
                                                      <a:cxn ang="0">
                                                        <a:pos x="3553" y="424"/>
                                                      </a:cxn>
                                                      <a:cxn ang="0">
                                                        <a:pos x="3601" y="462"/>
                                                      </a:cxn>
                                                      <a:cxn ang="0">
                                                        <a:pos x="3629" y="491"/>
                                                      </a:cxn>
                                                      <a:cxn ang="0">
                                                        <a:pos x="3626" y="496"/>
                                                      </a:cxn>
                                                      <a:cxn ang="0">
                                                        <a:pos x="3551" y="450"/>
                                                      </a:cxn>
                                                      <a:cxn ang="0">
                                                        <a:pos x="3450" y="395"/>
                                                      </a:cxn>
                                                      <a:cxn ang="0">
                                                        <a:pos x="3361" y="352"/>
                                                      </a:cxn>
                                                      <a:cxn ang="0">
                                                        <a:pos x="3257" y="306"/>
                                                      </a:cxn>
                                                      <a:cxn ang="0">
                                                        <a:pos x="3138" y="258"/>
                                                      </a:cxn>
                                                      <a:cxn ang="0">
                                                        <a:pos x="3005" y="212"/>
                                                      </a:cxn>
                                                      <a:cxn ang="0">
                                                        <a:pos x="2858" y="169"/>
                                                      </a:cxn>
                                                      <a:cxn ang="0">
                                                        <a:pos x="2699" y="132"/>
                                                      </a:cxn>
                                                      <a:cxn ang="0">
                                                        <a:pos x="2528" y="101"/>
                                                      </a:cxn>
                                                      <a:cxn ang="0">
                                                        <a:pos x="2345" y="80"/>
                                                      </a:cxn>
                                                      <a:cxn ang="0">
                                                        <a:pos x="2151" y="68"/>
                                                      </a:cxn>
                                                      <a:cxn ang="0">
                                                        <a:pos x="1948" y="71"/>
                                                      </a:cxn>
                                                      <a:cxn ang="0">
                                                        <a:pos x="1735" y="88"/>
                                                      </a:cxn>
                                                      <a:cxn ang="0">
                                                        <a:pos x="1513" y="122"/>
                                                      </a:cxn>
                                                      <a:cxn ang="0">
                                                        <a:pos x="1303" y="168"/>
                                                      </a:cxn>
                                                      <a:cxn ang="0">
                                                        <a:pos x="1111" y="222"/>
                                                      </a:cxn>
                                                      <a:cxn ang="0">
                                                        <a:pos x="937" y="284"/>
                                                      </a:cxn>
                                                      <a:cxn ang="0">
                                                        <a:pos x="779" y="352"/>
                                                      </a:cxn>
                                                      <a:cxn ang="0">
                                                        <a:pos x="639" y="424"/>
                                                      </a:cxn>
                                                      <a:cxn ang="0">
                                                        <a:pos x="514" y="496"/>
                                                      </a:cxn>
                                                      <a:cxn ang="0">
                                                        <a:pos x="404" y="570"/>
                                                      </a:cxn>
                                                      <a:cxn ang="0">
                                                        <a:pos x="308" y="643"/>
                                                      </a:cxn>
                                                      <a:cxn ang="0">
                                                        <a:pos x="227" y="712"/>
                                                      </a:cxn>
                                                      <a:cxn ang="0">
                                                        <a:pos x="159" y="777"/>
                                                      </a:cxn>
                                                      <a:cxn ang="0">
                                                        <a:pos x="105" y="835"/>
                                                      </a:cxn>
                                                      <a:cxn ang="0">
                                                        <a:pos x="45" y="906"/>
                                                      </a:cxn>
                                                      <a:cxn ang="0">
                                                        <a:pos x="4" y="962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3636" h="971">
                                                        <a:moveTo>
                                                          <a:pt x="0" y="971"/>
                                                        </a:moveTo>
                                                        <a:lnTo>
                                                          <a:pt x="3" y="962"/>
                                                        </a:lnTo>
                                                        <a:lnTo>
                                                          <a:pt x="13" y="939"/>
                                                        </a:lnTo>
                                                        <a:lnTo>
                                                          <a:pt x="21" y="922"/>
                                                        </a:lnTo>
                                                        <a:lnTo>
                                                          <a:pt x="31" y="903"/>
                                                        </a:lnTo>
                                                        <a:lnTo>
                                                          <a:pt x="44" y="880"/>
                                                        </a:lnTo>
                                                        <a:lnTo>
                                                          <a:pt x="60" y="856"/>
                                                        </a:lnTo>
                                                        <a:lnTo>
                                                          <a:pt x="77" y="828"/>
                                                        </a:lnTo>
                                                        <a:lnTo>
                                                          <a:pt x="99" y="798"/>
                                                        </a:lnTo>
                                                        <a:lnTo>
                                                          <a:pt x="122" y="766"/>
                                                        </a:lnTo>
                                                        <a:lnTo>
                                                          <a:pt x="149" y="732"/>
                                                        </a:lnTo>
                                                        <a:lnTo>
                                                          <a:pt x="179" y="698"/>
                                                        </a:lnTo>
                                                        <a:lnTo>
                                                          <a:pt x="213" y="662"/>
                                                        </a:lnTo>
                                                        <a:lnTo>
                                                          <a:pt x="250" y="624"/>
                                                        </a:lnTo>
                                                        <a:lnTo>
                                                          <a:pt x="291" y="586"/>
                                                        </a:lnTo>
                                                        <a:lnTo>
                                                          <a:pt x="336" y="547"/>
                                                        </a:lnTo>
                                                        <a:lnTo>
                                                          <a:pt x="385" y="507"/>
                                                        </a:lnTo>
                                                        <a:lnTo>
                                                          <a:pt x="439" y="468"/>
                                                        </a:lnTo>
                                                        <a:lnTo>
                                                          <a:pt x="496" y="428"/>
                                                        </a:lnTo>
                                                        <a:lnTo>
                                                          <a:pt x="559" y="389"/>
                                                        </a:lnTo>
                                                        <a:lnTo>
                                                          <a:pt x="626" y="350"/>
                                                        </a:lnTo>
                                                        <a:lnTo>
                                                          <a:pt x="696" y="312"/>
                                                        </a:lnTo>
                                                        <a:lnTo>
                                                          <a:pt x="773" y="275"/>
                                                        </a:lnTo>
                                                        <a:lnTo>
                                                          <a:pt x="855" y="239"/>
                                                        </a:lnTo>
                                                        <a:lnTo>
                                                          <a:pt x="943" y="204"/>
                                                        </a:lnTo>
                                                        <a:lnTo>
                                                          <a:pt x="1035" y="170"/>
                                                        </a:lnTo>
                                                        <a:lnTo>
                                                          <a:pt x="1133" y="139"/>
                                                        </a:lnTo>
                                                        <a:lnTo>
                                                          <a:pt x="1237" y="110"/>
                                                        </a:lnTo>
                                                        <a:lnTo>
                                                          <a:pt x="1347" y="83"/>
                                                        </a:lnTo>
                                                        <a:lnTo>
                                                          <a:pt x="1462" y="58"/>
                                                        </a:lnTo>
                                                        <a:lnTo>
                                                          <a:pt x="1584" y="36"/>
                                                        </a:lnTo>
                                                        <a:lnTo>
                                                          <a:pt x="1687" y="21"/>
                                                        </a:lnTo>
                                                        <a:lnTo>
                                                          <a:pt x="1789" y="10"/>
                                                        </a:lnTo>
                                                        <a:lnTo>
                                                          <a:pt x="1888" y="3"/>
                                                        </a:lnTo>
                                                        <a:lnTo>
                                                          <a:pt x="1987" y="0"/>
                                                        </a:lnTo>
                                                        <a:lnTo>
                                                          <a:pt x="2083" y="0"/>
                                                        </a:lnTo>
                                                        <a:lnTo>
                                                          <a:pt x="2179" y="2"/>
                                                        </a:lnTo>
                                                        <a:lnTo>
                                                          <a:pt x="2271" y="8"/>
                                                        </a:lnTo>
                                                        <a:lnTo>
                                                          <a:pt x="2362" y="17"/>
                                                        </a:lnTo>
                                                        <a:lnTo>
                                                          <a:pt x="2452" y="28"/>
                                                        </a:lnTo>
                                                        <a:lnTo>
                                                          <a:pt x="2538" y="42"/>
                                                        </a:lnTo>
                                                        <a:lnTo>
                                                          <a:pt x="2622" y="57"/>
                                                        </a:lnTo>
                                                        <a:lnTo>
                                                          <a:pt x="2704" y="75"/>
                                                        </a:lnTo>
                                                        <a:lnTo>
                                                          <a:pt x="2783" y="94"/>
                                                        </a:lnTo>
                                                        <a:lnTo>
                                                          <a:pt x="2860" y="115"/>
                                                        </a:lnTo>
                                                        <a:lnTo>
                                                          <a:pt x="2934" y="136"/>
                                                        </a:lnTo>
                                                        <a:lnTo>
                                                          <a:pt x="3004" y="160"/>
                                                        </a:lnTo>
                                                        <a:lnTo>
                                                          <a:pt x="3072" y="183"/>
                                                        </a:lnTo>
                                                        <a:lnTo>
                                                          <a:pt x="3137" y="208"/>
                                                        </a:lnTo>
                                                        <a:lnTo>
                                                          <a:pt x="3198" y="233"/>
                                                        </a:lnTo>
                                                        <a:lnTo>
                                                          <a:pt x="3256" y="258"/>
                                                        </a:lnTo>
                                                        <a:lnTo>
                                                          <a:pt x="3310" y="284"/>
                                                        </a:lnTo>
                                                        <a:lnTo>
                                                          <a:pt x="3360" y="309"/>
                                                        </a:lnTo>
                                                        <a:lnTo>
                                                          <a:pt x="3407" y="333"/>
                                                        </a:lnTo>
                                                        <a:lnTo>
                                                          <a:pt x="3450" y="358"/>
                                                        </a:lnTo>
                                                        <a:lnTo>
                                                          <a:pt x="3489" y="380"/>
                                                        </a:lnTo>
                                                        <a:lnTo>
                                                          <a:pt x="3523" y="403"/>
                                                        </a:lnTo>
                                                        <a:lnTo>
                                                          <a:pt x="3553" y="424"/>
                                                        </a:lnTo>
                                                        <a:lnTo>
                                                          <a:pt x="3579" y="443"/>
                                                        </a:lnTo>
                                                        <a:lnTo>
                                                          <a:pt x="3601" y="462"/>
                                                        </a:lnTo>
                                                        <a:lnTo>
                                                          <a:pt x="3617" y="477"/>
                                                        </a:lnTo>
                                                        <a:lnTo>
                                                          <a:pt x="3629" y="491"/>
                                                        </a:lnTo>
                                                        <a:lnTo>
                                                          <a:pt x="3636" y="503"/>
                                                        </a:lnTo>
                                                        <a:lnTo>
                                                          <a:pt x="3626" y="496"/>
                                                        </a:lnTo>
                                                        <a:lnTo>
                                                          <a:pt x="3598" y="478"/>
                                                        </a:lnTo>
                                                        <a:lnTo>
                                                          <a:pt x="3551" y="450"/>
                                                        </a:lnTo>
                                                        <a:lnTo>
                                                          <a:pt x="3488" y="415"/>
                                                        </a:lnTo>
                                                        <a:lnTo>
                                                          <a:pt x="3450" y="395"/>
                                                        </a:lnTo>
                                                        <a:lnTo>
                                                          <a:pt x="3408" y="373"/>
                                                        </a:lnTo>
                                                        <a:lnTo>
                                                          <a:pt x="3361" y="352"/>
                                                        </a:lnTo>
                                                        <a:lnTo>
                                                          <a:pt x="3311" y="328"/>
                                                        </a:lnTo>
                                                        <a:lnTo>
                                                          <a:pt x="3257" y="306"/>
                                                        </a:lnTo>
                                                        <a:lnTo>
                                                          <a:pt x="3199" y="282"/>
                                                        </a:lnTo>
                                                        <a:lnTo>
                                                          <a:pt x="3138" y="258"/>
                                                        </a:lnTo>
                                                        <a:lnTo>
                                                          <a:pt x="3073" y="235"/>
                                                        </a:lnTo>
                                                        <a:lnTo>
                                                          <a:pt x="3005" y="212"/>
                                                        </a:lnTo>
                                                        <a:lnTo>
                                                          <a:pt x="2933" y="191"/>
                                                        </a:lnTo>
                                                        <a:lnTo>
                                                          <a:pt x="2858" y="169"/>
                                                        </a:lnTo>
                                                        <a:lnTo>
                                                          <a:pt x="2780" y="150"/>
                                                        </a:lnTo>
                                                        <a:lnTo>
                                                          <a:pt x="2699" y="132"/>
                                                        </a:lnTo>
                                                        <a:lnTo>
                                                          <a:pt x="2614" y="116"/>
                                                        </a:lnTo>
                                                        <a:lnTo>
                                                          <a:pt x="2528" y="101"/>
                                                        </a:lnTo>
                                                        <a:lnTo>
                                                          <a:pt x="2437" y="89"/>
                                                        </a:lnTo>
                                                        <a:lnTo>
                                                          <a:pt x="2345" y="80"/>
                                                        </a:lnTo>
                                                        <a:lnTo>
                                                          <a:pt x="2250" y="73"/>
                                                        </a:lnTo>
                                                        <a:lnTo>
                                                          <a:pt x="2151" y="68"/>
                                                        </a:lnTo>
                                                        <a:lnTo>
                                                          <a:pt x="2050" y="68"/>
                                                        </a:lnTo>
                                                        <a:lnTo>
                                                          <a:pt x="1948" y="71"/>
                                                        </a:lnTo>
                                                        <a:lnTo>
                                                          <a:pt x="1843" y="78"/>
                                                        </a:lnTo>
                                                        <a:lnTo>
                                                          <a:pt x="1735" y="88"/>
                                                        </a:lnTo>
                                                        <a:lnTo>
                                                          <a:pt x="1625" y="102"/>
                                                        </a:lnTo>
                                                        <a:lnTo>
                                                          <a:pt x="1513" y="122"/>
                                                        </a:lnTo>
                                                        <a:lnTo>
                                                          <a:pt x="1406" y="143"/>
                                                        </a:lnTo>
                                                        <a:lnTo>
                                                          <a:pt x="1303" y="168"/>
                                                        </a:lnTo>
                                                        <a:lnTo>
                                                          <a:pt x="1204" y="194"/>
                                                        </a:lnTo>
                                                        <a:lnTo>
                                                          <a:pt x="1111" y="222"/>
                                                        </a:lnTo>
                                                        <a:lnTo>
                                                          <a:pt x="1022" y="252"/>
                                                        </a:lnTo>
                                                        <a:lnTo>
                                                          <a:pt x="937" y="284"/>
                                                        </a:lnTo>
                                                        <a:lnTo>
                                                          <a:pt x="855" y="318"/>
                                                        </a:lnTo>
                                                        <a:lnTo>
                                                          <a:pt x="779" y="352"/>
                                                        </a:lnTo>
                                                        <a:lnTo>
                                                          <a:pt x="707" y="388"/>
                                                        </a:lnTo>
                                                        <a:lnTo>
                                                          <a:pt x="639" y="424"/>
                                                        </a:lnTo>
                                                        <a:lnTo>
                                                          <a:pt x="574" y="459"/>
                                                        </a:lnTo>
                                                        <a:lnTo>
                                                          <a:pt x="514" y="496"/>
                                                        </a:lnTo>
                                                        <a:lnTo>
                                                          <a:pt x="456" y="533"/>
                                                        </a:lnTo>
                                                        <a:lnTo>
                                                          <a:pt x="404" y="570"/>
                                                        </a:lnTo>
                                                        <a:lnTo>
                                                          <a:pt x="354" y="607"/>
                                                        </a:lnTo>
                                                        <a:lnTo>
                                                          <a:pt x="308" y="643"/>
                                                        </a:lnTo>
                                                        <a:lnTo>
                                                          <a:pt x="266" y="678"/>
                                                        </a:lnTo>
                                                        <a:lnTo>
                                                          <a:pt x="227" y="712"/>
                                                        </a:lnTo>
                                                        <a:lnTo>
                                                          <a:pt x="192" y="745"/>
                                                        </a:lnTo>
                                                        <a:lnTo>
                                                          <a:pt x="159" y="777"/>
                                                        </a:lnTo>
                                                        <a:lnTo>
                                                          <a:pt x="131" y="806"/>
                                                        </a:lnTo>
                                                        <a:lnTo>
                                                          <a:pt x="105" y="835"/>
                                                        </a:lnTo>
                                                        <a:lnTo>
                                                          <a:pt x="82" y="861"/>
                                                        </a:lnTo>
                                                        <a:lnTo>
                                                          <a:pt x="45" y="906"/>
                                                        </a:lnTo>
                                                        <a:lnTo>
                                                          <a:pt x="20" y="941"/>
                                                        </a:lnTo>
                                                        <a:lnTo>
                                                          <a:pt x="4" y="962"/>
                                                        </a:lnTo>
                                                        <a:lnTo>
                                                          <a:pt x="0" y="971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rgbClr val="FFFFFF"/>
                                                  </a:soli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213" name="Freeform 212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790929" y="1723985"/>
                                                    <a:ext cx="461963" cy="166209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13" y="940"/>
                                                      </a:cxn>
                                                      <a:cxn ang="0">
                                                        <a:pos x="44" y="880"/>
                                                      </a:cxn>
                                                      <a:cxn ang="0">
                                                        <a:pos x="99" y="798"/>
                                                      </a:cxn>
                                                      <a:cxn ang="0">
                                                        <a:pos x="180" y="698"/>
                                                      </a:cxn>
                                                      <a:cxn ang="0">
                                                        <a:pos x="292" y="586"/>
                                                      </a:cxn>
                                                      <a:cxn ang="0">
                                                        <a:pos x="438" y="468"/>
                                                      </a:cxn>
                                                      <a:cxn ang="0">
                                                        <a:pos x="625" y="351"/>
                                                      </a:cxn>
                                                      <a:cxn ang="0">
                                                        <a:pos x="855" y="239"/>
                                                      </a:cxn>
                                                      <a:cxn ang="0">
                                                        <a:pos x="1133" y="139"/>
                                                      </a:cxn>
                                                      <a:cxn ang="0">
                                                        <a:pos x="1463" y="58"/>
                                                      </a:cxn>
                                                      <a:cxn ang="0">
                                                        <a:pos x="1684" y="22"/>
                                                      </a:cxn>
                                                      <a:cxn ang="0">
                                                        <a:pos x="1834" y="7"/>
                                                      </a:cxn>
                                                      <a:cxn ang="0">
                                                        <a:pos x="1983" y="0"/>
                                                      </a:cxn>
                                                      <a:cxn ang="0">
                                                        <a:pos x="2133" y="1"/>
                                                      </a:cxn>
                                                      <a:cxn ang="0">
                                                        <a:pos x="2283" y="9"/>
                                                      </a:cxn>
                                                      <a:cxn ang="0">
                                                        <a:pos x="2426" y="25"/>
                                                      </a:cxn>
                                                      <a:cxn ang="0">
                                                        <a:pos x="2557" y="45"/>
                                                      </a:cxn>
                                                      <a:cxn ang="0">
                                                        <a:pos x="2688" y="72"/>
                                                      </a:cxn>
                                                      <a:cxn ang="0">
                                                        <a:pos x="2782" y="91"/>
                                                      </a:cxn>
                                                      <a:cxn ang="0">
                                                        <a:pos x="2856" y="112"/>
                                                      </a:cxn>
                                                      <a:cxn ang="0">
                                                        <a:pos x="2892" y="133"/>
                                                      </a:cxn>
                                                      <a:cxn ang="0">
                                                        <a:pos x="2910" y="159"/>
                                                      </a:cxn>
                                                      <a:cxn ang="0">
                                                        <a:pos x="2916" y="179"/>
                                                      </a:cxn>
                                                      <a:cxn ang="0">
                                                        <a:pos x="2870" y="178"/>
                                                      </a:cxn>
                                                      <a:cxn ang="0">
                                                        <a:pos x="2785" y="160"/>
                                                      </a:cxn>
                                                      <a:cxn ang="0">
                                                        <a:pos x="2684" y="130"/>
                                                      </a:cxn>
                                                      <a:cxn ang="0">
                                                        <a:pos x="2576" y="109"/>
                                                      </a:cxn>
                                                      <a:cxn ang="0">
                                                        <a:pos x="2459" y="92"/>
                                                      </a:cxn>
                                                      <a:cxn ang="0">
                                                        <a:pos x="2342" y="80"/>
                                                      </a:cxn>
                                                      <a:cxn ang="0">
                                                        <a:pos x="2207" y="70"/>
                                                      </a:cxn>
                                                      <a:cxn ang="0">
                                                        <a:pos x="2073" y="68"/>
                                                      </a:cxn>
                                                      <a:cxn ang="0">
                                                        <a:pos x="1938" y="72"/>
                                                      </a:cxn>
                                                      <a:cxn ang="0">
                                                        <a:pos x="1804" y="81"/>
                                                      </a:cxn>
                                                      <a:cxn ang="0">
                                                        <a:pos x="1670" y="97"/>
                                                      </a:cxn>
                                                      <a:cxn ang="0">
                                                        <a:pos x="1406" y="143"/>
                                                      </a:cxn>
                                                      <a:cxn ang="0">
                                                        <a:pos x="1111" y="222"/>
                                                      </a:cxn>
                                                      <a:cxn ang="0">
                                                        <a:pos x="856" y="318"/>
                                                      </a:cxn>
                                                      <a:cxn ang="0">
                                                        <a:pos x="639" y="424"/>
                                                      </a:cxn>
                                                      <a:cxn ang="0">
                                                        <a:pos x="457" y="534"/>
                                                      </a:cxn>
                                                      <a:cxn ang="0">
                                                        <a:pos x="309" y="643"/>
                                                      </a:cxn>
                                                      <a:cxn ang="0">
                                                        <a:pos x="192" y="746"/>
                                                      </a:cxn>
                                                      <a:cxn ang="0">
                                                        <a:pos x="105" y="835"/>
                                                      </a:cxn>
                                                      <a:cxn ang="0">
                                                        <a:pos x="20" y="941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2916" h="971">
                                                        <a:moveTo>
                                                          <a:pt x="0" y="971"/>
                                                        </a:moveTo>
                                                        <a:lnTo>
                                                          <a:pt x="3" y="962"/>
                                                        </a:lnTo>
                                                        <a:lnTo>
                                                          <a:pt x="13" y="940"/>
                                                        </a:lnTo>
                                                        <a:lnTo>
                                                          <a:pt x="22" y="922"/>
                                                        </a:lnTo>
                                                        <a:lnTo>
                                                          <a:pt x="32" y="903"/>
                                                        </a:lnTo>
                                                        <a:lnTo>
                                                          <a:pt x="44" y="880"/>
                                                        </a:lnTo>
                                                        <a:lnTo>
                                                          <a:pt x="60" y="856"/>
                                                        </a:lnTo>
                                                        <a:lnTo>
                                                          <a:pt x="78" y="828"/>
                                                        </a:lnTo>
                                                        <a:lnTo>
                                                          <a:pt x="99" y="798"/>
                                                        </a:lnTo>
                                                        <a:lnTo>
                                                          <a:pt x="122" y="766"/>
                                                        </a:lnTo>
                                                        <a:lnTo>
                                                          <a:pt x="149" y="732"/>
                                                        </a:lnTo>
                                                        <a:lnTo>
                                                          <a:pt x="180" y="698"/>
                                                        </a:lnTo>
                                                        <a:lnTo>
                                                          <a:pt x="214" y="662"/>
                                                        </a:lnTo>
                                                        <a:lnTo>
                                                          <a:pt x="251" y="624"/>
                                                        </a:lnTo>
                                                        <a:lnTo>
                                                          <a:pt x="292" y="586"/>
                                                        </a:lnTo>
                                                        <a:lnTo>
                                                          <a:pt x="337" y="547"/>
                                                        </a:lnTo>
                                                        <a:lnTo>
                                                          <a:pt x="386" y="508"/>
                                                        </a:lnTo>
                                                        <a:lnTo>
                                                          <a:pt x="438" y="468"/>
                                                        </a:lnTo>
                                                        <a:lnTo>
                                                          <a:pt x="497" y="429"/>
                                                        </a:lnTo>
                                                        <a:lnTo>
                                                          <a:pt x="559" y="389"/>
                                                        </a:lnTo>
                                                        <a:lnTo>
                                                          <a:pt x="625" y="351"/>
                                                        </a:lnTo>
                                                        <a:lnTo>
                                                          <a:pt x="697" y="312"/>
                                                        </a:lnTo>
                                                        <a:lnTo>
                                                          <a:pt x="774" y="275"/>
                                                        </a:lnTo>
                                                        <a:lnTo>
                                                          <a:pt x="855" y="239"/>
                                                        </a:lnTo>
                                                        <a:lnTo>
                                                          <a:pt x="942" y="204"/>
                                                        </a:lnTo>
                                                        <a:lnTo>
                                                          <a:pt x="1035" y="171"/>
                                                        </a:lnTo>
                                                        <a:lnTo>
                                                          <a:pt x="1133" y="139"/>
                                                        </a:lnTo>
                                                        <a:lnTo>
                                                          <a:pt x="1237" y="111"/>
                                                        </a:lnTo>
                                                        <a:lnTo>
                                                          <a:pt x="1347" y="83"/>
                                                        </a:lnTo>
                                                        <a:lnTo>
                                                          <a:pt x="1463" y="58"/>
                                                        </a:lnTo>
                                                        <a:lnTo>
                                                          <a:pt x="1585" y="37"/>
                                                        </a:lnTo>
                                                        <a:lnTo>
                                                          <a:pt x="1634" y="28"/>
                                                        </a:lnTo>
                                                        <a:lnTo>
                                                          <a:pt x="1684" y="22"/>
                                                        </a:lnTo>
                                                        <a:lnTo>
                                                          <a:pt x="1734" y="16"/>
                                                        </a:lnTo>
                                                        <a:lnTo>
                                                          <a:pt x="1783" y="11"/>
                                                        </a:lnTo>
                                                        <a:lnTo>
                                                          <a:pt x="1834" y="7"/>
                                                        </a:lnTo>
                                                        <a:lnTo>
                                                          <a:pt x="1883" y="4"/>
                                                        </a:lnTo>
                                                        <a:lnTo>
                                                          <a:pt x="1933" y="2"/>
                                                        </a:lnTo>
                                                        <a:lnTo>
                                                          <a:pt x="1983" y="0"/>
                                                        </a:lnTo>
                                                        <a:lnTo>
                                                          <a:pt x="2033" y="0"/>
                                                        </a:lnTo>
                                                        <a:lnTo>
                                                          <a:pt x="2083" y="0"/>
                                                        </a:lnTo>
                                                        <a:lnTo>
                                                          <a:pt x="2133" y="1"/>
                                                        </a:lnTo>
                                                        <a:lnTo>
                                                          <a:pt x="2183" y="3"/>
                                                        </a:lnTo>
                                                        <a:lnTo>
                                                          <a:pt x="2233" y="6"/>
                                                        </a:lnTo>
                                                        <a:lnTo>
                                                          <a:pt x="2283" y="9"/>
                                                        </a:lnTo>
                                                        <a:lnTo>
                                                          <a:pt x="2332" y="14"/>
                                                        </a:lnTo>
                                                        <a:lnTo>
                                                          <a:pt x="2383" y="19"/>
                                                        </a:lnTo>
                                                        <a:lnTo>
                                                          <a:pt x="2426" y="25"/>
                                                        </a:lnTo>
                                                        <a:lnTo>
                                                          <a:pt x="2470" y="31"/>
                                                        </a:lnTo>
                                                        <a:lnTo>
                                                          <a:pt x="2514" y="38"/>
                                                        </a:lnTo>
                                                        <a:lnTo>
                                                          <a:pt x="2557" y="45"/>
                                                        </a:lnTo>
                                                        <a:lnTo>
                                                          <a:pt x="2600" y="53"/>
                                                        </a:lnTo>
                                                        <a:lnTo>
                                                          <a:pt x="2645" y="62"/>
                                                        </a:lnTo>
                                                        <a:lnTo>
                                                          <a:pt x="2688" y="72"/>
                                                        </a:lnTo>
                                                        <a:lnTo>
                                                          <a:pt x="2731" y="81"/>
                                                        </a:lnTo>
                                                        <a:lnTo>
                                                          <a:pt x="2754" y="86"/>
                                                        </a:lnTo>
                                                        <a:lnTo>
                                                          <a:pt x="2782" y="91"/>
                                                        </a:lnTo>
                                                        <a:lnTo>
                                                          <a:pt x="2812" y="97"/>
                                                        </a:lnTo>
                                                        <a:lnTo>
                                                          <a:pt x="2842" y="106"/>
                                                        </a:lnTo>
                                                        <a:lnTo>
                                                          <a:pt x="2856" y="112"/>
                                                        </a:lnTo>
                                                        <a:lnTo>
                                                          <a:pt x="2869" y="118"/>
                                                        </a:lnTo>
                                                        <a:lnTo>
                                                          <a:pt x="2881" y="125"/>
                                                        </a:lnTo>
                                                        <a:lnTo>
                                                          <a:pt x="2892" y="133"/>
                                                        </a:lnTo>
                                                        <a:lnTo>
                                                          <a:pt x="2901" y="142"/>
                                                        </a:lnTo>
                                                        <a:lnTo>
                                                          <a:pt x="2908" y="153"/>
                                                        </a:lnTo>
                                                        <a:lnTo>
                                                          <a:pt x="2910" y="159"/>
                                                        </a:lnTo>
                                                        <a:lnTo>
                                                          <a:pt x="2914" y="165"/>
                                                        </a:lnTo>
                                                        <a:lnTo>
                                                          <a:pt x="2915" y="172"/>
                                                        </a:lnTo>
                                                        <a:lnTo>
                                                          <a:pt x="2916" y="179"/>
                                                        </a:lnTo>
                                                        <a:lnTo>
                                                          <a:pt x="2901" y="179"/>
                                                        </a:lnTo>
                                                        <a:lnTo>
                                                          <a:pt x="2886" y="179"/>
                                                        </a:lnTo>
                                                        <a:lnTo>
                                                          <a:pt x="2870" y="178"/>
                                                        </a:lnTo>
                                                        <a:lnTo>
                                                          <a:pt x="2854" y="176"/>
                                                        </a:lnTo>
                                                        <a:lnTo>
                                                          <a:pt x="2820" y="169"/>
                                                        </a:lnTo>
                                                        <a:lnTo>
                                                          <a:pt x="2785" y="160"/>
                                                        </a:lnTo>
                                                        <a:lnTo>
                                                          <a:pt x="2750" y="150"/>
                                                        </a:lnTo>
                                                        <a:lnTo>
                                                          <a:pt x="2716" y="139"/>
                                                        </a:lnTo>
                                                        <a:lnTo>
                                                          <a:pt x="2684" y="130"/>
                                                        </a:lnTo>
                                                        <a:lnTo>
                                                          <a:pt x="2653" y="123"/>
                                                        </a:lnTo>
                                                        <a:lnTo>
                                                          <a:pt x="2614" y="116"/>
                                                        </a:lnTo>
                                                        <a:lnTo>
                                                          <a:pt x="2576" y="109"/>
                                                        </a:lnTo>
                                                        <a:lnTo>
                                                          <a:pt x="2537" y="102"/>
                                                        </a:lnTo>
                                                        <a:lnTo>
                                                          <a:pt x="2498" y="97"/>
                                                        </a:lnTo>
                                                        <a:lnTo>
                                                          <a:pt x="2459" y="92"/>
                                                        </a:lnTo>
                                                        <a:lnTo>
                                                          <a:pt x="2420" y="87"/>
                                                        </a:lnTo>
                                                        <a:lnTo>
                                                          <a:pt x="2381" y="83"/>
                                                        </a:lnTo>
                                                        <a:lnTo>
                                                          <a:pt x="2342" y="80"/>
                                                        </a:lnTo>
                                                        <a:lnTo>
                                                          <a:pt x="2297" y="76"/>
                                                        </a:lnTo>
                                                        <a:lnTo>
                                                          <a:pt x="2252" y="74"/>
                                                        </a:lnTo>
                                                        <a:lnTo>
                                                          <a:pt x="2207" y="70"/>
                                                        </a:lnTo>
                                                        <a:lnTo>
                                                          <a:pt x="2162" y="69"/>
                                                        </a:lnTo>
                                                        <a:lnTo>
                                                          <a:pt x="2118" y="68"/>
                                                        </a:lnTo>
                                                        <a:lnTo>
                                                          <a:pt x="2073" y="68"/>
                                                        </a:lnTo>
                                                        <a:lnTo>
                                                          <a:pt x="2028" y="68"/>
                                                        </a:lnTo>
                                                        <a:lnTo>
                                                          <a:pt x="1983" y="69"/>
                                                        </a:lnTo>
                                                        <a:lnTo>
                                                          <a:pt x="1938" y="72"/>
                                                        </a:lnTo>
                                                        <a:lnTo>
                                                          <a:pt x="1893" y="75"/>
                                                        </a:lnTo>
                                                        <a:lnTo>
                                                          <a:pt x="1849" y="78"/>
                                                        </a:lnTo>
                                                        <a:lnTo>
                                                          <a:pt x="1804" y="81"/>
                                                        </a:lnTo>
                                                        <a:lnTo>
                                                          <a:pt x="1760" y="86"/>
                                                        </a:lnTo>
                                                        <a:lnTo>
                                                          <a:pt x="1714" y="91"/>
                                                        </a:lnTo>
                                                        <a:lnTo>
                                                          <a:pt x="1670" y="97"/>
                                                        </a:lnTo>
                                                        <a:lnTo>
                                                          <a:pt x="1626" y="103"/>
                                                        </a:lnTo>
                                                        <a:lnTo>
                                                          <a:pt x="1514" y="122"/>
                                                        </a:lnTo>
                                                        <a:lnTo>
                                                          <a:pt x="1406" y="143"/>
                                                        </a:lnTo>
                                                        <a:lnTo>
                                                          <a:pt x="1304" y="168"/>
                                                        </a:lnTo>
                                                        <a:lnTo>
                                                          <a:pt x="1205" y="195"/>
                                                        </a:lnTo>
                                                        <a:lnTo>
                                                          <a:pt x="1111" y="222"/>
                                                        </a:lnTo>
                                                        <a:lnTo>
                                                          <a:pt x="1022" y="253"/>
                                                        </a:lnTo>
                                                        <a:lnTo>
                                                          <a:pt x="937" y="285"/>
                                                        </a:lnTo>
                                                        <a:lnTo>
                                                          <a:pt x="856" y="318"/>
                                                        </a:lnTo>
                                                        <a:lnTo>
                                                          <a:pt x="779" y="352"/>
                                                        </a:lnTo>
                                                        <a:lnTo>
                                                          <a:pt x="707" y="388"/>
                                                        </a:lnTo>
                                                        <a:lnTo>
                                                          <a:pt x="639" y="424"/>
                                                        </a:lnTo>
                                                        <a:lnTo>
                                                          <a:pt x="574" y="460"/>
                                                        </a:lnTo>
                                                        <a:lnTo>
                                                          <a:pt x="513" y="497"/>
                                                        </a:lnTo>
                                                        <a:lnTo>
                                                          <a:pt x="457" y="534"/>
                                                        </a:lnTo>
                                                        <a:lnTo>
                                                          <a:pt x="404" y="570"/>
                                                        </a:lnTo>
                                                        <a:lnTo>
                                                          <a:pt x="354" y="607"/>
                                                        </a:lnTo>
                                                        <a:lnTo>
                                                          <a:pt x="309" y="643"/>
                                                        </a:lnTo>
                                                        <a:lnTo>
                                                          <a:pt x="267" y="678"/>
                                                        </a:lnTo>
                                                        <a:lnTo>
                                                          <a:pt x="228" y="713"/>
                                                        </a:lnTo>
                                                        <a:lnTo>
                                                          <a:pt x="192" y="746"/>
                                                        </a:lnTo>
                                                        <a:lnTo>
                                                          <a:pt x="160" y="778"/>
                                                        </a:lnTo>
                                                        <a:lnTo>
                                                          <a:pt x="130" y="807"/>
                                                        </a:lnTo>
                                                        <a:lnTo>
                                                          <a:pt x="105" y="835"/>
                                                        </a:lnTo>
                                                        <a:lnTo>
                                                          <a:pt x="82" y="862"/>
                                                        </a:lnTo>
                                                        <a:lnTo>
                                                          <a:pt x="45" y="907"/>
                                                        </a:lnTo>
                                                        <a:lnTo>
                                                          <a:pt x="20" y="941"/>
                                                        </a:lnTo>
                                                        <a:lnTo>
                                                          <a:pt x="5" y="962"/>
                                                        </a:lnTo>
                                                        <a:lnTo>
                                                          <a:pt x="0" y="971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rgbClr val="FFFFFF"/>
                                                  </a:soli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216" name="Freeform 215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492479" y="1811374"/>
                                                    <a:ext cx="577850" cy="166209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1463" y="58"/>
                                                      </a:cxn>
                                                      <a:cxn ang="0">
                                                        <a:pos x="1237" y="110"/>
                                                      </a:cxn>
                                                      <a:cxn ang="0">
                                                        <a:pos x="1036" y="171"/>
                                                      </a:cxn>
                                                      <a:cxn ang="0">
                                                        <a:pos x="857" y="239"/>
                                                      </a:cxn>
                                                      <a:cxn ang="0">
                                                        <a:pos x="697" y="313"/>
                                                      </a:cxn>
                                                      <a:cxn ang="0">
                                                        <a:pos x="559" y="390"/>
                                                      </a:cxn>
                                                      <a:cxn ang="0">
                                                        <a:pos x="440" y="469"/>
                                                      </a:cxn>
                                                      <a:cxn ang="0">
                                                        <a:pos x="337" y="547"/>
                                                      </a:cxn>
                                                      <a:cxn ang="0">
                                                        <a:pos x="251" y="625"/>
                                                      </a:cxn>
                                                      <a:cxn ang="0">
                                                        <a:pos x="180" y="698"/>
                                                      </a:cxn>
                                                      <a:cxn ang="0">
                                                        <a:pos x="124" y="766"/>
                                                      </a:cxn>
                                                      <a:cxn ang="0">
                                                        <a:pos x="78" y="828"/>
                                                      </a:cxn>
                                                      <a:cxn ang="0">
                                                        <a:pos x="46" y="881"/>
                                                      </a:cxn>
                                                      <a:cxn ang="0">
                                                        <a:pos x="22" y="923"/>
                                                      </a:cxn>
                                                      <a:cxn ang="0">
                                                        <a:pos x="3" y="962"/>
                                                      </a:cxn>
                                                      <a:cxn ang="0">
                                                        <a:pos x="6" y="963"/>
                                                      </a:cxn>
                                                      <a:cxn ang="0">
                                                        <a:pos x="47" y="907"/>
                                                      </a:cxn>
                                                      <a:cxn ang="0">
                                                        <a:pos x="106" y="835"/>
                                                      </a:cxn>
                                                      <a:cxn ang="0">
                                                        <a:pos x="161" y="778"/>
                                                      </a:cxn>
                                                      <a:cxn ang="0">
                                                        <a:pos x="228" y="713"/>
                                                      </a:cxn>
                                                      <a:cxn ang="0">
                                                        <a:pos x="309" y="643"/>
                                                      </a:cxn>
                                                      <a:cxn ang="0">
                                                        <a:pos x="405" y="571"/>
                                                      </a:cxn>
                                                      <a:cxn ang="0">
                                                        <a:pos x="515" y="497"/>
                                                      </a:cxn>
                                                      <a:cxn ang="0">
                                                        <a:pos x="639" y="423"/>
                                                      </a:cxn>
                                                      <a:cxn ang="0">
                                                        <a:pos x="781" y="353"/>
                                                      </a:cxn>
                                                      <a:cxn ang="0">
                                                        <a:pos x="938" y="285"/>
                                                      </a:cxn>
                                                      <a:cxn ang="0">
                                                        <a:pos x="1112" y="223"/>
                                                      </a:cxn>
                                                      <a:cxn ang="0">
                                                        <a:pos x="1304" y="168"/>
                                                      </a:cxn>
                                                      <a:cxn ang="0">
                                                        <a:pos x="1515" y="123"/>
                                                      </a:cxn>
                                                      <a:cxn ang="0">
                                                        <a:pos x="1736" y="89"/>
                                                      </a:cxn>
                                                      <a:cxn ang="0">
                                                        <a:pos x="1949" y="71"/>
                                                      </a:cxn>
                                                      <a:cxn ang="0">
                                                        <a:pos x="2152" y="69"/>
                                                      </a:cxn>
                                                      <a:cxn ang="0">
                                                        <a:pos x="2345" y="80"/>
                                                      </a:cxn>
                                                      <a:cxn ang="0">
                                                        <a:pos x="2528" y="101"/>
                                                      </a:cxn>
                                                      <a:cxn ang="0">
                                                        <a:pos x="2699" y="132"/>
                                                      </a:cxn>
                                                      <a:cxn ang="0">
                                                        <a:pos x="2859" y="170"/>
                                                      </a:cxn>
                                                      <a:cxn ang="0">
                                                        <a:pos x="3006" y="213"/>
                                                      </a:cxn>
                                                      <a:cxn ang="0">
                                                        <a:pos x="3139" y="259"/>
                                                      </a:cxn>
                                                      <a:cxn ang="0">
                                                        <a:pos x="3258" y="305"/>
                                                      </a:cxn>
                                                      <a:cxn ang="0">
                                                        <a:pos x="3362" y="352"/>
                                                      </a:cxn>
                                                      <a:cxn ang="0">
                                                        <a:pos x="3451" y="396"/>
                                                      </a:cxn>
                                                      <a:cxn ang="0">
                                                        <a:pos x="3552" y="451"/>
                                                      </a:cxn>
                                                      <a:cxn ang="0">
                                                        <a:pos x="3627" y="497"/>
                                                      </a:cxn>
                                                      <a:cxn ang="0">
                                                        <a:pos x="3630" y="492"/>
                                                      </a:cxn>
                                                      <a:cxn ang="0">
                                                        <a:pos x="3602" y="461"/>
                                                      </a:cxn>
                                                      <a:cxn ang="0">
                                                        <a:pos x="3554" y="424"/>
                                                      </a:cxn>
                                                      <a:cxn ang="0">
                                                        <a:pos x="3489" y="381"/>
                                                      </a:cxn>
                                                      <a:cxn ang="0">
                                                        <a:pos x="3408" y="334"/>
                                                      </a:cxn>
                                                      <a:cxn ang="0">
                                                        <a:pos x="3311" y="284"/>
                                                      </a:cxn>
                                                      <a:cxn ang="0">
                                                        <a:pos x="3199" y="234"/>
                                                      </a:cxn>
                                                      <a:cxn ang="0">
                                                        <a:pos x="3073" y="184"/>
                                                      </a:cxn>
                                                      <a:cxn ang="0">
                                                        <a:pos x="2934" y="137"/>
                                                      </a:cxn>
                                                      <a:cxn ang="0">
                                                        <a:pos x="2784" y="95"/>
                                                      </a:cxn>
                                                      <a:cxn ang="0">
                                                        <a:pos x="2623" y="58"/>
                                                      </a:cxn>
                                                      <a:cxn ang="0">
                                                        <a:pos x="2453" y="28"/>
                                                      </a:cxn>
                                                      <a:cxn ang="0">
                                                        <a:pos x="2272" y="9"/>
                                                      </a:cxn>
                                                      <a:cxn ang="0">
                                                        <a:pos x="2084" y="0"/>
                                                      </a:cxn>
                                                      <a:cxn ang="0">
                                                        <a:pos x="1889" y="4"/>
                                                      </a:cxn>
                                                      <a:cxn ang="0">
                                                        <a:pos x="1688" y="21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3638" h="970">
                                                        <a:moveTo>
                                                          <a:pt x="1585" y="37"/>
                                                        </a:moveTo>
                                                        <a:lnTo>
                                                          <a:pt x="1463" y="58"/>
                                                        </a:lnTo>
                                                        <a:lnTo>
                                                          <a:pt x="1347" y="83"/>
                                                        </a:lnTo>
                                                        <a:lnTo>
                                                          <a:pt x="1237" y="110"/>
                                                        </a:lnTo>
                                                        <a:lnTo>
                                                          <a:pt x="1134" y="140"/>
                                                        </a:lnTo>
                                                        <a:lnTo>
                                                          <a:pt x="1036" y="171"/>
                                                        </a:lnTo>
                                                        <a:lnTo>
                                                          <a:pt x="944" y="205"/>
                                                        </a:lnTo>
                                                        <a:lnTo>
                                                          <a:pt x="857" y="239"/>
                                                        </a:lnTo>
                                                        <a:lnTo>
                                                          <a:pt x="774" y="276"/>
                                                        </a:lnTo>
                                                        <a:lnTo>
                                                          <a:pt x="697" y="313"/>
                                                        </a:lnTo>
                                                        <a:lnTo>
                                                          <a:pt x="627" y="351"/>
                                                        </a:lnTo>
                                                        <a:lnTo>
                                                          <a:pt x="559" y="390"/>
                                                        </a:lnTo>
                                                        <a:lnTo>
                                                          <a:pt x="497" y="429"/>
                                                        </a:lnTo>
                                                        <a:lnTo>
                                                          <a:pt x="440" y="469"/>
                                                        </a:lnTo>
                                                        <a:lnTo>
                                                          <a:pt x="386" y="508"/>
                                                        </a:lnTo>
                                                        <a:lnTo>
                                                          <a:pt x="337" y="547"/>
                                                        </a:lnTo>
                                                        <a:lnTo>
                                                          <a:pt x="292" y="586"/>
                                                        </a:lnTo>
                                                        <a:lnTo>
                                                          <a:pt x="251" y="625"/>
                                                        </a:lnTo>
                                                        <a:lnTo>
                                                          <a:pt x="214" y="662"/>
                                                        </a:lnTo>
                                                        <a:lnTo>
                                                          <a:pt x="180" y="698"/>
                                                        </a:lnTo>
                                                        <a:lnTo>
                                                          <a:pt x="150" y="733"/>
                                                        </a:lnTo>
                                                        <a:lnTo>
                                                          <a:pt x="124" y="766"/>
                                                        </a:lnTo>
                                                        <a:lnTo>
                                                          <a:pt x="99" y="798"/>
                                                        </a:lnTo>
                                                        <a:lnTo>
                                                          <a:pt x="78" y="828"/>
                                                        </a:lnTo>
                                                        <a:lnTo>
                                                          <a:pt x="61" y="856"/>
                                                        </a:lnTo>
                                                        <a:lnTo>
                                                          <a:pt x="46" y="881"/>
                                                        </a:lnTo>
                                                        <a:lnTo>
                                                          <a:pt x="32" y="904"/>
                                                        </a:lnTo>
                                                        <a:lnTo>
                                                          <a:pt x="22" y="923"/>
                                                        </a:lnTo>
                                                        <a:lnTo>
                                                          <a:pt x="14" y="940"/>
                                                        </a:lnTo>
                                                        <a:lnTo>
                                                          <a:pt x="3" y="962"/>
                                                        </a:lnTo>
                                                        <a:lnTo>
                                                          <a:pt x="0" y="970"/>
                                                        </a:lnTo>
                                                        <a:lnTo>
                                                          <a:pt x="6" y="963"/>
                                                        </a:lnTo>
                                                        <a:lnTo>
                                                          <a:pt x="21" y="941"/>
                                                        </a:lnTo>
                                                        <a:lnTo>
                                                          <a:pt x="47" y="907"/>
                                                        </a:lnTo>
                                                        <a:lnTo>
                                                          <a:pt x="83" y="862"/>
                                                        </a:lnTo>
                                                        <a:lnTo>
                                                          <a:pt x="106" y="835"/>
                                                        </a:lnTo>
                                                        <a:lnTo>
                                                          <a:pt x="132" y="807"/>
                                                        </a:lnTo>
                                                        <a:lnTo>
                                                          <a:pt x="161" y="778"/>
                                                        </a:lnTo>
                                                        <a:lnTo>
                                                          <a:pt x="192" y="746"/>
                                                        </a:lnTo>
                                                        <a:lnTo>
                                                          <a:pt x="228" y="713"/>
                                                        </a:lnTo>
                                                        <a:lnTo>
                                                          <a:pt x="267" y="679"/>
                                                        </a:lnTo>
                                                        <a:lnTo>
                                                          <a:pt x="309" y="643"/>
                                                        </a:lnTo>
                                                        <a:lnTo>
                                                          <a:pt x="356" y="607"/>
                                                        </a:lnTo>
                                                        <a:lnTo>
                                                          <a:pt x="405" y="571"/>
                                                        </a:lnTo>
                                                        <a:lnTo>
                                                          <a:pt x="457" y="534"/>
                                                        </a:lnTo>
                                                        <a:lnTo>
                                                          <a:pt x="515" y="497"/>
                                                        </a:lnTo>
                                                        <a:lnTo>
                                                          <a:pt x="575" y="460"/>
                                                        </a:lnTo>
                                                        <a:lnTo>
                                                          <a:pt x="639" y="423"/>
                                                        </a:lnTo>
                                                        <a:lnTo>
                                                          <a:pt x="708" y="388"/>
                                                        </a:lnTo>
                                                        <a:lnTo>
                                                          <a:pt x="781" y="353"/>
                                                        </a:lnTo>
                                                        <a:lnTo>
                                                          <a:pt x="857" y="318"/>
                                                        </a:lnTo>
                                                        <a:lnTo>
                                                          <a:pt x="938" y="285"/>
                                                        </a:lnTo>
                                                        <a:lnTo>
                                                          <a:pt x="1023" y="253"/>
                                                        </a:lnTo>
                                                        <a:lnTo>
                                                          <a:pt x="1112" y="223"/>
                                                        </a:lnTo>
                                                        <a:lnTo>
                                                          <a:pt x="1206" y="195"/>
                                                        </a:lnTo>
                                                        <a:lnTo>
                                                          <a:pt x="1304" y="168"/>
                                                        </a:lnTo>
                                                        <a:lnTo>
                                                          <a:pt x="1407" y="144"/>
                                                        </a:lnTo>
                                                        <a:lnTo>
                                                          <a:pt x="1515" y="123"/>
                                                        </a:lnTo>
                                                        <a:lnTo>
                                                          <a:pt x="1627" y="103"/>
                                                        </a:lnTo>
                                                        <a:lnTo>
                                                          <a:pt x="1736" y="89"/>
                                                        </a:lnTo>
                                                        <a:lnTo>
                                                          <a:pt x="1844" y="78"/>
                                                        </a:lnTo>
                                                        <a:lnTo>
                                                          <a:pt x="1949" y="71"/>
                                                        </a:lnTo>
                                                        <a:lnTo>
                                                          <a:pt x="2052" y="68"/>
                                                        </a:lnTo>
                                                        <a:lnTo>
                                                          <a:pt x="2152" y="69"/>
                                                        </a:lnTo>
                                                        <a:lnTo>
                                                          <a:pt x="2250" y="74"/>
                                                        </a:lnTo>
                                                        <a:lnTo>
                                                          <a:pt x="2345" y="80"/>
                                                        </a:lnTo>
                                                        <a:lnTo>
                                                          <a:pt x="2439" y="90"/>
                                                        </a:lnTo>
                                                        <a:lnTo>
                                                          <a:pt x="2528" y="101"/>
                                                        </a:lnTo>
                                                        <a:lnTo>
                                                          <a:pt x="2615" y="116"/>
                                                        </a:lnTo>
                                                        <a:lnTo>
                                                          <a:pt x="2699" y="132"/>
                                                        </a:lnTo>
                                                        <a:lnTo>
                                                          <a:pt x="2781" y="150"/>
                                                        </a:lnTo>
                                                        <a:lnTo>
                                                          <a:pt x="2859" y="170"/>
                                                        </a:lnTo>
                                                        <a:lnTo>
                                                          <a:pt x="2934" y="190"/>
                                                        </a:lnTo>
                                                        <a:lnTo>
                                                          <a:pt x="3006" y="213"/>
                                                        </a:lnTo>
                                                        <a:lnTo>
                                                          <a:pt x="3074" y="236"/>
                                                        </a:lnTo>
                                                        <a:lnTo>
                                                          <a:pt x="3139" y="259"/>
                                                        </a:lnTo>
                                                        <a:lnTo>
                                                          <a:pt x="3200" y="282"/>
                                                        </a:lnTo>
                                                        <a:lnTo>
                                                          <a:pt x="3258" y="305"/>
                                                        </a:lnTo>
                                                        <a:lnTo>
                                                          <a:pt x="3312" y="329"/>
                                                        </a:lnTo>
                                                        <a:lnTo>
                                                          <a:pt x="3362" y="352"/>
                                                        </a:lnTo>
                                                        <a:lnTo>
                                                          <a:pt x="3409" y="374"/>
                                                        </a:lnTo>
                                                        <a:lnTo>
                                                          <a:pt x="3451" y="396"/>
                                                        </a:lnTo>
                                                        <a:lnTo>
                                                          <a:pt x="3489" y="415"/>
                                                        </a:lnTo>
                                                        <a:lnTo>
                                                          <a:pt x="3552" y="451"/>
                                                        </a:lnTo>
                                                        <a:lnTo>
                                                          <a:pt x="3600" y="479"/>
                                                        </a:lnTo>
                                                        <a:lnTo>
                                                          <a:pt x="3627" y="497"/>
                                                        </a:lnTo>
                                                        <a:lnTo>
                                                          <a:pt x="3638" y="503"/>
                                                        </a:lnTo>
                                                        <a:lnTo>
                                                          <a:pt x="3630" y="492"/>
                                                        </a:lnTo>
                                                        <a:lnTo>
                                                          <a:pt x="3618" y="478"/>
                                                        </a:lnTo>
                                                        <a:lnTo>
                                                          <a:pt x="3602" y="461"/>
                                                        </a:lnTo>
                                                        <a:lnTo>
                                                          <a:pt x="3580" y="444"/>
                                                        </a:lnTo>
                                                        <a:lnTo>
                                                          <a:pt x="3554" y="424"/>
                                                        </a:lnTo>
                                                        <a:lnTo>
                                                          <a:pt x="3524" y="404"/>
                                                        </a:lnTo>
                                                        <a:lnTo>
                                                          <a:pt x="3489" y="381"/>
                                                        </a:lnTo>
                                                        <a:lnTo>
                                                          <a:pt x="3451" y="358"/>
                                                        </a:lnTo>
                                                        <a:lnTo>
                                                          <a:pt x="3408" y="334"/>
                                                        </a:lnTo>
                                                        <a:lnTo>
                                                          <a:pt x="3361" y="310"/>
                                                        </a:lnTo>
                                                        <a:lnTo>
                                                          <a:pt x="3311" y="284"/>
                                                        </a:lnTo>
                                                        <a:lnTo>
                                                          <a:pt x="3257" y="259"/>
                                                        </a:lnTo>
                                                        <a:lnTo>
                                                          <a:pt x="3199" y="234"/>
                                                        </a:lnTo>
                                                        <a:lnTo>
                                                          <a:pt x="3138" y="209"/>
                                                        </a:lnTo>
                                                        <a:lnTo>
                                                          <a:pt x="3073" y="184"/>
                                                        </a:lnTo>
                                                        <a:lnTo>
                                                          <a:pt x="3005" y="161"/>
                                                        </a:lnTo>
                                                        <a:lnTo>
                                                          <a:pt x="2934" y="137"/>
                                                        </a:lnTo>
                                                        <a:lnTo>
                                                          <a:pt x="2861" y="116"/>
                                                        </a:lnTo>
                                                        <a:lnTo>
                                                          <a:pt x="2784" y="95"/>
                                                        </a:lnTo>
                                                        <a:lnTo>
                                                          <a:pt x="2705" y="76"/>
                                                        </a:lnTo>
                                                        <a:lnTo>
                                                          <a:pt x="2623" y="58"/>
                                                        </a:lnTo>
                                                        <a:lnTo>
                                                          <a:pt x="2539" y="42"/>
                                                        </a:lnTo>
                                                        <a:lnTo>
                                                          <a:pt x="2453" y="28"/>
                                                        </a:lnTo>
                                                        <a:lnTo>
                                                          <a:pt x="2364" y="17"/>
                                                        </a:lnTo>
                                                        <a:lnTo>
                                                          <a:pt x="2272" y="9"/>
                                                        </a:lnTo>
                                                        <a:lnTo>
                                                          <a:pt x="2180" y="3"/>
                                                        </a:lnTo>
                                                        <a:lnTo>
                                                          <a:pt x="2084" y="0"/>
                                                        </a:lnTo>
                                                        <a:lnTo>
                                                          <a:pt x="1988" y="0"/>
                                                        </a:lnTo>
                                                        <a:lnTo>
                                                          <a:pt x="1889" y="4"/>
                                                        </a:lnTo>
                                                        <a:lnTo>
                                                          <a:pt x="1790" y="11"/>
                                                        </a:lnTo>
                                                        <a:lnTo>
                                                          <a:pt x="1688" y="21"/>
                                                        </a:lnTo>
                                                        <a:lnTo>
                                                          <a:pt x="1585" y="37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rgbClr val="FAFEF2"/>
                                                  </a:soli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217" name="Freeform 216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408342" y="3022813"/>
                                                    <a:ext cx="766763" cy="272446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2329" y="29"/>
                                                      </a:cxn>
                                                      <a:cxn ang="0">
                                                        <a:pos x="2017" y="4"/>
                                                      </a:cxn>
                                                      <a:cxn ang="0">
                                                        <a:pos x="1731" y="1"/>
                                                      </a:cxn>
                                                      <a:cxn ang="0">
                                                        <a:pos x="1468" y="17"/>
                                                      </a:cxn>
                                                      <a:cxn ang="0">
                                                        <a:pos x="1230" y="51"/>
                                                      </a:cxn>
                                                      <a:cxn ang="0">
                                                        <a:pos x="1014" y="97"/>
                                                      </a:cxn>
                                                      <a:cxn ang="0">
                                                        <a:pos x="821" y="156"/>
                                                      </a:cxn>
                                                      <a:cxn ang="0">
                                                        <a:pos x="650" y="220"/>
                                                      </a:cxn>
                                                      <a:cxn ang="0">
                                                        <a:pos x="501" y="290"/>
                                                      </a:cxn>
                                                      <a:cxn ang="0">
                                                        <a:pos x="371" y="362"/>
                                                      </a:cxn>
                                                      <a:cxn ang="0">
                                                        <a:pos x="263" y="433"/>
                                                      </a:cxn>
                                                      <a:cxn ang="0">
                                                        <a:pos x="174" y="498"/>
                                                      </a:cxn>
                                                      <a:cxn ang="0">
                                                        <a:pos x="103" y="558"/>
                                                      </a:cxn>
                                                      <a:cxn ang="0">
                                                        <a:pos x="52" y="606"/>
                                                      </a:cxn>
                                                      <a:cxn ang="0">
                                                        <a:pos x="8" y="653"/>
                                                      </a:cxn>
                                                      <a:cxn ang="0">
                                                        <a:pos x="10" y="654"/>
                                                      </a:cxn>
                                                      <a:cxn ang="0">
                                                        <a:pos x="63" y="613"/>
                                                      </a:cxn>
                                                      <a:cxn ang="0">
                                                        <a:pos x="124" y="571"/>
                                                      </a:cxn>
                                                      <a:cxn ang="0">
                                                        <a:pos x="204" y="521"/>
                                                      </a:cxn>
                                                      <a:cxn ang="0">
                                                        <a:pos x="305" y="463"/>
                                                      </a:cxn>
                                                      <a:cxn ang="0">
                                                        <a:pos x="424" y="403"/>
                                                      </a:cxn>
                                                      <a:cxn ang="0">
                                                        <a:pos x="563" y="342"/>
                                                      </a:cxn>
                                                      <a:cxn ang="0">
                                                        <a:pos x="721" y="283"/>
                                                      </a:cxn>
                                                      <a:cxn ang="0">
                                                        <a:pos x="900" y="227"/>
                                                      </a:cxn>
                                                      <a:cxn ang="0">
                                                        <a:pos x="1096" y="180"/>
                                                      </a:cxn>
                                                      <a:cxn ang="0">
                                                        <a:pos x="1312" y="142"/>
                                                      </a:cxn>
                                                      <a:cxn ang="0">
                                                        <a:pos x="1546" y="117"/>
                                                      </a:cxn>
                                                      <a:cxn ang="0">
                                                        <a:pos x="1798" y="106"/>
                                                      </a:cxn>
                                                      <a:cxn ang="0">
                                                        <a:pos x="2069" y="114"/>
                                                      </a:cxn>
                                                      <a:cxn ang="0">
                                                        <a:pos x="2359" y="140"/>
                                                      </a:cxn>
                                                      <a:cxn ang="0">
                                                        <a:pos x="2657" y="189"/>
                                                      </a:cxn>
                                                      <a:cxn ang="0">
                                                        <a:pos x="2933" y="258"/>
                                                      </a:cxn>
                                                      <a:cxn ang="0">
                                                        <a:pos x="3189" y="343"/>
                                                      </a:cxn>
                                                      <a:cxn ang="0">
                                                        <a:pos x="3428" y="442"/>
                                                      </a:cxn>
                                                      <a:cxn ang="0">
                                                        <a:pos x="3645" y="552"/>
                                                      </a:cxn>
                                                      <a:cxn ang="0">
                                                        <a:pos x="3844" y="668"/>
                                                      </a:cxn>
                                                      <a:cxn ang="0">
                                                        <a:pos x="4025" y="790"/>
                                                      </a:cxn>
                                                      <a:cxn ang="0">
                                                        <a:pos x="4186" y="913"/>
                                                      </a:cxn>
                                                      <a:cxn ang="0">
                                                        <a:pos x="4330" y="1034"/>
                                                      </a:cxn>
                                                      <a:cxn ang="0">
                                                        <a:pos x="4454" y="1151"/>
                                                      </a:cxn>
                                                      <a:cxn ang="0">
                                                        <a:pos x="4560" y="1260"/>
                                                      </a:cxn>
                                                      <a:cxn ang="0">
                                                        <a:pos x="4648" y="1358"/>
                                                      </a:cxn>
                                                      <a:cxn ang="0">
                                                        <a:pos x="4719" y="1444"/>
                                                      </a:cxn>
                                                      <a:cxn ang="0">
                                                        <a:pos x="4771" y="1512"/>
                                                      </a:cxn>
                                                      <a:cxn ang="0">
                                                        <a:pos x="4816" y="1577"/>
                                                      </a:cxn>
                                                      <a:cxn ang="0">
                                                        <a:pos x="4823" y="1571"/>
                                                      </a:cxn>
                                                      <a:cxn ang="0">
                                                        <a:pos x="4802" y="1516"/>
                                                      </a:cxn>
                                                      <a:cxn ang="0">
                                                        <a:pos x="4763" y="1444"/>
                                                      </a:cxn>
                                                      <a:cxn ang="0">
                                                        <a:pos x="4705" y="1356"/>
                                                      </a:cxn>
                                                      <a:cxn ang="0">
                                                        <a:pos x="4628" y="1255"/>
                                                      </a:cxn>
                                                      <a:cxn ang="0">
                                                        <a:pos x="4532" y="1144"/>
                                                      </a:cxn>
                                                      <a:cxn ang="0">
                                                        <a:pos x="4418" y="1025"/>
                                                      </a:cxn>
                                                      <a:cxn ang="0">
                                                        <a:pos x="4287" y="902"/>
                                                      </a:cxn>
                                                      <a:cxn ang="0">
                                                        <a:pos x="4138" y="777"/>
                                                      </a:cxn>
                                                      <a:cxn ang="0">
                                                        <a:pos x="3972" y="652"/>
                                                      </a:cxn>
                                                      <a:cxn ang="0">
                                                        <a:pos x="3789" y="531"/>
                                                      </a:cxn>
                                                      <a:cxn ang="0">
                                                        <a:pos x="3590" y="417"/>
                                                      </a:cxn>
                                                      <a:cxn ang="0">
                                                        <a:pos x="3373" y="312"/>
                                                      </a:cxn>
                                                      <a:cxn ang="0">
                                                        <a:pos x="3142" y="217"/>
                                                      </a:cxn>
                                                      <a:cxn ang="0">
                                                        <a:pos x="2895" y="138"/>
                                                      </a:cxn>
                                                      <a:cxn ang="0">
                                                        <a:pos x="2632" y="76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4825" h="1589">
                                                        <a:moveTo>
                                                          <a:pt x="2494" y="52"/>
                                                        </a:moveTo>
                                                        <a:lnTo>
                                                          <a:pt x="2329" y="29"/>
                                                        </a:lnTo>
                                                        <a:lnTo>
                                                          <a:pt x="2170" y="14"/>
                                                        </a:lnTo>
                                                        <a:lnTo>
                                                          <a:pt x="2017" y="4"/>
                                                        </a:lnTo>
                                                        <a:lnTo>
                                                          <a:pt x="1871" y="0"/>
                                                        </a:lnTo>
                                                        <a:lnTo>
                                                          <a:pt x="1731" y="1"/>
                                                        </a:lnTo>
                                                        <a:lnTo>
                                                          <a:pt x="1596" y="7"/>
                                                        </a:lnTo>
                                                        <a:lnTo>
                                                          <a:pt x="1468" y="17"/>
                                                        </a:lnTo>
                                                        <a:lnTo>
                                                          <a:pt x="1346" y="32"/>
                                                        </a:lnTo>
                                                        <a:lnTo>
                                                          <a:pt x="1230" y="51"/>
                                                        </a:lnTo>
                                                        <a:lnTo>
                                                          <a:pt x="1119" y="72"/>
                                                        </a:lnTo>
                                                        <a:lnTo>
                                                          <a:pt x="1014" y="97"/>
                                                        </a:lnTo>
                                                        <a:lnTo>
                                                          <a:pt x="914" y="125"/>
                                                        </a:lnTo>
                                                        <a:lnTo>
                                                          <a:pt x="821" y="156"/>
                                                        </a:lnTo>
                                                        <a:lnTo>
                                                          <a:pt x="733" y="187"/>
                                                        </a:lnTo>
                                                        <a:lnTo>
                                                          <a:pt x="650" y="220"/>
                                                        </a:lnTo>
                                                        <a:lnTo>
                                                          <a:pt x="573" y="255"/>
                                                        </a:lnTo>
                                                        <a:lnTo>
                                                          <a:pt x="501" y="290"/>
                                                        </a:lnTo>
                                                        <a:lnTo>
                                                          <a:pt x="433" y="326"/>
                                                        </a:lnTo>
                                                        <a:lnTo>
                                                          <a:pt x="371" y="362"/>
                                                        </a:lnTo>
                                                        <a:lnTo>
                                                          <a:pt x="315" y="398"/>
                                                        </a:lnTo>
                                                        <a:lnTo>
                                                          <a:pt x="263" y="433"/>
                                                        </a:lnTo>
                                                        <a:lnTo>
                                                          <a:pt x="216" y="467"/>
                                                        </a:lnTo>
                                                        <a:lnTo>
                                                          <a:pt x="174" y="498"/>
                                                        </a:lnTo>
                                                        <a:lnTo>
                                                          <a:pt x="136" y="529"/>
                                                        </a:lnTo>
                                                        <a:lnTo>
                                                          <a:pt x="103" y="558"/>
                                                        </a:lnTo>
                                                        <a:lnTo>
                                                          <a:pt x="76" y="584"/>
                                                        </a:lnTo>
                                                        <a:lnTo>
                                                          <a:pt x="52" y="606"/>
                                                        </a:lnTo>
                                                        <a:lnTo>
                                                          <a:pt x="33" y="626"/>
                                                        </a:lnTo>
                                                        <a:lnTo>
                                                          <a:pt x="8" y="653"/>
                                                        </a:lnTo>
                                                        <a:lnTo>
                                                          <a:pt x="0" y="664"/>
                                                        </a:lnTo>
                                                        <a:lnTo>
                                                          <a:pt x="10" y="654"/>
                                                        </a:lnTo>
                                                        <a:lnTo>
                                                          <a:pt x="40" y="631"/>
                                                        </a:lnTo>
                                                        <a:lnTo>
                                                          <a:pt x="63" y="613"/>
                                                        </a:lnTo>
                                                        <a:lnTo>
                                                          <a:pt x="91" y="594"/>
                                                        </a:lnTo>
                                                        <a:lnTo>
                                                          <a:pt x="124" y="571"/>
                                                        </a:lnTo>
                                                        <a:lnTo>
                                                          <a:pt x="161" y="547"/>
                                                        </a:lnTo>
                                                        <a:lnTo>
                                                          <a:pt x="204" y="521"/>
                                                        </a:lnTo>
                                                        <a:lnTo>
                                                          <a:pt x="251" y="493"/>
                                                        </a:lnTo>
                                                        <a:lnTo>
                                                          <a:pt x="305" y="463"/>
                                                        </a:lnTo>
                                                        <a:lnTo>
                                                          <a:pt x="362" y="434"/>
                                                        </a:lnTo>
                                                        <a:lnTo>
                                                          <a:pt x="424" y="403"/>
                                                        </a:lnTo>
                                                        <a:lnTo>
                                                          <a:pt x="492" y="373"/>
                                                        </a:lnTo>
                                                        <a:lnTo>
                                                          <a:pt x="563" y="342"/>
                                                        </a:lnTo>
                                                        <a:lnTo>
                                                          <a:pt x="640" y="312"/>
                                                        </a:lnTo>
                                                        <a:lnTo>
                                                          <a:pt x="721" y="283"/>
                                                        </a:lnTo>
                                                        <a:lnTo>
                                                          <a:pt x="809" y="254"/>
                                                        </a:lnTo>
                                                        <a:lnTo>
                                                          <a:pt x="900" y="227"/>
                                                        </a:lnTo>
                                                        <a:lnTo>
                                                          <a:pt x="996" y="203"/>
                                                        </a:lnTo>
                                                        <a:lnTo>
                                                          <a:pt x="1096" y="180"/>
                                                        </a:lnTo>
                                                        <a:lnTo>
                                                          <a:pt x="1202" y="160"/>
                                                        </a:lnTo>
                                                        <a:lnTo>
                                                          <a:pt x="1312" y="142"/>
                                                        </a:lnTo>
                                                        <a:lnTo>
                                                          <a:pt x="1427" y="128"/>
                                                        </a:lnTo>
                                                        <a:lnTo>
                                                          <a:pt x="1546" y="117"/>
                                                        </a:lnTo>
                                                        <a:lnTo>
                                                          <a:pt x="1670" y="109"/>
                                                        </a:lnTo>
                                                        <a:lnTo>
                                                          <a:pt x="1798" y="106"/>
                                                        </a:lnTo>
                                                        <a:lnTo>
                                                          <a:pt x="1932" y="107"/>
                                                        </a:lnTo>
                                                        <a:lnTo>
                                                          <a:pt x="2069" y="114"/>
                                                        </a:lnTo>
                                                        <a:lnTo>
                                                          <a:pt x="2212" y="124"/>
                                                        </a:lnTo>
                                                        <a:lnTo>
                                                          <a:pt x="2359" y="140"/>
                                                        </a:lnTo>
                                                        <a:lnTo>
                                                          <a:pt x="2511" y="163"/>
                                                        </a:lnTo>
                                                        <a:lnTo>
                                                          <a:pt x="2657" y="189"/>
                                                        </a:lnTo>
                                                        <a:lnTo>
                                                          <a:pt x="2797" y="222"/>
                                                        </a:lnTo>
                                                        <a:lnTo>
                                                          <a:pt x="2933" y="258"/>
                                                        </a:lnTo>
                                                        <a:lnTo>
                                                          <a:pt x="3063" y="299"/>
                                                        </a:lnTo>
                                                        <a:lnTo>
                                                          <a:pt x="3189" y="343"/>
                                                        </a:lnTo>
                                                        <a:lnTo>
                                                          <a:pt x="3310" y="391"/>
                                                        </a:lnTo>
                                                        <a:lnTo>
                                                          <a:pt x="3428" y="442"/>
                                                        </a:lnTo>
                                                        <a:lnTo>
                                                          <a:pt x="3538" y="495"/>
                                                        </a:lnTo>
                                                        <a:lnTo>
                                                          <a:pt x="3645" y="552"/>
                                                        </a:lnTo>
                                                        <a:lnTo>
                                                          <a:pt x="3748" y="609"/>
                                                        </a:lnTo>
                                                        <a:lnTo>
                                                          <a:pt x="3844" y="668"/>
                                                        </a:lnTo>
                                                        <a:lnTo>
                                                          <a:pt x="3938" y="728"/>
                                                        </a:lnTo>
                                                        <a:lnTo>
                                                          <a:pt x="4025" y="790"/>
                                                        </a:lnTo>
                                                        <a:lnTo>
                                                          <a:pt x="4108" y="851"/>
                                                        </a:lnTo>
                                                        <a:lnTo>
                                                          <a:pt x="4186" y="913"/>
                                                        </a:lnTo>
                                                        <a:lnTo>
                                                          <a:pt x="4260" y="974"/>
                                                        </a:lnTo>
                                                        <a:lnTo>
                                                          <a:pt x="4330" y="1034"/>
                                                        </a:lnTo>
                                                        <a:lnTo>
                                                          <a:pt x="4395" y="1094"/>
                                                        </a:lnTo>
                                                        <a:lnTo>
                                                          <a:pt x="4454" y="1151"/>
                                                        </a:lnTo>
                                                        <a:lnTo>
                                                          <a:pt x="4510" y="1207"/>
                                                        </a:lnTo>
                                                        <a:lnTo>
                                                          <a:pt x="4560" y="1260"/>
                                                        </a:lnTo>
                                                        <a:lnTo>
                                                          <a:pt x="4607" y="1311"/>
                                                        </a:lnTo>
                                                        <a:lnTo>
                                                          <a:pt x="4648" y="1358"/>
                                                        </a:lnTo>
                                                        <a:lnTo>
                                                          <a:pt x="4686" y="1404"/>
                                                        </a:lnTo>
                                                        <a:lnTo>
                                                          <a:pt x="4719" y="1444"/>
                                                        </a:lnTo>
                                                        <a:lnTo>
                                                          <a:pt x="4747" y="1481"/>
                                                        </a:lnTo>
                                                        <a:lnTo>
                                                          <a:pt x="4771" y="1512"/>
                                                        </a:lnTo>
                                                        <a:lnTo>
                                                          <a:pt x="4791" y="1539"/>
                                                        </a:lnTo>
                                                        <a:lnTo>
                                                          <a:pt x="4816" y="1577"/>
                                                        </a:lnTo>
                                                        <a:lnTo>
                                                          <a:pt x="4825" y="1589"/>
                                                        </a:lnTo>
                                                        <a:lnTo>
                                                          <a:pt x="4823" y="1571"/>
                                                        </a:lnTo>
                                                        <a:lnTo>
                                                          <a:pt x="4814" y="1546"/>
                                                        </a:lnTo>
                                                        <a:lnTo>
                                                          <a:pt x="4802" y="1516"/>
                                                        </a:lnTo>
                                                        <a:lnTo>
                                                          <a:pt x="4785" y="1483"/>
                                                        </a:lnTo>
                                                        <a:lnTo>
                                                          <a:pt x="4763" y="1444"/>
                                                        </a:lnTo>
                                                        <a:lnTo>
                                                          <a:pt x="4736" y="1401"/>
                                                        </a:lnTo>
                                                        <a:lnTo>
                                                          <a:pt x="4705" y="1356"/>
                                                        </a:lnTo>
                                                        <a:lnTo>
                                                          <a:pt x="4669" y="1307"/>
                                                        </a:lnTo>
                                                        <a:lnTo>
                                                          <a:pt x="4628" y="1255"/>
                                                        </a:lnTo>
                                                        <a:lnTo>
                                                          <a:pt x="4582" y="1200"/>
                                                        </a:lnTo>
                                                        <a:lnTo>
                                                          <a:pt x="4532" y="1144"/>
                                                        </a:lnTo>
                                                        <a:lnTo>
                                                          <a:pt x="4478" y="1085"/>
                                                        </a:lnTo>
                                                        <a:lnTo>
                                                          <a:pt x="4418" y="1025"/>
                                                        </a:lnTo>
                                                        <a:lnTo>
                                                          <a:pt x="4355" y="964"/>
                                                        </a:lnTo>
                                                        <a:lnTo>
                                                          <a:pt x="4287" y="902"/>
                                                        </a:lnTo>
                                                        <a:lnTo>
                                                          <a:pt x="4215" y="839"/>
                                                        </a:lnTo>
                                                        <a:lnTo>
                                                          <a:pt x="4138" y="777"/>
                                                        </a:lnTo>
                                                        <a:lnTo>
                                                          <a:pt x="4057" y="714"/>
                                                        </a:lnTo>
                                                        <a:lnTo>
                                                          <a:pt x="3972" y="652"/>
                                                        </a:lnTo>
                                                        <a:lnTo>
                                                          <a:pt x="3882" y="592"/>
                                                        </a:lnTo>
                                                        <a:lnTo>
                                                          <a:pt x="3789" y="531"/>
                                                        </a:lnTo>
                                                        <a:lnTo>
                                                          <a:pt x="3691" y="474"/>
                                                        </a:lnTo>
                                                        <a:lnTo>
                                                          <a:pt x="3590" y="417"/>
                                                        </a:lnTo>
                                                        <a:lnTo>
                                                          <a:pt x="3484" y="363"/>
                                                        </a:lnTo>
                                                        <a:lnTo>
                                                          <a:pt x="3373" y="312"/>
                                                        </a:lnTo>
                                                        <a:lnTo>
                                                          <a:pt x="3260" y="262"/>
                                                        </a:lnTo>
                                                        <a:lnTo>
                                                          <a:pt x="3142" y="217"/>
                                                        </a:lnTo>
                                                        <a:lnTo>
                                                          <a:pt x="3020" y="176"/>
                                                        </a:lnTo>
                                                        <a:lnTo>
                                                          <a:pt x="2895" y="138"/>
                                                        </a:lnTo>
                                                        <a:lnTo>
                                                          <a:pt x="2765" y="104"/>
                                                        </a:lnTo>
                                                        <a:lnTo>
                                                          <a:pt x="2632" y="76"/>
                                                        </a:lnTo>
                                                        <a:lnTo>
                                                          <a:pt x="2494" y="52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rgbClr val="F5FBBF"/>
                                                  </a:soli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222" name="Freeform 221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633767" y="1530361"/>
                                                    <a:ext cx="612775" cy="191911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4" y="1110"/>
                                                      </a:cxn>
                                                      <a:cxn ang="0">
                                                        <a:pos x="26" y="1062"/>
                                                      </a:cxn>
                                                      <a:cxn ang="0">
                                                        <a:pos x="54" y="1012"/>
                                                      </a:cxn>
                                                      <a:cxn ang="0">
                                                        <a:pos x="94" y="949"/>
                                                      </a:cxn>
                                                      <a:cxn ang="0">
                                                        <a:pos x="146" y="876"/>
                                                      </a:cxn>
                                                      <a:cxn ang="0">
                                                        <a:pos x="213" y="794"/>
                                                      </a:cxn>
                                                      <a:cxn ang="0">
                                                        <a:pos x="294" y="707"/>
                                                      </a:cxn>
                                                      <a:cxn ang="0">
                                                        <a:pos x="392" y="616"/>
                                                      </a:cxn>
                                                      <a:cxn ang="0">
                                                        <a:pos x="507" y="523"/>
                                                      </a:cxn>
                                                      <a:cxn ang="0">
                                                        <a:pos x="640" y="431"/>
                                                      </a:cxn>
                                                      <a:cxn ang="0">
                                                        <a:pos x="792" y="341"/>
                                                      </a:cxn>
                                                      <a:cxn ang="0">
                                                        <a:pos x="966" y="257"/>
                                                      </a:cxn>
                                                      <a:cxn ang="0">
                                                        <a:pos x="1161" y="180"/>
                                                      </a:cxn>
                                                      <a:cxn ang="0">
                                                        <a:pos x="1378" y="113"/>
                                                      </a:cxn>
                                                      <a:cxn ang="0">
                                                        <a:pos x="1621" y="55"/>
                                                      </a:cxn>
                                                      <a:cxn ang="0">
                                                        <a:pos x="1860" y="17"/>
                                                      </a:cxn>
                                                      <a:cxn ang="0">
                                                        <a:pos x="2072" y="1"/>
                                                      </a:cxn>
                                                      <a:cxn ang="0">
                                                        <a:pos x="2278" y="2"/>
                                                      </a:cxn>
                                                      <a:cxn ang="0">
                                                        <a:pos x="2475" y="17"/>
                                                      </a:cxn>
                                                      <a:cxn ang="0">
                                                        <a:pos x="2661" y="47"/>
                                                      </a:cxn>
                                                      <a:cxn ang="0">
                                                        <a:pos x="2838" y="87"/>
                                                      </a:cxn>
                                                      <a:cxn ang="0">
                                                        <a:pos x="3004" y="135"/>
                                                      </a:cxn>
                                                      <a:cxn ang="0">
                                                        <a:pos x="3158" y="192"/>
                                                      </a:cxn>
                                                      <a:cxn ang="0">
                                                        <a:pos x="3299" y="252"/>
                                                      </a:cxn>
                                                      <a:cxn ang="0">
                                                        <a:pos x="3426" y="316"/>
                                                      </a:cxn>
                                                      <a:cxn ang="0">
                                                        <a:pos x="3539" y="379"/>
                                                      </a:cxn>
                                                      <a:cxn ang="0">
                                                        <a:pos x="3637" y="442"/>
                                                      </a:cxn>
                                                      <a:cxn ang="0">
                                                        <a:pos x="3718" y="502"/>
                                                      </a:cxn>
                                                      <a:cxn ang="0">
                                                        <a:pos x="3781" y="556"/>
                                                      </a:cxn>
                                                      <a:cxn ang="0">
                                                        <a:pos x="3828" y="602"/>
                                                      </a:cxn>
                                                      <a:cxn ang="0">
                                                        <a:pos x="3855" y="639"/>
                                                      </a:cxn>
                                                      <a:cxn ang="0">
                                                        <a:pos x="3852" y="645"/>
                                                      </a:cxn>
                                                      <a:cxn ang="0">
                                                        <a:pos x="3803" y="607"/>
                                                      </a:cxn>
                                                      <a:cxn ang="0">
                                                        <a:pos x="3748" y="566"/>
                                                      </a:cxn>
                                                      <a:cxn ang="0">
                                                        <a:pos x="3676" y="518"/>
                                                      </a:cxn>
                                                      <a:cxn ang="0">
                                                        <a:pos x="3586" y="463"/>
                                                      </a:cxn>
                                                      <a:cxn ang="0">
                                                        <a:pos x="3482" y="404"/>
                                                      </a:cxn>
                                                      <a:cxn ang="0">
                                                        <a:pos x="3361" y="345"/>
                                                      </a:cxn>
                                                      <a:cxn ang="0">
                                                        <a:pos x="3225" y="285"/>
                                                      </a:cxn>
                                                      <a:cxn ang="0">
                                                        <a:pos x="3075" y="229"/>
                                                      </a:cxn>
                                                      <a:cxn ang="0">
                                                        <a:pos x="2912" y="179"/>
                                                      </a:cxn>
                                                      <a:cxn ang="0">
                                                        <a:pos x="2734" y="137"/>
                                                      </a:cxn>
                                                      <a:cxn ang="0">
                                                        <a:pos x="2544" y="105"/>
                                                      </a:cxn>
                                                      <a:cxn ang="0">
                                                        <a:pos x="2342" y="88"/>
                                                      </a:cxn>
                                                      <a:cxn ang="0">
                                                        <a:pos x="2129" y="85"/>
                                                      </a:cxn>
                                                      <a:cxn ang="0">
                                                        <a:pos x="1904" y="99"/>
                                                      </a:cxn>
                                                      <a:cxn ang="0">
                                                        <a:pos x="1668" y="134"/>
                                                      </a:cxn>
                                                      <a:cxn ang="0">
                                                        <a:pos x="1443" y="184"/>
                                                      </a:cxn>
                                                      <a:cxn ang="0">
                                                        <a:pos x="1236" y="245"/>
                                                      </a:cxn>
                                                      <a:cxn ang="0">
                                                        <a:pos x="1047" y="315"/>
                                                      </a:cxn>
                                                      <a:cxn ang="0">
                                                        <a:pos x="875" y="393"/>
                                                      </a:cxn>
                                                      <a:cxn ang="0">
                                                        <a:pos x="720" y="475"/>
                                                      </a:cxn>
                                                      <a:cxn ang="0">
                                                        <a:pos x="583" y="560"/>
                                                      </a:cxn>
                                                      <a:cxn ang="0">
                                                        <a:pos x="460" y="646"/>
                                                      </a:cxn>
                                                      <a:cxn ang="0">
                                                        <a:pos x="354" y="731"/>
                                                      </a:cxn>
                                                      <a:cxn ang="0">
                                                        <a:pos x="262" y="814"/>
                                                      </a:cxn>
                                                      <a:cxn ang="0">
                                                        <a:pos x="185" y="889"/>
                                                      </a:cxn>
                                                      <a:cxn ang="0">
                                                        <a:pos x="122" y="958"/>
                                                      </a:cxn>
                                                      <a:cxn ang="0">
                                                        <a:pos x="72" y="1018"/>
                                                      </a:cxn>
                                                      <a:cxn ang="0">
                                                        <a:pos x="36" y="1065"/>
                                                      </a:cxn>
                                                      <a:cxn ang="0">
                                                        <a:pos x="5" y="1110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3862" h="1119">
                                                        <a:moveTo>
                                                          <a:pt x="0" y="1119"/>
                                                        </a:moveTo>
                                                        <a:lnTo>
                                                          <a:pt x="4" y="1110"/>
                                                        </a:lnTo>
                                                        <a:lnTo>
                                                          <a:pt x="16" y="1082"/>
                                                        </a:lnTo>
                                                        <a:lnTo>
                                                          <a:pt x="26" y="1062"/>
                                                        </a:lnTo>
                                                        <a:lnTo>
                                                          <a:pt x="39" y="1038"/>
                                                        </a:lnTo>
                                                        <a:lnTo>
                                                          <a:pt x="54" y="1012"/>
                                                        </a:lnTo>
                                                        <a:lnTo>
                                                          <a:pt x="72" y="982"/>
                                                        </a:lnTo>
                                                        <a:lnTo>
                                                          <a:pt x="94" y="949"/>
                                                        </a:lnTo>
                                                        <a:lnTo>
                                                          <a:pt x="119" y="913"/>
                                                        </a:lnTo>
                                                        <a:lnTo>
                                                          <a:pt x="146" y="876"/>
                                                        </a:lnTo>
                                                        <a:lnTo>
                                                          <a:pt x="178" y="836"/>
                                                        </a:lnTo>
                                                        <a:lnTo>
                                                          <a:pt x="213" y="794"/>
                                                        </a:lnTo>
                                                        <a:lnTo>
                                                          <a:pt x="252" y="751"/>
                                                        </a:lnTo>
                                                        <a:lnTo>
                                                          <a:pt x="294" y="707"/>
                                                        </a:lnTo>
                                                        <a:lnTo>
                                                          <a:pt x="341" y="662"/>
                                                        </a:lnTo>
                                                        <a:lnTo>
                                                          <a:pt x="392" y="616"/>
                                                        </a:lnTo>
                                                        <a:lnTo>
                                                          <a:pt x="447" y="569"/>
                                                        </a:lnTo>
                                                        <a:lnTo>
                                                          <a:pt x="507" y="523"/>
                                                        </a:lnTo>
                                                        <a:lnTo>
                                                          <a:pt x="571" y="477"/>
                                                        </a:lnTo>
                                                        <a:lnTo>
                                                          <a:pt x="640" y="431"/>
                                                        </a:lnTo>
                                                        <a:lnTo>
                                                          <a:pt x="714" y="386"/>
                                                        </a:lnTo>
                                                        <a:lnTo>
                                                          <a:pt x="792" y="341"/>
                                                        </a:lnTo>
                                                        <a:lnTo>
                                                          <a:pt x="876" y="299"/>
                                                        </a:lnTo>
                                                        <a:lnTo>
                                                          <a:pt x="966" y="257"/>
                                                        </a:lnTo>
                                                        <a:lnTo>
                                                          <a:pt x="1060" y="217"/>
                                                        </a:lnTo>
                                                        <a:lnTo>
                                                          <a:pt x="1161" y="180"/>
                                                        </a:lnTo>
                                                        <a:lnTo>
                                                          <a:pt x="1266" y="144"/>
                                                        </a:lnTo>
                                                        <a:lnTo>
                                                          <a:pt x="1378" y="113"/>
                                                        </a:lnTo>
                                                        <a:lnTo>
                                                          <a:pt x="1496" y="82"/>
                                                        </a:lnTo>
                                                        <a:lnTo>
                                                          <a:pt x="1621" y="55"/>
                                                        </a:lnTo>
                                                        <a:lnTo>
                                                          <a:pt x="1751" y="33"/>
                                                        </a:lnTo>
                                                        <a:lnTo>
                                                          <a:pt x="1860" y="17"/>
                                                        </a:lnTo>
                                                        <a:lnTo>
                                                          <a:pt x="1967" y="7"/>
                                                        </a:lnTo>
                                                        <a:lnTo>
                                                          <a:pt x="2072" y="1"/>
                                                        </a:lnTo>
                                                        <a:lnTo>
                                                          <a:pt x="2176" y="0"/>
                                                        </a:lnTo>
                                                        <a:lnTo>
                                                          <a:pt x="2278" y="2"/>
                                                        </a:lnTo>
                                                        <a:lnTo>
                                                          <a:pt x="2377" y="8"/>
                                                        </a:lnTo>
                                                        <a:lnTo>
                                                          <a:pt x="2475" y="17"/>
                                                        </a:lnTo>
                                                        <a:lnTo>
                                                          <a:pt x="2569" y="30"/>
                                                        </a:lnTo>
                                                        <a:lnTo>
                                                          <a:pt x="2661" y="47"/>
                                                        </a:lnTo>
                                                        <a:lnTo>
                                                          <a:pt x="2752" y="65"/>
                                                        </a:lnTo>
                                                        <a:lnTo>
                                                          <a:pt x="2838" y="87"/>
                                                        </a:lnTo>
                                                        <a:lnTo>
                                                          <a:pt x="2923" y="111"/>
                                                        </a:lnTo>
                                                        <a:lnTo>
                                                          <a:pt x="3004" y="135"/>
                                                        </a:lnTo>
                                                        <a:lnTo>
                                                          <a:pt x="3082" y="163"/>
                                                        </a:lnTo>
                                                        <a:lnTo>
                                                          <a:pt x="3158" y="192"/>
                                                        </a:lnTo>
                                                        <a:lnTo>
                                                          <a:pt x="3230" y="221"/>
                                                        </a:lnTo>
                                                        <a:lnTo>
                                                          <a:pt x="3299" y="252"/>
                                                        </a:lnTo>
                                                        <a:lnTo>
                                                          <a:pt x="3365" y="284"/>
                                                        </a:lnTo>
                                                        <a:lnTo>
                                                          <a:pt x="3426" y="316"/>
                                                        </a:lnTo>
                                                        <a:lnTo>
                                                          <a:pt x="3485" y="348"/>
                                                        </a:lnTo>
                                                        <a:lnTo>
                                                          <a:pt x="3539" y="379"/>
                                                        </a:lnTo>
                                                        <a:lnTo>
                                                          <a:pt x="3589" y="411"/>
                                                        </a:lnTo>
                                                        <a:lnTo>
                                                          <a:pt x="3637" y="442"/>
                                                        </a:lnTo>
                                                        <a:lnTo>
                                                          <a:pt x="3679" y="473"/>
                                                        </a:lnTo>
                                                        <a:lnTo>
                                                          <a:pt x="3718" y="502"/>
                                                        </a:lnTo>
                                                        <a:lnTo>
                                                          <a:pt x="3752" y="529"/>
                                                        </a:lnTo>
                                                        <a:lnTo>
                                                          <a:pt x="3781" y="556"/>
                                                        </a:lnTo>
                                                        <a:lnTo>
                                                          <a:pt x="3807" y="581"/>
                                                        </a:lnTo>
                                                        <a:lnTo>
                                                          <a:pt x="3828" y="602"/>
                                                        </a:lnTo>
                                                        <a:lnTo>
                                                          <a:pt x="3844" y="623"/>
                                                        </a:lnTo>
                                                        <a:lnTo>
                                                          <a:pt x="3855" y="639"/>
                                                        </a:lnTo>
                                                        <a:lnTo>
                                                          <a:pt x="3862" y="653"/>
                                                        </a:lnTo>
                                                        <a:lnTo>
                                                          <a:pt x="3852" y="645"/>
                                                        </a:lnTo>
                                                        <a:lnTo>
                                                          <a:pt x="3824" y="623"/>
                                                        </a:lnTo>
                                                        <a:lnTo>
                                                          <a:pt x="3803" y="607"/>
                                                        </a:lnTo>
                                                        <a:lnTo>
                                                          <a:pt x="3777" y="588"/>
                                                        </a:lnTo>
                                                        <a:lnTo>
                                                          <a:pt x="3748" y="566"/>
                                                        </a:lnTo>
                                                        <a:lnTo>
                                                          <a:pt x="3714" y="544"/>
                                                        </a:lnTo>
                                                        <a:lnTo>
                                                          <a:pt x="3676" y="518"/>
                                                        </a:lnTo>
                                                        <a:lnTo>
                                                          <a:pt x="3634" y="491"/>
                                                        </a:lnTo>
                                                        <a:lnTo>
                                                          <a:pt x="3586" y="463"/>
                                                        </a:lnTo>
                                                        <a:lnTo>
                                                          <a:pt x="3536" y="434"/>
                                                        </a:lnTo>
                                                        <a:lnTo>
                                                          <a:pt x="3482" y="404"/>
                                                        </a:lnTo>
                                                        <a:lnTo>
                                                          <a:pt x="3423" y="374"/>
                                                        </a:lnTo>
                                                        <a:lnTo>
                                                          <a:pt x="3361" y="345"/>
                                                        </a:lnTo>
                                                        <a:lnTo>
                                                          <a:pt x="3295" y="314"/>
                                                        </a:lnTo>
                                                        <a:lnTo>
                                                          <a:pt x="3225" y="285"/>
                                                        </a:lnTo>
                                                        <a:lnTo>
                                                          <a:pt x="3152" y="256"/>
                                                        </a:lnTo>
                                                        <a:lnTo>
                                                          <a:pt x="3075" y="229"/>
                                                        </a:lnTo>
                                                        <a:lnTo>
                                                          <a:pt x="2995" y="203"/>
                                                        </a:lnTo>
                                                        <a:lnTo>
                                                          <a:pt x="2912" y="179"/>
                                                        </a:lnTo>
                                                        <a:lnTo>
                                                          <a:pt x="2825" y="157"/>
                                                        </a:lnTo>
                                                        <a:lnTo>
                                                          <a:pt x="2734" y="137"/>
                                                        </a:lnTo>
                                                        <a:lnTo>
                                                          <a:pt x="2641" y="120"/>
                                                        </a:lnTo>
                                                        <a:lnTo>
                                                          <a:pt x="2544" y="105"/>
                                                        </a:lnTo>
                                                        <a:lnTo>
                                                          <a:pt x="2445" y="95"/>
                                                        </a:lnTo>
                                                        <a:lnTo>
                                                          <a:pt x="2342" y="88"/>
                                                        </a:lnTo>
                                                        <a:lnTo>
                                                          <a:pt x="2236" y="84"/>
                                                        </a:lnTo>
                                                        <a:lnTo>
                                                          <a:pt x="2129" y="85"/>
                                                        </a:lnTo>
                                                        <a:lnTo>
                                                          <a:pt x="2018" y="90"/>
                                                        </a:lnTo>
                                                        <a:lnTo>
                                                          <a:pt x="1904" y="99"/>
                                                        </a:lnTo>
                                                        <a:lnTo>
                                                          <a:pt x="1788" y="115"/>
                                                        </a:lnTo>
                                                        <a:lnTo>
                                                          <a:pt x="1668" y="134"/>
                                                        </a:lnTo>
                                                        <a:lnTo>
                                                          <a:pt x="1553" y="158"/>
                                                        </a:lnTo>
                                                        <a:lnTo>
                                                          <a:pt x="1443" y="184"/>
                                                        </a:lnTo>
                                                        <a:lnTo>
                                                          <a:pt x="1337" y="213"/>
                                                        </a:lnTo>
                                                        <a:lnTo>
                                                          <a:pt x="1236" y="245"/>
                                                        </a:lnTo>
                                                        <a:lnTo>
                                                          <a:pt x="1139" y="279"/>
                                                        </a:lnTo>
                                                        <a:lnTo>
                                                          <a:pt x="1047" y="315"/>
                                                        </a:lnTo>
                                                        <a:lnTo>
                                                          <a:pt x="958" y="353"/>
                                                        </a:lnTo>
                                                        <a:lnTo>
                                                          <a:pt x="875" y="393"/>
                                                        </a:lnTo>
                                                        <a:lnTo>
                                                          <a:pt x="796" y="433"/>
                                                        </a:lnTo>
                                                        <a:lnTo>
                                                          <a:pt x="720" y="475"/>
                                                        </a:lnTo>
                                                        <a:lnTo>
                                                          <a:pt x="649" y="517"/>
                                                        </a:lnTo>
                                                        <a:lnTo>
                                                          <a:pt x="583" y="560"/>
                                                        </a:lnTo>
                                                        <a:lnTo>
                                                          <a:pt x="519" y="603"/>
                                                        </a:lnTo>
                                                        <a:lnTo>
                                                          <a:pt x="460" y="646"/>
                                                        </a:lnTo>
                                                        <a:lnTo>
                                                          <a:pt x="405" y="689"/>
                                                        </a:lnTo>
                                                        <a:lnTo>
                                                          <a:pt x="354" y="731"/>
                                                        </a:lnTo>
                                                        <a:lnTo>
                                                          <a:pt x="306" y="773"/>
                                                        </a:lnTo>
                                                        <a:lnTo>
                                                          <a:pt x="262" y="814"/>
                                                        </a:lnTo>
                                                        <a:lnTo>
                                                          <a:pt x="221" y="853"/>
                                                        </a:lnTo>
                                                        <a:lnTo>
                                                          <a:pt x="185" y="889"/>
                                                        </a:lnTo>
                                                        <a:lnTo>
                                                          <a:pt x="151" y="925"/>
                                                        </a:lnTo>
                                                        <a:lnTo>
                                                          <a:pt x="122" y="958"/>
                                                        </a:lnTo>
                                                        <a:lnTo>
                                                          <a:pt x="96" y="990"/>
                                                        </a:lnTo>
                                                        <a:lnTo>
                                                          <a:pt x="72" y="1018"/>
                                                        </a:lnTo>
                                                        <a:lnTo>
                                                          <a:pt x="53" y="1043"/>
                                                        </a:lnTo>
                                                        <a:lnTo>
                                                          <a:pt x="36" y="1065"/>
                                                        </a:lnTo>
                                                        <a:lnTo>
                                                          <a:pt x="22" y="1084"/>
                                                        </a:lnTo>
                                                        <a:lnTo>
                                                          <a:pt x="5" y="1110"/>
                                                        </a:lnTo>
                                                        <a:lnTo>
                                                          <a:pt x="0" y="1119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rgbClr val="FFFFFF"/>
                                                  </a:soli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225" name="Freeform 224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908402" y="1928802"/>
                                                    <a:ext cx="577850" cy="166209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1463" y="58"/>
                                                      </a:cxn>
                                                      <a:cxn ang="0">
                                                        <a:pos x="1237" y="110"/>
                                                      </a:cxn>
                                                      <a:cxn ang="0">
                                                        <a:pos x="1036" y="171"/>
                                                      </a:cxn>
                                                      <a:cxn ang="0">
                                                        <a:pos x="857" y="239"/>
                                                      </a:cxn>
                                                      <a:cxn ang="0">
                                                        <a:pos x="697" y="313"/>
                                                      </a:cxn>
                                                      <a:cxn ang="0">
                                                        <a:pos x="559" y="390"/>
                                                      </a:cxn>
                                                      <a:cxn ang="0">
                                                        <a:pos x="440" y="469"/>
                                                      </a:cxn>
                                                      <a:cxn ang="0">
                                                        <a:pos x="337" y="547"/>
                                                      </a:cxn>
                                                      <a:cxn ang="0">
                                                        <a:pos x="251" y="625"/>
                                                      </a:cxn>
                                                      <a:cxn ang="0">
                                                        <a:pos x="180" y="698"/>
                                                      </a:cxn>
                                                      <a:cxn ang="0">
                                                        <a:pos x="124" y="766"/>
                                                      </a:cxn>
                                                      <a:cxn ang="0">
                                                        <a:pos x="78" y="828"/>
                                                      </a:cxn>
                                                      <a:cxn ang="0">
                                                        <a:pos x="46" y="881"/>
                                                      </a:cxn>
                                                      <a:cxn ang="0">
                                                        <a:pos x="22" y="923"/>
                                                      </a:cxn>
                                                      <a:cxn ang="0">
                                                        <a:pos x="3" y="962"/>
                                                      </a:cxn>
                                                      <a:cxn ang="0">
                                                        <a:pos x="6" y="963"/>
                                                      </a:cxn>
                                                      <a:cxn ang="0">
                                                        <a:pos x="47" y="907"/>
                                                      </a:cxn>
                                                      <a:cxn ang="0">
                                                        <a:pos x="106" y="835"/>
                                                      </a:cxn>
                                                      <a:cxn ang="0">
                                                        <a:pos x="161" y="778"/>
                                                      </a:cxn>
                                                      <a:cxn ang="0">
                                                        <a:pos x="228" y="713"/>
                                                      </a:cxn>
                                                      <a:cxn ang="0">
                                                        <a:pos x="309" y="643"/>
                                                      </a:cxn>
                                                      <a:cxn ang="0">
                                                        <a:pos x="405" y="571"/>
                                                      </a:cxn>
                                                      <a:cxn ang="0">
                                                        <a:pos x="515" y="497"/>
                                                      </a:cxn>
                                                      <a:cxn ang="0">
                                                        <a:pos x="639" y="423"/>
                                                      </a:cxn>
                                                      <a:cxn ang="0">
                                                        <a:pos x="781" y="353"/>
                                                      </a:cxn>
                                                      <a:cxn ang="0">
                                                        <a:pos x="938" y="285"/>
                                                      </a:cxn>
                                                      <a:cxn ang="0">
                                                        <a:pos x="1112" y="223"/>
                                                      </a:cxn>
                                                      <a:cxn ang="0">
                                                        <a:pos x="1304" y="168"/>
                                                      </a:cxn>
                                                      <a:cxn ang="0">
                                                        <a:pos x="1515" y="123"/>
                                                      </a:cxn>
                                                      <a:cxn ang="0">
                                                        <a:pos x="1736" y="89"/>
                                                      </a:cxn>
                                                      <a:cxn ang="0">
                                                        <a:pos x="1949" y="71"/>
                                                      </a:cxn>
                                                      <a:cxn ang="0">
                                                        <a:pos x="2152" y="69"/>
                                                      </a:cxn>
                                                      <a:cxn ang="0">
                                                        <a:pos x="2345" y="80"/>
                                                      </a:cxn>
                                                      <a:cxn ang="0">
                                                        <a:pos x="2528" y="101"/>
                                                      </a:cxn>
                                                      <a:cxn ang="0">
                                                        <a:pos x="2699" y="132"/>
                                                      </a:cxn>
                                                      <a:cxn ang="0">
                                                        <a:pos x="2859" y="170"/>
                                                      </a:cxn>
                                                      <a:cxn ang="0">
                                                        <a:pos x="3006" y="213"/>
                                                      </a:cxn>
                                                      <a:cxn ang="0">
                                                        <a:pos x="3139" y="259"/>
                                                      </a:cxn>
                                                      <a:cxn ang="0">
                                                        <a:pos x="3258" y="305"/>
                                                      </a:cxn>
                                                      <a:cxn ang="0">
                                                        <a:pos x="3362" y="352"/>
                                                      </a:cxn>
                                                      <a:cxn ang="0">
                                                        <a:pos x="3451" y="396"/>
                                                      </a:cxn>
                                                      <a:cxn ang="0">
                                                        <a:pos x="3552" y="451"/>
                                                      </a:cxn>
                                                      <a:cxn ang="0">
                                                        <a:pos x="3627" y="497"/>
                                                      </a:cxn>
                                                      <a:cxn ang="0">
                                                        <a:pos x="3630" y="492"/>
                                                      </a:cxn>
                                                      <a:cxn ang="0">
                                                        <a:pos x="3602" y="461"/>
                                                      </a:cxn>
                                                      <a:cxn ang="0">
                                                        <a:pos x="3554" y="424"/>
                                                      </a:cxn>
                                                      <a:cxn ang="0">
                                                        <a:pos x="3489" y="381"/>
                                                      </a:cxn>
                                                      <a:cxn ang="0">
                                                        <a:pos x="3408" y="334"/>
                                                      </a:cxn>
                                                      <a:cxn ang="0">
                                                        <a:pos x="3311" y="284"/>
                                                      </a:cxn>
                                                      <a:cxn ang="0">
                                                        <a:pos x="3199" y="234"/>
                                                      </a:cxn>
                                                      <a:cxn ang="0">
                                                        <a:pos x="3073" y="184"/>
                                                      </a:cxn>
                                                      <a:cxn ang="0">
                                                        <a:pos x="2934" y="137"/>
                                                      </a:cxn>
                                                      <a:cxn ang="0">
                                                        <a:pos x="2784" y="95"/>
                                                      </a:cxn>
                                                      <a:cxn ang="0">
                                                        <a:pos x="2623" y="58"/>
                                                      </a:cxn>
                                                      <a:cxn ang="0">
                                                        <a:pos x="2453" y="28"/>
                                                      </a:cxn>
                                                      <a:cxn ang="0">
                                                        <a:pos x="2272" y="9"/>
                                                      </a:cxn>
                                                      <a:cxn ang="0">
                                                        <a:pos x="2084" y="0"/>
                                                      </a:cxn>
                                                      <a:cxn ang="0">
                                                        <a:pos x="1889" y="4"/>
                                                      </a:cxn>
                                                      <a:cxn ang="0">
                                                        <a:pos x="1688" y="21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3638" h="970">
                                                        <a:moveTo>
                                                          <a:pt x="1585" y="37"/>
                                                        </a:moveTo>
                                                        <a:lnTo>
                                                          <a:pt x="1463" y="58"/>
                                                        </a:lnTo>
                                                        <a:lnTo>
                                                          <a:pt x="1347" y="83"/>
                                                        </a:lnTo>
                                                        <a:lnTo>
                                                          <a:pt x="1237" y="110"/>
                                                        </a:lnTo>
                                                        <a:lnTo>
                                                          <a:pt x="1134" y="140"/>
                                                        </a:lnTo>
                                                        <a:lnTo>
                                                          <a:pt x="1036" y="171"/>
                                                        </a:lnTo>
                                                        <a:lnTo>
                                                          <a:pt x="944" y="205"/>
                                                        </a:lnTo>
                                                        <a:lnTo>
                                                          <a:pt x="857" y="239"/>
                                                        </a:lnTo>
                                                        <a:lnTo>
                                                          <a:pt x="774" y="276"/>
                                                        </a:lnTo>
                                                        <a:lnTo>
                                                          <a:pt x="697" y="313"/>
                                                        </a:lnTo>
                                                        <a:lnTo>
                                                          <a:pt x="627" y="351"/>
                                                        </a:lnTo>
                                                        <a:lnTo>
                                                          <a:pt x="559" y="390"/>
                                                        </a:lnTo>
                                                        <a:lnTo>
                                                          <a:pt x="497" y="429"/>
                                                        </a:lnTo>
                                                        <a:lnTo>
                                                          <a:pt x="440" y="469"/>
                                                        </a:lnTo>
                                                        <a:lnTo>
                                                          <a:pt x="386" y="508"/>
                                                        </a:lnTo>
                                                        <a:lnTo>
                                                          <a:pt x="337" y="547"/>
                                                        </a:lnTo>
                                                        <a:lnTo>
                                                          <a:pt x="292" y="586"/>
                                                        </a:lnTo>
                                                        <a:lnTo>
                                                          <a:pt x="251" y="625"/>
                                                        </a:lnTo>
                                                        <a:lnTo>
                                                          <a:pt x="214" y="662"/>
                                                        </a:lnTo>
                                                        <a:lnTo>
                                                          <a:pt x="180" y="698"/>
                                                        </a:lnTo>
                                                        <a:lnTo>
                                                          <a:pt x="150" y="733"/>
                                                        </a:lnTo>
                                                        <a:lnTo>
                                                          <a:pt x="124" y="766"/>
                                                        </a:lnTo>
                                                        <a:lnTo>
                                                          <a:pt x="99" y="798"/>
                                                        </a:lnTo>
                                                        <a:lnTo>
                                                          <a:pt x="78" y="828"/>
                                                        </a:lnTo>
                                                        <a:lnTo>
                                                          <a:pt x="61" y="856"/>
                                                        </a:lnTo>
                                                        <a:lnTo>
                                                          <a:pt x="46" y="881"/>
                                                        </a:lnTo>
                                                        <a:lnTo>
                                                          <a:pt x="32" y="904"/>
                                                        </a:lnTo>
                                                        <a:lnTo>
                                                          <a:pt x="22" y="923"/>
                                                        </a:lnTo>
                                                        <a:lnTo>
                                                          <a:pt x="14" y="940"/>
                                                        </a:lnTo>
                                                        <a:lnTo>
                                                          <a:pt x="3" y="962"/>
                                                        </a:lnTo>
                                                        <a:lnTo>
                                                          <a:pt x="0" y="970"/>
                                                        </a:lnTo>
                                                        <a:lnTo>
                                                          <a:pt x="6" y="963"/>
                                                        </a:lnTo>
                                                        <a:lnTo>
                                                          <a:pt x="21" y="941"/>
                                                        </a:lnTo>
                                                        <a:lnTo>
                                                          <a:pt x="47" y="907"/>
                                                        </a:lnTo>
                                                        <a:lnTo>
                                                          <a:pt x="83" y="862"/>
                                                        </a:lnTo>
                                                        <a:lnTo>
                                                          <a:pt x="106" y="835"/>
                                                        </a:lnTo>
                                                        <a:lnTo>
                                                          <a:pt x="132" y="807"/>
                                                        </a:lnTo>
                                                        <a:lnTo>
                                                          <a:pt x="161" y="778"/>
                                                        </a:lnTo>
                                                        <a:lnTo>
                                                          <a:pt x="192" y="746"/>
                                                        </a:lnTo>
                                                        <a:lnTo>
                                                          <a:pt x="228" y="713"/>
                                                        </a:lnTo>
                                                        <a:lnTo>
                                                          <a:pt x="267" y="679"/>
                                                        </a:lnTo>
                                                        <a:lnTo>
                                                          <a:pt x="309" y="643"/>
                                                        </a:lnTo>
                                                        <a:lnTo>
                                                          <a:pt x="356" y="607"/>
                                                        </a:lnTo>
                                                        <a:lnTo>
                                                          <a:pt x="405" y="571"/>
                                                        </a:lnTo>
                                                        <a:lnTo>
                                                          <a:pt x="457" y="534"/>
                                                        </a:lnTo>
                                                        <a:lnTo>
                                                          <a:pt x="515" y="497"/>
                                                        </a:lnTo>
                                                        <a:lnTo>
                                                          <a:pt x="575" y="460"/>
                                                        </a:lnTo>
                                                        <a:lnTo>
                                                          <a:pt x="639" y="423"/>
                                                        </a:lnTo>
                                                        <a:lnTo>
                                                          <a:pt x="708" y="388"/>
                                                        </a:lnTo>
                                                        <a:lnTo>
                                                          <a:pt x="781" y="353"/>
                                                        </a:lnTo>
                                                        <a:lnTo>
                                                          <a:pt x="857" y="318"/>
                                                        </a:lnTo>
                                                        <a:lnTo>
                                                          <a:pt x="938" y="285"/>
                                                        </a:lnTo>
                                                        <a:lnTo>
                                                          <a:pt x="1023" y="253"/>
                                                        </a:lnTo>
                                                        <a:lnTo>
                                                          <a:pt x="1112" y="223"/>
                                                        </a:lnTo>
                                                        <a:lnTo>
                                                          <a:pt x="1206" y="195"/>
                                                        </a:lnTo>
                                                        <a:lnTo>
                                                          <a:pt x="1304" y="168"/>
                                                        </a:lnTo>
                                                        <a:lnTo>
                                                          <a:pt x="1407" y="144"/>
                                                        </a:lnTo>
                                                        <a:lnTo>
                                                          <a:pt x="1515" y="123"/>
                                                        </a:lnTo>
                                                        <a:lnTo>
                                                          <a:pt x="1627" y="103"/>
                                                        </a:lnTo>
                                                        <a:lnTo>
                                                          <a:pt x="1736" y="89"/>
                                                        </a:lnTo>
                                                        <a:lnTo>
                                                          <a:pt x="1844" y="78"/>
                                                        </a:lnTo>
                                                        <a:lnTo>
                                                          <a:pt x="1949" y="71"/>
                                                        </a:lnTo>
                                                        <a:lnTo>
                                                          <a:pt x="2052" y="68"/>
                                                        </a:lnTo>
                                                        <a:lnTo>
                                                          <a:pt x="2152" y="69"/>
                                                        </a:lnTo>
                                                        <a:lnTo>
                                                          <a:pt x="2250" y="74"/>
                                                        </a:lnTo>
                                                        <a:lnTo>
                                                          <a:pt x="2345" y="80"/>
                                                        </a:lnTo>
                                                        <a:lnTo>
                                                          <a:pt x="2439" y="90"/>
                                                        </a:lnTo>
                                                        <a:lnTo>
                                                          <a:pt x="2528" y="101"/>
                                                        </a:lnTo>
                                                        <a:lnTo>
                                                          <a:pt x="2615" y="116"/>
                                                        </a:lnTo>
                                                        <a:lnTo>
                                                          <a:pt x="2699" y="132"/>
                                                        </a:lnTo>
                                                        <a:lnTo>
                                                          <a:pt x="2781" y="150"/>
                                                        </a:lnTo>
                                                        <a:lnTo>
                                                          <a:pt x="2859" y="170"/>
                                                        </a:lnTo>
                                                        <a:lnTo>
                                                          <a:pt x="2934" y="190"/>
                                                        </a:lnTo>
                                                        <a:lnTo>
                                                          <a:pt x="3006" y="213"/>
                                                        </a:lnTo>
                                                        <a:lnTo>
                                                          <a:pt x="3074" y="236"/>
                                                        </a:lnTo>
                                                        <a:lnTo>
                                                          <a:pt x="3139" y="259"/>
                                                        </a:lnTo>
                                                        <a:lnTo>
                                                          <a:pt x="3200" y="282"/>
                                                        </a:lnTo>
                                                        <a:lnTo>
                                                          <a:pt x="3258" y="305"/>
                                                        </a:lnTo>
                                                        <a:lnTo>
                                                          <a:pt x="3312" y="329"/>
                                                        </a:lnTo>
                                                        <a:lnTo>
                                                          <a:pt x="3362" y="352"/>
                                                        </a:lnTo>
                                                        <a:lnTo>
                                                          <a:pt x="3409" y="374"/>
                                                        </a:lnTo>
                                                        <a:lnTo>
                                                          <a:pt x="3451" y="396"/>
                                                        </a:lnTo>
                                                        <a:lnTo>
                                                          <a:pt x="3489" y="415"/>
                                                        </a:lnTo>
                                                        <a:lnTo>
                                                          <a:pt x="3552" y="451"/>
                                                        </a:lnTo>
                                                        <a:lnTo>
                                                          <a:pt x="3600" y="479"/>
                                                        </a:lnTo>
                                                        <a:lnTo>
                                                          <a:pt x="3627" y="497"/>
                                                        </a:lnTo>
                                                        <a:lnTo>
                                                          <a:pt x="3638" y="503"/>
                                                        </a:lnTo>
                                                        <a:lnTo>
                                                          <a:pt x="3630" y="492"/>
                                                        </a:lnTo>
                                                        <a:lnTo>
                                                          <a:pt x="3618" y="478"/>
                                                        </a:lnTo>
                                                        <a:lnTo>
                                                          <a:pt x="3602" y="461"/>
                                                        </a:lnTo>
                                                        <a:lnTo>
                                                          <a:pt x="3580" y="444"/>
                                                        </a:lnTo>
                                                        <a:lnTo>
                                                          <a:pt x="3554" y="424"/>
                                                        </a:lnTo>
                                                        <a:lnTo>
                                                          <a:pt x="3524" y="404"/>
                                                        </a:lnTo>
                                                        <a:lnTo>
                                                          <a:pt x="3489" y="381"/>
                                                        </a:lnTo>
                                                        <a:lnTo>
                                                          <a:pt x="3451" y="358"/>
                                                        </a:lnTo>
                                                        <a:lnTo>
                                                          <a:pt x="3408" y="334"/>
                                                        </a:lnTo>
                                                        <a:lnTo>
                                                          <a:pt x="3361" y="310"/>
                                                        </a:lnTo>
                                                        <a:lnTo>
                                                          <a:pt x="3311" y="284"/>
                                                        </a:lnTo>
                                                        <a:lnTo>
                                                          <a:pt x="3257" y="259"/>
                                                        </a:lnTo>
                                                        <a:lnTo>
                                                          <a:pt x="3199" y="234"/>
                                                        </a:lnTo>
                                                        <a:lnTo>
                                                          <a:pt x="3138" y="209"/>
                                                        </a:lnTo>
                                                        <a:lnTo>
                                                          <a:pt x="3073" y="184"/>
                                                        </a:lnTo>
                                                        <a:lnTo>
                                                          <a:pt x="3005" y="161"/>
                                                        </a:lnTo>
                                                        <a:lnTo>
                                                          <a:pt x="2934" y="137"/>
                                                        </a:lnTo>
                                                        <a:lnTo>
                                                          <a:pt x="2861" y="116"/>
                                                        </a:lnTo>
                                                        <a:lnTo>
                                                          <a:pt x="2784" y="95"/>
                                                        </a:lnTo>
                                                        <a:lnTo>
                                                          <a:pt x="2705" y="76"/>
                                                        </a:lnTo>
                                                        <a:lnTo>
                                                          <a:pt x="2623" y="58"/>
                                                        </a:lnTo>
                                                        <a:lnTo>
                                                          <a:pt x="2539" y="42"/>
                                                        </a:lnTo>
                                                        <a:lnTo>
                                                          <a:pt x="2453" y="28"/>
                                                        </a:lnTo>
                                                        <a:lnTo>
                                                          <a:pt x="2364" y="17"/>
                                                        </a:lnTo>
                                                        <a:lnTo>
                                                          <a:pt x="2272" y="9"/>
                                                        </a:lnTo>
                                                        <a:lnTo>
                                                          <a:pt x="2180" y="3"/>
                                                        </a:lnTo>
                                                        <a:lnTo>
                                                          <a:pt x="2084" y="0"/>
                                                        </a:lnTo>
                                                        <a:lnTo>
                                                          <a:pt x="1988" y="0"/>
                                                        </a:lnTo>
                                                        <a:lnTo>
                                                          <a:pt x="1889" y="4"/>
                                                        </a:lnTo>
                                                        <a:lnTo>
                                                          <a:pt x="1790" y="11"/>
                                                        </a:lnTo>
                                                        <a:lnTo>
                                                          <a:pt x="1688" y="21"/>
                                                        </a:lnTo>
                                                        <a:lnTo>
                                                          <a:pt x="1585" y="37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rgbClr val="FAFEF2"/>
                                                  </a:soli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231" name="자유형 6"/>
                                                  <a:cNvSpPr/>
                                                </a:nvSpPr>
                                                <a:spPr>
                                                  <a:xfrm rot="5400000">
                                                    <a:off x="1924053" y="3219427"/>
                                                    <a:ext cx="3867134" cy="857256"/>
                                                  </a:xfrm>
                                                  <a:custGeom>
                                                    <a:avLst/>
                                                    <a:gdLst>
                                                      <a:gd name="connsiteX0" fmla="*/ 0 w 6153150"/>
                                                      <a:gd name="connsiteY0" fmla="*/ 133268 h 2247818"/>
                                                      <a:gd name="connsiteX1" fmla="*/ 66675 w 6153150"/>
                                                      <a:gd name="connsiteY1" fmla="*/ 95168 h 2247818"/>
                                                      <a:gd name="connsiteX2" fmla="*/ 95250 w 6153150"/>
                                                      <a:gd name="connsiteY2" fmla="*/ 104693 h 2247818"/>
                                                      <a:gd name="connsiteX3" fmla="*/ 123825 w 6153150"/>
                                                      <a:gd name="connsiteY3" fmla="*/ 95168 h 2247818"/>
                                                      <a:gd name="connsiteX4" fmla="*/ 152400 w 6153150"/>
                                                      <a:gd name="connsiteY4" fmla="*/ 76118 h 2247818"/>
                                                      <a:gd name="connsiteX5" fmla="*/ 161925 w 6153150"/>
                                                      <a:gd name="connsiteY5" fmla="*/ 104693 h 2247818"/>
                                                      <a:gd name="connsiteX6" fmla="*/ 190500 w 6153150"/>
                                                      <a:gd name="connsiteY6" fmla="*/ 114218 h 2247818"/>
                                                      <a:gd name="connsiteX7" fmla="*/ 219075 w 6153150"/>
                                                      <a:gd name="connsiteY7" fmla="*/ 104693 h 2247818"/>
                                                      <a:gd name="connsiteX8" fmla="*/ 266700 w 6153150"/>
                                                      <a:gd name="connsiteY8" fmla="*/ 142793 h 2247818"/>
                                                      <a:gd name="connsiteX9" fmla="*/ 314325 w 6153150"/>
                                                      <a:gd name="connsiteY9" fmla="*/ 95168 h 2247818"/>
                                                      <a:gd name="connsiteX10" fmla="*/ 342900 w 6153150"/>
                                                      <a:gd name="connsiteY10" fmla="*/ 104693 h 2247818"/>
                                                      <a:gd name="connsiteX11" fmla="*/ 361950 w 6153150"/>
                                                      <a:gd name="connsiteY11" fmla="*/ 76118 h 2247818"/>
                                                      <a:gd name="connsiteX12" fmla="*/ 390525 w 6153150"/>
                                                      <a:gd name="connsiteY12" fmla="*/ 66593 h 2247818"/>
                                                      <a:gd name="connsiteX13" fmla="*/ 419100 w 6153150"/>
                                                      <a:gd name="connsiteY13" fmla="*/ 47543 h 2247818"/>
                                                      <a:gd name="connsiteX14" fmla="*/ 485775 w 6153150"/>
                                                      <a:gd name="connsiteY14" fmla="*/ 57068 h 2247818"/>
                                                      <a:gd name="connsiteX15" fmla="*/ 542925 w 6153150"/>
                                                      <a:gd name="connsiteY15" fmla="*/ 76118 h 2247818"/>
                                                      <a:gd name="connsiteX16" fmla="*/ 561975 w 6153150"/>
                                                      <a:gd name="connsiteY16" fmla="*/ 104693 h 2247818"/>
                                                      <a:gd name="connsiteX17" fmla="*/ 590550 w 6153150"/>
                                                      <a:gd name="connsiteY17" fmla="*/ 114218 h 2247818"/>
                                                      <a:gd name="connsiteX18" fmla="*/ 676275 w 6153150"/>
                                                      <a:gd name="connsiteY18" fmla="*/ 123743 h 2247818"/>
                                                      <a:gd name="connsiteX19" fmla="*/ 704850 w 6153150"/>
                                                      <a:gd name="connsiteY19" fmla="*/ 133268 h 2247818"/>
                                                      <a:gd name="connsiteX20" fmla="*/ 752475 w 6153150"/>
                                                      <a:gd name="connsiteY20" fmla="*/ 76118 h 2247818"/>
                                                      <a:gd name="connsiteX21" fmla="*/ 781050 w 6153150"/>
                                                      <a:gd name="connsiteY21" fmla="*/ 57068 h 2247818"/>
                                                      <a:gd name="connsiteX22" fmla="*/ 866775 w 6153150"/>
                                                      <a:gd name="connsiteY22" fmla="*/ 38018 h 2247818"/>
                                                      <a:gd name="connsiteX23" fmla="*/ 923925 w 6153150"/>
                                                      <a:gd name="connsiteY23" fmla="*/ 18968 h 2247818"/>
                                                      <a:gd name="connsiteX24" fmla="*/ 952500 w 6153150"/>
                                                      <a:gd name="connsiteY24" fmla="*/ 38018 h 2247818"/>
                                                      <a:gd name="connsiteX25" fmla="*/ 1009650 w 6153150"/>
                                                      <a:gd name="connsiteY25" fmla="*/ 18968 h 2247818"/>
                                                      <a:gd name="connsiteX26" fmla="*/ 1028700 w 6153150"/>
                                                      <a:gd name="connsiteY26" fmla="*/ 47543 h 2247818"/>
                                                      <a:gd name="connsiteX27" fmla="*/ 1171575 w 6153150"/>
                                                      <a:gd name="connsiteY27" fmla="*/ 76118 h 2247818"/>
                                                      <a:gd name="connsiteX28" fmla="*/ 1228725 w 6153150"/>
                                                      <a:gd name="connsiteY28" fmla="*/ 66593 h 2247818"/>
                                                      <a:gd name="connsiteX29" fmla="*/ 1247775 w 6153150"/>
                                                      <a:gd name="connsiteY29" fmla="*/ 38018 h 2247818"/>
                                                      <a:gd name="connsiteX30" fmla="*/ 1285875 w 6153150"/>
                                                      <a:gd name="connsiteY30" fmla="*/ 57068 h 2247818"/>
                                                      <a:gd name="connsiteX31" fmla="*/ 1381125 w 6153150"/>
                                                      <a:gd name="connsiteY31" fmla="*/ 66593 h 2247818"/>
                                                      <a:gd name="connsiteX32" fmla="*/ 1438275 w 6153150"/>
                                                      <a:gd name="connsiteY32" fmla="*/ 95168 h 2247818"/>
                                                      <a:gd name="connsiteX33" fmla="*/ 1495425 w 6153150"/>
                                                      <a:gd name="connsiteY33" fmla="*/ 123743 h 2247818"/>
                                                      <a:gd name="connsiteX34" fmla="*/ 1628775 w 6153150"/>
                                                      <a:gd name="connsiteY34" fmla="*/ 123743 h 2247818"/>
                                                      <a:gd name="connsiteX35" fmla="*/ 1647825 w 6153150"/>
                                                      <a:gd name="connsiteY35" fmla="*/ 152318 h 2247818"/>
                                                      <a:gd name="connsiteX36" fmla="*/ 1685925 w 6153150"/>
                                                      <a:gd name="connsiteY36" fmla="*/ 161843 h 2247818"/>
                                                      <a:gd name="connsiteX37" fmla="*/ 1800225 w 6153150"/>
                                                      <a:gd name="connsiteY37" fmla="*/ 152318 h 2247818"/>
                                                      <a:gd name="connsiteX38" fmla="*/ 1905000 w 6153150"/>
                                                      <a:gd name="connsiteY38" fmla="*/ 104693 h 2247818"/>
                                                      <a:gd name="connsiteX39" fmla="*/ 1933575 w 6153150"/>
                                                      <a:gd name="connsiteY39" fmla="*/ 85643 h 2247818"/>
                                                      <a:gd name="connsiteX40" fmla="*/ 1962150 w 6153150"/>
                                                      <a:gd name="connsiteY40" fmla="*/ 95168 h 2247818"/>
                                                      <a:gd name="connsiteX41" fmla="*/ 1990725 w 6153150"/>
                                                      <a:gd name="connsiteY41" fmla="*/ 85643 h 2247818"/>
                                                      <a:gd name="connsiteX42" fmla="*/ 2019300 w 6153150"/>
                                                      <a:gd name="connsiteY42" fmla="*/ 95168 h 2247818"/>
                                                      <a:gd name="connsiteX43" fmla="*/ 2047875 w 6153150"/>
                                                      <a:gd name="connsiteY43" fmla="*/ 114218 h 2247818"/>
                                                      <a:gd name="connsiteX44" fmla="*/ 2114550 w 6153150"/>
                                                      <a:gd name="connsiteY44" fmla="*/ 104693 h 2247818"/>
                                                      <a:gd name="connsiteX45" fmla="*/ 2162175 w 6153150"/>
                                                      <a:gd name="connsiteY45" fmla="*/ 114218 h 2247818"/>
                                                      <a:gd name="connsiteX46" fmla="*/ 2247900 w 6153150"/>
                                                      <a:gd name="connsiteY46" fmla="*/ 114218 h 2247818"/>
                                                      <a:gd name="connsiteX47" fmla="*/ 2352675 w 6153150"/>
                                                      <a:gd name="connsiteY47" fmla="*/ 142793 h 2247818"/>
                                                      <a:gd name="connsiteX48" fmla="*/ 2447925 w 6153150"/>
                                                      <a:gd name="connsiteY48" fmla="*/ 161843 h 2247818"/>
                                                      <a:gd name="connsiteX49" fmla="*/ 2581275 w 6153150"/>
                                                      <a:gd name="connsiteY49" fmla="*/ 161843 h 2247818"/>
                                                      <a:gd name="connsiteX50" fmla="*/ 2600325 w 6153150"/>
                                                      <a:gd name="connsiteY50" fmla="*/ 190418 h 2247818"/>
                                                      <a:gd name="connsiteX51" fmla="*/ 2638425 w 6153150"/>
                                                      <a:gd name="connsiteY51" fmla="*/ 171368 h 2247818"/>
                                                      <a:gd name="connsiteX52" fmla="*/ 2657475 w 6153150"/>
                                                      <a:gd name="connsiteY52" fmla="*/ 142793 h 2247818"/>
                                                      <a:gd name="connsiteX53" fmla="*/ 2714625 w 6153150"/>
                                                      <a:gd name="connsiteY53" fmla="*/ 190418 h 2247818"/>
                                                      <a:gd name="connsiteX54" fmla="*/ 2771775 w 6153150"/>
                                                      <a:gd name="connsiteY54" fmla="*/ 161843 h 2247818"/>
                                                      <a:gd name="connsiteX55" fmla="*/ 2790825 w 6153150"/>
                                                      <a:gd name="connsiteY55" fmla="*/ 190418 h 2247818"/>
                                                      <a:gd name="connsiteX56" fmla="*/ 2800350 w 6153150"/>
                                                      <a:gd name="connsiteY56" fmla="*/ 161843 h 2247818"/>
                                                      <a:gd name="connsiteX57" fmla="*/ 2828925 w 6153150"/>
                                                      <a:gd name="connsiteY57" fmla="*/ 171368 h 2247818"/>
                                                      <a:gd name="connsiteX58" fmla="*/ 2857500 w 6153150"/>
                                                      <a:gd name="connsiteY58" fmla="*/ 104693 h 2247818"/>
                                                      <a:gd name="connsiteX59" fmla="*/ 2895600 w 6153150"/>
                                                      <a:gd name="connsiteY59" fmla="*/ 123743 h 2247818"/>
                                                      <a:gd name="connsiteX60" fmla="*/ 2924175 w 6153150"/>
                                                      <a:gd name="connsiteY60" fmla="*/ 142793 h 2247818"/>
                                                      <a:gd name="connsiteX61" fmla="*/ 2952750 w 6153150"/>
                                                      <a:gd name="connsiteY61" fmla="*/ 152318 h 2247818"/>
                                                      <a:gd name="connsiteX62" fmla="*/ 2962275 w 6153150"/>
                                                      <a:gd name="connsiteY62" fmla="*/ 123743 h 2247818"/>
                                                      <a:gd name="connsiteX63" fmla="*/ 2990850 w 6153150"/>
                                                      <a:gd name="connsiteY63" fmla="*/ 142793 h 2247818"/>
                                                      <a:gd name="connsiteX64" fmla="*/ 3028950 w 6153150"/>
                                                      <a:gd name="connsiteY64" fmla="*/ 161843 h 2247818"/>
                                                      <a:gd name="connsiteX65" fmla="*/ 3095625 w 6153150"/>
                                                      <a:gd name="connsiteY65" fmla="*/ 199943 h 2247818"/>
                                                      <a:gd name="connsiteX66" fmla="*/ 3133725 w 6153150"/>
                                                      <a:gd name="connsiteY66" fmla="*/ 190418 h 2247818"/>
                                                      <a:gd name="connsiteX67" fmla="*/ 3162300 w 6153150"/>
                                                      <a:gd name="connsiteY67" fmla="*/ 218993 h 2247818"/>
                                                      <a:gd name="connsiteX68" fmla="*/ 3181350 w 6153150"/>
                                                      <a:gd name="connsiteY68" fmla="*/ 190418 h 2247818"/>
                                                      <a:gd name="connsiteX69" fmla="*/ 3219450 w 6153150"/>
                                                      <a:gd name="connsiteY69" fmla="*/ 180893 h 2247818"/>
                                                      <a:gd name="connsiteX70" fmla="*/ 3286125 w 6153150"/>
                                                      <a:gd name="connsiteY70" fmla="*/ 152318 h 2247818"/>
                                                      <a:gd name="connsiteX71" fmla="*/ 3324225 w 6153150"/>
                                                      <a:gd name="connsiteY71" fmla="*/ 161843 h 2247818"/>
                                                      <a:gd name="connsiteX72" fmla="*/ 3390900 w 6153150"/>
                                                      <a:gd name="connsiteY72" fmla="*/ 161843 h 2247818"/>
                                                      <a:gd name="connsiteX73" fmla="*/ 3419475 w 6153150"/>
                                                      <a:gd name="connsiteY73" fmla="*/ 171368 h 2247818"/>
                                                      <a:gd name="connsiteX74" fmla="*/ 3486150 w 6153150"/>
                                                      <a:gd name="connsiteY74" fmla="*/ 199943 h 2247818"/>
                                                      <a:gd name="connsiteX75" fmla="*/ 3514725 w 6153150"/>
                                                      <a:gd name="connsiteY75" fmla="*/ 180893 h 2247818"/>
                                                      <a:gd name="connsiteX76" fmla="*/ 3552825 w 6153150"/>
                                                      <a:gd name="connsiteY76" fmla="*/ 133268 h 2247818"/>
                                                      <a:gd name="connsiteX77" fmla="*/ 3571875 w 6153150"/>
                                                      <a:gd name="connsiteY77" fmla="*/ 104693 h 2247818"/>
                                                      <a:gd name="connsiteX78" fmla="*/ 3609975 w 6153150"/>
                                                      <a:gd name="connsiteY78" fmla="*/ 142793 h 2247818"/>
                                                      <a:gd name="connsiteX79" fmla="*/ 3648075 w 6153150"/>
                                                      <a:gd name="connsiteY79" fmla="*/ 161843 h 2247818"/>
                                                      <a:gd name="connsiteX80" fmla="*/ 3676650 w 6153150"/>
                                                      <a:gd name="connsiteY80" fmla="*/ 152318 h 2247818"/>
                                                      <a:gd name="connsiteX81" fmla="*/ 3771900 w 6153150"/>
                                                      <a:gd name="connsiteY81" fmla="*/ 171368 h 2247818"/>
                                                      <a:gd name="connsiteX82" fmla="*/ 3829050 w 6153150"/>
                                                      <a:gd name="connsiteY82" fmla="*/ 152318 h 2247818"/>
                                                      <a:gd name="connsiteX83" fmla="*/ 3924300 w 6153150"/>
                                                      <a:gd name="connsiteY83" fmla="*/ 199943 h 2247818"/>
                                                      <a:gd name="connsiteX84" fmla="*/ 3962400 w 6153150"/>
                                                      <a:gd name="connsiteY84" fmla="*/ 180893 h 2247818"/>
                                                      <a:gd name="connsiteX85" fmla="*/ 4019550 w 6153150"/>
                                                      <a:gd name="connsiteY85" fmla="*/ 142793 h 2247818"/>
                                                      <a:gd name="connsiteX86" fmla="*/ 4152900 w 6153150"/>
                                                      <a:gd name="connsiteY86" fmla="*/ 161843 h 2247818"/>
                                                      <a:gd name="connsiteX87" fmla="*/ 4238625 w 6153150"/>
                                                      <a:gd name="connsiteY87" fmla="*/ 152318 h 2247818"/>
                                                      <a:gd name="connsiteX88" fmla="*/ 4286250 w 6153150"/>
                                                      <a:gd name="connsiteY88" fmla="*/ 161843 h 2247818"/>
                                                      <a:gd name="connsiteX89" fmla="*/ 4371975 w 6153150"/>
                                                      <a:gd name="connsiteY89" fmla="*/ 161843 h 2247818"/>
                                                      <a:gd name="connsiteX90" fmla="*/ 4410075 w 6153150"/>
                                                      <a:gd name="connsiteY90" fmla="*/ 190418 h 2247818"/>
                                                      <a:gd name="connsiteX91" fmla="*/ 4438650 w 6153150"/>
                                                      <a:gd name="connsiteY91" fmla="*/ 180893 h 2247818"/>
                                                      <a:gd name="connsiteX92" fmla="*/ 4467225 w 6153150"/>
                                                      <a:gd name="connsiteY92" fmla="*/ 190418 h 2247818"/>
                                                      <a:gd name="connsiteX93" fmla="*/ 4533900 w 6153150"/>
                                                      <a:gd name="connsiteY93" fmla="*/ 152318 h 2247818"/>
                                                      <a:gd name="connsiteX94" fmla="*/ 4562475 w 6153150"/>
                                                      <a:gd name="connsiteY94" fmla="*/ 142793 h 2247818"/>
                                                      <a:gd name="connsiteX95" fmla="*/ 4667250 w 6153150"/>
                                                      <a:gd name="connsiteY95" fmla="*/ 133268 h 2247818"/>
                                                      <a:gd name="connsiteX96" fmla="*/ 4705350 w 6153150"/>
                                                      <a:gd name="connsiteY96" fmla="*/ 142793 h 2247818"/>
                                                      <a:gd name="connsiteX97" fmla="*/ 4733925 w 6153150"/>
                                                      <a:gd name="connsiteY97" fmla="*/ 152318 h 2247818"/>
                                                      <a:gd name="connsiteX98" fmla="*/ 4819650 w 6153150"/>
                                                      <a:gd name="connsiteY98" fmla="*/ 171368 h 2247818"/>
                                                      <a:gd name="connsiteX99" fmla="*/ 4848225 w 6153150"/>
                                                      <a:gd name="connsiteY99" fmla="*/ 152318 h 2247818"/>
                                                      <a:gd name="connsiteX100" fmla="*/ 4905375 w 6153150"/>
                                                      <a:gd name="connsiteY100" fmla="*/ 190418 h 2247818"/>
                                                      <a:gd name="connsiteX101" fmla="*/ 4933950 w 6153150"/>
                                                      <a:gd name="connsiteY101" fmla="*/ 171368 h 2247818"/>
                                                      <a:gd name="connsiteX102" fmla="*/ 4953000 w 6153150"/>
                                                      <a:gd name="connsiteY102" fmla="*/ 199943 h 2247818"/>
                                                      <a:gd name="connsiteX103" fmla="*/ 5010150 w 6153150"/>
                                                      <a:gd name="connsiteY103" fmla="*/ 228518 h 2247818"/>
                                                      <a:gd name="connsiteX104" fmla="*/ 5038725 w 6153150"/>
                                                      <a:gd name="connsiteY104" fmla="*/ 199943 h 2247818"/>
                                                      <a:gd name="connsiteX105" fmla="*/ 5172075 w 6153150"/>
                                                      <a:gd name="connsiteY105" fmla="*/ 190418 h 2247818"/>
                                                      <a:gd name="connsiteX106" fmla="*/ 5238750 w 6153150"/>
                                                      <a:gd name="connsiteY106" fmla="*/ 238043 h 2247818"/>
                                                      <a:gd name="connsiteX107" fmla="*/ 5295900 w 6153150"/>
                                                      <a:gd name="connsiteY107" fmla="*/ 266618 h 2247818"/>
                                                      <a:gd name="connsiteX108" fmla="*/ 5381625 w 6153150"/>
                                                      <a:gd name="connsiteY108" fmla="*/ 228518 h 2247818"/>
                                                      <a:gd name="connsiteX109" fmla="*/ 5419725 w 6153150"/>
                                                      <a:gd name="connsiteY109" fmla="*/ 247568 h 2247818"/>
                                                      <a:gd name="connsiteX110" fmla="*/ 5438775 w 6153150"/>
                                                      <a:gd name="connsiteY110" fmla="*/ 218993 h 2247818"/>
                                                      <a:gd name="connsiteX111" fmla="*/ 5467350 w 6153150"/>
                                                      <a:gd name="connsiteY111" fmla="*/ 209468 h 2247818"/>
                                                      <a:gd name="connsiteX112" fmla="*/ 5495925 w 6153150"/>
                                                      <a:gd name="connsiteY112" fmla="*/ 190418 h 2247818"/>
                                                      <a:gd name="connsiteX113" fmla="*/ 5553075 w 6153150"/>
                                                      <a:gd name="connsiteY113" fmla="*/ 152318 h 2247818"/>
                                                      <a:gd name="connsiteX114" fmla="*/ 5648325 w 6153150"/>
                                                      <a:gd name="connsiteY114" fmla="*/ 161843 h 2247818"/>
                                                      <a:gd name="connsiteX115" fmla="*/ 5705475 w 6153150"/>
                                                      <a:gd name="connsiteY115" fmla="*/ 161843 h 2247818"/>
                                                      <a:gd name="connsiteX116" fmla="*/ 5743575 w 6153150"/>
                                                      <a:gd name="connsiteY116" fmla="*/ 152318 h 2247818"/>
                                                      <a:gd name="connsiteX117" fmla="*/ 5772150 w 6153150"/>
                                                      <a:gd name="connsiteY117" fmla="*/ 142793 h 2247818"/>
                                                      <a:gd name="connsiteX118" fmla="*/ 5829300 w 6153150"/>
                                                      <a:gd name="connsiteY118" fmla="*/ 152318 h 2247818"/>
                                                      <a:gd name="connsiteX119" fmla="*/ 5876925 w 6153150"/>
                                                      <a:gd name="connsiteY119" fmla="*/ 142793 h 2247818"/>
                                                      <a:gd name="connsiteX120" fmla="*/ 5915025 w 6153150"/>
                                                      <a:gd name="connsiteY120" fmla="*/ 123743 h 2247818"/>
                                                      <a:gd name="connsiteX121" fmla="*/ 5943600 w 6153150"/>
                                                      <a:gd name="connsiteY121" fmla="*/ 114218 h 2247818"/>
                                                      <a:gd name="connsiteX122" fmla="*/ 5972175 w 6153150"/>
                                                      <a:gd name="connsiteY122" fmla="*/ 123743 h 2247818"/>
                                                      <a:gd name="connsiteX123" fmla="*/ 6048375 w 6153150"/>
                                                      <a:gd name="connsiteY123" fmla="*/ 171368 h 2247818"/>
                                                      <a:gd name="connsiteX124" fmla="*/ 6105525 w 6153150"/>
                                                      <a:gd name="connsiteY124" fmla="*/ 190418 h 2247818"/>
                                                      <a:gd name="connsiteX125" fmla="*/ 6153150 w 6153150"/>
                                                      <a:gd name="connsiteY125" fmla="*/ 171368 h 2247818"/>
                                                      <a:gd name="connsiteX126" fmla="*/ 6153150 w 6153150"/>
                                                      <a:gd name="connsiteY126" fmla="*/ 2247818 h 2247818"/>
                                                      <a:gd name="connsiteX127" fmla="*/ 0 w 6153150"/>
                                                      <a:gd name="connsiteY127" fmla="*/ 2238293 h 2247818"/>
                                                      <a:gd name="connsiteX128" fmla="*/ 0 w 6153150"/>
                                                      <a:gd name="connsiteY128" fmla="*/ 133268 h 2247818"/>
                                                    </a:gdLst>
                                                    <a:ahLst/>
                                                    <a:cxnLst>
                                                      <a:cxn ang="0">
                                                        <a:pos x="connsiteX0" y="connsiteY0"/>
                                                      </a:cxn>
                                                      <a:cxn ang="0">
                                                        <a:pos x="connsiteX1" y="connsiteY1"/>
                                                      </a:cxn>
                                                      <a:cxn ang="0">
                                                        <a:pos x="connsiteX2" y="connsiteY2"/>
                                                      </a:cxn>
                                                      <a:cxn ang="0">
                                                        <a:pos x="connsiteX3" y="connsiteY3"/>
                                                      </a:cxn>
                                                      <a:cxn ang="0">
                                                        <a:pos x="connsiteX4" y="connsiteY4"/>
                                                      </a:cxn>
                                                      <a:cxn ang="0">
                                                        <a:pos x="connsiteX5" y="connsiteY5"/>
                                                      </a:cxn>
                                                      <a:cxn ang="0">
                                                        <a:pos x="connsiteX6" y="connsiteY6"/>
                                                      </a:cxn>
                                                      <a:cxn ang="0">
                                                        <a:pos x="connsiteX7" y="connsiteY7"/>
                                                      </a:cxn>
                                                      <a:cxn ang="0">
                                                        <a:pos x="connsiteX8" y="connsiteY8"/>
                                                      </a:cxn>
                                                      <a:cxn ang="0">
                                                        <a:pos x="connsiteX9" y="connsiteY9"/>
                                                      </a:cxn>
                                                      <a:cxn ang="0">
                                                        <a:pos x="connsiteX10" y="connsiteY10"/>
                                                      </a:cxn>
                                                      <a:cxn ang="0">
                                                        <a:pos x="connsiteX11" y="connsiteY11"/>
                                                      </a:cxn>
                                                      <a:cxn ang="0">
                                                        <a:pos x="connsiteX12" y="connsiteY12"/>
                                                      </a:cxn>
                                                      <a:cxn ang="0">
                                                        <a:pos x="connsiteX13" y="connsiteY13"/>
                                                      </a:cxn>
                                                      <a:cxn ang="0">
                                                        <a:pos x="connsiteX14" y="connsiteY14"/>
                                                      </a:cxn>
                                                      <a:cxn ang="0">
                                                        <a:pos x="connsiteX15" y="connsiteY15"/>
                                                      </a:cxn>
                                                      <a:cxn ang="0">
                                                        <a:pos x="connsiteX16" y="connsiteY16"/>
                                                      </a:cxn>
                                                      <a:cxn ang="0">
                                                        <a:pos x="connsiteX17" y="connsiteY17"/>
                                                      </a:cxn>
                                                      <a:cxn ang="0">
                                                        <a:pos x="connsiteX18" y="connsiteY18"/>
                                                      </a:cxn>
                                                      <a:cxn ang="0">
                                                        <a:pos x="connsiteX19" y="connsiteY19"/>
                                                      </a:cxn>
                                                      <a:cxn ang="0">
                                                        <a:pos x="connsiteX20" y="connsiteY20"/>
                                                      </a:cxn>
                                                      <a:cxn ang="0">
                                                        <a:pos x="connsiteX21" y="connsiteY21"/>
                                                      </a:cxn>
                                                      <a:cxn ang="0">
                                                        <a:pos x="connsiteX22" y="connsiteY22"/>
                                                      </a:cxn>
                                                      <a:cxn ang="0">
                                                        <a:pos x="connsiteX23" y="connsiteY23"/>
                                                      </a:cxn>
                                                      <a:cxn ang="0">
                                                        <a:pos x="connsiteX24" y="connsiteY24"/>
                                                      </a:cxn>
                                                      <a:cxn ang="0">
                                                        <a:pos x="connsiteX25" y="connsiteY25"/>
                                                      </a:cxn>
                                                      <a:cxn ang="0">
                                                        <a:pos x="connsiteX26" y="connsiteY26"/>
                                                      </a:cxn>
                                                      <a:cxn ang="0">
                                                        <a:pos x="connsiteX27" y="connsiteY27"/>
                                                      </a:cxn>
                                                      <a:cxn ang="0">
                                                        <a:pos x="connsiteX28" y="connsiteY28"/>
                                                      </a:cxn>
                                                      <a:cxn ang="0">
                                                        <a:pos x="connsiteX29" y="connsiteY29"/>
                                                      </a:cxn>
                                                      <a:cxn ang="0">
                                                        <a:pos x="connsiteX30" y="connsiteY30"/>
                                                      </a:cxn>
                                                      <a:cxn ang="0">
                                                        <a:pos x="connsiteX31" y="connsiteY31"/>
                                                      </a:cxn>
                                                      <a:cxn ang="0">
                                                        <a:pos x="connsiteX32" y="connsiteY32"/>
                                                      </a:cxn>
                                                      <a:cxn ang="0">
                                                        <a:pos x="connsiteX33" y="connsiteY33"/>
                                                      </a:cxn>
                                                      <a:cxn ang="0">
                                                        <a:pos x="connsiteX34" y="connsiteY34"/>
                                                      </a:cxn>
                                                      <a:cxn ang="0">
                                                        <a:pos x="connsiteX35" y="connsiteY35"/>
                                                      </a:cxn>
                                                      <a:cxn ang="0">
                                                        <a:pos x="connsiteX36" y="connsiteY36"/>
                                                      </a:cxn>
                                                      <a:cxn ang="0">
                                                        <a:pos x="connsiteX37" y="connsiteY37"/>
                                                      </a:cxn>
                                                      <a:cxn ang="0">
                                                        <a:pos x="connsiteX38" y="connsiteY38"/>
                                                      </a:cxn>
                                                      <a:cxn ang="0">
                                                        <a:pos x="connsiteX39" y="connsiteY39"/>
                                                      </a:cxn>
                                                      <a:cxn ang="0">
                                                        <a:pos x="connsiteX40" y="connsiteY40"/>
                                                      </a:cxn>
                                                      <a:cxn ang="0">
                                                        <a:pos x="connsiteX41" y="connsiteY41"/>
                                                      </a:cxn>
                                                      <a:cxn ang="0">
                                                        <a:pos x="connsiteX42" y="connsiteY42"/>
                                                      </a:cxn>
                                                      <a:cxn ang="0">
                                                        <a:pos x="connsiteX43" y="connsiteY43"/>
                                                      </a:cxn>
                                                      <a:cxn ang="0">
                                                        <a:pos x="connsiteX44" y="connsiteY44"/>
                                                      </a:cxn>
                                                      <a:cxn ang="0">
                                                        <a:pos x="connsiteX45" y="connsiteY45"/>
                                                      </a:cxn>
                                                      <a:cxn ang="0">
                                                        <a:pos x="connsiteX46" y="connsiteY46"/>
                                                      </a:cxn>
                                                      <a:cxn ang="0">
                                                        <a:pos x="connsiteX47" y="connsiteY47"/>
                                                      </a:cxn>
                                                      <a:cxn ang="0">
                                                        <a:pos x="connsiteX48" y="connsiteY48"/>
                                                      </a:cxn>
                                                      <a:cxn ang="0">
                                                        <a:pos x="connsiteX49" y="connsiteY49"/>
                                                      </a:cxn>
                                                      <a:cxn ang="0">
                                                        <a:pos x="connsiteX50" y="connsiteY50"/>
                                                      </a:cxn>
                                                      <a:cxn ang="0">
                                                        <a:pos x="connsiteX51" y="connsiteY51"/>
                                                      </a:cxn>
                                                      <a:cxn ang="0">
                                                        <a:pos x="connsiteX52" y="connsiteY52"/>
                                                      </a:cxn>
                                                      <a:cxn ang="0">
                                                        <a:pos x="connsiteX53" y="connsiteY53"/>
                                                      </a:cxn>
                                                      <a:cxn ang="0">
                                                        <a:pos x="connsiteX54" y="connsiteY54"/>
                                                      </a:cxn>
                                                      <a:cxn ang="0">
                                                        <a:pos x="connsiteX55" y="connsiteY55"/>
                                                      </a:cxn>
                                                      <a:cxn ang="0">
                                                        <a:pos x="connsiteX56" y="connsiteY56"/>
                                                      </a:cxn>
                                                      <a:cxn ang="0">
                                                        <a:pos x="connsiteX57" y="connsiteY57"/>
                                                      </a:cxn>
                                                      <a:cxn ang="0">
                                                        <a:pos x="connsiteX58" y="connsiteY58"/>
                                                      </a:cxn>
                                                      <a:cxn ang="0">
                                                        <a:pos x="connsiteX59" y="connsiteY59"/>
                                                      </a:cxn>
                                                      <a:cxn ang="0">
                                                        <a:pos x="connsiteX60" y="connsiteY60"/>
                                                      </a:cxn>
                                                      <a:cxn ang="0">
                                                        <a:pos x="connsiteX61" y="connsiteY61"/>
                                                      </a:cxn>
                                                      <a:cxn ang="0">
                                                        <a:pos x="connsiteX62" y="connsiteY62"/>
                                                      </a:cxn>
                                                      <a:cxn ang="0">
                                                        <a:pos x="connsiteX63" y="connsiteY63"/>
                                                      </a:cxn>
                                                      <a:cxn ang="0">
                                                        <a:pos x="connsiteX64" y="connsiteY64"/>
                                                      </a:cxn>
                                                      <a:cxn ang="0">
                                                        <a:pos x="connsiteX65" y="connsiteY65"/>
                                                      </a:cxn>
                                                      <a:cxn ang="0">
                                                        <a:pos x="connsiteX66" y="connsiteY66"/>
                                                      </a:cxn>
                                                      <a:cxn ang="0">
                                                        <a:pos x="connsiteX67" y="connsiteY67"/>
                                                      </a:cxn>
                                                      <a:cxn ang="0">
                                                        <a:pos x="connsiteX68" y="connsiteY68"/>
                                                      </a:cxn>
                                                      <a:cxn ang="0">
                                                        <a:pos x="connsiteX69" y="connsiteY69"/>
                                                      </a:cxn>
                                                      <a:cxn ang="0">
                                                        <a:pos x="connsiteX70" y="connsiteY70"/>
                                                      </a:cxn>
                                                      <a:cxn ang="0">
                                                        <a:pos x="connsiteX71" y="connsiteY71"/>
                                                      </a:cxn>
                                                      <a:cxn ang="0">
                                                        <a:pos x="connsiteX72" y="connsiteY72"/>
                                                      </a:cxn>
                                                      <a:cxn ang="0">
                                                        <a:pos x="connsiteX73" y="connsiteY73"/>
                                                      </a:cxn>
                                                      <a:cxn ang="0">
                                                        <a:pos x="connsiteX74" y="connsiteY74"/>
                                                      </a:cxn>
                                                      <a:cxn ang="0">
                                                        <a:pos x="connsiteX75" y="connsiteY75"/>
                                                      </a:cxn>
                                                      <a:cxn ang="0">
                                                        <a:pos x="connsiteX76" y="connsiteY76"/>
                                                      </a:cxn>
                                                      <a:cxn ang="0">
                                                        <a:pos x="connsiteX77" y="connsiteY77"/>
                                                      </a:cxn>
                                                      <a:cxn ang="0">
                                                        <a:pos x="connsiteX78" y="connsiteY78"/>
                                                      </a:cxn>
                                                      <a:cxn ang="0">
                                                        <a:pos x="connsiteX79" y="connsiteY79"/>
                                                      </a:cxn>
                                                      <a:cxn ang="0">
                                                        <a:pos x="connsiteX80" y="connsiteY80"/>
                                                      </a:cxn>
                                                      <a:cxn ang="0">
                                                        <a:pos x="connsiteX81" y="connsiteY81"/>
                                                      </a:cxn>
                                                      <a:cxn ang="0">
                                                        <a:pos x="connsiteX82" y="connsiteY82"/>
                                                      </a:cxn>
                                                      <a:cxn ang="0">
                                                        <a:pos x="connsiteX83" y="connsiteY83"/>
                                                      </a:cxn>
                                                      <a:cxn ang="0">
                                                        <a:pos x="connsiteX84" y="connsiteY84"/>
                                                      </a:cxn>
                                                      <a:cxn ang="0">
                                                        <a:pos x="connsiteX85" y="connsiteY85"/>
                                                      </a:cxn>
                                                      <a:cxn ang="0">
                                                        <a:pos x="connsiteX86" y="connsiteY86"/>
                                                      </a:cxn>
                                                      <a:cxn ang="0">
                                                        <a:pos x="connsiteX87" y="connsiteY87"/>
                                                      </a:cxn>
                                                      <a:cxn ang="0">
                                                        <a:pos x="connsiteX88" y="connsiteY88"/>
                                                      </a:cxn>
                                                      <a:cxn ang="0">
                                                        <a:pos x="connsiteX89" y="connsiteY89"/>
                                                      </a:cxn>
                                                      <a:cxn ang="0">
                                                        <a:pos x="connsiteX90" y="connsiteY90"/>
                                                      </a:cxn>
                                                      <a:cxn ang="0">
                                                        <a:pos x="connsiteX91" y="connsiteY91"/>
                                                      </a:cxn>
                                                      <a:cxn ang="0">
                                                        <a:pos x="connsiteX92" y="connsiteY92"/>
                                                      </a:cxn>
                                                      <a:cxn ang="0">
                                                        <a:pos x="connsiteX93" y="connsiteY93"/>
                                                      </a:cxn>
                                                      <a:cxn ang="0">
                                                        <a:pos x="connsiteX94" y="connsiteY94"/>
                                                      </a:cxn>
                                                      <a:cxn ang="0">
                                                        <a:pos x="connsiteX95" y="connsiteY95"/>
                                                      </a:cxn>
                                                      <a:cxn ang="0">
                                                        <a:pos x="connsiteX96" y="connsiteY96"/>
                                                      </a:cxn>
                                                      <a:cxn ang="0">
                                                        <a:pos x="connsiteX97" y="connsiteY97"/>
                                                      </a:cxn>
                                                      <a:cxn ang="0">
                                                        <a:pos x="connsiteX98" y="connsiteY98"/>
                                                      </a:cxn>
                                                      <a:cxn ang="0">
                                                        <a:pos x="connsiteX99" y="connsiteY99"/>
                                                      </a:cxn>
                                                      <a:cxn ang="0">
                                                        <a:pos x="connsiteX100" y="connsiteY100"/>
                                                      </a:cxn>
                                                      <a:cxn ang="0">
                                                        <a:pos x="connsiteX101" y="connsiteY101"/>
                                                      </a:cxn>
                                                      <a:cxn ang="0">
                                                        <a:pos x="connsiteX102" y="connsiteY102"/>
                                                      </a:cxn>
                                                      <a:cxn ang="0">
                                                        <a:pos x="connsiteX103" y="connsiteY103"/>
                                                      </a:cxn>
                                                      <a:cxn ang="0">
                                                        <a:pos x="connsiteX104" y="connsiteY104"/>
                                                      </a:cxn>
                                                      <a:cxn ang="0">
                                                        <a:pos x="connsiteX105" y="connsiteY105"/>
                                                      </a:cxn>
                                                      <a:cxn ang="0">
                                                        <a:pos x="connsiteX106" y="connsiteY106"/>
                                                      </a:cxn>
                                                      <a:cxn ang="0">
                                                        <a:pos x="connsiteX107" y="connsiteY107"/>
                                                      </a:cxn>
                                                      <a:cxn ang="0">
                                                        <a:pos x="connsiteX108" y="connsiteY108"/>
                                                      </a:cxn>
                                                      <a:cxn ang="0">
                                                        <a:pos x="connsiteX109" y="connsiteY109"/>
                                                      </a:cxn>
                                                      <a:cxn ang="0">
                                                        <a:pos x="connsiteX110" y="connsiteY110"/>
                                                      </a:cxn>
                                                      <a:cxn ang="0">
                                                        <a:pos x="connsiteX111" y="connsiteY111"/>
                                                      </a:cxn>
                                                      <a:cxn ang="0">
                                                        <a:pos x="connsiteX112" y="connsiteY112"/>
                                                      </a:cxn>
                                                      <a:cxn ang="0">
                                                        <a:pos x="connsiteX113" y="connsiteY113"/>
                                                      </a:cxn>
                                                      <a:cxn ang="0">
                                                        <a:pos x="connsiteX114" y="connsiteY114"/>
                                                      </a:cxn>
                                                      <a:cxn ang="0">
                                                        <a:pos x="connsiteX115" y="connsiteY115"/>
                                                      </a:cxn>
                                                      <a:cxn ang="0">
                                                        <a:pos x="connsiteX116" y="connsiteY116"/>
                                                      </a:cxn>
                                                      <a:cxn ang="0">
                                                        <a:pos x="connsiteX117" y="connsiteY117"/>
                                                      </a:cxn>
                                                      <a:cxn ang="0">
                                                        <a:pos x="connsiteX118" y="connsiteY118"/>
                                                      </a:cxn>
                                                      <a:cxn ang="0">
                                                        <a:pos x="connsiteX119" y="connsiteY119"/>
                                                      </a:cxn>
                                                      <a:cxn ang="0">
                                                        <a:pos x="connsiteX120" y="connsiteY120"/>
                                                      </a:cxn>
                                                      <a:cxn ang="0">
                                                        <a:pos x="connsiteX121" y="connsiteY121"/>
                                                      </a:cxn>
                                                      <a:cxn ang="0">
                                                        <a:pos x="connsiteX122" y="connsiteY122"/>
                                                      </a:cxn>
                                                      <a:cxn ang="0">
                                                        <a:pos x="connsiteX123" y="connsiteY123"/>
                                                      </a:cxn>
                                                      <a:cxn ang="0">
                                                        <a:pos x="connsiteX124" y="connsiteY124"/>
                                                      </a:cxn>
                                                      <a:cxn ang="0">
                                                        <a:pos x="connsiteX125" y="connsiteY125"/>
                                                      </a:cxn>
                                                      <a:cxn ang="0">
                                                        <a:pos x="connsiteX126" y="connsiteY126"/>
                                                      </a:cxn>
                                                      <a:cxn ang="0">
                                                        <a:pos x="connsiteX127" y="connsiteY127"/>
                                                      </a:cxn>
                                                      <a:cxn ang="0">
                                                        <a:pos x="connsiteX128" y="connsiteY128"/>
                                                      </a:cxn>
                                                    </a:cxnLst>
                                                    <a:rect l="l" t="t" r="r" b="b"/>
                                                    <a:pathLst>
                                                      <a:path w="6153150" h="2247818">
                                                        <a:moveTo>
                                                          <a:pt x="0" y="133268"/>
                                                        </a:moveTo>
                                                        <a:cubicBezTo>
                                                          <a:pt x="114229" y="0"/>
                                                          <a:pt x="30556" y="59049"/>
                                                          <a:pt x="66675" y="95168"/>
                                                        </a:cubicBezTo>
                                                        <a:cubicBezTo>
                                                          <a:pt x="73775" y="102268"/>
                                                          <a:pt x="85725" y="101518"/>
                                                          <a:pt x="95250" y="104693"/>
                                                        </a:cubicBezTo>
                                                        <a:cubicBezTo>
                                                          <a:pt x="104775" y="101518"/>
                                                          <a:pt x="114845" y="99658"/>
                                                          <a:pt x="123825" y="95168"/>
                                                        </a:cubicBezTo>
                                                        <a:cubicBezTo>
                                                          <a:pt x="134064" y="90048"/>
                                                          <a:pt x="141294" y="73342"/>
                                                          <a:pt x="152400" y="76118"/>
                                                        </a:cubicBezTo>
                                                        <a:cubicBezTo>
                                                          <a:pt x="162140" y="78553"/>
                                                          <a:pt x="154825" y="97593"/>
                                                          <a:pt x="161925" y="104693"/>
                                                        </a:cubicBezTo>
                                                        <a:cubicBezTo>
                                                          <a:pt x="169025" y="111793"/>
                                                          <a:pt x="180975" y="111043"/>
                                                          <a:pt x="190500" y="114218"/>
                                                        </a:cubicBezTo>
                                                        <a:cubicBezTo>
                                                          <a:pt x="200025" y="111043"/>
                                                          <a:pt x="209035" y="104693"/>
                                                          <a:pt x="219075" y="104693"/>
                                                        </a:cubicBezTo>
                                                        <a:cubicBezTo>
                                                          <a:pt x="249747" y="104693"/>
                                                          <a:pt x="252072" y="120852"/>
                                                          <a:pt x="266700" y="142793"/>
                                                        </a:cubicBezTo>
                                                        <a:cubicBezTo>
                                                          <a:pt x="277813" y="126124"/>
                                                          <a:pt x="290513" y="99137"/>
                                                          <a:pt x="314325" y="95168"/>
                                                        </a:cubicBezTo>
                                                        <a:cubicBezTo>
                                                          <a:pt x="324229" y="93517"/>
                                                          <a:pt x="333375" y="101518"/>
                                                          <a:pt x="342900" y="104693"/>
                                                        </a:cubicBezTo>
                                                        <a:cubicBezTo>
                                                          <a:pt x="349250" y="95168"/>
                                                          <a:pt x="353011" y="83269"/>
                                                          <a:pt x="361950" y="76118"/>
                                                        </a:cubicBezTo>
                                                        <a:cubicBezTo>
                                                          <a:pt x="369790" y="69846"/>
                                                          <a:pt x="381545" y="71083"/>
                                                          <a:pt x="390525" y="66593"/>
                                                        </a:cubicBezTo>
                                                        <a:cubicBezTo>
                                                          <a:pt x="400764" y="61473"/>
                                                          <a:pt x="409575" y="53893"/>
                                                          <a:pt x="419100" y="47543"/>
                                                        </a:cubicBezTo>
                                                        <a:cubicBezTo>
                                                          <a:pt x="534136" y="105061"/>
                                                          <a:pt x="395678" y="47057"/>
                                                          <a:pt x="485775" y="57068"/>
                                                        </a:cubicBezTo>
                                                        <a:cubicBezTo>
                                                          <a:pt x="505733" y="59286"/>
                                                          <a:pt x="542925" y="76118"/>
                                                          <a:pt x="542925" y="76118"/>
                                                        </a:cubicBezTo>
                                                        <a:cubicBezTo>
                                                          <a:pt x="549275" y="85643"/>
                                                          <a:pt x="553036" y="97542"/>
                                                          <a:pt x="561975" y="104693"/>
                                                        </a:cubicBezTo>
                                                        <a:cubicBezTo>
                                                          <a:pt x="569815" y="110965"/>
                                                          <a:pt x="580646" y="112567"/>
                                                          <a:pt x="590550" y="114218"/>
                                                        </a:cubicBezTo>
                                                        <a:cubicBezTo>
                                                          <a:pt x="618910" y="118945"/>
                                                          <a:pt x="647700" y="120568"/>
                                                          <a:pt x="676275" y="123743"/>
                                                        </a:cubicBezTo>
                                                        <a:cubicBezTo>
                                                          <a:pt x="685800" y="126918"/>
                                                          <a:pt x="695325" y="136443"/>
                                                          <a:pt x="704850" y="133268"/>
                                                        </a:cubicBezTo>
                                                        <a:cubicBezTo>
                                                          <a:pt x="728256" y="125466"/>
                                                          <a:pt x="737225" y="91368"/>
                                                          <a:pt x="752475" y="76118"/>
                                                        </a:cubicBezTo>
                                                        <a:cubicBezTo>
                                                          <a:pt x="760570" y="68023"/>
                                                          <a:pt x="771525" y="63418"/>
                                                          <a:pt x="781050" y="57068"/>
                                                        </a:cubicBezTo>
                                                        <a:cubicBezTo>
                                                          <a:pt x="839788" y="96226"/>
                                                          <a:pt x="777875" y="67651"/>
                                                          <a:pt x="866775" y="38018"/>
                                                        </a:cubicBezTo>
                                                        <a:lnTo>
                                                          <a:pt x="923925" y="18968"/>
                                                        </a:lnTo>
                                                        <a:cubicBezTo>
                                                          <a:pt x="933450" y="25318"/>
                                                          <a:pt x="941052" y="38018"/>
                                                          <a:pt x="952500" y="38018"/>
                                                        </a:cubicBezTo>
                                                        <a:cubicBezTo>
                                                          <a:pt x="972580" y="38018"/>
                                                          <a:pt x="1009650" y="18968"/>
                                                          <a:pt x="1009650" y="18968"/>
                                                        </a:cubicBezTo>
                                                        <a:cubicBezTo>
                                                          <a:pt x="1016000" y="28493"/>
                                                          <a:pt x="1017693" y="44398"/>
                                                          <a:pt x="1028700" y="47543"/>
                                                        </a:cubicBezTo>
                                                        <a:cubicBezTo>
                                                          <a:pt x="1221191" y="102540"/>
                                                          <a:pt x="1091193" y="22530"/>
                                                          <a:pt x="1171575" y="76118"/>
                                                        </a:cubicBezTo>
                                                        <a:cubicBezTo>
                                                          <a:pt x="1190625" y="72943"/>
                                                          <a:pt x="1211451" y="75230"/>
                                                          <a:pt x="1228725" y="66593"/>
                                                        </a:cubicBezTo>
                                                        <a:cubicBezTo>
                                                          <a:pt x="1238964" y="61473"/>
                                                          <a:pt x="1236483" y="39900"/>
                                                          <a:pt x="1247775" y="38018"/>
                                                        </a:cubicBezTo>
                                                        <a:cubicBezTo>
                                                          <a:pt x="1261781" y="35684"/>
                                                          <a:pt x="1271991" y="54093"/>
                                                          <a:pt x="1285875" y="57068"/>
                                                        </a:cubicBezTo>
                                                        <a:cubicBezTo>
                                                          <a:pt x="1317075" y="63754"/>
                                                          <a:pt x="1349375" y="63418"/>
                                                          <a:pt x="1381125" y="66593"/>
                                                        </a:cubicBezTo>
                                                        <a:cubicBezTo>
                                                          <a:pt x="1463017" y="121188"/>
                                                          <a:pt x="1359405" y="55733"/>
                                                          <a:pt x="1438275" y="95168"/>
                                                        </a:cubicBezTo>
                                                        <a:cubicBezTo>
                                                          <a:pt x="1512133" y="132097"/>
                                                          <a:pt x="1423601" y="99802"/>
                                                          <a:pt x="1495425" y="123743"/>
                                                        </a:cubicBezTo>
                                                        <a:cubicBezTo>
                                                          <a:pt x="1497049" y="123595"/>
                                                          <a:pt x="1599325" y="100183"/>
                                                          <a:pt x="1628775" y="123743"/>
                                                        </a:cubicBezTo>
                                                        <a:cubicBezTo>
                                                          <a:pt x="1637714" y="130894"/>
                                                          <a:pt x="1641475" y="142793"/>
                                                          <a:pt x="1647825" y="152318"/>
                                                        </a:cubicBezTo>
                                                        <a:cubicBezTo>
                                                          <a:pt x="1736742" y="93040"/>
                                                          <a:pt x="1627183" y="152806"/>
                                                          <a:pt x="1685925" y="161843"/>
                                                        </a:cubicBezTo>
                                                        <a:cubicBezTo>
                                                          <a:pt x="1723712" y="167656"/>
                                                          <a:pt x="1762125" y="155493"/>
                                                          <a:pt x="1800225" y="152318"/>
                                                        </a:cubicBezTo>
                                                        <a:cubicBezTo>
                                                          <a:pt x="1870845" y="105238"/>
                                                          <a:pt x="1834924" y="118708"/>
                                                          <a:pt x="1905000" y="104693"/>
                                                        </a:cubicBezTo>
                                                        <a:cubicBezTo>
                                                          <a:pt x="1914525" y="98343"/>
                                                          <a:pt x="1922283" y="87525"/>
                                                          <a:pt x="1933575" y="85643"/>
                                                        </a:cubicBezTo>
                                                        <a:cubicBezTo>
                                                          <a:pt x="1943479" y="83992"/>
                                                          <a:pt x="1952110" y="95168"/>
                                                          <a:pt x="1962150" y="95168"/>
                                                        </a:cubicBezTo>
                                                        <a:cubicBezTo>
                                                          <a:pt x="1972190" y="95168"/>
                                                          <a:pt x="1981200" y="88818"/>
                                                          <a:pt x="1990725" y="85643"/>
                                                        </a:cubicBezTo>
                                                        <a:cubicBezTo>
                                                          <a:pt x="2000250" y="88818"/>
                                                          <a:pt x="2010320" y="90678"/>
                                                          <a:pt x="2019300" y="95168"/>
                                                        </a:cubicBezTo>
                                                        <a:cubicBezTo>
                                                          <a:pt x="2029539" y="100288"/>
                                                          <a:pt x="2036484" y="113079"/>
                                                          <a:pt x="2047875" y="114218"/>
                                                        </a:cubicBezTo>
                                                        <a:cubicBezTo>
                                                          <a:pt x="2070214" y="116452"/>
                                                          <a:pt x="2092325" y="107868"/>
                                                          <a:pt x="2114550" y="104693"/>
                                                        </a:cubicBezTo>
                                                        <a:cubicBezTo>
                                                          <a:pt x="2130425" y="107868"/>
                                                          <a:pt x="2145986" y="114218"/>
                                                          <a:pt x="2162175" y="114218"/>
                                                        </a:cubicBezTo>
                                                        <a:cubicBezTo>
                                                          <a:pt x="2271006" y="114218"/>
                                                          <a:pt x="2154982" y="90989"/>
                                                          <a:pt x="2247900" y="114218"/>
                                                        </a:cubicBezTo>
                                                        <a:cubicBezTo>
                                                          <a:pt x="2301037" y="149642"/>
                                                          <a:pt x="2257819" y="126984"/>
                                                          <a:pt x="2352675" y="142793"/>
                                                        </a:cubicBezTo>
                                                        <a:cubicBezTo>
                                                          <a:pt x="2384613" y="148116"/>
                                                          <a:pt x="2447925" y="161843"/>
                                                          <a:pt x="2447925" y="161843"/>
                                                        </a:cubicBezTo>
                                                        <a:cubicBezTo>
                                                          <a:pt x="2485041" y="157204"/>
                                                          <a:pt x="2542822" y="142616"/>
                                                          <a:pt x="2581275" y="161843"/>
                                                        </a:cubicBezTo>
                                                        <a:cubicBezTo>
                                                          <a:pt x="2591514" y="166963"/>
                                                          <a:pt x="2593975" y="180893"/>
                                                          <a:pt x="2600325" y="190418"/>
                                                        </a:cubicBezTo>
                                                        <a:cubicBezTo>
                                                          <a:pt x="2613025" y="184068"/>
                                                          <a:pt x="2627517" y="180458"/>
                                                          <a:pt x="2638425" y="171368"/>
                                                        </a:cubicBezTo>
                                                        <a:cubicBezTo>
                                                          <a:pt x="2647219" y="164039"/>
                                                          <a:pt x="2646250" y="145038"/>
                                                          <a:pt x="2657475" y="142793"/>
                                                        </a:cubicBezTo>
                                                        <a:cubicBezTo>
                                                          <a:pt x="2668526" y="140583"/>
                                                          <a:pt x="2711764" y="187557"/>
                                                          <a:pt x="2714625" y="190418"/>
                                                        </a:cubicBezTo>
                                                        <a:cubicBezTo>
                                                          <a:pt x="2720642" y="186407"/>
                                                          <a:pt x="2759452" y="156914"/>
                                                          <a:pt x="2771775" y="161843"/>
                                                        </a:cubicBezTo>
                                                        <a:cubicBezTo>
                                                          <a:pt x="2782404" y="166095"/>
                                                          <a:pt x="2784475" y="180893"/>
                                                          <a:pt x="2790825" y="190418"/>
                                                        </a:cubicBezTo>
                                                        <a:cubicBezTo>
                                                          <a:pt x="2794000" y="180893"/>
                                                          <a:pt x="2791370" y="166333"/>
                                                          <a:pt x="2800350" y="161843"/>
                                                        </a:cubicBezTo>
                                                        <a:cubicBezTo>
                                                          <a:pt x="2809330" y="157353"/>
                                                          <a:pt x="2820316" y="176534"/>
                                                          <a:pt x="2828925" y="171368"/>
                                                        </a:cubicBezTo>
                                                        <a:cubicBezTo>
                                                          <a:pt x="2838733" y="165483"/>
                                                          <a:pt x="2853195" y="117609"/>
                                                          <a:pt x="2857500" y="104693"/>
                                                        </a:cubicBezTo>
                                                        <a:cubicBezTo>
                                                          <a:pt x="2870200" y="111043"/>
                                                          <a:pt x="2883272" y="116698"/>
                                                          <a:pt x="2895600" y="123743"/>
                                                        </a:cubicBezTo>
                                                        <a:cubicBezTo>
                                                          <a:pt x="2905539" y="129423"/>
                                                          <a:pt x="2913936" y="137673"/>
                                                          <a:pt x="2924175" y="142793"/>
                                                        </a:cubicBezTo>
                                                        <a:cubicBezTo>
                                                          <a:pt x="2933155" y="147283"/>
                                                          <a:pt x="2943225" y="149143"/>
                                                          <a:pt x="2952750" y="152318"/>
                                                        </a:cubicBezTo>
                                                        <a:cubicBezTo>
                                                          <a:pt x="2955925" y="142793"/>
                                                          <a:pt x="2952535" y="126178"/>
                                                          <a:pt x="2962275" y="123743"/>
                                                        </a:cubicBezTo>
                                                        <a:cubicBezTo>
                                                          <a:pt x="2973381" y="120967"/>
                                                          <a:pt x="2980911" y="137113"/>
                                                          <a:pt x="2990850" y="142793"/>
                                                        </a:cubicBezTo>
                                                        <a:cubicBezTo>
                                                          <a:pt x="3003178" y="149838"/>
                                                          <a:pt x="3016909" y="154318"/>
                                                          <a:pt x="3028950" y="161843"/>
                                                        </a:cubicBezTo>
                                                        <a:cubicBezTo>
                                                          <a:pt x="3094853" y="203032"/>
                                                          <a:pt x="3039485" y="181230"/>
                                                          <a:pt x="3095625" y="199943"/>
                                                        </a:cubicBezTo>
                                                        <a:cubicBezTo>
                                                          <a:pt x="3108325" y="196768"/>
                                                          <a:pt x="3121138" y="186822"/>
                                                          <a:pt x="3133725" y="190418"/>
                                                        </a:cubicBezTo>
                                                        <a:cubicBezTo>
                                                          <a:pt x="3146677" y="194119"/>
                                                          <a:pt x="3148830" y="218993"/>
                                                          <a:pt x="3162300" y="218993"/>
                                                        </a:cubicBezTo>
                                                        <a:cubicBezTo>
                                                          <a:pt x="3173748" y="218993"/>
                                                          <a:pt x="3171825" y="196768"/>
                                                          <a:pt x="3181350" y="190418"/>
                                                        </a:cubicBezTo>
                                                        <a:cubicBezTo>
                                                          <a:pt x="3192242" y="183156"/>
                                                          <a:pt x="3206750" y="184068"/>
                                                          <a:pt x="3219450" y="180893"/>
                                                        </a:cubicBezTo>
                                                        <a:cubicBezTo>
                                                          <a:pt x="3242781" y="165339"/>
                                                          <a:pt x="3255371" y="152318"/>
                                                          <a:pt x="3286125" y="152318"/>
                                                        </a:cubicBezTo>
                                                        <a:cubicBezTo>
                                                          <a:pt x="3299216" y="152318"/>
                                                          <a:pt x="3311525" y="158668"/>
                                                          <a:pt x="3324225" y="161843"/>
                                                        </a:cubicBezTo>
                                                        <a:cubicBezTo>
                                                          <a:pt x="3401966" y="220149"/>
                                                          <a:pt x="3326607" y="183274"/>
                                                          <a:pt x="3390900" y="161843"/>
                                                        </a:cubicBezTo>
                                                        <a:cubicBezTo>
                                                          <a:pt x="3400425" y="158668"/>
                                                          <a:pt x="3410247" y="167413"/>
                                                          <a:pt x="3419475" y="171368"/>
                                                        </a:cubicBezTo>
                                                        <a:cubicBezTo>
                                                          <a:pt x="3501865" y="206678"/>
                                                          <a:pt x="3419137" y="177605"/>
                                                          <a:pt x="3486150" y="199943"/>
                                                        </a:cubicBezTo>
                                                        <a:cubicBezTo>
                                                          <a:pt x="3495675" y="193593"/>
                                                          <a:pt x="3507574" y="189832"/>
                                                          <a:pt x="3514725" y="180893"/>
                                                        </a:cubicBezTo>
                                                        <a:cubicBezTo>
                                                          <a:pt x="3567305" y="115168"/>
                                                          <a:pt x="3470933" y="187863"/>
                                                          <a:pt x="3552825" y="133268"/>
                                                        </a:cubicBezTo>
                                                        <a:cubicBezTo>
                                                          <a:pt x="3559175" y="123743"/>
                                                          <a:pt x="3560583" y="102811"/>
                                                          <a:pt x="3571875" y="104693"/>
                                                        </a:cubicBezTo>
                                                        <a:cubicBezTo>
                                                          <a:pt x="3589591" y="107646"/>
                                                          <a:pt x="3595607" y="132017"/>
                                                          <a:pt x="3609975" y="142793"/>
                                                        </a:cubicBezTo>
                                                        <a:cubicBezTo>
                                                          <a:pt x="3621334" y="151312"/>
                                                          <a:pt x="3635375" y="155493"/>
                                                          <a:pt x="3648075" y="161843"/>
                                                        </a:cubicBezTo>
                                                        <a:cubicBezTo>
                                                          <a:pt x="3657600" y="158668"/>
                                                          <a:pt x="3666610" y="152318"/>
                                                          <a:pt x="3676650" y="152318"/>
                                                        </a:cubicBezTo>
                                                        <a:cubicBezTo>
                                                          <a:pt x="3720430" y="152318"/>
                                                          <a:pt x="3736711" y="159638"/>
                                                          <a:pt x="3771900" y="171368"/>
                                                        </a:cubicBezTo>
                                                        <a:cubicBezTo>
                                                          <a:pt x="3790950" y="165018"/>
                                                          <a:pt x="3810406" y="144860"/>
                                                          <a:pt x="3829050" y="152318"/>
                                                        </a:cubicBezTo>
                                                        <a:cubicBezTo>
                                                          <a:pt x="3893864" y="178244"/>
                                                          <a:pt x="3862014" y="162571"/>
                                                          <a:pt x="3924300" y="199943"/>
                                                        </a:cubicBezTo>
                                                        <a:cubicBezTo>
                                                          <a:pt x="3937000" y="193593"/>
                                                          <a:pt x="3950846" y="189146"/>
                                                          <a:pt x="3962400" y="180893"/>
                                                        </a:cubicBezTo>
                                                        <a:cubicBezTo>
                                                          <a:pt x="4024830" y="136300"/>
                                                          <a:pt x="3958253" y="163225"/>
                                                          <a:pt x="4019550" y="142793"/>
                                                        </a:cubicBezTo>
                                                        <a:cubicBezTo>
                                                          <a:pt x="4072433" y="160421"/>
                                                          <a:pt x="4069428" y="161843"/>
                                                          <a:pt x="4152900" y="161843"/>
                                                        </a:cubicBezTo>
                                                        <a:cubicBezTo>
                                                          <a:pt x="4181651" y="161843"/>
                                                          <a:pt x="4210050" y="155493"/>
                                                          <a:pt x="4238625" y="152318"/>
                                                        </a:cubicBezTo>
                                                        <a:cubicBezTo>
                                                          <a:pt x="4254500" y="155493"/>
                                                          <a:pt x="4270061" y="161843"/>
                                                          <a:pt x="4286250" y="161843"/>
                                                        </a:cubicBezTo>
                                                        <a:cubicBezTo>
                                                          <a:pt x="4395081" y="161843"/>
                                                          <a:pt x="4279057" y="138614"/>
                                                          <a:pt x="4371975" y="161843"/>
                                                        </a:cubicBezTo>
                                                        <a:cubicBezTo>
                                                          <a:pt x="4384675" y="171368"/>
                                                          <a:pt x="4394811" y="186057"/>
                                                          <a:pt x="4410075" y="190418"/>
                                                        </a:cubicBezTo>
                                                        <a:cubicBezTo>
                                                          <a:pt x="4419729" y="193176"/>
                                                          <a:pt x="4428610" y="180893"/>
                                                          <a:pt x="4438650" y="180893"/>
                                                        </a:cubicBezTo>
                                                        <a:cubicBezTo>
                                                          <a:pt x="4448690" y="180893"/>
                                                          <a:pt x="4457700" y="187243"/>
                                                          <a:pt x="4467225" y="190418"/>
                                                        </a:cubicBezTo>
                                                        <a:cubicBezTo>
                                                          <a:pt x="4606445" y="167215"/>
                                                          <a:pt x="4480750" y="205468"/>
                                                          <a:pt x="4533900" y="152318"/>
                                                        </a:cubicBezTo>
                                                        <a:cubicBezTo>
                                                          <a:pt x="4541000" y="145218"/>
                                                          <a:pt x="4552536" y="144213"/>
                                                          <a:pt x="4562475" y="142793"/>
                                                        </a:cubicBezTo>
                                                        <a:cubicBezTo>
                                                          <a:pt x="4597192" y="137833"/>
                                                          <a:pt x="4632325" y="136443"/>
                                                          <a:pt x="4667250" y="133268"/>
                                                        </a:cubicBezTo>
                                                        <a:cubicBezTo>
                                                          <a:pt x="4679950" y="136443"/>
                                                          <a:pt x="4692763" y="139197"/>
                                                          <a:pt x="4705350" y="142793"/>
                                                        </a:cubicBezTo>
                                                        <a:cubicBezTo>
                                                          <a:pt x="4715004" y="145551"/>
                                                          <a:pt x="4724124" y="150140"/>
                                                          <a:pt x="4733925" y="152318"/>
                                                        </a:cubicBezTo>
                                                        <a:cubicBezTo>
                                                          <a:pt x="4834505" y="174669"/>
                                                          <a:pt x="4755324" y="149926"/>
                                                          <a:pt x="4819650" y="171368"/>
                                                        </a:cubicBezTo>
                                                        <a:cubicBezTo>
                                                          <a:pt x="4829175" y="165018"/>
                                                          <a:pt x="4837050" y="149835"/>
                                                          <a:pt x="4848225" y="152318"/>
                                                        </a:cubicBezTo>
                                                        <a:cubicBezTo>
                                                          <a:pt x="4870575" y="157285"/>
                                                          <a:pt x="4905375" y="190418"/>
                                                          <a:pt x="4905375" y="190418"/>
                                                        </a:cubicBezTo>
                                                        <a:cubicBezTo>
                                                          <a:pt x="4914900" y="184068"/>
                                                          <a:pt x="4922725" y="169123"/>
                                                          <a:pt x="4933950" y="171368"/>
                                                        </a:cubicBezTo>
                                                        <a:cubicBezTo>
                                                          <a:pt x="4945175" y="173613"/>
                                                          <a:pt x="4944905" y="191848"/>
                                                          <a:pt x="4953000" y="199943"/>
                                                        </a:cubicBezTo>
                                                        <a:cubicBezTo>
                                                          <a:pt x="4971464" y="218407"/>
                                                          <a:pt x="4986909" y="220771"/>
                                                          <a:pt x="5010150" y="228518"/>
                                                        </a:cubicBezTo>
                                                        <a:cubicBezTo>
                                                          <a:pt x="5019675" y="218993"/>
                                                          <a:pt x="5025613" y="203028"/>
                                                          <a:pt x="5038725" y="199943"/>
                                                        </a:cubicBezTo>
                                                        <a:cubicBezTo>
                                                          <a:pt x="5082104" y="189736"/>
                                                          <a:pt x="5127580" y="187946"/>
                                                          <a:pt x="5172075" y="190418"/>
                                                        </a:cubicBezTo>
                                                        <a:cubicBezTo>
                                                          <a:pt x="5202289" y="192097"/>
                                                          <a:pt x="5219046" y="221623"/>
                                                          <a:pt x="5238750" y="238043"/>
                                                        </a:cubicBezTo>
                                                        <a:cubicBezTo>
                                                          <a:pt x="5263369" y="258559"/>
                                                          <a:pt x="5267261" y="257072"/>
                                                          <a:pt x="5295900" y="266618"/>
                                                        </a:cubicBezTo>
                                                        <a:cubicBezTo>
                                                          <a:pt x="5341376" y="198404"/>
                                                          <a:pt x="5314317" y="198603"/>
                                                          <a:pt x="5381625" y="228518"/>
                                                        </a:cubicBezTo>
                                                        <a:cubicBezTo>
                                                          <a:pt x="5394600" y="234285"/>
                                                          <a:pt x="5407025" y="241218"/>
                                                          <a:pt x="5419725" y="247568"/>
                                                        </a:cubicBezTo>
                                                        <a:cubicBezTo>
                                                          <a:pt x="5426075" y="238043"/>
                                                          <a:pt x="5429836" y="226144"/>
                                                          <a:pt x="5438775" y="218993"/>
                                                        </a:cubicBezTo>
                                                        <a:cubicBezTo>
                                                          <a:pt x="5446615" y="212721"/>
                                                          <a:pt x="5458370" y="213958"/>
                                                          <a:pt x="5467350" y="209468"/>
                                                        </a:cubicBezTo>
                                                        <a:cubicBezTo>
                                                          <a:pt x="5477589" y="204348"/>
                                                          <a:pt x="5487131" y="197747"/>
                                                          <a:pt x="5495925" y="190418"/>
                                                        </a:cubicBezTo>
                                                        <a:cubicBezTo>
                                                          <a:pt x="5543491" y="150780"/>
                                                          <a:pt x="5502857" y="169057"/>
                                                          <a:pt x="5553075" y="152318"/>
                                                        </a:cubicBezTo>
                                                        <a:cubicBezTo>
                                                          <a:pt x="5584825" y="155493"/>
                                                          <a:pt x="5616417" y="161843"/>
                                                          <a:pt x="5648325" y="161843"/>
                                                        </a:cubicBezTo>
                                                        <a:cubicBezTo>
                                                          <a:pt x="5724525" y="161843"/>
                                                          <a:pt x="5629275" y="136443"/>
                                                          <a:pt x="5705475" y="161843"/>
                                                        </a:cubicBezTo>
                                                        <a:cubicBezTo>
                                                          <a:pt x="5718175" y="158668"/>
                                                          <a:pt x="5730988" y="155914"/>
                                                          <a:pt x="5743575" y="152318"/>
                                                        </a:cubicBezTo>
                                                        <a:cubicBezTo>
                                                          <a:pt x="5753229" y="149560"/>
                                                          <a:pt x="5762110" y="142793"/>
                                                          <a:pt x="5772150" y="142793"/>
                                                        </a:cubicBezTo>
                                                        <a:cubicBezTo>
                                                          <a:pt x="5791463" y="142793"/>
                                                          <a:pt x="5810250" y="149143"/>
                                                          <a:pt x="5829300" y="152318"/>
                                                        </a:cubicBezTo>
                                                        <a:cubicBezTo>
                                                          <a:pt x="5845175" y="149143"/>
                                                          <a:pt x="5861566" y="147913"/>
                                                          <a:pt x="5876925" y="142793"/>
                                                        </a:cubicBezTo>
                                                        <a:cubicBezTo>
                                                          <a:pt x="5890395" y="138303"/>
                                                          <a:pt x="5901974" y="129336"/>
                                                          <a:pt x="5915025" y="123743"/>
                                                        </a:cubicBezTo>
                                                        <a:cubicBezTo>
                                                          <a:pt x="5924253" y="119788"/>
                                                          <a:pt x="5934075" y="117393"/>
                                                          <a:pt x="5943600" y="114218"/>
                                                        </a:cubicBezTo>
                                                        <a:cubicBezTo>
                                                          <a:pt x="5953125" y="117393"/>
                                                          <a:pt x="5963458" y="118762"/>
                                                          <a:pt x="5972175" y="123743"/>
                                                        </a:cubicBezTo>
                                                        <a:cubicBezTo>
                                                          <a:pt x="6039046" y="161955"/>
                                                          <a:pt x="5980503" y="144219"/>
                                                          <a:pt x="6048375" y="171368"/>
                                                        </a:cubicBezTo>
                                                        <a:cubicBezTo>
                                                          <a:pt x="6067019" y="178826"/>
                                                          <a:pt x="6105525" y="190418"/>
                                                          <a:pt x="6105525" y="190418"/>
                                                        </a:cubicBezTo>
                                                        <a:cubicBezTo>
                                                          <a:pt x="6140835" y="178648"/>
                                                          <a:pt x="6125120" y="185383"/>
                                                          <a:pt x="6153150" y="171368"/>
                                                        </a:cubicBezTo>
                                                        <a:lnTo>
                                                          <a:pt x="6153150" y="2247818"/>
                                                        </a:lnTo>
                                                        <a:lnTo>
                                                          <a:pt x="0" y="2238293"/>
                                                        </a:lnTo>
                                                        <a:lnTo>
                                                          <a:pt x="0" y="133268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chemeClr val="accent3">
                                                      <a:alpha val="40000"/>
                                                    </a:schemeClr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  <a:effectLst/>
                                                </a:spPr>
                                                <a:txSp>
                                                  <a:txBody>
                                                    <a:bodyPr rtlCol="0" anchor="ctr"/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pPr algn="ctr"/>
                                                      <a:endParaRPr lang="ko-KR" alt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  <a:style>
                                                  <a:lnRef idx="2">
                                                    <a:schemeClr val="accent1">
                                                      <a:shade val="50000"/>
                                                    </a:schemeClr>
                                                  </a:lnRef>
                                                  <a:fillRef idx="1">
                                                    <a:schemeClr val="accent1"/>
                                                  </a:fillRef>
                                                  <a:effectRef idx="0">
                                                    <a:schemeClr val="accent1"/>
                                                  </a:effectRef>
                                                  <a:fontRef idx="minor">
                                                    <a:schemeClr val="lt1"/>
                                                  </a:fontRef>
                                                </a:style>
                                              </a:sp>
                                            </lc:lockedCanvas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1" o:spid="_x0000_s1027" type="#_x0000_t202" style="position:absolute;left:0;text-align:left;margin-left:-37.5pt;margin-top:-16.6pt;width:117.9pt;height:254.7pt;z-index:2516582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" filled="f" stroked="f">
                      <v:textbox style="mso-fit-shape-to-text:t">
                        <w:txbxContent>
                          <w:p w:rsidR="00731735" w:rsidRDefault="00711B78">
                            <w:r>
                              <w:rPr>
                                <w:noProof/>
                                <w:sz w:val="24"/>
                                <w:lang w:eastAsia="ja-JP"/>
                              </w:rPr>
                              <w:drawing>
                                <wp:inline distT="0" distB="0" distL="0" distR="0">
                                  <wp:extent cx="1309828" cy="3143250"/>
                                  <wp:effectExtent l="4622" t="0" r="0" b="0"/>
                                  <wp:docPr id="184" name="Object 3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lockedCanvas">
                                      <lc:lockedCanvas xmlns:lc="http://schemas.openxmlformats.org/drawingml/2006/lockedCanvas">
                                        <a:nvGrpSpPr>
                                          <a:cNvPr id="0" name=""/>
                                          <a:cNvGrpSpPr/>
                                        </a:nvGrpSpPr>
                                        <a:grpSpPr>
                                          <a:xfrm>
                                            <a:off x="0" y="0"/>
                                            <a:ext cx="1719265" cy="4085531"/>
                                            <a:chOff x="2957495" y="1496091"/>
                                            <a:chExt cx="1719265" cy="4085531"/>
                                          </a:xfrm>
                                        </a:grpSpPr>
                                        <a:sp>
                                          <a:nvSpPr>
                                            <a:cNvPr id="156" name="Freeform 112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336909" y="4452083"/>
                                              <a:ext cx="687388" cy="279300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1785" y="132"/>
                                                </a:cxn>
                                                <a:cxn ang="0">
                                                  <a:pos x="1515" y="226"/>
                                                </a:cxn>
                                                <a:cxn ang="0">
                                                  <a:pos x="1271" y="333"/>
                                                </a:cxn>
                                                <a:cxn ang="0">
                                                  <a:pos x="1055" y="449"/>
                                                </a:cxn>
                                                <a:cxn ang="0">
                                                  <a:pos x="863" y="572"/>
                                                </a:cxn>
                                                <a:cxn ang="0">
                                                  <a:pos x="695" y="701"/>
                                                </a:cxn>
                                                <a:cxn ang="0">
                                                  <a:pos x="549" y="829"/>
                                                </a:cxn>
                                                <a:cxn ang="0">
                                                  <a:pos x="422" y="957"/>
                                                </a:cxn>
                                                <a:cxn ang="0">
                                                  <a:pos x="317" y="1081"/>
                                                </a:cxn>
                                                <a:cxn ang="0">
                                                  <a:pos x="228" y="1199"/>
                                                </a:cxn>
                                                <a:cxn ang="0">
                                                  <a:pos x="157" y="1309"/>
                                                </a:cxn>
                                                <a:cxn ang="0">
                                                  <a:pos x="100" y="1407"/>
                                                </a:cxn>
                                                <a:cxn ang="0">
                                                  <a:pos x="58" y="1490"/>
                                                </a:cxn>
                                                <a:cxn ang="0">
                                                  <a:pos x="28" y="1556"/>
                                                </a:cxn>
                                                <a:cxn ang="0">
                                                  <a:pos x="4" y="1618"/>
                                                </a:cxn>
                                                <a:cxn ang="0">
                                                  <a:pos x="6" y="1619"/>
                                                </a:cxn>
                                                <a:cxn ang="0">
                                                  <a:pos x="40" y="1560"/>
                                                </a:cxn>
                                                <a:cxn ang="0">
                                                  <a:pos x="79" y="1496"/>
                                                </a:cxn>
                                                <a:cxn ang="0">
                                                  <a:pos x="132" y="1416"/>
                                                </a:cxn>
                                                <a:cxn ang="0">
                                                  <a:pos x="200" y="1323"/>
                                                </a:cxn>
                                                <a:cxn ang="0">
                                                  <a:pos x="284" y="1219"/>
                                                </a:cxn>
                                                <a:cxn ang="0">
                                                  <a:pos x="384" y="1107"/>
                                                </a:cxn>
                                                <a:cxn ang="0">
                                                  <a:pos x="502" y="990"/>
                                                </a:cxn>
                                                <a:cxn ang="0">
                                                  <a:pos x="635" y="869"/>
                                                </a:cxn>
                                                <a:cxn ang="0">
                                                  <a:pos x="788" y="748"/>
                                                </a:cxn>
                                                <a:cxn ang="0">
                                                  <a:pos x="958" y="629"/>
                                                </a:cxn>
                                                <a:cxn ang="0">
                                                  <a:pos x="1149" y="515"/>
                                                </a:cxn>
                                                <a:cxn ang="0">
                                                  <a:pos x="1359" y="408"/>
                                                </a:cxn>
                                                <a:cxn ang="0">
                                                  <a:pos x="1590" y="311"/>
                                                </a:cxn>
                                                <a:cxn ang="0">
                                                  <a:pos x="1841" y="226"/>
                                                </a:cxn>
                                                <a:cxn ang="0">
                                                  <a:pos x="2106" y="161"/>
                                                </a:cxn>
                                                <a:cxn ang="0">
                                                  <a:pos x="2359" y="120"/>
                                                </a:cxn>
                                                <a:cxn ang="0">
                                                  <a:pos x="2600" y="103"/>
                                                </a:cxn>
                                                <a:cxn ang="0">
                                                  <a:pos x="2829" y="107"/>
                                                </a:cxn>
                                                <a:cxn ang="0">
                                                  <a:pos x="3043" y="129"/>
                                                </a:cxn>
                                                <a:cxn ang="0">
                                                  <a:pos x="3245" y="165"/>
                                                </a:cxn>
                                                <a:cxn ang="0">
                                                  <a:pos x="3431" y="212"/>
                                                </a:cxn>
                                                <a:cxn ang="0">
                                                  <a:pos x="3603" y="269"/>
                                                </a:cxn>
                                                <a:cxn ang="0">
                                                  <a:pos x="3758" y="330"/>
                                                </a:cxn>
                                                <a:cxn ang="0">
                                                  <a:pos x="3895" y="395"/>
                                                </a:cxn>
                                                <a:cxn ang="0">
                                                  <a:pos x="4017" y="459"/>
                                                </a:cxn>
                                                <a:cxn ang="0">
                                                  <a:pos x="4119" y="520"/>
                                                </a:cxn>
                                                <a:cxn ang="0">
                                                  <a:pos x="4202" y="574"/>
                                                </a:cxn>
                                                <a:cxn ang="0">
                                                  <a:pos x="4266" y="621"/>
                                                </a:cxn>
                                                <a:cxn ang="0">
                                                  <a:pos x="4322" y="665"/>
                                                </a:cxn>
                                                <a:cxn ang="0">
                                                  <a:pos x="4326" y="656"/>
                                                </a:cxn>
                                                <a:cxn ang="0">
                                                  <a:pos x="4294" y="612"/>
                                                </a:cxn>
                                                <a:cxn ang="0">
                                                  <a:pos x="4239" y="558"/>
                                                </a:cxn>
                                                <a:cxn ang="0">
                                                  <a:pos x="4165" y="495"/>
                                                </a:cxn>
                                                <a:cxn ang="0">
                                                  <a:pos x="4072" y="429"/>
                                                </a:cxn>
                                                <a:cxn ang="0">
                                                  <a:pos x="3960" y="358"/>
                                                </a:cxn>
                                                <a:cxn ang="0">
                                                  <a:pos x="3830" y="288"/>
                                                </a:cxn>
                                                <a:cxn ang="0">
                                                  <a:pos x="3684" y="220"/>
                                                </a:cxn>
                                                <a:cxn ang="0">
                                                  <a:pos x="3523" y="157"/>
                                                </a:cxn>
                                                <a:cxn ang="0">
                                                  <a:pos x="3347" y="101"/>
                                                </a:cxn>
                                                <a:cxn ang="0">
                                                  <a:pos x="3159" y="55"/>
                                                </a:cxn>
                                                <a:cxn ang="0">
                                                  <a:pos x="2958" y="21"/>
                                                </a:cxn>
                                                <a:cxn ang="0">
                                                  <a:pos x="2746" y="3"/>
                                                </a:cxn>
                                                <a:cxn ang="0">
                                                  <a:pos x="2524" y="1"/>
                                                </a:cxn>
                                                <a:cxn ang="0">
                                                  <a:pos x="2293" y="19"/>
                                                </a:cxn>
                                                <a:cxn ang="0">
                                                  <a:pos x="2053" y="60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4334" h="1631">
                                                  <a:moveTo>
                                                    <a:pt x="1931" y="90"/>
                                                  </a:moveTo>
                                                  <a:lnTo>
                                                    <a:pt x="1785" y="132"/>
                                                  </a:lnTo>
                                                  <a:lnTo>
                                                    <a:pt x="1646" y="177"/>
                                                  </a:lnTo>
                                                  <a:lnTo>
                                                    <a:pt x="1515" y="226"/>
                                                  </a:lnTo>
                                                  <a:lnTo>
                                                    <a:pt x="1390" y="279"/>
                                                  </a:lnTo>
                                                  <a:lnTo>
                                                    <a:pt x="1271" y="333"/>
                                                  </a:lnTo>
                                                  <a:lnTo>
                                                    <a:pt x="1161" y="391"/>
                                                  </a:lnTo>
                                                  <a:lnTo>
                                                    <a:pt x="1055" y="449"/>
                                                  </a:lnTo>
                                                  <a:lnTo>
                                                    <a:pt x="956" y="511"/>
                                                  </a:lnTo>
                                                  <a:lnTo>
                                                    <a:pt x="863" y="572"/>
                                                  </a:lnTo>
                                                  <a:lnTo>
                                                    <a:pt x="777" y="636"/>
                                                  </a:lnTo>
                                                  <a:lnTo>
                                                    <a:pt x="695" y="701"/>
                                                  </a:lnTo>
                                                  <a:lnTo>
                                                    <a:pt x="619" y="764"/>
                                                  </a:lnTo>
                                                  <a:lnTo>
                                                    <a:pt x="549" y="829"/>
                                                  </a:lnTo>
                                                  <a:lnTo>
                                                    <a:pt x="483" y="893"/>
                                                  </a:lnTo>
                                                  <a:lnTo>
                                                    <a:pt x="422" y="957"/>
                                                  </a:lnTo>
                                                  <a:lnTo>
                                                    <a:pt x="367" y="1020"/>
                                                  </a:lnTo>
                                                  <a:lnTo>
                                                    <a:pt x="317" y="1081"/>
                                                  </a:lnTo>
                                                  <a:lnTo>
                                                    <a:pt x="271" y="1142"/>
                                                  </a:lnTo>
                                                  <a:lnTo>
                                                    <a:pt x="228" y="1199"/>
                                                  </a:lnTo>
                                                  <a:lnTo>
                                                    <a:pt x="190" y="1256"/>
                                                  </a:lnTo>
                                                  <a:lnTo>
                                                    <a:pt x="157" y="1309"/>
                                                  </a:lnTo>
                                                  <a:lnTo>
                                                    <a:pt x="127" y="1359"/>
                                                  </a:lnTo>
                                                  <a:lnTo>
                                                    <a:pt x="100" y="1407"/>
                                                  </a:lnTo>
                                                  <a:lnTo>
                                                    <a:pt x="78" y="1450"/>
                                                  </a:lnTo>
                                                  <a:lnTo>
                                                    <a:pt x="58" y="1490"/>
                                                  </a:lnTo>
                                                  <a:lnTo>
                                                    <a:pt x="42" y="1526"/>
                                                  </a:lnTo>
                                                  <a:lnTo>
                                                    <a:pt x="28" y="1556"/>
                                                  </a:lnTo>
                                                  <a:lnTo>
                                                    <a:pt x="17" y="1582"/>
                                                  </a:lnTo>
                                                  <a:lnTo>
                                                    <a:pt x="4" y="1618"/>
                                                  </a:lnTo>
                                                  <a:lnTo>
                                                    <a:pt x="0" y="1631"/>
                                                  </a:lnTo>
                                                  <a:lnTo>
                                                    <a:pt x="6" y="1619"/>
                                                  </a:lnTo>
                                                  <a:lnTo>
                                                    <a:pt x="25" y="1584"/>
                                                  </a:lnTo>
                                                  <a:lnTo>
                                                    <a:pt x="40" y="1560"/>
                                                  </a:lnTo>
                                                  <a:lnTo>
                                                    <a:pt x="57" y="1530"/>
                                                  </a:lnTo>
                                                  <a:lnTo>
                                                    <a:pt x="79" y="1496"/>
                                                  </a:lnTo>
                                                  <a:lnTo>
                                                    <a:pt x="103" y="1458"/>
                                                  </a:lnTo>
                                                  <a:lnTo>
                                                    <a:pt x="132" y="1416"/>
                                                  </a:lnTo>
                                                  <a:lnTo>
                                                    <a:pt x="164" y="1371"/>
                                                  </a:lnTo>
                                                  <a:lnTo>
                                                    <a:pt x="200" y="1323"/>
                                                  </a:lnTo>
                                                  <a:lnTo>
                                                    <a:pt x="240" y="1272"/>
                                                  </a:lnTo>
                                                  <a:lnTo>
                                                    <a:pt x="284" y="1219"/>
                                                  </a:lnTo>
                                                  <a:lnTo>
                                                    <a:pt x="332" y="1164"/>
                                                  </a:lnTo>
                                                  <a:lnTo>
                                                    <a:pt x="384" y="1107"/>
                                                  </a:lnTo>
                                                  <a:lnTo>
                                                    <a:pt x="441" y="1048"/>
                                                  </a:lnTo>
                                                  <a:lnTo>
                                                    <a:pt x="502" y="990"/>
                                                  </a:lnTo>
                                                  <a:lnTo>
                                                    <a:pt x="566" y="929"/>
                                                  </a:lnTo>
                                                  <a:lnTo>
                                                    <a:pt x="635" y="869"/>
                                                  </a:lnTo>
                                                  <a:lnTo>
                                                    <a:pt x="709" y="808"/>
                                                  </a:lnTo>
                                                  <a:lnTo>
                                                    <a:pt x="788" y="748"/>
                                                  </a:lnTo>
                                                  <a:lnTo>
                                                    <a:pt x="871" y="688"/>
                                                  </a:lnTo>
                                                  <a:lnTo>
                                                    <a:pt x="958" y="629"/>
                                                  </a:lnTo>
                                                  <a:lnTo>
                                                    <a:pt x="1052" y="571"/>
                                                  </a:lnTo>
                                                  <a:lnTo>
                                                    <a:pt x="1149" y="515"/>
                                                  </a:lnTo>
                                                  <a:lnTo>
                                                    <a:pt x="1252" y="460"/>
                                                  </a:lnTo>
                                                  <a:lnTo>
                                                    <a:pt x="1359" y="408"/>
                                                  </a:lnTo>
                                                  <a:lnTo>
                                                    <a:pt x="1472" y="358"/>
                                                  </a:lnTo>
                                                  <a:lnTo>
                                                    <a:pt x="1590" y="311"/>
                                                  </a:lnTo>
                                                  <a:lnTo>
                                                    <a:pt x="1713" y="267"/>
                                                  </a:lnTo>
                                                  <a:lnTo>
                                                    <a:pt x="1841" y="226"/>
                                                  </a:lnTo>
                                                  <a:lnTo>
                                                    <a:pt x="1976" y="191"/>
                                                  </a:lnTo>
                                                  <a:lnTo>
                                                    <a:pt x="2106" y="161"/>
                                                  </a:lnTo>
                                                  <a:lnTo>
                                                    <a:pt x="2234" y="137"/>
                                                  </a:lnTo>
                                                  <a:lnTo>
                                                    <a:pt x="2359" y="120"/>
                                                  </a:lnTo>
                                                  <a:lnTo>
                                                    <a:pt x="2481" y="109"/>
                                                  </a:lnTo>
                                                  <a:lnTo>
                                                    <a:pt x="2600" y="103"/>
                                                  </a:lnTo>
                                                  <a:lnTo>
                                                    <a:pt x="2716" y="103"/>
                                                  </a:lnTo>
                                                  <a:lnTo>
                                                    <a:pt x="2829" y="107"/>
                                                  </a:lnTo>
                                                  <a:lnTo>
                                                    <a:pt x="2938" y="116"/>
                                                  </a:lnTo>
                                                  <a:lnTo>
                                                    <a:pt x="3043" y="129"/>
                                                  </a:lnTo>
                                                  <a:lnTo>
                                                    <a:pt x="3146" y="145"/>
                                                  </a:lnTo>
                                                  <a:lnTo>
                                                    <a:pt x="3245" y="165"/>
                                                  </a:lnTo>
                                                  <a:lnTo>
                                                    <a:pt x="3340" y="187"/>
                                                  </a:lnTo>
                                                  <a:lnTo>
                                                    <a:pt x="3431" y="212"/>
                                                  </a:lnTo>
                                                  <a:lnTo>
                                                    <a:pt x="3519" y="240"/>
                                                  </a:lnTo>
                                                  <a:lnTo>
                                                    <a:pt x="3603" y="269"/>
                                                  </a:lnTo>
                                                  <a:lnTo>
                                                    <a:pt x="3682" y="299"/>
                                                  </a:lnTo>
                                                  <a:lnTo>
                                                    <a:pt x="3758" y="330"/>
                                                  </a:lnTo>
                                                  <a:lnTo>
                                                    <a:pt x="3829" y="363"/>
                                                  </a:lnTo>
                                                  <a:lnTo>
                                                    <a:pt x="3895" y="395"/>
                                                  </a:lnTo>
                                                  <a:lnTo>
                                                    <a:pt x="3958" y="428"/>
                                                  </a:lnTo>
                                                  <a:lnTo>
                                                    <a:pt x="4017" y="459"/>
                                                  </a:lnTo>
                                                  <a:lnTo>
                                                    <a:pt x="4070" y="490"/>
                                                  </a:lnTo>
                                                  <a:lnTo>
                                                    <a:pt x="4119" y="520"/>
                                                  </a:lnTo>
                                                  <a:lnTo>
                                                    <a:pt x="4163" y="549"/>
                                                  </a:lnTo>
                                                  <a:lnTo>
                                                    <a:pt x="4202" y="574"/>
                                                  </a:lnTo>
                                                  <a:lnTo>
                                                    <a:pt x="4236" y="599"/>
                                                  </a:lnTo>
                                                  <a:lnTo>
                                                    <a:pt x="4266" y="621"/>
                                                  </a:lnTo>
                                                  <a:lnTo>
                                                    <a:pt x="4290" y="639"/>
                                                  </a:lnTo>
                                                  <a:lnTo>
                                                    <a:pt x="4322" y="665"/>
                                                  </a:lnTo>
                                                  <a:lnTo>
                                                    <a:pt x="4334" y="674"/>
                                                  </a:lnTo>
                                                  <a:lnTo>
                                                    <a:pt x="4326" y="656"/>
                                                  </a:lnTo>
                                                  <a:lnTo>
                                                    <a:pt x="4312" y="636"/>
                                                  </a:lnTo>
                                                  <a:lnTo>
                                                    <a:pt x="4294" y="612"/>
                                                  </a:lnTo>
                                                  <a:lnTo>
                                                    <a:pt x="4269" y="587"/>
                                                  </a:lnTo>
                                                  <a:lnTo>
                                                    <a:pt x="4239" y="558"/>
                                                  </a:lnTo>
                                                  <a:lnTo>
                                                    <a:pt x="4205" y="527"/>
                                                  </a:lnTo>
                                                  <a:lnTo>
                                                    <a:pt x="4165" y="495"/>
                                                  </a:lnTo>
                                                  <a:lnTo>
                                                    <a:pt x="4121" y="462"/>
                                                  </a:lnTo>
                                                  <a:lnTo>
                                                    <a:pt x="4072" y="429"/>
                                                  </a:lnTo>
                                                  <a:lnTo>
                                                    <a:pt x="4018" y="394"/>
                                                  </a:lnTo>
                                                  <a:lnTo>
                                                    <a:pt x="3960" y="358"/>
                                                  </a:lnTo>
                                                  <a:lnTo>
                                                    <a:pt x="3896" y="323"/>
                                                  </a:lnTo>
                                                  <a:lnTo>
                                                    <a:pt x="3830" y="288"/>
                                                  </a:lnTo>
                                                  <a:lnTo>
                                                    <a:pt x="3759" y="253"/>
                                                  </a:lnTo>
                                                  <a:lnTo>
                                                    <a:pt x="3684" y="220"/>
                                                  </a:lnTo>
                                                  <a:lnTo>
                                                    <a:pt x="3606" y="187"/>
                                                  </a:lnTo>
                                                  <a:lnTo>
                                                    <a:pt x="3523" y="157"/>
                                                  </a:lnTo>
                                                  <a:lnTo>
                                                    <a:pt x="3437" y="128"/>
                                                  </a:lnTo>
                                                  <a:lnTo>
                                                    <a:pt x="3347" y="101"/>
                                                  </a:lnTo>
                                                  <a:lnTo>
                                                    <a:pt x="3255" y="77"/>
                                                  </a:lnTo>
                                                  <a:lnTo>
                                                    <a:pt x="3159" y="55"/>
                                                  </a:lnTo>
                                                  <a:lnTo>
                                                    <a:pt x="3060" y="37"/>
                                                  </a:lnTo>
                                                  <a:lnTo>
                                                    <a:pt x="2958" y="21"/>
                                                  </a:lnTo>
                                                  <a:lnTo>
                                                    <a:pt x="2853" y="10"/>
                                                  </a:lnTo>
                                                  <a:lnTo>
                                                    <a:pt x="2746" y="3"/>
                                                  </a:lnTo>
                                                  <a:lnTo>
                                                    <a:pt x="2636" y="0"/>
                                                  </a:lnTo>
                                                  <a:lnTo>
                                                    <a:pt x="2524" y="1"/>
                                                  </a:lnTo>
                                                  <a:lnTo>
                                                    <a:pt x="2409" y="8"/>
                                                  </a:lnTo>
                                                  <a:lnTo>
                                                    <a:pt x="2293" y="19"/>
                                                  </a:lnTo>
                                                  <a:lnTo>
                                                    <a:pt x="2174" y="37"/>
                                                  </a:lnTo>
                                                  <a:lnTo>
                                                    <a:pt x="2053" y="60"/>
                                                  </a:lnTo>
                                                  <a:lnTo>
                                                    <a:pt x="1931" y="90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gradFill flip="none" rotWithShape="1">
                                              <a:gsLst>
                                                <a:gs pos="0">
                                                  <a:schemeClr val="accent3">
                                                    <a:lumMod val="60000"/>
                                                    <a:lumOff val="40000"/>
                                                    <a:alpha val="65000"/>
                                                  </a:schemeClr>
                                                </a:gs>
                                                <a:gs pos="50000">
                                                  <a:schemeClr val="accent3">
                                                    <a:lumMod val="40000"/>
                                                    <a:lumOff val="60000"/>
                                                    <a:alpha val="45000"/>
                                                  </a:schemeClr>
                                                </a:gs>
                                                <a:gs pos="100000">
                                                  <a:schemeClr val="accent3">
                                                    <a:lumMod val="20000"/>
                                                    <a:lumOff val="80000"/>
                                                    <a:alpha val="18000"/>
                                                  </a:schemeClr>
                                                </a:gs>
                                              </a:gsLst>
                                              <a:lin ang="16200000" scaled="1"/>
                                              <a:tileRect/>
                                            </a:gra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160" name="Freeform 116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274997" y="4739949"/>
                                              <a:ext cx="1401763" cy="310143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6003" y="967"/>
                                                </a:cxn>
                                                <a:cxn ang="0">
                                                  <a:pos x="5894" y="854"/>
                                                </a:cxn>
                                                <a:cxn ang="0">
                                                  <a:pos x="5722" y="718"/>
                                                </a:cxn>
                                                <a:cxn ang="0">
                                                  <a:pos x="5492" y="567"/>
                                                </a:cxn>
                                                <a:cxn ang="0">
                                                  <a:pos x="5206" y="414"/>
                                                </a:cxn>
                                                <a:cxn ang="0">
                                                  <a:pos x="5196" y="299"/>
                                                </a:cxn>
                                                <a:cxn ang="0">
                                                  <a:pos x="5514" y="232"/>
                                                </a:cxn>
                                                <a:cxn ang="0">
                                                  <a:pos x="5859" y="184"/>
                                                </a:cxn>
                                                <a:cxn ang="0">
                                                  <a:pos x="6722" y="194"/>
                                                </a:cxn>
                                                <a:cxn ang="0">
                                                  <a:pos x="7527" y="390"/>
                                                </a:cxn>
                                                <a:cxn ang="0">
                                                  <a:pos x="8151" y="685"/>
                                                </a:cxn>
                                                <a:cxn ang="0">
                                                  <a:pos x="8578" y="980"/>
                                                </a:cxn>
                                                <a:cxn ang="0">
                                                  <a:pos x="8814" y="1191"/>
                                                </a:cxn>
                                                <a:cxn ang="0">
                                                  <a:pos x="8725" y="1048"/>
                                                </a:cxn>
                                                <a:cxn ang="0">
                                                  <a:pos x="8401" y="756"/>
                                                </a:cxn>
                                                <a:cxn ang="0">
                                                  <a:pos x="7881" y="433"/>
                                                </a:cxn>
                                                <a:cxn ang="0">
                                                  <a:pos x="7188" y="163"/>
                                                </a:cxn>
                                                <a:cxn ang="0">
                                                  <a:pos x="6346" y="35"/>
                                                </a:cxn>
                                                <a:cxn ang="0">
                                                  <a:pos x="5664" y="77"/>
                                                </a:cxn>
                                                <a:cxn ang="0">
                                                  <a:pos x="5267" y="148"/>
                                                </a:cxn>
                                                <a:cxn ang="0">
                                                  <a:pos x="4912" y="246"/>
                                                </a:cxn>
                                                <a:cxn ang="0">
                                                  <a:pos x="4581" y="171"/>
                                                </a:cxn>
                                                <a:cxn ang="0">
                                                  <a:pos x="4220" y="81"/>
                                                </a:cxn>
                                                <a:cxn ang="0">
                                                  <a:pos x="3830" y="21"/>
                                                </a:cxn>
                                                <a:cxn ang="0">
                                                  <a:pos x="3414" y="0"/>
                                                </a:cxn>
                                                <a:cxn ang="0">
                                                  <a:pos x="2975" y="24"/>
                                                </a:cxn>
                                                <a:cxn ang="0">
                                                  <a:pos x="2166" y="187"/>
                                                </a:cxn>
                                                <a:cxn ang="0">
                                                  <a:pos x="1247" y="561"/>
                                                </a:cxn>
                                                <a:cxn ang="0">
                                                  <a:pos x="619" y="1004"/>
                                                </a:cxn>
                                                <a:cxn ang="0">
                                                  <a:pos x="233" y="1422"/>
                                                </a:cxn>
                                                <a:cxn ang="0">
                                                  <a:pos x="42" y="1723"/>
                                                </a:cxn>
                                                <a:cxn ang="0">
                                                  <a:pos x="57" y="1727"/>
                                                </a:cxn>
                                                <a:cxn ang="0">
                                                  <a:pos x="292" y="1445"/>
                                                </a:cxn>
                                                <a:cxn ang="0">
                                                  <a:pos x="725" y="1053"/>
                                                </a:cxn>
                                                <a:cxn ang="0">
                                                  <a:pos x="1376" y="642"/>
                                                </a:cxn>
                                                <a:cxn ang="0">
                                                  <a:pos x="2265" y="302"/>
                                                </a:cxn>
                                                <a:cxn ang="0">
                                                  <a:pos x="3010" y="161"/>
                                                </a:cxn>
                                                <a:cxn ang="0">
                                                  <a:pos x="3405" y="136"/>
                                                </a:cxn>
                                                <a:cxn ang="0">
                                                  <a:pos x="3777" y="146"/>
                                                </a:cxn>
                                                <a:cxn ang="0">
                                                  <a:pos x="4125" y="187"/>
                                                </a:cxn>
                                                <a:cxn ang="0">
                                                  <a:pos x="4449" y="252"/>
                                                </a:cxn>
                                                <a:cxn ang="0">
                                                  <a:pos x="4594" y="363"/>
                                                </a:cxn>
                                                <a:cxn ang="0">
                                                  <a:pos x="4060" y="644"/>
                                                </a:cxn>
                                                <a:cxn ang="0">
                                                  <a:pos x="3670" y="945"/>
                                                </a:cxn>
                                                <a:cxn ang="0">
                                                  <a:pos x="3408" y="1220"/>
                                                </a:cxn>
                                                <a:cxn ang="0">
                                                  <a:pos x="3242" y="1453"/>
                                                </a:cxn>
                                                <a:cxn ang="0">
                                                  <a:pos x="3257" y="1455"/>
                                                </a:cxn>
                                                <a:cxn ang="0">
                                                  <a:pos x="3467" y="1229"/>
                                                </a:cxn>
                                                <a:cxn ang="0">
                                                  <a:pos x="3778" y="965"/>
                                                </a:cxn>
                                                <a:cxn ang="0">
                                                  <a:pos x="4217" y="682"/>
                                                </a:cxn>
                                                <a:cxn ang="0">
                                                  <a:pos x="4785" y="425"/>
                                                </a:cxn>
                                                <a:cxn ang="0">
                                                  <a:pos x="5212" y="518"/>
                                                </a:cxn>
                                                <a:cxn ang="0">
                                                  <a:pos x="5531" y="682"/>
                                                </a:cxn>
                                                <a:cxn ang="0">
                                                  <a:pos x="5811" y="857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8826" h="1814">
                                                  <a:moveTo>
                                                    <a:pt x="6043" y="1033"/>
                                                  </a:moveTo>
                                                  <a:lnTo>
                                                    <a:pt x="6039" y="1023"/>
                                                  </a:lnTo>
                                                  <a:lnTo>
                                                    <a:pt x="6033" y="1010"/>
                                                  </a:lnTo>
                                                  <a:lnTo>
                                                    <a:pt x="6025" y="997"/>
                                                  </a:lnTo>
                                                  <a:lnTo>
                                                    <a:pt x="6015" y="983"/>
                                                  </a:lnTo>
                                                  <a:lnTo>
                                                    <a:pt x="6003" y="967"/>
                                                  </a:lnTo>
                                                  <a:lnTo>
                                                    <a:pt x="5990" y="951"/>
                                                  </a:lnTo>
                                                  <a:lnTo>
                                                    <a:pt x="5974" y="934"/>
                                                  </a:lnTo>
                                                  <a:lnTo>
                                                    <a:pt x="5957" y="915"/>
                                                  </a:lnTo>
                                                  <a:lnTo>
                                                    <a:pt x="5938" y="896"/>
                                                  </a:lnTo>
                                                  <a:lnTo>
                                                    <a:pt x="5917" y="876"/>
                                                  </a:lnTo>
                                                  <a:lnTo>
                                                    <a:pt x="5894" y="854"/>
                                                  </a:lnTo>
                                                  <a:lnTo>
                                                    <a:pt x="5869" y="834"/>
                                                  </a:lnTo>
                                                  <a:lnTo>
                                                    <a:pt x="5844" y="811"/>
                                                  </a:lnTo>
                                                  <a:lnTo>
                                                    <a:pt x="5816" y="789"/>
                                                  </a:lnTo>
                                                  <a:lnTo>
                                                    <a:pt x="5786" y="765"/>
                                                  </a:lnTo>
                                                  <a:lnTo>
                                                    <a:pt x="5755" y="742"/>
                                                  </a:lnTo>
                                                  <a:lnTo>
                                                    <a:pt x="5722" y="718"/>
                                                  </a:lnTo>
                                                  <a:lnTo>
                                                    <a:pt x="5688" y="693"/>
                                                  </a:lnTo>
                                                  <a:lnTo>
                                                    <a:pt x="5652" y="669"/>
                                                  </a:lnTo>
                                                  <a:lnTo>
                                                    <a:pt x="5614" y="643"/>
                                                  </a:lnTo>
                                                  <a:lnTo>
                                                    <a:pt x="5575" y="618"/>
                                                  </a:lnTo>
                                                  <a:lnTo>
                                                    <a:pt x="5534" y="593"/>
                                                  </a:lnTo>
                                                  <a:lnTo>
                                                    <a:pt x="5492" y="567"/>
                                                  </a:lnTo>
                                                  <a:lnTo>
                                                    <a:pt x="5448" y="541"/>
                                                  </a:lnTo>
                                                  <a:lnTo>
                                                    <a:pt x="5402" y="516"/>
                                                  </a:lnTo>
                                                  <a:lnTo>
                                                    <a:pt x="5355" y="490"/>
                                                  </a:lnTo>
                                                  <a:lnTo>
                                                    <a:pt x="5307" y="465"/>
                                                  </a:lnTo>
                                                  <a:lnTo>
                                                    <a:pt x="5258" y="439"/>
                                                  </a:lnTo>
                                                  <a:lnTo>
                                                    <a:pt x="5206" y="414"/>
                                                  </a:lnTo>
                                                  <a:lnTo>
                                                    <a:pt x="5154" y="389"/>
                                                  </a:lnTo>
                                                  <a:lnTo>
                                                    <a:pt x="5101" y="364"/>
                                                  </a:lnTo>
                                                  <a:lnTo>
                                                    <a:pt x="5045" y="340"/>
                                                  </a:lnTo>
                                                  <a:lnTo>
                                                    <a:pt x="5094" y="326"/>
                                                  </a:lnTo>
                                                  <a:lnTo>
                                                    <a:pt x="5145" y="313"/>
                                                  </a:lnTo>
                                                  <a:lnTo>
                                                    <a:pt x="5196" y="299"/>
                                                  </a:lnTo>
                                                  <a:lnTo>
                                                    <a:pt x="5247" y="287"/>
                                                  </a:lnTo>
                                                  <a:lnTo>
                                                    <a:pt x="5299" y="275"/>
                                                  </a:lnTo>
                                                  <a:lnTo>
                                                    <a:pt x="5352" y="263"/>
                                                  </a:lnTo>
                                                  <a:lnTo>
                                                    <a:pt x="5405" y="252"/>
                                                  </a:lnTo>
                                                  <a:lnTo>
                                                    <a:pt x="5460" y="242"/>
                                                  </a:lnTo>
                                                  <a:lnTo>
                                                    <a:pt x="5514" y="232"/>
                                                  </a:lnTo>
                                                  <a:lnTo>
                                                    <a:pt x="5571" y="222"/>
                                                  </a:lnTo>
                                                  <a:lnTo>
                                                    <a:pt x="5627" y="213"/>
                                                  </a:lnTo>
                                                  <a:lnTo>
                                                    <a:pt x="5684" y="205"/>
                                                  </a:lnTo>
                                                  <a:lnTo>
                                                    <a:pt x="5742" y="198"/>
                                                  </a:lnTo>
                                                  <a:lnTo>
                                                    <a:pt x="5801" y="191"/>
                                                  </a:lnTo>
                                                  <a:lnTo>
                                                    <a:pt x="5859" y="184"/>
                                                  </a:lnTo>
                                                  <a:lnTo>
                                                    <a:pt x="5920" y="179"/>
                                                  </a:lnTo>
                                                  <a:lnTo>
                                                    <a:pt x="6089" y="168"/>
                                                  </a:lnTo>
                                                  <a:lnTo>
                                                    <a:pt x="6254" y="165"/>
                                                  </a:lnTo>
                                                  <a:lnTo>
                                                    <a:pt x="6415" y="168"/>
                                                  </a:lnTo>
                                                  <a:lnTo>
                                                    <a:pt x="6571" y="178"/>
                                                  </a:lnTo>
                                                  <a:lnTo>
                                                    <a:pt x="6722" y="194"/>
                                                  </a:lnTo>
                                                  <a:lnTo>
                                                    <a:pt x="6868" y="215"/>
                                                  </a:lnTo>
                                                  <a:lnTo>
                                                    <a:pt x="7010" y="242"/>
                                                  </a:lnTo>
                                                  <a:lnTo>
                                                    <a:pt x="7147" y="273"/>
                                                  </a:lnTo>
                                                  <a:lnTo>
                                                    <a:pt x="7279" y="309"/>
                                                  </a:lnTo>
                                                  <a:lnTo>
                                                    <a:pt x="7405" y="347"/>
                                                  </a:lnTo>
                                                  <a:lnTo>
                                                    <a:pt x="7527" y="390"/>
                                                  </a:lnTo>
                                                  <a:lnTo>
                                                    <a:pt x="7644" y="434"/>
                                                  </a:lnTo>
                                                  <a:lnTo>
                                                    <a:pt x="7756" y="482"/>
                                                  </a:lnTo>
                                                  <a:lnTo>
                                                    <a:pt x="7863" y="530"/>
                                                  </a:lnTo>
                                                  <a:lnTo>
                                                    <a:pt x="7964" y="582"/>
                                                  </a:lnTo>
                                                  <a:lnTo>
                                                    <a:pt x="8060" y="633"/>
                                                  </a:lnTo>
                                                  <a:lnTo>
                                                    <a:pt x="8151" y="685"/>
                                                  </a:lnTo>
                                                  <a:lnTo>
                                                    <a:pt x="8236" y="736"/>
                                                  </a:lnTo>
                                                  <a:lnTo>
                                                    <a:pt x="8316" y="788"/>
                                                  </a:lnTo>
                                                  <a:lnTo>
                                                    <a:pt x="8390" y="839"/>
                                                  </a:lnTo>
                                                  <a:lnTo>
                                                    <a:pt x="8459" y="887"/>
                                                  </a:lnTo>
                                                  <a:lnTo>
                                                    <a:pt x="8521" y="936"/>
                                                  </a:lnTo>
                                                  <a:lnTo>
                                                    <a:pt x="8578" y="980"/>
                                                  </a:lnTo>
                                                  <a:lnTo>
                                                    <a:pt x="8630" y="1023"/>
                                                  </a:lnTo>
                                                  <a:lnTo>
                                                    <a:pt x="8675" y="1062"/>
                                                  </a:lnTo>
                                                  <a:lnTo>
                                                    <a:pt x="8715" y="1097"/>
                                                  </a:lnTo>
                                                  <a:lnTo>
                                                    <a:pt x="8748" y="1127"/>
                                                  </a:lnTo>
                                                  <a:lnTo>
                                                    <a:pt x="8776" y="1154"/>
                                                  </a:lnTo>
                                                  <a:lnTo>
                                                    <a:pt x="8814" y="1191"/>
                                                  </a:lnTo>
                                                  <a:lnTo>
                                                    <a:pt x="8826" y="1204"/>
                                                  </a:lnTo>
                                                  <a:lnTo>
                                                    <a:pt x="8819" y="1183"/>
                                                  </a:lnTo>
                                                  <a:lnTo>
                                                    <a:pt x="8804" y="1155"/>
                                                  </a:lnTo>
                                                  <a:lnTo>
                                                    <a:pt x="8785" y="1123"/>
                                                  </a:lnTo>
                                                  <a:lnTo>
                                                    <a:pt x="8758" y="1087"/>
                                                  </a:lnTo>
                                                  <a:lnTo>
                                                    <a:pt x="8725" y="1048"/>
                                                  </a:lnTo>
                                                  <a:lnTo>
                                                    <a:pt x="8685" y="1005"/>
                                                  </a:lnTo>
                                                  <a:lnTo>
                                                    <a:pt x="8640" y="960"/>
                                                  </a:lnTo>
                                                  <a:lnTo>
                                                    <a:pt x="8590" y="912"/>
                                                  </a:lnTo>
                                                  <a:lnTo>
                                                    <a:pt x="8532" y="862"/>
                                                  </a:lnTo>
                                                  <a:lnTo>
                                                    <a:pt x="8470" y="809"/>
                                                  </a:lnTo>
                                                  <a:lnTo>
                                                    <a:pt x="8401" y="756"/>
                                                  </a:lnTo>
                                                  <a:lnTo>
                                                    <a:pt x="8328" y="703"/>
                                                  </a:lnTo>
                                                  <a:lnTo>
                                                    <a:pt x="8248" y="647"/>
                                                  </a:lnTo>
                                                  <a:lnTo>
                                                    <a:pt x="8164" y="593"/>
                                                  </a:lnTo>
                                                  <a:lnTo>
                                                    <a:pt x="8075" y="538"/>
                                                  </a:lnTo>
                                                  <a:lnTo>
                                                    <a:pt x="7980" y="485"/>
                                                  </a:lnTo>
                                                  <a:lnTo>
                                                    <a:pt x="7881" y="433"/>
                                                  </a:lnTo>
                                                  <a:lnTo>
                                                    <a:pt x="7776" y="381"/>
                                                  </a:lnTo>
                                                  <a:lnTo>
                                                    <a:pt x="7667" y="332"/>
                                                  </a:lnTo>
                                                  <a:lnTo>
                                                    <a:pt x="7554" y="286"/>
                                                  </a:lnTo>
                                                  <a:lnTo>
                                                    <a:pt x="7436" y="242"/>
                                                  </a:lnTo>
                                                  <a:lnTo>
                                                    <a:pt x="7314" y="201"/>
                                                  </a:lnTo>
                                                  <a:lnTo>
                                                    <a:pt x="7188" y="163"/>
                                                  </a:lnTo>
                                                  <a:lnTo>
                                                    <a:pt x="7056" y="130"/>
                                                  </a:lnTo>
                                                  <a:lnTo>
                                                    <a:pt x="6922" y="100"/>
                                                  </a:lnTo>
                                                  <a:lnTo>
                                                    <a:pt x="6783" y="76"/>
                                                  </a:lnTo>
                                                  <a:lnTo>
                                                    <a:pt x="6641" y="57"/>
                                                  </a:lnTo>
                                                  <a:lnTo>
                                                    <a:pt x="6496" y="43"/>
                                                  </a:lnTo>
                                                  <a:lnTo>
                                                    <a:pt x="6346" y="35"/>
                                                  </a:lnTo>
                                                  <a:lnTo>
                                                    <a:pt x="6194" y="33"/>
                                                  </a:lnTo>
                                                  <a:lnTo>
                                                    <a:pt x="6038" y="39"/>
                                                  </a:lnTo>
                                                  <a:lnTo>
                                                    <a:pt x="5879" y="51"/>
                                                  </a:lnTo>
                                                  <a:lnTo>
                                                    <a:pt x="5806" y="58"/>
                                                  </a:lnTo>
                                                  <a:lnTo>
                                                    <a:pt x="5734" y="67"/>
                                                  </a:lnTo>
                                                  <a:lnTo>
                                                    <a:pt x="5664" y="77"/>
                                                  </a:lnTo>
                                                  <a:lnTo>
                                                    <a:pt x="5594" y="87"/>
                                                  </a:lnTo>
                                                  <a:lnTo>
                                                    <a:pt x="5527" y="97"/>
                                                  </a:lnTo>
                                                  <a:lnTo>
                                                    <a:pt x="5460" y="109"/>
                                                  </a:lnTo>
                                                  <a:lnTo>
                                                    <a:pt x="5395" y="122"/>
                                                  </a:lnTo>
                                                  <a:lnTo>
                                                    <a:pt x="5331" y="135"/>
                                                  </a:lnTo>
                                                  <a:lnTo>
                                                    <a:pt x="5267" y="148"/>
                                                  </a:lnTo>
                                                  <a:lnTo>
                                                    <a:pt x="5205" y="164"/>
                                                  </a:lnTo>
                                                  <a:lnTo>
                                                    <a:pt x="5145" y="178"/>
                                                  </a:lnTo>
                                                  <a:lnTo>
                                                    <a:pt x="5084" y="195"/>
                                                  </a:lnTo>
                                                  <a:lnTo>
                                                    <a:pt x="5026" y="211"/>
                                                  </a:lnTo>
                                                  <a:lnTo>
                                                    <a:pt x="4968" y="228"/>
                                                  </a:lnTo>
                                                  <a:lnTo>
                                                    <a:pt x="4912" y="246"/>
                                                  </a:lnTo>
                                                  <a:lnTo>
                                                    <a:pt x="4856" y="264"/>
                                                  </a:lnTo>
                                                  <a:lnTo>
                                                    <a:pt x="4803" y="244"/>
                                                  </a:lnTo>
                                                  <a:lnTo>
                                                    <a:pt x="4749" y="225"/>
                                                  </a:lnTo>
                                                  <a:lnTo>
                                                    <a:pt x="4694" y="207"/>
                                                  </a:lnTo>
                                                  <a:lnTo>
                                                    <a:pt x="4638" y="188"/>
                                                  </a:lnTo>
                                                  <a:lnTo>
                                                    <a:pt x="4581" y="171"/>
                                                  </a:lnTo>
                                                  <a:lnTo>
                                                    <a:pt x="4523" y="155"/>
                                                  </a:lnTo>
                                                  <a:lnTo>
                                                    <a:pt x="4464" y="138"/>
                                                  </a:lnTo>
                                                  <a:lnTo>
                                                    <a:pt x="4405" y="123"/>
                                                  </a:lnTo>
                                                  <a:lnTo>
                                                    <a:pt x="4344" y="108"/>
                                                  </a:lnTo>
                                                  <a:lnTo>
                                                    <a:pt x="4282" y="94"/>
                                                  </a:lnTo>
                                                  <a:lnTo>
                                                    <a:pt x="4220" y="81"/>
                                                  </a:lnTo>
                                                  <a:lnTo>
                                                    <a:pt x="4157" y="68"/>
                                                  </a:lnTo>
                                                  <a:lnTo>
                                                    <a:pt x="4094" y="57"/>
                                                  </a:lnTo>
                                                  <a:lnTo>
                                                    <a:pt x="4029" y="47"/>
                                                  </a:lnTo>
                                                  <a:lnTo>
                                                    <a:pt x="3963" y="38"/>
                                                  </a:lnTo>
                                                  <a:lnTo>
                                                    <a:pt x="3896" y="28"/>
                                                  </a:lnTo>
                                                  <a:lnTo>
                                                    <a:pt x="3830" y="21"/>
                                                  </a:lnTo>
                                                  <a:lnTo>
                                                    <a:pt x="3762" y="15"/>
                                                  </a:lnTo>
                                                  <a:lnTo>
                                                    <a:pt x="3694" y="10"/>
                                                  </a:lnTo>
                                                  <a:lnTo>
                                                    <a:pt x="3625" y="5"/>
                                                  </a:lnTo>
                                                  <a:lnTo>
                                                    <a:pt x="3556" y="2"/>
                                                  </a:lnTo>
                                                  <a:lnTo>
                                                    <a:pt x="3485" y="1"/>
                                                  </a:lnTo>
                                                  <a:lnTo>
                                                    <a:pt x="3414" y="0"/>
                                                  </a:lnTo>
                                                  <a:lnTo>
                                                    <a:pt x="3342" y="1"/>
                                                  </a:lnTo>
                                                  <a:lnTo>
                                                    <a:pt x="3270" y="3"/>
                                                  </a:lnTo>
                                                  <a:lnTo>
                                                    <a:pt x="3197" y="6"/>
                                                  </a:lnTo>
                                                  <a:lnTo>
                                                    <a:pt x="3123" y="11"/>
                                                  </a:lnTo>
                                                  <a:lnTo>
                                                    <a:pt x="3049" y="17"/>
                                                  </a:lnTo>
                                                  <a:lnTo>
                                                    <a:pt x="2975" y="24"/>
                                                  </a:lnTo>
                                                  <a:lnTo>
                                                    <a:pt x="2900" y="33"/>
                                                  </a:lnTo>
                                                  <a:lnTo>
                                                    <a:pt x="2824" y="45"/>
                                                  </a:lnTo>
                                                  <a:lnTo>
                                                    <a:pt x="2748" y="57"/>
                                                  </a:lnTo>
                                                  <a:lnTo>
                                                    <a:pt x="2543" y="95"/>
                                                  </a:lnTo>
                                                  <a:lnTo>
                                                    <a:pt x="2349" y="139"/>
                                                  </a:lnTo>
                                                  <a:lnTo>
                                                    <a:pt x="2166" y="187"/>
                                                  </a:lnTo>
                                                  <a:lnTo>
                                                    <a:pt x="1990" y="241"/>
                                                  </a:lnTo>
                                                  <a:lnTo>
                                                    <a:pt x="1824" y="298"/>
                                                  </a:lnTo>
                                                  <a:lnTo>
                                                    <a:pt x="1667" y="360"/>
                                                  </a:lnTo>
                                                  <a:lnTo>
                                                    <a:pt x="1519" y="425"/>
                                                  </a:lnTo>
                                                  <a:lnTo>
                                                    <a:pt x="1378" y="491"/>
                                                  </a:lnTo>
                                                  <a:lnTo>
                                                    <a:pt x="1247" y="561"/>
                                                  </a:lnTo>
                                                  <a:lnTo>
                                                    <a:pt x="1124" y="633"/>
                                                  </a:lnTo>
                                                  <a:lnTo>
                                                    <a:pt x="1008" y="706"/>
                                                  </a:lnTo>
                                                  <a:lnTo>
                                                    <a:pt x="899" y="780"/>
                                                  </a:lnTo>
                                                  <a:lnTo>
                                                    <a:pt x="798" y="854"/>
                                                  </a:lnTo>
                                                  <a:lnTo>
                                                    <a:pt x="705" y="929"/>
                                                  </a:lnTo>
                                                  <a:lnTo>
                                                    <a:pt x="619" y="1004"/>
                                                  </a:lnTo>
                                                  <a:lnTo>
                                                    <a:pt x="538" y="1078"/>
                                                  </a:lnTo>
                                                  <a:lnTo>
                                                    <a:pt x="465" y="1151"/>
                                                  </a:lnTo>
                                                  <a:lnTo>
                                                    <a:pt x="398" y="1222"/>
                                                  </a:lnTo>
                                                  <a:lnTo>
                                                    <a:pt x="336" y="1292"/>
                                                  </a:lnTo>
                                                  <a:lnTo>
                                                    <a:pt x="282" y="1358"/>
                                                  </a:lnTo>
                                                  <a:lnTo>
                                                    <a:pt x="233" y="1422"/>
                                                  </a:lnTo>
                                                  <a:lnTo>
                                                    <a:pt x="188" y="1483"/>
                                                  </a:lnTo>
                                                  <a:lnTo>
                                                    <a:pt x="149" y="1540"/>
                                                  </a:lnTo>
                                                  <a:lnTo>
                                                    <a:pt x="116" y="1593"/>
                                                  </a:lnTo>
                                                  <a:lnTo>
                                                    <a:pt x="87" y="1642"/>
                                                  </a:lnTo>
                                                  <a:lnTo>
                                                    <a:pt x="62" y="1685"/>
                                                  </a:lnTo>
                                                  <a:lnTo>
                                                    <a:pt x="42" y="1723"/>
                                                  </a:lnTo>
                                                  <a:lnTo>
                                                    <a:pt x="26" y="1755"/>
                                                  </a:lnTo>
                                                  <a:lnTo>
                                                    <a:pt x="6" y="1799"/>
                                                  </a:lnTo>
                                                  <a:lnTo>
                                                    <a:pt x="0" y="1814"/>
                                                  </a:lnTo>
                                                  <a:lnTo>
                                                    <a:pt x="9" y="1800"/>
                                                  </a:lnTo>
                                                  <a:lnTo>
                                                    <a:pt x="36" y="1758"/>
                                                  </a:lnTo>
                                                  <a:lnTo>
                                                    <a:pt x="57" y="1727"/>
                                                  </a:lnTo>
                                                  <a:lnTo>
                                                    <a:pt x="84" y="1692"/>
                                                  </a:lnTo>
                                                  <a:lnTo>
                                                    <a:pt x="114" y="1651"/>
                                                  </a:lnTo>
                                                  <a:lnTo>
                                                    <a:pt x="151" y="1606"/>
                                                  </a:lnTo>
                                                  <a:lnTo>
                                                    <a:pt x="192" y="1555"/>
                                                  </a:lnTo>
                                                  <a:lnTo>
                                                    <a:pt x="240" y="1502"/>
                                                  </a:lnTo>
                                                  <a:lnTo>
                                                    <a:pt x="292" y="1445"/>
                                                  </a:lnTo>
                                                  <a:lnTo>
                                                    <a:pt x="350" y="1384"/>
                                                  </a:lnTo>
                                                  <a:lnTo>
                                                    <a:pt x="413" y="1321"/>
                                                  </a:lnTo>
                                                  <a:lnTo>
                                                    <a:pt x="482" y="1257"/>
                                                  </a:lnTo>
                                                  <a:lnTo>
                                                    <a:pt x="557" y="1190"/>
                                                  </a:lnTo>
                                                  <a:lnTo>
                                                    <a:pt x="638" y="1121"/>
                                                  </a:lnTo>
                                                  <a:lnTo>
                                                    <a:pt x="725" y="1053"/>
                                                  </a:lnTo>
                                                  <a:lnTo>
                                                    <a:pt x="818" y="983"/>
                                                  </a:lnTo>
                                                  <a:lnTo>
                                                    <a:pt x="916" y="913"/>
                                                  </a:lnTo>
                                                  <a:lnTo>
                                                    <a:pt x="1022" y="844"/>
                                                  </a:lnTo>
                                                  <a:lnTo>
                                                    <a:pt x="1134" y="775"/>
                                                  </a:lnTo>
                                                  <a:lnTo>
                                                    <a:pt x="1251" y="708"/>
                                                  </a:lnTo>
                                                  <a:lnTo>
                                                    <a:pt x="1376" y="642"/>
                                                  </a:lnTo>
                                                  <a:lnTo>
                                                    <a:pt x="1507" y="577"/>
                                                  </a:lnTo>
                                                  <a:lnTo>
                                                    <a:pt x="1645" y="516"/>
                                                  </a:lnTo>
                                                  <a:lnTo>
                                                    <a:pt x="1790" y="457"/>
                                                  </a:lnTo>
                                                  <a:lnTo>
                                                    <a:pt x="1941" y="402"/>
                                                  </a:lnTo>
                                                  <a:lnTo>
                                                    <a:pt x="2100" y="350"/>
                                                  </a:lnTo>
                                                  <a:lnTo>
                                                    <a:pt x="2265" y="302"/>
                                                  </a:lnTo>
                                                  <a:lnTo>
                                                    <a:pt x="2438" y="259"/>
                                                  </a:lnTo>
                                                  <a:lnTo>
                                                    <a:pt x="2617" y="221"/>
                                                  </a:lnTo>
                                                  <a:lnTo>
                                                    <a:pt x="2805" y="187"/>
                                                  </a:lnTo>
                                                  <a:lnTo>
                                                    <a:pt x="2874" y="177"/>
                                                  </a:lnTo>
                                                  <a:lnTo>
                                                    <a:pt x="2943" y="168"/>
                                                  </a:lnTo>
                                                  <a:lnTo>
                                                    <a:pt x="3010" y="161"/>
                                                  </a:lnTo>
                                                  <a:lnTo>
                                                    <a:pt x="3077" y="154"/>
                                                  </a:lnTo>
                                                  <a:lnTo>
                                                    <a:pt x="3144" y="147"/>
                                                  </a:lnTo>
                                                  <a:lnTo>
                                                    <a:pt x="3211" y="143"/>
                                                  </a:lnTo>
                                                  <a:lnTo>
                                                    <a:pt x="3275" y="139"/>
                                                  </a:lnTo>
                                                  <a:lnTo>
                                                    <a:pt x="3341" y="137"/>
                                                  </a:lnTo>
                                                  <a:lnTo>
                                                    <a:pt x="3405" y="136"/>
                                                  </a:lnTo>
                                                  <a:lnTo>
                                                    <a:pt x="3468" y="135"/>
                                                  </a:lnTo>
                                                  <a:lnTo>
                                                    <a:pt x="3532" y="135"/>
                                                  </a:lnTo>
                                                  <a:lnTo>
                                                    <a:pt x="3594" y="137"/>
                                                  </a:lnTo>
                                                  <a:lnTo>
                                                    <a:pt x="3655" y="139"/>
                                                  </a:lnTo>
                                                  <a:lnTo>
                                                    <a:pt x="3717" y="142"/>
                                                  </a:lnTo>
                                                  <a:lnTo>
                                                    <a:pt x="3777" y="146"/>
                                                  </a:lnTo>
                                                  <a:lnTo>
                                                    <a:pt x="3837" y="152"/>
                                                  </a:lnTo>
                                                  <a:lnTo>
                                                    <a:pt x="3896" y="157"/>
                                                  </a:lnTo>
                                                  <a:lnTo>
                                                    <a:pt x="3954" y="163"/>
                                                  </a:lnTo>
                                                  <a:lnTo>
                                                    <a:pt x="4012" y="170"/>
                                                  </a:lnTo>
                                                  <a:lnTo>
                                                    <a:pt x="4069" y="178"/>
                                                  </a:lnTo>
                                                  <a:lnTo>
                                                    <a:pt x="4125" y="187"/>
                                                  </a:lnTo>
                                                  <a:lnTo>
                                                    <a:pt x="4181" y="197"/>
                                                  </a:lnTo>
                                                  <a:lnTo>
                                                    <a:pt x="4236" y="206"/>
                                                  </a:lnTo>
                                                  <a:lnTo>
                                                    <a:pt x="4291" y="217"/>
                                                  </a:lnTo>
                                                  <a:lnTo>
                                                    <a:pt x="4344" y="228"/>
                                                  </a:lnTo>
                                                  <a:lnTo>
                                                    <a:pt x="4397" y="240"/>
                                                  </a:lnTo>
                                                  <a:lnTo>
                                                    <a:pt x="4449" y="252"/>
                                                  </a:lnTo>
                                                  <a:lnTo>
                                                    <a:pt x="4500" y="265"/>
                                                  </a:lnTo>
                                                  <a:lnTo>
                                                    <a:pt x="4551" y="279"/>
                                                  </a:lnTo>
                                                  <a:lnTo>
                                                    <a:pt x="4601" y="292"/>
                                                  </a:lnTo>
                                                  <a:lnTo>
                                                    <a:pt x="4650" y="306"/>
                                                  </a:lnTo>
                                                  <a:lnTo>
                                                    <a:pt x="4699" y="321"/>
                                                  </a:lnTo>
                                                  <a:lnTo>
                                                    <a:pt x="4594" y="363"/>
                                                  </a:lnTo>
                                                  <a:lnTo>
                                                    <a:pt x="4495" y="407"/>
                                                  </a:lnTo>
                                                  <a:lnTo>
                                                    <a:pt x="4399" y="452"/>
                                                  </a:lnTo>
                                                  <a:lnTo>
                                                    <a:pt x="4308" y="498"/>
                                                  </a:lnTo>
                                                  <a:lnTo>
                                                    <a:pt x="4221" y="547"/>
                                                  </a:lnTo>
                                                  <a:lnTo>
                                                    <a:pt x="4139" y="595"/>
                                                  </a:lnTo>
                                                  <a:lnTo>
                                                    <a:pt x="4060" y="644"/>
                                                  </a:lnTo>
                                                  <a:lnTo>
                                                    <a:pt x="3985" y="694"/>
                                                  </a:lnTo>
                                                  <a:lnTo>
                                                    <a:pt x="3915" y="745"/>
                                                  </a:lnTo>
                                                  <a:lnTo>
                                                    <a:pt x="3847" y="795"/>
                                                  </a:lnTo>
                                                  <a:lnTo>
                                                    <a:pt x="3785" y="845"/>
                                                  </a:lnTo>
                                                  <a:lnTo>
                                                    <a:pt x="3725" y="896"/>
                                                  </a:lnTo>
                                                  <a:lnTo>
                                                    <a:pt x="3670" y="945"/>
                                                  </a:lnTo>
                                                  <a:lnTo>
                                                    <a:pt x="3617" y="993"/>
                                                  </a:lnTo>
                                                  <a:lnTo>
                                                    <a:pt x="3569" y="1041"/>
                                                  </a:lnTo>
                                                  <a:lnTo>
                                                    <a:pt x="3524" y="1088"/>
                                                  </a:lnTo>
                                                  <a:lnTo>
                                                    <a:pt x="3482" y="1134"/>
                                                  </a:lnTo>
                                                  <a:lnTo>
                                                    <a:pt x="3443" y="1178"/>
                                                  </a:lnTo>
                                                  <a:lnTo>
                                                    <a:pt x="3408" y="1220"/>
                                                  </a:lnTo>
                                                  <a:lnTo>
                                                    <a:pt x="3375" y="1261"/>
                                                  </a:lnTo>
                                                  <a:lnTo>
                                                    <a:pt x="3346" y="1299"/>
                                                  </a:lnTo>
                                                  <a:lnTo>
                                                    <a:pt x="3319" y="1335"/>
                                                  </a:lnTo>
                                                  <a:lnTo>
                                                    <a:pt x="3296" y="1369"/>
                                                  </a:lnTo>
                                                  <a:lnTo>
                                                    <a:pt x="3275" y="1399"/>
                                                  </a:lnTo>
                                                  <a:lnTo>
                                                    <a:pt x="3242" y="1453"/>
                                                  </a:lnTo>
                                                  <a:lnTo>
                                                    <a:pt x="3219" y="1493"/>
                                                  </a:lnTo>
                                                  <a:lnTo>
                                                    <a:pt x="3206" y="1517"/>
                                                  </a:lnTo>
                                                  <a:lnTo>
                                                    <a:pt x="3201" y="1527"/>
                                                  </a:lnTo>
                                                  <a:lnTo>
                                                    <a:pt x="3208" y="1517"/>
                                                  </a:lnTo>
                                                  <a:lnTo>
                                                    <a:pt x="3226" y="1493"/>
                                                  </a:lnTo>
                                                  <a:lnTo>
                                                    <a:pt x="3257" y="1455"/>
                                                  </a:lnTo>
                                                  <a:lnTo>
                                                    <a:pt x="3301" y="1403"/>
                                                  </a:lnTo>
                                                  <a:lnTo>
                                                    <a:pt x="3328" y="1373"/>
                                                  </a:lnTo>
                                                  <a:lnTo>
                                                    <a:pt x="3357" y="1340"/>
                                                  </a:lnTo>
                                                  <a:lnTo>
                                                    <a:pt x="3391" y="1305"/>
                                                  </a:lnTo>
                                                  <a:lnTo>
                                                    <a:pt x="3427" y="1268"/>
                                                  </a:lnTo>
                                                  <a:lnTo>
                                                    <a:pt x="3467" y="1229"/>
                                                  </a:lnTo>
                                                  <a:lnTo>
                                                    <a:pt x="3510" y="1188"/>
                                                  </a:lnTo>
                                                  <a:lnTo>
                                                    <a:pt x="3558" y="1146"/>
                                                  </a:lnTo>
                                                  <a:lnTo>
                                                    <a:pt x="3608" y="1102"/>
                                                  </a:lnTo>
                                                  <a:lnTo>
                                                    <a:pt x="3661" y="1058"/>
                                                  </a:lnTo>
                                                  <a:lnTo>
                                                    <a:pt x="3718" y="1012"/>
                                                  </a:lnTo>
                                                  <a:lnTo>
                                                    <a:pt x="3778" y="965"/>
                                                  </a:lnTo>
                                                  <a:lnTo>
                                                    <a:pt x="3843" y="918"/>
                                                  </a:lnTo>
                                                  <a:lnTo>
                                                    <a:pt x="3911" y="871"/>
                                                  </a:lnTo>
                                                  <a:lnTo>
                                                    <a:pt x="3982" y="824"/>
                                                  </a:lnTo>
                                                  <a:lnTo>
                                                    <a:pt x="4057" y="777"/>
                                                  </a:lnTo>
                                                  <a:lnTo>
                                                    <a:pt x="4135" y="729"/>
                                                  </a:lnTo>
                                                  <a:lnTo>
                                                    <a:pt x="4217" y="682"/>
                                                  </a:lnTo>
                                                  <a:lnTo>
                                                    <a:pt x="4302" y="637"/>
                                                  </a:lnTo>
                                                  <a:lnTo>
                                                    <a:pt x="4391" y="592"/>
                                                  </a:lnTo>
                                                  <a:lnTo>
                                                    <a:pt x="4484" y="548"/>
                                                  </a:lnTo>
                                                  <a:lnTo>
                                                    <a:pt x="4581" y="505"/>
                                                  </a:lnTo>
                                                  <a:lnTo>
                                                    <a:pt x="4681" y="463"/>
                                                  </a:lnTo>
                                                  <a:lnTo>
                                                    <a:pt x="4785" y="425"/>
                                                  </a:lnTo>
                                                  <a:lnTo>
                                                    <a:pt x="4893" y="388"/>
                                                  </a:lnTo>
                                                  <a:lnTo>
                                                    <a:pt x="4961" y="412"/>
                                                  </a:lnTo>
                                                  <a:lnTo>
                                                    <a:pt x="5027" y="438"/>
                                                  </a:lnTo>
                                                  <a:lnTo>
                                                    <a:pt x="5090" y="465"/>
                                                  </a:lnTo>
                                                  <a:lnTo>
                                                    <a:pt x="5152" y="491"/>
                                                  </a:lnTo>
                                                  <a:lnTo>
                                                    <a:pt x="5212" y="518"/>
                                                  </a:lnTo>
                                                  <a:lnTo>
                                                    <a:pt x="5270" y="546"/>
                                                  </a:lnTo>
                                                  <a:lnTo>
                                                    <a:pt x="5326" y="573"/>
                                                  </a:lnTo>
                                                  <a:lnTo>
                                                    <a:pt x="5381" y="600"/>
                                                  </a:lnTo>
                                                  <a:lnTo>
                                                    <a:pt x="5433" y="628"/>
                                                  </a:lnTo>
                                                  <a:lnTo>
                                                    <a:pt x="5482" y="654"/>
                                                  </a:lnTo>
                                                  <a:lnTo>
                                                    <a:pt x="5531" y="682"/>
                                                  </a:lnTo>
                                                  <a:lnTo>
                                                    <a:pt x="5577" y="709"/>
                                                  </a:lnTo>
                                                  <a:lnTo>
                                                    <a:pt x="5621" y="734"/>
                                                  </a:lnTo>
                                                  <a:lnTo>
                                                    <a:pt x="5663" y="760"/>
                                                  </a:lnTo>
                                                  <a:lnTo>
                                                    <a:pt x="5703" y="786"/>
                                                  </a:lnTo>
                                                  <a:lnTo>
                                                    <a:pt x="5741" y="810"/>
                                                  </a:lnTo>
                                                  <a:lnTo>
                                                    <a:pt x="5811" y="857"/>
                                                  </a:lnTo>
                                                  <a:lnTo>
                                                    <a:pt x="5872" y="899"/>
                                                  </a:lnTo>
                                                  <a:lnTo>
                                                    <a:pt x="5923" y="937"/>
                                                  </a:lnTo>
                                                  <a:lnTo>
                                                    <a:pt x="5966" y="969"/>
                                                  </a:lnTo>
                                                  <a:lnTo>
                                                    <a:pt x="6023" y="1017"/>
                                                  </a:lnTo>
                                                  <a:lnTo>
                                                    <a:pt x="6043" y="1033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gradFill flip="none" rotWithShape="1">
                                              <a:gsLst>
                                                <a:gs pos="0">
                                                  <a:schemeClr val="accent3">
                                                    <a:lumMod val="60000"/>
                                                    <a:lumOff val="40000"/>
                                                    <a:alpha val="65000"/>
                                                  </a:schemeClr>
                                                </a:gs>
                                                <a:gs pos="50000">
                                                  <a:schemeClr val="accent3">
                                                    <a:lumMod val="40000"/>
                                                    <a:lumOff val="60000"/>
                                                    <a:alpha val="45000"/>
                                                  </a:schemeClr>
                                                </a:gs>
                                                <a:gs pos="100000">
                                                  <a:schemeClr val="accent3">
                                                    <a:lumMod val="20000"/>
                                                    <a:lumOff val="80000"/>
                                                    <a:alpha val="18000"/>
                                                  </a:schemeClr>
                                                </a:gs>
                                              </a:gsLst>
                                              <a:lin ang="16200000" scaled="1"/>
                                              <a:tileRect/>
                                            </a:gra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161" name="Freeform 117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251184" y="4309863"/>
                                              <a:ext cx="950913" cy="416379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1561" y="297"/>
                                                </a:cxn>
                                                <a:cxn ang="0">
                                                  <a:pos x="1933" y="464"/>
                                                </a:cxn>
                                                <a:cxn ang="0">
                                                  <a:pos x="2246" y="664"/>
                                                </a:cxn>
                                                <a:cxn ang="0">
                                                  <a:pos x="2504" y="881"/>
                                                </a:cxn>
                                                <a:cxn ang="0">
                                                  <a:pos x="2711" y="1099"/>
                                                </a:cxn>
                                                <a:cxn ang="0">
                                                  <a:pos x="2555" y="1350"/>
                                                </a:cxn>
                                                <a:cxn ang="0">
                                                  <a:pos x="2174" y="1660"/>
                                                </a:cxn>
                                                <a:cxn ang="0">
                                                  <a:pos x="1912" y="1961"/>
                                                </a:cxn>
                                                <a:cxn ang="0">
                                                  <a:pos x="1752" y="2214"/>
                                                </a:cxn>
                                                <a:cxn ang="0">
                                                  <a:pos x="1658" y="2424"/>
                                                </a:cxn>
                                                <a:cxn ang="0">
                                                  <a:pos x="1738" y="2291"/>
                                                </a:cxn>
                                                <a:cxn ang="0">
                                                  <a:pos x="1894" y="2076"/>
                                                </a:cxn>
                                                <a:cxn ang="0">
                                                  <a:pos x="2141" y="1806"/>
                                                </a:cxn>
                                                <a:cxn ang="0">
                                                  <a:pos x="2487" y="1517"/>
                                                </a:cxn>
                                                <a:cxn ang="0">
                                                  <a:pos x="2887" y="1329"/>
                                                </a:cxn>
                                                <a:cxn ang="0">
                                                  <a:pos x="3062" y="1624"/>
                                                </a:cxn>
                                                <a:cxn ang="0">
                                                  <a:pos x="3091" y="1648"/>
                                                </a:cxn>
                                                <a:cxn ang="0">
                                                  <a:pos x="3042" y="1502"/>
                                                </a:cxn>
                                                <a:cxn ang="0">
                                                  <a:pos x="2936" y="1298"/>
                                                </a:cxn>
                                                <a:cxn ang="0">
                                                  <a:pos x="3116" y="1164"/>
                                                </a:cxn>
                                                <a:cxn ang="0">
                                                  <a:pos x="3385" y="1063"/>
                                                </a:cxn>
                                                <a:cxn ang="0">
                                                  <a:pos x="3761" y="962"/>
                                                </a:cxn>
                                                <a:cxn ang="0">
                                                  <a:pos x="4483" y="909"/>
                                                </a:cxn>
                                                <a:cxn ang="0">
                                                  <a:pos x="5086" y="1014"/>
                                                </a:cxn>
                                                <a:cxn ang="0">
                                                  <a:pos x="5550" y="1197"/>
                                                </a:cxn>
                                                <a:cxn ang="0">
                                                  <a:pos x="5857" y="1377"/>
                                                </a:cxn>
                                                <a:cxn ang="0">
                                                  <a:pos x="5980" y="1458"/>
                                                </a:cxn>
                                                <a:cxn ang="0">
                                                  <a:pos x="5820" y="1298"/>
                                                </a:cxn>
                                                <a:cxn ang="0">
                                                  <a:pos x="5485" y="1089"/>
                                                </a:cxn>
                                                <a:cxn ang="0">
                                                  <a:pos x="5002" y="903"/>
                                                </a:cxn>
                                                <a:cxn ang="0">
                                                  <a:pos x="4401" y="804"/>
                                                </a:cxn>
                                                <a:cxn ang="0">
                                                  <a:pos x="3708" y="863"/>
                                                </a:cxn>
                                                <a:cxn ang="0">
                                                  <a:pos x="3333" y="968"/>
                                                </a:cxn>
                                                <a:cxn ang="0">
                                                  <a:pos x="3059" y="1074"/>
                                                </a:cxn>
                                                <a:cxn ang="0">
                                                  <a:pos x="2827" y="1133"/>
                                                </a:cxn>
                                                <a:cxn ang="0">
                                                  <a:pos x="2632" y="896"/>
                                                </a:cxn>
                                                <a:cxn ang="0">
                                                  <a:pos x="2381" y="656"/>
                                                </a:cxn>
                                                <a:cxn ang="0">
                                                  <a:pos x="2074" y="433"/>
                                                </a:cxn>
                                                <a:cxn ang="0">
                                                  <a:pos x="1710" y="241"/>
                                                </a:cxn>
                                                <a:cxn ang="0">
                                                  <a:pos x="1285" y="99"/>
                                                </a:cxn>
                                                <a:cxn ang="0">
                                                  <a:pos x="804" y="18"/>
                                                </a:cxn>
                                                <a:cxn ang="0">
                                                  <a:pos x="532" y="1"/>
                                                </a:cxn>
                                                <a:cxn ang="0">
                                                  <a:pos x="295" y="5"/>
                                                </a:cxn>
                                                <a:cxn ang="0">
                                                  <a:pos x="126" y="15"/>
                                                </a:cxn>
                                                <a:cxn ang="0">
                                                  <a:pos x="42" y="27"/>
                                                </a:cxn>
                                                <a:cxn ang="0">
                                                  <a:pos x="2" y="80"/>
                                                </a:cxn>
                                                <a:cxn ang="0">
                                                  <a:pos x="5" y="117"/>
                                                </a:cxn>
                                                <a:cxn ang="0">
                                                  <a:pos x="11" y="127"/>
                                                </a:cxn>
                                                <a:cxn ang="0">
                                                  <a:pos x="56" y="133"/>
                                                </a:cxn>
                                                <a:cxn ang="0">
                                                  <a:pos x="185" y="115"/>
                                                </a:cxn>
                                                <a:cxn ang="0">
                                                  <a:pos x="432" y="105"/>
                                                </a:cxn>
                                                <a:cxn ang="0">
                                                  <a:pos x="703" y="115"/>
                                                </a:cxn>
                                                <a:cxn ang="0">
                                                  <a:pos x="978" y="148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5989" h="2433">
                                                  <a:moveTo>
                                                    <a:pt x="1204" y="192"/>
                                                  </a:moveTo>
                                                  <a:lnTo>
                                                    <a:pt x="1279" y="210"/>
                                                  </a:lnTo>
                                                  <a:lnTo>
                                                    <a:pt x="1352" y="229"/>
                                                  </a:lnTo>
                                                  <a:lnTo>
                                                    <a:pt x="1423" y="251"/>
                                                  </a:lnTo>
                                                  <a:lnTo>
                                                    <a:pt x="1493" y="272"/>
                                                  </a:lnTo>
                                                  <a:lnTo>
                                                    <a:pt x="1561" y="297"/>
                                                  </a:lnTo>
                                                  <a:lnTo>
                                                    <a:pt x="1628" y="322"/>
                                                  </a:lnTo>
                                                  <a:lnTo>
                                                    <a:pt x="1691" y="348"/>
                                                  </a:lnTo>
                                                  <a:lnTo>
                                                    <a:pt x="1755" y="376"/>
                                                  </a:lnTo>
                                                  <a:lnTo>
                                                    <a:pt x="1816" y="405"/>
                                                  </a:lnTo>
                                                  <a:lnTo>
                                                    <a:pt x="1875" y="435"/>
                                                  </a:lnTo>
                                                  <a:lnTo>
                                                    <a:pt x="1933" y="464"/>
                                                  </a:lnTo>
                                                  <a:lnTo>
                                                    <a:pt x="1989" y="496"/>
                                                  </a:lnTo>
                                                  <a:lnTo>
                                                    <a:pt x="2044" y="529"/>
                                                  </a:lnTo>
                                                  <a:lnTo>
                                                    <a:pt x="2097" y="562"/>
                                                  </a:lnTo>
                                                  <a:lnTo>
                                                    <a:pt x="2148" y="596"/>
                                                  </a:lnTo>
                                                  <a:lnTo>
                                                    <a:pt x="2198" y="630"/>
                                                  </a:lnTo>
                                                  <a:lnTo>
                                                    <a:pt x="2246" y="664"/>
                                                  </a:lnTo>
                                                  <a:lnTo>
                                                    <a:pt x="2293" y="699"/>
                                                  </a:lnTo>
                                                  <a:lnTo>
                                                    <a:pt x="2338" y="735"/>
                                                  </a:lnTo>
                                                  <a:lnTo>
                                                    <a:pt x="2382" y="771"/>
                                                  </a:lnTo>
                                                  <a:lnTo>
                                                    <a:pt x="2424" y="808"/>
                                                  </a:lnTo>
                                                  <a:lnTo>
                                                    <a:pt x="2464" y="844"/>
                                                  </a:lnTo>
                                                  <a:lnTo>
                                                    <a:pt x="2504" y="881"/>
                                                  </a:lnTo>
                                                  <a:lnTo>
                                                    <a:pt x="2542" y="917"/>
                                                  </a:lnTo>
                                                  <a:lnTo>
                                                    <a:pt x="2578" y="954"/>
                                                  </a:lnTo>
                                                  <a:lnTo>
                                                    <a:pt x="2613" y="990"/>
                                                  </a:lnTo>
                                                  <a:lnTo>
                                                    <a:pt x="2647" y="1027"/>
                                                  </a:lnTo>
                                                  <a:lnTo>
                                                    <a:pt x="2680" y="1063"/>
                                                  </a:lnTo>
                                                  <a:lnTo>
                                                    <a:pt x="2711" y="1099"/>
                                                  </a:lnTo>
                                                  <a:lnTo>
                                                    <a:pt x="2741" y="1133"/>
                                                  </a:lnTo>
                                                  <a:lnTo>
                                                    <a:pt x="2768" y="1168"/>
                                                  </a:lnTo>
                                                  <a:lnTo>
                                                    <a:pt x="2795" y="1203"/>
                                                  </a:lnTo>
                                                  <a:lnTo>
                                                    <a:pt x="2711" y="1250"/>
                                                  </a:lnTo>
                                                  <a:lnTo>
                                                    <a:pt x="2631" y="1300"/>
                                                  </a:lnTo>
                                                  <a:lnTo>
                                                    <a:pt x="2555" y="1350"/>
                                                  </a:lnTo>
                                                  <a:lnTo>
                                                    <a:pt x="2482" y="1400"/>
                                                  </a:lnTo>
                                                  <a:lnTo>
                                                    <a:pt x="2413" y="1452"/>
                                                  </a:lnTo>
                                                  <a:lnTo>
                                                    <a:pt x="2347" y="1504"/>
                                                  </a:lnTo>
                                                  <a:lnTo>
                                                    <a:pt x="2286" y="1555"/>
                                                  </a:lnTo>
                                                  <a:lnTo>
                                                    <a:pt x="2228" y="1608"/>
                                                  </a:lnTo>
                                                  <a:lnTo>
                                                    <a:pt x="2174" y="1660"/>
                                                  </a:lnTo>
                                                  <a:lnTo>
                                                    <a:pt x="2123" y="1711"/>
                                                  </a:lnTo>
                                                  <a:lnTo>
                                                    <a:pt x="2074" y="1763"/>
                                                  </a:lnTo>
                                                  <a:lnTo>
                                                    <a:pt x="2029" y="1814"/>
                                                  </a:lnTo>
                                                  <a:lnTo>
                                                    <a:pt x="1987" y="1863"/>
                                                  </a:lnTo>
                                                  <a:lnTo>
                                                    <a:pt x="1948" y="1912"/>
                                                  </a:lnTo>
                                                  <a:lnTo>
                                                    <a:pt x="1912" y="1961"/>
                                                  </a:lnTo>
                                                  <a:lnTo>
                                                    <a:pt x="1879" y="2007"/>
                                                  </a:lnTo>
                                                  <a:lnTo>
                                                    <a:pt x="1848" y="2052"/>
                                                  </a:lnTo>
                                                  <a:lnTo>
                                                    <a:pt x="1821" y="2095"/>
                                                  </a:lnTo>
                                                  <a:lnTo>
                                                    <a:pt x="1795" y="2137"/>
                                                  </a:lnTo>
                                                  <a:lnTo>
                                                    <a:pt x="1772" y="2176"/>
                                                  </a:lnTo>
                                                  <a:lnTo>
                                                    <a:pt x="1752" y="2214"/>
                                                  </a:lnTo>
                                                  <a:lnTo>
                                                    <a:pt x="1733" y="2249"/>
                                                  </a:lnTo>
                                                  <a:lnTo>
                                                    <a:pt x="1717" y="2282"/>
                                                  </a:lnTo>
                                                  <a:lnTo>
                                                    <a:pt x="1703" y="2312"/>
                                                  </a:lnTo>
                                                  <a:lnTo>
                                                    <a:pt x="1681" y="2362"/>
                                                  </a:lnTo>
                                                  <a:lnTo>
                                                    <a:pt x="1666" y="2400"/>
                                                  </a:lnTo>
                                                  <a:lnTo>
                                                    <a:pt x="1658" y="2424"/>
                                                  </a:lnTo>
                                                  <a:lnTo>
                                                    <a:pt x="1654" y="2433"/>
                                                  </a:lnTo>
                                                  <a:lnTo>
                                                    <a:pt x="1659" y="2424"/>
                                                  </a:lnTo>
                                                  <a:lnTo>
                                                    <a:pt x="1670" y="2402"/>
                                                  </a:lnTo>
                                                  <a:lnTo>
                                                    <a:pt x="1690" y="2367"/>
                                                  </a:lnTo>
                                                  <a:lnTo>
                                                    <a:pt x="1719" y="2319"/>
                                                  </a:lnTo>
                                                  <a:lnTo>
                                                    <a:pt x="1738" y="2291"/>
                                                  </a:lnTo>
                                                  <a:lnTo>
                                                    <a:pt x="1757" y="2260"/>
                                                  </a:lnTo>
                                                  <a:lnTo>
                                                    <a:pt x="1780" y="2227"/>
                                                  </a:lnTo>
                                                  <a:lnTo>
                                                    <a:pt x="1804" y="2193"/>
                                                  </a:lnTo>
                                                  <a:lnTo>
                                                    <a:pt x="1832" y="2156"/>
                                                  </a:lnTo>
                                                  <a:lnTo>
                                                    <a:pt x="1862" y="2117"/>
                                                  </a:lnTo>
                                                  <a:lnTo>
                                                    <a:pt x="1894" y="2076"/>
                                                  </a:lnTo>
                                                  <a:lnTo>
                                                    <a:pt x="1929" y="2033"/>
                                                  </a:lnTo>
                                                  <a:lnTo>
                                                    <a:pt x="1965" y="1990"/>
                                                  </a:lnTo>
                                                  <a:lnTo>
                                                    <a:pt x="2006" y="1945"/>
                                                  </a:lnTo>
                                                  <a:lnTo>
                                                    <a:pt x="2048" y="1900"/>
                                                  </a:lnTo>
                                                  <a:lnTo>
                                                    <a:pt x="2093" y="1853"/>
                                                  </a:lnTo>
                                                  <a:lnTo>
                                                    <a:pt x="2141" y="1806"/>
                                                  </a:lnTo>
                                                  <a:lnTo>
                                                    <a:pt x="2191" y="1758"/>
                                                  </a:lnTo>
                                                  <a:lnTo>
                                                    <a:pt x="2245" y="1710"/>
                                                  </a:lnTo>
                                                  <a:lnTo>
                                                    <a:pt x="2301" y="1662"/>
                                                  </a:lnTo>
                                                  <a:lnTo>
                                                    <a:pt x="2361" y="1614"/>
                                                  </a:lnTo>
                                                  <a:lnTo>
                                                    <a:pt x="2422" y="1565"/>
                                                  </a:lnTo>
                                                  <a:lnTo>
                                                    <a:pt x="2487" y="1517"/>
                                                  </a:lnTo>
                                                  <a:lnTo>
                                                    <a:pt x="2556" y="1469"/>
                                                  </a:lnTo>
                                                  <a:lnTo>
                                                    <a:pt x="2627" y="1423"/>
                                                  </a:lnTo>
                                                  <a:lnTo>
                                                    <a:pt x="2701" y="1377"/>
                                                  </a:lnTo>
                                                  <a:lnTo>
                                                    <a:pt x="2778" y="1331"/>
                                                  </a:lnTo>
                                                  <a:lnTo>
                                                    <a:pt x="2858" y="1287"/>
                                                  </a:lnTo>
                                                  <a:lnTo>
                                                    <a:pt x="2887" y="1329"/>
                                                  </a:lnTo>
                                                  <a:lnTo>
                                                    <a:pt x="2915" y="1370"/>
                                                  </a:lnTo>
                                                  <a:lnTo>
                                                    <a:pt x="2941" y="1411"/>
                                                  </a:lnTo>
                                                  <a:lnTo>
                                                    <a:pt x="2964" y="1447"/>
                                                  </a:lnTo>
                                                  <a:lnTo>
                                                    <a:pt x="3004" y="1516"/>
                                                  </a:lnTo>
                                                  <a:lnTo>
                                                    <a:pt x="3037" y="1576"/>
                                                  </a:lnTo>
                                                  <a:lnTo>
                                                    <a:pt x="3062" y="1624"/>
                                                  </a:lnTo>
                                                  <a:lnTo>
                                                    <a:pt x="3078" y="1660"/>
                                                  </a:lnTo>
                                                  <a:lnTo>
                                                    <a:pt x="3089" y="1682"/>
                                                  </a:lnTo>
                                                  <a:lnTo>
                                                    <a:pt x="3092" y="1691"/>
                                                  </a:lnTo>
                                                  <a:lnTo>
                                                    <a:pt x="3093" y="1678"/>
                                                  </a:lnTo>
                                                  <a:lnTo>
                                                    <a:pt x="3093" y="1664"/>
                                                  </a:lnTo>
                                                  <a:lnTo>
                                                    <a:pt x="3091" y="1648"/>
                                                  </a:lnTo>
                                                  <a:lnTo>
                                                    <a:pt x="3087" y="1628"/>
                                                  </a:lnTo>
                                                  <a:lnTo>
                                                    <a:pt x="3081" y="1607"/>
                                                  </a:lnTo>
                                                  <a:lnTo>
                                                    <a:pt x="3074" y="1583"/>
                                                  </a:lnTo>
                                                  <a:lnTo>
                                                    <a:pt x="3065" y="1558"/>
                                                  </a:lnTo>
                                                  <a:lnTo>
                                                    <a:pt x="3055" y="1531"/>
                                                  </a:lnTo>
                                                  <a:lnTo>
                                                    <a:pt x="3042" y="1502"/>
                                                  </a:lnTo>
                                                  <a:lnTo>
                                                    <a:pt x="3029" y="1471"/>
                                                  </a:lnTo>
                                                  <a:lnTo>
                                                    <a:pt x="3014" y="1439"/>
                                                  </a:lnTo>
                                                  <a:lnTo>
                                                    <a:pt x="2996" y="1405"/>
                                                  </a:lnTo>
                                                  <a:lnTo>
                                                    <a:pt x="2978" y="1370"/>
                                                  </a:lnTo>
                                                  <a:lnTo>
                                                    <a:pt x="2957" y="1335"/>
                                                  </a:lnTo>
                                                  <a:lnTo>
                                                    <a:pt x="2936" y="1298"/>
                                                  </a:lnTo>
                                                  <a:lnTo>
                                                    <a:pt x="2912" y="1259"/>
                                                  </a:lnTo>
                                                  <a:lnTo>
                                                    <a:pt x="2951" y="1239"/>
                                                  </a:lnTo>
                                                  <a:lnTo>
                                                    <a:pt x="2991" y="1220"/>
                                                  </a:lnTo>
                                                  <a:lnTo>
                                                    <a:pt x="3032" y="1201"/>
                                                  </a:lnTo>
                                                  <a:lnTo>
                                                    <a:pt x="3074" y="1183"/>
                                                  </a:lnTo>
                                                  <a:lnTo>
                                                    <a:pt x="3116" y="1164"/>
                                                  </a:lnTo>
                                                  <a:lnTo>
                                                    <a:pt x="3159" y="1146"/>
                                                  </a:lnTo>
                                                  <a:lnTo>
                                                    <a:pt x="3204" y="1128"/>
                                                  </a:lnTo>
                                                  <a:lnTo>
                                                    <a:pt x="3248" y="1112"/>
                                                  </a:lnTo>
                                                  <a:lnTo>
                                                    <a:pt x="3293" y="1094"/>
                                                  </a:lnTo>
                                                  <a:lnTo>
                                                    <a:pt x="3339" y="1079"/>
                                                  </a:lnTo>
                                                  <a:lnTo>
                                                    <a:pt x="3385" y="1063"/>
                                                  </a:lnTo>
                                                  <a:lnTo>
                                                    <a:pt x="3434" y="1047"/>
                                                  </a:lnTo>
                                                  <a:lnTo>
                                                    <a:pt x="3481" y="1033"/>
                                                  </a:lnTo>
                                                  <a:lnTo>
                                                    <a:pt x="3530" y="1018"/>
                                                  </a:lnTo>
                                                  <a:lnTo>
                                                    <a:pt x="3580" y="1005"/>
                                                  </a:lnTo>
                                                  <a:lnTo>
                                                    <a:pt x="3631" y="992"/>
                                                  </a:lnTo>
                                                  <a:lnTo>
                                                    <a:pt x="3761" y="962"/>
                                                  </a:lnTo>
                                                  <a:lnTo>
                                                    <a:pt x="3888" y="938"/>
                                                  </a:lnTo>
                                                  <a:lnTo>
                                                    <a:pt x="4014" y="922"/>
                                                  </a:lnTo>
                                                  <a:lnTo>
                                                    <a:pt x="4136" y="911"/>
                                                  </a:lnTo>
                                                  <a:lnTo>
                                                    <a:pt x="4255" y="906"/>
                                                  </a:lnTo>
                                                  <a:lnTo>
                                                    <a:pt x="4371" y="905"/>
                                                  </a:lnTo>
                                                  <a:lnTo>
                                                    <a:pt x="4483" y="909"/>
                                                  </a:lnTo>
                                                  <a:lnTo>
                                                    <a:pt x="4593" y="918"/>
                                                  </a:lnTo>
                                                  <a:lnTo>
                                                    <a:pt x="4698" y="930"/>
                                                  </a:lnTo>
                                                  <a:lnTo>
                                                    <a:pt x="4801" y="947"/>
                                                  </a:lnTo>
                                                  <a:lnTo>
                                                    <a:pt x="4899" y="966"/>
                                                  </a:lnTo>
                                                  <a:lnTo>
                                                    <a:pt x="4995" y="989"/>
                                                  </a:lnTo>
                                                  <a:lnTo>
                                                    <a:pt x="5086" y="1014"/>
                                                  </a:lnTo>
                                                  <a:lnTo>
                                                    <a:pt x="5174" y="1041"/>
                                                  </a:lnTo>
                                                  <a:lnTo>
                                                    <a:pt x="5257" y="1070"/>
                                                  </a:lnTo>
                                                  <a:lnTo>
                                                    <a:pt x="5337" y="1101"/>
                                                  </a:lnTo>
                                                  <a:lnTo>
                                                    <a:pt x="5413" y="1132"/>
                                                  </a:lnTo>
                                                  <a:lnTo>
                                                    <a:pt x="5484" y="1164"/>
                                                  </a:lnTo>
                                                  <a:lnTo>
                                                    <a:pt x="5550" y="1197"/>
                                                  </a:lnTo>
                                                  <a:lnTo>
                                                    <a:pt x="5613" y="1229"/>
                                                  </a:lnTo>
                                                  <a:lnTo>
                                                    <a:pt x="5671" y="1261"/>
                                                  </a:lnTo>
                                                  <a:lnTo>
                                                    <a:pt x="5725" y="1291"/>
                                                  </a:lnTo>
                                                  <a:lnTo>
                                                    <a:pt x="5773" y="1322"/>
                                                  </a:lnTo>
                                                  <a:lnTo>
                                                    <a:pt x="5817" y="1350"/>
                                                  </a:lnTo>
                                                  <a:lnTo>
                                                    <a:pt x="5857" y="1377"/>
                                                  </a:lnTo>
                                                  <a:lnTo>
                                                    <a:pt x="5891" y="1400"/>
                                                  </a:lnTo>
                                                  <a:lnTo>
                                                    <a:pt x="5921" y="1422"/>
                                                  </a:lnTo>
                                                  <a:lnTo>
                                                    <a:pt x="5945" y="1440"/>
                                                  </a:lnTo>
                                                  <a:lnTo>
                                                    <a:pt x="5977" y="1466"/>
                                                  </a:lnTo>
                                                  <a:lnTo>
                                                    <a:pt x="5989" y="1475"/>
                                                  </a:lnTo>
                                                  <a:lnTo>
                                                    <a:pt x="5980" y="1458"/>
                                                  </a:lnTo>
                                                  <a:lnTo>
                                                    <a:pt x="5967" y="1437"/>
                                                  </a:lnTo>
                                                  <a:lnTo>
                                                    <a:pt x="5949" y="1414"/>
                                                  </a:lnTo>
                                                  <a:lnTo>
                                                    <a:pt x="5924" y="1388"/>
                                                  </a:lnTo>
                                                  <a:lnTo>
                                                    <a:pt x="5894" y="1359"/>
                                                  </a:lnTo>
                                                  <a:lnTo>
                                                    <a:pt x="5859" y="1329"/>
                                                  </a:lnTo>
                                                  <a:lnTo>
                                                    <a:pt x="5820" y="1298"/>
                                                  </a:lnTo>
                                                  <a:lnTo>
                                                    <a:pt x="5775" y="1264"/>
                                                  </a:lnTo>
                                                  <a:lnTo>
                                                    <a:pt x="5726" y="1230"/>
                                                  </a:lnTo>
                                                  <a:lnTo>
                                                    <a:pt x="5672" y="1195"/>
                                                  </a:lnTo>
                                                  <a:lnTo>
                                                    <a:pt x="5614" y="1160"/>
                                                  </a:lnTo>
                                                  <a:lnTo>
                                                    <a:pt x="5551" y="1124"/>
                                                  </a:lnTo>
                                                  <a:lnTo>
                                                    <a:pt x="5485" y="1089"/>
                                                  </a:lnTo>
                                                  <a:lnTo>
                                                    <a:pt x="5414" y="1055"/>
                                                  </a:lnTo>
                                                  <a:lnTo>
                                                    <a:pt x="5339" y="1022"/>
                                                  </a:lnTo>
                                                  <a:lnTo>
                                                    <a:pt x="5260" y="989"/>
                                                  </a:lnTo>
                                                  <a:lnTo>
                                                    <a:pt x="5178" y="958"/>
                                                  </a:lnTo>
                                                  <a:lnTo>
                                                    <a:pt x="5091" y="929"/>
                                                  </a:lnTo>
                                                  <a:lnTo>
                                                    <a:pt x="5002" y="903"/>
                                                  </a:lnTo>
                                                  <a:lnTo>
                                                    <a:pt x="4910" y="878"/>
                                                  </a:lnTo>
                                                  <a:lnTo>
                                                    <a:pt x="4813" y="856"/>
                                                  </a:lnTo>
                                                  <a:lnTo>
                                                    <a:pt x="4715" y="838"/>
                                                  </a:lnTo>
                                                  <a:lnTo>
                                                    <a:pt x="4613" y="822"/>
                                                  </a:lnTo>
                                                  <a:lnTo>
                                                    <a:pt x="4508" y="811"/>
                                                  </a:lnTo>
                                                  <a:lnTo>
                                                    <a:pt x="4401" y="804"/>
                                                  </a:lnTo>
                                                  <a:lnTo>
                                                    <a:pt x="4291" y="801"/>
                                                  </a:lnTo>
                                                  <a:lnTo>
                                                    <a:pt x="4179" y="803"/>
                                                  </a:lnTo>
                                                  <a:lnTo>
                                                    <a:pt x="4064" y="809"/>
                                                  </a:lnTo>
                                                  <a:lnTo>
                                                    <a:pt x="3947" y="821"/>
                                                  </a:lnTo>
                                                  <a:lnTo>
                                                    <a:pt x="3829" y="839"/>
                                                  </a:lnTo>
                                                  <a:lnTo>
                                                    <a:pt x="3708" y="863"/>
                                                  </a:lnTo>
                                                  <a:lnTo>
                                                    <a:pt x="3585" y="891"/>
                                                  </a:lnTo>
                                                  <a:lnTo>
                                                    <a:pt x="3533" y="906"/>
                                                  </a:lnTo>
                                                  <a:lnTo>
                                                    <a:pt x="3482" y="921"/>
                                                  </a:lnTo>
                                                  <a:lnTo>
                                                    <a:pt x="3431" y="936"/>
                                                  </a:lnTo>
                                                  <a:lnTo>
                                                    <a:pt x="3381" y="952"/>
                                                  </a:lnTo>
                                                  <a:lnTo>
                                                    <a:pt x="3333" y="968"/>
                                                  </a:lnTo>
                                                  <a:lnTo>
                                                    <a:pt x="3285" y="985"/>
                                                  </a:lnTo>
                                                  <a:lnTo>
                                                    <a:pt x="3238" y="1002"/>
                                                  </a:lnTo>
                                                  <a:lnTo>
                                                    <a:pt x="3192" y="1020"/>
                                                  </a:lnTo>
                                                  <a:lnTo>
                                                    <a:pt x="3147" y="1037"/>
                                                  </a:lnTo>
                                                  <a:lnTo>
                                                    <a:pt x="3103" y="1055"/>
                                                  </a:lnTo>
                                                  <a:lnTo>
                                                    <a:pt x="3059" y="1074"/>
                                                  </a:lnTo>
                                                  <a:lnTo>
                                                    <a:pt x="3017" y="1093"/>
                                                  </a:lnTo>
                                                  <a:lnTo>
                                                    <a:pt x="2975" y="1112"/>
                                                  </a:lnTo>
                                                  <a:lnTo>
                                                    <a:pt x="2934" y="1132"/>
                                                  </a:lnTo>
                                                  <a:lnTo>
                                                    <a:pt x="2894" y="1152"/>
                                                  </a:lnTo>
                                                  <a:lnTo>
                                                    <a:pt x="2853" y="1172"/>
                                                  </a:lnTo>
                                                  <a:lnTo>
                                                    <a:pt x="2827" y="1133"/>
                                                  </a:lnTo>
                                                  <a:lnTo>
                                                    <a:pt x="2798" y="1095"/>
                                                  </a:lnTo>
                                                  <a:lnTo>
                                                    <a:pt x="2768" y="1055"/>
                                                  </a:lnTo>
                                                  <a:lnTo>
                                                    <a:pt x="2736" y="1016"/>
                                                  </a:lnTo>
                                                  <a:lnTo>
                                                    <a:pt x="2703" y="976"/>
                                                  </a:lnTo>
                                                  <a:lnTo>
                                                    <a:pt x="2668" y="936"/>
                                                  </a:lnTo>
                                                  <a:lnTo>
                                                    <a:pt x="2632" y="896"/>
                                                  </a:lnTo>
                                                  <a:lnTo>
                                                    <a:pt x="2594" y="856"/>
                                                  </a:lnTo>
                                                  <a:lnTo>
                                                    <a:pt x="2555" y="815"/>
                                                  </a:lnTo>
                                                  <a:lnTo>
                                                    <a:pt x="2514" y="775"/>
                                                  </a:lnTo>
                                                  <a:lnTo>
                                                    <a:pt x="2472" y="735"/>
                                                  </a:lnTo>
                                                  <a:lnTo>
                                                    <a:pt x="2427" y="696"/>
                                                  </a:lnTo>
                                                  <a:lnTo>
                                                    <a:pt x="2381" y="656"/>
                                                  </a:lnTo>
                                                  <a:lnTo>
                                                    <a:pt x="2334" y="617"/>
                                                  </a:lnTo>
                                                  <a:lnTo>
                                                    <a:pt x="2286" y="579"/>
                                                  </a:lnTo>
                                                  <a:lnTo>
                                                    <a:pt x="2235" y="541"/>
                                                  </a:lnTo>
                                                  <a:lnTo>
                                                    <a:pt x="2183" y="504"/>
                                                  </a:lnTo>
                                                  <a:lnTo>
                                                    <a:pt x="2130" y="467"/>
                                                  </a:lnTo>
                                                  <a:lnTo>
                                                    <a:pt x="2074" y="433"/>
                                                  </a:lnTo>
                                                  <a:lnTo>
                                                    <a:pt x="2018" y="398"/>
                                                  </a:lnTo>
                                                  <a:lnTo>
                                                    <a:pt x="1959" y="364"/>
                                                  </a:lnTo>
                                                  <a:lnTo>
                                                    <a:pt x="1900" y="331"/>
                                                  </a:lnTo>
                                                  <a:lnTo>
                                                    <a:pt x="1838" y="299"/>
                                                  </a:lnTo>
                                                  <a:lnTo>
                                                    <a:pt x="1775" y="269"/>
                                                  </a:lnTo>
                                                  <a:lnTo>
                                                    <a:pt x="1710" y="241"/>
                                                  </a:lnTo>
                                                  <a:lnTo>
                                                    <a:pt x="1643" y="213"/>
                                                  </a:lnTo>
                                                  <a:lnTo>
                                                    <a:pt x="1574" y="187"/>
                                                  </a:lnTo>
                                                  <a:lnTo>
                                                    <a:pt x="1505" y="163"/>
                                                  </a:lnTo>
                                                  <a:lnTo>
                                                    <a:pt x="1434" y="140"/>
                                                  </a:lnTo>
                                                  <a:lnTo>
                                                    <a:pt x="1360" y="118"/>
                                                  </a:lnTo>
                                                  <a:lnTo>
                                                    <a:pt x="1285" y="99"/>
                                                  </a:lnTo>
                                                  <a:lnTo>
                                                    <a:pt x="1209" y="82"/>
                                                  </a:lnTo>
                                                  <a:lnTo>
                                                    <a:pt x="1120" y="64"/>
                                                  </a:lnTo>
                                                  <a:lnTo>
                                                    <a:pt x="1030" y="49"/>
                                                  </a:lnTo>
                                                  <a:lnTo>
                                                    <a:pt x="940" y="34"/>
                                                  </a:lnTo>
                                                  <a:lnTo>
                                                    <a:pt x="850" y="23"/>
                                                  </a:lnTo>
                                                  <a:lnTo>
                                                    <a:pt x="804" y="18"/>
                                                  </a:lnTo>
                                                  <a:lnTo>
                                                    <a:pt x="759" y="14"/>
                                                  </a:lnTo>
                                                  <a:lnTo>
                                                    <a:pt x="714" y="11"/>
                                                  </a:lnTo>
                                                  <a:lnTo>
                                                    <a:pt x="669" y="7"/>
                                                  </a:lnTo>
                                                  <a:lnTo>
                                                    <a:pt x="624" y="5"/>
                                                  </a:lnTo>
                                                  <a:lnTo>
                                                    <a:pt x="579" y="3"/>
                                                  </a:lnTo>
                                                  <a:lnTo>
                                                    <a:pt x="532" y="1"/>
                                                  </a:lnTo>
                                                  <a:lnTo>
                                                    <a:pt x="487" y="0"/>
                                                  </a:lnTo>
                                                  <a:lnTo>
                                                    <a:pt x="449" y="0"/>
                                                  </a:lnTo>
                                                  <a:lnTo>
                                                    <a:pt x="410" y="0"/>
                                                  </a:lnTo>
                                                  <a:lnTo>
                                                    <a:pt x="372" y="1"/>
                                                  </a:lnTo>
                                                  <a:lnTo>
                                                    <a:pt x="333" y="4"/>
                                                  </a:lnTo>
                                                  <a:lnTo>
                                                    <a:pt x="295" y="5"/>
                                                  </a:lnTo>
                                                  <a:lnTo>
                                                    <a:pt x="256" y="8"/>
                                                  </a:lnTo>
                                                  <a:lnTo>
                                                    <a:pt x="218" y="10"/>
                                                  </a:lnTo>
                                                  <a:lnTo>
                                                    <a:pt x="180" y="13"/>
                                                  </a:lnTo>
                                                  <a:lnTo>
                                                    <a:pt x="164" y="14"/>
                                                  </a:lnTo>
                                                  <a:lnTo>
                                                    <a:pt x="145" y="15"/>
                                                  </a:lnTo>
                                                  <a:lnTo>
                                                    <a:pt x="126" y="15"/>
                                                  </a:lnTo>
                                                  <a:lnTo>
                                                    <a:pt x="105" y="16"/>
                                                  </a:lnTo>
                                                  <a:lnTo>
                                                    <a:pt x="85" y="18"/>
                                                  </a:lnTo>
                                                  <a:lnTo>
                                                    <a:pt x="66" y="20"/>
                                                  </a:lnTo>
                                                  <a:lnTo>
                                                    <a:pt x="57" y="22"/>
                                                  </a:lnTo>
                                                  <a:lnTo>
                                                    <a:pt x="49" y="24"/>
                                                  </a:lnTo>
                                                  <a:lnTo>
                                                    <a:pt x="42" y="27"/>
                                                  </a:lnTo>
                                                  <a:lnTo>
                                                    <a:pt x="34" y="30"/>
                                                  </a:lnTo>
                                                  <a:lnTo>
                                                    <a:pt x="26" y="36"/>
                                                  </a:lnTo>
                                                  <a:lnTo>
                                                    <a:pt x="18" y="46"/>
                                                  </a:lnTo>
                                                  <a:lnTo>
                                                    <a:pt x="11" y="56"/>
                                                  </a:lnTo>
                                                  <a:lnTo>
                                                    <a:pt x="6" y="68"/>
                                                  </a:lnTo>
                                                  <a:lnTo>
                                                    <a:pt x="2" y="80"/>
                                                  </a:lnTo>
                                                  <a:lnTo>
                                                    <a:pt x="0" y="93"/>
                                                  </a:lnTo>
                                                  <a:lnTo>
                                                    <a:pt x="0" y="99"/>
                                                  </a:lnTo>
                                                  <a:lnTo>
                                                    <a:pt x="1" y="105"/>
                                                  </a:lnTo>
                                                  <a:lnTo>
                                                    <a:pt x="2" y="111"/>
                                                  </a:lnTo>
                                                  <a:lnTo>
                                                    <a:pt x="4" y="116"/>
                                                  </a:lnTo>
                                                  <a:lnTo>
                                                    <a:pt x="5" y="117"/>
                                                  </a:lnTo>
                                                  <a:lnTo>
                                                    <a:pt x="5" y="119"/>
                                                  </a:lnTo>
                                                  <a:lnTo>
                                                    <a:pt x="6" y="121"/>
                                                  </a:lnTo>
                                                  <a:lnTo>
                                                    <a:pt x="7" y="123"/>
                                                  </a:lnTo>
                                                  <a:lnTo>
                                                    <a:pt x="8" y="124"/>
                                                  </a:lnTo>
                                                  <a:lnTo>
                                                    <a:pt x="10" y="126"/>
                                                  </a:lnTo>
                                                  <a:lnTo>
                                                    <a:pt x="11" y="127"/>
                                                  </a:lnTo>
                                                  <a:lnTo>
                                                    <a:pt x="12" y="128"/>
                                                  </a:lnTo>
                                                  <a:lnTo>
                                                    <a:pt x="17" y="131"/>
                                                  </a:lnTo>
                                                  <a:lnTo>
                                                    <a:pt x="22" y="133"/>
                                                  </a:lnTo>
                                                  <a:lnTo>
                                                    <a:pt x="29" y="134"/>
                                                  </a:lnTo>
                                                  <a:lnTo>
                                                    <a:pt x="38" y="134"/>
                                                  </a:lnTo>
                                                  <a:lnTo>
                                                    <a:pt x="56" y="133"/>
                                                  </a:lnTo>
                                                  <a:lnTo>
                                                    <a:pt x="77" y="131"/>
                                                  </a:lnTo>
                                                  <a:lnTo>
                                                    <a:pt x="96" y="127"/>
                                                  </a:lnTo>
                                                  <a:lnTo>
                                                    <a:pt x="116" y="124"/>
                                                  </a:lnTo>
                                                  <a:lnTo>
                                                    <a:pt x="132" y="121"/>
                                                  </a:lnTo>
                                                  <a:lnTo>
                                                    <a:pt x="144" y="118"/>
                                                  </a:lnTo>
                                                  <a:lnTo>
                                                    <a:pt x="185" y="115"/>
                                                  </a:lnTo>
                                                  <a:lnTo>
                                                    <a:pt x="226" y="112"/>
                                                  </a:lnTo>
                                                  <a:lnTo>
                                                    <a:pt x="268" y="109"/>
                                                  </a:lnTo>
                                                  <a:lnTo>
                                                    <a:pt x="309" y="107"/>
                                                  </a:lnTo>
                                                  <a:lnTo>
                                                    <a:pt x="350" y="106"/>
                                                  </a:lnTo>
                                                  <a:lnTo>
                                                    <a:pt x="391" y="105"/>
                                                  </a:lnTo>
                                                  <a:lnTo>
                                                    <a:pt x="432" y="105"/>
                                                  </a:lnTo>
                                                  <a:lnTo>
                                                    <a:pt x="473" y="105"/>
                                                  </a:lnTo>
                                                  <a:lnTo>
                                                    <a:pt x="519" y="106"/>
                                                  </a:lnTo>
                                                  <a:lnTo>
                                                    <a:pt x="565" y="107"/>
                                                  </a:lnTo>
                                                  <a:lnTo>
                                                    <a:pt x="611" y="109"/>
                                                  </a:lnTo>
                                                  <a:lnTo>
                                                    <a:pt x="658" y="112"/>
                                                  </a:lnTo>
                                                  <a:lnTo>
                                                    <a:pt x="703" y="115"/>
                                                  </a:lnTo>
                                                  <a:lnTo>
                                                    <a:pt x="749" y="119"/>
                                                  </a:lnTo>
                                                  <a:lnTo>
                                                    <a:pt x="795" y="124"/>
                                                  </a:lnTo>
                                                  <a:lnTo>
                                                    <a:pt x="840" y="129"/>
                                                  </a:lnTo>
                                                  <a:lnTo>
                                                    <a:pt x="887" y="135"/>
                                                  </a:lnTo>
                                                  <a:lnTo>
                                                    <a:pt x="932" y="141"/>
                                                  </a:lnTo>
                                                  <a:lnTo>
                                                    <a:pt x="978" y="148"/>
                                                  </a:lnTo>
                                                  <a:lnTo>
                                                    <a:pt x="1023" y="155"/>
                                                  </a:lnTo>
                                                  <a:lnTo>
                                                    <a:pt x="1068" y="164"/>
                                                  </a:lnTo>
                                                  <a:lnTo>
                                                    <a:pt x="1113" y="173"/>
                                                  </a:lnTo>
                                                  <a:lnTo>
                                                    <a:pt x="1159" y="182"/>
                                                  </a:lnTo>
                                                  <a:lnTo>
                                                    <a:pt x="1204" y="192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gradFill flip="none" rotWithShape="1">
                                              <a:gsLst>
                                                <a:gs pos="0">
                                                  <a:schemeClr val="accent3">
                                                    <a:lumMod val="60000"/>
                                                    <a:lumOff val="40000"/>
                                                    <a:alpha val="65000"/>
                                                  </a:schemeClr>
                                                </a:gs>
                                                <a:gs pos="50000">
                                                  <a:schemeClr val="accent3">
                                                    <a:lumMod val="40000"/>
                                                    <a:lumOff val="60000"/>
                                                    <a:alpha val="45000"/>
                                                  </a:schemeClr>
                                                </a:gs>
                                                <a:gs pos="100000">
                                                  <a:schemeClr val="accent3">
                                                    <a:lumMod val="20000"/>
                                                    <a:lumOff val="80000"/>
                                                    <a:alpha val="18000"/>
                                                  </a:schemeClr>
                                                </a:gs>
                                              </a:gsLst>
                                              <a:lin ang="16200000" scaled="1"/>
                                              <a:tileRect/>
                                            </a:gra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162" name="Freeform 118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856022" y="3782107"/>
                                              <a:ext cx="577850" cy="166209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3" y="962"/>
                                                </a:cxn>
                                                <a:cxn ang="0">
                                                  <a:pos x="21" y="922"/>
                                                </a:cxn>
                                                <a:cxn ang="0">
                                                  <a:pos x="44" y="880"/>
                                                </a:cxn>
                                                <a:cxn ang="0">
                                                  <a:pos x="77" y="828"/>
                                                </a:cxn>
                                                <a:cxn ang="0">
                                                  <a:pos x="122" y="766"/>
                                                </a:cxn>
                                                <a:cxn ang="0">
                                                  <a:pos x="179" y="698"/>
                                                </a:cxn>
                                                <a:cxn ang="0">
                                                  <a:pos x="250" y="624"/>
                                                </a:cxn>
                                                <a:cxn ang="0">
                                                  <a:pos x="336" y="547"/>
                                                </a:cxn>
                                                <a:cxn ang="0">
                                                  <a:pos x="439" y="468"/>
                                                </a:cxn>
                                                <a:cxn ang="0">
                                                  <a:pos x="559" y="389"/>
                                                </a:cxn>
                                                <a:cxn ang="0">
                                                  <a:pos x="696" y="312"/>
                                                </a:cxn>
                                                <a:cxn ang="0">
                                                  <a:pos x="855" y="239"/>
                                                </a:cxn>
                                                <a:cxn ang="0">
                                                  <a:pos x="1035" y="170"/>
                                                </a:cxn>
                                                <a:cxn ang="0">
                                                  <a:pos x="1237" y="110"/>
                                                </a:cxn>
                                                <a:cxn ang="0">
                                                  <a:pos x="1462" y="58"/>
                                                </a:cxn>
                                                <a:cxn ang="0">
                                                  <a:pos x="1687" y="21"/>
                                                </a:cxn>
                                                <a:cxn ang="0">
                                                  <a:pos x="1888" y="3"/>
                                                </a:cxn>
                                                <a:cxn ang="0">
                                                  <a:pos x="2083" y="0"/>
                                                </a:cxn>
                                                <a:cxn ang="0">
                                                  <a:pos x="2271" y="8"/>
                                                </a:cxn>
                                                <a:cxn ang="0">
                                                  <a:pos x="2452" y="28"/>
                                                </a:cxn>
                                                <a:cxn ang="0">
                                                  <a:pos x="2622" y="57"/>
                                                </a:cxn>
                                                <a:cxn ang="0">
                                                  <a:pos x="2783" y="94"/>
                                                </a:cxn>
                                                <a:cxn ang="0">
                                                  <a:pos x="2934" y="136"/>
                                                </a:cxn>
                                                <a:cxn ang="0">
                                                  <a:pos x="3072" y="183"/>
                                                </a:cxn>
                                                <a:cxn ang="0">
                                                  <a:pos x="3198" y="233"/>
                                                </a:cxn>
                                                <a:cxn ang="0">
                                                  <a:pos x="3310" y="284"/>
                                                </a:cxn>
                                                <a:cxn ang="0">
                                                  <a:pos x="3407" y="333"/>
                                                </a:cxn>
                                                <a:cxn ang="0">
                                                  <a:pos x="3489" y="380"/>
                                                </a:cxn>
                                                <a:cxn ang="0">
                                                  <a:pos x="3553" y="424"/>
                                                </a:cxn>
                                                <a:cxn ang="0">
                                                  <a:pos x="3601" y="462"/>
                                                </a:cxn>
                                                <a:cxn ang="0">
                                                  <a:pos x="3629" y="491"/>
                                                </a:cxn>
                                                <a:cxn ang="0">
                                                  <a:pos x="3626" y="496"/>
                                                </a:cxn>
                                                <a:cxn ang="0">
                                                  <a:pos x="3551" y="450"/>
                                                </a:cxn>
                                                <a:cxn ang="0">
                                                  <a:pos x="3450" y="395"/>
                                                </a:cxn>
                                                <a:cxn ang="0">
                                                  <a:pos x="3361" y="352"/>
                                                </a:cxn>
                                                <a:cxn ang="0">
                                                  <a:pos x="3257" y="306"/>
                                                </a:cxn>
                                                <a:cxn ang="0">
                                                  <a:pos x="3138" y="258"/>
                                                </a:cxn>
                                                <a:cxn ang="0">
                                                  <a:pos x="3005" y="212"/>
                                                </a:cxn>
                                                <a:cxn ang="0">
                                                  <a:pos x="2858" y="169"/>
                                                </a:cxn>
                                                <a:cxn ang="0">
                                                  <a:pos x="2699" y="132"/>
                                                </a:cxn>
                                                <a:cxn ang="0">
                                                  <a:pos x="2528" y="101"/>
                                                </a:cxn>
                                                <a:cxn ang="0">
                                                  <a:pos x="2345" y="80"/>
                                                </a:cxn>
                                                <a:cxn ang="0">
                                                  <a:pos x="2151" y="68"/>
                                                </a:cxn>
                                                <a:cxn ang="0">
                                                  <a:pos x="1948" y="71"/>
                                                </a:cxn>
                                                <a:cxn ang="0">
                                                  <a:pos x="1735" y="88"/>
                                                </a:cxn>
                                                <a:cxn ang="0">
                                                  <a:pos x="1513" y="122"/>
                                                </a:cxn>
                                                <a:cxn ang="0">
                                                  <a:pos x="1303" y="168"/>
                                                </a:cxn>
                                                <a:cxn ang="0">
                                                  <a:pos x="1111" y="222"/>
                                                </a:cxn>
                                                <a:cxn ang="0">
                                                  <a:pos x="937" y="284"/>
                                                </a:cxn>
                                                <a:cxn ang="0">
                                                  <a:pos x="779" y="352"/>
                                                </a:cxn>
                                                <a:cxn ang="0">
                                                  <a:pos x="639" y="424"/>
                                                </a:cxn>
                                                <a:cxn ang="0">
                                                  <a:pos x="514" y="496"/>
                                                </a:cxn>
                                                <a:cxn ang="0">
                                                  <a:pos x="404" y="570"/>
                                                </a:cxn>
                                                <a:cxn ang="0">
                                                  <a:pos x="308" y="643"/>
                                                </a:cxn>
                                                <a:cxn ang="0">
                                                  <a:pos x="227" y="712"/>
                                                </a:cxn>
                                                <a:cxn ang="0">
                                                  <a:pos x="159" y="777"/>
                                                </a:cxn>
                                                <a:cxn ang="0">
                                                  <a:pos x="105" y="835"/>
                                                </a:cxn>
                                                <a:cxn ang="0">
                                                  <a:pos x="45" y="906"/>
                                                </a:cxn>
                                                <a:cxn ang="0">
                                                  <a:pos x="4" y="962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3636" h="971">
                                                  <a:moveTo>
                                                    <a:pt x="0" y="971"/>
                                                  </a:moveTo>
                                                  <a:lnTo>
                                                    <a:pt x="3" y="962"/>
                                                  </a:lnTo>
                                                  <a:lnTo>
                                                    <a:pt x="13" y="939"/>
                                                  </a:lnTo>
                                                  <a:lnTo>
                                                    <a:pt x="21" y="922"/>
                                                  </a:lnTo>
                                                  <a:lnTo>
                                                    <a:pt x="31" y="903"/>
                                                  </a:lnTo>
                                                  <a:lnTo>
                                                    <a:pt x="44" y="880"/>
                                                  </a:lnTo>
                                                  <a:lnTo>
                                                    <a:pt x="60" y="856"/>
                                                  </a:lnTo>
                                                  <a:lnTo>
                                                    <a:pt x="77" y="828"/>
                                                  </a:lnTo>
                                                  <a:lnTo>
                                                    <a:pt x="99" y="798"/>
                                                  </a:lnTo>
                                                  <a:lnTo>
                                                    <a:pt x="122" y="766"/>
                                                  </a:lnTo>
                                                  <a:lnTo>
                                                    <a:pt x="149" y="732"/>
                                                  </a:lnTo>
                                                  <a:lnTo>
                                                    <a:pt x="179" y="698"/>
                                                  </a:lnTo>
                                                  <a:lnTo>
                                                    <a:pt x="213" y="662"/>
                                                  </a:lnTo>
                                                  <a:lnTo>
                                                    <a:pt x="250" y="624"/>
                                                  </a:lnTo>
                                                  <a:lnTo>
                                                    <a:pt x="291" y="586"/>
                                                  </a:lnTo>
                                                  <a:lnTo>
                                                    <a:pt x="336" y="547"/>
                                                  </a:lnTo>
                                                  <a:lnTo>
                                                    <a:pt x="385" y="507"/>
                                                  </a:lnTo>
                                                  <a:lnTo>
                                                    <a:pt x="439" y="468"/>
                                                  </a:lnTo>
                                                  <a:lnTo>
                                                    <a:pt x="496" y="428"/>
                                                  </a:lnTo>
                                                  <a:lnTo>
                                                    <a:pt x="559" y="389"/>
                                                  </a:lnTo>
                                                  <a:lnTo>
                                                    <a:pt x="626" y="350"/>
                                                  </a:lnTo>
                                                  <a:lnTo>
                                                    <a:pt x="696" y="312"/>
                                                  </a:lnTo>
                                                  <a:lnTo>
                                                    <a:pt x="773" y="275"/>
                                                  </a:lnTo>
                                                  <a:lnTo>
                                                    <a:pt x="855" y="239"/>
                                                  </a:lnTo>
                                                  <a:lnTo>
                                                    <a:pt x="943" y="204"/>
                                                  </a:lnTo>
                                                  <a:lnTo>
                                                    <a:pt x="1035" y="170"/>
                                                  </a:lnTo>
                                                  <a:lnTo>
                                                    <a:pt x="1133" y="139"/>
                                                  </a:lnTo>
                                                  <a:lnTo>
                                                    <a:pt x="1237" y="110"/>
                                                  </a:lnTo>
                                                  <a:lnTo>
                                                    <a:pt x="1347" y="83"/>
                                                  </a:lnTo>
                                                  <a:lnTo>
                                                    <a:pt x="1462" y="58"/>
                                                  </a:lnTo>
                                                  <a:lnTo>
                                                    <a:pt x="1584" y="36"/>
                                                  </a:lnTo>
                                                  <a:lnTo>
                                                    <a:pt x="1687" y="21"/>
                                                  </a:lnTo>
                                                  <a:lnTo>
                                                    <a:pt x="1789" y="10"/>
                                                  </a:lnTo>
                                                  <a:lnTo>
                                                    <a:pt x="1888" y="3"/>
                                                  </a:lnTo>
                                                  <a:lnTo>
                                                    <a:pt x="1987" y="0"/>
                                                  </a:lnTo>
                                                  <a:lnTo>
                                                    <a:pt x="2083" y="0"/>
                                                  </a:lnTo>
                                                  <a:lnTo>
                                                    <a:pt x="2179" y="2"/>
                                                  </a:lnTo>
                                                  <a:lnTo>
                                                    <a:pt x="2271" y="8"/>
                                                  </a:lnTo>
                                                  <a:lnTo>
                                                    <a:pt x="2362" y="17"/>
                                                  </a:lnTo>
                                                  <a:lnTo>
                                                    <a:pt x="2452" y="28"/>
                                                  </a:lnTo>
                                                  <a:lnTo>
                                                    <a:pt x="2538" y="42"/>
                                                  </a:lnTo>
                                                  <a:lnTo>
                                                    <a:pt x="2622" y="57"/>
                                                  </a:lnTo>
                                                  <a:lnTo>
                                                    <a:pt x="2704" y="75"/>
                                                  </a:lnTo>
                                                  <a:lnTo>
                                                    <a:pt x="2783" y="94"/>
                                                  </a:lnTo>
                                                  <a:lnTo>
                                                    <a:pt x="2860" y="115"/>
                                                  </a:lnTo>
                                                  <a:lnTo>
                                                    <a:pt x="2934" y="136"/>
                                                  </a:lnTo>
                                                  <a:lnTo>
                                                    <a:pt x="3004" y="160"/>
                                                  </a:lnTo>
                                                  <a:lnTo>
                                                    <a:pt x="3072" y="183"/>
                                                  </a:lnTo>
                                                  <a:lnTo>
                                                    <a:pt x="3137" y="208"/>
                                                  </a:lnTo>
                                                  <a:lnTo>
                                                    <a:pt x="3198" y="233"/>
                                                  </a:lnTo>
                                                  <a:lnTo>
                                                    <a:pt x="3256" y="258"/>
                                                  </a:lnTo>
                                                  <a:lnTo>
                                                    <a:pt x="3310" y="284"/>
                                                  </a:lnTo>
                                                  <a:lnTo>
                                                    <a:pt x="3360" y="309"/>
                                                  </a:lnTo>
                                                  <a:lnTo>
                                                    <a:pt x="3407" y="333"/>
                                                  </a:lnTo>
                                                  <a:lnTo>
                                                    <a:pt x="3450" y="358"/>
                                                  </a:lnTo>
                                                  <a:lnTo>
                                                    <a:pt x="3489" y="380"/>
                                                  </a:lnTo>
                                                  <a:lnTo>
                                                    <a:pt x="3523" y="403"/>
                                                  </a:lnTo>
                                                  <a:lnTo>
                                                    <a:pt x="3553" y="424"/>
                                                  </a:lnTo>
                                                  <a:lnTo>
                                                    <a:pt x="3579" y="443"/>
                                                  </a:lnTo>
                                                  <a:lnTo>
                                                    <a:pt x="3601" y="462"/>
                                                  </a:lnTo>
                                                  <a:lnTo>
                                                    <a:pt x="3617" y="477"/>
                                                  </a:lnTo>
                                                  <a:lnTo>
                                                    <a:pt x="3629" y="491"/>
                                                  </a:lnTo>
                                                  <a:lnTo>
                                                    <a:pt x="3636" y="503"/>
                                                  </a:lnTo>
                                                  <a:lnTo>
                                                    <a:pt x="3626" y="496"/>
                                                  </a:lnTo>
                                                  <a:lnTo>
                                                    <a:pt x="3598" y="478"/>
                                                  </a:lnTo>
                                                  <a:lnTo>
                                                    <a:pt x="3551" y="450"/>
                                                  </a:lnTo>
                                                  <a:lnTo>
                                                    <a:pt x="3488" y="415"/>
                                                  </a:lnTo>
                                                  <a:lnTo>
                                                    <a:pt x="3450" y="395"/>
                                                  </a:lnTo>
                                                  <a:lnTo>
                                                    <a:pt x="3408" y="373"/>
                                                  </a:lnTo>
                                                  <a:lnTo>
                                                    <a:pt x="3361" y="352"/>
                                                  </a:lnTo>
                                                  <a:lnTo>
                                                    <a:pt x="3311" y="328"/>
                                                  </a:lnTo>
                                                  <a:lnTo>
                                                    <a:pt x="3257" y="306"/>
                                                  </a:lnTo>
                                                  <a:lnTo>
                                                    <a:pt x="3199" y="282"/>
                                                  </a:lnTo>
                                                  <a:lnTo>
                                                    <a:pt x="3138" y="258"/>
                                                  </a:lnTo>
                                                  <a:lnTo>
                                                    <a:pt x="3073" y="235"/>
                                                  </a:lnTo>
                                                  <a:lnTo>
                                                    <a:pt x="3005" y="212"/>
                                                  </a:lnTo>
                                                  <a:lnTo>
                                                    <a:pt x="2933" y="191"/>
                                                  </a:lnTo>
                                                  <a:lnTo>
                                                    <a:pt x="2858" y="169"/>
                                                  </a:lnTo>
                                                  <a:lnTo>
                                                    <a:pt x="2780" y="150"/>
                                                  </a:lnTo>
                                                  <a:lnTo>
                                                    <a:pt x="2699" y="132"/>
                                                  </a:lnTo>
                                                  <a:lnTo>
                                                    <a:pt x="2614" y="116"/>
                                                  </a:lnTo>
                                                  <a:lnTo>
                                                    <a:pt x="2528" y="101"/>
                                                  </a:lnTo>
                                                  <a:lnTo>
                                                    <a:pt x="2437" y="89"/>
                                                  </a:lnTo>
                                                  <a:lnTo>
                                                    <a:pt x="2345" y="80"/>
                                                  </a:lnTo>
                                                  <a:lnTo>
                                                    <a:pt x="2250" y="73"/>
                                                  </a:lnTo>
                                                  <a:lnTo>
                                                    <a:pt x="2151" y="68"/>
                                                  </a:lnTo>
                                                  <a:lnTo>
                                                    <a:pt x="2050" y="68"/>
                                                  </a:lnTo>
                                                  <a:lnTo>
                                                    <a:pt x="1948" y="71"/>
                                                  </a:lnTo>
                                                  <a:lnTo>
                                                    <a:pt x="1843" y="78"/>
                                                  </a:lnTo>
                                                  <a:lnTo>
                                                    <a:pt x="1735" y="88"/>
                                                  </a:lnTo>
                                                  <a:lnTo>
                                                    <a:pt x="1625" y="102"/>
                                                  </a:lnTo>
                                                  <a:lnTo>
                                                    <a:pt x="1513" y="122"/>
                                                  </a:lnTo>
                                                  <a:lnTo>
                                                    <a:pt x="1406" y="143"/>
                                                  </a:lnTo>
                                                  <a:lnTo>
                                                    <a:pt x="1303" y="168"/>
                                                  </a:lnTo>
                                                  <a:lnTo>
                                                    <a:pt x="1204" y="194"/>
                                                  </a:lnTo>
                                                  <a:lnTo>
                                                    <a:pt x="1111" y="222"/>
                                                  </a:lnTo>
                                                  <a:lnTo>
                                                    <a:pt x="1022" y="252"/>
                                                  </a:lnTo>
                                                  <a:lnTo>
                                                    <a:pt x="937" y="284"/>
                                                  </a:lnTo>
                                                  <a:lnTo>
                                                    <a:pt x="855" y="318"/>
                                                  </a:lnTo>
                                                  <a:lnTo>
                                                    <a:pt x="779" y="352"/>
                                                  </a:lnTo>
                                                  <a:lnTo>
                                                    <a:pt x="707" y="388"/>
                                                  </a:lnTo>
                                                  <a:lnTo>
                                                    <a:pt x="639" y="424"/>
                                                  </a:lnTo>
                                                  <a:lnTo>
                                                    <a:pt x="574" y="459"/>
                                                  </a:lnTo>
                                                  <a:lnTo>
                                                    <a:pt x="514" y="496"/>
                                                  </a:lnTo>
                                                  <a:lnTo>
                                                    <a:pt x="456" y="533"/>
                                                  </a:lnTo>
                                                  <a:lnTo>
                                                    <a:pt x="404" y="570"/>
                                                  </a:lnTo>
                                                  <a:lnTo>
                                                    <a:pt x="354" y="607"/>
                                                  </a:lnTo>
                                                  <a:lnTo>
                                                    <a:pt x="308" y="643"/>
                                                  </a:lnTo>
                                                  <a:lnTo>
                                                    <a:pt x="266" y="678"/>
                                                  </a:lnTo>
                                                  <a:lnTo>
                                                    <a:pt x="227" y="712"/>
                                                  </a:lnTo>
                                                  <a:lnTo>
                                                    <a:pt x="192" y="745"/>
                                                  </a:lnTo>
                                                  <a:lnTo>
                                                    <a:pt x="159" y="777"/>
                                                  </a:lnTo>
                                                  <a:lnTo>
                                                    <a:pt x="131" y="806"/>
                                                  </a:lnTo>
                                                  <a:lnTo>
                                                    <a:pt x="105" y="835"/>
                                                  </a:lnTo>
                                                  <a:lnTo>
                                                    <a:pt x="82" y="861"/>
                                                  </a:lnTo>
                                                  <a:lnTo>
                                                    <a:pt x="45" y="906"/>
                                                  </a:lnTo>
                                                  <a:lnTo>
                                                    <a:pt x="20" y="941"/>
                                                  </a:lnTo>
                                                  <a:lnTo>
                                                    <a:pt x="4" y="962"/>
                                                  </a:lnTo>
                                                  <a:lnTo>
                                                    <a:pt x="0" y="971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gradFill flip="none" rotWithShape="1">
                                              <a:gsLst>
                                                <a:gs pos="0">
                                                  <a:schemeClr val="accent3">
                                                    <a:lumMod val="60000"/>
                                                    <a:lumOff val="40000"/>
                                                    <a:alpha val="65000"/>
                                                  </a:schemeClr>
                                                </a:gs>
                                                <a:gs pos="50000">
                                                  <a:schemeClr val="accent3">
                                                    <a:lumMod val="40000"/>
                                                    <a:lumOff val="60000"/>
                                                    <a:alpha val="45000"/>
                                                  </a:schemeClr>
                                                </a:gs>
                                                <a:gs pos="100000">
                                                  <a:schemeClr val="accent3">
                                                    <a:lumMod val="20000"/>
                                                    <a:lumOff val="80000"/>
                                                    <a:alpha val="18000"/>
                                                  </a:schemeClr>
                                                </a:gs>
                                              </a:gsLst>
                                              <a:lin ang="16200000" scaled="1"/>
                                              <a:tileRect/>
                                            </a:gra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164" name="Freeform 120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260709" y="3967165"/>
                                              <a:ext cx="660400" cy="265592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2068" y="298"/>
                                                </a:cxn>
                                                <a:cxn ang="0">
                                                  <a:pos x="1959" y="301"/>
                                                </a:cxn>
                                                <a:cxn ang="0">
                                                  <a:pos x="1799" y="230"/>
                                                </a:cxn>
                                                <a:cxn ang="0">
                                                  <a:pos x="1409" y="98"/>
                                                </a:cxn>
                                                <a:cxn ang="0">
                                                  <a:pos x="949" y="11"/>
                                                </a:cxn>
                                                <a:cxn ang="0">
                                                  <a:pos x="584" y="6"/>
                                                </a:cxn>
                                                <a:cxn ang="0">
                                                  <a:pos x="312" y="55"/>
                                                </a:cxn>
                                                <a:cxn ang="0">
                                                  <a:pos x="126" y="124"/>
                                                </a:cxn>
                                                <a:cxn ang="0">
                                                  <a:pos x="25" y="183"/>
                                                </a:cxn>
                                                <a:cxn ang="0">
                                                  <a:pos x="66" y="173"/>
                                                </a:cxn>
                                                <a:cxn ang="0">
                                                  <a:pos x="258" y="112"/>
                                                </a:cxn>
                                                <a:cxn ang="0">
                                                  <a:pos x="511" y="72"/>
                                                </a:cxn>
                                                <a:cxn ang="0">
                                                  <a:pos x="844" y="69"/>
                                                </a:cxn>
                                                <a:cxn ang="0">
                                                  <a:pos x="1254" y="129"/>
                                                </a:cxn>
                                                <a:cxn ang="0">
                                                  <a:pos x="1737" y="277"/>
                                                </a:cxn>
                                                <a:cxn ang="0">
                                                  <a:pos x="1836" y="317"/>
                                                </a:cxn>
                                                <a:cxn ang="0">
                                                  <a:pos x="1683" y="412"/>
                                                </a:cxn>
                                                <a:cxn ang="0">
                                                  <a:pos x="1240" y="622"/>
                                                </a:cxn>
                                                <a:cxn ang="0">
                                                  <a:pos x="907" y="862"/>
                                                </a:cxn>
                                                <a:cxn ang="0">
                                                  <a:pos x="670" y="1102"/>
                                                </a:cxn>
                                                <a:cxn ang="0">
                                                  <a:pos x="516" y="1312"/>
                                                </a:cxn>
                                                <a:cxn ang="0">
                                                  <a:pos x="411" y="1506"/>
                                                </a:cxn>
                                                <a:cxn ang="0">
                                                  <a:pos x="498" y="1382"/>
                                                </a:cxn>
                                                <a:cxn ang="0">
                                                  <a:pos x="652" y="1197"/>
                                                </a:cxn>
                                                <a:cxn ang="0">
                                                  <a:pos x="888" y="973"/>
                                                </a:cxn>
                                                <a:cxn ang="0">
                                                  <a:pos x="1210" y="741"/>
                                                </a:cxn>
                                                <a:cxn ang="0">
                                                  <a:pos x="1622" y="533"/>
                                                </a:cxn>
                                                <a:cxn ang="0">
                                                  <a:pos x="2102" y="447"/>
                                                </a:cxn>
                                                <a:cxn ang="0">
                                                  <a:pos x="2456" y="674"/>
                                                </a:cxn>
                                                <a:cxn ang="0">
                                                  <a:pos x="2740" y="914"/>
                                                </a:cxn>
                                                <a:cxn ang="0">
                                                  <a:pos x="2960" y="1143"/>
                                                </a:cxn>
                                                <a:cxn ang="0">
                                                  <a:pos x="3116" y="1342"/>
                                                </a:cxn>
                                                <a:cxn ang="0">
                                                  <a:pos x="3234" y="1521"/>
                                                </a:cxn>
                                                <a:cxn ang="0">
                                                  <a:pos x="3242" y="1511"/>
                                                </a:cxn>
                                                <a:cxn ang="0">
                                                  <a:pos x="3182" y="1388"/>
                                                </a:cxn>
                                                <a:cxn ang="0">
                                                  <a:pos x="3065" y="1211"/>
                                                </a:cxn>
                                                <a:cxn ang="0">
                                                  <a:pos x="2891" y="1002"/>
                                                </a:cxn>
                                                <a:cxn ang="0">
                                                  <a:pos x="2663" y="775"/>
                                                </a:cxn>
                                                <a:cxn ang="0">
                                                  <a:pos x="2381" y="549"/>
                                                </a:cxn>
                                                <a:cxn ang="0">
                                                  <a:pos x="2124" y="381"/>
                                                </a:cxn>
                                                <a:cxn ang="0">
                                                  <a:pos x="2164" y="373"/>
                                                </a:cxn>
                                                <a:cxn ang="0">
                                                  <a:pos x="2510" y="330"/>
                                                </a:cxn>
                                                <a:cxn ang="0">
                                                  <a:pos x="3003" y="358"/>
                                                </a:cxn>
                                                <a:cxn ang="0">
                                                  <a:pos x="3417" y="470"/>
                                                </a:cxn>
                                                <a:cxn ang="0">
                                                  <a:pos x="3745" y="623"/>
                                                </a:cxn>
                                                <a:cxn ang="0">
                                                  <a:pos x="3982" y="777"/>
                                                </a:cxn>
                                                <a:cxn ang="0">
                                                  <a:pos x="4120" y="890"/>
                                                </a:cxn>
                                                <a:cxn ang="0">
                                                  <a:pos x="4125" y="867"/>
                                                </a:cxn>
                                                <a:cxn ang="0">
                                                  <a:pos x="3987" y="727"/>
                                                </a:cxn>
                                                <a:cxn ang="0">
                                                  <a:pos x="3751" y="559"/>
                                                </a:cxn>
                                                <a:cxn ang="0">
                                                  <a:pos x="3427" y="396"/>
                                                </a:cxn>
                                                <a:cxn ang="0">
                                                  <a:pos x="3027" y="277"/>
                                                </a:cxn>
                                                <a:cxn ang="0">
                                                  <a:pos x="2561" y="235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4155" h="1552">
                                                  <a:moveTo>
                                                    <a:pt x="2148" y="279"/>
                                                  </a:moveTo>
                                                  <a:lnTo>
                                                    <a:pt x="2128" y="285"/>
                                                  </a:lnTo>
                                                  <a:lnTo>
                                                    <a:pt x="2108" y="289"/>
                                                  </a:lnTo>
                                                  <a:lnTo>
                                                    <a:pt x="2088" y="293"/>
                                                  </a:lnTo>
                                                  <a:lnTo>
                                                    <a:pt x="2068" y="298"/>
                                                  </a:lnTo>
                                                  <a:lnTo>
                                                    <a:pt x="2048" y="302"/>
                                                  </a:lnTo>
                                                  <a:lnTo>
                                                    <a:pt x="2029" y="307"/>
                                                  </a:lnTo>
                                                  <a:lnTo>
                                                    <a:pt x="2009" y="311"/>
                                                  </a:lnTo>
                                                  <a:lnTo>
                                                    <a:pt x="1991" y="316"/>
                                                  </a:lnTo>
                                                  <a:lnTo>
                                                    <a:pt x="1959" y="301"/>
                                                  </a:lnTo>
                                                  <a:lnTo>
                                                    <a:pt x="1928" y="287"/>
                                                  </a:lnTo>
                                                  <a:lnTo>
                                                    <a:pt x="1896" y="272"/>
                                                  </a:lnTo>
                                                  <a:lnTo>
                                                    <a:pt x="1863" y="258"/>
                                                  </a:lnTo>
                                                  <a:lnTo>
                                                    <a:pt x="1832" y="243"/>
                                                  </a:lnTo>
                                                  <a:lnTo>
                                                    <a:pt x="1799" y="230"/>
                                                  </a:lnTo>
                                                  <a:lnTo>
                                                    <a:pt x="1765" y="217"/>
                                                  </a:lnTo>
                                                  <a:lnTo>
                                                    <a:pt x="1732" y="203"/>
                                                  </a:lnTo>
                                                  <a:lnTo>
                                                    <a:pt x="1620" y="163"/>
                                                  </a:lnTo>
                                                  <a:lnTo>
                                                    <a:pt x="1512" y="129"/>
                                                  </a:lnTo>
                                                  <a:lnTo>
                                                    <a:pt x="1409" y="98"/>
                                                  </a:lnTo>
                                                  <a:lnTo>
                                                    <a:pt x="1308" y="72"/>
                                                  </a:lnTo>
                                                  <a:lnTo>
                                                    <a:pt x="1213" y="51"/>
                                                  </a:lnTo>
                                                  <a:lnTo>
                                                    <a:pt x="1120" y="34"/>
                                                  </a:lnTo>
                                                  <a:lnTo>
                                                    <a:pt x="1033" y="21"/>
                                                  </a:lnTo>
                                                  <a:lnTo>
                                                    <a:pt x="949" y="11"/>
                                                  </a:lnTo>
                                                  <a:lnTo>
                                                    <a:pt x="869" y="4"/>
                                                  </a:lnTo>
                                                  <a:lnTo>
                                                    <a:pt x="792" y="0"/>
                                                  </a:lnTo>
                                                  <a:lnTo>
                                                    <a:pt x="719" y="0"/>
                                                  </a:lnTo>
                                                  <a:lnTo>
                                                    <a:pt x="650" y="2"/>
                                                  </a:lnTo>
                                                  <a:lnTo>
                                                    <a:pt x="584" y="6"/>
                                                  </a:lnTo>
                                                  <a:lnTo>
                                                    <a:pt x="523" y="14"/>
                                                  </a:lnTo>
                                                  <a:lnTo>
                                                    <a:pt x="465" y="22"/>
                                                  </a:lnTo>
                                                  <a:lnTo>
                                                    <a:pt x="410" y="31"/>
                                                  </a:lnTo>
                                                  <a:lnTo>
                                                    <a:pt x="360" y="42"/>
                                                  </a:lnTo>
                                                  <a:lnTo>
                                                    <a:pt x="312" y="55"/>
                                                  </a:lnTo>
                                                  <a:lnTo>
                                                    <a:pt x="268" y="68"/>
                                                  </a:lnTo>
                                                  <a:lnTo>
                                                    <a:pt x="228" y="82"/>
                                                  </a:lnTo>
                                                  <a:lnTo>
                                                    <a:pt x="190" y="96"/>
                                                  </a:lnTo>
                                                  <a:lnTo>
                                                    <a:pt x="157" y="110"/>
                                                  </a:lnTo>
                                                  <a:lnTo>
                                                    <a:pt x="126" y="124"/>
                                                  </a:lnTo>
                                                  <a:lnTo>
                                                    <a:pt x="100" y="138"/>
                                                  </a:lnTo>
                                                  <a:lnTo>
                                                    <a:pt x="76" y="151"/>
                                                  </a:lnTo>
                                                  <a:lnTo>
                                                    <a:pt x="56" y="163"/>
                                                  </a:lnTo>
                                                  <a:lnTo>
                                                    <a:pt x="38" y="174"/>
                                                  </a:lnTo>
                                                  <a:lnTo>
                                                    <a:pt x="25" y="183"/>
                                                  </a:lnTo>
                                                  <a:lnTo>
                                                    <a:pt x="6" y="197"/>
                                                  </a:lnTo>
                                                  <a:lnTo>
                                                    <a:pt x="0" y="202"/>
                                                  </a:lnTo>
                                                  <a:lnTo>
                                                    <a:pt x="7" y="198"/>
                                                  </a:lnTo>
                                                  <a:lnTo>
                                                    <a:pt x="29" y="188"/>
                                                  </a:lnTo>
                                                  <a:lnTo>
                                                    <a:pt x="66" y="173"/>
                                                  </a:lnTo>
                                                  <a:lnTo>
                                                    <a:pt x="116" y="153"/>
                                                  </a:lnTo>
                                                  <a:lnTo>
                                                    <a:pt x="146" y="143"/>
                                                  </a:lnTo>
                                                  <a:lnTo>
                                                    <a:pt x="180" y="133"/>
                                                  </a:lnTo>
                                                  <a:lnTo>
                                                    <a:pt x="218" y="122"/>
                                                  </a:lnTo>
                                                  <a:lnTo>
                                                    <a:pt x="258" y="112"/>
                                                  </a:lnTo>
                                                  <a:lnTo>
                                                    <a:pt x="302" y="103"/>
                                                  </a:lnTo>
                                                  <a:lnTo>
                                                    <a:pt x="349" y="94"/>
                                                  </a:lnTo>
                                                  <a:lnTo>
                                                    <a:pt x="400" y="85"/>
                                                  </a:lnTo>
                                                  <a:lnTo>
                                                    <a:pt x="454" y="78"/>
                                                  </a:lnTo>
                                                  <a:lnTo>
                                                    <a:pt x="511" y="72"/>
                                                  </a:lnTo>
                                                  <a:lnTo>
                                                    <a:pt x="571" y="68"/>
                                                  </a:lnTo>
                                                  <a:lnTo>
                                                    <a:pt x="635" y="65"/>
                                                  </a:lnTo>
                                                  <a:lnTo>
                                                    <a:pt x="701" y="65"/>
                                                  </a:lnTo>
                                                  <a:lnTo>
                                                    <a:pt x="771" y="66"/>
                                                  </a:lnTo>
                                                  <a:lnTo>
                                                    <a:pt x="844" y="69"/>
                                                  </a:lnTo>
                                                  <a:lnTo>
                                                    <a:pt x="920" y="75"/>
                                                  </a:lnTo>
                                                  <a:lnTo>
                                                    <a:pt x="999" y="84"/>
                                                  </a:lnTo>
                                                  <a:lnTo>
                                                    <a:pt x="1081" y="96"/>
                                                  </a:lnTo>
                                                  <a:lnTo>
                                                    <a:pt x="1166" y="111"/>
                                                  </a:lnTo>
                                                  <a:lnTo>
                                                    <a:pt x="1254" y="129"/>
                                                  </a:lnTo>
                                                  <a:lnTo>
                                                    <a:pt x="1345" y="150"/>
                                                  </a:lnTo>
                                                  <a:lnTo>
                                                    <a:pt x="1438" y="176"/>
                                                  </a:lnTo>
                                                  <a:lnTo>
                                                    <a:pt x="1535" y="205"/>
                                                  </a:lnTo>
                                                  <a:lnTo>
                                                    <a:pt x="1635" y="239"/>
                                                  </a:lnTo>
                                                  <a:lnTo>
                                                    <a:pt x="1737" y="277"/>
                                                  </a:lnTo>
                                                  <a:lnTo>
                                                    <a:pt x="1758" y="285"/>
                                                  </a:lnTo>
                                                  <a:lnTo>
                                                    <a:pt x="1777" y="293"/>
                                                  </a:lnTo>
                                                  <a:lnTo>
                                                    <a:pt x="1797" y="301"/>
                                                  </a:lnTo>
                                                  <a:lnTo>
                                                    <a:pt x="1816" y="309"/>
                                                  </a:lnTo>
                                                  <a:lnTo>
                                                    <a:pt x="1836" y="317"/>
                                                  </a:lnTo>
                                                  <a:lnTo>
                                                    <a:pt x="1854" y="326"/>
                                                  </a:lnTo>
                                                  <a:lnTo>
                                                    <a:pt x="1874" y="334"/>
                                                  </a:lnTo>
                                                  <a:lnTo>
                                                    <a:pt x="1892" y="343"/>
                                                  </a:lnTo>
                                                  <a:lnTo>
                                                    <a:pt x="1785" y="376"/>
                                                  </a:lnTo>
                                                  <a:lnTo>
                                                    <a:pt x="1683" y="412"/>
                                                  </a:lnTo>
                                                  <a:lnTo>
                                                    <a:pt x="1585" y="450"/>
                                                  </a:lnTo>
                                                  <a:lnTo>
                                                    <a:pt x="1492" y="491"/>
                                                  </a:lnTo>
                                                  <a:lnTo>
                                                    <a:pt x="1404" y="533"/>
                                                  </a:lnTo>
                                                  <a:lnTo>
                                                    <a:pt x="1320" y="577"/>
                                                  </a:lnTo>
                                                  <a:lnTo>
                                                    <a:pt x="1240" y="622"/>
                                                  </a:lnTo>
                                                  <a:lnTo>
                                                    <a:pt x="1165" y="668"/>
                                                  </a:lnTo>
                                                  <a:lnTo>
                                                    <a:pt x="1095" y="717"/>
                                                  </a:lnTo>
                                                  <a:lnTo>
                                                    <a:pt x="1028" y="765"/>
                                                  </a:lnTo>
                                                  <a:lnTo>
                                                    <a:pt x="965" y="813"/>
                                                  </a:lnTo>
                                                  <a:lnTo>
                                                    <a:pt x="907" y="862"/>
                                                  </a:lnTo>
                                                  <a:lnTo>
                                                    <a:pt x="852" y="912"/>
                                                  </a:lnTo>
                                                  <a:lnTo>
                                                    <a:pt x="801" y="960"/>
                                                  </a:lnTo>
                                                  <a:lnTo>
                                                    <a:pt x="754" y="1008"/>
                                                  </a:lnTo>
                                                  <a:lnTo>
                                                    <a:pt x="710" y="1056"/>
                                                  </a:lnTo>
                                                  <a:lnTo>
                                                    <a:pt x="670" y="1102"/>
                                                  </a:lnTo>
                                                  <a:lnTo>
                                                    <a:pt x="633" y="1148"/>
                                                  </a:lnTo>
                                                  <a:lnTo>
                                                    <a:pt x="599" y="1192"/>
                                                  </a:lnTo>
                                                  <a:lnTo>
                                                    <a:pt x="568" y="1234"/>
                                                  </a:lnTo>
                                                  <a:lnTo>
                                                    <a:pt x="540" y="1274"/>
                                                  </a:lnTo>
                                                  <a:lnTo>
                                                    <a:pt x="516" y="1312"/>
                                                  </a:lnTo>
                                                  <a:lnTo>
                                                    <a:pt x="493" y="1347"/>
                                                  </a:lnTo>
                                                  <a:lnTo>
                                                    <a:pt x="474" y="1380"/>
                                                  </a:lnTo>
                                                  <a:lnTo>
                                                    <a:pt x="444" y="1436"/>
                                                  </a:lnTo>
                                                  <a:lnTo>
                                                    <a:pt x="422" y="1479"/>
                                                  </a:lnTo>
                                                  <a:lnTo>
                                                    <a:pt x="411" y="1506"/>
                                                  </a:lnTo>
                                                  <a:lnTo>
                                                    <a:pt x="407" y="1515"/>
                                                  </a:lnTo>
                                                  <a:lnTo>
                                                    <a:pt x="412" y="1506"/>
                                                  </a:lnTo>
                                                  <a:lnTo>
                                                    <a:pt x="429" y="1479"/>
                                                  </a:lnTo>
                                                  <a:lnTo>
                                                    <a:pt x="457" y="1437"/>
                                                  </a:lnTo>
                                                  <a:lnTo>
                                                    <a:pt x="498" y="1382"/>
                                                  </a:lnTo>
                                                  <a:lnTo>
                                                    <a:pt x="523" y="1349"/>
                                                  </a:lnTo>
                                                  <a:lnTo>
                                                    <a:pt x="550" y="1314"/>
                                                  </a:lnTo>
                                                  <a:lnTo>
                                                    <a:pt x="581" y="1277"/>
                                                  </a:lnTo>
                                                  <a:lnTo>
                                                    <a:pt x="615" y="1238"/>
                                                  </a:lnTo>
                                                  <a:lnTo>
                                                    <a:pt x="652" y="1197"/>
                                                  </a:lnTo>
                                                  <a:lnTo>
                                                    <a:pt x="692" y="1155"/>
                                                  </a:lnTo>
                                                  <a:lnTo>
                                                    <a:pt x="736" y="1111"/>
                                                  </a:lnTo>
                                                  <a:lnTo>
                                                    <a:pt x="783" y="1065"/>
                                                  </a:lnTo>
                                                  <a:lnTo>
                                                    <a:pt x="834" y="1019"/>
                                                  </a:lnTo>
                                                  <a:lnTo>
                                                    <a:pt x="888" y="973"/>
                                                  </a:lnTo>
                                                  <a:lnTo>
                                                    <a:pt x="945" y="927"/>
                                                  </a:lnTo>
                                                  <a:lnTo>
                                                    <a:pt x="1006" y="880"/>
                                                  </a:lnTo>
                                                  <a:lnTo>
                                                    <a:pt x="1070" y="834"/>
                                                  </a:lnTo>
                                                  <a:lnTo>
                                                    <a:pt x="1139" y="787"/>
                                                  </a:lnTo>
                                                  <a:lnTo>
                                                    <a:pt x="1210" y="741"/>
                                                  </a:lnTo>
                                                  <a:lnTo>
                                                    <a:pt x="1284" y="697"/>
                                                  </a:lnTo>
                                                  <a:lnTo>
                                                    <a:pt x="1364" y="654"/>
                                                  </a:lnTo>
                                                  <a:lnTo>
                                                    <a:pt x="1447" y="612"/>
                                                  </a:lnTo>
                                                  <a:lnTo>
                                                    <a:pt x="1533" y="572"/>
                                                  </a:lnTo>
                                                  <a:lnTo>
                                                    <a:pt x="1622" y="533"/>
                                                  </a:lnTo>
                                                  <a:lnTo>
                                                    <a:pt x="1717" y="497"/>
                                                  </a:lnTo>
                                                  <a:lnTo>
                                                    <a:pt x="1814" y="463"/>
                                                  </a:lnTo>
                                                  <a:lnTo>
                                                    <a:pt x="1916" y="432"/>
                                                  </a:lnTo>
                                                  <a:lnTo>
                                                    <a:pt x="2022" y="405"/>
                                                  </a:lnTo>
                                                  <a:lnTo>
                                                    <a:pt x="2102" y="447"/>
                                                  </a:lnTo>
                                                  <a:lnTo>
                                                    <a:pt x="2178" y="490"/>
                                                  </a:lnTo>
                                                  <a:lnTo>
                                                    <a:pt x="2252" y="535"/>
                                                  </a:lnTo>
                                                  <a:lnTo>
                                                    <a:pt x="2322" y="580"/>
                                                  </a:lnTo>
                                                  <a:lnTo>
                                                    <a:pt x="2390" y="627"/>
                                                  </a:lnTo>
                                                  <a:lnTo>
                                                    <a:pt x="2456" y="674"/>
                                                  </a:lnTo>
                                                  <a:lnTo>
                                                    <a:pt x="2518" y="722"/>
                                                  </a:lnTo>
                                                  <a:lnTo>
                                                    <a:pt x="2578" y="770"/>
                                                  </a:lnTo>
                                                  <a:lnTo>
                                                    <a:pt x="2634" y="818"/>
                                                  </a:lnTo>
                                                  <a:lnTo>
                                                    <a:pt x="2689" y="866"/>
                                                  </a:lnTo>
                                                  <a:lnTo>
                                                    <a:pt x="2740" y="914"/>
                                                  </a:lnTo>
                                                  <a:lnTo>
                                                    <a:pt x="2789" y="962"/>
                                                  </a:lnTo>
                                                  <a:lnTo>
                                                    <a:pt x="2836" y="1008"/>
                                                  </a:lnTo>
                                                  <a:lnTo>
                                                    <a:pt x="2880" y="1054"/>
                                                  </a:lnTo>
                                                  <a:lnTo>
                                                    <a:pt x="2921" y="1099"/>
                                                  </a:lnTo>
                                                  <a:lnTo>
                                                    <a:pt x="2960" y="1143"/>
                                                  </a:lnTo>
                                                  <a:lnTo>
                                                    <a:pt x="2996" y="1187"/>
                                                  </a:lnTo>
                                                  <a:lnTo>
                                                    <a:pt x="3030" y="1228"/>
                                                  </a:lnTo>
                                                  <a:lnTo>
                                                    <a:pt x="3060" y="1268"/>
                                                  </a:lnTo>
                                                  <a:lnTo>
                                                    <a:pt x="3089" y="1306"/>
                                                  </a:lnTo>
                                                  <a:lnTo>
                                                    <a:pt x="3116" y="1342"/>
                                                  </a:lnTo>
                                                  <a:lnTo>
                                                    <a:pt x="3139" y="1375"/>
                                                  </a:lnTo>
                                                  <a:lnTo>
                                                    <a:pt x="3161" y="1406"/>
                                                  </a:lnTo>
                                                  <a:lnTo>
                                                    <a:pt x="3181" y="1435"/>
                                                  </a:lnTo>
                                                  <a:lnTo>
                                                    <a:pt x="3211" y="1484"/>
                                                  </a:lnTo>
                                                  <a:lnTo>
                                                    <a:pt x="3234" y="1521"/>
                                                  </a:lnTo>
                                                  <a:lnTo>
                                                    <a:pt x="3246" y="1545"/>
                                                  </a:lnTo>
                                                  <a:lnTo>
                                                    <a:pt x="3251" y="1552"/>
                                                  </a:lnTo>
                                                  <a:lnTo>
                                                    <a:pt x="3250" y="1542"/>
                                                  </a:lnTo>
                                                  <a:lnTo>
                                                    <a:pt x="3247" y="1527"/>
                                                  </a:lnTo>
                                                  <a:lnTo>
                                                    <a:pt x="3242" y="1511"/>
                                                  </a:lnTo>
                                                  <a:lnTo>
                                                    <a:pt x="3235" y="1491"/>
                                                  </a:lnTo>
                                                  <a:lnTo>
                                                    <a:pt x="3225" y="1469"/>
                                                  </a:lnTo>
                                                  <a:lnTo>
                                                    <a:pt x="3212" y="1444"/>
                                                  </a:lnTo>
                                                  <a:lnTo>
                                                    <a:pt x="3198" y="1417"/>
                                                  </a:lnTo>
                                                  <a:lnTo>
                                                    <a:pt x="3182" y="1388"/>
                                                  </a:lnTo>
                                                  <a:lnTo>
                                                    <a:pt x="3162" y="1356"/>
                                                  </a:lnTo>
                                                  <a:lnTo>
                                                    <a:pt x="3142" y="1322"/>
                                                  </a:lnTo>
                                                  <a:lnTo>
                                                    <a:pt x="3118" y="1287"/>
                                                  </a:lnTo>
                                                  <a:lnTo>
                                                    <a:pt x="3092" y="1250"/>
                                                  </a:lnTo>
                                                  <a:lnTo>
                                                    <a:pt x="3065" y="1211"/>
                                                  </a:lnTo>
                                                  <a:lnTo>
                                                    <a:pt x="3034" y="1172"/>
                                                  </a:lnTo>
                                                  <a:lnTo>
                                                    <a:pt x="3002" y="1131"/>
                                                  </a:lnTo>
                                                  <a:lnTo>
                                                    <a:pt x="2967" y="1088"/>
                                                  </a:lnTo>
                                                  <a:lnTo>
                                                    <a:pt x="2930" y="1045"/>
                                                  </a:lnTo>
                                                  <a:lnTo>
                                                    <a:pt x="2891" y="1002"/>
                                                  </a:lnTo>
                                                  <a:lnTo>
                                                    <a:pt x="2850" y="957"/>
                                                  </a:lnTo>
                                                  <a:lnTo>
                                                    <a:pt x="2807" y="912"/>
                                                  </a:lnTo>
                                                  <a:lnTo>
                                                    <a:pt x="2761" y="866"/>
                                                  </a:lnTo>
                                                  <a:lnTo>
                                                    <a:pt x="2712" y="820"/>
                                                  </a:lnTo>
                                                  <a:lnTo>
                                                    <a:pt x="2663" y="775"/>
                                                  </a:lnTo>
                                                  <a:lnTo>
                                                    <a:pt x="2611" y="729"/>
                                                  </a:lnTo>
                                                  <a:lnTo>
                                                    <a:pt x="2556" y="684"/>
                                                  </a:lnTo>
                                                  <a:lnTo>
                                                    <a:pt x="2500" y="639"/>
                                                  </a:lnTo>
                                                  <a:lnTo>
                                                    <a:pt x="2441" y="593"/>
                                                  </a:lnTo>
                                                  <a:lnTo>
                                                    <a:pt x="2381" y="549"/>
                                                  </a:lnTo>
                                                  <a:lnTo>
                                                    <a:pt x="2318" y="506"/>
                                                  </a:lnTo>
                                                  <a:lnTo>
                                                    <a:pt x="2253" y="464"/>
                                                  </a:lnTo>
                                                  <a:lnTo>
                                                    <a:pt x="2186" y="423"/>
                                                  </a:lnTo>
                                                  <a:lnTo>
                                                    <a:pt x="2116" y="383"/>
                                                  </a:lnTo>
                                                  <a:lnTo>
                                                    <a:pt x="2124" y="381"/>
                                                  </a:lnTo>
                                                  <a:lnTo>
                                                    <a:pt x="2132" y="380"/>
                                                  </a:lnTo>
                                                  <a:lnTo>
                                                    <a:pt x="2140" y="378"/>
                                                  </a:lnTo>
                                                  <a:lnTo>
                                                    <a:pt x="2148" y="376"/>
                                                  </a:lnTo>
                                                  <a:lnTo>
                                                    <a:pt x="2156" y="375"/>
                                                  </a:lnTo>
                                                  <a:lnTo>
                                                    <a:pt x="2164" y="373"/>
                                                  </a:lnTo>
                                                  <a:lnTo>
                                                    <a:pt x="2172" y="372"/>
                                                  </a:lnTo>
                                                  <a:lnTo>
                                                    <a:pt x="2180" y="370"/>
                                                  </a:lnTo>
                                                  <a:lnTo>
                                                    <a:pt x="2293" y="351"/>
                                                  </a:lnTo>
                                                  <a:lnTo>
                                                    <a:pt x="2403" y="338"/>
                                                  </a:lnTo>
                                                  <a:lnTo>
                                                    <a:pt x="2510" y="330"/>
                                                  </a:lnTo>
                                                  <a:lnTo>
                                                    <a:pt x="2615" y="328"/>
                                                  </a:lnTo>
                                                  <a:lnTo>
                                                    <a:pt x="2717" y="329"/>
                                                  </a:lnTo>
                                                  <a:lnTo>
                                                    <a:pt x="2815" y="335"/>
                                                  </a:lnTo>
                                                  <a:lnTo>
                                                    <a:pt x="2911" y="345"/>
                                                  </a:lnTo>
                                                  <a:lnTo>
                                                    <a:pt x="3003" y="358"/>
                                                  </a:lnTo>
                                                  <a:lnTo>
                                                    <a:pt x="3092" y="376"/>
                                                  </a:lnTo>
                                                  <a:lnTo>
                                                    <a:pt x="3179" y="395"/>
                                                  </a:lnTo>
                                                  <a:lnTo>
                                                    <a:pt x="3262" y="418"/>
                                                  </a:lnTo>
                                                  <a:lnTo>
                                                    <a:pt x="3341" y="444"/>
                                                  </a:lnTo>
                                                  <a:lnTo>
                                                    <a:pt x="3417" y="470"/>
                                                  </a:lnTo>
                                                  <a:lnTo>
                                                    <a:pt x="3490" y="499"/>
                                                  </a:lnTo>
                                                  <a:lnTo>
                                                    <a:pt x="3559" y="529"/>
                                                  </a:lnTo>
                                                  <a:lnTo>
                                                    <a:pt x="3625" y="560"/>
                                                  </a:lnTo>
                                                  <a:lnTo>
                                                    <a:pt x="3687" y="591"/>
                                                  </a:lnTo>
                                                  <a:lnTo>
                                                    <a:pt x="3745" y="623"/>
                                                  </a:lnTo>
                                                  <a:lnTo>
                                                    <a:pt x="3801" y="655"/>
                                                  </a:lnTo>
                                                  <a:lnTo>
                                                    <a:pt x="3851" y="687"/>
                                                  </a:lnTo>
                                                  <a:lnTo>
                                                    <a:pt x="3899" y="719"/>
                                                  </a:lnTo>
                                                  <a:lnTo>
                                                    <a:pt x="3942" y="748"/>
                                                  </a:lnTo>
                                                  <a:lnTo>
                                                    <a:pt x="3982" y="777"/>
                                                  </a:lnTo>
                                                  <a:lnTo>
                                                    <a:pt x="4017" y="804"/>
                                                  </a:lnTo>
                                                  <a:lnTo>
                                                    <a:pt x="4049" y="829"/>
                                                  </a:lnTo>
                                                  <a:lnTo>
                                                    <a:pt x="4077" y="852"/>
                                                  </a:lnTo>
                                                  <a:lnTo>
                                                    <a:pt x="4100" y="873"/>
                                                  </a:lnTo>
                                                  <a:lnTo>
                                                    <a:pt x="4120" y="890"/>
                                                  </a:lnTo>
                                                  <a:lnTo>
                                                    <a:pt x="4146" y="915"/>
                                                  </a:lnTo>
                                                  <a:lnTo>
                                                    <a:pt x="4155" y="923"/>
                                                  </a:lnTo>
                                                  <a:lnTo>
                                                    <a:pt x="4150" y="907"/>
                                                  </a:lnTo>
                                                  <a:lnTo>
                                                    <a:pt x="4139" y="889"/>
                                                  </a:lnTo>
                                                  <a:lnTo>
                                                    <a:pt x="4125" y="867"/>
                                                  </a:lnTo>
                                                  <a:lnTo>
                                                    <a:pt x="4106" y="843"/>
                                                  </a:lnTo>
                                                  <a:lnTo>
                                                    <a:pt x="4082" y="817"/>
                                                  </a:lnTo>
                                                  <a:lnTo>
                                                    <a:pt x="4055" y="788"/>
                                                  </a:lnTo>
                                                  <a:lnTo>
                                                    <a:pt x="4023" y="759"/>
                                                  </a:lnTo>
                                                  <a:lnTo>
                                                    <a:pt x="3987" y="727"/>
                                                  </a:lnTo>
                                                  <a:lnTo>
                                                    <a:pt x="3947" y="694"/>
                                                  </a:lnTo>
                                                  <a:lnTo>
                                                    <a:pt x="3904" y="661"/>
                                                  </a:lnTo>
                                                  <a:lnTo>
                                                    <a:pt x="3857" y="627"/>
                                                  </a:lnTo>
                                                  <a:lnTo>
                                                    <a:pt x="3806" y="592"/>
                                                  </a:lnTo>
                                                  <a:lnTo>
                                                    <a:pt x="3751" y="559"/>
                                                  </a:lnTo>
                                                  <a:lnTo>
                                                    <a:pt x="3693" y="525"/>
                                                  </a:lnTo>
                                                  <a:lnTo>
                                                    <a:pt x="3631" y="491"/>
                                                  </a:lnTo>
                                                  <a:lnTo>
                                                    <a:pt x="3567" y="458"/>
                                                  </a:lnTo>
                                                  <a:lnTo>
                                                    <a:pt x="3499" y="427"/>
                                                  </a:lnTo>
                                                  <a:lnTo>
                                                    <a:pt x="3427" y="396"/>
                                                  </a:lnTo>
                                                  <a:lnTo>
                                                    <a:pt x="3353" y="369"/>
                                                  </a:lnTo>
                                                  <a:lnTo>
                                                    <a:pt x="3275" y="342"/>
                                                  </a:lnTo>
                                                  <a:lnTo>
                                                    <a:pt x="3195" y="317"/>
                                                  </a:lnTo>
                                                  <a:lnTo>
                                                    <a:pt x="3112" y="296"/>
                                                  </a:lnTo>
                                                  <a:lnTo>
                                                    <a:pt x="3027" y="277"/>
                                                  </a:lnTo>
                                                  <a:lnTo>
                                                    <a:pt x="2938" y="262"/>
                                                  </a:lnTo>
                                                  <a:lnTo>
                                                    <a:pt x="2847" y="249"/>
                                                  </a:lnTo>
                                                  <a:lnTo>
                                                    <a:pt x="2754" y="240"/>
                                                  </a:lnTo>
                                                  <a:lnTo>
                                                    <a:pt x="2658" y="235"/>
                                                  </a:lnTo>
                                                  <a:lnTo>
                                                    <a:pt x="2561" y="235"/>
                                                  </a:lnTo>
                                                  <a:lnTo>
                                                    <a:pt x="2461" y="238"/>
                                                  </a:lnTo>
                                                  <a:lnTo>
                                                    <a:pt x="2358" y="248"/>
                                                  </a:lnTo>
                                                  <a:lnTo>
                                                    <a:pt x="2255" y="261"/>
                                                  </a:lnTo>
                                                  <a:lnTo>
                                                    <a:pt x="2148" y="279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gradFill flip="none" rotWithShape="1">
                                              <a:gsLst>
                                                <a:gs pos="0">
                                                  <a:schemeClr val="accent3">
                                                    <a:lumMod val="60000"/>
                                                    <a:lumOff val="40000"/>
                                                    <a:alpha val="65000"/>
                                                  </a:schemeClr>
                                                </a:gs>
                                                <a:gs pos="50000">
                                                  <a:schemeClr val="accent3">
                                                    <a:lumMod val="40000"/>
                                                    <a:lumOff val="60000"/>
                                                    <a:alpha val="45000"/>
                                                  </a:schemeClr>
                                                </a:gs>
                                                <a:gs pos="100000">
                                                  <a:schemeClr val="accent3">
                                                    <a:lumMod val="20000"/>
                                                    <a:lumOff val="80000"/>
                                                    <a:alpha val="18000"/>
                                                  </a:schemeClr>
                                                </a:gs>
                                              </a:gsLst>
                                              <a:lin ang="16200000" scaled="1"/>
                                              <a:tileRect/>
                                            </a:gra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165" name="Freeform 121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605197" y="3826658"/>
                                              <a:ext cx="541338" cy="274159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1720" y="150"/>
                                                </a:cxn>
                                                <a:cxn ang="0">
                                                  <a:pos x="1497" y="87"/>
                                                </a:cxn>
                                                <a:cxn ang="0">
                                                  <a:pos x="1291" y="41"/>
                                                </a:cxn>
                                                <a:cxn ang="0">
                                                  <a:pos x="1101" y="14"/>
                                                </a:cxn>
                                                <a:cxn ang="0">
                                                  <a:pos x="927" y="1"/>
                                                </a:cxn>
                                                <a:cxn ang="0">
                                                  <a:pos x="769" y="1"/>
                                                </a:cxn>
                                                <a:cxn ang="0">
                                                  <a:pos x="627" y="13"/>
                                                </a:cxn>
                                                <a:cxn ang="0">
                                                  <a:pos x="498" y="32"/>
                                                </a:cxn>
                                                <a:cxn ang="0">
                                                  <a:pos x="386" y="58"/>
                                                </a:cxn>
                                                <a:cxn ang="0">
                                                  <a:pos x="289" y="88"/>
                                                </a:cxn>
                                                <a:cxn ang="0">
                                                  <a:pos x="206" y="120"/>
                                                </a:cxn>
                                                <a:cxn ang="0">
                                                  <a:pos x="137" y="152"/>
                                                </a:cxn>
                                                <a:cxn ang="0">
                                                  <a:pos x="83" y="183"/>
                                                </a:cxn>
                                                <a:cxn ang="0">
                                                  <a:pos x="42" y="209"/>
                                                </a:cxn>
                                                <a:cxn ang="0">
                                                  <a:pos x="8" y="234"/>
                                                </a:cxn>
                                                <a:cxn ang="0">
                                                  <a:pos x="9" y="235"/>
                                                </a:cxn>
                                                <a:cxn ang="0">
                                                  <a:pos x="71" y="206"/>
                                                </a:cxn>
                                                <a:cxn ang="0">
                                                  <a:pos x="157" y="172"/>
                                                </a:cxn>
                                                <a:cxn ang="0">
                                                  <a:pos x="233" y="148"/>
                                                </a:cxn>
                                                <a:cxn ang="0">
                                                  <a:pos x="324" y="125"/>
                                                </a:cxn>
                                                <a:cxn ang="0">
                                                  <a:pos x="428" y="103"/>
                                                </a:cxn>
                                                <a:cxn ang="0">
                                                  <a:pos x="547" y="86"/>
                                                </a:cxn>
                                                <a:cxn ang="0">
                                                  <a:pos x="678" y="74"/>
                                                </a:cxn>
                                                <a:cxn ang="0">
                                                  <a:pos x="823" y="70"/>
                                                </a:cxn>
                                                <a:cxn ang="0">
                                                  <a:pos x="980" y="76"/>
                                                </a:cxn>
                                                <a:cxn ang="0">
                                                  <a:pos x="1150" y="94"/>
                                                </a:cxn>
                                                <a:cxn ang="0">
                                                  <a:pos x="1333" y="123"/>
                                                </a:cxn>
                                                <a:cxn ang="0">
                                                  <a:pos x="1528" y="169"/>
                                                </a:cxn>
                                                <a:cxn ang="0">
                                                  <a:pos x="1734" y="231"/>
                                                </a:cxn>
                                                <a:cxn ang="0">
                                                  <a:pos x="1944" y="309"/>
                                                </a:cxn>
                                                <a:cxn ang="0">
                                                  <a:pos x="2139" y="398"/>
                                                </a:cxn>
                                                <a:cxn ang="0">
                                                  <a:pos x="2317" y="494"/>
                                                </a:cxn>
                                                <a:cxn ang="0">
                                                  <a:pos x="2482" y="597"/>
                                                </a:cxn>
                                                <a:cxn ang="0">
                                                  <a:pos x="2632" y="704"/>
                                                </a:cxn>
                                                <a:cxn ang="0">
                                                  <a:pos x="2767" y="814"/>
                                                </a:cxn>
                                                <a:cxn ang="0">
                                                  <a:pos x="2888" y="925"/>
                                                </a:cxn>
                                                <a:cxn ang="0">
                                                  <a:pos x="2996" y="1034"/>
                                                </a:cxn>
                                                <a:cxn ang="0">
                                                  <a:pos x="3090" y="1138"/>
                                                </a:cxn>
                                                <a:cxn ang="0">
                                                  <a:pos x="3173" y="1237"/>
                                                </a:cxn>
                                                <a:cxn ang="0">
                                                  <a:pos x="3241" y="1328"/>
                                                </a:cxn>
                                                <a:cxn ang="0">
                                                  <a:pos x="3298" y="1409"/>
                                                </a:cxn>
                                                <a:cxn ang="0">
                                                  <a:pos x="3360" y="1507"/>
                                                </a:cxn>
                                                <a:cxn ang="0">
                                                  <a:pos x="3405" y="1584"/>
                                                </a:cxn>
                                                <a:cxn ang="0">
                                                  <a:pos x="3409" y="1581"/>
                                                </a:cxn>
                                                <a:cxn ang="0">
                                                  <a:pos x="3398" y="1541"/>
                                                </a:cxn>
                                                <a:cxn ang="0">
                                                  <a:pos x="3375" y="1484"/>
                                                </a:cxn>
                                                <a:cxn ang="0">
                                                  <a:pos x="3339" y="1416"/>
                                                </a:cxn>
                                                <a:cxn ang="0">
                                                  <a:pos x="3291" y="1334"/>
                                                </a:cxn>
                                                <a:cxn ang="0">
                                                  <a:pos x="3229" y="1244"/>
                                                </a:cxn>
                                                <a:cxn ang="0">
                                                  <a:pos x="3155" y="1146"/>
                                                </a:cxn>
                                                <a:cxn ang="0">
                                                  <a:pos x="3069" y="1041"/>
                                                </a:cxn>
                                                <a:cxn ang="0">
                                                  <a:pos x="2970" y="933"/>
                                                </a:cxn>
                                                <a:cxn ang="0">
                                                  <a:pos x="2859" y="822"/>
                                                </a:cxn>
                                                <a:cxn ang="0">
                                                  <a:pos x="2736" y="713"/>
                                                </a:cxn>
                                                <a:cxn ang="0">
                                                  <a:pos x="2601" y="604"/>
                                                </a:cxn>
                                                <a:cxn ang="0">
                                                  <a:pos x="2452" y="499"/>
                                                </a:cxn>
                                                <a:cxn ang="0">
                                                  <a:pos x="2292" y="400"/>
                                                </a:cxn>
                                                <a:cxn ang="0">
                                                  <a:pos x="2119" y="308"/>
                                                </a:cxn>
                                                <a:cxn ang="0">
                                                  <a:pos x="1934" y="227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3410" h="1594">
                                                  <a:moveTo>
                                                    <a:pt x="1837" y="190"/>
                                                  </a:moveTo>
                                                  <a:lnTo>
                                                    <a:pt x="1720" y="150"/>
                                                  </a:lnTo>
                                                  <a:lnTo>
                                                    <a:pt x="1607" y="115"/>
                                                  </a:lnTo>
                                                  <a:lnTo>
                                                    <a:pt x="1497" y="87"/>
                                                  </a:lnTo>
                                                  <a:lnTo>
                                                    <a:pt x="1392" y="62"/>
                                                  </a:lnTo>
                                                  <a:lnTo>
                                                    <a:pt x="1291" y="41"/>
                                                  </a:lnTo>
                                                  <a:lnTo>
                                                    <a:pt x="1194" y="26"/>
                                                  </a:lnTo>
                                                  <a:lnTo>
                                                    <a:pt x="1101" y="14"/>
                                                  </a:lnTo>
                                                  <a:lnTo>
                                                    <a:pt x="1013" y="5"/>
                                                  </a:lnTo>
                                                  <a:lnTo>
                                                    <a:pt x="927" y="1"/>
                                                  </a:lnTo>
                                                  <a:lnTo>
                                                    <a:pt x="846" y="0"/>
                                                  </a:lnTo>
                                                  <a:lnTo>
                                                    <a:pt x="769" y="1"/>
                                                  </a:lnTo>
                                                  <a:lnTo>
                                                    <a:pt x="695" y="5"/>
                                                  </a:lnTo>
                                                  <a:lnTo>
                                                    <a:pt x="627" y="13"/>
                                                  </a:lnTo>
                                                  <a:lnTo>
                                                    <a:pt x="561" y="21"/>
                                                  </a:lnTo>
                                                  <a:lnTo>
                                                    <a:pt x="498" y="32"/>
                                                  </a:lnTo>
                                                  <a:lnTo>
                                                    <a:pt x="441" y="44"/>
                                                  </a:lnTo>
                                                  <a:lnTo>
                                                    <a:pt x="386" y="58"/>
                                                  </a:lnTo>
                                                  <a:lnTo>
                                                    <a:pt x="336" y="72"/>
                                                  </a:lnTo>
                                                  <a:lnTo>
                                                    <a:pt x="289" y="88"/>
                                                  </a:lnTo>
                                                  <a:lnTo>
                                                    <a:pt x="246" y="104"/>
                                                  </a:lnTo>
                                                  <a:lnTo>
                                                    <a:pt x="206" y="120"/>
                                                  </a:lnTo>
                                                  <a:lnTo>
                                                    <a:pt x="170" y="137"/>
                                                  </a:lnTo>
                                                  <a:lnTo>
                                                    <a:pt x="137" y="152"/>
                                                  </a:lnTo>
                                                  <a:lnTo>
                                                    <a:pt x="108" y="168"/>
                                                  </a:lnTo>
                                                  <a:lnTo>
                                                    <a:pt x="83" y="183"/>
                                                  </a:lnTo>
                                                  <a:lnTo>
                                                    <a:pt x="61" y="196"/>
                                                  </a:lnTo>
                                                  <a:lnTo>
                                                    <a:pt x="42" y="209"/>
                                                  </a:lnTo>
                                                  <a:lnTo>
                                                    <a:pt x="27" y="219"/>
                                                  </a:lnTo>
                                                  <a:lnTo>
                                                    <a:pt x="8" y="234"/>
                                                  </a:lnTo>
                                                  <a:lnTo>
                                                    <a:pt x="0" y="239"/>
                                                  </a:lnTo>
                                                  <a:lnTo>
                                                    <a:pt x="9" y="235"/>
                                                  </a:lnTo>
                                                  <a:lnTo>
                                                    <a:pt x="32" y="223"/>
                                                  </a:lnTo>
                                                  <a:lnTo>
                                                    <a:pt x="71" y="206"/>
                                                  </a:lnTo>
                                                  <a:lnTo>
                                                    <a:pt x="125" y="184"/>
                                                  </a:lnTo>
                                                  <a:lnTo>
                                                    <a:pt x="157" y="172"/>
                                                  </a:lnTo>
                                                  <a:lnTo>
                                                    <a:pt x="193" y="160"/>
                                                  </a:lnTo>
                                                  <a:lnTo>
                                                    <a:pt x="233" y="148"/>
                                                  </a:lnTo>
                                                  <a:lnTo>
                                                    <a:pt x="277" y="136"/>
                                                  </a:lnTo>
                                                  <a:lnTo>
                                                    <a:pt x="324" y="125"/>
                                                  </a:lnTo>
                                                  <a:lnTo>
                                                    <a:pt x="374" y="113"/>
                                                  </a:lnTo>
                                                  <a:lnTo>
                                                    <a:pt x="428" y="103"/>
                                                  </a:lnTo>
                                                  <a:lnTo>
                                                    <a:pt x="486" y="94"/>
                                                  </a:lnTo>
                                                  <a:lnTo>
                                                    <a:pt x="547" y="86"/>
                                                  </a:lnTo>
                                                  <a:lnTo>
                                                    <a:pt x="610" y="78"/>
                                                  </a:lnTo>
                                                  <a:lnTo>
                                                    <a:pt x="678" y="74"/>
                                                  </a:lnTo>
                                                  <a:lnTo>
                                                    <a:pt x="749" y="71"/>
                                                  </a:lnTo>
                                                  <a:lnTo>
                                                    <a:pt x="823" y="70"/>
                                                  </a:lnTo>
                                                  <a:lnTo>
                                                    <a:pt x="900" y="72"/>
                                                  </a:lnTo>
                                                  <a:lnTo>
                                                    <a:pt x="980" y="76"/>
                                                  </a:lnTo>
                                                  <a:lnTo>
                                                    <a:pt x="1064" y="83"/>
                                                  </a:lnTo>
                                                  <a:lnTo>
                                                    <a:pt x="1150" y="94"/>
                                                  </a:lnTo>
                                                  <a:lnTo>
                                                    <a:pt x="1240" y="107"/>
                                                  </a:lnTo>
                                                  <a:lnTo>
                                                    <a:pt x="1333" y="123"/>
                                                  </a:lnTo>
                                                  <a:lnTo>
                                                    <a:pt x="1428" y="144"/>
                                                  </a:lnTo>
                                                  <a:lnTo>
                                                    <a:pt x="1528" y="169"/>
                                                  </a:lnTo>
                                                  <a:lnTo>
                                                    <a:pt x="1630" y="197"/>
                                                  </a:lnTo>
                                                  <a:lnTo>
                                                    <a:pt x="1734" y="231"/>
                                                  </a:lnTo>
                                                  <a:lnTo>
                                                    <a:pt x="1841" y="269"/>
                                                  </a:lnTo>
                                                  <a:lnTo>
                                                    <a:pt x="1944" y="309"/>
                                                  </a:lnTo>
                                                  <a:lnTo>
                                                    <a:pt x="2043" y="351"/>
                                                  </a:lnTo>
                                                  <a:lnTo>
                                                    <a:pt x="2139" y="398"/>
                                                  </a:lnTo>
                                                  <a:lnTo>
                                                    <a:pt x="2230" y="445"/>
                                                  </a:lnTo>
                                                  <a:lnTo>
                                                    <a:pt x="2317" y="494"/>
                                                  </a:lnTo>
                                                  <a:lnTo>
                                                    <a:pt x="2402" y="544"/>
                                                  </a:lnTo>
                                                  <a:lnTo>
                                                    <a:pt x="2482" y="597"/>
                                                  </a:lnTo>
                                                  <a:lnTo>
                                                    <a:pt x="2559" y="650"/>
                                                  </a:lnTo>
                                                  <a:lnTo>
                                                    <a:pt x="2632" y="704"/>
                                                  </a:lnTo>
                                                  <a:lnTo>
                                                    <a:pt x="2701" y="760"/>
                                                  </a:lnTo>
                                                  <a:lnTo>
                                                    <a:pt x="2767" y="814"/>
                                                  </a:lnTo>
                                                  <a:lnTo>
                                                    <a:pt x="2830" y="870"/>
                                                  </a:lnTo>
                                                  <a:lnTo>
                                                    <a:pt x="2888" y="925"/>
                                                  </a:lnTo>
                                                  <a:lnTo>
                                                    <a:pt x="2944" y="979"/>
                                                  </a:lnTo>
                                                  <a:lnTo>
                                                    <a:pt x="2996" y="1034"/>
                                                  </a:lnTo>
                                                  <a:lnTo>
                                                    <a:pt x="3045" y="1086"/>
                                                  </a:lnTo>
                                                  <a:lnTo>
                                                    <a:pt x="3090" y="1138"/>
                                                  </a:lnTo>
                                                  <a:lnTo>
                                                    <a:pt x="3134" y="1189"/>
                                                  </a:lnTo>
                                                  <a:lnTo>
                                                    <a:pt x="3173" y="1237"/>
                                                  </a:lnTo>
                                                  <a:lnTo>
                                                    <a:pt x="3208" y="1284"/>
                                                  </a:lnTo>
                                                  <a:lnTo>
                                                    <a:pt x="3241" y="1328"/>
                                                  </a:lnTo>
                                                  <a:lnTo>
                                                    <a:pt x="3271" y="1370"/>
                                                  </a:lnTo>
                                                  <a:lnTo>
                                                    <a:pt x="3298" y="1409"/>
                                                  </a:lnTo>
                                                  <a:lnTo>
                                                    <a:pt x="3322" y="1445"/>
                                                  </a:lnTo>
                                                  <a:lnTo>
                                                    <a:pt x="3360" y="1507"/>
                                                  </a:lnTo>
                                                  <a:lnTo>
                                                    <a:pt x="3388" y="1554"/>
                                                  </a:lnTo>
                                                  <a:lnTo>
                                                    <a:pt x="3405" y="1584"/>
                                                  </a:lnTo>
                                                  <a:lnTo>
                                                    <a:pt x="3410" y="1594"/>
                                                  </a:lnTo>
                                                  <a:lnTo>
                                                    <a:pt x="3409" y="1581"/>
                                                  </a:lnTo>
                                                  <a:lnTo>
                                                    <a:pt x="3406" y="1562"/>
                                                  </a:lnTo>
                                                  <a:lnTo>
                                                    <a:pt x="3398" y="1541"/>
                                                  </a:lnTo>
                                                  <a:lnTo>
                                                    <a:pt x="3388" y="1514"/>
                                                  </a:lnTo>
                                                  <a:lnTo>
                                                    <a:pt x="3375" y="1484"/>
                                                  </a:lnTo>
                                                  <a:lnTo>
                                                    <a:pt x="3358" y="1451"/>
                                                  </a:lnTo>
                                                  <a:lnTo>
                                                    <a:pt x="3339" y="1416"/>
                                                  </a:lnTo>
                                                  <a:lnTo>
                                                    <a:pt x="3316" y="1377"/>
                                                  </a:lnTo>
                                                  <a:lnTo>
                                                    <a:pt x="3291" y="1334"/>
                                                  </a:lnTo>
                                                  <a:lnTo>
                                                    <a:pt x="3261" y="1290"/>
                                                  </a:lnTo>
                                                  <a:lnTo>
                                                    <a:pt x="3229" y="1244"/>
                                                  </a:lnTo>
                                                  <a:lnTo>
                                                    <a:pt x="3194" y="1196"/>
                                                  </a:lnTo>
                                                  <a:lnTo>
                                                    <a:pt x="3155" y="1146"/>
                                                  </a:lnTo>
                                                  <a:lnTo>
                                                    <a:pt x="3114" y="1094"/>
                                                  </a:lnTo>
                                                  <a:lnTo>
                                                    <a:pt x="3069" y="1041"/>
                                                  </a:lnTo>
                                                  <a:lnTo>
                                                    <a:pt x="3022" y="988"/>
                                                  </a:lnTo>
                                                  <a:lnTo>
                                                    <a:pt x="2970" y="933"/>
                                                  </a:lnTo>
                                                  <a:lnTo>
                                                    <a:pt x="2917" y="878"/>
                                                  </a:lnTo>
                                                  <a:lnTo>
                                                    <a:pt x="2859" y="822"/>
                                                  </a:lnTo>
                                                  <a:lnTo>
                                                    <a:pt x="2799" y="767"/>
                                                  </a:lnTo>
                                                  <a:lnTo>
                                                    <a:pt x="2736" y="713"/>
                                                  </a:lnTo>
                                                  <a:lnTo>
                                                    <a:pt x="2669" y="657"/>
                                                  </a:lnTo>
                                                  <a:lnTo>
                                                    <a:pt x="2601" y="604"/>
                                                  </a:lnTo>
                                                  <a:lnTo>
                                                    <a:pt x="2528" y="550"/>
                                                  </a:lnTo>
                                                  <a:lnTo>
                                                    <a:pt x="2452" y="499"/>
                                                  </a:lnTo>
                                                  <a:lnTo>
                                                    <a:pt x="2374" y="449"/>
                                                  </a:lnTo>
                                                  <a:lnTo>
                                                    <a:pt x="2292" y="400"/>
                                                  </a:lnTo>
                                                  <a:lnTo>
                                                    <a:pt x="2207" y="353"/>
                                                  </a:lnTo>
                                                  <a:lnTo>
                                                    <a:pt x="2119" y="308"/>
                                                  </a:lnTo>
                                                  <a:lnTo>
                                                    <a:pt x="2028" y="266"/>
                                                  </a:lnTo>
                                                  <a:lnTo>
                                                    <a:pt x="1934" y="227"/>
                                                  </a:lnTo>
                                                  <a:lnTo>
                                                    <a:pt x="1837" y="190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gradFill flip="none" rotWithShape="1">
                                              <a:gsLst>
                                                <a:gs pos="0">
                                                  <a:schemeClr val="accent3">
                                                    <a:lumMod val="60000"/>
                                                    <a:lumOff val="40000"/>
                                                    <a:alpha val="65000"/>
                                                  </a:schemeClr>
                                                </a:gs>
                                                <a:gs pos="50000">
                                                  <a:schemeClr val="accent3">
                                                    <a:lumMod val="40000"/>
                                                    <a:lumOff val="60000"/>
                                                    <a:alpha val="45000"/>
                                                  </a:schemeClr>
                                                </a:gs>
                                                <a:gs pos="100000">
                                                  <a:schemeClr val="accent3">
                                                    <a:lumMod val="20000"/>
                                                    <a:lumOff val="80000"/>
                                                    <a:alpha val="18000"/>
                                                  </a:schemeClr>
                                                </a:gs>
                                              </a:gsLst>
                                              <a:lin ang="16200000" scaled="1"/>
                                              <a:tileRect/>
                                            </a:gra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169" name="Freeform 125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243247" y="5161469"/>
                                              <a:ext cx="1046163" cy="416379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1952" y="850"/>
                                                </a:cxn>
                                                <a:cxn ang="0">
                                                  <a:pos x="2026" y="704"/>
                                                </a:cxn>
                                                <a:cxn ang="0">
                                                  <a:pos x="2556" y="457"/>
                                                </a:cxn>
                                                <a:cxn ang="0">
                                                  <a:pos x="2912" y="334"/>
                                                </a:cxn>
                                                <a:cxn ang="0">
                                                  <a:pos x="3245" y="245"/>
                                                </a:cxn>
                                                <a:cxn ang="0">
                                                  <a:pos x="4166" y="131"/>
                                                </a:cxn>
                                                <a:cxn ang="0">
                                                  <a:pos x="5062" y="217"/>
                                                </a:cxn>
                                                <a:cxn ang="0">
                                                  <a:pos x="5778" y="435"/>
                                                </a:cxn>
                                                <a:cxn ang="0">
                                                  <a:pos x="6284" y="680"/>
                                                </a:cxn>
                                                <a:cxn ang="0">
                                                  <a:pos x="6570" y="866"/>
                                                </a:cxn>
                                                <a:cxn ang="0">
                                                  <a:pos x="6452" y="729"/>
                                                </a:cxn>
                                                <a:cxn ang="0">
                                                  <a:pos x="6059" y="473"/>
                                                </a:cxn>
                                                <a:cxn ang="0">
                                                  <a:pos x="5447" y="211"/>
                                                </a:cxn>
                                                <a:cxn ang="0">
                                                  <a:pos x="4661" y="31"/>
                                                </a:cxn>
                                                <a:cxn ang="0">
                                                  <a:pos x="3737" y="20"/>
                                                </a:cxn>
                                                <a:cxn ang="0">
                                                  <a:pos x="3037" y="155"/>
                                                </a:cxn>
                                                <a:cxn ang="0">
                                                  <a:pos x="2665" y="271"/>
                                                </a:cxn>
                                                <a:cxn ang="0">
                                                  <a:pos x="2332" y="402"/>
                                                </a:cxn>
                                                <a:cxn ang="0">
                                                  <a:pos x="2035" y="546"/>
                                                </a:cxn>
                                                <a:cxn ang="0">
                                                  <a:pos x="1772" y="699"/>
                                                </a:cxn>
                                                <a:cxn ang="0">
                                                  <a:pos x="1497" y="831"/>
                                                </a:cxn>
                                                <a:cxn ang="0">
                                                  <a:pos x="1014" y="870"/>
                                                </a:cxn>
                                                <a:cxn ang="0">
                                                  <a:pos x="736" y="926"/>
                                                </a:cxn>
                                                <a:cxn ang="0">
                                                  <a:pos x="504" y="996"/>
                                                </a:cxn>
                                                <a:cxn ang="0">
                                                  <a:pos x="293" y="1083"/>
                                                </a:cxn>
                                                <a:cxn ang="0">
                                                  <a:pos x="153" y="1154"/>
                                                </a:cxn>
                                                <a:cxn ang="0">
                                                  <a:pos x="45" y="1215"/>
                                                </a:cxn>
                                                <a:cxn ang="0">
                                                  <a:pos x="3" y="1273"/>
                                                </a:cxn>
                                                <a:cxn ang="0">
                                                  <a:pos x="6" y="1304"/>
                                                </a:cxn>
                                                <a:cxn ang="0">
                                                  <a:pos x="102" y="1245"/>
                                                </a:cxn>
                                                <a:cxn ang="0">
                                                  <a:pos x="324" y="1154"/>
                                                </a:cxn>
                                                <a:cxn ang="0">
                                                  <a:pos x="597" y="1063"/>
                                                </a:cxn>
                                                <a:cxn ang="0">
                                                  <a:pos x="888" y="995"/>
                                                </a:cxn>
                                                <a:cxn ang="0">
                                                  <a:pos x="1187" y="954"/>
                                                </a:cxn>
                                                <a:cxn ang="0">
                                                  <a:pos x="1377" y="989"/>
                                                </a:cxn>
                                                <a:cxn ang="0">
                                                  <a:pos x="1068" y="1288"/>
                                                </a:cxn>
                                                <a:cxn ang="0">
                                                  <a:pos x="849" y="1563"/>
                                                </a:cxn>
                                                <a:cxn ang="0">
                                                  <a:pos x="708" y="1793"/>
                                                </a:cxn>
                                                <a:cxn ang="0">
                                                  <a:pos x="615" y="2002"/>
                                                </a:cxn>
                                                <a:cxn ang="0">
                                                  <a:pos x="810" y="1716"/>
                                                </a:cxn>
                                                <a:cxn ang="0">
                                                  <a:pos x="1025" y="1467"/>
                                                </a:cxn>
                                                <a:cxn ang="0">
                                                  <a:pos x="1325" y="1183"/>
                                                </a:cxn>
                                                <a:cxn ang="0">
                                                  <a:pos x="1718" y="941"/>
                                                </a:cxn>
                                                <a:cxn ang="0">
                                                  <a:pos x="2153" y="982"/>
                                                </a:cxn>
                                                <a:cxn ang="0">
                                                  <a:pos x="2904" y="1174"/>
                                                </a:cxn>
                                                <a:cxn ang="0">
                                                  <a:pos x="3559" y="1499"/>
                                                </a:cxn>
                                                <a:cxn ang="0">
                                                  <a:pos x="4044" y="1864"/>
                                                </a:cxn>
                                                <a:cxn ang="0">
                                                  <a:pos x="4363" y="2190"/>
                                                </a:cxn>
                                                <a:cxn ang="0">
                                                  <a:pos x="4532" y="2407"/>
                                                </a:cxn>
                                                <a:cxn ang="0">
                                                  <a:pos x="4477" y="2275"/>
                                                </a:cxn>
                                                <a:cxn ang="0">
                                                  <a:pos x="4246" y="1974"/>
                                                </a:cxn>
                                                <a:cxn ang="0">
                                                  <a:pos x="3853" y="1608"/>
                                                </a:cxn>
                                                <a:cxn ang="0">
                                                  <a:pos x="3304" y="1248"/>
                                                </a:cxn>
                                                <a:cxn ang="0">
                                                  <a:pos x="2609" y="968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6586" h="2421">
                                                  <a:moveTo>
                                                    <a:pt x="2209" y="883"/>
                                                  </a:moveTo>
                                                  <a:lnTo>
                                                    <a:pt x="2158" y="875"/>
                                                  </a:lnTo>
                                                  <a:lnTo>
                                                    <a:pt x="2107" y="868"/>
                                                  </a:lnTo>
                                                  <a:lnTo>
                                                    <a:pt x="2055" y="862"/>
                                                  </a:lnTo>
                                                  <a:lnTo>
                                                    <a:pt x="2003" y="857"/>
                                                  </a:lnTo>
                                                  <a:lnTo>
                                                    <a:pt x="1952" y="850"/>
                                                  </a:lnTo>
                                                  <a:lnTo>
                                                    <a:pt x="1899" y="846"/>
                                                  </a:lnTo>
                                                  <a:lnTo>
                                                    <a:pt x="1847" y="842"/>
                                                  </a:lnTo>
                                                  <a:lnTo>
                                                    <a:pt x="1796" y="838"/>
                                                  </a:lnTo>
                                                  <a:lnTo>
                                                    <a:pt x="1870" y="793"/>
                                                  </a:lnTo>
                                                  <a:lnTo>
                                                    <a:pt x="1946" y="748"/>
                                                  </a:lnTo>
                                                  <a:lnTo>
                                                    <a:pt x="2026" y="704"/>
                                                  </a:lnTo>
                                                  <a:lnTo>
                                                    <a:pt x="2107" y="660"/>
                                                  </a:lnTo>
                                                  <a:lnTo>
                                                    <a:pt x="2192" y="617"/>
                                                  </a:lnTo>
                                                  <a:lnTo>
                                                    <a:pt x="2278" y="575"/>
                                                  </a:lnTo>
                                                  <a:lnTo>
                                                    <a:pt x="2369" y="535"/>
                                                  </a:lnTo>
                                                  <a:lnTo>
                                                    <a:pt x="2461" y="495"/>
                                                  </a:lnTo>
                                                  <a:lnTo>
                                                    <a:pt x="2556" y="457"/>
                                                  </a:lnTo>
                                                  <a:lnTo>
                                                    <a:pt x="2654" y="420"/>
                                                  </a:lnTo>
                                                  <a:lnTo>
                                                    <a:pt x="2704" y="402"/>
                                                  </a:lnTo>
                                                  <a:lnTo>
                                                    <a:pt x="2756" y="385"/>
                                                  </a:lnTo>
                                                  <a:lnTo>
                                                    <a:pt x="2807" y="367"/>
                                                  </a:lnTo>
                                                  <a:lnTo>
                                                    <a:pt x="2859" y="351"/>
                                                  </a:lnTo>
                                                  <a:lnTo>
                                                    <a:pt x="2912" y="334"/>
                                                  </a:lnTo>
                                                  <a:lnTo>
                                                    <a:pt x="2966" y="318"/>
                                                  </a:lnTo>
                                                  <a:lnTo>
                                                    <a:pt x="3019" y="302"/>
                                                  </a:lnTo>
                                                  <a:lnTo>
                                                    <a:pt x="3075" y="287"/>
                                                  </a:lnTo>
                                                  <a:lnTo>
                                                    <a:pt x="3131" y="273"/>
                                                  </a:lnTo>
                                                  <a:lnTo>
                                                    <a:pt x="3188" y="258"/>
                                                  </a:lnTo>
                                                  <a:lnTo>
                                                    <a:pt x="3245" y="245"/>
                                                  </a:lnTo>
                                                  <a:lnTo>
                                                    <a:pt x="3303" y="232"/>
                                                  </a:lnTo>
                                                  <a:lnTo>
                                                    <a:pt x="3483" y="196"/>
                                                  </a:lnTo>
                                                  <a:lnTo>
                                                    <a:pt x="3660" y="168"/>
                                                  </a:lnTo>
                                                  <a:lnTo>
                                                    <a:pt x="3832" y="148"/>
                                                  </a:lnTo>
                                                  <a:lnTo>
                                                    <a:pt x="4001" y="136"/>
                                                  </a:lnTo>
                                                  <a:lnTo>
                                                    <a:pt x="4166" y="131"/>
                                                  </a:lnTo>
                                                  <a:lnTo>
                                                    <a:pt x="4326" y="132"/>
                                                  </a:lnTo>
                                                  <a:lnTo>
                                                    <a:pt x="4483" y="139"/>
                                                  </a:lnTo>
                                                  <a:lnTo>
                                                    <a:pt x="4634" y="152"/>
                                                  </a:lnTo>
                                                  <a:lnTo>
                                                    <a:pt x="4782" y="169"/>
                                                  </a:lnTo>
                                                  <a:lnTo>
                                                    <a:pt x="4925" y="192"/>
                                                  </a:lnTo>
                                                  <a:lnTo>
                                                    <a:pt x="5062" y="217"/>
                                                  </a:lnTo>
                                                  <a:lnTo>
                                                    <a:pt x="5195" y="247"/>
                                                  </a:lnTo>
                                                  <a:lnTo>
                                                    <a:pt x="5322" y="281"/>
                                                  </a:lnTo>
                                                  <a:lnTo>
                                                    <a:pt x="5444" y="316"/>
                                                  </a:lnTo>
                                                  <a:lnTo>
                                                    <a:pt x="5561" y="354"/>
                                                  </a:lnTo>
                                                  <a:lnTo>
                                                    <a:pt x="5672" y="394"/>
                                                  </a:lnTo>
                                                  <a:lnTo>
                                                    <a:pt x="5778" y="435"/>
                                                  </a:lnTo>
                                                  <a:lnTo>
                                                    <a:pt x="5877" y="476"/>
                                                  </a:lnTo>
                                                  <a:lnTo>
                                                    <a:pt x="5971" y="518"/>
                                                  </a:lnTo>
                                                  <a:lnTo>
                                                    <a:pt x="6059" y="560"/>
                                                  </a:lnTo>
                                                  <a:lnTo>
                                                    <a:pt x="6140" y="601"/>
                                                  </a:lnTo>
                                                  <a:lnTo>
                                                    <a:pt x="6215" y="641"/>
                                                  </a:lnTo>
                                                  <a:lnTo>
                                                    <a:pt x="6284" y="680"/>
                                                  </a:lnTo>
                                                  <a:lnTo>
                                                    <a:pt x="6346" y="716"/>
                                                  </a:lnTo>
                                                  <a:lnTo>
                                                    <a:pt x="6401" y="750"/>
                                                  </a:lnTo>
                                                  <a:lnTo>
                                                    <a:pt x="6449" y="781"/>
                                                  </a:lnTo>
                                                  <a:lnTo>
                                                    <a:pt x="6490" y="808"/>
                                                  </a:lnTo>
                                                  <a:lnTo>
                                                    <a:pt x="6524" y="832"/>
                                                  </a:lnTo>
                                                  <a:lnTo>
                                                    <a:pt x="6570" y="866"/>
                                                  </a:lnTo>
                                                  <a:lnTo>
                                                    <a:pt x="6586" y="877"/>
                                                  </a:lnTo>
                                                  <a:lnTo>
                                                    <a:pt x="6574" y="856"/>
                                                  </a:lnTo>
                                                  <a:lnTo>
                                                    <a:pt x="6556" y="829"/>
                                                  </a:lnTo>
                                                  <a:lnTo>
                                                    <a:pt x="6528" y="799"/>
                                                  </a:lnTo>
                                                  <a:lnTo>
                                                    <a:pt x="6494" y="765"/>
                                                  </a:lnTo>
                                                  <a:lnTo>
                                                    <a:pt x="6452" y="729"/>
                                                  </a:lnTo>
                                                  <a:lnTo>
                                                    <a:pt x="6404" y="690"/>
                                                  </a:lnTo>
                                                  <a:lnTo>
                                                    <a:pt x="6348" y="649"/>
                                                  </a:lnTo>
                                                  <a:lnTo>
                                                    <a:pt x="6285" y="607"/>
                                                  </a:lnTo>
                                                  <a:lnTo>
                                                    <a:pt x="6216" y="563"/>
                                                  </a:lnTo>
                                                  <a:lnTo>
                                                    <a:pt x="6140" y="518"/>
                                                  </a:lnTo>
                                                  <a:lnTo>
                                                    <a:pt x="6059" y="473"/>
                                                  </a:lnTo>
                                                  <a:lnTo>
                                                    <a:pt x="5971" y="427"/>
                                                  </a:lnTo>
                                                  <a:lnTo>
                                                    <a:pt x="5877" y="381"/>
                                                  </a:lnTo>
                                                  <a:lnTo>
                                                    <a:pt x="5778" y="337"/>
                                                  </a:lnTo>
                                                  <a:lnTo>
                                                    <a:pt x="5673" y="293"/>
                                                  </a:lnTo>
                                                  <a:lnTo>
                                                    <a:pt x="5563" y="251"/>
                                                  </a:lnTo>
                                                  <a:lnTo>
                                                    <a:pt x="5447" y="211"/>
                                                  </a:lnTo>
                                                  <a:lnTo>
                                                    <a:pt x="5327" y="173"/>
                                                  </a:lnTo>
                                                  <a:lnTo>
                                                    <a:pt x="5203" y="138"/>
                                                  </a:lnTo>
                                                  <a:lnTo>
                                                    <a:pt x="5074" y="106"/>
                                                  </a:lnTo>
                                                  <a:lnTo>
                                                    <a:pt x="4940" y="78"/>
                                                  </a:lnTo>
                                                  <a:lnTo>
                                                    <a:pt x="4803" y="52"/>
                                                  </a:lnTo>
                                                  <a:lnTo>
                                                    <a:pt x="4661" y="31"/>
                                                  </a:lnTo>
                                                  <a:lnTo>
                                                    <a:pt x="4515" y="16"/>
                                                  </a:lnTo>
                                                  <a:lnTo>
                                                    <a:pt x="4366" y="5"/>
                                                  </a:lnTo>
                                                  <a:lnTo>
                                                    <a:pt x="4213" y="0"/>
                                                  </a:lnTo>
                                                  <a:lnTo>
                                                    <a:pt x="4057" y="0"/>
                                                  </a:lnTo>
                                                  <a:lnTo>
                                                    <a:pt x="3899" y="7"/>
                                                  </a:lnTo>
                                                  <a:lnTo>
                                                    <a:pt x="3737" y="20"/>
                                                  </a:lnTo>
                                                  <a:lnTo>
                                                    <a:pt x="3574" y="41"/>
                                                  </a:lnTo>
                                                  <a:lnTo>
                                                    <a:pt x="3406" y="68"/>
                                                  </a:lnTo>
                                                  <a:lnTo>
                                                    <a:pt x="3238" y="104"/>
                                                  </a:lnTo>
                                                  <a:lnTo>
                                                    <a:pt x="3169" y="121"/>
                                                  </a:lnTo>
                                                  <a:lnTo>
                                                    <a:pt x="3103" y="137"/>
                                                  </a:lnTo>
                                                  <a:lnTo>
                                                    <a:pt x="3037" y="155"/>
                                                  </a:lnTo>
                                                  <a:lnTo>
                                                    <a:pt x="2972" y="173"/>
                                                  </a:lnTo>
                                                  <a:lnTo>
                                                    <a:pt x="2909" y="192"/>
                                                  </a:lnTo>
                                                  <a:lnTo>
                                                    <a:pt x="2846" y="211"/>
                                                  </a:lnTo>
                                                  <a:lnTo>
                                                    <a:pt x="2784" y="231"/>
                                                  </a:lnTo>
                                                  <a:lnTo>
                                                    <a:pt x="2725" y="250"/>
                                                  </a:lnTo>
                                                  <a:lnTo>
                                                    <a:pt x="2665" y="271"/>
                                                  </a:lnTo>
                                                  <a:lnTo>
                                                    <a:pt x="2607" y="291"/>
                                                  </a:lnTo>
                                                  <a:lnTo>
                                                    <a:pt x="2550" y="313"/>
                                                  </a:lnTo>
                                                  <a:lnTo>
                                                    <a:pt x="2494" y="334"/>
                                                  </a:lnTo>
                                                  <a:lnTo>
                                                    <a:pt x="2438" y="357"/>
                                                  </a:lnTo>
                                                  <a:lnTo>
                                                    <a:pt x="2385" y="379"/>
                                                  </a:lnTo>
                                                  <a:lnTo>
                                                    <a:pt x="2332" y="402"/>
                                                  </a:lnTo>
                                                  <a:lnTo>
                                                    <a:pt x="2280" y="426"/>
                                                  </a:lnTo>
                                                  <a:lnTo>
                                                    <a:pt x="2229" y="449"/>
                                                  </a:lnTo>
                                                  <a:lnTo>
                                                    <a:pt x="2179" y="473"/>
                                                  </a:lnTo>
                                                  <a:lnTo>
                                                    <a:pt x="2130" y="496"/>
                                                  </a:lnTo>
                                                  <a:lnTo>
                                                    <a:pt x="2082" y="521"/>
                                                  </a:lnTo>
                                                  <a:lnTo>
                                                    <a:pt x="2035" y="546"/>
                                                  </a:lnTo>
                                                  <a:lnTo>
                                                    <a:pt x="1989" y="570"/>
                                                  </a:lnTo>
                                                  <a:lnTo>
                                                    <a:pt x="1944" y="596"/>
                                                  </a:lnTo>
                                                  <a:lnTo>
                                                    <a:pt x="1899" y="622"/>
                                                  </a:lnTo>
                                                  <a:lnTo>
                                                    <a:pt x="1856" y="647"/>
                                                  </a:lnTo>
                                                  <a:lnTo>
                                                    <a:pt x="1814" y="673"/>
                                                  </a:lnTo>
                                                  <a:lnTo>
                                                    <a:pt x="1772" y="699"/>
                                                  </a:lnTo>
                                                  <a:lnTo>
                                                    <a:pt x="1732" y="725"/>
                                                  </a:lnTo>
                                                  <a:lnTo>
                                                    <a:pt x="1692" y="751"/>
                                                  </a:lnTo>
                                                  <a:lnTo>
                                                    <a:pt x="1653" y="778"/>
                                                  </a:lnTo>
                                                  <a:lnTo>
                                                    <a:pt x="1615" y="804"/>
                                                  </a:lnTo>
                                                  <a:lnTo>
                                                    <a:pt x="1578" y="831"/>
                                                  </a:lnTo>
                                                  <a:lnTo>
                                                    <a:pt x="1497" y="831"/>
                                                  </a:lnTo>
                                                  <a:lnTo>
                                                    <a:pt x="1416" y="832"/>
                                                  </a:lnTo>
                                                  <a:lnTo>
                                                    <a:pt x="1335" y="836"/>
                                                  </a:lnTo>
                                                  <a:lnTo>
                                                    <a:pt x="1254" y="841"/>
                                                  </a:lnTo>
                                                  <a:lnTo>
                                                    <a:pt x="1174" y="848"/>
                                                  </a:lnTo>
                                                  <a:lnTo>
                                                    <a:pt x="1094" y="859"/>
                                                  </a:lnTo>
                                                  <a:lnTo>
                                                    <a:pt x="1014" y="870"/>
                                                  </a:lnTo>
                                                  <a:lnTo>
                                                    <a:pt x="933" y="883"/>
                                                  </a:lnTo>
                                                  <a:lnTo>
                                                    <a:pt x="893" y="890"/>
                                                  </a:lnTo>
                                                  <a:lnTo>
                                                    <a:pt x="854" y="899"/>
                                                  </a:lnTo>
                                                  <a:lnTo>
                                                    <a:pt x="814" y="907"/>
                                                  </a:lnTo>
                                                  <a:lnTo>
                                                    <a:pt x="775" y="916"/>
                                                  </a:lnTo>
                                                  <a:lnTo>
                                                    <a:pt x="736" y="926"/>
                                                  </a:lnTo>
                                                  <a:lnTo>
                                                    <a:pt x="697" y="937"/>
                                                  </a:lnTo>
                                                  <a:lnTo>
                                                    <a:pt x="658" y="947"/>
                                                  </a:lnTo>
                                                  <a:lnTo>
                                                    <a:pt x="619" y="958"/>
                                                  </a:lnTo>
                                                  <a:lnTo>
                                                    <a:pt x="581" y="971"/>
                                                  </a:lnTo>
                                                  <a:lnTo>
                                                    <a:pt x="542" y="983"/>
                                                  </a:lnTo>
                                                  <a:lnTo>
                                                    <a:pt x="504" y="996"/>
                                                  </a:lnTo>
                                                  <a:lnTo>
                                                    <a:pt x="466" y="1011"/>
                                                  </a:lnTo>
                                                  <a:lnTo>
                                                    <a:pt x="428" y="1025"/>
                                                  </a:lnTo>
                                                  <a:lnTo>
                                                    <a:pt x="391" y="1040"/>
                                                  </a:lnTo>
                                                  <a:lnTo>
                                                    <a:pt x="353" y="1056"/>
                                                  </a:lnTo>
                                                  <a:lnTo>
                                                    <a:pt x="316" y="1072"/>
                                                  </a:lnTo>
                                                  <a:lnTo>
                                                    <a:pt x="293" y="1083"/>
                                                  </a:lnTo>
                                                  <a:lnTo>
                                                    <a:pt x="269" y="1095"/>
                                                  </a:lnTo>
                                                  <a:lnTo>
                                                    <a:pt x="246" y="1106"/>
                                                  </a:lnTo>
                                                  <a:lnTo>
                                                    <a:pt x="222" y="1117"/>
                                                  </a:lnTo>
                                                  <a:lnTo>
                                                    <a:pt x="199" y="1130"/>
                                                  </a:lnTo>
                                                  <a:lnTo>
                                                    <a:pt x="177" y="1142"/>
                                                  </a:lnTo>
                                                  <a:lnTo>
                                                    <a:pt x="153" y="1154"/>
                                                  </a:lnTo>
                                                  <a:lnTo>
                                                    <a:pt x="131" y="1167"/>
                                                  </a:lnTo>
                                                  <a:lnTo>
                                                    <a:pt x="105" y="1181"/>
                                                  </a:lnTo>
                                                  <a:lnTo>
                                                    <a:pt x="80" y="1194"/>
                                                  </a:lnTo>
                                                  <a:lnTo>
                                                    <a:pt x="68" y="1201"/>
                                                  </a:lnTo>
                                                  <a:lnTo>
                                                    <a:pt x="57" y="1208"/>
                                                  </a:lnTo>
                                                  <a:lnTo>
                                                    <a:pt x="45" y="1215"/>
                                                  </a:lnTo>
                                                  <a:lnTo>
                                                    <a:pt x="36" y="1223"/>
                                                  </a:lnTo>
                                                  <a:lnTo>
                                                    <a:pt x="27" y="1231"/>
                                                  </a:lnTo>
                                                  <a:lnTo>
                                                    <a:pt x="19" y="1240"/>
                                                  </a:lnTo>
                                                  <a:lnTo>
                                                    <a:pt x="13" y="1251"/>
                                                  </a:lnTo>
                                                  <a:lnTo>
                                                    <a:pt x="7" y="1261"/>
                                                  </a:lnTo>
                                                  <a:lnTo>
                                                    <a:pt x="3" y="1273"/>
                                                  </a:lnTo>
                                                  <a:lnTo>
                                                    <a:pt x="1" y="1287"/>
                                                  </a:lnTo>
                                                  <a:lnTo>
                                                    <a:pt x="0" y="1301"/>
                                                  </a:lnTo>
                                                  <a:lnTo>
                                                    <a:pt x="2" y="1317"/>
                                                  </a:lnTo>
                                                  <a:lnTo>
                                                    <a:pt x="2" y="1313"/>
                                                  </a:lnTo>
                                                  <a:lnTo>
                                                    <a:pt x="3" y="1309"/>
                                                  </a:lnTo>
                                                  <a:lnTo>
                                                    <a:pt x="6" y="1304"/>
                                                  </a:lnTo>
                                                  <a:lnTo>
                                                    <a:pt x="11" y="1299"/>
                                                  </a:lnTo>
                                                  <a:lnTo>
                                                    <a:pt x="23" y="1289"/>
                                                  </a:lnTo>
                                                  <a:lnTo>
                                                    <a:pt x="38" y="1278"/>
                                                  </a:lnTo>
                                                  <a:lnTo>
                                                    <a:pt x="57" y="1267"/>
                                                  </a:lnTo>
                                                  <a:lnTo>
                                                    <a:pt x="78" y="1256"/>
                                                  </a:lnTo>
                                                  <a:lnTo>
                                                    <a:pt x="102" y="1245"/>
                                                  </a:lnTo>
                                                  <a:lnTo>
                                                    <a:pt x="126" y="1234"/>
                                                  </a:lnTo>
                                                  <a:lnTo>
                                                    <a:pt x="176" y="1213"/>
                                                  </a:lnTo>
                                                  <a:lnTo>
                                                    <a:pt x="221" y="1194"/>
                                                  </a:lnTo>
                                                  <a:lnTo>
                                                    <a:pt x="258" y="1181"/>
                                                  </a:lnTo>
                                                  <a:lnTo>
                                                    <a:pt x="279" y="1172"/>
                                                  </a:lnTo>
                                                  <a:lnTo>
                                                    <a:pt x="324" y="1154"/>
                                                  </a:lnTo>
                                                  <a:lnTo>
                                                    <a:pt x="369" y="1138"/>
                                                  </a:lnTo>
                                                  <a:lnTo>
                                                    <a:pt x="414" y="1121"/>
                                                  </a:lnTo>
                                                  <a:lnTo>
                                                    <a:pt x="459" y="1106"/>
                                                  </a:lnTo>
                                                  <a:lnTo>
                                                    <a:pt x="505" y="1091"/>
                                                  </a:lnTo>
                                                  <a:lnTo>
                                                    <a:pt x="551" y="1076"/>
                                                  </a:lnTo>
                                                  <a:lnTo>
                                                    <a:pt x="597" y="1063"/>
                                                  </a:lnTo>
                                                  <a:lnTo>
                                                    <a:pt x="643" y="1051"/>
                                                  </a:lnTo>
                                                  <a:lnTo>
                                                    <a:pt x="692" y="1038"/>
                                                  </a:lnTo>
                                                  <a:lnTo>
                                                    <a:pt x="740" y="1026"/>
                                                  </a:lnTo>
                                                  <a:lnTo>
                                                    <a:pt x="790" y="1016"/>
                                                  </a:lnTo>
                                                  <a:lnTo>
                                                    <a:pt x="839" y="1005"/>
                                                  </a:lnTo>
                                                  <a:lnTo>
                                                    <a:pt x="888" y="995"/>
                                                  </a:lnTo>
                                                  <a:lnTo>
                                                    <a:pt x="938" y="987"/>
                                                  </a:lnTo>
                                                  <a:lnTo>
                                                    <a:pt x="988" y="979"/>
                                                  </a:lnTo>
                                                  <a:lnTo>
                                                    <a:pt x="1037" y="972"/>
                                                  </a:lnTo>
                                                  <a:lnTo>
                                                    <a:pt x="1087" y="964"/>
                                                  </a:lnTo>
                                                  <a:lnTo>
                                                    <a:pt x="1137" y="959"/>
                                                  </a:lnTo>
                                                  <a:lnTo>
                                                    <a:pt x="1187" y="954"/>
                                                  </a:lnTo>
                                                  <a:lnTo>
                                                    <a:pt x="1237" y="949"/>
                                                  </a:lnTo>
                                                  <a:lnTo>
                                                    <a:pt x="1287" y="946"/>
                                                  </a:lnTo>
                                                  <a:lnTo>
                                                    <a:pt x="1337" y="943"/>
                                                  </a:lnTo>
                                                  <a:lnTo>
                                                    <a:pt x="1387" y="940"/>
                                                  </a:lnTo>
                                                  <a:lnTo>
                                                    <a:pt x="1437" y="939"/>
                                                  </a:lnTo>
                                                  <a:lnTo>
                                                    <a:pt x="1377" y="989"/>
                                                  </a:lnTo>
                                                  <a:lnTo>
                                                    <a:pt x="1318" y="1039"/>
                                                  </a:lnTo>
                                                  <a:lnTo>
                                                    <a:pt x="1263" y="1090"/>
                                                  </a:lnTo>
                                                  <a:lnTo>
                                                    <a:pt x="1211" y="1140"/>
                                                  </a:lnTo>
                                                  <a:lnTo>
                                                    <a:pt x="1160" y="1189"/>
                                                  </a:lnTo>
                                                  <a:lnTo>
                                                    <a:pt x="1113" y="1238"/>
                                                  </a:lnTo>
                                                  <a:lnTo>
                                                    <a:pt x="1068" y="1288"/>
                                                  </a:lnTo>
                                                  <a:lnTo>
                                                    <a:pt x="1026" y="1336"/>
                                                  </a:lnTo>
                                                  <a:lnTo>
                                                    <a:pt x="986" y="1383"/>
                                                  </a:lnTo>
                                                  <a:lnTo>
                                                    <a:pt x="949" y="1429"/>
                                                  </a:lnTo>
                                                  <a:lnTo>
                                                    <a:pt x="913" y="1475"/>
                                                  </a:lnTo>
                                                  <a:lnTo>
                                                    <a:pt x="880" y="1520"/>
                                                  </a:lnTo>
                                                  <a:lnTo>
                                                    <a:pt x="849" y="1563"/>
                                                  </a:lnTo>
                                                  <a:lnTo>
                                                    <a:pt x="821" y="1605"/>
                                                  </a:lnTo>
                                                  <a:lnTo>
                                                    <a:pt x="794" y="1646"/>
                                                  </a:lnTo>
                                                  <a:lnTo>
                                                    <a:pt x="769" y="1685"/>
                                                  </a:lnTo>
                                                  <a:lnTo>
                                                    <a:pt x="747" y="1722"/>
                                                  </a:lnTo>
                                                  <a:lnTo>
                                                    <a:pt x="726" y="1758"/>
                                                  </a:lnTo>
                                                  <a:lnTo>
                                                    <a:pt x="708" y="1793"/>
                                                  </a:lnTo>
                                                  <a:lnTo>
                                                    <a:pt x="690" y="1824"/>
                                                  </a:lnTo>
                                                  <a:lnTo>
                                                    <a:pt x="661" y="1883"/>
                                                  </a:lnTo>
                                                  <a:lnTo>
                                                    <a:pt x="638" y="1932"/>
                                                  </a:lnTo>
                                                  <a:lnTo>
                                                    <a:pt x="610" y="2002"/>
                                                  </a:lnTo>
                                                  <a:lnTo>
                                                    <a:pt x="601" y="2027"/>
                                                  </a:lnTo>
                                                  <a:lnTo>
                                                    <a:pt x="615" y="2002"/>
                                                  </a:lnTo>
                                                  <a:lnTo>
                                                    <a:pt x="658" y="1930"/>
                                                  </a:lnTo>
                                                  <a:lnTo>
                                                    <a:pt x="691" y="1879"/>
                                                  </a:lnTo>
                                                  <a:lnTo>
                                                    <a:pt x="732" y="1819"/>
                                                  </a:lnTo>
                                                  <a:lnTo>
                                                    <a:pt x="756" y="1786"/>
                                                  </a:lnTo>
                                                  <a:lnTo>
                                                    <a:pt x="783" y="1753"/>
                                                  </a:lnTo>
                                                  <a:lnTo>
                                                    <a:pt x="810" y="1716"/>
                                                  </a:lnTo>
                                                  <a:lnTo>
                                                    <a:pt x="840" y="1678"/>
                                                  </a:lnTo>
                                                  <a:lnTo>
                                                    <a:pt x="873" y="1639"/>
                                                  </a:lnTo>
                                                  <a:lnTo>
                                                    <a:pt x="908" y="1598"/>
                                                  </a:lnTo>
                                                  <a:lnTo>
                                                    <a:pt x="944" y="1554"/>
                                                  </a:lnTo>
                                                  <a:lnTo>
                                                    <a:pt x="984" y="1511"/>
                                                  </a:lnTo>
                                                  <a:lnTo>
                                                    <a:pt x="1025" y="1467"/>
                                                  </a:lnTo>
                                                  <a:lnTo>
                                                    <a:pt x="1069" y="1421"/>
                                                  </a:lnTo>
                                                  <a:lnTo>
                                                    <a:pt x="1115" y="1375"/>
                                                  </a:lnTo>
                                                  <a:lnTo>
                                                    <a:pt x="1163" y="1328"/>
                                                  </a:lnTo>
                                                  <a:lnTo>
                                                    <a:pt x="1215" y="1280"/>
                                                  </a:lnTo>
                                                  <a:lnTo>
                                                    <a:pt x="1269" y="1232"/>
                                                  </a:lnTo>
                                                  <a:lnTo>
                                                    <a:pt x="1325" y="1183"/>
                                                  </a:lnTo>
                                                  <a:lnTo>
                                                    <a:pt x="1384" y="1135"/>
                                                  </a:lnTo>
                                                  <a:lnTo>
                                                    <a:pt x="1445" y="1085"/>
                                                  </a:lnTo>
                                                  <a:lnTo>
                                                    <a:pt x="1509" y="1036"/>
                                                  </a:lnTo>
                                                  <a:lnTo>
                                                    <a:pt x="1576" y="987"/>
                                                  </a:lnTo>
                                                  <a:lnTo>
                                                    <a:pt x="1645" y="938"/>
                                                  </a:lnTo>
                                                  <a:lnTo>
                                                    <a:pt x="1718" y="941"/>
                                                  </a:lnTo>
                                                  <a:lnTo>
                                                    <a:pt x="1791" y="944"/>
                                                  </a:lnTo>
                                                  <a:lnTo>
                                                    <a:pt x="1864" y="949"/>
                                                  </a:lnTo>
                                                  <a:lnTo>
                                                    <a:pt x="1936" y="956"/>
                                                  </a:lnTo>
                                                  <a:lnTo>
                                                    <a:pt x="2008" y="963"/>
                                                  </a:lnTo>
                                                  <a:lnTo>
                                                    <a:pt x="2081" y="973"/>
                                                  </a:lnTo>
                                                  <a:lnTo>
                                                    <a:pt x="2153" y="982"/>
                                                  </a:lnTo>
                                                  <a:lnTo>
                                                    <a:pt x="2225" y="993"/>
                                                  </a:lnTo>
                                                  <a:lnTo>
                                                    <a:pt x="2371" y="1021"/>
                                                  </a:lnTo>
                                                  <a:lnTo>
                                                    <a:pt x="2511" y="1053"/>
                                                  </a:lnTo>
                                                  <a:lnTo>
                                                    <a:pt x="2648" y="1089"/>
                                                  </a:lnTo>
                                                  <a:lnTo>
                                                    <a:pt x="2778" y="1130"/>
                                                  </a:lnTo>
                                                  <a:lnTo>
                                                    <a:pt x="2904" y="1174"/>
                                                  </a:lnTo>
                                                  <a:lnTo>
                                                    <a:pt x="3026" y="1222"/>
                                                  </a:lnTo>
                                                  <a:lnTo>
                                                    <a:pt x="3142" y="1272"/>
                                                  </a:lnTo>
                                                  <a:lnTo>
                                                    <a:pt x="3253" y="1326"/>
                                                  </a:lnTo>
                                                  <a:lnTo>
                                                    <a:pt x="3360" y="1382"/>
                                                  </a:lnTo>
                                                  <a:lnTo>
                                                    <a:pt x="3462" y="1440"/>
                                                  </a:lnTo>
                                                  <a:lnTo>
                                                    <a:pt x="3559" y="1499"/>
                                                  </a:lnTo>
                                                  <a:lnTo>
                                                    <a:pt x="3652" y="1560"/>
                                                  </a:lnTo>
                                                  <a:lnTo>
                                                    <a:pt x="3740" y="1620"/>
                                                  </a:lnTo>
                                                  <a:lnTo>
                                                    <a:pt x="3823" y="1682"/>
                                                  </a:lnTo>
                                                  <a:lnTo>
                                                    <a:pt x="3901" y="1743"/>
                                                  </a:lnTo>
                                                  <a:lnTo>
                                                    <a:pt x="3975" y="1805"/>
                                                  </a:lnTo>
                                                  <a:lnTo>
                                                    <a:pt x="4044" y="1864"/>
                                                  </a:lnTo>
                                                  <a:lnTo>
                                                    <a:pt x="4109" y="1924"/>
                                                  </a:lnTo>
                                                  <a:lnTo>
                                                    <a:pt x="4169" y="1981"/>
                                                  </a:lnTo>
                                                  <a:lnTo>
                                                    <a:pt x="4224" y="2038"/>
                                                  </a:lnTo>
                                                  <a:lnTo>
                                                    <a:pt x="4275" y="2091"/>
                                                  </a:lnTo>
                                                  <a:lnTo>
                                                    <a:pt x="4321" y="2141"/>
                                                  </a:lnTo>
                                                  <a:lnTo>
                                                    <a:pt x="4363" y="2190"/>
                                                  </a:lnTo>
                                                  <a:lnTo>
                                                    <a:pt x="4400" y="2234"/>
                                                  </a:lnTo>
                                                  <a:lnTo>
                                                    <a:pt x="4433" y="2275"/>
                                                  </a:lnTo>
                                                  <a:lnTo>
                                                    <a:pt x="4462" y="2311"/>
                                                  </a:lnTo>
                                                  <a:lnTo>
                                                    <a:pt x="4485" y="2343"/>
                                                  </a:lnTo>
                                                  <a:lnTo>
                                                    <a:pt x="4505" y="2369"/>
                                                  </a:lnTo>
                                                  <a:lnTo>
                                                    <a:pt x="4532" y="2407"/>
                                                  </a:lnTo>
                                                  <a:lnTo>
                                                    <a:pt x="4540" y="2421"/>
                                                  </a:lnTo>
                                                  <a:lnTo>
                                                    <a:pt x="4537" y="2401"/>
                                                  </a:lnTo>
                                                  <a:lnTo>
                                                    <a:pt x="4530" y="2376"/>
                                                  </a:lnTo>
                                                  <a:lnTo>
                                                    <a:pt x="4517" y="2347"/>
                                                  </a:lnTo>
                                                  <a:lnTo>
                                                    <a:pt x="4500" y="2313"/>
                                                  </a:lnTo>
                                                  <a:lnTo>
                                                    <a:pt x="4477" y="2275"/>
                                                  </a:lnTo>
                                                  <a:lnTo>
                                                    <a:pt x="4450" y="2233"/>
                                                  </a:lnTo>
                                                  <a:lnTo>
                                                    <a:pt x="4420" y="2187"/>
                                                  </a:lnTo>
                                                  <a:lnTo>
                                                    <a:pt x="4383" y="2137"/>
                                                  </a:lnTo>
                                                  <a:lnTo>
                                                    <a:pt x="4342" y="2086"/>
                                                  </a:lnTo>
                                                  <a:lnTo>
                                                    <a:pt x="4297" y="2032"/>
                                                  </a:lnTo>
                                                  <a:lnTo>
                                                    <a:pt x="4246" y="1974"/>
                                                  </a:lnTo>
                                                  <a:lnTo>
                                                    <a:pt x="4192" y="1916"/>
                                                  </a:lnTo>
                                                  <a:lnTo>
                                                    <a:pt x="4133" y="1856"/>
                                                  </a:lnTo>
                                                  <a:lnTo>
                                                    <a:pt x="4070" y="1795"/>
                                                  </a:lnTo>
                                                  <a:lnTo>
                                                    <a:pt x="4002" y="1733"/>
                                                  </a:lnTo>
                                                  <a:lnTo>
                                                    <a:pt x="3929" y="1670"/>
                                                  </a:lnTo>
                                                  <a:lnTo>
                                                    <a:pt x="3853" y="1608"/>
                                                  </a:lnTo>
                                                  <a:lnTo>
                                                    <a:pt x="3772" y="1545"/>
                                                  </a:lnTo>
                                                  <a:lnTo>
                                                    <a:pt x="3687" y="1483"/>
                                                  </a:lnTo>
                                                  <a:lnTo>
                                                    <a:pt x="3597" y="1422"/>
                                                  </a:lnTo>
                                                  <a:lnTo>
                                                    <a:pt x="3504" y="1363"/>
                                                  </a:lnTo>
                                                  <a:lnTo>
                                                    <a:pt x="3406" y="1304"/>
                                                  </a:lnTo>
                                                  <a:lnTo>
                                                    <a:pt x="3304" y="1248"/>
                                                  </a:lnTo>
                                                  <a:lnTo>
                                                    <a:pt x="3198" y="1193"/>
                                                  </a:lnTo>
                                                  <a:lnTo>
                                                    <a:pt x="3088" y="1142"/>
                                                  </a:lnTo>
                                                  <a:lnTo>
                                                    <a:pt x="2974" y="1094"/>
                                                  </a:lnTo>
                                                  <a:lnTo>
                                                    <a:pt x="2856" y="1049"/>
                                                  </a:lnTo>
                                                  <a:lnTo>
                                                    <a:pt x="2735" y="1006"/>
                                                  </a:lnTo>
                                                  <a:lnTo>
                                                    <a:pt x="2609" y="968"/>
                                                  </a:lnTo>
                                                  <a:lnTo>
                                                    <a:pt x="2479" y="936"/>
                                                  </a:lnTo>
                                                  <a:lnTo>
                                                    <a:pt x="2346" y="907"/>
                                                  </a:lnTo>
                                                  <a:lnTo>
                                                    <a:pt x="2209" y="883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gradFill flip="none" rotWithShape="1">
                                              <a:gsLst>
                                                <a:gs pos="0">
                                                  <a:schemeClr val="accent3">
                                                    <a:lumMod val="60000"/>
                                                    <a:lumOff val="40000"/>
                                                    <a:alpha val="65000"/>
                                                  </a:schemeClr>
                                                </a:gs>
                                                <a:gs pos="50000">
                                                  <a:schemeClr val="accent3">
                                                    <a:lumMod val="40000"/>
                                                    <a:lumOff val="60000"/>
                                                    <a:alpha val="45000"/>
                                                  </a:schemeClr>
                                                </a:gs>
                                                <a:gs pos="100000">
                                                  <a:schemeClr val="accent3">
                                                    <a:lumMod val="20000"/>
                                                    <a:lumOff val="80000"/>
                                                    <a:alpha val="18000"/>
                                                  </a:schemeClr>
                                                </a:gs>
                                              </a:gsLst>
                                              <a:lin ang="16200000" scaled="1"/>
                                              <a:tileRect/>
                                            </a:gra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170" name="Freeform 126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278172" y="5173464"/>
                                              <a:ext cx="755650" cy="224468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2231" y="0"/>
                                                </a:cxn>
                                                <a:cxn ang="0">
                                                  <a:pos x="1926" y="7"/>
                                                </a:cxn>
                                                <a:cxn ang="0">
                                                  <a:pos x="1647" y="33"/>
                                                </a:cxn>
                                                <a:cxn ang="0">
                                                  <a:pos x="1392" y="77"/>
                                                </a:cxn>
                                                <a:cxn ang="0">
                                                  <a:pos x="1161" y="136"/>
                                                </a:cxn>
                                                <a:cxn ang="0">
                                                  <a:pos x="955" y="206"/>
                                                </a:cxn>
                                                <a:cxn ang="0">
                                                  <a:pos x="770" y="284"/>
                                                </a:cxn>
                                                <a:cxn ang="0">
                                                  <a:pos x="607" y="367"/>
                                                </a:cxn>
                                                <a:cxn ang="0">
                                                  <a:pos x="466" y="453"/>
                                                </a:cxn>
                                                <a:cxn ang="0">
                                                  <a:pos x="345" y="538"/>
                                                </a:cxn>
                                                <a:cxn ang="0">
                                                  <a:pos x="243" y="620"/>
                                                </a:cxn>
                                                <a:cxn ang="0">
                                                  <a:pos x="160" y="696"/>
                                                </a:cxn>
                                                <a:cxn ang="0">
                                                  <a:pos x="95" y="762"/>
                                                </a:cxn>
                                                <a:cxn ang="0">
                                                  <a:pos x="48" y="816"/>
                                                </a:cxn>
                                                <a:cxn ang="0">
                                                  <a:pos x="8" y="869"/>
                                                </a:cxn>
                                                <a:cxn ang="0">
                                                  <a:pos x="10" y="870"/>
                                                </a:cxn>
                                                <a:cxn ang="0">
                                                  <a:pos x="59" y="822"/>
                                                </a:cxn>
                                                <a:cxn ang="0">
                                                  <a:pos x="116" y="774"/>
                                                </a:cxn>
                                                <a:cxn ang="0">
                                                  <a:pos x="191" y="715"/>
                                                </a:cxn>
                                                <a:cxn ang="0">
                                                  <a:pos x="285" y="647"/>
                                                </a:cxn>
                                                <a:cxn ang="0">
                                                  <a:pos x="398" y="574"/>
                                                </a:cxn>
                                                <a:cxn ang="0">
                                                  <a:pos x="530" y="498"/>
                                                </a:cxn>
                                                <a:cxn ang="0">
                                                  <a:pos x="681" y="422"/>
                                                </a:cxn>
                                                <a:cxn ang="0">
                                                  <a:pos x="851" y="348"/>
                                                </a:cxn>
                                                <a:cxn ang="0">
                                                  <a:pos x="1040" y="280"/>
                                                </a:cxn>
                                                <a:cxn ang="0">
                                                  <a:pos x="1247" y="219"/>
                                                </a:cxn>
                                                <a:cxn ang="0">
                                                  <a:pos x="1473" y="169"/>
                                                </a:cxn>
                                                <a:cxn ang="0">
                                                  <a:pos x="1719" y="132"/>
                                                </a:cxn>
                                                <a:cxn ang="0">
                                                  <a:pos x="1983" y="110"/>
                                                </a:cxn>
                                                <a:cxn ang="0">
                                                  <a:pos x="2267" y="108"/>
                                                </a:cxn>
                                                <a:cxn ang="0">
                                                  <a:pos x="2559" y="127"/>
                                                </a:cxn>
                                                <a:cxn ang="0">
                                                  <a:pos x="2833" y="167"/>
                                                </a:cxn>
                                                <a:cxn ang="0">
                                                  <a:pos x="3088" y="225"/>
                                                </a:cxn>
                                                <a:cxn ang="0">
                                                  <a:pos x="3326" y="299"/>
                                                </a:cxn>
                                                <a:cxn ang="0">
                                                  <a:pos x="3545" y="386"/>
                                                </a:cxn>
                                                <a:cxn ang="0">
                                                  <a:pos x="3746" y="483"/>
                                                </a:cxn>
                                                <a:cxn ang="0">
                                                  <a:pos x="3930" y="585"/>
                                                </a:cxn>
                                                <a:cxn ang="0">
                                                  <a:pos x="4094" y="692"/>
                                                </a:cxn>
                                                <a:cxn ang="0">
                                                  <a:pos x="4241" y="800"/>
                                                </a:cxn>
                                                <a:cxn ang="0">
                                                  <a:pos x="4369" y="904"/>
                                                </a:cxn>
                                                <a:cxn ang="0">
                                                  <a:pos x="4479" y="1002"/>
                                                </a:cxn>
                                                <a:cxn ang="0">
                                                  <a:pos x="4571" y="1092"/>
                                                </a:cxn>
                                                <a:cxn ang="0">
                                                  <a:pos x="4644" y="1170"/>
                                                </a:cxn>
                                                <a:cxn ang="0">
                                                  <a:pos x="4700" y="1233"/>
                                                </a:cxn>
                                                <a:cxn ang="0">
                                                  <a:pos x="4748" y="1294"/>
                                                </a:cxn>
                                                <a:cxn ang="0">
                                                  <a:pos x="4753" y="1286"/>
                                                </a:cxn>
                                                <a:cxn ang="0">
                                                  <a:pos x="4730" y="1234"/>
                                                </a:cxn>
                                                <a:cxn ang="0">
                                                  <a:pos x="4687" y="1166"/>
                                                </a:cxn>
                                                <a:cxn ang="0">
                                                  <a:pos x="4626" y="1083"/>
                                                </a:cxn>
                                                <a:cxn ang="0">
                                                  <a:pos x="4545" y="990"/>
                                                </a:cxn>
                                                <a:cxn ang="0">
                                                  <a:pos x="4444" y="888"/>
                                                </a:cxn>
                                                <a:cxn ang="0">
                                                  <a:pos x="4327" y="781"/>
                                                </a:cxn>
                                                <a:cxn ang="0">
                                                  <a:pos x="4191" y="672"/>
                                                </a:cxn>
                                                <a:cxn ang="0">
                                                  <a:pos x="4038" y="561"/>
                                                </a:cxn>
                                                <a:cxn ang="0">
                                                  <a:pos x="3869" y="454"/>
                                                </a:cxn>
                                                <a:cxn ang="0">
                                                  <a:pos x="3683" y="351"/>
                                                </a:cxn>
                                                <a:cxn ang="0">
                                                  <a:pos x="3482" y="257"/>
                                                </a:cxn>
                                                <a:cxn ang="0">
                                                  <a:pos x="3265" y="174"/>
                                                </a:cxn>
                                                <a:cxn ang="0">
                                                  <a:pos x="3034" y="103"/>
                                                </a:cxn>
                                                <a:cxn ang="0">
                                                  <a:pos x="2788" y="50"/>
                                                </a:cxn>
                                                <a:cxn ang="0">
                                                  <a:pos x="2528" y="15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4757" h="1306">
                                                  <a:moveTo>
                                                    <a:pt x="2394" y="6"/>
                                                  </a:moveTo>
                                                  <a:lnTo>
                                                    <a:pt x="2231" y="0"/>
                                                  </a:lnTo>
                                                  <a:lnTo>
                                                    <a:pt x="2076" y="0"/>
                                                  </a:lnTo>
                                                  <a:lnTo>
                                                    <a:pt x="1926" y="7"/>
                                                  </a:lnTo>
                                                  <a:lnTo>
                                                    <a:pt x="1783" y="18"/>
                                                  </a:lnTo>
                                                  <a:lnTo>
                                                    <a:pt x="1647" y="33"/>
                                                  </a:lnTo>
                                                  <a:lnTo>
                                                    <a:pt x="1516" y="54"/>
                                                  </a:lnTo>
                                                  <a:lnTo>
                                                    <a:pt x="1392" y="77"/>
                                                  </a:lnTo>
                                                  <a:lnTo>
                                                    <a:pt x="1274" y="105"/>
                                                  </a:lnTo>
                                                  <a:lnTo>
                                                    <a:pt x="1161" y="136"/>
                                                  </a:lnTo>
                                                  <a:lnTo>
                                                    <a:pt x="1055" y="170"/>
                                                  </a:lnTo>
                                                  <a:lnTo>
                                                    <a:pt x="955" y="206"/>
                                                  </a:lnTo>
                                                  <a:lnTo>
                                                    <a:pt x="859" y="244"/>
                                                  </a:lnTo>
                                                  <a:lnTo>
                                                    <a:pt x="770" y="284"/>
                                                  </a:lnTo>
                                                  <a:lnTo>
                                                    <a:pt x="686" y="325"/>
                                                  </a:lnTo>
                                                  <a:lnTo>
                                                    <a:pt x="607" y="367"/>
                                                  </a:lnTo>
                                                  <a:lnTo>
                                                    <a:pt x="534" y="410"/>
                                                  </a:lnTo>
                                                  <a:lnTo>
                                                    <a:pt x="466" y="453"/>
                                                  </a:lnTo>
                                                  <a:lnTo>
                                                    <a:pt x="402" y="495"/>
                                                  </a:lnTo>
                                                  <a:lnTo>
                                                    <a:pt x="345" y="538"/>
                                                  </a:lnTo>
                                                  <a:lnTo>
                                                    <a:pt x="291" y="579"/>
                                                  </a:lnTo>
                                                  <a:lnTo>
                                                    <a:pt x="243" y="620"/>
                                                  </a:lnTo>
                                                  <a:lnTo>
                                                    <a:pt x="199" y="659"/>
                                                  </a:lnTo>
                                                  <a:lnTo>
                                                    <a:pt x="160" y="696"/>
                                                  </a:lnTo>
                                                  <a:lnTo>
                                                    <a:pt x="125" y="730"/>
                                                  </a:lnTo>
                                                  <a:lnTo>
                                                    <a:pt x="95" y="762"/>
                                                  </a:lnTo>
                                                  <a:lnTo>
                                                    <a:pt x="70" y="791"/>
                                                  </a:lnTo>
                                                  <a:lnTo>
                                                    <a:pt x="48" y="816"/>
                                                  </a:lnTo>
                                                  <a:lnTo>
                                                    <a:pt x="31" y="838"/>
                                                  </a:lnTo>
                                                  <a:lnTo>
                                                    <a:pt x="8" y="869"/>
                                                  </a:lnTo>
                                                  <a:lnTo>
                                                    <a:pt x="0" y="879"/>
                                                  </a:lnTo>
                                                  <a:lnTo>
                                                    <a:pt x="10" y="870"/>
                                                  </a:lnTo>
                                                  <a:lnTo>
                                                    <a:pt x="38" y="842"/>
                                                  </a:lnTo>
                                                  <a:lnTo>
                                                    <a:pt x="59" y="822"/>
                                                  </a:lnTo>
                                                  <a:lnTo>
                                                    <a:pt x="85" y="800"/>
                                                  </a:lnTo>
                                                  <a:lnTo>
                                                    <a:pt x="116" y="774"/>
                                                  </a:lnTo>
                                                  <a:lnTo>
                                                    <a:pt x="151" y="746"/>
                                                  </a:lnTo>
                                                  <a:lnTo>
                                                    <a:pt x="191" y="715"/>
                                                  </a:lnTo>
                                                  <a:lnTo>
                                                    <a:pt x="236" y="682"/>
                                                  </a:lnTo>
                                                  <a:lnTo>
                                                    <a:pt x="285" y="647"/>
                                                  </a:lnTo>
                                                  <a:lnTo>
                                                    <a:pt x="340" y="611"/>
                                                  </a:lnTo>
                                                  <a:lnTo>
                                                    <a:pt x="398" y="574"/>
                                                  </a:lnTo>
                                                  <a:lnTo>
                                                    <a:pt x="462" y="536"/>
                                                  </a:lnTo>
                                                  <a:lnTo>
                                                    <a:pt x="530" y="498"/>
                                                  </a:lnTo>
                                                  <a:lnTo>
                                                    <a:pt x="604" y="460"/>
                                                  </a:lnTo>
                                                  <a:lnTo>
                                                    <a:pt x="681" y="422"/>
                                                  </a:lnTo>
                                                  <a:lnTo>
                                                    <a:pt x="764" y="384"/>
                                                  </a:lnTo>
                                                  <a:lnTo>
                                                    <a:pt x="851" y="348"/>
                                                  </a:lnTo>
                                                  <a:lnTo>
                                                    <a:pt x="942" y="313"/>
                                                  </a:lnTo>
                                                  <a:lnTo>
                                                    <a:pt x="1040" y="280"/>
                                                  </a:lnTo>
                                                  <a:lnTo>
                                                    <a:pt x="1140" y="248"/>
                                                  </a:lnTo>
                                                  <a:lnTo>
                                                    <a:pt x="1247" y="219"/>
                                                  </a:lnTo>
                                                  <a:lnTo>
                                                    <a:pt x="1358" y="192"/>
                                                  </a:lnTo>
                                                  <a:lnTo>
                                                    <a:pt x="1473" y="169"/>
                                                  </a:lnTo>
                                                  <a:lnTo>
                                                    <a:pt x="1594" y="148"/>
                                                  </a:lnTo>
                                                  <a:lnTo>
                                                    <a:pt x="1719" y="132"/>
                                                  </a:lnTo>
                                                  <a:lnTo>
                                                    <a:pt x="1849" y="119"/>
                                                  </a:lnTo>
                                                  <a:lnTo>
                                                    <a:pt x="1983" y="110"/>
                                                  </a:lnTo>
                                                  <a:lnTo>
                                                    <a:pt x="2123" y="107"/>
                                                  </a:lnTo>
                                                  <a:lnTo>
                                                    <a:pt x="2267" y="108"/>
                                                  </a:lnTo>
                                                  <a:lnTo>
                                                    <a:pt x="2415" y="114"/>
                                                  </a:lnTo>
                                                  <a:lnTo>
                                                    <a:pt x="2559" y="127"/>
                                                  </a:lnTo>
                                                  <a:lnTo>
                                                    <a:pt x="2699" y="144"/>
                                                  </a:lnTo>
                                                  <a:lnTo>
                                                    <a:pt x="2833" y="167"/>
                                                  </a:lnTo>
                                                  <a:lnTo>
                                                    <a:pt x="2963" y="193"/>
                                                  </a:lnTo>
                                                  <a:lnTo>
                                                    <a:pt x="3088" y="225"/>
                                                  </a:lnTo>
                                                  <a:lnTo>
                                                    <a:pt x="3209" y="260"/>
                                                  </a:lnTo>
                                                  <a:lnTo>
                                                    <a:pt x="3326" y="299"/>
                                                  </a:lnTo>
                                                  <a:lnTo>
                                                    <a:pt x="3438" y="341"/>
                                                  </a:lnTo>
                                                  <a:lnTo>
                                                    <a:pt x="3545" y="386"/>
                                                  </a:lnTo>
                                                  <a:lnTo>
                                                    <a:pt x="3647" y="434"/>
                                                  </a:lnTo>
                                                  <a:lnTo>
                                                    <a:pt x="3746" y="483"/>
                                                  </a:lnTo>
                                                  <a:lnTo>
                                                    <a:pt x="3840" y="534"/>
                                                  </a:lnTo>
                                                  <a:lnTo>
                                                    <a:pt x="3930" y="585"/>
                                                  </a:lnTo>
                                                  <a:lnTo>
                                                    <a:pt x="4014" y="639"/>
                                                  </a:lnTo>
                                                  <a:lnTo>
                                                    <a:pt x="4094" y="692"/>
                                                  </a:lnTo>
                                                  <a:lnTo>
                                                    <a:pt x="4170" y="747"/>
                                                  </a:lnTo>
                                                  <a:lnTo>
                                                    <a:pt x="4241" y="800"/>
                                                  </a:lnTo>
                                                  <a:lnTo>
                                                    <a:pt x="4307" y="852"/>
                                                  </a:lnTo>
                                                  <a:lnTo>
                                                    <a:pt x="4369" y="904"/>
                                                  </a:lnTo>
                                                  <a:lnTo>
                                                    <a:pt x="4427" y="954"/>
                                                  </a:lnTo>
                                                  <a:lnTo>
                                                    <a:pt x="4479" y="1002"/>
                                                  </a:lnTo>
                                                  <a:lnTo>
                                                    <a:pt x="4527" y="1048"/>
                                                  </a:lnTo>
                                                  <a:lnTo>
                                                    <a:pt x="4571" y="1092"/>
                                                  </a:lnTo>
                                                  <a:lnTo>
                                                    <a:pt x="4610" y="1133"/>
                                                  </a:lnTo>
                                                  <a:lnTo>
                                                    <a:pt x="4644" y="1170"/>
                                                  </a:lnTo>
                                                  <a:lnTo>
                                                    <a:pt x="4674" y="1204"/>
                                                  </a:lnTo>
                                                  <a:lnTo>
                                                    <a:pt x="4700" y="1233"/>
                                                  </a:lnTo>
                                                  <a:lnTo>
                                                    <a:pt x="4720" y="1259"/>
                                                  </a:lnTo>
                                                  <a:lnTo>
                                                    <a:pt x="4748" y="1294"/>
                                                  </a:lnTo>
                                                  <a:lnTo>
                                                    <a:pt x="4757" y="1306"/>
                                                  </a:lnTo>
                                                  <a:lnTo>
                                                    <a:pt x="4753" y="1286"/>
                                                  </a:lnTo>
                                                  <a:lnTo>
                                                    <a:pt x="4745" y="1263"/>
                                                  </a:lnTo>
                                                  <a:lnTo>
                                                    <a:pt x="4730" y="1234"/>
                                                  </a:lnTo>
                                                  <a:lnTo>
                                                    <a:pt x="4712" y="1202"/>
                                                  </a:lnTo>
                                                  <a:lnTo>
                                                    <a:pt x="4687" y="1166"/>
                                                  </a:lnTo>
                                                  <a:lnTo>
                                                    <a:pt x="4659" y="1126"/>
                                                  </a:lnTo>
                                                  <a:lnTo>
                                                    <a:pt x="4626" y="1083"/>
                                                  </a:lnTo>
                                                  <a:lnTo>
                                                    <a:pt x="4588" y="1038"/>
                                                  </a:lnTo>
                                                  <a:lnTo>
                                                    <a:pt x="4545" y="990"/>
                                                  </a:lnTo>
                                                  <a:lnTo>
                                                    <a:pt x="4496" y="940"/>
                                                  </a:lnTo>
                                                  <a:lnTo>
                                                    <a:pt x="4444" y="888"/>
                                                  </a:lnTo>
                                                  <a:lnTo>
                                                    <a:pt x="4388" y="836"/>
                                                  </a:lnTo>
                                                  <a:lnTo>
                                                    <a:pt x="4327" y="781"/>
                                                  </a:lnTo>
                                                  <a:lnTo>
                                                    <a:pt x="4261" y="727"/>
                                                  </a:lnTo>
                                                  <a:lnTo>
                                                    <a:pt x="4191" y="672"/>
                                                  </a:lnTo>
                                                  <a:lnTo>
                                                    <a:pt x="4116" y="616"/>
                                                  </a:lnTo>
                                                  <a:lnTo>
                                                    <a:pt x="4038" y="561"/>
                                                  </a:lnTo>
                                                  <a:lnTo>
                                                    <a:pt x="3955" y="506"/>
                                                  </a:lnTo>
                                                  <a:lnTo>
                                                    <a:pt x="3869" y="454"/>
                                                  </a:lnTo>
                                                  <a:lnTo>
                                                    <a:pt x="3779" y="402"/>
                                                  </a:lnTo>
                                                  <a:lnTo>
                                                    <a:pt x="3683" y="351"/>
                                                  </a:lnTo>
                                                  <a:lnTo>
                                                    <a:pt x="3585" y="303"/>
                                                  </a:lnTo>
                                                  <a:lnTo>
                                                    <a:pt x="3482" y="257"/>
                                                  </a:lnTo>
                                                  <a:lnTo>
                                                    <a:pt x="3375" y="214"/>
                                                  </a:lnTo>
                                                  <a:lnTo>
                                                    <a:pt x="3265" y="174"/>
                                                  </a:lnTo>
                                                  <a:lnTo>
                                                    <a:pt x="3152" y="137"/>
                                                  </a:lnTo>
                                                  <a:lnTo>
                                                    <a:pt x="3034" y="103"/>
                                                  </a:lnTo>
                                                  <a:lnTo>
                                                    <a:pt x="2913" y="74"/>
                                                  </a:lnTo>
                                                  <a:lnTo>
                                                    <a:pt x="2788" y="50"/>
                                                  </a:lnTo>
                                                  <a:lnTo>
                                                    <a:pt x="2660" y="29"/>
                                                  </a:lnTo>
                                                  <a:lnTo>
                                                    <a:pt x="2528" y="15"/>
                                                  </a:lnTo>
                                                  <a:lnTo>
                                                    <a:pt x="2394" y="6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gradFill flip="none" rotWithShape="1">
                                              <a:gsLst>
                                                <a:gs pos="0">
                                                  <a:schemeClr val="accent3">
                                                    <a:lumMod val="60000"/>
                                                    <a:lumOff val="40000"/>
                                                    <a:alpha val="65000"/>
                                                  </a:schemeClr>
                                                </a:gs>
                                                <a:gs pos="50000">
                                                  <a:schemeClr val="accent3">
                                                    <a:lumMod val="40000"/>
                                                    <a:lumOff val="60000"/>
                                                    <a:alpha val="45000"/>
                                                  </a:schemeClr>
                                                </a:gs>
                                                <a:gs pos="100000">
                                                  <a:schemeClr val="accent3">
                                                    <a:lumMod val="20000"/>
                                                    <a:lumOff val="80000"/>
                                                    <a:alpha val="18000"/>
                                                  </a:schemeClr>
                                                </a:gs>
                                              </a:gsLst>
                                              <a:lin ang="16200000" scaled="1"/>
                                              <a:tileRect/>
                                            </a:gra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172" name="Freeform 128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2957495" y="4071942"/>
                                              <a:ext cx="765175" cy="272446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9" y="654"/>
                                                </a:cxn>
                                                <a:cxn ang="0">
                                                  <a:pos x="53" y="606"/>
                                                </a:cxn>
                                                <a:cxn ang="0">
                                                  <a:pos x="105" y="558"/>
                                                </a:cxn>
                                                <a:cxn ang="0">
                                                  <a:pos x="175" y="499"/>
                                                </a:cxn>
                                                <a:cxn ang="0">
                                                  <a:pos x="264" y="433"/>
                                                </a:cxn>
                                                <a:cxn ang="0">
                                                  <a:pos x="373" y="362"/>
                                                </a:cxn>
                                                <a:cxn ang="0">
                                                  <a:pos x="501" y="290"/>
                                                </a:cxn>
                                                <a:cxn ang="0">
                                                  <a:pos x="651" y="221"/>
                                                </a:cxn>
                                                <a:cxn ang="0">
                                                  <a:pos x="823" y="156"/>
                                                </a:cxn>
                                                <a:cxn ang="0">
                                                  <a:pos x="1015" y="98"/>
                                                </a:cxn>
                                                <a:cxn ang="0">
                                                  <a:pos x="1230" y="51"/>
                                                </a:cxn>
                                                <a:cxn ang="0">
                                                  <a:pos x="1469" y="17"/>
                                                </a:cxn>
                                                <a:cxn ang="0">
                                                  <a:pos x="1732" y="1"/>
                                                </a:cxn>
                                                <a:cxn ang="0">
                                                  <a:pos x="2019" y="4"/>
                                                </a:cxn>
                                                <a:cxn ang="0">
                                                  <a:pos x="2331" y="31"/>
                                                </a:cxn>
                                                <a:cxn ang="0">
                                                  <a:pos x="2633" y="76"/>
                                                </a:cxn>
                                                <a:cxn ang="0">
                                                  <a:pos x="2895" y="138"/>
                                                </a:cxn>
                                                <a:cxn ang="0">
                                                  <a:pos x="3143" y="217"/>
                                                </a:cxn>
                                                <a:cxn ang="0">
                                                  <a:pos x="3375" y="312"/>
                                                </a:cxn>
                                                <a:cxn ang="0">
                                                  <a:pos x="3590" y="418"/>
                                                </a:cxn>
                                                <a:cxn ang="0">
                                                  <a:pos x="3790" y="531"/>
                                                </a:cxn>
                                                <a:cxn ang="0">
                                                  <a:pos x="3973" y="653"/>
                                                </a:cxn>
                                                <a:cxn ang="0">
                                                  <a:pos x="4140" y="777"/>
                                                </a:cxn>
                                                <a:cxn ang="0">
                                                  <a:pos x="4288" y="902"/>
                                                </a:cxn>
                                                <a:cxn ang="0">
                                                  <a:pos x="4420" y="1026"/>
                                                </a:cxn>
                                                <a:cxn ang="0">
                                                  <a:pos x="4533" y="1144"/>
                                                </a:cxn>
                                                <a:cxn ang="0">
                                                  <a:pos x="4628" y="1255"/>
                                                </a:cxn>
                                                <a:cxn ang="0">
                                                  <a:pos x="4705" y="1357"/>
                                                </a:cxn>
                                                <a:cxn ang="0">
                                                  <a:pos x="4764" y="1444"/>
                                                </a:cxn>
                                                <a:cxn ang="0">
                                                  <a:pos x="4804" y="1517"/>
                                                </a:cxn>
                                                <a:cxn ang="0">
                                                  <a:pos x="4823" y="1571"/>
                                                </a:cxn>
                                                <a:cxn ang="0">
                                                  <a:pos x="4817" y="1577"/>
                                                </a:cxn>
                                                <a:cxn ang="0">
                                                  <a:pos x="4772" y="1513"/>
                                                </a:cxn>
                                                <a:cxn ang="0">
                                                  <a:pos x="4720" y="1444"/>
                                                </a:cxn>
                                                <a:cxn ang="0">
                                                  <a:pos x="4650" y="1360"/>
                                                </a:cxn>
                                                <a:cxn ang="0">
                                                  <a:pos x="4561" y="1260"/>
                                                </a:cxn>
                                                <a:cxn ang="0">
                                                  <a:pos x="4455" y="1151"/>
                                                </a:cxn>
                                                <a:cxn ang="0">
                                                  <a:pos x="4330" y="1034"/>
                                                </a:cxn>
                                                <a:cxn ang="0">
                                                  <a:pos x="4188" y="913"/>
                                                </a:cxn>
                                                <a:cxn ang="0">
                                                  <a:pos x="4026" y="790"/>
                                                </a:cxn>
                                                <a:cxn ang="0">
                                                  <a:pos x="3846" y="669"/>
                                                </a:cxn>
                                                <a:cxn ang="0">
                                                  <a:pos x="3647" y="552"/>
                                                </a:cxn>
                                                <a:cxn ang="0">
                                                  <a:pos x="3428" y="442"/>
                                                </a:cxn>
                                                <a:cxn ang="0">
                                                  <a:pos x="3191" y="344"/>
                                                </a:cxn>
                                                <a:cxn ang="0">
                                                  <a:pos x="2933" y="259"/>
                                                </a:cxn>
                                                <a:cxn ang="0">
                                                  <a:pos x="2657" y="191"/>
                                                </a:cxn>
                                                <a:cxn ang="0">
                                                  <a:pos x="2360" y="142"/>
                                                </a:cxn>
                                                <a:cxn ang="0">
                                                  <a:pos x="2071" y="114"/>
                                                </a:cxn>
                                                <a:cxn ang="0">
                                                  <a:pos x="1800" y="107"/>
                                                </a:cxn>
                                                <a:cxn ang="0">
                                                  <a:pos x="1547" y="117"/>
                                                </a:cxn>
                                                <a:cxn ang="0">
                                                  <a:pos x="1313" y="143"/>
                                                </a:cxn>
                                                <a:cxn ang="0">
                                                  <a:pos x="1098" y="181"/>
                                                </a:cxn>
                                                <a:cxn ang="0">
                                                  <a:pos x="901" y="228"/>
                                                </a:cxn>
                                                <a:cxn ang="0">
                                                  <a:pos x="723" y="283"/>
                                                </a:cxn>
                                                <a:cxn ang="0">
                                                  <a:pos x="565" y="343"/>
                                                </a:cxn>
                                                <a:cxn ang="0">
                                                  <a:pos x="425" y="403"/>
                                                </a:cxn>
                                                <a:cxn ang="0">
                                                  <a:pos x="305" y="464"/>
                                                </a:cxn>
                                                <a:cxn ang="0">
                                                  <a:pos x="205" y="521"/>
                                                </a:cxn>
                                                <a:cxn ang="0">
                                                  <a:pos x="125" y="572"/>
                                                </a:cxn>
                                                <a:cxn ang="0">
                                                  <a:pos x="64" y="614"/>
                                                </a:cxn>
                                                <a:cxn ang="0">
                                                  <a:pos x="11" y="655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4826" h="1590">
                                                  <a:moveTo>
                                                    <a:pt x="0" y="664"/>
                                                  </a:moveTo>
                                                  <a:lnTo>
                                                    <a:pt x="9" y="654"/>
                                                  </a:lnTo>
                                                  <a:lnTo>
                                                    <a:pt x="34" y="626"/>
                                                  </a:lnTo>
                                                  <a:lnTo>
                                                    <a:pt x="53" y="606"/>
                                                  </a:lnTo>
                                                  <a:lnTo>
                                                    <a:pt x="76" y="584"/>
                                                  </a:lnTo>
                                                  <a:lnTo>
                                                    <a:pt x="105" y="558"/>
                                                  </a:lnTo>
                                                  <a:lnTo>
                                                    <a:pt x="138" y="529"/>
                                                  </a:lnTo>
                                                  <a:lnTo>
                                                    <a:pt x="175" y="499"/>
                                                  </a:lnTo>
                                                  <a:lnTo>
                                                    <a:pt x="217" y="467"/>
                                                  </a:lnTo>
                                                  <a:lnTo>
                                                    <a:pt x="264" y="433"/>
                                                  </a:lnTo>
                                                  <a:lnTo>
                                                    <a:pt x="316" y="398"/>
                                                  </a:lnTo>
                                                  <a:lnTo>
                                                    <a:pt x="373" y="362"/>
                                                  </a:lnTo>
                                                  <a:lnTo>
                                                    <a:pt x="435" y="326"/>
                                                  </a:lnTo>
                                                  <a:lnTo>
                                                    <a:pt x="501" y="290"/>
                                                  </a:lnTo>
                                                  <a:lnTo>
                                                    <a:pt x="574" y="255"/>
                                                  </a:lnTo>
                                                  <a:lnTo>
                                                    <a:pt x="651" y="221"/>
                                                  </a:lnTo>
                                                  <a:lnTo>
                                                    <a:pt x="734" y="188"/>
                                                  </a:lnTo>
                                                  <a:lnTo>
                                                    <a:pt x="823" y="156"/>
                                                  </a:lnTo>
                                                  <a:lnTo>
                                                    <a:pt x="916" y="125"/>
                                                  </a:lnTo>
                                                  <a:lnTo>
                                                    <a:pt x="1015" y="98"/>
                                                  </a:lnTo>
                                                  <a:lnTo>
                                                    <a:pt x="1120" y="73"/>
                                                  </a:lnTo>
                                                  <a:lnTo>
                                                    <a:pt x="1230" y="51"/>
                                                  </a:lnTo>
                                                  <a:lnTo>
                                                    <a:pt x="1347" y="33"/>
                                                  </a:lnTo>
                                                  <a:lnTo>
                                                    <a:pt x="1469" y="17"/>
                                                  </a:lnTo>
                                                  <a:lnTo>
                                                    <a:pt x="1598" y="7"/>
                                                  </a:lnTo>
                                                  <a:lnTo>
                                                    <a:pt x="1732" y="1"/>
                                                  </a:lnTo>
                                                  <a:lnTo>
                                                    <a:pt x="1872" y="0"/>
                                                  </a:lnTo>
                                                  <a:lnTo>
                                                    <a:pt x="2019" y="4"/>
                                                  </a:lnTo>
                                                  <a:lnTo>
                                                    <a:pt x="2172" y="14"/>
                                                  </a:lnTo>
                                                  <a:lnTo>
                                                    <a:pt x="2331" y="31"/>
                                                  </a:lnTo>
                                                  <a:lnTo>
                                                    <a:pt x="2496" y="52"/>
                                                  </a:lnTo>
                                                  <a:lnTo>
                                                    <a:pt x="2633" y="76"/>
                                                  </a:lnTo>
                                                  <a:lnTo>
                                                    <a:pt x="2766" y="105"/>
                                                  </a:lnTo>
                                                  <a:lnTo>
                                                    <a:pt x="2895" y="138"/>
                                                  </a:lnTo>
                                                  <a:lnTo>
                                                    <a:pt x="3022" y="176"/>
                                                  </a:lnTo>
                                                  <a:lnTo>
                                                    <a:pt x="3143" y="217"/>
                                                  </a:lnTo>
                                                  <a:lnTo>
                                                    <a:pt x="3261" y="263"/>
                                                  </a:lnTo>
                                                  <a:lnTo>
                                                    <a:pt x="3375" y="312"/>
                                                  </a:lnTo>
                                                  <a:lnTo>
                                                    <a:pt x="3485" y="363"/>
                                                  </a:lnTo>
                                                  <a:lnTo>
                                                    <a:pt x="3590" y="418"/>
                                                  </a:lnTo>
                                                  <a:lnTo>
                                                    <a:pt x="3692" y="474"/>
                                                  </a:lnTo>
                                                  <a:lnTo>
                                                    <a:pt x="3790" y="531"/>
                                                  </a:lnTo>
                                                  <a:lnTo>
                                                    <a:pt x="3884" y="592"/>
                                                  </a:lnTo>
                                                  <a:lnTo>
                                                    <a:pt x="3973" y="653"/>
                                                  </a:lnTo>
                                                  <a:lnTo>
                                                    <a:pt x="4058" y="715"/>
                                                  </a:lnTo>
                                                  <a:lnTo>
                                                    <a:pt x="4140" y="777"/>
                                                  </a:lnTo>
                                                  <a:lnTo>
                                                    <a:pt x="4215" y="839"/>
                                                  </a:lnTo>
                                                  <a:lnTo>
                                                    <a:pt x="4288" y="902"/>
                                                  </a:lnTo>
                                                  <a:lnTo>
                                                    <a:pt x="4356" y="965"/>
                                                  </a:lnTo>
                                                  <a:lnTo>
                                                    <a:pt x="4420" y="1026"/>
                                                  </a:lnTo>
                                                  <a:lnTo>
                                                    <a:pt x="4478" y="1086"/>
                                                  </a:lnTo>
                                                  <a:lnTo>
                                                    <a:pt x="4533" y="1144"/>
                                                  </a:lnTo>
                                                  <a:lnTo>
                                                    <a:pt x="4583" y="1201"/>
                                                  </a:lnTo>
                                                  <a:lnTo>
                                                    <a:pt x="4628" y="1255"/>
                                                  </a:lnTo>
                                                  <a:lnTo>
                                                    <a:pt x="4669" y="1307"/>
                                                  </a:lnTo>
                                                  <a:lnTo>
                                                    <a:pt x="4705" y="1357"/>
                                                  </a:lnTo>
                                                  <a:lnTo>
                                                    <a:pt x="4737" y="1402"/>
                                                  </a:lnTo>
                                                  <a:lnTo>
                                                    <a:pt x="4764" y="1444"/>
                                                  </a:lnTo>
                                                  <a:lnTo>
                                                    <a:pt x="4786" y="1483"/>
                                                  </a:lnTo>
                                                  <a:lnTo>
                                                    <a:pt x="4804" y="1517"/>
                                                  </a:lnTo>
                                                  <a:lnTo>
                                                    <a:pt x="4816" y="1546"/>
                                                  </a:lnTo>
                                                  <a:lnTo>
                                                    <a:pt x="4823" y="1571"/>
                                                  </a:lnTo>
                                                  <a:lnTo>
                                                    <a:pt x="4826" y="1590"/>
                                                  </a:lnTo>
                                                  <a:lnTo>
                                                    <a:pt x="4817" y="1577"/>
                                                  </a:lnTo>
                                                  <a:lnTo>
                                                    <a:pt x="4791" y="1539"/>
                                                  </a:lnTo>
                                                  <a:lnTo>
                                                    <a:pt x="4772" y="1513"/>
                                                  </a:lnTo>
                                                  <a:lnTo>
                                                    <a:pt x="4748" y="1481"/>
                                                  </a:lnTo>
                                                  <a:lnTo>
                                                    <a:pt x="4720" y="1444"/>
                                                  </a:lnTo>
                                                  <a:lnTo>
                                                    <a:pt x="4687" y="1404"/>
                                                  </a:lnTo>
                                                  <a:lnTo>
                                                    <a:pt x="4650" y="1360"/>
                                                  </a:lnTo>
                                                  <a:lnTo>
                                                    <a:pt x="4608" y="1311"/>
                                                  </a:lnTo>
                                                  <a:lnTo>
                                                    <a:pt x="4561" y="1260"/>
                                                  </a:lnTo>
                                                  <a:lnTo>
                                                    <a:pt x="4510" y="1207"/>
                                                  </a:lnTo>
                                                  <a:lnTo>
                                                    <a:pt x="4455" y="1151"/>
                                                  </a:lnTo>
                                                  <a:lnTo>
                                                    <a:pt x="4395" y="1094"/>
                                                  </a:lnTo>
                                                  <a:lnTo>
                                                    <a:pt x="4330" y="1034"/>
                                                  </a:lnTo>
                                                  <a:lnTo>
                                                    <a:pt x="4262" y="974"/>
                                                  </a:lnTo>
                                                  <a:lnTo>
                                                    <a:pt x="4188" y="913"/>
                                                  </a:lnTo>
                                                  <a:lnTo>
                                                    <a:pt x="4109" y="852"/>
                                                  </a:lnTo>
                                                  <a:lnTo>
                                                    <a:pt x="4026" y="790"/>
                                                  </a:lnTo>
                                                  <a:lnTo>
                                                    <a:pt x="3938" y="729"/>
                                                  </a:lnTo>
                                                  <a:lnTo>
                                                    <a:pt x="3846" y="669"/>
                                                  </a:lnTo>
                                                  <a:lnTo>
                                                    <a:pt x="3748" y="609"/>
                                                  </a:lnTo>
                                                  <a:lnTo>
                                                    <a:pt x="3647" y="552"/>
                                                  </a:lnTo>
                                                  <a:lnTo>
                                                    <a:pt x="3540" y="496"/>
                                                  </a:lnTo>
                                                  <a:lnTo>
                                                    <a:pt x="3428" y="442"/>
                                                  </a:lnTo>
                                                  <a:lnTo>
                                                    <a:pt x="3312" y="392"/>
                                                  </a:lnTo>
                                                  <a:lnTo>
                                                    <a:pt x="3191" y="344"/>
                                                  </a:lnTo>
                                                  <a:lnTo>
                                                    <a:pt x="3065" y="300"/>
                                                  </a:lnTo>
                                                  <a:lnTo>
                                                    <a:pt x="2933" y="259"/>
                                                  </a:lnTo>
                                                  <a:lnTo>
                                                    <a:pt x="2798" y="223"/>
                                                  </a:lnTo>
                                                  <a:lnTo>
                                                    <a:pt x="2657" y="191"/>
                                                  </a:lnTo>
                                                  <a:lnTo>
                                                    <a:pt x="2511" y="163"/>
                                                  </a:lnTo>
                                                  <a:lnTo>
                                                    <a:pt x="2360" y="142"/>
                                                  </a:lnTo>
                                                  <a:lnTo>
                                                    <a:pt x="2213" y="124"/>
                                                  </a:lnTo>
                                                  <a:lnTo>
                                                    <a:pt x="2071" y="114"/>
                                                  </a:lnTo>
                                                  <a:lnTo>
                                                    <a:pt x="1933" y="108"/>
                                                  </a:lnTo>
                                                  <a:lnTo>
                                                    <a:pt x="1800" y="107"/>
                                                  </a:lnTo>
                                                  <a:lnTo>
                                                    <a:pt x="1671" y="110"/>
                                                  </a:lnTo>
                                                  <a:lnTo>
                                                    <a:pt x="1547" y="117"/>
                                                  </a:lnTo>
                                                  <a:lnTo>
                                                    <a:pt x="1427" y="128"/>
                                                  </a:lnTo>
                                                  <a:lnTo>
                                                    <a:pt x="1313" y="143"/>
                                                  </a:lnTo>
                                                  <a:lnTo>
                                                    <a:pt x="1202" y="160"/>
                                                  </a:lnTo>
                                                  <a:lnTo>
                                                    <a:pt x="1098" y="181"/>
                                                  </a:lnTo>
                                                  <a:lnTo>
                                                    <a:pt x="997" y="203"/>
                                                  </a:lnTo>
                                                  <a:lnTo>
                                                    <a:pt x="901" y="228"/>
                                                  </a:lnTo>
                                                  <a:lnTo>
                                                    <a:pt x="809" y="254"/>
                                                  </a:lnTo>
                                                  <a:lnTo>
                                                    <a:pt x="723" y="283"/>
                                                  </a:lnTo>
                                                  <a:lnTo>
                                                    <a:pt x="641" y="312"/>
                                                  </a:lnTo>
                                                  <a:lnTo>
                                                    <a:pt x="565" y="343"/>
                                                  </a:lnTo>
                                                  <a:lnTo>
                                                    <a:pt x="492" y="373"/>
                                                  </a:lnTo>
                                                  <a:lnTo>
                                                    <a:pt x="425" y="403"/>
                                                  </a:lnTo>
                                                  <a:lnTo>
                                                    <a:pt x="363" y="434"/>
                                                  </a:lnTo>
                                                  <a:lnTo>
                                                    <a:pt x="305" y="464"/>
                                                  </a:lnTo>
                                                  <a:lnTo>
                                                    <a:pt x="253" y="494"/>
                                                  </a:lnTo>
                                                  <a:lnTo>
                                                    <a:pt x="205" y="521"/>
                                                  </a:lnTo>
                                                  <a:lnTo>
                                                    <a:pt x="163" y="547"/>
                                                  </a:lnTo>
                                                  <a:lnTo>
                                                    <a:pt x="125" y="572"/>
                                                  </a:lnTo>
                                                  <a:lnTo>
                                                    <a:pt x="92" y="594"/>
                                                  </a:lnTo>
                                                  <a:lnTo>
                                                    <a:pt x="64" y="614"/>
                                                  </a:lnTo>
                                                  <a:lnTo>
                                                    <a:pt x="41" y="631"/>
                                                  </a:lnTo>
                                                  <a:lnTo>
                                                    <a:pt x="11" y="655"/>
                                                  </a:lnTo>
                                                  <a:lnTo>
                                                    <a:pt x="0" y="664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gradFill flip="none" rotWithShape="1">
                                              <a:gsLst>
                                                <a:gs pos="0">
                                                  <a:schemeClr val="accent3">
                                                    <a:lumMod val="60000"/>
                                                    <a:lumOff val="40000"/>
                                                    <a:alpha val="65000"/>
                                                  </a:schemeClr>
                                                </a:gs>
                                                <a:gs pos="50000">
                                                  <a:schemeClr val="accent3">
                                                    <a:lumMod val="40000"/>
                                                    <a:lumOff val="60000"/>
                                                    <a:alpha val="45000"/>
                                                  </a:schemeClr>
                                                </a:gs>
                                                <a:gs pos="100000">
                                                  <a:schemeClr val="accent3">
                                                    <a:lumMod val="20000"/>
                                                    <a:lumOff val="80000"/>
                                                    <a:alpha val="18000"/>
                                                  </a:schemeClr>
                                                </a:gs>
                                              </a:gsLst>
                                              <a:lin ang="16200000" scaled="1"/>
                                              <a:tileRect/>
                                            </a:gra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192" name="Freeform 191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694088" y="2000240"/>
                                              <a:ext cx="950913" cy="416379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1561" y="297"/>
                                                </a:cxn>
                                                <a:cxn ang="0">
                                                  <a:pos x="1933" y="464"/>
                                                </a:cxn>
                                                <a:cxn ang="0">
                                                  <a:pos x="2246" y="664"/>
                                                </a:cxn>
                                                <a:cxn ang="0">
                                                  <a:pos x="2504" y="881"/>
                                                </a:cxn>
                                                <a:cxn ang="0">
                                                  <a:pos x="2711" y="1099"/>
                                                </a:cxn>
                                                <a:cxn ang="0">
                                                  <a:pos x="2555" y="1350"/>
                                                </a:cxn>
                                                <a:cxn ang="0">
                                                  <a:pos x="2174" y="1660"/>
                                                </a:cxn>
                                                <a:cxn ang="0">
                                                  <a:pos x="1912" y="1961"/>
                                                </a:cxn>
                                                <a:cxn ang="0">
                                                  <a:pos x="1752" y="2214"/>
                                                </a:cxn>
                                                <a:cxn ang="0">
                                                  <a:pos x="1658" y="2424"/>
                                                </a:cxn>
                                                <a:cxn ang="0">
                                                  <a:pos x="1738" y="2291"/>
                                                </a:cxn>
                                                <a:cxn ang="0">
                                                  <a:pos x="1894" y="2076"/>
                                                </a:cxn>
                                                <a:cxn ang="0">
                                                  <a:pos x="2141" y="1806"/>
                                                </a:cxn>
                                                <a:cxn ang="0">
                                                  <a:pos x="2487" y="1517"/>
                                                </a:cxn>
                                                <a:cxn ang="0">
                                                  <a:pos x="2887" y="1329"/>
                                                </a:cxn>
                                                <a:cxn ang="0">
                                                  <a:pos x="3062" y="1624"/>
                                                </a:cxn>
                                                <a:cxn ang="0">
                                                  <a:pos x="3091" y="1648"/>
                                                </a:cxn>
                                                <a:cxn ang="0">
                                                  <a:pos x="3042" y="1502"/>
                                                </a:cxn>
                                                <a:cxn ang="0">
                                                  <a:pos x="2936" y="1298"/>
                                                </a:cxn>
                                                <a:cxn ang="0">
                                                  <a:pos x="3116" y="1164"/>
                                                </a:cxn>
                                                <a:cxn ang="0">
                                                  <a:pos x="3385" y="1063"/>
                                                </a:cxn>
                                                <a:cxn ang="0">
                                                  <a:pos x="3761" y="962"/>
                                                </a:cxn>
                                                <a:cxn ang="0">
                                                  <a:pos x="4483" y="909"/>
                                                </a:cxn>
                                                <a:cxn ang="0">
                                                  <a:pos x="5086" y="1014"/>
                                                </a:cxn>
                                                <a:cxn ang="0">
                                                  <a:pos x="5550" y="1197"/>
                                                </a:cxn>
                                                <a:cxn ang="0">
                                                  <a:pos x="5857" y="1377"/>
                                                </a:cxn>
                                                <a:cxn ang="0">
                                                  <a:pos x="5980" y="1458"/>
                                                </a:cxn>
                                                <a:cxn ang="0">
                                                  <a:pos x="5820" y="1298"/>
                                                </a:cxn>
                                                <a:cxn ang="0">
                                                  <a:pos x="5485" y="1089"/>
                                                </a:cxn>
                                                <a:cxn ang="0">
                                                  <a:pos x="5002" y="903"/>
                                                </a:cxn>
                                                <a:cxn ang="0">
                                                  <a:pos x="4401" y="804"/>
                                                </a:cxn>
                                                <a:cxn ang="0">
                                                  <a:pos x="3708" y="863"/>
                                                </a:cxn>
                                                <a:cxn ang="0">
                                                  <a:pos x="3333" y="968"/>
                                                </a:cxn>
                                                <a:cxn ang="0">
                                                  <a:pos x="3059" y="1074"/>
                                                </a:cxn>
                                                <a:cxn ang="0">
                                                  <a:pos x="2827" y="1133"/>
                                                </a:cxn>
                                                <a:cxn ang="0">
                                                  <a:pos x="2632" y="896"/>
                                                </a:cxn>
                                                <a:cxn ang="0">
                                                  <a:pos x="2381" y="656"/>
                                                </a:cxn>
                                                <a:cxn ang="0">
                                                  <a:pos x="2074" y="433"/>
                                                </a:cxn>
                                                <a:cxn ang="0">
                                                  <a:pos x="1710" y="241"/>
                                                </a:cxn>
                                                <a:cxn ang="0">
                                                  <a:pos x="1285" y="99"/>
                                                </a:cxn>
                                                <a:cxn ang="0">
                                                  <a:pos x="804" y="18"/>
                                                </a:cxn>
                                                <a:cxn ang="0">
                                                  <a:pos x="532" y="1"/>
                                                </a:cxn>
                                                <a:cxn ang="0">
                                                  <a:pos x="295" y="5"/>
                                                </a:cxn>
                                                <a:cxn ang="0">
                                                  <a:pos x="126" y="15"/>
                                                </a:cxn>
                                                <a:cxn ang="0">
                                                  <a:pos x="42" y="27"/>
                                                </a:cxn>
                                                <a:cxn ang="0">
                                                  <a:pos x="2" y="80"/>
                                                </a:cxn>
                                                <a:cxn ang="0">
                                                  <a:pos x="5" y="117"/>
                                                </a:cxn>
                                                <a:cxn ang="0">
                                                  <a:pos x="11" y="127"/>
                                                </a:cxn>
                                                <a:cxn ang="0">
                                                  <a:pos x="56" y="133"/>
                                                </a:cxn>
                                                <a:cxn ang="0">
                                                  <a:pos x="185" y="115"/>
                                                </a:cxn>
                                                <a:cxn ang="0">
                                                  <a:pos x="432" y="105"/>
                                                </a:cxn>
                                                <a:cxn ang="0">
                                                  <a:pos x="703" y="115"/>
                                                </a:cxn>
                                                <a:cxn ang="0">
                                                  <a:pos x="978" y="148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5989" h="2433">
                                                  <a:moveTo>
                                                    <a:pt x="1204" y="192"/>
                                                  </a:moveTo>
                                                  <a:lnTo>
                                                    <a:pt x="1279" y="210"/>
                                                  </a:lnTo>
                                                  <a:lnTo>
                                                    <a:pt x="1352" y="229"/>
                                                  </a:lnTo>
                                                  <a:lnTo>
                                                    <a:pt x="1423" y="251"/>
                                                  </a:lnTo>
                                                  <a:lnTo>
                                                    <a:pt x="1493" y="272"/>
                                                  </a:lnTo>
                                                  <a:lnTo>
                                                    <a:pt x="1561" y="297"/>
                                                  </a:lnTo>
                                                  <a:lnTo>
                                                    <a:pt x="1628" y="322"/>
                                                  </a:lnTo>
                                                  <a:lnTo>
                                                    <a:pt x="1691" y="348"/>
                                                  </a:lnTo>
                                                  <a:lnTo>
                                                    <a:pt x="1755" y="376"/>
                                                  </a:lnTo>
                                                  <a:lnTo>
                                                    <a:pt x="1816" y="405"/>
                                                  </a:lnTo>
                                                  <a:lnTo>
                                                    <a:pt x="1875" y="435"/>
                                                  </a:lnTo>
                                                  <a:lnTo>
                                                    <a:pt x="1933" y="464"/>
                                                  </a:lnTo>
                                                  <a:lnTo>
                                                    <a:pt x="1989" y="496"/>
                                                  </a:lnTo>
                                                  <a:lnTo>
                                                    <a:pt x="2044" y="529"/>
                                                  </a:lnTo>
                                                  <a:lnTo>
                                                    <a:pt x="2097" y="562"/>
                                                  </a:lnTo>
                                                  <a:lnTo>
                                                    <a:pt x="2148" y="596"/>
                                                  </a:lnTo>
                                                  <a:lnTo>
                                                    <a:pt x="2198" y="630"/>
                                                  </a:lnTo>
                                                  <a:lnTo>
                                                    <a:pt x="2246" y="664"/>
                                                  </a:lnTo>
                                                  <a:lnTo>
                                                    <a:pt x="2293" y="699"/>
                                                  </a:lnTo>
                                                  <a:lnTo>
                                                    <a:pt x="2338" y="735"/>
                                                  </a:lnTo>
                                                  <a:lnTo>
                                                    <a:pt x="2382" y="771"/>
                                                  </a:lnTo>
                                                  <a:lnTo>
                                                    <a:pt x="2424" y="808"/>
                                                  </a:lnTo>
                                                  <a:lnTo>
                                                    <a:pt x="2464" y="844"/>
                                                  </a:lnTo>
                                                  <a:lnTo>
                                                    <a:pt x="2504" y="881"/>
                                                  </a:lnTo>
                                                  <a:lnTo>
                                                    <a:pt x="2542" y="917"/>
                                                  </a:lnTo>
                                                  <a:lnTo>
                                                    <a:pt x="2578" y="954"/>
                                                  </a:lnTo>
                                                  <a:lnTo>
                                                    <a:pt x="2613" y="990"/>
                                                  </a:lnTo>
                                                  <a:lnTo>
                                                    <a:pt x="2647" y="1027"/>
                                                  </a:lnTo>
                                                  <a:lnTo>
                                                    <a:pt x="2680" y="1063"/>
                                                  </a:lnTo>
                                                  <a:lnTo>
                                                    <a:pt x="2711" y="1099"/>
                                                  </a:lnTo>
                                                  <a:lnTo>
                                                    <a:pt x="2741" y="1133"/>
                                                  </a:lnTo>
                                                  <a:lnTo>
                                                    <a:pt x="2768" y="1168"/>
                                                  </a:lnTo>
                                                  <a:lnTo>
                                                    <a:pt x="2795" y="1203"/>
                                                  </a:lnTo>
                                                  <a:lnTo>
                                                    <a:pt x="2711" y="1250"/>
                                                  </a:lnTo>
                                                  <a:lnTo>
                                                    <a:pt x="2631" y="1300"/>
                                                  </a:lnTo>
                                                  <a:lnTo>
                                                    <a:pt x="2555" y="1350"/>
                                                  </a:lnTo>
                                                  <a:lnTo>
                                                    <a:pt x="2482" y="1400"/>
                                                  </a:lnTo>
                                                  <a:lnTo>
                                                    <a:pt x="2413" y="1452"/>
                                                  </a:lnTo>
                                                  <a:lnTo>
                                                    <a:pt x="2347" y="1504"/>
                                                  </a:lnTo>
                                                  <a:lnTo>
                                                    <a:pt x="2286" y="1555"/>
                                                  </a:lnTo>
                                                  <a:lnTo>
                                                    <a:pt x="2228" y="1608"/>
                                                  </a:lnTo>
                                                  <a:lnTo>
                                                    <a:pt x="2174" y="1660"/>
                                                  </a:lnTo>
                                                  <a:lnTo>
                                                    <a:pt x="2123" y="1711"/>
                                                  </a:lnTo>
                                                  <a:lnTo>
                                                    <a:pt x="2074" y="1763"/>
                                                  </a:lnTo>
                                                  <a:lnTo>
                                                    <a:pt x="2029" y="1814"/>
                                                  </a:lnTo>
                                                  <a:lnTo>
                                                    <a:pt x="1987" y="1863"/>
                                                  </a:lnTo>
                                                  <a:lnTo>
                                                    <a:pt x="1948" y="1912"/>
                                                  </a:lnTo>
                                                  <a:lnTo>
                                                    <a:pt x="1912" y="1961"/>
                                                  </a:lnTo>
                                                  <a:lnTo>
                                                    <a:pt x="1879" y="2007"/>
                                                  </a:lnTo>
                                                  <a:lnTo>
                                                    <a:pt x="1848" y="2052"/>
                                                  </a:lnTo>
                                                  <a:lnTo>
                                                    <a:pt x="1821" y="2095"/>
                                                  </a:lnTo>
                                                  <a:lnTo>
                                                    <a:pt x="1795" y="2137"/>
                                                  </a:lnTo>
                                                  <a:lnTo>
                                                    <a:pt x="1772" y="2176"/>
                                                  </a:lnTo>
                                                  <a:lnTo>
                                                    <a:pt x="1752" y="2214"/>
                                                  </a:lnTo>
                                                  <a:lnTo>
                                                    <a:pt x="1733" y="2249"/>
                                                  </a:lnTo>
                                                  <a:lnTo>
                                                    <a:pt x="1717" y="2282"/>
                                                  </a:lnTo>
                                                  <a:lnTo>
                                                    <a:pt x="1703" y="2312"/>
                                                  </a:lnTo>
                                                  <a:lnTo>
                                                    <a:pt x="1681" y="2362"/>
                                                  </a:lnTo>
                                                  <a:lnTo>
                                                    <a:pt x="1666" y="2400"/>
                                                  </a:lnTo>
                                                  <a:lnTo>
                                                    <a:pt x="1658" y="2424"/>
                                                  </a:lnTo>
                                                  <a:lnTo>
                                                    <a:pt x="1654" y="2433"/>
                                                  </a:lnTo>
                                                  <a:lnTo>
                                                    <a:pt x="1659" y="2424"/>
                                                  </a:lnTo>
                                                  <a:lnTo>
                                                    <a:pt x="1670" y="2402"/>
                                                  </a:lnTo>
                                                  <a:lnTo>
                                                    <a:pt x="1690" y="2367"/>
                                                  </a:lnTo>
                                                  <a:lnTo>
                                                    <a:pt x="1719" y="2319"/>
                                                  </a:lnTo>
                                                  <a:lnTo>
                                                    <a:pt x="1738" y="2291"/>
                                                  </a:lnTo>
                                                  <a:lnTo>
                                                    <a:pt x="1757" y="2260"/>
                                                  </a:lnTo>
                                                  <a:lnTo>
                                                    <a:pt x="1780" y="2227"/>
                                                  </a:lnTo>
                                                  <a:lnTo>
                                                    <a:pt x="1804" y="2193"/>
                                                  </a:lnTo>
                                                  <a:lnTo>
                                                    <a:pt x="1832" y="2156"/>
                                                  </a:lnTo>
                                                  <a:lnTo>
                                                    <a:pt x="1862" y="2117"/>
                                                  </a:lnTo>
                                                  <a:lnTo>
                                                    <a:pt x="1894" y="2076"/>
                                                  </a:lnTo>
                                                  <a:lnTo>
                                                    <a:pt x="1929" y="2033"/>
                                                  </a:lnTo>
                                                  <a:lnTo>
                                                    <a:pt x="1965" y="1990"/>
                                                  </a:lnTo>
                                                  <a:lnTo>
                                                    <a:pt x="2006" y="1945"/>
                                                  </a:lnTo>
                                                  <a:lnTo>
                                                    <a:pt x="2048" y="1900"/>
                                                  </a:lnTo>
                                                  <a:lnTo>
                                                    <a:pt x="2093" y="1853"/>
                                                  </a:lnTo>
                                                  <a:lnTo>
                                                    <a:pt x="2141" y="1806"/>
                                                  </a:lnTo>
                                                  <a:lnTo>
                                                    <a:pt x="2191" y="1758"/>
                                                  </a:lnTo>
                                                  <a:lnTo>
                                                    <a:pt x="2245" y="1710"/>
                                                  </a:lnTo>
                                                  <a:lnTo>
                                                    <a:pt x="2301" y="1662"/>
                                                  </a:lnTo>
                                                  <a:lnTo>
                                                    <a:pt x="2361" y="1614"/>
                                                  </a:lnTo>
                                                  <a:lnTo>
                                                    <a:pt x="2422" y="1565"/>
                                                  </a:lnTo>
                                                  <a:lnTo>
                                                    <a:pt x="2487" y="1517"/>
                                                  </a:lnTo>
                                                  <a:lnTo>
                                                    <a:pt x="2556" y="1469"/>
                                                  </a:lnTo>
                                                  <a:lnTo>
                                                    <a:pt x="2627" y="1423"/>
                                                  </a:lnTo>
                                                  <a:lnTo>
                                                    <a:pt x="2701" y="1377"/>
                                                  </a:lnTo>
                                                  <a:lnTo>
                                                    <a:pt x="2778" y="1331"/>
                                                  </a:lnTo>
                                                  <a:lnTo>
                                                    <a:pt x="2858" y="1287"/>
                                                  </a:lnTo>
                                                  <a:lnTo>
                                                    <a:pt x="2887" y="1329"/>
                                                  </a:lnTo>
                                                  <a:lnTo>
                                                    <a:pt x="2915" y="1370"/>
                                                  </a:lnTo>
                                                  <a:lnTo>
                                                    <a:pt x="2941" y="1411"/>
                                                  </a:lnTo>
                                                  <a:lnTo>
                                                    <a:pt x="2964" y="1447"/>
                                                  </a:lnTo>
                                                  <a:lnTo>
                                                    <a:pt x="3004" y="1516"/>
                                                  </a:lnTo>
                                                  <a:lnTo>
                                                    <a:pt x="3037" y="1576"/>
                                                  </a:lnTo>
                                                  <a:lnTo>
                                                    <a:pt x="3062" y="1624"/>
                                                  </a:lnTo>
                                                  <a:lnTo>
                                                    <a:pt x="3078" y="1660"/>
                                                  </a:lnTo>
                                                  <a:lnTo>
                                                    <a:pt x="3089" y="1682"/>
                                                  </a:lnTo>
                                                  <a:lnTo>
                                                    <a:pt x="3092" y="1691"/>
                                                  </a:lnTo>
                                                  <a:lnTo>
                                                    <a:pt x="3093" y="1678"/>
                                                  </a:lnTo>
                                                  <a:lnTo>
                                                    <a:pt x="3093" y="1664"/>
                                                  </a:lnTo>
                                                  <a:lnTo>
                                                    <a:pt x="3091" y="1648"/>
                                                  </a:lnTo>
                                                  <a:lnTo>
                                                    <a:pt x="3087" y="1628"/>
                                                  </a:lnTo>
                                                  <a:lnTo>
                                                    <a:pt x="3081" y="1607"/>
                                                  </a:lnTo>
                                                  <a:lnTo>
                                                    <a:pt x="3074" y="1583"/>
                                                  </a:lnTo>
                                                  <a:lnTo>
                                                    <a:pt x="3065" y="1558"/>
                                                  </a:lnTo>
                                                  <a:lnTo>
                                                    <a:pt x="3055" y="1531"/>
                                                  </a:lnTo>
                                                  <a:lnTo>
                                                    <a:pt x="3042" y="1502"/>
                                                  </a:lnTo>
                                                  <a:lnTo>
                                                    <a:pt x="3029" y="1471"/>
                                                  </a:lnTo>
                                                  <a:lnTo>
                                                    <a:pt x="3014" y="1439"/>
                                                  </a:lnTo>
                                                  <a:lnTo>
                                                    <a:pt x="2996" y="1405"/>
                                                  </a:lnTo>
                                                  <a:lnTo>
                                                    <a:pt x="2978" y="1370"/>
                                                  </a:lnTo>
                                                  <a:lnTo>
                                                    <a:pt x="2957" y="1335"/>
                                                  </a:lnTo>
                                                  <a:lnTo>
                                                    <a:pt x="2936" y="1298"/>
                                                  </a:lnTo>
                                                  <a:lnTo>
                                                    <a:pt x="2912" y="1259"/>
                                                  </a:lnTo>
                                                  <a:lnTo>
                                                    <a:pt x="2951" y="1239"/>
                                                  </a:lnTo>
                                                  <a:lnTo>
                                                    <a:pt x="2991" y="1220"/>
                                                  </a:lnTo>
                                                  <a:lnTo>
                                                    <a:pt x="3032" y="1201"/>
                                                  </a:lnTo>
                                                  <a:lnTo>
                                                    <a:pt x="3074" y="1183"/>
                                                  </a:lnTo>
                                                  <a:lnTo>
                                                    <a:pt x="3116" y="1164"/>
                                                  </a:lnTo>
                                                  <a:lnTo>
                                                    <a:pt x="3159" y="1146"/>
                                                  </a:lnTo>
                                                  <a:lnTo>
                                                    <a:pt x="3204" y="1128"/>
                                                  </a:lnTo>
                                                  <a:lnTo>
                                                    <a:pt x="3248" y="1112"/>
                                                  </a:lnTo>
                                                  <a:lnTo>
                                                    <a:pt x="3293" y="1094"/>
                                                  </a:lnTo>
                                                  <a:lnTo>
                                                    <a:pt x="3339" y="1079"/>
                                                  </a:lnTo>
                                                  <a:lnTo>
                                                    <a:pt x="3385" y="1063"/>
                                                  </a:lnTo>
                                                  <a:lnTo>
                                                    <a:pt x="3434" y="1047"/>
                                                  </a:lnTo>
                                                  <a:lnTo>
                                                    <a:pt x="3481" y="1033"/>
                                                  </a:lnTo>
                                                  <a:lnTo>
                                                    <a:pt x="3530" y="1018"/>
                                                  </a:lnTo>
                                                  <a:lnTo>
                                                    <a:pt x="3580" y="1005"/>
                                                  </a:lnTo>
                                                  <a:lnTo>
                                                    <a:pt x="3631" y="992"/>
                                                  </a:lnTo>
                                                  <a:lnTo>
                                                    <a:pt x="3761" y="962"/>
                                                  </a:lnTo>
                                                  <a:lnTo>
                                                    <a:pt x="3888" y="938"/>
                                                  </a:lnTo>
                                                  <a:lnTo>
                                                    <a:pt x="4014" y="922"/>
                                                  </a:lnTo>
                                                  <a:lnTo>
                                                    <a:pt x="4136" y="911"/>
                                                  </a:lnTo>
                                                  <a:lnTo>
                                                    <a:pt x="4255" y="906"/>
                                                  </a:lnTo>
                                                  <a:lnTo>
                                                    <a:pt x="4371" y="905"/>
                                                  </a:lnTo>
                                                  <a:lnTo>
                                                    <a:pt x="4483" y="909"/>
                                                  </a:lnTo>
                                                  <a:lnTo>
                                                    <a:pt x="4593" y="918"/>
                                                  </a:lnTo>
                                                  <a:lnTo>
                                                    <a:pt x="4698" y="930"/>
                                                  </a:lnTo>
                                                  <a:lnTo>
                                                    <a:pt x="4801" y="947"/>
                                                  </a:lnTo>
                                                  <a:lnTo>
                                                    <a:pt x="4899" y="966"/>
                                                  </a:lnTo>
                                                  <a:lnTo>
                                                    <a:pt x="4995" y="989"/>
                                                  </a:lnTo>
                                                  <a:lnTo>
                                                    <a:pt x="5086" y="1014"/>
                                                  </a:lnTo>
                                                  <a:lnTo>
                                                    <a:pt x="5174" y="1041"/>
                                                  </a:lnTo>
                                                  <a:lnTo>
                                                    <a:pt x="5257" y="1070"/>
                                                  </a:lnTo>
                                                  <a:lnTo>
                                                    <a:pt x="5337" y="1101"/>
                                                  </a:lnTo>
                                                  <a:lnTo>
                                                    <a:pt x="5413" y="1132"/>
                                                  </a:lnTo>
                                                  <a:lnTo>
                                                    <a:pt x="5484" y="1164"/>
                                                  </a:lnTo>
                                                  <a:lnTo>
                                                    <a:pt x="5550" y="1197"/>
                                                  </a:lnTo>
                                                  <a:lnTo>
                                                    <a:pt x="5613" y="1229"/>
                                                  </a:lnTo>
                                                  <a:lnTo>
                                                    <a:pt x="5671" y="1261"/>
                                                  </a:lnTo>
                                                  <a:lnTo>
                                                    <a:pt x="5725" y="1291"/>
                                                  </a:lnTo>
                                                  <a:lnTo>
                                                    <a:pt x="5773" y="1322"/>
                                                  </a:lnTo>
                                                  <a:lnTo>
                                                    <a:pt x="5817" y="1350"/>
                                                  </a:lnTo>
                                                  <a:lnTo>
                                                    <a:pt x="5857" y="1377"/>
                                                  </a:lnTo>
                                                  <a:lnTo>
                                                    <a:pt x="5891" y="1400"/>
                                                  </a:lnTo>
                                                  <a:lnTo>
                                                    <a:pt x="5921" y="1422"/>
                                                  </a:lnTo>
                                                  <a:lnTo>
                                                    <a:pt x="5945" y="1440"/>
                                                  </a:lnTo>
                                                  <a:lnTo>
                                                    <a:pt x="5977" y="1466"/>
                                                  </a:lnTo>
                                                  <a:lnTo>
                                                    <a:pt x="5989" y="1475"/>
                                                  </a:lnTo>
                                                  <a:lnTo>
                                                    <a:pt x="5980" y="1458"/>
                                                  </a:lnTo>
                                                  <a:lnTo>
                                                    <a:pt x="5967" y="1437"/>
                                                  </a:lnTo>
                                                  <a:lnTo>
                                                    <a:pt x="5949" y="1414"/>
                                                  </a:lnTo>
                                                  <a:lnTo>
                                                    <a:pt x="5924" y="1388"/>
                                                  </a:lnTo>
                                                  <a:lnTo>
                                                    <a:pt x="5894" y="1359"/>
                                                  </a:lnTo>
                                                  <a:lnTo>
                                                    <a:pt x="5859" y="1329"/>
                                                  </a:lnTo>
                                                  <a:lnTo>
                                                    <a:pt x="5820" y="1298"/>
                                                  </a:lnTo>
                                                  <a:lnTo>
                                                    <a:pt x="5775" y="1264"/>
                                                  </a:lnTo>
                                                  <a:lnTo>
                                                    <a:pt x="5726" y="1230"/>
                                                  </a:lnTo>
                                                  <a:lnTo>
                                                    <a:pt x="5672" y="1195"/>
                                                  </a:lnTo>
                                                  <a:lnTo>
                                                    <a:pt x="5614" y="1160"/>
                                                  </a:lnTo>
                                                  <a:lnTo>
                                                    <a:pt x="5551" y="1124"/>
                                                  </a:lnTo>
                                                  <a:lnTo>
                                                    <a:pt x="5485" y="1089"/>
                                                  </a:lnTo>
                                                  <a:lnTo>
                                                    <a:pt x="5414" y="1055"/>
                                                  </a:lnTo>
                                                  <a:lnTo>
                                                    <a:pt x="5339" y="1022"/>
                                                  </a:lnTo>
                                                  <a:lnTo>
                                                    <a:pt x="5260" y="989"/>
                                                  </a:lnTo>
                                                  <a:lnTo>
                                                    <a:pt x="5178" y="958"/>
                                                  </a:lnTo>
                                                  <a:lnTo>
                                                    <a:pt x="5091" y="929"/>
                                                  </a:lnTo>
                                                  <a:lnTo>
                                                    <a:pt x="5002" y="903"/>
                                                  </a:lnTo>
                                                  <a:lnTo>
                                                    <a:pt x="4910" y="878"/>
                                                  </a:lnTo>
                                                  <a:lnTo>
                                                    <a:pt x="4813" y="856"/>
                                                  </a:lnTo>
                                                  <a:lnTo>
                                                    <a:pt x="4715" y="838"/>
                                                  </a:lnTo>
                                                  <a:lnTo>
                                                    <a:pt x="4613" y="822"/>
                                                  </a:lnTo>
                                                  <a:lnTo>
                                                    <a:pt x="4508" y="811"/>
                                                  </a:lnTo>
                                                  <a:lnTo>
                                                    <a:pt x="4401" y="804"/>
                                                  </a:lnTo>
                                                  <a:lnTo>
                                                    <a:pt x="4291" y="801"/>
                                                  </a:lnTo>
                                                  <a:lnTo>
                                                    <a:pt x="4179" y="803"/>
                                                  </a:lnTo>
                                                  <a:lnTo>
                                                    <a:pt x="4064" y="809"/>
                                                  </a:lnTo>
                                                  <a:lnTo>
                                                    <a:pt x="3947" y="821"/>
                                                  </a:lnTo>
                                                  <a:lnTo>
                                                    <a:pt x="3829" y="839"/>
                                                  </a:lnTo>
                                                  <a:lnTo>
                                                    <a:pt x="3708" y="863"/>
                                                  </a:lnTo>
                                                  <a:lnTo>
                                                    <a:pt x="3585" y="891"/>
                                                  </a:lnTo>
                                                  <a:lnTo>
                                                    <a:pt x="3533" y="906"/>
                                                  </a:lnTo>
                                                  <a:lnTo>
                                                    <a:pt x="3482" y="921"/>
                                                  </a:lnTo>
                                                  <a:lnTo>
                                                    <a:pt x="3431" y="936"/>
                                                  </a:lnTo>
                                                  <a:lnTo>
                                                    <a:pt x="3381" y="952"/>
                                                  </a:lnTo>
                                                  <a:lnTo>
                                                    <a:pt x="3333" y="968"/>
                                                  </a:lnTo>
                                                  <a:lnTo>
                                                    <a:pt x="3285" y="985"/>
                                                  </a:lnTo>
                                                  <a:lnTo>
                                                    <a:pt x="3238" y="1002"/>
                                                  </a:lnTo>
                                                  <a:lnTo>
                                                    <a:pt x="3192" y="1020"/>
                                                  </a:lnTo>
                                                  <a:lnTo>
                                                    <a:pt x="3147" y="1037"/>
                                                  </a:lnTo>
                                                  <a:lnTo>
                                                    <a:pt x="3103" y="1055"/>
                                                  </a:lnTo>
                                                  <a:lnTo>
                                                    <a:pt x="3059" y="1074"/>
                                                  </a:lnTo>
                                                  <a:lnTo>
                                                    <a:pt x="3017" y="1093"/>
                                                  </a:lnTo>
                                                  <a:lnTo>
                                                    <a:pt x="2975" y="1112"/>
                                                  </a:lnTo>
                                                  <a:lnTo>
                                                    <a:pt x="2934" y="1132"/>
                                                  </a:lnTo>
                                                  <a:lnTo>
                                                    <a:pt x="2894" y="1152"/>
                                                  </a:lnTo>
                                                  <a:lnTo>
                                                    <a:pt x="2853" y="1172"/>
                                                  </a:lnTo>
                                                  <a:lnTo>
                                                    <a:pt x="2827" y="1133"/>
                                                  </a:lnTo>
                                                  <a:lnTo>
                                                    <a:pt x="2798" y="1095"/>
                                                  </a:lnTo>
                                                  <a:lnTo>
                                                    <a:pt x="2768" y="1055"/>
                                                  </a:lnTo>
                                                  <a:lnTo>
                                                    <a:pt x="2736" y="1016"/>
                                                  </a:lnTo>
                                                  <a:lnTo>
                                                    <a:pt x="2703" y="976"/>
                                                  </a:lnTo>
                                                  <a:lnTo>
                                                    <a:pt x="2668" y="936"/>
                                                  </a:lnTo>
                                                  <a:lnTo>
                                                    <a:pt x="2632" y="896"/>
                                                  </a:lnTo>
                                                  <a:lnTo>
                                                    <a:pt x="2594" y="856"/>
                                                  </a:lnTo>
                                                  <a:lnTo>
                                                    <a:pt x="2555" y="815"/>
                                                  </a:lnTo>
                                                  <a:lnTo>
                                                    <a:pt x="2514" y="775"/>
                                                  </a:lnTo>
                                                  <a:lnTo>
                                                    <a:pt x="2472" y="735"/>
                                                  </a:lnTo>
                                                  <a:lnTo>
                                                    <a:pt x="2427" y="696"/>
                                                  </a:lnTo>
                                                  <a:lnTo>
                                                    <a:pt x="2381" y="656"/>
                                                  </a:lnTo>
                                                  <a:lnTo>
                                                    <a:pt x="2334" y="617"/>
                                                  </a:lnTo>
                                                  <a:lnTo>
                                                    <a:pt x="2286" y="579"/>
                                                  </a:lnTo>
                                                  <a:lnTo>
                                                    <a:pt x="2235" y="541"/>
                                                  </a:lnTo>
                                                  <a:lnTo>
                                                    <a:pt x="2183" y="504"/>
                                                  </a:lnTo>
                                                  <a:lnTo>
                                                    <a:pt x="2130" y="467"/>
                                                  </a:lnTo>
                                                  <a:lnTo>
                                                    <a:pt x="2074" y="433"/>
                                                  </a:lnTo>
                                                  <a:lnTo>
                                                    <a:pt x="2018" y="398"/>
                                                  </a:lnTo>
                                                  <a:lnTo>
                                                    <a:pt x="1959" y="364"/>
                                                  </a:lnTo>
                                                  <a:lnTo>
                                                    <a:pt x="1900" y="331"/>
                                                  </a:lnTo>
                                                  <a:lnTo>
                                                    <a:pt x="1838" y="299"/>
                                                  </a:lnTo>
                                                  <a:lnTo>
                                                    <a:pt x="1775" y="269"/>
                                                  </a:lnTo>
                                                  <a:lnTo>
                                                    <a:pt x="1710" y="241"/>
                                                  </a:lnTo>
                                                  <a:lnTo>
                                                    <a:pt x="1643" y="213"/>
                                                  </a:lnTo>
                                                  <a:lnTo>
                                                    <a:pt x="1574" y="187"/>
                                                  </a:lnTo>
                                                  <a:lnTo>
                                                    <a:pt x="1505" y="163"/>
                                                  </a:lnTo>
                                                  <a:lnTo>
                                                    <a:pt x="1434" y="140"/>
                                                  </a:lnTo>
                                                  <a:lnTo>
                                                    <a:pt x="1360" y="118"/>
                                                  </a:lnTo>
                                                  <a:lnTo>
                                                    <a:pt x="1285" y="99"/>
                                                  </a:lnTo>
                                                  <a:lnTo>
                                                    <a:pt x="1209" y="82"/>
                                                  </a:lnTo>
                                                  <a:lnTo>
                                                    <a:pt x="1120" y="64"/>
                                                  </a:lnTo>
                                                  <a:lnTo>
                                                    <a:pt x="1030" y="49"/>
                                                  </a:lnTo>
                                                  <a:lnTo>
                                                    <a:pt x="940" y="34"/>
                                                  </a:lnTo>
                                                  <a:lnTo>
                                                    <a:pt x="850" y="23"/>
                                                  </a:lnTo>
                                                  <a:lnTo>
                                                    <a:pt x="804" y="18"/>
                                                  </a:lnTo>
                                                  <a:lnTo>
                                                    <a:pt x="759" y="14"/>
                                                  </a:lnTo>
                                                  <a:lnTo>
                                                    <a:pt x="714" y="11"/>
                                                  </a:lnTo>
                                                  <a:lnTo>
                                                    <a:pt x="669" y="7"/>
                                                  </a:lnTo>
                                                  <a:lnTo>
                                                    <a:pt x="624" y="5"/>
                                                  </a:lnTo>
                                                  <a:lnTo>
                                                    <a:pt x="579" y="3"/>
                                                  </a:lnTo>
                                                  <a:lnTo>
                                                    <a:pt x="532" y="1"/>
                                                  </a:lnTo>
                                                  <a:lnTo>
                                                    <a:pt x="487" y="0"/>
                                                  </a:lnTo>
                                                  <a:lnTo>
                                                    <a:pt x="449" y="0"/>
                                                  </a:lnTo>
                                                  <a:lnTo>
                                                    <a:pt x="410" y="0"/>
                                                  </a:lnTo>
                                                  <a:lnTo>
                                                    <a:pt x="372" y="1"/>
                                                  </a:lnTo>
                                                  <a:lnTo>
                                                    <a:pt x="333" y="4"/>
                                                  </a:lnTo>
                                                  <a:lnTo>
                                                    <a:pt x="295" y="5"/>
                                                  </a:lnTo>
                                                  <a:lnTo>
                                                    <a:pt x="256" y="8"/>
                                                  </a:lnTo>
                                                  <a:lnTo>
                                                    <a:pt x="218" y="10"/>
                                                  </a:lnTo>
                                                  <a:lnTo>
                                                    <a:pt x="180" y="13"/>
                                                  </a:lnTo>
                                                  <a:lnTo>
                                                    <a:pt x="164" y="14"/>
                                                  </a:lnTo>
                                                  <a:lnTo>
                                                    <a:pt x="145" y="15"/>
                                                  </a:lnTo>
                                                  <a:lnTo>
                                                    <a:pt x="126" y="15"/>
                                                  </a:lnTo>
                                                  <a:lnTo>
                                                    <a:pt x="105" y="16"/>
                                                  </a:lnTo>
                                                  <a:lnTo>
                                                    <a:pt x="85" y="18"/>
                                                  </a:lnTo>
                                                  <a:lnTo>
                                                    <a:pt x="66" y="20"/>
                                                  </a:lnTo>
                                                  <a:lnTo>
                                                    <a:pt x="57" y="22"/>
                                                  </a:lnTo>
                                                  <a:lnTo>
                                                    <a:pt x="49" y="24"/>
                                                  </a:lnTo>
                                                  <a:lnTo>
                                                    <a:pt x="42" y="27"/>
                                                  </a:lnTo>
                                                  <a:lnTo>
                                                    <a:pt x="34" y="30"/>
                                                  </a:lnTo>
                                                  <a:lnTo>
                                                    <a:pt x="26" y="36"/>
                                                  </a:lnTo>
                                                  <a:lnTo>
                                                    <a:pt x="18" y="46"/>
                                                  </a:lnTo>
                                                  <a:lnTo>
                                                    <a:pt x="11" y="56"/>
                                                  </a:lnTo>
                                                  <a:lnTo>
                                                    <a:pt x="6" y="68"/>
                                                  </a:lnTo>
                                                  <a:lnTo>
                                                    <a:pt x="2" y="80"/>
                                                  </a:lnTo>
                                                  <a:lnTo>
                                                    <a:pt x="0" y="93"/>
                                                  </a:lnTo>
                                                  <a:lnTo>
                                                    <a:pt x="0" y="99"/>
                                                  </a:lnTo>
                                                  <a:lnTo>
                                                    <a:pt x="1" y="105"/>
                                                  </a:lnTo>
                                                  <a:lnTo>
                                                    <a:pt x="2" y="111"/>
                                                  </a:lnTo>
                                                  <a:lnTo>
                                                    <a:pt x="4" y="116"/>
                                                  </a:lnTo>
                                                  <a:lnTo>
                                                    <a:pt x="5" y="117"/>
                                                  </a:lnTo>
                                                  <a:lnTo>
                                                    <a:pt x="5" y="119"/>
                                                  </a:lnTo>
                                                  <a:lnTo>
                                                    <a:pt x="6" y="121"/>
                                                  </a:lnTo>
                                                  <a:lnTo>
                                                    <a:pt x="7" y="123"/>
                                                  </a:lnTo>
                                                  <a:lnTo>
                                                    <a:pt x="8" y="124"/>
                                                  </a:lnTo>
                                                  <a:lnTo>
                                                    <a:pt x="10" y="126"/>
                                                  </a:lnTo>
                                                  <a:lnTo>
                                                    <a:pt x="11" y="127"/>
                                                  </a:lnTo>
                                                  <a:lnTo>
                                                    <a:pt x="12" y="128"/>
                                                  </a:lnTo>
                                                  <a:lnTo>
                                                    <a:pt x="17" y="131"/>
                                                  </a:lnTo>
                                                  <a:lnTo>
                                                    <a:pt x="22" y="133"/>
                                                  </a:lnTo>
                                                  <a:lnTo>
                                                    <a:pt x="29" y="134"/>
                                                  </a:lnTo>
                                                  <a:lnTo>
                                                    <a:pt x="38" y="134"/>
                                                  </a:lnTo>
                                                  <a:lnTo>
                                                    <a:pt x="56" y="133"/>
                                                  </a:lnTo>
                                                  <a:lnTo>
                                                    <a:pt x="77" y="131"/>
                                                  </a:lnTo>
                                                  <a:lnTo>
                                                    <a:pt x="96" y="127"/>
                                                  </a:lnTo>
                                                  <a:lnTo>
                                                    <a:pt x="116" y="124"/>
                                                  </a:lnTo>
                                                  <a:lnTo>
                                                    <a:pt x="132" y="121"/>
                                                  </a:lnTo>
                                                  <a:lnTo>
                                                    <a:pt x="144" y="118"/>
                                                  </a:lnTo>
                                                  <a:lnTo>
                                                    <a:pt x="185" y="115"/>
                                                  </a:lnTo>
                                                  <a:lnTo>
                                                    <a:pt x="226" y="112"/>
                                                  </a:lnTo>
                                                  <a:lnTo>
                                                    <a:pt x="268" y="109"/>
                                                  </a:lnTo>
                                                  <a:lnTo>
                                                    <a:pt x="309" y="107"/>
                                                  </a:lnTo>
                                                  <a:lnTo>
                                                    <a:pt x="350" y="106"/>
                                                  </a:lnTo>
                                                  <a:lnTo>
                                                    <a:pt x="391" y="105"/>
                                                  </a:lnTo>
                                                  <a:lnTo>
                                                    <a:pt x="432" y="105"/>
                                                  </a:lnTo>
                                                  <a:lnTo>
                                                    <a:pt x="473" y="105"/>
                                                  </a:lnTo>
                                                  <a:lnTo>
                                                    <a:pt x="519" y="106"/>
                                                  </a:lnTo>
                                                  <a:lnTo>
                                                    <a:pt x="565" y="107"/>
                                                  </a:lnTo>
                                                  <a:lnTo>
                                                    <a:pt x="611" y="109"/>
                                                  </a:lnTo>
                                                  <a:lnTo>
                                                    <a:pt x="658" y="112"/>
                                                  </a:lnTo>
                                                  <a:lnTo>
                                                    <a:pt x="703" y="115"/>
                                                  </a:lnTo>
                                                  <a:lnTo>
                                                    <a:pt x="749" y="119"/>
                                                  </a:lnTo>
                                                  <a:lnTo>
                                                    <a:pt x="795" y="124"/>
                                                  </a:lnTo>
                                                  <a:lnTo>
                                                    <a:pt x="840" y="129"/>
                                                  </a:lnTo>
                                                  <a:lnTo>
                                                    <a:pt x="887" y="135"/>
                                                  </a:lnTo>
                                                  <a:lnTo>
                                                    <a:pt x="932" y="141"/>
                                                  </a:lnTo>
                                                  <a:lnTo>
                                                    <a:pt x="978" y="148"/>
                                                  </a:lnTo>
                                                  <a:lnTo>
                                                    <a:pt x="1023" y="155"/>
                                                  </a:lnTo>
                                                  <a:lnTo>
                                                    <a:pt x="1068" y="164"/>
                                                  </a:lnTo>
                                                  <a:lnTo>
                                                    <a:pt x="1113" y="173"/>
                                                  </a:lnTo>
                                                  <a:lnTo>
                                                    <a:pt x="1159" y="182"/>
                                                  </a:lnTo>
                                                  <a:lnTo>
                                                    <a:pt x="1204" y="192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rgbClr val="F6FDE3"/>
                                            </a:soli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205" name="Freeform 204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970317" y="3293545"/>
                                              <a:ext cx="287338" cy="6854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0" y="40"/>
                                                </a:cxn>
                                                <a:cxn ang="0">
                                                  <a:pos x="1802" y="0"/>
                                                </a:cxn>
                                                <a:cxn ang="0">
                                                  <a:pos x="1802" y="40"/>
                                                </a:cxn>
                                                <a:cxn ang="0">
                                                  <a:pos x="0" y="40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1802" h="40">
                                                  <a:moveTo>
                                                    <a:pt x="0" y="40"/>
                                                  </a:moveTo>
                                                  <a:lnTo>
                                                    <a:pt x="1802" y="0"/>
                                                  </a:lnTo>
                                                  <a:lnTo>
                                                    <a:pt x="1802" y="40"/>
                                                  </a:lnTo>
                                                  <a:lnTo>
                                                    <a:pt x="0" y="40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rgbClr val="F6E4D9"/>
                                            </a:soli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207" name="Freeform 206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182917" y="1922751"/>
                                              <a:ext cx="922338" cy="448935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3971" y="1517"/>
                                                </a:cxn>
                                                <a:cxn ang="0">
                                                  <a:pos x="4253" y="1595"/>
                                                </a:cxn>
                                                <a:cxn ang="0">
                                                  <a:pos x="4295" y="1682"/>
                                                </a:cxn>
                                                <a:cxn ang="0">
                                                  <a:pos x="4298" y="1658"/>
                                                </a:cxn>
                                                <a:cxn ang="0">
                                                  <a:pos x="4278" y="1577"/>
                                                </a:cxn>
                                                <a:cxn ang="0">
                                                  <a:pos x="4725" y="1733"/>
                                                </a:cxn>
                                                <a:cxn ang="0">
                                                  <a:pos x="5095" y="1935"/>
                                                </a:cxn>
                                                <a:cxn ang="0">
                                                  <a:pos x="5385" y="2151"/>
                                                </a:cxn>
                                                <a:cxn ang="0">
                                                  <a:pos x="5601" y="2356"/>
                                                </a:cxn>
                                                <a:cxn ang="0">
                                                  <a:pos x="5759" y="2541"/>
                                                </a:cxn>
                                                <a:cxn ang="0">
                                                  <a:pos x="5804" y="2580"/>
                                                </a:cxn>
                                                <a:cxn ang="0">
                                                  <a:pos x="5729" y="2440"/>
                                                </a:cxn>
                                                <a:cxn ang="0">
                                                  <a:pos x="5575" y="2247"/>
                                                </a:cxn>
                                                <a:cxn ang="0">
                                                  <a:pos x="5345" y="2025"/>
                                                </a:cxn>
                                                <a:cxn ang="0">
                                                  <a:pos x="5042" y="1803"/>
                                                </a:cxn>
                                                <a:cxn ang="0">
                                                  <a:pos x="4669" y="1604"/>
                                                </a:cxn>
                                                <a:cxn ang="0">
                                                  <a:pos x="4228" y="1457"/>
                                                </a:cxn>
                                                <a:cxn ang="0">
                                                  <a:pos x="4110" y="1246"/>
                                                </a:cxn>
                                                <a:cxn ang="0">
                                                  <a:pos x="3933" y="1004"/>
                                                </a:cxn>
                                                <a:cxn ang="0">
                                                  <a:pos x="3696" y="752"/>
                                                </a:cxn>
                                                <a:cxn ang="0">
                                                  <a:pos x="3396" y="507"/>
                                                </a:cxn>
                                                <a:cxn ang="0">
                                                  <a:pos x="3032" y="294"/>
                                                </a:cxn>
                                                <a:cxn ang="0">
                                                  <a:pos x="2604" y="129"/>
                                                </a:cxn>
                                                <a:cxn ang="0">
                                                  <a:pos x="1982" y="15"/>
                                                </a:cxn>
                                                <a:cxn ang="0">
                                                  <a:pos x="1356" y="16"/>
                                                </a:cxn>
                                                <a:cxn ang="0">
                                                  <a:pos x="849" y="115"/>
                                                </a:cxn>
                                                <a:cxn ang="0">
                                                  <a:pos x="461" y="269"/>
                                                </a:cxn>
                                                <a:cxn ang="0">
                                                  <a:pos x="190" y="428"/>
                                                </a:cxn>
                                                <a:cxn ang="0">
                                                  <a:pos x="38" y="547"/>
                                                </a:cxn>
                                                <a:cxn ang="0">
                                                  <a:pos x="68" y="537"/>
                                                </a:cxn>
                                                <a:cxn ang="0">
                                                  <a:pos x="263" y="425"/>
                                                </a:cxn>
                                                <a:cxn ang="0">
                                                  <a:pos x="578" y="290"/>
                                                </a:cxn>
                                                <a:cxn ang="0">
                                                  <a:pos x="1002" y="170"/>
                                                </a:cxn>
                                                <a:cxn ang="0">
                                                  <a:pos x="1526" y="107"/>
                                                </a:cxn>
                                                <a:cxn ang="0">
                                                  <a:pos x="2141" y="141"/>
                                                </a:cxn>
                                                <a:cxn ang="0">
                                                  <a:pos x="2680" y="266"/>
                                                </a:cxn>
                                                <a:cxn ang="0">
                                                  <a:pos x="3078" y="431"/>
                                                </a:cxn>
                                                <a:cxn ang="0">
                                                  <a:pos x="3410" y="634"/>
                                                </a:cxn>
                                                <a:cxn ang="0">
                                                  <a:pos x="3684" y="856"/>
                                                </a:cxn>
                                                <a:cxn ang="0">
                                                  <a:pos x="3903" y="1081"/>
                                                </a:cxn>
                                                <a:cxn ang="0">
                                                  <a:pos x="4069" y="1293"/>
                                                </a:cxn>
                                                <a:cxn ang="0">
                                                  <a:pos x="4107" y="1431"/>
                                                </a:cxn>
                                                <a:cxn ang="0">
                                                  <a:pos x="3796" y="1390"/>
                                                </a:cxn>
                                                <a:cxn ang="0">
                                                  <a:pos x="3227" y="1398"/>
                                                </a:cxn>
                                                <a:cxn ang="0">
                                                  <a:pos x="2612" y="1515"/>
                                                </a:cxn>
                                                <a:cxn ang="0">
                                                  <a:pos x="2132" y="1708"/>
                                                </a:cxn>
                                                <a:cxn ang="0">
                                                  <a:pos x="1779" y="1930"/>
                                                </a:cxn>
                                                <a:cxn ang="0">
                                                  <a:pos x="1542" y="2137"/>
                                                </a:cxn>
                                                <a:cxn ang="0">
                                                  <a:pos x="1414" y="2283"/>
                                                </a:cxn>
                                                <a:cxn ang="0">
                                                  <a:pos x="1441" y="2267"/>
                                                </a:cxn>
                                                <a:cxn ang="0">
                                                  <a:pos x="1614" y="2121"/>
                                                </a:cxn>
                                                <a:cxn ang="0">
                                                  <a:pos x="1898" y="1929"/>
                                                </a:cxn>
                                                <a:cxn ang="0">
                                                  <a:pos x="2292" y="1733"/>
                                                </a:cxn>
                                                <a:cxn ang="0">
                                                  <a:pos x="2796" y="1574"/>
                                                </a:cxn>
                                                <a:cxn ang="0">
                                                  <a:pos x="3406" y="1493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5811" h="2615">
                                                  <a:moveTo>
                                                    <a:pt x="3680" y="1493"/>
                                                  </a:moveTo>
                                                  <a:lnTo>
                                                    <a:pt x="3755" y="1496"/>
                                                  </a:lnTo>
                                                  <a:lnTo>
                                                    <a:pt x="3828" y="1502"/>
                                                  </a:lnTo>
                                                  <a:lnTo>
                                                    <a:pt x="3900" y="1509"/>
                                                  </a:lnTo>
                                                  <a:lnTo>
                                                    <a:pt x="3971" y="1517"/>
                                                  </a:lnTo>
                                                  <a:lnTo>
                                                    <a:pt x="4039" y="1527"/>
                                                  </a:lnTo>
                                                  <a:lnTo>
                                                    <a:pt x="4107" y="1540"/>
                                                  </a:lnTo>
                                                  <a:lnTo>
                                                    <a:pt x="4174" y="1553"/>
                                                  </a:lnTo>
                                                  <a:lnTo>
                                                    <a:pt x="4239" y="1567"/>
                                                  </a:lnTo>
                                                  <a:lnTo>
                                                    <a:pt x="4253" y="1595"/>
                                                  </a:lnTo>
                                                  <a:lnTo>
                                                    <a:pt x="4265" y="1619"/>
                                                  </a:lnTo>
                                                  <a:lnTo>
                                                    <a:pt x="4276" y="1640"/>
                                                  </a:lnTo>
                                                  <a:lnTo>
                                                    <a:pt x="4284" y="1658"/>
                                                  </a:lnTo>
                                                  <a:lnTo>
                                                    <a:pt x="4290" y="1672"/>
                                                  </a:lnTo>
                                                  <a:lnTo>
                                                    <a:pt x="4295" y="1682"/>
                                                  </a:lnTo>
                                                  <a:lnTo>
                                                    <a:pt x="4297" y="1689"/>
                                                  </a:lnTo>
                                                  <a:lnTo>
                                                    <a:pt x="4298" y="1691"/>
                                                  </a:lnTo>
                                                  <a:lnTo>
                                                    <a:pt x="4299" y="1681"/>
                                                  </a:lnTo>
                                                  <a:lnTo>
                                                    <a:pt x="4299" y="1670"/>
                                                  </a:lnTo>
                                                  <a:lnTo>
                                                    <a:pt x="4298" y="1658"/>
                                                  </a:lnTo>
                                                  <a:lnTo>
                                                    <a:pt x="4296" y="1644"/>
                                                  </a:lnTo>
                                                  <a:lnTo>
                                                    <a:pt x="4293" y="1630"/>
                                                  </a:lnTo>
                                                  <a:lnTo>
                                                    <a:pt x="4289" y="1614"/>
                                                  </a:lnTo>
                                                  <a:lnTo>
                                                    <a:pt x="4284" y="1596"/>
                                                  </a:lnTo>
                                                  <a:lnTo>
                                                    <a:pt x="4278" y="1577"/>
                                                  </a:lnTo>
                                                  <a:lnTo>
                                                    <a:pt x="4374" y="1603"/>
                                                  </a:lnTo>
                                                  <a:lnTo>
                                                    <a:pt x="4466" y="1632"/>
                                                  </a:lnTo>
                                                  <a:lnTo>
                                                    <a:pt x="4556" y="1664"/>
                                                  </a:lnTo>
                                                  <a:lnTo>
                                                    <a:pt x="4642" y="1697"/>
                                                  </a:lnTo>
                                                  <a:lnTo>
                                                    <a:pt x="4725" y="1733"/>
                                                  </a:lnTo>
                                                  <a:lnTo>
                                                    <a:pt x="4805" y="1771"/>
                                                  </a:lnTo>
                                                  <a:lnTo>
                                                    <a:pt x="4882" y="1810"/>
                                                  </a:lnTo>
                                                  <a:lnTo>
                                                    <a:pt x="4956" y="1851"/>
                                                  </a:lnTo>
                                                  <a:lnTo>
                                                    <a:pt x="5027" y="1892"/>
                                                  </a:lnTo>
                                                  <a:lnTo>
                                                    <a:pt x="5095" y="1935"/>
                                                  </a:lnTo>
                                                  <a:lnTo>
                                                    <a:pt x="5158" y="1978"/>
                                                  </a:lnTo>
                                                  <a:lnTo>
                                                    <a:pt x="5220" y="2021"/>
                                                  </a:lnTo>
                                                  <a:lnTo>
                                                    <a:pt x="5279" y="2065"/>
                                                  </a:lnTo>
                                                  <a:lnTo>
                                                    <a:pt x="5334" y="2108"/>
                                                  </a:lnTo>
                                                  <a:lnTo>
                                                    <a:pt x="5385" y="2151"/>
                                                  </a:lnTo>
                                                  <a:lnTo>
                                                    <a:pt x="5435" y="2195"/>
                                                  </a:lnTo>
                                                  <a:lnTo>
                                                    <a:pt x="5481" y="2237"/>
                                                  </a:lnTo>
                                                  <a:lnTo>
                                                    <a:pt x="5524" y="2278"/>
                                                  </a:lnTo>
                                                  <a:lnTo>
                                                    <a:pt x="5564" y="2318"/>
                                                  </a:lnTo>
                                                  <a:lnTo>
                                                    <a:pt x="5601" y="2356"/>
                                                  </a:lnTo>
                                                  <a:lnTo>
                                                    <a:pt x="5635" y="2393"/>
                                                  </a:lnTo>
                                                  <a:lnTo>
                                                    <a:pt x="5666" y="2427"/>
                                                  </a:lnTo>
                                                  <a:lnTo>
                                                    <a:pt x="5693" y="2460"/>
                                                  </a:lnTo>
                                                  <a:lnTo>
                                                    <a:pt x="5718" y="2490"/>
                                                  </a:lnTo>
                                                  <a:lnTo>
                                                    <a:pt x="5759" y="2541"/>
                                                  </a:lnTo>
                                                  <a:lnTo>
                                                    <a:pt x="5789" y="2581"/>
                                                  </a:lnTo>
                                                  <a:lnTo>
                                                    <a:pt x="5806" y="2606"/>
                                                  </a:lnTo>
                                                  <a:lnTo>
                                                    <a:pt x="5811" y="2615"/>
                                                  </a:lnTo>
                                                  <a:lnTo>
                                                    <a:pt x="5809" y="2599"/>
                                                  </a:lnTo>
                                                  <a:lnTo>
                                                    <a:pt x="5804" y="2580"/>
                                                  </a:lnTo>
                                                  <a:lnTo>
                                                    <a:pt x="5796" y="2558"/>
                                                  </a:lnTo>
                                                  <a:lnTo>
                                                    <a:pt x="5784" y="2532"/>
                                                  </a:lnTo>
                                                  <a:lnTo>
                                                    <a:pt x="5769" y="2504"/>
                                                  </a:lnTo>
                                                  <a:lnTo>
                                                    <a:pt x="5751" y="2474"/>
                                                  </a:lnTo>
                                                  <a:lnTo>
                                                    <a:pt x="5729" y="2440"/>
                                                  </a:lnTo>
                                                  <a:lnTo>
                                                    <a:pt x="5705" y="2405"/>
                                                  </a:lnTo>
                                                  <a:lnTo>
                                                    <a:pt x="5677" y="2368"/>
                                                  </a:lnTo>
                                                  <a:lnTo>
                                                    <a:pt x="5646" y="2329"/>
                                                  </a:lnTo>
                                                  <a:lnTo>
                                                    <a:pt x="5612" y="2288"/>
                                                  </a:lnTo>
                                                  <a:lnTo>
                                                    <a:pt x="5575" y="2247"/>
                                                  </a:lnTo>
                                                  <a:lnTo>
                                                    <a:pt x="5535" y="2204"/>
                                                  </a:lnTo>
                                                  <a:lnTo>
                                                    <a:pt x="5492" y="2160"/>
                                                  </a:lnTo>
                                                  <a:lnTo>
                                                    <a:pt x="5447" y="2116"/>
                                                  </a:lnTo>
                                                  <a:lnTo>
                                                    <a:pt x="5398" y="2070"/>
                                                  </a:lnTo>
                                                  <a:lnTo>
                                                    <a:pt x="5345" y="2025"/>
                                                  </a:lnTo>
                                                  <a:lnTo>
                                                    <a:pt x="5291" y="1980"/>
                                                  </a:lnTo>
                                                  <a:lnTo>
                                                    <a:pt x="5233" y="1935"/>
                                                  </a:lnTo>
                                                  <a:lnTo>
                                                    <a:pt x="5173" y="1890"/>
                                                  </a:lnTo>
                                                  <a:lnTo>
                                                    <a:pt x="5109" y="1846"/>
                                                  </a:lnTo>
                                                  <a:lnTo>
                                                    <a:pt x="5042" y="1803"/>
                                                  </a:lnTo>
                                                  <a:lnTo>
                                                    <a:pt x="4974" y="1759"/>
                                                  </a:lnTo>
                                                  <a:lnTo>
                                                    <a:pt x="4902" y="1718"/>
                                                  </a:lnTo>
                                                  <a:lnTo>
                                                    <a:pt x="4827" y="1678"/>
                                                  </a:lnTo>
                                                  <a:lnTo>
                                                    <a:pt x="4749" y="1640"/>
                                                  </a:lnTo>
                                                  <a:lnTo>
                                                    <a:pt x="4669" y="1604"/>
                                                  </a:lnTo>
                                                  <a:lnTo>
                                                    <a:pt x="4587" y="1570"/>
                                                  </a:lnTo>
                                                  <a:lnTo>
                                                    <a:pt x="4500" y="1538"/>
                                                  </a:lnTo>
                                                  <a:lnTo>
                                                    <a:pt x="4413" y="1508"/>
                                                  </a:lnTo>
                                                  <a:lnTo>
                                                    <a:pt x="4322" y="1481"/>
                                                  </a:lnTo>
                                                  <a:lnTo>
                                                    <a:pt x="4228" y="1457"/>
                                                  </a:lnTo>
                                                  <a:lnTo>
                                                    <a:pt x="4210" y="1418"/>
                                                  </a:lnTo>
                                                  <a:lnTo>
                                                    <a:pt x="4188" y="1378"/>
                                                  </a:lnTo>
                                                  <a:lnTo>
                                                    <a:pt x="4165" y="1336"/>
                                                  </a:lnTo>
                                                  <a:lnTo>
                                                    <a:pt x="4138" y="1291"/>
                                                  </a:lnTo>
                                                  <a:lnTo>
                                                    <a:pt x="4110" y="1246"/>
                                                  </a:lnTo>
                                                  <a:lnTo>
                                                    <a:pt x="4079" y="1200"/>
                                                  </a:lnTo>
                                                  <a:lnTo>
                                                    <a:pt x="4047" y="1152"/>
                                                  </a:lnTo>
                                                  <a:lnTo>
                                                    <a:pt x="4011" y="1104"/>
                                                  </a:lnTo>
                                                  <a:lnTo>
                                                    <a:pt x="3973" y="1054"/>
                                                  </a:lnTo>
                                                  <a:lnTo>
                                                    <a:pt x="3933" y="1004"/>
                                                  </a:lnTo>
                                                  <a:lnTo>
                                                    <a:pt x="3891" y="954"/>
                                                  </a:lnTo>
                                                  <a:lnTo>
                                                    <a:pt x="3845" y="904"/>
                                                  </a:lnTo>
                                                  <a:lnTo>
                                                    <a:pt x="3797" y="853"/>
                                                  </a:lnTo>
                                                  <a:lnTo>
                                                    <a:pt x="3748" y="802"/>
                                                  </a:lnTo>
                                                  <a:lnTo>
                                                    <a:pt x="3696" y="752"/>
                                                  </a:lnTo>
                                                  <a:lnTo>
                                                    <a:pt x="3640" y="701"/>
                                                  </a:lnTo>
                                                  <a:lnTo>
                                                    <a:pt x="3583" y="652"/>
                                                  </a:lnTo>
                                                  <a:lnTo>
                                                    <a:pt x="3523" y="603"/>
                                                  </a:lnTo>
                                                  <a:lnTo>
                                                    <a:pt x="3460" y="555"/>
                                                  </a:lnTo>
                                                  <a:lnTo>
                                                    <a:pt x="3396" y="507"/>
                                                  </a:lnTo>
                                                  <a:lnTo>
                                                    <a:pt x="3328" y="462"/>
                                                  </a:lnTo>
                                                  <a:lnTo>
                                                    <a:pt x="3258" y="417"/>
                                                  </a:lnTo>
                                                  <a:lnTo>
                                                    <a:pt x="3185" y="374"/>
                                                  </a:lnTo>
                                                  <a:lnTo>
                                                    <a:pt x="3110" y="333"/>
                                                  </a:lnTo>
                                                  <a:lnTo>
                                                    <a:pt x="3032" y="294"/>
                                                  </a:lnTo>
                                                  <a:lnTo>
                                                    <a:pt x="2952" y="256"/>
                                                  </a:lnTo>
                                                  <a:lnTo>
                                                    <a:pt x="2869" y="221"/>
                                                  </a:lnTo>
                                                  <a:lnTo>
                                                    <a:pt x="2784" y="187"/>
                                                  </a:lnTo>
                                                  <a:lnTo>
                                                    <a:pt x="2696" y="157"/>
                                                  </a:lnTo>
                                                  <a:lnTo>
                                                    <a:pt x="2604" y="129"/>
                                                  </a:lnTo>
                                                  <a:lnTo>
                                                    <a:pt x="2511" y="104"/>
                                                  </a:lnTo>
                                                  <a:lnTo>
                                                    <a:pt x="2414" y="81"/>
                                                  </a:lnTo>
                                                  <a:lnTo>
                                                    <a:pt x="2265" y="53"/>
                                                  </a:lnTo>
                                                  <a:lnTo>
                                                    <a:pt x="2122" y="31"/>
                                                  </a:lnTo>
                                                  <a:lnTo>
                                                    <a:pt x="1982" y="15"/>
                                                  </a:lnTo>
                                                  <a:lnTo>
                                                    <a:pt x="1848" y="5"/>
                                                  </a:lnTo>
                                                  <a:lnTo>
                                                    <a:pt x="1717" y="0"/>
                                                  </a:lnTo>
                                                  <a:lnTo>
                                                    <a:pt x="1592" y="1"/>
                                                  </a:lnTo>
                                                  <a:lnTo>
                                                    <a:pt x="1472" y="7"/>
                                                  </a:lnTo>
                                                  <a:lnTo>
                                                    <a:pt x="1356" y="16"/>
                                                  </a:lnTo>
                                                  <a:lnTo>
                                                    <a:pt x="1245" y="29"/>
                                                  </a:lnTo>
                                                  <a:lnTo>
                                                    <a:pt x="1139" y="47"/>
                                                  </a:lnTo>
                                                  <a:lnTo>
                                                    <a:pt x="1038" y="67"/>
                                                  </a:lnTo>
                                                  <a:lnTo>
                                                    <a:pt x="941" y="90"/>
                                                  </a:lnTo>
                                                  <a:lnTo>
                                                    <a:pt x="849" y="115"/>
                                                  </a:lnTo>
                                                  <a:lnTo>
                                                    <a:pt x="762" y="144"/>
                                                  </a:lnTo>
                                                  <a:lnTo>
                                                    <a:pt x="679" y="173"/>
                                                  </a:lnTo>
                                                  <a:lnTo>
                                                    <a:pt x="601" y="205"/>
                                                  </a:lnTo>
                                                  <a:lnTo>
                                                    <a:pt x="529" y="236"/>
                                                  </a:lnTo>
                                                  <a:lnTo>
                                                    <a:pt x="461" y="269"/>
                                                  </a:lnTo>
                                                  <a:lnTo>
                                                    <a:pt x="397" y="302"/>
                                                  </a:lnTo>
                                                  <a:lnTo>
                                                    <a:pt x="339" y="334"/>
                                                  </a:lnTo>
                                                  <a:lnTo>
                                                    <a:pt x="284" y="367"/>
                                                  </a:lnTo>
                                                  <a:lnTo>
                                                    <a:pt x="235" y="398"/>
                                                  </a:lnTo>
                                                  <a:lnTo>
                                                    <a:pt x="190" y="428"/>
                                                  </a:lnTo>
                                                  <a:lnTo>
                                                    <a:pt x="150" y="457"/>
                                                  </a:lnTo>
                                                  <a:lnTo>
                                                    <a:pt x="115" y="484"/>
                                                  </a:lnTo>
                                                  <a:lnTo>
                                                    <a:pt x="84" y="507"/>
                                                  </a:lnTo>
                                                  <a:lnTo>
                                                    <a:pt x="58" y="529"/>
                                                  </a:lnTo>
                                                  <a:lnTo>
                                                    <a:pt x="38" y="547"/>
                                                  </a:lnTo>
                                                  <a:lnTo>
                                                    <a:pt x="9" y="574"/>
                                                  </a:lnTo>
                                                  <a:lnTo>
                                                    <a:pt x="0" y="583"/>
                                                  </a:lnTo>
                                                  <a:lnTo>
                                                    <a:pt x="11" y="575"/>
                                                  </a:lnTo>
                                                  <a:lnTo>
                                                    <a:pt x="43" y="553"/>
                                                  </a:lnTo>
                                                  <a:lnTo>
                                                    <a:pt x="68" y="537"/>
                                                  </a:lnTo>
                                                  <a:lnTo>
                                                    <a:pt x="96" y="519"/>
                                                  </a:lnTo>
                                                  <a:lnTo>
                                                    <a:pt x="130" y="498"/>
                                                  </a:lnTo>
                                                  <a:lnTo>
                                                    <a:pt x="170" y="476"/>
                                                  </a:lnTo>
                                                  <a:lnTo>
                                                    <a:pt x="214" y="451"/>
                                                  </a:lnTo>
                                                  <a:lnTo>
                                                    <a:pt x="263" y="425"/>
                                                  </a:lnTo>
                                                  <a:lnTo>
                                                    <a:pt x="317" y="400"/>
                                                  </a:lnTo>
                                                  <a:lnTo>
                                                    <a:pt x="376" y="372"/>
                                                  </a:lnTo>
                                                  <a:lnTo>
                                                    <a:pt x="438" y="344"/>
                                                  </a:lnTo>
                                                  <a:lnTo>
                                                    <a:pt x="506" y="316"/>
                                                  </a:lnTo>
                                                  <a:lnTo>
                                                    <a:pt x="578" y="290"/>
                                                  </a:lnTo>
                                                  <a:lnTo>
                                                    <a:pt x="655" y="263"/>
                                                  </a:lnTo>
                                                  <a:lnTo>
                                                    <a:pt x="735" y="237"/>
                                                  </a:lnTo>
                                                  <a:lnTo>
                                                    <a:pt x="820" y="213"/>
                                                  </a:lnTo>
                                                  <a:lnTo>
                                                    <a:pt x="909" y="190"/>
                                                  </a:lnTo>
                                                  <a:lnTo>
                                                    <a:pt x="1002" y="170"/>
                                                  </a:lnTo>
                                                  <a:lnTo>
                                                    <a:pt x="1099" y="151"/>
                                                  </a:lnTo>
                                                  <a:lnTo>
                                                    <a:pt x="1200" y="136"/>
                                                  </a:lnTo>
                                                  <a:lnTo>
                                                    <a:pt x="1306" y="123"/>
                                                  </a:lnTo>
                                                  <a:lnTo>
                                                    <a:pt x="1413" y="113"/>
                                                  </a:lnTo>
                                                  <a:lnTo>
                                                    <a:pt x="1526" y="107"/>
                                                  </a:lnTo>
                                                  <a:lnTo>
                                                    <a:pt x="1642" y="105"/>
                                                  </a:lnTo>
                                                  <a:lnTo>
                                                    <a:pt x="1761" y="107"/>
                                                  </a:lnTo>
                                                  <a:lnTo>
                                                    <a:pt x="1885" y="113"/>
                                                  </a:lnTo>
                                                  <a:lnTo>
                                                    <a:pt x="2011" y="125"/>
                                                  </a:lnTo>
                                                  <a:lnTo>
                                                    <a:pt x="2141" y="141"/>
                                                  </a:lnTo>
                                                  <a:lnTo>
                                                    <a:pt x="2274" y="164"/>
                                                  </a:lnTo>
                                                  <a:lnTo>
                                                    <a:pt x="2410" y="191"/>
                                                  </a:lnTo>
                                                  <a:lnTo>
                                                    <a:pt x="2503" y="214"/>
                                                  </a:lnTo>
                                                  <a:lnTo>
                                                    <a:pt x="2593" y="239"/>
                                                  </a:lnTo>
                                                  <a:lnTo>
                                                    <a:pt x="2680" y="266"/>
                                                  </a:lnTo>
                                                  <a:lnTo>
                                                    <a:pt x="2764" y="296"/>
                                                  </a:lnTo>
                                                  <a:lnTo>
                                                    <a:pt x="2847" y="327"/>
                                                  </a:lnTo>
                                                  <a:lnTo>
                                                    <a:pt x="2926" y="360"/>
                                                  </a:lnTo>
                                                  <a:lnTo>
                                                    <a:pt x="3003" y="394"/>
                                                  </a:lnTo>
                                                  <a:lnTo>
                                                    <a:pt x="3078" y="431"/>
                                                  </a:lnTo>
                                                  <a:lnTo>
                                                    <a:pt x="3148" y="469"/>
                                                  </a:lnTo>
                                                  <a:lnTo>
                                                    <a:pt x="3218" y="509"/>
                                                  </a:lnTo>
                                                  <a:lnTo>
                                                    <a:pt x="3285" y="549"/>
                                                  </a:lnTo>
                                                  <a:lnTo>
                                                    <a:pt x="3349" y="592"/>
                                                  </a:lnTo>
                                                  <a:lnTo>
                                                    <a:pt x="3410" y="634"/>
                                                  </a:lnTo>
                                                  <a:lnTo>
                                                    <a:pt x="3470" y="677"/>
                                                  </a:lnTo>
                                                  <a:lnTo>
                                                    <a:pt x="3527" y="721"/>
                                                  </a:lnTo>
                                                  <a:lnTo>
                                                    <a:pt x="3582" y="766"/>
                                                  </a:lnTo>
                                                  <a:lnTo>
                                                    <a:pt x="3634" y="811"/>
                                                  </a:lnTo>
                                                  <a:lnTo>
                                                    <a:pt x="3684" y="856"/>
                                                  </a:lnTo>
                                                  <a:lnTo>
                                                    <a:pt x="3732" y="901"/>
                                                  </a:lnTo>
                                                  <a:lnTo>
                                                    <a:pt x="3779" y="947"/>
                                                  </a:lnTo>
                                                  <a:lnTo>
                                                    <a:pt x="3822" y="992"/>
                                                  </a:lnTo>
                                                  <a:lnTo>
                                                    <a:pt x="3863" y="1037"/>
                                                  </a:lnTo>
                                                  <a:lnTo>
                                                    <a:pt x="3903" y="1081"/>
                                                  </a:lnTo>
                                                  <a:lnTo>
                                                    <a:pt x="3940" y="1125"/>
                                                  </a:lnTo>
                                                  <a:lnTo>
                                                    <a:pt x="3975" y="1169"/>
                                                  </a:lnTo>
                                                  <a:lnTo>
                                                    <a:pt x="4009" y="1211"/>
                                                  </a:lnTo>
                                                  <a:lnTo>
                                                    <a:pt x="4039" y="1253"/>
                                                  </a:lnTo>
                                                  <a:lnTo>
                                                    <a:pt x="4069" y="1293"/>
                                                  </a:lnTo>
                                                  <a:lnTo>
                                                    <a:pt x="4096" y="1334"/>
                                                  </a:lnTo>
                                                  <a:lnTo>
                                                    <a:pt x="4122" y="1371"/>
                                                  </a:lnTo>
                                                  <a:lnTo>
                                                    <a:pt x="4145" y="1407"/>
                                                  </a:lnTo>
                                                  <a:lnTo>
                                                    <a:pt x="4167" y="1442"/>
                                                  </a:lnTo>
                                                  <a:lnTo>
                                                    <a:pt x="4107" y="1431"/>
                                                  </a:lnTo>
                                                  <a:lnTo>
                                                    <a:pt x="4048" y="1420"/>
                                                  </a:lnTo>
                                                  <a:lnTo>
                                                    <a:pt x="3986" y="1410"/>
                                                  </a:lnTo>
                                                  <a:lnTo>
                                                    <a:pt x="3923" y="1402"/>
                                                  </a:lnTo>
                                                  <a:lnTo>
                                                    <a:pt x="3860" y="1395"/>
                                                  </a:lnTo>
                                                  <a:lnTo>
                                                    <a:pt x="3796" y="1390"/>
                                                  </a:lnTo>
                                                  <a:lnTo>
                                                    <a:pt x="3730" y="1386"/>
                                                  </a:lnTo>
                                                  <a:lnTo>
                                                    <a:pt x="3665" y="1384"/>
                                                  </a:lnTo>
                                                  <a:lnTo>
                                                    <a:pt x="3513" y="1383"/>
                                                  </a:lnTo>
                                                  <a:lnTo>
                                                    <a:pt x="3367" y="1388"/>
                                                  </a:lnTo>
                                                  <a:lnTo>
                                                    <a:pt x="3227" y="1398"/>
                                                  </a:lnTo>
                                                  <a:lnTo>
                                                    <a:pt x="3093" y="1414"/>
                                                  </a:lnTo>
                                                  <a:lnTo>
                                                    <a:pt x="2965" y="1433"/>
                                                  </a:lnTo>
                                                  <a:lnTo>
                                                    <a:pt x="2841" y="1457"/>
                                                  </a:lnTo>
                                                  <a:lnTo>
                                                    <a:pt x="2724" y="1484"/>
                                                  </a:lnTo>
                                                  <a:lnTo>
                                                    <a:pt x="2612" y="1515"/>
                                                  </a:lnTo>
                                                  <a:lnTo>
                                                    <a:pt x="2506" y="1549"/>
                                                  </a:lnTo>
                                                  <a:lnTo>
                                                    <a:pt x="2404" y="1586"/>
                                                  </a:lnTo>
                                                  <a:lnTo>
                                                    <a:pt x="2309" y="1625"/>
                                                  </a:lnTo>
                                                  <a:lnTo>
                                                    <a:pt x="2218" y="1665"/>
                                                  </a:lnTo>
                                                  <a:lnTo>
                                                    <a:pt x="2132" y="1708"/>
                                                  </a:lnTo>
                                                  <a:lnTo>
                                                    <a:pt x="2052" y="1751"/>
                                                  </a:lnTo>
                                                  <a:lnTo>
                                                    <a:pt x="1976" y="1795"/>
                                                  </a:lnTo>
                                                  <a:lnTo>
                                                    <a:pt x="1905" y="1840"/>
                                                  </a:lnTo>
                                                  <a:lnTo>
                                                    <a:pt x="1839" y="1886"/>
                                                  </a:lnTo>
                                                  <a:lnTo>
                                                    <a:pt x="1779" y="1930"/>
                                                  </a:lnTo>
                                                  <a:lnTo>
                                                    <a:pt x="1722" y="1974"/>
                                                  </a:lnTo>
                                                  <a:lnTo>
                                                    <a:pt x="1670" y="2017"/>
                                                  </a:lnTo>
                                                  <a:lnTo>
                                                    <a:pt x="1623" y="2059"/>
                                                  </a:lnTo>
                                                  <a:lnTo>
                                                    <a:pt x="1581" y="2099"/>
                                                  </a:lnTo>
                                                  <a:lnTo>
                                                    <a:pt x="1542" y="2137"/>
                                                  </a:lnTo>
                                                  <a:lnTo>
                                                    <a:pt x="1508" y="2173"/>
                                                  </a:lnTo>
                                                  <a:lnTo>
                                                    <a:pt x="1478" y="2206"/>
                                                  </a:lnTo>
                                                  <a:lnTo>
                                                    <a:pt x="1452" y="2235"/>
                                                  </a:lnTo>
                                                  <a:lnTo>
                                                    <a:pt x="1431" y="2261"/>
                                                  </a:lnTo>
                                                  <a:lnTo>
                                                    <a:pt x="1414" y="2283"/>
                                                  </a:lnTo>
                                                  <a:lnTo>
                                                    <a:pt x="1391" y="2314"/>
                                                  </a:lnTo>
                                                  <a:lnTo>
                                                    <a:pt x="1384" y="2325"/>
                                                  </a:lnTo>
                                                  <a:lnTo>
                                                    <a:pt x="1393" y="2315"/>
                                                  </a:lnTo>
                                                  <a:lnTo>
                                                    <a:pt x="1421" y="2287"/>
                                                  </a:lnTo>
                                                  <a:lnTo>
                                                    <a:pt x="1441" y="2267"/>
                                                  </a:lnTo>
                                                  <a:lnTo>
                                                    <a:pt x="1467" y="2244"/>
                                                  </a:lnTo>
                                                  <a:lnTo>
                                                    <a:pt x="1497" y="2217"/>
                                                  </a:lnTo>
                                                  <a:lnTo>
                                                    <a:pt x="1530" y="2187"/>
                                                  </a:lnTo>
                                                  <a:lnTo>
                                                    <a:pt x="1569" y="2156"/>
                                                  </a:lnTo>
                                                  <a:lnTo>
                                                    <a:pt x="1614" y="2121"/>
                                                  </a:lnTo>
                                                  <a:lnTo>
                                                    <a:pt x="1661" y="2085"/>
                                                  </a:lnTo>
                                                  <a:lnTo>
                                                    <a:pt x="1714" y="2048"/>
                                                  </a:lnTo>
                                                  <a:lnTo>
                                                    <a:pt x="1771" y="2009"/>
                                                  </a:lnTo>
                                                  <a:lnTo>
                                                    <a:pt x="1832" y="1969"/>
                                                  </a:lnTo>
                                                  <a:lnTo>
                                                    <a:pt x="1898" y="1929"/>
                                                  </a:lnTo>
                                                  <a:lnTo>
                                                    <a:pt x="1968" y="1889"/>
                                                  </a:lnTo>
                                                  <a:lnTo>
                                                    <a:pt x="2043" y="1849"/>
                                                  </a:lnTo>
                                                  <a:lnTo>
                                                    <a:pt x="2122" y="1809"/>
                                                  </a:lnTo>
                                                  <a:lnTo>
                                                    <a:pt x="2205" y="1770"/>
                                                  </a:lnTo>
                                                  <a:lnTo>
                                                    <a:pt x="2292" y="1733"/>
                                                  </a:lnTo>
                                                  <a:lnTo>
                                                    <a:pt x="2385" y="1697"/>
                                                  </a:lnTo>
                                                  <a:lnTo>
                                                    <a:pt x="2481" y="1662"/>
                                                  </a:lnTo>
                                                  <a:lnTo>
                                                    <a:pt x="2582" y="1630"/>
                                                  </a:lnTo>
                                                  <a:lnTo>
                                                    <a:pt x="2686" y="1600"/>
                                                  </a:lnTo>
                                                  <a:lnTo>
                                                    <a:pt x="2796" y="1574"/>
                                                  </a:lnTo>
                                                  <a:lnTo>
                                                    <a:pt x="2910" y="1550"/>
                                                  </a:lnTo>
                                                  <a:lnTo>
                                                    <a:pt x="3027" y="1530"/>
                                                  </a:lnTo>
                                                  <a:lnTo>
                                                    <a:pt x="3149" y="1513"/>
                                                  </a:lnTo>
                                                  <a:lnTo>
                                                    <a:pt x="3276" y="1501"/>
                                                  </a:lnTo>
                                                  <a:lnTo>
                                                    <a:pt x="3406" y="1493"/>
                                                  </a:lnTo>
                                                  <a:lnTo>
                                                    <a:pt x="3542" y="1491"/>
                                                  </a:lnTo>
                                                  <a:lnTo>
                                                    <a:pt x="3680" y="1493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rgbClr val="FAFEF5"/>
                                            </a:soli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208" name="Freeform 207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667104" y="2462501"/>
                                              <a:ext cx="592138" cy="157641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3707" y="756"/>
                                                </a:cxn>
                                                <a:cxn ang="0">
                                                  <a:pos x="3675" y="723"/>
                                                </a:cxn>
                                                <a:cxn ang="0">
                                                  <a:pos x="3617" y="678"/>
                                                </a:cxn>
                                                <a:cxn ang="0">
                                                  <a:pos x="3546" y="620"/>
                                                </a:cxn>
                                                <a:cxn ang="0">
                                                  <a:pos x="3428" y="529"/>
                                                </a:cxn>
                                                <a:cxn ang="0">
                                                  <a:pos x="3304" y="445"/>
                                                </a:cxn>
                                                <a:cxn ang="0">
                                                  <a:pos x="3163" y="361"/>
                                                </a:cxn>
                                                <a:cxn ang="0">
                                                  <a:pos x="3010" y="282"/>
                                                </a:cxn>
                                                <a:cxn ang="0">
                                                  <a:pos x="2853" y="213"/>
                                                </a:cxn>
                                                <a:cxn ang="0">
                                                  <a:pos x="2691" y="155"/>
                                                </a:cxn>
                                                <a:cxn ang="0">
                                                  <a:pos x="2526" y="107"/>
                                                </a:cxn>
                                                <a:cxn ang="0">
                                                  <a:pos x="2265" y="52"/>
                                                </a:cxn>
                                                <a:cxn ang="0">
                                                  <a:pos x="1848" y="4"/>
                                                </a:cxn>
                                                <a:cxn ang="0">
                                                  <a:pos x="1472" y="5"/>
                                                </a:cxn>
                                                <a:cxn ang="0">
                                                  <a:pos x="1139" y="46"/>
                                                </a:cxn>
                                                <a:cxn ang="0">
                                                  <a:pos x="850" y="115"/>
                                                </a:cxn>
                                                <a:cxn ang="0">
                                                  <a:pos x="602" y="203"/>
                                                </a:cxn>
                                                <a:cxn ang="0">
                                                  <a:pos x="397" y="301"/>
                                                </a:cxn>
                                                <a:cxn ang="0">
                                                  <a:pos x="235" y="397"/>
                                                </a:cxn>
                                                <a:cxn ang="0">
                                                  <a:pos x="115" y="482"/>
                                                </a:cxn>
                                                <a:cxn ang="0">
                                                  <a:pos x="38" y="547"/>
                                                </a:cxn>
                                                <a:cxn ang="0">
                                                  <a:pos x="11" y="575"/>
                                                </a:cxn>
                                                <a:cxn ang="0">
                                                  <a:pos x="96" y="518"/>
                                                </a:cxn>
                                                <a:cxn ang="0">
                                                  <a:pos x="214" y="450"/>
                                                </a:cxn>
                                                <a:cxn ang="0">
                                                  <a:pos x="376" y="371"/>
                                                </a:cxn>
                                                <a:cxn ang="0">
                                                  <a:pos x="578" y="289"/>
                                                </a:cxn>
                                                <a:cxn ang="0">
                                                  <a:pos x="820" y="212"/>
                                                </a:cxn>
                                                <a:cxn ang="0">
                                                  <a:pos x="1099" y="151"/>
                                                </a:cxn>
                                                <a:cxn ang="0">
                                                  <a:pos x="1414" y="112"/>
                                                </a:cxn>
                                                <a:cxn ang="0">
                                                  <a:pos x="1762" y="106"/>
                                                </a:cxn>
                                                <a:cxn ang="0">
                                                  <a:pos x="2141" y="141"/>
                                                </a:cxn>
                                                <a:cxn ang="0">
                                                  <a:pos x="2470" y="204"/>
                                                </a:cxn>
                                                <a:cxn ang="0">
                                                  <a:pos x="2645" y="254"/>
                                                </a:cxn>
                                                <a:cxn ang="0">
                                                  <a:pos x="2818" y="315"/>
                                                </a:cxn>
                                                <a:cxn ang="0">
                                                  <a:pos x="2985" y="386"/>
                                                </a:cxn>
                                                <a:cxn ang="0">
                                                  <a:pos x="3148" y="469"/>
                                                </a:cxn>
                                                <a:cxn ang="0">
                                                  <a:pos x="3305" y="562"/>
                                                </a:cxn>
                                                <a:cxn ang="0">
                                                  <a:pos x="3436" y="646"/>
                                                </a:cxn>
                                                <a:cxn ang="0">
                                                  <a:pos x="3562" y="742"/>
                                                </a:cxn>
                                                <a:cxn ang="0">
                                                  <a:pos x="3620" y="793"/>
                                                </a:cxn>
                                                <a:cxn ang="0">
                                                  <a:pos x="3652" y="836"/>
                                                </a:cxn>
                                                <a:cxn ang="0">
                                                  <a:pos x="3683" y="892"/>
                                                </a:cxn>
                                                <a:cxn ang="0">
                                                  <a:pos x="3703" y="917"/>
                                                </a:cxn>
                                                <a:cxn ang="0">
                                                  <a:pos x="3714" y="920"/>
                                                </a:cxn>
                                                <a:cxn ang="0">
                                                  <a:pos x="3723" y="914"/>
                                                </a:cxn>
                                                <a:cxn ang="0">
                                                  <a:pos x="3733" y="889"/>
                                                </a:cxn>
                                                <a:cxn ang="0">
                                                  <a:pos x="3734" y="853"/>
                                                </a:cxn>
                                                <a:cxn ang="0">
                                                  <a:pos x="3722" y="785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3736" h="921">
                                                  <a:moveTo>
                                                    <a:pt x="3717" y="773"/>
                                                  </a:moveTo>
                                                  <a:lnTo>
                                                    <a:pt x="3712" y="764"/>
                                                  </a:lnTo>
                                                  <a:lnTo>
                                                    <a:pt x="3707" y="756"/>
                                                  </a:lnTo>
                                                  <a:lnTo>
                                                    <a:pt x="3700" y="747"/>
                                                  </a:lnTo>
                                                  <a:lnTo>
                                                    <a:pt x="3691" y="739"/>
                                                  </a:lnTo>
                                                  <a:lnTo>
                                                    <a:pt x="3675" y="723"/>
                                                  </a:lnTo>
                                                  <a:lnTo>
                                                    <a:pt x="3656" y="707"/>
                                                  </a:lnTo>
                                                  <a:lnTo>
                                                    <a:pt x="3637" y="693"/>
                                                  </a:lnTo>
                                                  <a:lnTo>
                                                    <a:pt x="3617" y="678"/>
                                                  </a:lnTo>
                                                  <a:lnTo>
                                                    <a:pt x="3600" y="664"/>
                                                  </a:lnTo>
                                                  <a:lnTo>
                                                    <a:pt x="3584" y="652"/>
                                                  </a:lnTo>
                                                  <a:lnTo>
                                                    <a:pt x="3546" y="620"/>
                                                  </a:lnTo>
                                                  <a:lnTo>
                                                    <a:pt x="3507" y="589"/>
                                                  </a:lnTo>
                                                  <a:lnTo>
                                                    <a:pt x="3468" y="559"/>
                                                  </a:lnTo>
                                                  <a:lnTo>
                                                    <a:pt x="3428" y="529"/>
                                                  </a:lnTo>
                                                  <a:lnTo>
                                                    <a:pt x="3386" y="501"/>
                                                  </a:lnTo>
                                                  <a:lnTo>
                                                    <a:pt x="3345" y="473"/>
                                                  </a:lnTo>
                                                  <a:lnTo>
                                                    <a:pt x="3304" y="445"/>
                                                  </a:lnTo>
                                                  <a:lnTo>
                                                    <a:pt x="3262" y="419"/>
                                                  </a:lnTo>
                                                  <a:lnTo>
                                                    <a:pt x="3213" y="389"/>
                                                  </a:lnTo>
                                                  <a:lnTo>
                                                    <a:pt x="3163" y="361"/>
                                                  </a:lnTo>
                                                  <a:lnTo>
                                                    <a:pt x="3112" y="333"/>
                                                  </a:lnTo>
                                                  <a:lnTo>
                                                    <a:pt x="3062" y="307"/>
                                                  </a:lnTo>
                                                  <a:lnTo>
                                                    <a:pt x="3010" y="282"/>
                                                  </a:lnTo>
                                                  <a:lnTo>
                                                    <a:pt x="2958" y="259"/>
                                                  </a:lnTo>
                                                  <a:lnTo>
                                                    <a:pt x="2906" y="235"/>
                                                  </a:lnTo>
                                                  <a:lnTo>
                                                    <a:pt x="2853" y="213"/>
                                                  </a:lnTo>
                                                  <a:lnTo>
                                                    <a:pt x="2799" y="193"/>
                                                  </a:lnTo>
                                                  <a:lnTo>
                                                    <a:pt x="2746" y="173"/>
                                                  </a:lnTo>
                                                  <a:lnTo>
                                                    <a:pt x="2691" y="155"/>
                                                  </a:lnTo>
                                                  <a:lnTo>
                                                    <a:pt x="2637" y="137"/>
                                                  </a:lnTo>
                                                  <a:lnTo>
                                                    <a:pt x="2582" y="122"/>
                                                  </a:lnTo>
                                                  <a:lnTo>
                                                    <a:pt x="2526" y="107"/>
                                                  </a:lnTo>
                                                  <a:lnTo>
                                                    <a:pt x="2471" y="93"/>
                                                  </a:lnTo>
                                                  <a:lnTo>
                                                    <a:pt x="2415" y="81"/>
                                                  </a:lnTo>
                                                  <a:lnTo>
                                                    <a:pt x="2265" y="52"/>
                                                  </a:lnTo>
                                                  <a:lnTo>
                                                    <a:pt x="2122" y="30"/>
                                                  </a:lnTo>
                                                  <a:lnTo>
                                                    <a:pt x="1982" y="14"/>
                                                  </a:lnTo>
                                                  <a:lnTo>
                                                    <a:pt x="1848" y="4"/>
                                                  </a:lnTo>
                                                  <a:lnTo>
                                                    <a:pt x="1717" y="0"/>
                                                  </a:lnTo>
                                                  <a:lnTo>
                                                    <a:pt x="1592" y="0"/>
                                                  </a:lnTo>
                                                  <a:lnTo>
                                                    <a:pt x="1472" y="5"/>
                                                  </a:lnTo>
                                                  <a:lnTo>
                                                    <a:pt x="1357" y="15"/>
                                                  </a:lnTo>
                                                  <a:lnTo>
                                                    <a:pt x="1246" y="29"/>
                                                  </a:lnTo>
                                                  <a:lnTo>
                                                    <a:pt x="1139" y="46"/>
                                                  </a:lnTo>
                                                  <a:lnTo>
                                                    <a:pt x="1038" y="66"/>
                                                  </a:lnTo>
                                                  <a:lnTo>
                                                    <a:pt x="941" y="89"/>
                                                  </a:lnTo>
                                                  <a:lnTo>
                                                    <a:pt x="850" y="115"/>
                                                  </a:lnTo>
                                                  <a:lnTo>
                                                    <a:pt x="763" y="143"/>
                                                  </a:lnTo>
                                                  <a:lnTo>
                                                    <a:pt x="679" y="172"/>
                                                  </a:lnTo>
                                                  <a:lnTo>
                                                    <a:pt x="602" y="203"/>
                                                  </a:lnTo>
                                                  <a:lnTo>
                                                    <a:pt x="530" y="235"/>
                                                  </a:lnTo>
                                                  <a:lnTo>
                                                    <a:pt x="461" y="268"/>
                                                  </a:lnTo>
                                                  <a:lnTo>
                                                    <a:pt x="397" y="301"/>
                                                  </a:lnTo>
                                                  <a:lnTo>
                                                    <a:pt x="339" y="333"/>
                                                  </a:lnTo>
                                                  <a:lnTo>
                                                    <a:pt x="284" y="366"/>
                                                  </a:lnTo>
                                                  <a:lnTo>
                                                    <a:pt x="235" y="397"/>
                                                  </a:lnTo>
                                                  <a:lnTo>
                                                    <a:pt x="191" y="428"/>
                                                  </a:lnTo>
                                                  <a:lnTo>
                                                    <a:pt x="151" y="456"/>
                                                  </a:lnTo>
                                                  <a:lnTo>
                                                    <a:pt x="115" y="482"/>
                                                  </a:lnTo>
                                                  <a:lnTo>
                                                    <a:pt x="85" y="507"/>
                                                  </a:lnTo>
                                                  <a:lnTo>
                                                    <a:pt x="59" y="528"/>
                                                  </a:lnTo>
                                                  <a:lnTo>
                                                    <a:pt x="38" y="547"/>
                                                  </a:lnTo>
                                                  <a:lnTo>
                                                    <a:pt x="10" y="573"/>
                                                  </a:lnTo>
                                                  <a:lnTo>
                                                    <a:pt x="0" y="583"/>
                                                  </a:lnTo>
                                                  <a:lnTo>
                                                    <a:pt x="11" y="575"/>
                                                  </a:lnTo>
                                                  <a:lnTo>
                                                    <a:pt x="44" y="552"/>
                                                  </a:lnTo>
                                                  <a:lnTo>
                                                    <a:pt x="68" y="537"/>
                                                  </a:lnTo>
                                                  <a:lnTo>
                                                    <a:pt x="96" y="518"/>
                                                  </a:lnTo>
                                                  <a:lnTo>
                                                    <a:pt x="131" y="498"/>
                                                  </a:lnTo>
                                                  <a:lnTo>
                                                    <a:pt x="170" y="475"/>
                                                  </a:lnTo>
                                                  <a:lnTo>
                                                    <a:pt x="214" y="450"/>
                                                  </a:lnTo>
                                                  <a:lnTo>
                                                    <a:pt x="264" y="425"/>
                                                  </a:lnTo>
                                                  <a:lnTo>
                                                    <a:pt x="317" y="398"/>
                                                  </a:lnTo>
                                                  <a:lnTo>
                                                    <a:pt x="376" y="371"/>
                                                  </a:lnTo>
                                                  <a:lnTo>
                                                    <a:pt x="438" y="344"/>
                                                  </a:lnTo>
                                                  <a:lnTo>
                                                    <a:pt x="506" y="316"/>
                                                  </a:lnTo>
                                                  <a:lnTo>
                                                    <a:pt x="578" y="289"/>
                                                  </a:lnTo>
                                                  <a:lnTo>
                                                    <a:pt x="655" y="263"/>
                                                  </a:lnTo>
                                                  <a:lnTo>
                                                    <a:pt x="735" y="237"/>
                                                  </a:lnTo>
                                                  <a:lnTo>
                                                    <a:pt x="820" y="212"/>
                                                  </a:lnTo>
                                                  <a:lnTo>
                                                    <a:pt x="909" y="190"/>
                                                  </a:lnTo>
                                                  <a:lnTo>
                                                    <a:pt x="1003" y="169"/>
                                                  </a:lnTo>
                                                  <a:lnTo>
                                                    <a:pt x="1099" y="151"/>
                                                  </a:lnTo>
                                                  <a:lnTo>
                                                    <a:pt x="1201" y="134"/>
                                                  </a:lnTo>
                                                  <a:lnTo>
                                                    <a:pt x="1306" y="122"/>
                                                  </a:lnTo>
                                                  <a:lnTo>
                                                    <a:pt x="1414" y="112"/>
                                                  </a:lnTo>
                                                  <a:lnTo>
                                                    <a:pt x="1526" y="106"/>
                                                  </a:lnTo>
                                                  <a:lnTo>
                                                    <a:pt x="1642" y="104"/>
                                                  </a:lnTo>
                                                  <a:lnTo>
                                                    <a:pt x="1762" y="106"/>
                                                  </a:lnTo>
                                                  <a:lnTo>
                                                    <a:pt x="1885" y="113"/>
                                                  </a:lnTo>
                                                  <a:lnTo>
                                                    <a:pt x="2011" y="124"/>
                                                  </a:lnTo>
                                                  <a:lnTo>
                                                    <a:pt x="2141" y="141"/>
                                                  </a:lnTo>
                                                  <a:lnTo>
                                                    <a:pt x="2274" y="163"/>
                                                  </a:lnTo>
                                                  <a:lnTo>
                                                    <a:pt x="2410" y="191"/>
                                                  </a:lnTo>
                                                  <a:lnTo>
                                                    <a:pt x="2470" y="204"/>
                                                  </a:lnTo>
                                                  <a:lnTo>
                                                    <a:pt x="2528" y="220"/>
                                                  </a:lnTo>
                                                  <a:lnTo>
                                                    <a:pt x="2587" y="236"/>
                                                  </a:lnTo>
                                                  <a:lnTo>
                                                    <a:pt x="2645" y="254"/>
                                                  </a:lnTo>
                                                  <a:lnTo>
                                                    <a:pt x="2703" y="273"/>
                                                  </a:lnTo>
                                                  <a:lnTo>
                                                    <a:pt x="2760" y="293"/>
                                                  </a:lnTo>
                                                  <a:lnTo>
                                                    <a:pt x="2818" y="315"/>
                                                  </a:lnTo>
                                                  <a:lnTo>
                                                    <a:pt x="2874" y="338"/>
                                                  </a:lnTo>
                                                  <a:lnTo>
                                                    <a:pt x="2930" y="361"/>
                                                  </a:lnTo>
                                                  <a:lnTo>
                                                    <a:pt x="2985" y="386"/>
                                                  </a:lnTo>
                                                  <a:lnTo>
                                                    <a:pt x="3041" y="412"/>
                                                  </a:lnTo>
                                                  <a:lnTo>
                                                    <a:pt x="3095" y="440"/>
                                                  </a:lnTo>
                                                  <a:lnTo>
                                                    <a:pt x="3148" y="469"/>
                                                  </a:lnTo>
                                                  <a:lnTo>
                                                    <a:pt x="3202" y="499"/>
                                                  </a:lnTo>
                                                  <a:lnTo>
                                                    <a:pt x="3254" y="529"/>
                                                  </a:lnTo>
                                                  <a:lnTo>
                                                    <a:pt x="3305" y="562"/>
                                                  </a:lnTo>
                                                  <a:lnTo>
                                                    <a:pt x="3349" y="589"/>
                                                  </a:lnTo>
                                                  <a:lnTo>
                                                    <a:pt x="3392" y="618"/>
                                                  </a:lnTo>
                                                  <a:lnTo>
                                                    <a:pt x="3436" y="646"/>
                                                  </a:lnTo>
                                                  <a:lnTo>
                                                    <a:pt x="3479" y="677"/>
                                                  </a:lnTo>
                                                  <a:lnTo>
                                                    <a:pt x="3522" y="708"/>
                                                  </a:lnTo>
                                                  <a:lnTo>
                                                    <a:pt x="3562" y="742"/>
                                                  </a:lnTo>
                                                  <a:lnTo>
                                                    <a:pt x="3583" y="758"/>
                                                  </a:lnTo>
                                                  <a:lnTo>
                                                    <a:pt x="3601" y="776"/>
                                                  </a:lnTo>
                                                  <a:lnTo>
                                                    <a:pt x="3620" y="793"/>
                                                  </a:lnTo>
                                                  <a:lnTo>
                                                    <a:pt x="3637" y="812"/>
                                                  </a:lnTo>
                                                  <a:lnTo>
                                                    <a:pt x="3643" y="821"/>
                                                  </a:lnTo>
                                                  <a:lnTo>
                                                    <a:pt x="3652" y="836"/>
                                                  </a:lnTo>
                                                  <a:lnTo>
                                                    <a:pt x="3662" y="854"/>
                                                  </a:lnTo>
                                                  <a:lnTo>
                                                    <a:pt x="3673" y="873"/>
                                                  </a:lnTo>
                                                  <a:lnTo>
                                                    <a:pt x="3683" y="892"/>
                                                  </a:lnTo>
                                                  <a:lnTo>
                                                    <a:pt x="3693" y="907"/>
                                                  </a:lnTo>
                                                  <a:lnTo>
                                                    <a:pt x="3699" y="913"/>
                                                  </a:lnTo>
                                                  <a:lnTo>
                                                    <a:pt x="3703" y="917"/>
                                                  </a:lnTo>
                                                  <a:lnTo>
                                                    <a:pt x="3707" y="920"/>
                                                  </a:lnTo>
                                                  <a:lnTo>
                                                    <a:pt x="3710" y="921"/>
                                                  </a:lnTo>
                                                  <a:lnTo>
                                                    <a:pt x="3714" y="920"/>
                                                  </a:lnTo>
                                                  <a:lnTo>
                                                    <a:pt x="3718" y="919"/>
                                                  </a:lnTo>
                                                  <a:lnTo>
                                                    <a:pt x="3721" y="916"/>
                                                  </a:lnTo>
                                                  <a:lnTo>
                                                    <a:pt x="3723" y="914"/>
                                                  </a:lnTo>
                                                  <a:lnTo>
                                                    <a:pt x="3728" y="907"/>
                                                  </a:lnTo>
                                                  <a:lnTo>
                                                    <a:pt x="3731" y="899"/>
                                                  </a:lnTo>
                                                  <a:lnTo>
                                                    <a:pt x="3733" y="889"/>
                                                  </a:lnTo>
                                                  <a:lnTo>
                                                    <a:pt x="3734" y="877"/>
                                                  </a:lnTo>
                                                  <a:lnTo>
                                                    <a:pt x="3736" y="866"/>
                                                  </a:lnTo>
                                                  <a:lnTo>
                                                    <a:pt x="3734" y="853"/>
                                                  </a:lnTo>
                                                  <a:lnTo>
                                                    <a:pt x="3732" y="828"/>
                                                  </a:lnTo>
                                                  <a:lnTo>
                                                    <a:pt x="3727" y="804"/>
                                                  </a:lnTo>
                                                  <a:lnTo>
                                                    <a:pt x="3722" y="785"/>
                                                  </a:lnTo>
                                                  <a:lnTo>
                                                    <a:pt x="3717" y="773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rgbClr val="FAFEF5"/>
                                            </a:soli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209" name="Freeform 208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216254" y="2777784"/>
                                              <a:ext cx="950913" cy="347840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2435" y="156"/>
                                                </a:cxn>
                                                <a:cxn ang="0">
                                                  <a:pos x="2064" y="271"/>
                                                </a:cxn>
                                                <a:cxn ang="0">
                                                  <a:pos x="1729" y="403"/>
                                                </a:cxn>
                                                <a:cxn ang="0">
                                                  <a:pos x="1433" y="547"/>
                                                </a:cxn>
                                                <a:cxn ang="0">
                                                  <a:pos x="1170" y="700"/>
                                                </a:cxn>
                                                <a:cxn ang="0">
                                                  <a:pos x="940" y="859"/>
                                                </a:cxn>
                                                <a:cxn ang="0">
                                                  <a:pos x="740" y="1020"/>
                                                </a:cxn>
                                                <a:cxn ang="0">
                                                  <a:pos x="569" y="1180"/>
                                                </a:cxn>
                                                <a:cxn ang="0">
                                                  <a:pos x="424" y="1336"/>
                                                </a:cxn>
                                                <a:cxn ang="0">
                                                  <a:pos x="305" y="1485"/>
                                                </a:cxn>
                                                <a:cxn ang="0">
                                                  <a:pos x="209" y="1621"/>
                                                </a:cxn>
                                                <a:cxn ang="0">
                                                  <a:pos x="133" y="1745"/>
                                                </a:cxn>
                                                <a:cxn ang="0">
                                                  <a:pos x="76" y="1849"/>
                                                </a:cxn>
                                                <a:cxn ang="0">
                                                  <a:pos x="37" y="1932"/>
                                                </a:cxn>
                                                <a:cxn ang="0">
                                                  <a:pos x="6" y="2011"/>
                                                </a:cxn>
                                                <a:cxn ang="0">
                                                  <a:pos x="9" y="2011"/>
                                                </a:cxn>
                                                <a:cxn ang="0">
                                                  <a:pos x="53" y="1937"/>
                                                </a:cxn>
                                                <a:cxn ang="0">
                                                  <a:pos x="105" y="1857"/>
                                                </a:cxn>
                                                <a:cxn ang="0">
                                                  <a:pos x="178" y="1757"/>
                                                </a:cxn>
                                                <a:cxn ang="0">
                                                  <a:pos x="270" y="1640"/>
                                                </a:cxn>
                                                <a:cxn ang="0">
                                                  <a:pos x="383" y="1511"/>
                                                </a:cxn>
                                                <a:cxn ang="0">
                                                  <a:pos x="519" y="1370"/>
                                                </a:cxn>
                                                <a:cxn ang="0">
                                                  <a:pos x="678" y="1222"/>
                                                </a:cxn>
                                                <a:cxn ang="0">
                                                  <a:pos x="862" y="1071"/>
                                                </a:cxn>
                                                <a:cxn ang="0">
                                                  <a:pos x="1069" y="921"/>
                                                </a:cxn>
                                                <a:cxn ang="0">
                                                  <a:pos x="1303" y="773"/>
                                                </a:cxn>
                                                <a:cxn ang="0">
                                                  <a:pos x="1564" y="631"/>
                                                </a:cxn>
                                                <a:cxn ang="0">
                                                  <a:pos x="1852" y="499"/>
                                                </a:cxn>
                                                <a:cxn ang="0">
                                                  <a:pos x="2170" y="380"/>
                                                </a:cxn>
                                                <a:cxn ang="0">
                                                  <a:pos x="2517" y="276"/>
                                                </a:cxn>
                                                <a:cxn ang="0">
                                                  <a:pos x="2882" y="196"/>
                                                </a:cxn>
                                                <a:cxn ang="0">
                                                  <a:pos x="3231" y="149"/>
                                                </a:cxn>
                                                <a:cxn ang="0">
                                                  <a:pos x="3565" y="131"/>
                                                </a:cxn>
                                                <a:cxn ang="0">
                                                  <a:pos x="3882" y="140"/>
                                                </a:cxn>
                                                <a:cxn ang="0">
                                                  <a:pos x="4181" y="169"/>
                                                </a:cxn>
                                                <a:cxn ang="0">
                                                  <a:pos x="4461" y="218"/>
                                                </a:cxn>
                                                <a:cxn ang="0">
                                                  <a:pos x="4722" y="280"/>
                                                </a:cxn>
                                                <a:cxn ang="0">
                                                  <a:pos x="4960" y="354"/>
                                                </a:cxn>
                                                <a:cxn ang="0">
                                                  <a:pos x="5177" y="435"/>
                                                </a:cxn>
                                                <a:cxn ang="0">
                                                  <a:pos x="5370" y="518"/>
                                                </a:cxn>
                                                <a:cxn ang="0">
                                                  <a:pos x="5540" y="601"/>
                                                </a:cxn>
                                                <a:cxn ang="0">
                                                  <a:pos x="5684" y="680"/>
                                                </a:cxn>
                                                <a:cxn ang="0">
                                                  <a:pos x="5801" y="750"/>
                                                </a:cxn>
                                                <a:cxn ang="0">
                                                  <a:pos x="5890" y="809"/>
                                                </a:cxn>
                                                <a:cxn ang="0">
                                                  <a:pos x="5970" y="866"/>
                                                </a:cxn>
                                                <a:cxn ang="0">
                                                  <a:pos x="5974" y="856"/>
                                                </a:cxn>
                                                <a:cxn ang="0">
                                                  <a:pos x="5928" y="799"/>
                                                </a:cxn>
                                                <a:cxn ang="0">
                                                  <a:pos x="5852" y="730"/>
                                                </a:cxn>
                                                <a:cxn ang="0">
                                                  <a:pos x="5747" y="650"/>
                                                </a:cxn>
                                                <a:cxn ang="0">
                                                  <a:pos x="5615" y="563"/>
                                                </a:cxn>
                                                <a:cxn ang="0">
                                                  <a:pos x="5458" y="473"/>
                                                </a:cxn>
                                                <a:cxn ang="0">
                                                  <a:pos x="5276" y="382"/>
                                                </a:cxn>
                                                <a:cxn ang="0">
                                                  <a:pos x="5072" y="293"/>
                                                </a:cxn>
                                                <a:cxn ang="0">
                                                  <a:pos x="4847" y="211"/>
                                                </a:cxn>
                                                <a:cxn ang="0">
                                                  <a:pos x="4603" y="139"/>
                                                </a:cxn>
                                                <a:cxn ang="0">
                                                  <a:pos x="4339" y="78"/>
                                                </a:cxn>
                                                <a:cxn ang="0">
                                                  <a:pos x="4060" y="32"/>
                                                </a:cxn>
                                                <a:cxn ang="0">
                                                  <a:pos x="3765" y="5"/>
                                                </a:cxn>
                                                <a:cxn ang="0">
                                                  <a:pos x="3457" y="0"/>
                                                </a:cxn>
                                                <a:cxn ang="0">
                                                  <a:pos x="3137" y="21"/>
                                                </a:cxn>
                                                <a:cxn ang="0">
                                                  <a:pos x="2806" y="69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5985" h="2027">
                                                  <a:moveTo>
                                                    <a:pt x="2637" y="105"/>
                                                  </a:moveTo>
                                                  <a:lnTo>
                                                    <a:pt x="2435" y="156"/>
                                                  </a:lnTo>
                                                  <a:lnTo>
                                                    <a:pt x="2245" y="211"/>
                                                  </a:lnTo>
                                                  <a:lnTo>
                                                    <a:pt x="2064" y="271"/>
                                                  </a:lnTo>
                                                  <a:lnTo>
                                                    <a:pt x="1892" y="336"/>
                                                  </a:lnTo>
                                                  <a:lnTo>
                                                    <a:pt x="1729" y="403"/>
                                                  </a:lnTo>
                                                  <a:lnTo>
                                                    <a:pt x="1576" y="473"/>
                                                  </a:lnTo>
                                                  <a:lnTo>
                                                    <a:pt x="1433" y="547"/>
                                                  </a:lnTo>
                                                  <a:lnTo>
                                                    <a:pt x="1297" y="623"/>
                                                  </a:lnTo>
                                                  <a:lnTo>
                                                    <a:pt x="1170" y="700"/>
                                                  </a:lnTo>
                                                  <a:lnTo>
                                                    <a:pt x="1051" y="779"/>
                                                  </a:lnTo>
                                                  <a:lnTo>
                                                    <a:pt x="940" y="859"/>
                                                  </a:lnTo>
                                                  <a:lnTo>
                                                    <a:pt x="836" y="940"/>
                                                  </a:lnTo>
                                                  <a:lnTo>
                                                    <a:pt x="740" y="1020"/>
                                                  </a:lnTo>
                                                  <a:lnTo>
                                                    <a:pt x="650" y="1101"/>
                                                  </a:lnTo>
                                                  <a:lnTo>
                                                    <a:pt x="569" y="1180"/>
                                                  </a:lnTo>
                                                  <a:lnTo>
                                                    <a:pt x="493" y="1259"/>
                                                  </a:lnTo>
                                                  <a:lnTo>
                                                    <a:pt x="424" y="1336"/>
                                                  </a:lnTo>
                                                  <a:lnTo>
                                                    <a:pt x="362" y="1412"/>
                                                  </a:lnTo>
                                                  <a:lnTo>
                                                    <a:pt x="305" y="1485"/>
                                                  </a:lnTo>
                                                  <a:lnTo>
                                                    <a:pt x="254" y="1555"/>
                                                  </a:lnTo>
                                                  <a:lnTo>
                                                    <a:pt x="209" y="1621"/>
                                                  </a:lnTo>
                                                  <a:lnTo>
                                                    <a:pt x="169" y="1685"/>
                                                  </a:lnTo>
                                                  <a:lnTo>
                                                    <a:pt x="133" y="1745"/>
                                                  </a:lnTo>
                                                  <a:lnTo>
                                                    <a:pt x="103" y="1799"/>
                                                  </a:lnTo>
                                                  <a:lnTo>
                                                    <a:pt x="76" y="1849"/>
                                                  </a:lnTo>
                                                  <a:lnTo>
                                                    <a:pt x="55" y="1893"/>
                                                  </a:lnTo>
                                                  <a:lnTo>
                                                    <a:pt x="37" y="1932"/>
                                                  </a:lnTo>
                                                  <a:lnTo>
                                                    <a:pt x="23" y="1965"/>
                                                  </a:lnTo>
                                                  <a:lnTo>
                                                    <a:pt x="6" y="2011"/>
                                                  </a:lnTo>
                                                  <a:lnTo>
                                                    <a:pt x="0" y="2027"/>
                                                  </a:lnTo>
                                                  <a:lnTo>
                                                    <a:pt x="9" y="2011"/>
                                                  </a:lnTo>
                                                  <a:lnTo>
                                                    <a:pt x="33" y="1968"/>
                                                  </a:lnTo>
                                                  <a:lnTo>
                                                    <a:pt x="53" y="1937"/>
                                                  </a:lnTo>
                                                  <a:lnTo>
                                                    <a:pt x="77" y="1900"/>
                                                  </a:lnTo>
                                                  <a:lnTo>
                                                    <a:pt x="105" y="1857"/>
                                                  </a:lnTo>
                                                  <a:lnTo>
                                                    <a:pt x="139" y="1809"/>
                                                  </a:lnTo>
                                                  <a:lnTo>
                                                    <a:pt x="178" y="1757"/>
                                                  </a:lnTo>
                                                  <a:lnTo>
                                                    <a:pt x="221" y="1700"/>
                                                  </a:lnTo>
                                                  <a:lnTo>
                                                    <a:pt x="270" y="1640"/>
                                                  </a:lnTo>
                                                  <a:lnTo>
                                                    <a:pt x="324" y="1576"/>
                                                  </a:lnTo>
                                                  <a:lnTo>
                                                    <a:pt x="383" y="1511"/>
                                                  </a:lnTo>
                                                  <a:lnTo>
                                                    <a:pt x="449" y="1441"/>
                                                  </a:lnTo>
                                                  <a:lnTo>
                                                    <a:pt x="519" y="1370"/>
                                                  </a:lnTo>
                                                  <a:lnTo>
                                                    <a:pt x="596" y="1297"/>
                                                  </a:lnTo>
                                                  <a:lnTo>
                                                    <a:pt x="678" y="1222"/>
                                                  </a:lnTo>
                                                  <a:lnTo>
                                                    <a:pt x="766" y="1147"/>
                                                  </a:lnTo>
                                                  <a:lnTo>
                                                    <a:pt x="862" y="1071"/>
                                                  </a:lnTo>
                                                  <a:lnTo>
                                                    <a:pt x="962" y="996"/>
                                                  </a:lnTo>
                                                  <a:lnTo>
                                                    <a:pt x="1069" y="921"/>
                                                  </a:lnTo>
                                                  <a:lnTo>
                                                    <a:pt x="1183" y="846"/>
                                                  </a:lnTo>
                                                  <a:lnTo>
                                                    <a:pt x="1303" y="773"/>
                                                  </a:lnTo>
                                                  <a:lnTo>
                                                    <a:pt x="1430" y="701"/>
                                                  </a:lnTo>
                                                  <a:lnTo>
                                                    <a:pt x="1564" y="631"/>
                                                  </a:lnTo>
                                                  <a:lnTo>
                                                    <a:pt x="1705" y="563"/>
                                                  </a:lnTo>
                                                  <a:lnTo>
                                                    <a:pt x="1852" y="499"/>
                                                  </a:lnTo>
                                                  <a:lnTo>
                                                    <a:pt x="2007" y="437"/>
                                                  </a:lnTo>
                                                  <a:lnTo>
                                                    <a:pt x="2170" y="380"/>
                                                  </a:lnTo>
                                                  <a:lnTo>
                                                    <a:pt x="2340" y="325"/>
                                                  </a:lnTo>
                                                  <a:lnTo>
                                                    <a:pt x="2517" y="276"/>
                                                  </a:lnTo>
                                                  <a:lnTo>
                                                    <a:pt x="2702" y="232"/>
                                                  </a:lnTo>
                                                  <a:lnTo>
                                                    <a:pt x="2882" y="196"/>
                                                  </a:lnTo>
                                                  <a:lnTo>
                                                    <a:pt x="3059" y="168"/>
                                                  </a:lnTo>
                                                  <a:lnTo>
                                                    <a:pt x="3231" y="149"/>
                                                  </a:lnTo>
                                                  <a:lnTo>
                                                    <a:pt x="3400" y="136"/>
                                                  </a:lnTo>
                                                  <a:lnTo>
                                                    <a:pt x="3565" y="131"/>
                                                  </a:lnTo>
                                                  <a:lnTo>
                                                    <a:pt x="3726" y="132"/>
                                                  </a:lnTo>
                                                  <a:lnTo>
                                                    <a:pt x="3882" y="140"/>
                                                  </a:lnTo>
                                                  <a:lnTo>
                                                    <a:pt x="4034" y="152"/>
                                                  </a:lnTo>
                                                  <a:lnTo>
                                                    <a:pt x="4181" y="169"/>
                                                  </a:lnTo>
                                                  <a:lnTo>
                                                    <a:pt x="4323" y="192"/>
                                                  </a:lnTo>
                                                  <a:lnTo>
                                                    <a:pt x="4461" y="218"/>
                                                  </a:lnTo>
                                                  <a:lnTo>
                                                    <a:pt x="4594" y="247"/>
                                                  </a:lnTo>
                                                  <a:lnTo>
                                                    <a:pt x="4722" y="280"/>
                                                  </a:lnTo>
                                                  <a:lnTo>
                                                    <a:pt x="4844" y="316"/>
                                                  </a:lnTo>
                                                  <a:lnTo>
                                                    <a:pt x="4960" y="354"/>
                                                  </a:lnTo>
                                                  <a:lnTo>
                                                    <a:pt x="5072" y="394"/>
                                                  </a:lnTo>
                                                  <a:lnTo>
                                                    <a:pt x="5177" y="435"/>
                                                  </a:lnTo>
                                                  <a:lnTo>
                                                    <a:pt x="5277" y="476"/>
                                                  </a:lnTo>
                                                  <a:lnTo>
                                                    <a:pt x="5370" y="518"/>
                                                  </a:lnTo>
                                                  <a:lnTo>
                                                    <a:pt x="5458" y="560"/>
                                                  </a:lnTo>
                                                  <a:lnTo>
                                                    <a:pt x="5540" y="601"/>
                                                  </a:lnTo>
                                                  <a:lnTo>
                                                    <a:pt x="5615" y="641"/>
                                                  </a:lnTo>
                                                  <a:lnTo>
                                                    <a:pt x="5684" y="680"/>
                                                  </a:lnTo>
                                                  <a:lnTo>
                                                    <a:pt x="5745" y="716"/>
                                                  </a:lnTo>
                                                  <a:lnTo>
                                                    <a:pt x="5801" y="750"/>
                                                  </a:lnTo>
                                                  <a:lnTo>
                                                    <a:pt x="5849" y="781"/>
                                                  </a:lnTo>
                                                  <a:lnTo>
                                                    <a:pt x="5890" y="809"/>
                                                  </a:lnTo>
                                                  <a:lnTo>
                                                    <a:pt x="5924" y="832"/>
                                                  </a:lnTo>
                                                  <a:lnTo>
                                                    <a:pt x="5970" y="866"/>
                                                  </a:lnTo>
                                                  <a:lnTo>
                                                    <a:pt x="5985" y="877"/>
                                                  </a:lnTo>
                                                  <a:lnTo>
                                                    <a:pt x="5974" y="856"/>
                                                  </a:lnTo>
                                                  <a:lnTo>
                                                    <a:pt x="5955" y="829"/>
                                                  </a:lnTo>
                                                  <a:lnTo>
                                                    <a:pt x="5928" y="799"/>
                                                  </a:lnTo>
                                                  <a:lnTo>
                                                    <a:pt x="5894" y="766"/>
                                                  </a:lnTo>
                                                  <a:lnTo>
                                                    <a:pt x="5852" y="730"/>
                                                  </a:lnTo>
                                                  <a:lnTo>
                                                    <a:pt x="5803" y="691"/>
                                                  </a:lnTo>
                                                  <a:lnTo>
                                                    <a:pt x="5747" y="650"/>
                                                  </a:lnTo>
                                                  <a:lnTo>
                                                    <a:pt x="5685" y="608"/>
                                                  </a:lnTo>
                                                  <a:lnTo>
                                                    <a:pt x="5615" y="563"/>
                                                  </a:lnTo>
                                                  <a:lnTo>
                                                    <a:pt x="5540" y="518"/>
                                                  </a:lnTo>
                                                  <a:lnTo>
                                                    <a:pt x="5458" y="473"/>
                                                  </a:lnTo>
                                                  <a:lnTo>
                                                    <a:pt x="5370" y="427"/>
                                                  </a:lnTo>
                                                  <a:lnTo>
                                                    <a:pt x="5276" y="382"/>
                                                  </a:lnTo>
                                                  <a:lnTo>
                                                    <a:pt x="5177" y="338"/>
                                                  </a:lnTo>
                                                  <a:lnTo>
                                                    <a:pt x="5072" y="293"/>
                                                  </a:lnTo>
                                                  <a:lnTo>
                                                    <a:pt x="4962" y="251"/>
                                                  </a:lnTo>
                                                  <a:lnTo>
                                                    <a:pt x="4847" y="211"/>
                                                  </a:lnTo>
                                                  <a:lnTo>
                                                    <a:pt x="4727" y="173"/>
                                                  </a:lnTo>
                                                  <a:lnTo>
                                                    <a:pt x="4603" y="139"/>
                                                  </a:lnTo>
                                                  <a:lnTo>
                                                    <a:pt x="4473" y="107"/>
                                                  </a:lnTo>
                                                  <a:lnTo>
                                                    <a:pt x="4339" y="78"/>
                                                  </a:lnTo>
                                                  <a:lnTo>
                                                    <a:pt x="4201" y="52"/>
                                                  </a:lnTo>
                                                  <a:lnTo>
                                                    <a:pt x="4060" y="32"/>
                                                  </a:lnTo>
                                                  <a:lnTo>
                                                    <a:pt x="3914" y="16"/>
                                                  </a:lnTo>
                                                  <a:lnTo>
                                                    <a:pt x="3765" y="5"/>
                                                  </a:lnTo>
                                                  <a:lnTo>
                                                    <a:pt x="3613" y="0"/>
                                                  </a:lnTo>
                                                  <a:lnTo>
                                                    <a:pt x="3457" y="0"/>
                                                  </a:lnTo>
                                                  <a:lnTo>
                                                    <a:pt x="3298" y="7"/>
                                                  </a:lnTo>
                                                  <a:lnTo>
                                                    <a:pt x="3137" y="21"/>
                                                  </a:lnTo>
                                                  <a:lnTo>
                                                    <a:pt x="2972" y="41"/>
                                                  </a:lnTo>
                                                  <a:lnTo>
                                                    <a:pt x="2806" y="69"/>
                                                  </a:lnTo>
                                                  <a:lnTo>
                                                    <a:pt x="2637" y="105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rgbClr val="F6FDE3"/>
                                            </a:soli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212" name="Freeform 211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141642" y="1496091"/>
                                              <a:ext cx="577850" cy="166209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3" y="962"/>
                                                </a:cxn>
                                                <a:cxn ang="0">
                                                  <a:pos x="21" y="922"/>
                                                </a:cxn>
                                                <a:cxn ang="0">
                                                  <a:pos x="44" y="880"/>
                                                </a:cxn>
                                                <a:cxn ang="0">
                                                  <a:pos x="77" y="828"/>
                                                </a:cxn>
                                                <a:cxn ang="0">
                                                  <a:pos x="122" y="766"/>
                                                </a:cxn>
                                                <a:cxn ang="0">
                                                  <a:pos x="179" y="698"/>
                                                </a:cxn>
                                                <a:cxn ang="0">
                                                  <a:pos x="250" y="624"/>
                                                </a:cxn>
                                                <a:cxn ang="0">
                                                  <a:pos x="336" y="547"/>
                                                </a:cxn>
                                                <a:cxn ang="0">
                                                  <a:pos x="439" y="468"/>
                                                </a:cxn>
                                                <a:cxn ang="0">
                                                  <a:pos x="559" y="389"/>
                                                </a:cxn>
                                                <a:cxn ang="0">
                                                  <a:pos x="696" y="312"/>
                                                </a:cxn>
                                                <a:cxn ang="0">
                                                  <a:pos x="855" y="239"/>
                                                </a:cxn>
                                                <a:cxn ang="0">
                                                  <a:pos x="1035" y="170"/>
                                                </a:cxn>
                                                <a:cxn ang="0">
                                                  <a:pos x="1237" y="110"/>
                                                </a:cxn>
                                                <a:cxn ang="0">
                                                  <a:pos x="1462" y="58"/>
                                                </a:cxn>
                                                <a:cxn ang="0">
                                                  <a:pos x="1687" y="21"/>
                                                </a:cxn>
                                                <a:cxn ang="0">
                                                  <a:pos x="1888" y="3"/>
                                                </a:cxn>
                                                <a:cxn ang="0">
                                                  <a:pos x="2083" y="0"/>
                                                </a:cxn>
                                                <a:cxn ang="0">
                                                  <a:pos x="2271" y="8"/>
                                                </a:cxn>
                                                <a:cxn ang="0">
                                                  <a:pos x="2452" y="28"/>
                                                </a:cxn>
                                                <a:cxn ang="0">
                                                  <a:pos x="2622" y="57"/>
                                                </a:cxn>
                                                <a:cxn ang="0">
                                                  <a:pos x="2783" y="94"/>
                                                </a:cxn>
                                                <a:cxn ang="0">
                                                  <a:pos x="2934" y="136"/>
                                                </a:cxn>
                                                <a:cxn ang="0">
                                                  <a:pos x="3072" y="183"/>
                                                </a:cxn>
                                                <a:cxn ang="0">
                                                  <a:pos x="3198" y="233"/>
                                                </a:cxn>
                                                <a:cxn ang="0">
                                                  <a:pos x="3310" y="284"/>
                                                </a:cxn>
                                                <a:cxn ang="0">
                                                  <a:pos x="3407" y="333"/>
                                                </a:cxn>
                                                <a:cxn ang="0">
                                                  <a:pos x="3489" y="380"/>
                                                </a:cxn>
                                                <a:cxn ang="0">
                                                  <a:pos x="3553" y="424"/>
                                                </a:cxn>
                                                <a:cxn ang="0">
                                                  <a:pos x="3601" y="462"/>
                                                </a:cxn>
                                                <a:cxn ang="0">
                                                  <a:pos x="3629" y="491"/>
                                                </a:cxn>
                                                <a:cxn ang="0">
                                                  <a:pos x="3626" y="496"/>
                                                </a:cxn>
                                                <a:cxn ang="0">
                                                  <a:pos x="3551" y="450"/>
                                                </a:cxn>
                                                <a:cxn ang="0">
                                                  <a:pos x="3450" y="395"/>
                                                </a:cxn>
                                                <a:cxn ang="0">
                                                  <a:pos x="3361" y="352"/>
                                                </a:cxn>
                                                <a:cxn ang="0">
                                                  <a:pos x="3257" y="306"/>
                                                </a:cxn>
                                                <a:cxn ang="0">
                                                  <a:pos x="3138" y="258"/>
                                                </a:cxn>
                                                <a:cxn ang="0">
                                                  <a:pos x="3005" y="212"/>
                                                </a:cxn>
                                                <a:cxn ang="0">
                                                  <a:pos x="2858" y="169"/>
                                                </a:cxn>
                                                <a:cxn ang="0">
                                                  <a:pos x="2699" y="132"/>
                                                </a:cxn>
                                                <a:cxn ang="0">
                                                  <a:pos x="2528" y="101"/>
                                                </a:cxn>
                                                <a:cxn ang="0">
                                                  <a:pos x="2345" y="80"/>
                                                </a:cxn>
                                                <a:cxn ang="0">
                                                  <a:pos x="2151" y="68"/>
                                                </a:cxn>
                                                <a:cxn ang="0">
                                                  <a:pos x="1948" y="71"/>
                                                </a:cxn>
                                                <a:cxn ang="0">
                                                  <a:pos x="1735" y="88"/>
                                                </a:cxn>
                                                <a:cxn ang="0">
                                                  <a:pos x="1513" y="122"/>
                                                </a:cxn>
                                                <a:cxn ang="0">
                                                  <a:pos x="1303" y="168"/>
                                                </a:cxn>
                                                <a:cxn ang="0">
                                                  <a:pos x="1111" y="222"/>
                                                </a:cxn>
                                                <a:cxn ang="0">
                                                  <a:pos x="937" y="284"/>
                                                </a:cxn>
                                                <a:cxn ang="0">
                                                  <a:pos x="779" y="352"/>
                                                </a:cxn>
                                                <a:cxn ang="0">
                                                  <a:pos x="639" y="424"/>
                                                </a:cxn>
                                                <a:cxn ang="0">
                                                  <a:pos x="514" y="496"/>
                                                </a:cxn>
                                                <a:cxn ang="0">
                                                  <a:pos x="404" y="570"/>
                                                </a:cxn>
                                                <a:cxn ang="0">
                                                  <a:pos x="308" y="643"/>
                                                </a:cxn>
                                                <a:cxn ang="0">
                                                  <a:pos x="227" y="712"/>
                                                </a:cxn>
                                                <a:cxn ang="0">
                                                  <a:pos x="159" y="777"/>
                                                </a:cxn>
                                                <a:cxn ang="0">
                                                  <a:pos x="105" y="835"/>
                                                </a:cxn>
                                                <a:cxn ang="0">
                                                  <a:pos x="45" y="906"/>
                                                </a:cxn>
                                                <a:cxn ang="0">
                                                  <a:pos x="4" y="962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3636" h="971">
                                                  <a:moveTo>
                                                    <a:pt x="0" y="971"/>
                                                  </a:moveTo>
                                                  <a:lnTo>
                                                    <a:pt x="3" y="962"/>
                                                  </a:lnTo>
                                                  <a:lnTo>
                                                    <a:pt x="13" y="939"/>
                                                  </a:lnTo>
                                                  <a:lnTo>
                                                    <a:pt x="21" y="922"/>
                                                  </a:lnTo>
                                                  <a:lnTo>
                                                    <a:pt x="31" y="903"/>
                                                  </a:lnTo>
                                                  <a:lnTo>
                                                    <a:pt x="44" y="880"/>
                                                  </a:lnTo>
                                                  <a:lnTo>
                                                    <a:pt x="60" y="856"/>
                                                  </a:lnTo>
                                                  <a:lnTo>
                                                    <a:pt x="77" y="828"/>
                                                  </a:lnTo>
                                                  <a:lnTo>
                                                    <a:pt x="99" y="798"/>
                                                  </a:lnTo>
                                                  <a:lnTo>
                                                    <a:pt x="122" y="766"/>
                                                  </a:lnTo>
                                                  <a:lnTo>
                                                    <a:pt x="149" y="732"/>
                                                  </a:lnTo>
                                                  <a:lnTo>
                                                    <a:pt x="179" y="698"/>
                                                  </a:lnTo>
                                                  <a:lnTo>
                                                    <a:pt x="213" y="662"/>
                                                  </a:lnTo>
                                                  <a:lnTo>
                                                    <a:pt x="250" y="624"/>
                                                  </a:lnTo>
                                                  <a:lnTo>
                                                    <a:pt x="291" y="586"/>
                                                  </a:lnTo>
                                                  <a:lnTo>
                                                    <a:pt x="336" y="547"/>
                                                  </a:lnTo>
                                                  <a:lnTo>
                                                    <a:pt x="385" y="507"/>
                                                  </a:lnTo>
                                                  <a:lnTo>
                                                    <a:pt x="439" y="468"/>
                                                  </a:lnTo>
                                                  <a:lnTo>
                                                    <a:pt x="496" y="428"/>
                                                  </a:lnTo>
                                                  <a:lnTo>
                                                    <a:pt x="559" y="389"/>
                                                  </a:lnTo>
                                                  <a:lnTo>
                                                    <a:pt x="626" y="350"/>
                                                  </a:lnTo>
                                                  <a:lnTo>
                                                    <a:pt x="696" y="312"/>
                                                  </a:lnTo>
                                                  <a:lnTo>
                                                    <a:pt x="773" y="275"/>
                                                  </a:lnTo>
                                                  <a:lnTo>
                                                    <a:pt x="855" y="239"/>
                                                  </a:lnTo>
                                                  <a:lnTo>
                                                    <a:pt x="943" y="204"/>
                                                  </a:lnTo>
                                                  <a:lnTo>
                                                    <a:pt x="1035" y="170"/>
                                                  </a:lnTo>
                                                  <a:lnTo>
                                                    <a:pt x="1133" y="139"/>
                                                  </a:lnTo>
                                                  <a:lnTo>
                                                    <a:pt x="1237" y="110"/>
                                                  </a:lnTo>
                                                  <a:lnTo>
                                                    <a:pt x="1347" y="83"/>
                                                  </a:lnTo>
                                                  <a:lnTo>
                                                    <a:pt x="1462" y="58"/>
                                                  </a:lnTo>
                                                  <a:lnTo>
                                                    <a:pt x="1584" y="36"/>
                                                  </a:lnTo>
                                                  <a:lnTo>
                                                    <a:pt x="1687" y="21"/>
                                                  </a:lnTo>
                                                  <a:lnTo>
                                                    <a:pt x="1789" y="10"/>
                                                  </a:lnTo>
                                                  <a:lnTo>
                                                    <a:pt x="1888" y="3"/>
                                                  </a:lnTo>
                                                  <a:lnTo>
                                                    <a:pt x="1987" y="0"/>
                                                  </a:lnTo>
                                                  <a:lnTo>
                                                    <a:pt x="2083" y="0"/>
                                                  </a:lnTo>
                                                  <a:lnTo>
                                                    <a:pt x="2179" y="2"/>
                                                  </a:lnTo>
                                                  <a:lnTo>
                                                    <a:pt x="2271" y="8"/>
                                                  </a:lnTo>
                                                  <a:lnTo>
                                                    <a:pt x="2362" y="17"/>
                                                  </a:lnTo>
                                                  <a:lnTo>
                                                    <a:pt x="2452" y="28"/>
                                                  </a:lnTo>
                                                  <a:lnTo>
                                                    <a:pt x="2538" y="42"/>
                                                  </a:lnTo>
                                                  <a:lnTo>
                                                    <a:pt x="2622" y="57"/>
                                                  </a:lnTo>
                                                  <a:lnTo>
                                                    <a:pt x="2704" y="75"/>
                                                  </a:lnTo>
                                                  <a:lnTo>
                                                    <a:pt x="2783" y="94"/>
                                                  </a:lnTo>
                                                  <a:lnTo>
                                                    <a:pt x="2860" y="115"/>
                                                  </a:lnTo>
                                                  <a:lnTo>
                                                    <a:pt x="2934" y="136"/>
                                                  </a:lnTo>
                                                  <a:lnTo>
                                                    <a:pt x="3004" y="160"/>
                                                  </a:lnTo>
                                                  <a:lnTo>
                                                    <a:pt x="3072" y="183"/>
                                                  </a:lnTo>
                                                  <a:lnTo>
                                                    <a:pt x="3137" y="208"/>
                                                  </a:lnTo>
                                                  <a:lnTo>
                                                    <a:pt x="3198" y="233"/>
                                                  </a:lnTo>
                                                  <a:lnTo>
                                                    <a:pt x="3256" y="258"/>
                                                  </a:lnTo>
                                                  <a:lnTo>
                                                    <a:pt x="3310" y="284"/>
                                                  </a:lnTo>
                                                  <a:lnTo>
                                                    <a:pt x="3360" y="309"/>
                                                  </a:lnTo>
                                                  <a:lnTo>
                                                    <a:pt x="3407" y="333"/>
                                                  </a:lnTo>
                                                  <a:lnTo>
                                                    <a:pt x="3450" y="358"/>
                                                  </a:lnTo>
                                                  <a:lnTo>
                                                    <a:pt x="3489" y="380"/>
                                                  </a:lnTo>
                                                  <a:lnTo>
                                                    <a:pt x="3523" y="403"/>
                                                  </a:lnTo>
                                                  <a:lnTo>
                                                    <a:pt x="3553" y="424"/>
                                                  </a:lnTo>
                                                  <a:lnTo>
                                                    <a:pt x="3579" y="443"/>
                                                  </a:lnTo>
                                                  <a:lnTo>
                                                    <a:pt x="3601" y="462"/>
                                                  </a:lnTo>
                                                  <a:lnTo>
                                                    <a:pt x="3617" y="477"/>
                                                  </a:lnTo>
                                                  <a:lnTo>
                                                    <a:pt x="3629" y="491"/>
                                                  </a:lnTo>
                                                  <a:lnTo>
                                                    <a:pt x="3636" y="503"/>
                                                  </a:lnTo>
                                                  <a:lnTo>
                                                    <a:pt x="3626" y="496"/>
                                                  </a:lnTo>
                                                  <a:lnTo>
                                                    <a:pt x="3598" y="478"/>
                                                  </a:lnTo>
                                                  <a:lnTo>
                                                    <a:pt x="3551" y="450"/>
                                                  </a:lnTo>
                                                  <a:lnTo>
                                                    <a:pt x="3488" y="415"/>
                                                  </a:lnTo>
                                                  <a:lnTo>
                                                    <a:pt x="3450" y="395"/>
                                                  </a:lnTo>
                                                  <a:lnTo>
                                                    <a:pt x="3408" y="373"/>
                                                  </a:lnTo>
                                                  <a:lnTo>
                                                    <a:pt x="3361" y="352"/>
                                                  </a:lnTo>
                                                  <a:lnTo>
                                                    <a:pt x="3311" y="328"/>
                                                  </a:lnTo>
                                                  <a:lnTo>
                                                    <a:pt x="3257" y="306"/>
                                                  </a:lnTo>
                                                  <a:lnTo>
                                                    <a:pt x="3199" y="282"/>
                                                  </a:lnTo>
                                                  <a:lnTo>
                                                    <a:pt x="3138" y="258"/>
                                                  </a:lnTo>
                                                  <a:lnTo>
                                                    <a:pt x="3073" y="235"/>
                                                  </a:lnTo>
                                                  <a:lnTo>
                                                    <a:pt x="3005" y="212"/>
                                                  </a:lnTo>
                                                  <a:lnTo>
                                                    <a:pt x="2933" y="191"/>
                                                  </a:lnTo>
                                                  <a:lnTo>
                                                    <a:pt x="2858" y="169"/>
                                                  </a:lnTo>
                                                  <a:lnTo>
                                                    <a:pt x="2780" y="150"/>
                                                  </a:lnTo>
                                                  <a:lnTo>
                                                    <a:pt x="2699" y="132"/>
                                                  </a:lnTo>
                                                  <a:lnTo>
                                                    <a:pt x="2614" y="116"/>
                                                  </a:lnTo>
                                                  <a:lnTo>
                                                    <a:pt x="2528" y="101"/>
                                                  </a:lnTo>
                                                  <a:lnTo>
                                                    <a:pt x="2437" y="89"/>
                                                  </a:lnTo>
                                                  <a:lnTo>
                                                    <a:pt x="2345" y="80"/>
                                                  </a:lnTo>
                                                  <a:lnTo>
                                                    <a:pt x="2250" y="73"/>
                                                  </a:lnTo>
                                                  <a:lnTo>
                                                    <a:pt x="2151" y="68"/>
                                                  </a:lnTo>
                                                  <a:lnTo>
                                                    <a:pt x="2050" y="68"/>
                                                  </a:lnTo>
                                                  <a:lnTo>
                                                    <a:pt x="1948" y="71"/>
                                                  </a:lnTo>
                                                  <a:lnTo>
                                                    <a:pt x="1843" y="78"/>
                                                  </a:lnTo>
                                                  <a:lnTo>
                                                    <a:pt x="1735" y="88"/>
                                                  </a:lnTo>
                                                  <a:lnTo>
                                                    <a:pt x="1625" y="102"/>
                                                  </a:lnTo>
                                                  <a:lnTo>
                                                    <a:pt x="1513" y="122"/>
                                                  </a:lnTo>
                                                  <a:lnTo>
                                                    <a:pt x="1406" y="143"/>
                                                  </a:lnTo>
                                                  <a:lnTo>
                                                    <a:pt x="1303" y="168"/>
                                                  </a:lnTo>
                                                  <a:lnTo>
                                                    <a:pt x="1204" y="194"/>
                                                  </a:lnTo>
                                                  <a:lnTo>
                                                    <a:pt x="1111" y="222"/>
                                                  </a:lnTo>
                                                  <a:lnTo>
                                                    <a:pt x="1022" y="252"/>
                                                  </a:lnTo>
                                                  <a:lnTo>
                                                    <a:pt x="937" y="284"/>
                                                  </a:lnTo>
                                                  <a:lnTo>
                                                    <a:pt x="855" y="318"/>
                                                  </a:lnTo>
                                                  <a:lnTo>
                                                    <a:pt x="779" y="352"/>
                                                  </a:lnTo>
                                                  <a:lnTo>
                                                    <a:pt x="707" y="388"/>
                                                  </a:lnTo>
                                                  <a:lnTo>
                                                    <a:pt x="639" y="424"/>
                                                  </a:lnTo>
                                                  <a:lnTo>
                                                    <a:pt x="574" y="459"/>
                                                  </a:lnTo>
                                                  <a:lnTo>
                                                    <a:pt x="514" y="496"/>
                                                  </a:lnTo>
                                                  <a:lnTo>
                                                    <a:pt x="456" y="533"/>
                                                  </a:lnTo>
                                                  <a:lnTo>
                                                    <a:pt x="404" y="570"/>
                                                  </a:lnTo>
                                                  <a:lnTo>
                                                    <a:pt x="354" y="607"/>
                                                  </a:lnTo>
                                                  <a:lnTo>
                                                    <a:pt x="308" y="643"/>
                                                  </a:lnTo>
                                                  <a:lnTo>
                                                    <a:pt x="266" y="678"/>
                                                  </a:lnTo>
                                                  <a:lnTo>
                                                    <a:pt x="227" y="712"/>
                                                  </a:lnTo>
                                                  <a:lnTo>
                                                    <a:pt x="192" y="745"/>
                                                  </a:lnTo>
                                                  <a:lnTo>
                                                    <a:pt x="159" y="777"/>
                                                  </a:lnTo>
                                                  <a:lnTo>
                                                    <a:pt x="131" y="806"/>
                                                  </a:lnTo>
                                                  <a:lnTo>
                                                    <a:pt x="105" y="835"/>
                                                  </a:lnTo>
                                                  <a:lnTo>
                                                    <a:pt x="82" y="861"/>
                                                  </a:lnTo>
                                                  <a:lnTo>
                                                    <a:pt x="45" y="906"/>
                                                  </a:lnTo>
                                                  <a:lnTo>
                                                    <a:pt x="20" y="941"/>
                                                  </a:lnTo>
                                                  <a:lnTo>
                                                    <a:pt x="4" y="962"/>
                                                  </a:lnTo>
                                                  <a:lnTo>
                                                    <a:pt x="0" y="971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213" name="Freeform 212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790929" y="1723985"/>
                                              <a:ext cx="461963" cy="166209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13" y="940"/>
                                                </a:cxn>
                                                <a:cxn ang="0">
                                                  <a:pos x="44" y="880"/>
                                                </a:cxn>
                                                <a:cxn ang="0">
                                                  <a:pos x="99" y="798"/>
                                                </a:cxn>
                                                <a:cxn ang="0">
                                                  <a:pos x="180" y="698"/>
                                                </a:cxn>
                                                <a:cxn ang="0">
                                                  <a:pos x="292" y="586"/>
                                                </a:cxn>
                                                <a:cxn ang="0">
                                                  <a:pos x="438" y="468"/>
                                                </a:cxn>
                                                <a:cxn ang="0">
                                                  <a:pos x="625" y="351"/>
                                                </a:cxn>
                                                <a:cxn ang="0">
                                                  <a:pos x="855" y="239"/>
                                                </a:cxn>
                                                <a:cxn ang="0">
                                                  <a:pos x="1133" y="139"/>
                                                </a:cxn>
                                                <a:cxn ang="0">
                                                  <a:pos x="1463" y="58"/>
                                                </a:cxn>
                                                <a:cxn ang="0">
                                                  <a:pos x="1684" y="22"/>
                                                </a:cxn>
                                                <a:cxn ang="0">
                                                  <a:pos x="1834" y="7"/>
                                                </a:cxn>
                                                <a:cxn ang="0">
                                                  <a:pos x="1983" y="0"/>
                                                </a:cxn>
                                                <a:cxn ang="0">
                                                  <a:pos x="2133" y="1"/>
                                                </a:cxn>
                                                <a:cxn ang="0">
                                                  <a:pos x="2283" y="9"/>
                                                </a:cxn>
                                                <a:cxn ang="0">
                                                  <a:pos x="2426" y="25"/>
                                                </a:cxn>
                                                <a:cxn ang="0">
                                                  <a:pos x="2557" y="45"/>
                                                </a:cxn>
                                                <a:cxn ang="0">
                                                  <a:pos x="2688" y="72"/>
                                                </a:cxn>
                                                <a:cxn ang="0">
                                                  <a:pos x="2782" y="91"/>
                                                </a:cxn>
                                                <a:cxn ang="0">
                                                  <a:pos x="2856" y="112"/>
                                                </a:cxn>
                                                <a:cxn ang="0">
                                                  <a:pos x="2892" y="133"/>
                                                </a:cxn>
                                                <a:cxn ang="0">
                                                  <a:pos x="2910" y="159"/>
                                                </a:cxn>
                                                <a:cxn ang="0">
                                                  <a:pos x="2916" y="179"/>
                                                </a:cxn>
                                                <a:cxn ang="0">
                                                  <a:pos x="2870" y="178"/>
                                                </a:cxn>
                                                <a:cxn ang="0">
                                                  <a:pos x="2785" y="160"/>
                                                </a:cxn>
                                                <a:cxn ang="0">
                                                  <a:pos x="2684" y="130"/>
                                                </a:cxn>
                                                <a:cxn ang="0">
                                                  <a:pos x="2576" y="109"/>
                                                </a:cxn>
                                                <a:cxn ang="0">
                                                  <a:pos x="2459" y="92"/>
                                                </a:cxn>
                                                <a:cxn ang="0">
                                                  <a:pos x="2342" y="80"/>
                                                </a:cxn>
                                                <a:cxn ang="0">
                                                  <a:pos x="2207" y="70"/>
                                                </a:cxn>
                                                <a:cxn ang="0">
                                                  <a:pos x="2073" y="68"/>
                                                </a:cxn>
                                                <a:cxn ang="0">
                                                  <a:pos x="1938" y="72"/>
                                                </a:cxn>
                                                <a:cxn ang="0">
                                                  <a:pos x="1804" y="81"/>
                                                </a:cxn>
                                                <a:cxn ang="0">
                                                  <a:pos x="1670" y="97"/>
                                                </a:cxn>
                                                <a:cxn ang="0">
                                                  <a:pos x="1406" y="143"/>
                                                </a:cxn>
                                                <a:cxn ang="0">
                                                  <a:pos x="1111" y="222"/>
                                                </a:cxn>
                                                <a:cxn ang="0">
                                                  <a:pos x="856" y="318"/>
                                                </a:cxn>
                                                <a:cxn ang="0">
                                                  <a:pos x="639" y="424"/>
                                                </a:cxn>
                                                <a:cxn ang="0">
                                                  <a:pos x="457" y="534"/>
                                                </a:cxn>
                                                <a:cxn ang="0">
                                                  <a:pos x="309" y="643"/>
                                                </a:cxn>
                                                <a:cxn ang="0">
                                                  <a:pos x="192" y="746"/>
                                                </a:cxn>
                                                <a:cxn ang="0">
                                                  <a:pos x="105" y="835"/>
                                                </a:cxn>
                                                <a:cxn ang="0">
                                                  <a:pos x="20" y="941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2916" h="971">
                                                  <a:moveTo>
                                                    <a:pt x="0" y="971"/>
                                                  </a:moveTo>
                                                  <a:lnTo>
                                                    <a:pt x="3" y="962"/>
                                                  </a:lnTo>
                                                  <a:lnTo>
                                                    <a:pt x="13" y="940"/>
                                                  </a:lnTo>
                                                  <a:lnTo>
                                                    <a:pt x="22" y="922"/>
                                                  </a:lnTo>
                                                  <a:lnTo>
                                                    <a:pt x="32" y="903"/>
                                                  </a:lnTo>
                                                  <a:lnTo>
                                                    <a:pt x="44" y="880"/>
                                                  </a:lnTo>
                                                  <a:lnTo>
                                                    <a:pt x="60" y="856"/>
                                                  </a:lnTo>
                                                  <a:lnTo>
                                                    <a:pt x="78" y="828"/>
                                                  </a:lnTo>
                                                  <a:lnTo>
                                                    <a:pt x="99" y="798"/>
                                                  </a:lnTo>
                                                  <a:lnTo>
                                                    <a:pt x="122" y="766"/>
                                                  </a:lnTo>
                                                  <a:lnTo>
                                                    <a:pt x="149" y="732"/>
                                                  </a:lnTo>
                                                  <a:lnTo>
                                                    <a:pt x="180" y="698"/>
                                                  </a:lnTo>
                                                  <a:lnTo>
                                                    <a:pt x="214" y="662"/>
                                                  </a:lnTo>
                                                  <a:lnTo>
                                                    <a:pt x="251" y="624"/>
                                                  </a:lnTo>
                                                  <a:lnTo>
                                                    <a:pt x="292" y="586"/>
                                                  </a:lnTo>
                                                  <a:lnTo>
                                                    <a:pt x="337" y="547"/>
                                                  </a:lnTo>
                                                  <a:lnTo>
                                                    <a:pt x="386" y="508"/>
                                                  </a:lnTo>
                                                  <a:lnTo>
                                                    <a:pt x="438" y="468"/>
                                                  </a:lnTo>
                                                  <a:lnTo>
                                                    <a:pt x="497" y="429"/>
                                                  </a:lnTo>
                                                  <a:lnTo>
                                                    <a:pt x="559" y="389"/>
                                                  </a:lnTo>
                                                  <a:lnTo>
                                                    <a:pt x="625" y="351"/>
                                                  </a:lnTo>
                                                  <a:lnTo>
                                                    <a:pt x="697" y="312"/>
                                                  </a:lnTo>
                                                  <a:lnTo>
                                                    <a:pt x="774" y="275"/>
                                                  </a:lnTo>
                                                  <a:lnTo>
                                                    <a:pt x="855" y="239"/>
                                                  </a:lnTo>
                                                  <a:lnTo>
                                                    <a:pt x="942" y="204"/>
                                                  </a:lnTo>
                                                  <a:lnTo>
                                                    <a:pt x="1035" y="171"/>
                                                  </a:lnTo>
                                                  <a:lnTo>
                                                    <a:pt x="1133" y="139"/>
                                                  </a:lnTo>
                                                  <a:lnTo>
                                                    <a:pt x="1237" y="111"/>
                                                  </a:lnTo>
                                                  <a:lnTo>
                                                    <a:pt x="1347" y="83"/>
                                                  </a:lnTo>
                                                  <a:lnTo>
                                                    <a:pt x="1463" y="58"/>
                                                  </a:lnTo>
                                                  <a:lnTo>
                                                    <a:pt x="1585" y="37"/>
                                                  </a:lnTo>
                                                  <a:lnTo>
                                                    <a:pt x="1634" y="28"/>
                                                  </a:lnTo>
                                                  <a:lnTo>
                                                    <a:pt x="1684" y="22"/>
                                                  </a:lnTo>
                                                  <a:lnTo>
                                                    <a:pt x="1734" y="16"/>
                                                  </a:lnTo>
                                                  <a:lnTo>
                                                    <a:pt x="1783" y="11"/>
                                                  </a:lnTo>
                                                  <a:lnTo>
                                                    <a:pt x="1834" y="7"/>
                                                  </a:lnTo>
                                                  <a:lnTo>
                                                    <a:pt x="1883" y="4"/>
                                                  </a:lnTo>
                                                  <a:lnTo>
                                                    <a:pt x="1933" y="2"/>
                                                  </a:lnTo>
                                                  <a:lnTo>
                                                    <a:pt x="1983" y="0"/>
                                                  </a:lnTo>
                                                  <a:lnTo>
                                                    <a:pt x="2033" y="0"/>
                                                  </a:lnTo>
                                                  <a:lnTo>
                                                    <a:pt x="2083" y="0"/>
                                                  </a:lnTo>
                                                  <a:lnTo>
                                                    <a:pt x="2133" y="1"/>
                                                  </a:lnTo>
                                                  <a:lnTo>
                                                    <a:pt x="2183" y="3"/>
                                                  </a:lnTo>
                                                  <a:lnTo>
                                                    <a:pt x="2233" y="6"/>
                                                  </a:lnTo>
                                                  <a:lnTo>
                                                    <a:pt x="2283" y="9"/>
                                                  </a:lnTo>
                                                  <a:lnTo>
                                                    <a:pt x="2332" y="14"/>
                                                  </a:lnTo>
                                                  <a:lnTo>
                                                    <a:pt x="2383" y="19"/>
                                                  </a:lnTo>
                                                  <a:lnTo>
                                                    <a:pt x="2426" y="25"/>
                                                  </a:lnTo>
                                                  <a:lnTo>
                                                    <a:pt x="2470" y="31"/>
                                                  </a:lnTo>
                                                  <a:lnTo>
                                                    <a:pt x="2514" y="38"/>
                                                  </a:lnTo>
                                                  <a:lnTo>
                                                    <a:pt x="2557" y="45"/>
                                                  </a:lnTo>
                                                  <a:lnTo>
                                                    <a:pt x="2600" y="53"/>
                                                  </a:lnTo>
                                                  <a:lnTo>
                                                    <a:pt x="2645" y="62"/>
                                                  </a:lnTo>
                                                  <a:lnTo>
                                                    <a:pt x="2688" y="72"/>
                                                  </a:lnTo>
                                                  <a:lnTo>
                                                    <a:pt x="2731" y="81"/>
                                                  </a:lnTo>
                                                  <a:lnTo>
                                                    <a:pt x="2754" y="86"/>
                                                  </a:lnTo>
                                                  <a:lnTo>
                                                    <a:pt x="2782" y="91"/>
                                                  </a:lnTo>
                                                  <a:lnTo>
                                                    <a:pt x="2812" y="97"/>
                                                  </a:lnTo>
                                                  <a:lnTo>
                                                    <a:pt x="2842" y="106"/>
                                                  </a:lnTo>
                                                  <a:lnTo>
                                                    <a:pt x="2856" y="112"/>
                                                  </a:lnTo>
                                                  <a:lnTo>
                                                    <a:pt x="2869" y="118"/>
                                                  </a:lnTo>
                                                  <a:lnTo>
                                                    <a:pt x="2881" y="125"/>
                                                  </a:lnTo>
                                                  <a:lnTo>
                                                    <a:pt x="2892" y="133"/>
                                                  </a:lnTo>
                                                  <a:lnTo>
                                                    <a:pt x="2901" y="142"/>
                                                  </a:lnTo>
                                                  <a:lnTo>
                                                    <a:pt x="2908" y="153"/>
                                                  </a:lnTo>
                                                  <a:lnTo>
                                                    <a:pt x="2910" y="159"/>
                                                  </a:lnTo>
                                                  <a:lnTo>
                                                    <a:pt x="2914" y="165"/>
                                                  </a:lnTo>
                                                  <a:lnTo>
                                                    <a:pt x="2915" y="172"/>
                                                  </a:lnTo>
                                                  <a:lnTo>
                                                    <a:pt x="2916" y="179"/>
                                                  </a:lnTo>
                                                  <a:lnTo>
                                                    <a:pt x="2901" y="179"/>
                                                  </a:lnTo>
                                                  <a:lnTo>
                                                    <a:pt x="2886" y="179"/>
                                                  </a:lnTo>
                                                  <a:lnTo>
                                                    <a:pt x="2870" y="178"/>
                                                  </a:lnTo>
                                                  <a:lnTo>
                                                    <a:pt x="2854" y="176"/>
                                                  </a:lnTo>
                                                  <a:lnTo>
                                                    <a:pt x="2820" y="169"/>
                                                  </a:lnTo>
                                                  <a:lnTo>
                                                    <a:pt x="2785" y="160"/>
                                                  </a:lnTo>
                                                  <a:lnTo>
                                                    <a:pt x="2750" y="150"/>
                                                  </a:lnTo>
                                                  <a:lnTo>
                                                    <a:pt x="2716" y="139"/>
                                                  </a:lnTo>
                                                  <a:lnTo>
                                                    <a:pt x="2684" y="130"/>
                                                  </a:lnTo>
                                                  <a:lnTo>
                                                    <a:pt x="2653" y="123"/>
                                                  </a:lnTo>
                                                  <a:lnTo>
                                                    <a:pt x="2614" y="116"/>
                                                  </a:lnTo>
                                                  <a:lnTo>
                                                    <a:pt x="2576" y="109"/>
                                                  </a:lnTo>
                                                  <a:lnTo>
                                                    <a:pt x="2537" y="102"/>
                                                  </a:lnTo>
                                                  <a:lnTo>
                                                    <a:pt x="2498" y="97"/>
                                                  </a:lnTo>
                                                  <a:lnTo>
                                                    <a:pt x="2459" y="92"/>
                                                  </a:lnTo>
                                                  <a:lnTo>
                                                    <a:pt x="2420" y="87"/>
                                                  </a:lnTo>
                                                  <a:lnTo>
                                                    <a:pt x="2381" y="83"/>
                                                  </a:lnTo>
                                                  <a:lnTo>
                                                    <a:pt x="2342" y="80"/>
                                                  </a:lnTo>
                                                  <a:lnTo>
                                                    <a:pt x="2297" y="76"/>
                                                  </a:lnTo>
                                                  <a:lnTo>
                                                    <a:pt x="2252" y="74"/>
                                                  </a:lnTo>
                                                  <a:lnTo>
                                                    <a:pt x="2207" y="70"/>
                                                  </a:lnTo>
                                                  <a:lnTo>
                                                    <a:pt x="2162" y="69"/>
                                                  </a:lnTo>
                                                  <a:lnTo>
                                                    <a:pt x="2118" y="68"/>
                                                  </a:lnTo>
                                                  <a:lnTo>
                                                    <a:pt x="2073" y="68"/>
                                                  </a:lnTo>
                                                  <a:lnTo>
                                                    <a:pt x="2028" y="68"/>
                                                  </a:lnTo>
                                                  <a:lnTo>
                                                    <a:pt x="1983" y="69"/>
                                                  </a:lnTo>
                                                  <a:lnTo>
                                                    <a:pt x="1938" y="72"/>
                                                  </a:lnTo>
                                                  <a:lnTo>
                                                    <a:pt x="1893" y="75"/>
                                                  </a:lnTo>
                                                  <a:lnTo>
                                                    <a:pt x="1849" y="78"/>
                                                  </a:lnTo>
                                                  <a:lnTo>
                                                    <a:pt x="1804" y="81"/>
                                                  </a:lnTo>
                                                  <a:lnTo>
                                                    <a:pt x="1760" y="86"/>
                                                  </a:lnTo>
                                                  <a:lnTo>
                                                    <a:pt x="1714" y="91"/>
                                                  </a:lnTo>
                                                  <a:lnTo>
                                                    <a:pt x="1670" y="97"/>
                                                  </a:lnTo>
                                                  <a:lnTo>
                                                    <a:pt x="1626" y="103"/>
                                                  </a:lnTo>
                                                  <a:lnTo>
                                                    <a:pt x="1514" y="122"/>
                                                  </a:lnTo>
                                                  <a:lnTo>
                                                    <a:pt x="1406" y="143"/>
                                                  </a:lnTo>
                                                  <a:lnTo>
                                                    <a:pt x="1304" y="168"/>
                                                  </a:lnTo>
                                                  <a:lnTo>
                                                    <a:pt x="1205" y="195"/>
                                                  </a:lnTo>
                                                  <a:lnTo>
                                                    <a:pt x="1111" y="222"/>
                                                  </a:lnTo>
                                                  <a:lnTo>
                                                    <a:pt x="1022" y="253"/>
                                                  </a:lnTo>
                                                  <a:lnTo>
                                                    <a:pt x="937" y="285"/>
                                                  </a:lnTo>
                                                  <a:lnTo>
                                                    <a:pt x="856" y="318"/>
                                                  </a:lnTo>
                                                  <a:lnTo>
                                                    <a:pt x="779" y="352"/>
                                                  </a:lnTo>
                                                  <a:lnTo>
                                                    <a:pt x="707" y="388"/>
                                                  </a:lnTo>
                                                  <a:lnTo>
                                                    <a:pt x="639" y="424"/>
                                                  </a:lnTo>
                                                  <a:lnTo>
                                                    <a:pt x="574" y="460"/>
                                                  </a:lnTo>
                                                  <a:lnTo>
                                                    <a:pt x="513" y="497"/>
                                                  </a:lnTo>
                                                  <a:lnTo>
                                                    <a:pt x="457" y="534"/>
                                                  </a:lnTo>
                                                  <a:lnTo>
                                                    <a:pt x="404" y="570"/>
                                                  </a:lnTo>
                                                  <a:lnTo>
                                                    <a:pt x="354" y="607"/>
                                                  </a:lnTo>
                                                  <a:lnTo>
                                                    <a:pt x="309" y="643"/>
                                                  </a:lnTo>
                                                  <a:lnTo>
                                                    <a:pt x="267" y="678"/>
                                                  </a:lnTo>
                                                  <a:lnTo>
                                                    <a:pt x="228" y="713"/>
                                                  </a:lnTo>
                                                  <a:lnTo>
                                                    <a:pt x="192" y="746"/>
                                                  </a:lnTo>
                                                  <a:lnTo>
                                                    <a:pt x="160" y="778"/>
                                                  </a:lnTo>
                                                  <a:lnTo>
                                                    <a:pt x="130" y="807"/>
                                                  </a:lnTo>
                                                  <a:lnTo>
                                                    <a:pt x="105" y="835"/>
                                                  </a:lnTo>
                                                  <a:lnTo>
                                                    <a:pt x="82" y="862"/>
                                                  </a:lnTo>
                                                  <a:lnTo>
                                                    <a:pt x="45" y="907"/>
                                                  </a:lnTo>
                                                  <a:lnTo>
                                                    <a:pt x="20" y="941"/>
                                                  </a:lnTo>
                                                  <a:lnTo>
                                                    <a:pt x="5" y="962"/>
                                                  </a:lnTo>
                                                  <a:lnTo>
                                                    <a:pt x="0" y="971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216" name="Freeform 215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492479" y="1811374"/>
                                              <a:ext cx="577850" cy="166209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1463" y="58"/>
                                                </a:cxn>
                                                <a:cxn ang="0">
                                                  <a:pos x="1237" y="110"/>
                                                </a:cxn>
                                                <a:cxn ang="0">
                                                  <a:pos x="1036" y="171"/>
                                                </a:cxn>
                                                <a:cxn ang="0">
                                                  <a:pos x="857" y="239"/>
                                                </a:cxn>
                                                <a:cxn ang="0">
                                                  <a:pos x="697" y="313"/>
                                                </a:cxn>
                                                <a:cxn ang="0">
                                                  <a:pos x="559" y="390"/>
                                                </a:cxn>
                                                <a:cxn ang="0">
                                                  <a:pos x="440" y="469"/>
                                                </a:cxn>
                                                <a:cxn ang="0">
                                                  <a:pos x="337" y="547"/>
                                                </a:cxn>
                                                <a:cxn ang="0">
                                                  <a:pos x="251" y="625"/>
                                                </a:cxn>
                                                <a:cxn ang="0">
                                                  <a:pos x="180" y="698"/>
                                                </a:cxn>
                                                <a:cxn ang="0">
                                                  <a:pos x="124" y="766"/>
                                                </a:cxn>
                                                <a:cxn ang="0">
                                                  <a:pos x="78" y="828"/>
                                                </a:cxn>
                                                <a:cxn ang="0">
                                                  <a:pos x="46" y="881"/>
                                                </a:cxn>
                                                <a:cxn ang="0">
                                                  <a:pos x="22" y="923"/>
                                                </a:cxn>
                                                <a:cxn ang="0">
                                                  <a:pos x="3" y="962"/>
                                                </a:cxn>
                                                <a:cxn ang="0">
                                                  <a:pos x="6" y="963"/>
                                                </a:cxn>
                                                <a:cxn ang="0">
                                                  <a:pos x="47" y="907"/>
                                                </a:cxn>
                                                <a:cxn ang="0">
                                                  <a:pos x="106" y="835"/>
                                                </a:cxn>
                                                <a:cxn ang="0">
                                                  <a:pos x="161" y="778"/>
                                                </a:cxn>
                                                <a:cxn ang="0">
                                                  <a:pos x="228" y="713"/>
                                                </a:cxn>
                                                <a:cxn ang="0">
                                                  <a:pos x="309" y="643"/>
                                                </a:cxn>
                                                <a:cxn ang="0">
                                                  <a:pos x="405" y="571"/>
                                                </a:cxn>
                                                <a:cxn ang="0">
                                                  <a:pos x="515" y="497"/>
                                                </a:cxn>
                                                <a:cxn ang="0">
                                                  <a:pos x="639" y="423"/>
                                                </a:cxn>
                                                <a:cxn ang="0">
                                                  <a:pos x="781" y="353"/>
                                                </a:cxn>
                                                <a:cxn ang="0">
                                                  <a:pos x="938" y="285"/>
                                                </a:cxn>
                                                <a:cxn ang="0">
                                                  <a:pos x="1112" y="223"/>
                                                </a:cxn>
                                                <a:cxn ang="0">
                                                  <a:pos x="1304" y="168"/>
                                                </a:cxn>
                                                <a:cxn ang="0">
                                                  <a:pos x="1515" y="123"/>
                                                </a:cxn>
                                                <a:cxn ang="0">
                                                  <a:pos x="1736" y="89"/>
                                                </a:cxn>
                                                <a:cxn ang="0">
                                                  <a:pos x="1949" y="71"/>
                                                </a:cxn>
                                                <a:cxn ang="0">
                                                  <a:pos x="2152" y="69"/>
                                                </a:cxn>
                                                <a:cxn ang="0">
                                                  <a:pos x="2345" y="80"/>
                                                </a:cxn>
                                                <a:cxn ang="0">
                                                  <a:pos x="2528" y="101"/>
                                                </a:cxn>
                                                <a:cxn ang="0">
                                                  <a:pos x="2699" y="132"/>
                                                </a:cxn>
                                                <a:cxn ang="0">
                                                  <a:pos x="2859" y="170"/>
                                                </a:cxn>
                                                <a:cxn ang="0">
                                                  <a:pos x="3006" y="213"/>
                                                </a:cxn>
                                                <a:cxn ang="0">
                                                  <a:pos x="3139" y="259"/>
                                                </a:cxn>
                                                <a:cxn ang="0">
                                                  <a:pos x="3258" y="305"/>
                                                </a:cxn>
                                                <a:cxn ang="0">
                                                  <a:pos x="3362" y="352"/>
                                                </a:cxn>
                                                <a:cxn ang="0">
                                                  <a:pos x="3451" y="396"/>
                                                </a:cxn>
                                                <a:cxn ang="0">
                                                  <a:pos x="3552" y="451"/>
                                                </a:cxn>
                                                <a:cxn ang="0">
                                                  <a:pos x="3627" y="497"/>
                                                </a:cxn>
                                                <a:cxn ang="0">
                                                  <a:pos x="3630" y="492"/>
                                                </a:cxn>
                                                <a:cxn ang="0">
                                                  <a:pos x="3602" y="461"/>
                                                </a:cxn>
                                                <a:cxn ang="0">
                                                  <a:pos x="3554" y="424"/>
                                                </a:cxn>
                                                <a:cxn ang="0">
                                                  <a:pos x="3489" y="381"/>
                                                </a:cxn>
                                                <a:cxn ang="0">
                                                  <a:pos x="3408" y="334"/>
                                                </a:cxn>
                                                <a:cxn ang="0">
                                                  <a:pos x="3311" y="284"/>
                                                </a:cxn>
                                                <a:cxn ang="0">
                                                  <a:pos x="3199" y="234"/>
                                                </a:cxn>
                                                <a:cxn ang="0">
                                                  <a:pos x="3073" y="184"/>
                                                </a:cxn>
                                                <a:cxn ang="0">
                                                  <a:pos x="2934" y="137"/>
                                                </a:cxn>
                                                <a:cxn ang="0">
                                                  <a:pos x="2784" y="95"/>
                                                </a:cxn>
                                                <a:cxn ang="0">
                                                  <a:pos x="2623" y="58"/>
                                                </a:cxn>
                                                <a:cxn ang="0">
                                                  <a:pos x="2453" y="28"/>
                                                </a:cxn>
                                                <a:cxn ang="0">
                                                  <a:pos x="2272" y="9"/>
                                                </a:cxn>
                                                <a:cxn ang="0">
                                                  <a:pos x="2084" y="0"/>
                                                </a:cxn>
                                                <a:cxn ang="0">
                                                  <a:pos x="1889" y="4"/>
                                                </a:cxn>
                                                <a:cxn ang="0">
                                                  <a:pos x="1688" y="21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3638" h="970">
                                                  <a:moveTo>
                                                    <a:pt x="1585" y="37"/>
                                                  </a:moveTo>
                                                  <a:lnTo>
                                                    <a:pt x="1463" y="58"/>
                                                  </a:lnTo>
                                                  <a:lnTo>
                                                    <a:pt x="1347" y="83"/>
                                                  </a:lnTo>
                                                  <a:lnTo>
                                                    <a:pt x="1237" y="110"/>
                                                  </a:lnTo>
                                                  <a:lnTo>
                                                    <a:pt x="1134" y="140"/>
                                                  </a:lnTo>
                                                  <a:lnTo>
                                                    <a:pt x="1036" y="171"/>
                                                  </a:lnTo>
                                                  <a:lnTo>
                                                    <a:pt x="944" y="205"/>
                                                  </a:lnTo>
                                                  <a:lnTo>
                                                    <a:pt x="857" y="239"/>
                                                  </a:lnTo>
                                                  <a:lnTo>
                                                    <a:pt x="774" y="276"/>
                                                  </a:lnTo>
                                                  <a:lnTo>
                                                    <a:pt x="697" y="313"/>
                                                  </a:lnTo>
                                                  <a:lnTo>
                                                    <a:pt x="627" y="351"/>
                                                  </a:lnTo>
                                                  <a:lnTo>
                                                    <a:pt x="559" y="390"/>
                                                  </a:lnTo>
                                                  <a:lnTo>
                                                    <a:pt x="497" y="429"/>
                                                  </a:lnTo>
                                                  <a:lnTo>
                                                    <a:pt x="440" y="469"/>
                                                  </a:lnTo>
                                                  <a:lnTo>
                                                    <a:pt x="386" y="508"/>
                                                  </a:lnTo>
                                                  <a:lnTo>
                                                    <a:pt x="337" y="547"/>
                                                  </a:lnTo>
                                                  <a:lnTo>
                                                    <a:pt x="292" y="586"/>
                                                  </a:lnTo>
                                                  <a:lnTo>
                                                    <a:pt x="251" y="625"/>
                                                  </a:lnTo>
                                                  <a:lnTo>
                                                    <a:pt x="214" y="662"/>
                                                  </a:lnTo>
                                                  <a:lnTo>
                                                    <a:pt x="180" y="698"/>
                                                  </a:lnTo>
                                                  <a:lnTo>
                                                    <a:pt x="150" y="733"/>
                                                  </a:lnTo>
                                                  <a:lnTo>
                                                    <a:pt x="124" y="766"/>
                                                  </a:lnTo>
                                                  <a:lnTo>
                                                    <a:pt x="99" y="798"/>
                                                  </a:lnTo>
                                                  <a:lnTo>
                                                    <a:pt x="78" y="828"/>
                                                  </a:lnTo>
                                                  <a:lnTo>
                                                    <a:pt x="61" y="856"/>
                                                  </a:lnTo>
                                                  <a:lnTo>
                                                    <a:pt x="46" y="881"/>
                                                  </a:lnTo>
                                                  <a:lnTo>
                                                    <a:pt x="32" y="904"/>
                                                  </a:lnTo>
                                                  <a:lnTo>
                                                    <a:pt x="22" y="923"/>
                                                  </a:lnTo>
                                                  <a:lnTo>
                                                    <a:pt x="14" y="940"/>
                                                  </a:lnTo>
                                                  <a:lnTo>
                                                    <a:pt x="3" y="962"/>
                                                  </a:lnTo>
                                                  <a:lnTo>
                                                    <a:pt x="0" y="970"/>
                                                  </a:lnTo>
                                                  <a:lnTo>
                                                    <a:pt x="6" y="963"/>
                                                  </a:lnTo>
                                                  <a:lnTo>
                                                    <a:pt x="21" y="941"/>
                                                  </a:lnTo>
                                                  <a:lnTo>
                                                    <a:pt x="47" y="907"/>
                                                  </a:lnTo>
                                                  <a:lnTo>
                                                    <a:pt x="83" y="862"/>
                                                  </a:lnTo>
                                                  <a:lnTo>
                                                    <a:pt x="106" y="835"/>
                                                  </a:lnTo>
                                                  <a:lnTo>
                                                    <a:pt x="132" y="807"/>
                                                  </a:lnTo>
                                                  <a:lnTo>
                                                    <a:pt x="161" y="778"/>
                                                  </a:lnTo>
                                                  <a:lnTo>
                                                    <a:pt x="192" y="746"/>
                                                  </a:lnTo>
                                                  <a:lnTo>
                                                    <a:pt x="228" y="713"/>
                                                  </a:lnTo>
                                                  <a:lnTo>
                                                    <a:pt x="267" y="679"/>
                                                  </a:lnTo>
                                                  <a:lnTo>
                                                    <a:pt x="309" y="643"/>
                                                  </a:lnTo>
                                                  <a:lnTo>
                                                    <a:pt x="356" y="607"/>
                                                  </a:lnTo>
                                                  <a:lnTo>
                                                    <a:pt x="405" y="571"/>
                                                  </a:lnTo>
                                                  <a:lnTo>
                                                    <a:pt x="457" y="534"/>
                                                  </a:lnTo>
                                                  <a:lnTo>
                                                    <a:pt x="515" y="497"/>
                                                  </a:lnTo>
                                                  <a:lnTo>
                                                    <a:pt x="575" y="460"/>
                                                  </a:lnTo>
                                                  <a:lnTo>
                                                    <a:pt x="639" y="423"/>
                                                  </a:lnTo>
                                                  <a:lnTo>
                                                    <a:pt x="708" y="388"/>
                                                  </a:lnTo>
                                                  <a:lnTo>
                                                    <a:pt x="781" y="353"/>
                                                  </a:lnTo>
                                                  <a:lnTo>
                                                    <a:pt x="857" y="318"/>
                                                  </a:lnTo>
                                                  <a:lnTo>
                                                    <a:pt x="938" y="285"/>
                                                  </a:lnTo>
                                                  <a:lnTo>
                                                    <a:pt x="1023" y="253"/>
                                                  </a:lnTo>
                                                  <a:lnTo>
                                                    <a:pt x="1112" y="223"/>
                                                  </a:lnTo>
                                                  <a:lnTo>
                                                    <a:pt x="1206" y="195"/>
                                                  </a:lnTo>
                                                  <a:lnTo>
                                                    <a:pt x="1304" y="168"/>
                                                  </a:lnTo>
                                                  <a:lnTo>
                                                    <a:pt x="1407" y="144"/>
                                                  </a:lnTo>
                                                  <a:lnTo>
                                                    <a:pt x="1515" y="123"/>
                                                  </a:lnTo>
                                                  <a:lnTo>
                                                    <a:pt x="1627" y="103"/>
                                                  </a:lnTo>
                                                  <a:lnTo>
                                                    <a:pt x="1736" y="89"/>
                                                  </a:lnTo>
                                                  <a:lnTo>
                                                    <a:pt x="1844" y="78"/>
                                                  </a:lnTo>
                                                  <a:lnTo>
                                                    <a:pt x="1949" y="71"/>
                                                  </a:lnTo>
                                                  <a:lnTo>
                                                    <a:pt x="2052" y="68"/>
                                                  </a:lnTo>
                                                  <a:lnTo>
                                                    <a:pt x="2152" y="69"/>
                                                  </a:lnTo>
                                                  <a:lnTo>
                                                    <a:pt x="2250" y="74"/>
                                                  </a:lnTo>
                                                  <a:lnTo>
                                                    <a:pt x="2345" y="80"/>
                                                  </a:lnTo>
                                                  <a:lnTo>
                                                    <a:pt x="2439" y="90"/>
                                                  </a:lnTo>
                                                  <a:lnTo>
                                                    <a:pt x="2528" y="101"/>
                                                  </a:lnTo>
                                                  <a:lnTo>
                                                    <a:pt x="2615" y="116"/>
                                                  </a:lnTo>
                                                  <a:lnTo>
                                                    <a:pt x="2699" y="132"/>
                                                  </a:lnTo>
                                                  <a:lnTo>
                                                    <a:pt x="2781" y="150"/>
                                                  </a:lnTo>
                                                  <a:lnTo>
                                                    <a:pt x="2859" y="170"/>
                                                  </a:lnTo>
                                                  <a:lnTo>
                                                    <a:pt x="2934" y="190"/>
                                                  </a:lnTo>
                                                  <a:lnTo>
                                                    <a:pt x="3006" y="213"/>
                                                  </a:lnTo>
                                                  <a:lnTo>
                                                    <a:pt x="3074" y="236"/>
                                                  </a:lnTo>
                                                  <a:lnTo>
                                                    <a:pt x="3139" y="259"/>
                                                  </a:lnTo>
                                                  <a:lnTo>
                                                    <a:pt x="3200" y="282"/>
                                                  </a:lnTo>
                                                  <a:lnTo>
                                                    <a:pt x="3258" y="305"/>
                                                  </a:lnTo>
                                                  <a:lnTo>
                                                    <a:pt x="3312" y="329"/>
                                                  </a:lnTo>
                                                  <a:lnTo>
                                                    <a:pt x="3362" y="352"/>
                                                  </a:lnTo>
                                                  <a:lnTo>
                                                    <a:pt x="3409" y="374"/>
                                                  </a:lnTo>
                                                  <a:lnTo>
                                                    <a:pt x="3451" y="396"/>
                                                  </a:lnTo>
                                                  <a:lnTo>
                                                    <a:pt x="3489" y="415"/>
                                                  </a:lnTo>
                                                  <a:lnTo>
                                                    <a:pt x="3552" y="451"/>
                                                  </a:lnTo>
                                                  <a:lnTo>
                                                    <a:pt x="3600" y="479"/>
                                                  </a:lnTo>
                                                  <a:lnTo>
                                                    <a:pt x="3627" y="497"/>
                                                  </a:lnTo>
                                                  <a:lnTo>
                                                    <a:pt x="3638" y="503"/>
                                                  </a:lnTo>
                                                  <a:lnTo>
                                                    <a:pt x="3630" y="492"/>
                                                  </a:lnTo>
                                                  <a:lnTo>
                                                    <a:pt x="3618" y="478"/>
                                                  </a:lnTo>
                                                  <a:lnTo>
                                                    <a:pt x="3602" y="461"/>
                                                  </a:lnTo>
                                                  <a:lnTo>
                                                    <a:pt x="3580" y="444"/>
                                                  </a:lnTo>
                                                  <a:lnTo>
                                                    <a:pt x="3554" y="424"/>
                                                  </a:lnTo>
                                                  <a:lnTo>
                                                    <a:pt x="3524" y="404"/>
                                                  </a:lnTo>
                                                  <a:lnTo>
                                                    <a:pt x="3489" y="381"/>
                                                  </a:lnTo>
                                                  <a:lnTo>
                                                    <a:pt x="3451" y="358"/>
                                                  </a:lnTo>
                                                  <a:lnTo>
                                                    <a:pt x="3408" y="334"/>
                                                  </a:lnTo>
                                                  <a:lnTo>
                                                    <a:pt x="3361" y="310"/>
                                                  </a:lnTo>
                                                  <a:lnTo>
                                                    <a:pt x="3311" y="284"/>
                                                  </a:lnTo>
                                                  <a:lnTo>
                                                    <a:pt x="3257" y="259"/>
                                                  </a:lnTo>
                                                  <a:lnTo>
                                                    <a:pt x="3199" y="234"/>
                                                  </a:lnTo>
                                                  <a:lnTo>
                                                    <a:pt x="3138" y="209"/>
                                                  </a:lnTo>
                                                  <a:lnTo>
                                                    <a:pt x="3073" y="184"/>
                                                  </a:lnTo>
                                                  <a:lnTo>
                                                    <a:pt x="3005" y="161"/>
                                                  </a:lnTo>
                                                  <a:lnTo>
                                                    <a:pt x="2934" y="137"/>
                                                  </a:lnTo>
                                                  <a:lnTo>
                                                    <a:pt x="2861" y="116"/>
                                                  </a:lnTo>
                                                  <a:lnTo>
                                                    <a:pt x="2784" y="95"/>
                                                  </a:lnTo>
                                                  <a:lnTo>
                                                    <a:pt x="2705" y="76"/>
                                                  </a:lnTo>
                                                  <a:lnTo>
                                                    <a:pt x="2623" y="58"/>
                                                  </a:lnTo>
                                                  <a:lnTo>
                                                    <a:pt x="2539" y="42"/>
                                                  </a:lnTo>
                                                  <a:lnTo>
                                                    <a:pt x="2453" y="28"/>
                                                  </a:lnTo>
                                                  <a:lnTo>
                                                    <a:pt x="2364" y="17"/>
                                                  </a:lnTo>
                                                  <a:lnTo>
                                                    <a:pt x="2272" y="9"/>
                                                  </a:lnTo>
                                                  <a:lnTo>
                                                    <a:pt x="2180" y="3"/>
                                                  </a:lnTo>
                                                  <a:lnTo>
                                                    <a:pt x="2084" y="0"/>
                                                  </a:lnTo>
                                                  <a:lnTo>
                                                    <a:pt x="1988" y="0"/>
                                                  </a:lnTo>
                                                  <a:lnTo>
                                                    <a:pt x="1889" y="4"/>
                                                  </a:lnTo>
                                                  <a:lnTo>
                                                    <a:pt x="1790" y="11"/>
                                                  </a:lnTo>
                                                  <a:lnTo>
                                                    <a:pt x="1688" y="21"/>
                                                  </a:lnTo>
                                                  <a:lnTo>
                                                    <a:pt x="1585" y="37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rgbClr val="FAFEF2"/>
                                            </a:soli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217" name="Freeform 216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408342" y="3022813"/>
                                              <a:ext cx="766763" cy="272446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2329" y="29"/>
                                                </a:cxn>
                                                <a:cxn ang="0">
                                                  <a:pos x="2017" y="4"/>
                                                </a:cxn>
                                                <a:cxn ang="0">
                                                  <a:pos x="1731" y="1"/>
                                                </a:cxn>
                                                <a:cxn ang="0">
                                                  <a:pos x="1468" y="17"/>
                                                </a:cxn>
                                                <a:cxn ang="0">
                                                  <a:pos x="1230" y="51"/>
                                                </a:cxn>
                                                <a:cxn ang="0">
                                                  <a:pos x="1014" y="97"/>
                                                </a:cxn>
                                                <a:cxn ang="0">
                                                  <a:pos x="821" y="156"/>
                                                </a:cxn>
                                                <a:cxn ang="0">
                                                  <a:pos x="650" y="220"/>
                                                </a:cxn>
                                                <a:cxn ang="0">
                                                  <a:pos x="501" y="290"/>
                                                </a:cxn>
                                                <a:cxn ang="0">
                                                  <a:pos x="371" y="362"/>
                                                </a:cxn>
                                                <a:cxn ang="0">
                                                  <a:pos x="263" y="433"/>
                                                </a:cxn>
                                                <a:cxn ang="0">
                                                  <a:pos x="174" y="498"/>
                                                </a:cxn>
                                                <a:cxn ang="0">
                                                  <a:pos x="103" y="558"/>
                                                </a:cxn>
                                                <a:cxn ang="0">
                                                  <a:pos x="52" y="606"/>
                                                </a:cxn>
                                                <a:cxn ang="0">
                                                  <a:pos x="8" y="653"/>
                                                </a:cxn>
                                                <a:cxn ang="0">
                                                  <a:pos x="10" y="654"/>
                                                </a:cxn>
                                                <a:cxn ang="0">
                                                  <a:pos x="63" y="613"/>
                                                </a:cxn>
                                                <a:cxn ang="0">
                                                  <a:pos x="124" y="571"/>
                                                </a:cxn>
                                                <a:cxn ang="0">
                                                  <a:pos x="204" y="521"/>
                                                </a:cxn>
                                                <a:cxn ang="0">
                                                  <a:pos x="305" y="463"/>
                                                </a:cxn>
                                                <a:cxn ang="0">
                                                  <a:pos x="424" y="403"/>
                                                </a:cxn>
                                                <a:cxn ang="0">
                                                  <a:pos x="563" y="342"/>
                                                </a:cxn>
                                                <a:cxn ang="0">
                                                  <a:pos x="721" y="283"/>
                                                </a:cxn>
                                                <a:cxn ang="0">
                                                  <a:pos x="900" y="227"/>
                                                </a:cxn>
                                                <a:cxn ang="0">
                                                  <a:pos x="1096" y="180"/>
                                                </a:cxn>
                                                <a:cxn ang="0">
                                                  <a:pos x="1312" y="142"/>
                                                </a:cxn>
                                                <a:cxn ang="0">
                                                  <a:pos x="1546" y="117"/>
                                                </a:cxn>
                                                <a:cxn ang="0">
                                                  <a:pos x="1798" y="106"/>
                                                </a:cxn>
                                                <a:cxn ang="0">
                                                  <a:pos x="2069" y="114"/>
                                                </a:cxn>
                                                <a:cxn ang="0">
                                                  <a:pos x="2359" y="140"/>
                                                </a:cxn>
                                                <a:cxn ang="0">
                                                  <a:pos x="2657" y="189"/>
                                                </a:cxn>
                                                <a:cxn ang="0">
                                                  <a:pos x="2933" y="258"/>
                                                </a:cxn>
                                                <a:cxn ang="0">
                                                  <a:pos x="3189" y="343"/>
                                                </a:cxn>
                                                <a:cxn ang="0">
                                                  <a:pos x="3428" y="442"/>
                                                </a:cxn>
                                                <a:cxn ang="0">
                                                  <a:pos x="3645" y="552"/>
                                                </a:cxn>
                                                <a:cxn ang="0">
                                                  <a:pos x="3844" y="668"/>
                                                </a:cxn>
                                                <a:cxn ang="0">
                                                  <a:pos x="4025" y="790"/>
                                                </a:cxn>
                                                <a:cxn ang="0">
                                                  <a:pos x="4186" y="913"/>
                                                </a:cxn>
                                                <a:cxn ang="0">
                                                  <a:pos x="4330" y="1034"/>
                                                </a:cxn>
                                                <a:cxn ang="0">
                                                  <a:pos x="4454" y="1151"/>
                                                </a:cxn>
                                                <a:cxn ang="0">
                                                  <a:pos x="4560" y="1260"/>
                                                </a:cxn>
                                                <a:cxn ang="0">
                                                  <a:pos x="4648" y="1358"/>
                                                </a:cxn>
                                                <a:cxn ang="0">
                                                  <a:pos x="4719" y="1444"/>
                                                </a:cxn>
                                                <a:cxn ang="0">
                                                  <a:pos x="4771" y="1512"/>
                                                </a:cxn>
                                                <a:cxn ang="0">
                                                  <a:pos x="4816" y="1577"/>
                                                </a:cxn>
                                                <a:cxn ang="0">
                                                  <a:pos x="4823" y="1571"/>
                                                </a:cxn>
                                                <a:cxn ang="0">
                                                  <a:pos x="4802" y="1516"/>
                                                </a:cxn>
                                                <a:cxn ang="0">
                                                  <a:pos x="4763" y="1444"/>
                                                </a:cxn>
                                                <a:cxn ang="0">
                                                  <a:pos x="4705" y="1356"/>
                                                </a:cxn>
                                                <a:cxn ang="0">
                                                  <a:pos x="4628" y="1255"/>
                                                </a:cxn>
                                                <a:cxn ang="0">
                                                  <a:pos x="4532" y="1144"/>
                                                </a:cxn>
                                                <a:cxn ang="0">
                                                  <a:pos x="4418" y="1025"/>
                                                </a:cxn>
                                                <a:cxn ang="0">
                                                  <a:pos x="4287" y="902"/>
                                                </a:cxn>
                                                <a:cxn ang="0">
                                                  <a:pos x="4138" y="777"/>
                                                </a:cxn>
                                                <a:cxn ang="0">
                                                  <a:pos x="3972" y="652"/>
                                                </a:cxn>
                                                <a:cxn ang="0">
                                                  <a:pos x="3789" y="531"/>
                                                </a:cxn>
                                                <a:cxn ang="0">
                                                  <a:pos x="3590" y="417"/>
                                                </a:cxn>
                                                <a:cxn ang="0">
                                                  <a:pos x="3373" y="312"/>
                                                </a:cxn>
                                                <a:cxn ang="0">
                                                  <a:pos x="3142" y="217"/>
                                                </a:cxn>
                                                <a:cxn ang="0">
                                                  <a:pos x="2895" y="138"/>
                                                </a:cxn>
                                                <a:cxn ang="0">
                                                  <a:pos x="2632" y="76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4825" h="1589">
                                                  <a:moveTo>
                                                    <a:pt x="2494" y="52"/>
                                                  </a:moveTo>
                                                  <a:lnTo>
                                                    <a:pt x="2329" y="29"/>
                                                  </a:lnTo>
                                                  <a:lnTo>
                                                    <a:pt x="2170" y="14"/>
                                                  </a:lnTo>
                                                  <a:lnTo>
                                                    <a:pt x="2017" y="4"/>
                                                  </a:lnTo>
                                                  <a:lnTo>
                                                    <a:pt x="1871" y="0"/>
                                                  </a:lnTo>
                                                  <a:lnTo>
                                                    <a:pt x="1731" y="1"/>
                                                  </a:lnTo>
                                                  <a:lnTo>
                                                    <a:pt x="1596" y="7"/>
                                                  </a:lnTo>
                                                  <a:lnTo>
                                                    <a:pt x="1468" y="17"/>
                                                  </a:lnTo>
                                                  <a:lnTo>
                                                    <a:pt x="1346" y="32"/>
                                                  </a:lnTo>
                                                  <a:lnTo>
                                                    <a:pt x="1230" y="51"/>
                                                  </a:lnTo>
                                                  <a:lnTo>
                                                    <a:pt x="1119" y="72"/>
                                                  </a:lnTo>
                                                  <a:lnTo>
                                                    <a:pt x="1014" y="97"/>
                                                  </a:lnTo>
                                                  <a:lnTo>
                                                    <a:pt x="914" y="125"/>
                                                  </a:lnTo>
                                                  <a:lnTo>
                                                    <a:pt x="821" y="156"/>
                                                  </a:lnTo>
                                                  <a:lnTo>
                                                    <a:pt x="733" y="187"/>
                                                  </a:lnTo>
                                                  <a:lnTo>
                                                    <a:pt x="650" y="220"/>
                                                  </a:lnTo>
                                                  <a:lnTo>
                                                    <a:pt x="573" y="255"/>
                                                  </a:lnTo>
                                                  <a:lnTo>
                                                    <a:pt x="501" y="290"/>
                                                  </a:lnTo>
                                                  <a:lnTo>
                                                    <a:pt x="433" y="326"/>
                                                  </a:lnTo>
                                                  <a:lnTo>
                                                    <a:pt x="371" y="362"/>
                                                  </a:lnTo>
                                                  <a:lnTo>
                                                    <a:pt x="315" y="398"/>
                                                  </a:lnTo>
                                                  <a:lnTo>
                                                    <a:pt x="263" y="433"/>
                                                  </a:lnTo>
                                                  <a:lnTo>
                                                    <a:pt x="216" y="467"/>
                                                  </a:lnTo>
                                                  <a:lnTo>
                                                    <a:pt x="174" y="498"/>
                                                  </a:lnTo>
                                                  <a:lnTo>
                                                    <a:pt x="136" y="529"/>
                                                  </a:lnTo>
                                                  <a:lnTo>
                                                    <a:pt x="103" y="558"/>
                                                  </a:lnTo>
                                                  <a:lnTo>
                                                    <a:pt x="76" y="584"/>
                                                  </a:lnTo>
                                                  <a:lnTo>
                                                    <a:pt x="52" y="606"/>
                                                  </a:lnTo>
                                                  <a:lnTo>
                                                    <a:pt x="33" y="626"/>
                                                  </a:lnTo>
                                                  <a:lnTo>
                                                    <a:pt x="8" y="653"/>
                                                  </a:lnTo>
                                                  <a:lnTo>
                                                    <a:pt x="0" y="664"/>
                                                  </a:lnTo>
                                                  <a:lnTo>
                                                    <a:pt x="10" y="654"/>
                                                  </a:lnTo>
                                                  <a:lnTo>
                                                    <a:pt x="40" y="631"/>
                                                  </a:lnTo>
                                                  <a:lnTo>
                                                    <a:pt x="63" y="613"/>
                                                  </a:lnTo>
                                                  <a:lnTo>
                                                    <a:pt x="91" y="594"/>
                                                  </a:lnTo>
                                                  <a:lnTo>
                                                    <a:pt x="124" y="571"/>
                                                  </a:lnTo>
                                                  <a:lnTo>
                                                    <a:pt x="161" y="547"/>
                                                  </a:lnTo>
                                                  <a:lnTo>
                                                    <a:pt x="204" y="521"/>
                                                  </a:lnTo>
                                                  <a:lnTo>
                                                    <a:pt x="251" y="493"/>
                                                  </a:lnTo>
                                                  <a:lnTo>
                                                    <a:pt x="305" y="463"/>
                                                  </a:lnTo>
                                                  <a:lnTo>
                                                    <a:pt x="362" y="434"/>
                                                  </a:lnTo>
                                                  <a:lnTo>
                                                    <a:pt x="424" y="403"/>
                                                  </a:lnTo>
                                                  <a:lnTo>
                                                    <a:pt x="492" y="373"/>
                                                  </a:lnTo>
                                                  <a:lnTo>
                                                    <a:pt x="563" y="342"/>
                                                  </a:lnTo>
                                                  <a:lnTo>
                                                    <a:pt x="640" y="312"/>
                                                  </a:lnTo>
                                                  <a:lnTo>
                                                    <a:pt x="721" y="283"/>
                                                  </a:lnTo>
                                                  <a:lnTo>
                                                    <a:pt x="809" y="254"/>
                                                  </a:lnTo>
                                                  <a:lnTo>
                                                    <a:pt x="900" y="227"/>
                                                  </a:lnTo>
                                                  <a:lnTo>
                                                    <a:pt x="996" y="203"/>
                                                  </a:lnTo>
                                                  <a:lnTo>
                                                    <a:pt x="1096" y="180"/>
                                                  </a:lnTo>
                                                  <a:lnTo>
                                                    <a:pt x="1202" y="160"/>
                                                  </a:lnTo>
                                                  <a:lnTo>
                                                    <a:pt x="1312" y="142"/>
                                                  </a:lnTo>
                                                  <a:lnTo>
                                                    <a:pt x="1427" y="128"/>
                                                  </a:lnTo>
                                                  <a:lnTo>
                                                    <a:pt x="1546" y="117"/>
                                                  </a:lnTo>
                                                  <a:lnTo>
                                                    <a:pt x="1670" y="109"/>
                                                  </a:lnTo>
                                                  <a:lnTo>
                                                    <a:pt x="1798" y="106"/>
                                                  </a:lnTo>
                                                  <a:lnTo>
                                                    <a:pt x="1932" y="107"/>
                                                  </a:lnTo>
                                                  <a:lnTo>
                                                    <a:pt x="2069" y="114"/>
                                                  </a:lnTo>
                                                  <a:lnTo>
                                                    <a:pt x="2212" y="124"/>
                                                  </a:lnTo>
                                                  <a:lnTo>
                                                    <a:pt x="2359" y="140"/>
                                                  </a:lnTo>
                                                  <a:lnTo>
                                                    <a:pt x="2511" y="163"/>
                                                  </a:lnTo>
                                                  <a:lnTo>
                                                    <a:pt x="2657" y="189"/>
                                                  </a:lnTo>
                                                  <a:lnTo>
                                                    <a:pt x="2797" y="222"/>
                                                  </a:lnTo>
                                                  <a:lnTo>
                                                    <a:pt x="2933" y="258"/>
                                                  </a:lnTo>
                                                  <a:lnTo>
                                                    <a:pt x="3063" y="299"/>
                                                  </a:lnTo>
                                                  <a:lnTo>
                                                    <a:pt x="3189" y="343"/>
                                                  </a:lnTo>
                                                  <a:lnTo>
                                                    <a:pt x="3310" y="391"/>
                                                  </a:lnTo>
                                                  <a:lnTo>
                                                    <a:pt x="3428" y="442"/>
                                                  </a:lnTo>
                                                  <a:lnTo>
                                                    <a:pt x="3538" y="495"/>
                                                  </a:lnTo>
                                                  <a:lnTo>
                                                    <a:pt x="3645" y="552"/>
                                                  </a:lnTo>
                                                  <a:lnTo>
                                                    <a:pt x="3748" y="609"/>
                                                  </a:lnTo>
                                                  <a:lnTo>
                                                    <a:pt x="3844" y="668"/>
                                                  </a:lnTo>
                                                  <a:lnTo>
                                                    <a:pt x="3938" y="728"/>
                                                  </a:lnTo>
                                                  <a:lnTo>
                                                    <a:pt x="4025" y="790"/>
                                                  </a:lnTo>
                                                  <a:lnTo>
                                                    <a:pt x="4108" y="851"/>
                                                  </a:lnTo>
                                                  <a:lnTo>
                                                    <a:pt x="4186" y="913"/>
                                                  </a:lnTo>
                                                  <a:lnTo>
                                                    <a:pt x="4260" y="974"/>
                                                  </a:lnTo>
                                                  <a:lnTo>
                                                    <a:pt x="4330" y="1034"/>
                                                  </a:lnTo>
                                                  <a:lnTo>
                                                    <a:pt x="4395" y="1094"/>
                                                  </a:lnTo>
                                                  <a:lnTo>
                                                    <a:pt x="4454" y="1151"/>
                                                  </a:lnTo>
                                                  <a:lnTo>
                                                    <a:pt x="4510" y="1207"/>
                                                  </a:lnTo>
                                                  <a:lnTo>
                                                    <a:pt x="4560" y="1260"/>
                                                  </a:lnTo>
                                                  <a:lnTo>
                                                    <a:pt x="4607" y="1311"/>
                                                  </a:lnTo>
                                                  <a:lnTo>
                                                    <a:pt x="4648" y="1358"/>
                                                  </a:lnTo>
                                                  <a:lnTo>
                                                    <a:pt x="4686" y="1404"/>
                                                  </a:lnTo>
                                                  <a:lnTo>
                                                    <a:pt x="4719" y="1444"/>
                                                  </a:lnTo>
                                                  <a:lnTo>
                                                    <a:pt x="4747" y="1481"/>
                                                  </a:lnTo>
                                                  <a:lnTo>
                                                    <a:pt x="4771" y="1512"/>
                                                  </a:lnTo>
                                                  <a:lnTo>
                                                    <a:pt x="4791" y="1539"/>
                                                  </a:lnTo>
                                                  <a:lnTo>
                                                    <a:pt x="4816" y="1577"/>
                                                  </a:lnTo>
                                                  <a:lnTo>
                                                    <a:pt x="4825" y="1589"/>
                                                  </a:lnTo>
                                                  <a:lnTo>
                                                    <a:pt x="4823" y="1571"/>
                                                  </a:lnTo>
                                                  <a:lnTo>
                                                    <a:pt x="4814" y="1546"/>
                                                  </a:lnTo>
                                                  <a:lnTo>
                                                    <a:pt x="4802" y="1516"/>
                                                  </a:lnTo>
                                                  <a:lnTo>
                                                    <a:pt x="4785" y="1483"/>
                                                  </a:lnTo>
                                                  <a:lnTo>
                                                    <a:pt x="4763" y="1444"/>
                                                  </a:lnTo>
                                                  <a:lnTo>
                                                    <a:pt x="4736" y="1401"/>
                                                  </a:lnTo>
                                                  <a:lnTo>
                                                    <a:pt x="4705" y="1356"/>
                                                  </a:lnTo>
                                                  <a:lnTo>
                                                    <a:pt x="4669" y="1307"/>
                                                  </a:lnTo>
                                                  <a:lnTo>
                                                    <a:pt x="4628" y="1255"/>
                                                  </a:lnTo>
                                                  <a:lnTo>
                                                    <a:pt x="4582" y="1200"/>
                                                  </a:lnTo>
                                                  <a:lnTo>
                                                    <a:pt x="4532" y="1144"/>
                                                  </a:lnTo>
                                                  <a:lnTo>
                                                    <a:pt x="4478" y="1085"/>
                                                  </a:lnTo>
                                                  <a:lnTo>
                                                    <a:pt x="4418" y="1025"/>
                                                  </a:lnTo>
                                                  <a:lnTo>
                                                    <a:pt x="4355" y="964"/>
                                                  </a:lnTo>
                                                  <a:lnTo>
                                                    <a:pt x="4287" y="902"/>
                                                  </a:lnTo>
                                                  <a:lnTo>
                                                    <a:pt x="4215" y="839"/>
                                                  </a:lnTo>
                                                  <a:lnTo>
                                                    <a:pt x="4138" y="777"/>
                                                  </a:lnTo>
                                                  <a:lnTo>
                                                    <a:pt x="4057" y="714"/>
                                                  </a:lnTo>
                                                  <a:lnTo>
                                                    <a:pt x="3972" y="652"/>
                                                  </a:lnTo>
                                                  <a:lnTo>
                                                    <a:pt x="3882" y="592"/>
                                                  </a:lnTo>
                                                  <a:lnTo>
                                                    <a:pt x="3789" y="531"/>
                                                  </a:lnTo>
                                                  <a:lnTo>
                                                    <a:pt x="3691" y="474"/>
                                                  </a:lnTo>
                                                  <a:lnTo>
                                                    <a:pt x="3590" y="417"/>
                                                  </a:lnTo>
                                                  <a:lnTo>
                                                    <a:pt x="3484" y="363"/>
                                                  </a:lnTo>
                                                  <a:lnTo>
                                                    <a:pt x="3373" y="312"/>
                                                  </a:lnTo>
                                                  <a:lnTo>
                                                    <a:pt x="3260" y="262"/>
                                                  </a:lnTo>
                                                  <a:lnTo>
                                                    <a:pt x="3142" y="217"/>
                                                  </a:lnTo>
                                                  <a:lnTo>
                                                    <a:pt x="3020" y="176"/>
                                                  </a:lnTo>
                                                  <a:lnTo>
                                                    <a:pt x="2895" y="138"/>
                                                  </a:lnTo>
                                                  <a:lnTo>
                                                    <a:pt x="2765" y="104"/>
                                                  </a:lnTo>
                                                  <a:lnTo>
                                                    <a:pt x="2632" y="76"/>
                                                  </a:lnTo>
                                                  <a:lnTo>
                                                    <a:pt x="2494" y="52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rgbClr val="F5FBBF"/>
                                            </a:soli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222" name="Freeform 221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633767" y="1530361"/>
                                              <a:ext cx="612775" cy="191911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4" y="1110"/>
                                                </a:cxn>
                                                <a:cxn ang="0">
                                                  <a:pos x="26" y="1062"/>
                                                </a:cxn>
                                                <a:cxn ang="0">
                                                  <a:pos x="54" y="1012"/>
                                                </a:cxn>
                                                <a:cxn ang="0">
                                                  <a:pos x="94" y="949"/>
                                                </a:cxn>
                                                <a:cxn ang="0">
                                                  <a:pos x="146" y="876"/>
                                                </a:cxn>
                                                <a:cxn ang="0">
                                                  <a:pos x="213" y="794"/>
                                                </a:cxn>
                                                <a:cxn ang="0">
                                                  <a:pos x="294" y="707"/>
                                                </a:cxn>
                                                <a:cxn ang="0">
                                                  <a:pos x="392" y="616"/>
                                                </a:cxn>
                                                <a:cxn ang="0">
                                                  <a:pos x="507" y="523"/>
                                                </a:cxn>
                                                <a:cxn ang="0">
                                                  <a:pos x="640" y="431"/>
                                                </a:cxn>
                                                <a:cxn ang="0">
                                                  <a:pos x="792" y="341"/>
                                                </a:cxn>
                                                <a:cxn ang="0">
                                                  <a:pos x="966" y="257"/>
                                                </a:cxn>
                                                <a:cxn ang="0">
                                                  <a:pos x="1161" y="180"/>
                                                </a:cxn>
                                                <a:cxn ang="0">
                                                  <a:pos x="1378" y="113"/>
                                                </a:cxn>
                                                <a:cxn ang="0">
                                                  <a:pos x="1621" y="55"/>
                                                </a:cxn>
                                                <a:cxn ang="0">
                                                  <a:pos x="1860" y="17"/>
                                                </a:cxn>
                                                <a:cxn ang="0">
                                                  <a:pos x="2072" y="1"/>
                                                </a:cxn>
                                                <a:cxn ang="0">
                                                  <a:pos x="2278" y="2"/>
                                                </a:cxn>
                                                <a:cxn ang="0">
                                                  <a:pos x="2475" y="17"/>
                                                </a:cxn>
                                                <a:cxn ang="0">
                                                  <a:pos x="2661" y="47"/>
                                                </a:cxn>
                                                <a:cxn ang="0">
                                                  <a:pos x="2838" y="87"/>
                                                </a:cxn>
                                                <a:cxn ang="0">
                                                  <a:pos x="3004" y="135"/>
                                                </a:cxn>
                                                <a:cxn ang="0">
                                                  <a:pos x="3158" y="192"/>
                                                </a:cxn>
                                                <a:cxn ang="0">
                                                  <a:pos x="3299" y="252"/>
                                                </a:cxn>
                                                <a:cxn ang="0">
                                                  <a:pos x="3426" y="316"/>
                                                </a:cxn>
                                                <a:cxn ang="0">
                                                  <a:pos x="3539" y="379"/>
                                                </a:cxn>
                                                <a:cxn ang="0">
                                                  <a:pos x="3637" y="442"/>
                                                </a:cxn>
                                                <a:cxn ang="0">
                                                  <a:pos x="3718" y="502"/>
                                                </a:cxn>
                                                <a:cxn ang="0">
                                                  <a:pos x="3781" y="556"/>
                                                </a:cxn>
                                                <a:cxn ang="0">
                                                  <a:pos x="3828" y="602"/>
                                                </a:cxn>
                                                <a:cxn ang="0">
                                                  <a:pos x="3855" y="639"/>
                                                </a:cxn>
                                                <a:cxn ang="0">
                                                  <a:pos x="3852" y="645"/>
                                                </a:cxn>
                                                <a:cxn ang="0">
                                                  <a:pos x="3803" y="607"/>
                                                </a:cxn>
                                                <a:cxn ang="0">
                                                  <a:pos x="3748" y="566"/>
                                                </a:cxn>
                                                <a:cxn ang="0">
                                                  <a:pos x="3676" y="518"/>
                                                </a:cxn>
                                                <a:cxn ang="0">
                                                  <a:pos x="3586" y="463"/>
                                                </a:cxn>
                                                <a:cxn ang="0">
                                                  <a:pos x="3482" y="404"/>
                                                </a:cxn>
                                                <a:cxn ang="0">
                                                  <a:pos x="3361" y="345"/>
                                                </a:cxn>
                                                <a:cxn ang="0">
                                                  <a:pos x="3225" y="285"/>
                                                </a:cxn>
                                                <a:cxn ang="0">
                                                  <a:pos x="3075" y="229"/>
                                                </a:cxn>
                                                <a:cxn ang="0">
                                                  <a:pos x="2912" y="179"/>
                                                </a:cxn>
                                                <a:cxn ang="0">
                                                  <a:pos x="2734" y="137"/>
                                                </a:cxn>
                                                <a:cxn ang="0">
                                                  <a:pos x="2544" y="105"/>
                                                </a:cxn>
                                                <a:cxn ang="0">
                                                  <a:pos x="2342" y="88"/>
                                                </a:cxn>
                                                <a:cxn ang="0">
                                                  <a:pos x="2129" y="85"/>
                                                </a:cxn>
                                                <a:cxn ang="0">
                                                  <a:pos x="1904" y="99"/>
                                                </a:cxn>
                                                <a:cxn ang="0">
                                                  <a:pos x="1668" y="134"/>
                                                </a:cxn>
                                                <a:cxn ang="0">
                                                  <a:pos x="1443" y="184"/>
                                                </a:cxn>
                                                <a:cxn ang="0">
                                                  <a:pos x="1236" y="245"/>
                                                </a:cxn>
                                                <a:cxn ang="0">
                                                  <a:pos x="1047" y="315"/>
                                                </a:cxn>
                                                <a:cxn ang="0">
                                                  <a:pos x="875" y="393"/>
                                                </a:cxn>
                                                <a:cxn ang="0">
                                                  <a:pos x="720" y="475"/>
                                                </a:cxn>
                                                <a:cxn ang="0">
                                                  <a:pos x="583" y="560"/>
                                                </a:cxn>
                                                <a:cxn ang="0">
                                                  <a:pos x="460" y="646"/>
                                                </a:cxn>
                                                <a:cxn ang="0">
                                                  <a:pos x="354" y="731"/>
                                                </a:cxn>
                                                <a:cxn ang="0">
                                                  <a:pos x="262" y="814"/>
                                                </a:cxn>
                                                <a:cxn ang="0">
                                                  <a:pos x="185" y="889"/>
                                                </a:cxn>
                                                <a:cxn ang="0">
                                                  <a:pos x="122" y="958"/>
                                                </a:cxn>
                                                <a:cxn ang="0">
                                                  <a:pos x="72" y="1018"/>
                                                </a:cxn>
                                                <a:cxn ang="0">
                                                  <a:pos x="36" y="1065"/>
                                                </a:cxn>
                                                <a:cxn ang="0">
                                                  <a:pos x="5" y="1110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3862" h="1119">
                                                  <a:moveTo>
                                                    <a:pt x="0" y="1119"/>
                                                  </a:moveTo>
                                                  <a:lnTo>
                                                    <a:pt x="4" y="1110"/>
                                                  </a:lnTo>
                                                  <a:lnTo>
                                                    <a:pt x="16" y="1082"/>
                                                  </a:lnTo>
                                                  <a:lnTo>
                                                    <a:pt x="26" y="1062"/>
                                                  </a:lnTo>
                                                  <a:lnTo>
                                                    <a:pt x="39" y="1038"/>
                                                  </a:lnTo>
                                                  <a:lnTo>
                                                    <a:pt x="54" y="1012"/>
                                                  </a:lnTo>
                                                  <a:lnTo>
                                                    <a:pt x="72" y="982"/>
                                                  </a:lnTo>
                                                  <a:lnTo>
                                                    <a:pt x="94" y="949"/>
                                                  </a:lnTo>
                                                  <a:lnTo>
                                                    <a:pt x="119" y="913"/>
                                                  </a:lnTo>
                                                  <a:lnTo>
                                                    <a:pt x="146" y="876"/>
                                                  </a:lnTo>
                                                  <a:lnTo>
                                                    <a:pt x="178" y="836"/>
                                                  </a:lnTo>
                                                  <a:lnTo>
                                                    <a:pt x="213" y="794"/>
                                                  </a:lnTo>
                                                  <a:lnTo>
                                                    <a:pt x="252" y="751"/>
                                                  </a:lnTo>
                                                  <a:lnTo>
                                                    <a:pt x="294" y="707"/>
                                                  </a:lnTo>
                                                  <a:lnTo>
                                                    <a:pt x="341" y="662"/>
                                                  </a:lnTo>
                                                  <a:lnTo>
                                                    <a:pt x="392" y="616"/>
                                                  </a:lnTo>
                                                  <a:lnTo>
                                                    <a:pt x="447" y="569"/>
                                                  </a:lnTo>
                                                  <a:lnTo>
                                                    <a:pt x="507" y="523"/>
                                                  </a:lnTo>
                                                  <a:lnTo>
                                                    <a:pt x="571" y="477"/>
                                                  </a:lnTo>
                                                  <a:lnTo>
                                                    <a:pt x="640" y="431"/>
                                                  </a:lnTo>
                                                  <a:lnTo>
                                                    <a:pt x="714" y="386"/>
                                                  </a:lnTo>
                                                  <a:lnTo>
                                                    <a:pt x="792" y="341"/>
                                                  </a:lnTo>
                                                  <a:lnTo>
                                                    <a:pt x="876" y="299"/>
                                                  </a:lnTo>
                                                  <a:lnTo>
                                                    <a:pt x="966" y="257"/>
                                                  </a:lnTo>
                                                  <a:lnTo>
                                                    <a:pt x="1060" y="217"/>
                                                  </a:lnTo>
                                                  <a:lnTo>
                                                    <a:pt x="1161" y="180"/>
                                                  </a:lnTo>
                                                  <a:lnTo>
                                                    <a:pt x="1266" y="144"/>
                                                  </a:lnTo>
                                                  <a:lnTo>
                                                    <a:pt x="1378" y="113"/>
                                                  </a:lnTo>
                                                  <a:lnTo>
                                                    <a:pt x="1496" y="82"/>
                                                  </a:lnTo>
                                                  <a:lnTo>
                                                    <a:pt x="1621" y="55"/>
                                                  </a:lnTo>
                                                  <a:lnTo>
                                                    <a:pt x="1751" y="33"/>
                                                  </a:lnTo>
                                                  <a:lnTo>
                                                    <a:pt x="1860" y="17"/>
                                                  </a:lnTo>
                                                  <a:lnTo>
                                                    <a:pt x="1967" y="7"/>
                                                  </a:lnTo>
                                                  <a:lnTo>
                                                    <a:pt x="2072" y="1"/>
                                                  </a:lnTo>
                                                  <a:lnTo>
                                                    <a:pt x="2176" y="0"/>
                                                  </a:lnTo>
                                                  <a:lnTo>
                                                    <a:pt x="2278" y="2"/>
                                                  </a:lnTo>
                                                  <a:lnTo>
                                                    <a:pt x="2377" y="8"/>
                                                  </a:lnTo>
                                                  <a:lnTo>
                                                    <a:pt x="2475" y="17"/>
                                                  </a:lnTo>
                                                  <a:lnTo>
                                                    <a:pt x="2569" y="30"/>
                                                  </a:lnTo>
                                                  <a:lnTo>
                                                    <a:pt x="2661" y="47"/>
                                                  </a:lnTo>
                                                  <a:lnTo>
                                                    <a:pt x="2752" y="65"/>
                                                  </a:lnTo>
                                                  <a:lnTo>
                                                    <a:pt x="2838" y="87"/>
                                                  </a:lnTo>
                                                  <a:lnTo>
                                                    <a:pt x="2923" y="111"/>
                                                  </a:lnTo>
                                                  <a:lnTo>
                                                    <a:pt x="3004" y="135"/>
                                                  </a:lnTo>
                                                  <a:lnTo>
                                                    <a:pt x="3082" y="163"/>
                                                  </a:lnTo>
                                                  <a:lnTo>
                                                    <a:pt x="3158" y="192"/>
                                                  </a:lnTo>
                                                  <a:lnTo>
                                                    <a:pt x="3230" y="221"/>
                                                  </a:lnTo>
                                                  <a:lnTo>
                                                    <a:pt x="3299" y="252"/>
                                                  </a:lnTo>
                                                  <a:lnTo>
                                                    <a:pt x="3365" y="284"/>
                                                  </a:lnTo>
                                                  <a:lnTo>
                                                    <a:pt x="3426" y="316"/>
                                                  </a:lnTo>
                                                  <a:lnTo>
                                                    <a:pt x="3485" y="348"/>
                                                  </a:lnTo>
                                                  <a:lnTo>
                                                    <a:pt x="3539" y="379"/>
                                                  </a:lnTo>
                                                  <a:lnTo>
                                                    <a:pt x="3589" y="411"/>
                                                  </a:lnTo>
                                                  <a:lnTo>
                                                    <a:pt x="3637" y="442"/>
                                                  </a:lnTo>
                                                  <a:lnTo>
                                                    <a:pt x="3679" y="473"/>
                                                  </a:lnTo>
                                                  <a:lnTo>
                                                    <a:pt x="3718" y="502"/>
                                                  </a:lnTo>
                                                  <a:lnTo>
                                                    <a:pt x="3752" y="529"/>
                                                  </a:lnTo>
                                                  <a:lnTo>
                                                    <a:pt x="3781" y="556"/>
                                                  </a:lnTo>
                                                  <a:lnTo>
                                                    <a:pt x="3807" y="581"/>
                                                  </a:lnTo>
                                                  <a:lnTo>
                                                    <a:pt x="3828" y="602"/>
                                                  </a:lnTo>
                                                  <a:lnTo>
                                                    <a:pt x="3844" y="623"/>
                                                  </a:lnTo>
                                                  <a:lnTo>
                                                    <a:pt x="3855" y="639"/>
                                                  </a:lnTo>
                                                  <a:lnTo>
                                                    <a:pt x="3862" y="653"/>
                                                  </a:lnTo>
                                                  <a:lnTo>
                                                    <a:pt x="3852" y="645"/>
                                                  </a:lnTo>
                                                  <a:lnTo>
                                                    <a:pt x="3824" y="623"/>
                                                  </a:lnTo>
                                                  <a:lnTo>
                                                    <a:pt x="3803" y="607"/>
                                                  </a:lnTo>
                                                  <a:lnTo>
                                                    <a:pt x="3777" y="588"/>
                                                  </a:lnTo>
                                                  <a:lnTo>
                                                    <a:pt x="3748" y="566"/>
                                                  </a:lnTo>
                                                  <a:lnTo>
                                                    <a:pt x="3714" y="544"/>
                                                  </a:lnTo>
                                                  <a:lnTo>
                                                    <a:pt x="3676" y="518"/>
                                                  </a:lnTo>
                                                  <a:lnTo>
                                                    <a:pt x="3634" y="491"/>
                                                  </a:lnTo>
                                                  <a:lnTo>
                                                    <a:pt x="3586" y="463"/>
                                                  </a:lnTo>
                                                  <a:lnTo>
                                                    <a:pt x="3536" y="434"/>
                                                  </a:lnTo>
                                                  <a:lnTo>
                                                    <a:pt x="3482" y="404"/>
                                                  </a:lnTo>
                                                  <a:lnTo>
                                                    <a:pt x="3423" y="374"/>
                                                  </a:lnTo>
                                                  <a:lnTo>
                                                    <a:pt x="3361" y="345"/>
                                                  </a:lnTo>
                                                  <a:lnTo>
                                                    <a:pt x="3295" y="314"/>
                                                  </a:lnTo>
                                                  <a:lnTo>
                                                    <a:pt x="3225" y="285"/>
                                                  </a:lnTo>
                                                  <a:lnTo>
                                                    <a:pt x="3152" y="256"/>
                                                  </a:lnTo>
                                                  <a:lnTo>
                                                    <a:pt x="3075" y="229"/>
                                                  </a:lnTo>
                                                  <a:lnTo>
                                                    <a:pt x="2995" y="203"/>
                                                  </a:lnTo>
                                                  <a:lnTo>
                                                    <a:pt x="2912" y="179"/>
                                                  </a:lnTo>
                                                  <a:lnTo>
                                                    <a:pt x="2825" y="157"/>
                                                  </a:lnTo>
                                                  <a:lnTo>
                                                    <a:pt x="2734" y="137"/>
                                                  </a:lnTo>
                                                  <a:lnTo>
                                                    <a:pt x="2641" y="120"/>
                                                  </a:lnTo>
                                                  <a:lnTo>
                                                    <a:pt x="2544" y="105"/>
                                                  </a:lnTo>
                                                  <a:lnTo>
                                                    <a:pt x="2445" y="95"/>
                                                  </a:lnTo>
                                                  <a:lnTo>
                                                    <a:pt x="2342" y="88"/>
                                                  </a:lnTo>
                                                  <a:lnTo>
                                                    <a:pt x="2236" y="84"/>
                                                  </a:lnTo>
                                                  <a:lnTo>
                                                    <a:pt x="2129" y="85"/>
                                                  </a:lnTo>
                                                  <a:lnTo>
                                                    <a:pt x="2018" y="90"/>
                                                  </a:lnTo>
                                                  <a:lnTo>
                                                    <a:pt x="1904" y="99"/>
                                                  </a:lnTo>
                                                  <a:lnTo>
                                                    <a:pt x="1788" y="115"/>
                                                  </a:lnTo>
                                                  <a:lnTo>
                                                    <a:pt x="1668" y="134"/>
                                                  </a:lnTo>
                                                  <a:lnTo>
                                                    <a:pt x="1553" y="158"/>
                                                  </a:lnTo>
                                                  <a:lnTo>
                                                    <a:pt x="1443" y="184"/>
                                                  </a:lnTo>
                                                  <a:lnTo>
                                                    <a:pt x="1337" y="213"/>
                                                  </a:lnTo>
                                                  <a:lnTo>
                                                    <a:pt x="1236" y="245"/>
                                                  </a:lnTo>
                                                  <a:lnTo>
                                                    <a:pt x="1139" y="279"/>
                                                  </a:lnTo>
                                                  <a:lnTo>
                                                    <a:pt x="1047" y="315"/>
                                                  </a:lnTo>
                                                  <a:lnTo>
                                                    <a:pt x="958" y="353"/>
                                                  </a:lnTo>
                                                  <a:lnTo>
                                                    <a:pt x="875" y="393"/>
                                                  </a:lnTo>
                                                  <a:lnTo>
                                                    <a:pt x="796" y="433"/>
                                                  </a:lnTo>
                                                  <a:lnTo>
                                                    <a:pt x="720" y="475"/>
                                                  </a:lnTo>
                                                  <a:lnTo>
                                                    <a:pt x="649" y="517"/>
                                                  </a:lnTo>
                                                  <a:lnTo>
                                                    <a:pt x="583" y="560"/>
                                                  </a:lnTo>
                                                  <a:lnTo>
                                                    <a:pt x="519" y="603"/>
                                                  </a:lnTo>
                                                  <a:lnTo>
                                                    <a:pt x="460" y="646"/>
                                                  </a:lnTo>
                                                  <a:lnTo>
                                                    <a:pt x="405" y="689"/>
                                                  </a:lnTo>
                                                  <a:lnTo>
                                                    <a:pt x="354" y="731"/>
                                                  </a:lnTo>
                                                  <a:lnTo>
                                                    <a:pt x="306" y="773"/>
                                                  </a:lnTo>
                                                  <a:lnTo>
                                                    <a:pt x="262" y="814"/>
                                                  </a:lnTo>
                                                  <a:lnTo>
                                                    <a:pt x="221" y="853"/>
                                                  </a:lnTo>
                                                  <a:lnTo>
                                                    <a:pt x="185" y="889"/>
                                                  </a:lnTo>
                                                  <a:lnTo>
                                                    <a:pt x="151" y="925"/>
                                                  </a:lnTo>
                                                  <a:lnTo>
                                                    <a:pt x="122" y="958"/>
                                                  </a:lnTo>
                                                  <a:lnTo>
                                                    <a:pt x="96" y="990"/>
                                                  </a:lnTo>
                                                  <a:lnTo>
                                                    <a:pt x="72" y="1018"/>
                                                  </a:lnTo>
                                                  <a:lnTo>
                                                    <a:pt x="53" y="1043"/>
                                                  </a:lnTo>
                                                  <a:lnTo>
                                                    <a:pt x="36" y="1065"/>
                                                  </a:lnTo>
                                                  <a:lnTo>
                                                    <a:pt x="22" y="1084"/>
                                                  </a:lnTo>
                                                  <a:lnTo>
                                                    <a:pt x="5" y="1110"/>
                                                  </a:lnTo>
                                                  <a:lnTo>
                                                    <a:pt x="0" y="1119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225" name="Freeform 224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908402" y="1928802"/>
                                              <a:ext cx="577850" cy="166209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1463" y="58"/>
                                                </a:cxn>
                                                <a:cxn ang="0">
                                                  <a:pos x="1237" y="110"/>
                                                </a:cxn>
                                                <a:cxn ang="0">
                                                  <a:pos x="1036" y="171"/>
                                                </a:cxn>
                                                <a:cxn ang="0">
                                                  <a:pos x="857" y="239"/>
                                                </a:cxn>
                                                <a:cxn ang="0">
                                                  <a:pos x="697" y="313"/>
                                                </a:cxn>
                                                <a:cxn ang="0">
                                                  <a:pos x="559" y="390"/>
                                                </a:cxn>
                                                <a:cxn ang="0">
                                                  <a:pos x="440" y="469"/>
                                                </a:cxn>
                                                <a:cxn ang="0">
                                                  <a:pos x="337" y="547"/>
                                                </a:cxn>
                                                <a:cxn ang="0">
                                                  <a:pos x="251" y="625"/>
                                                </a:cxn>
                                                <a:cxn ang="0">
                                                  <a:pos x="180" y="698"/>
                                                </a:cxn>
                                                <a:cxn ang="0">
                                                  <a:pos x="124" y="766"/>
                                                </a:cxn>
                                                <a:cxn ang="0">
                                                  <a:pos x="78" y="828"/>
                                                </a:cxn>
                                                <a:cxn ang="0">
                                                  <a:pos x="46" y="881"/>
                                                </a:cxn>
                                                <a:cxn ang="0">
                                                  <a:pos x="22" y="923"/>
                                                </a:cxn>
                                                <a:cxn ang="0">
                                                  <a:pos x="3" y="962"/>
                                                </a:cxn>
                                                <a:cxn ang="0">
                                                  <a:pos x="6" y="963"/>
                                                </a:cxn>
                                                <a:cxn ang="0">
                                                  <a:pos x="47" y="907"/>
                                                </a:cxn>
                                                <a:cxn ang="0">
                                                  <a:pos x="106" y="835"/>
                                                </a:cxn>
                                                <a:cxn ang="0">
                                                  <a:pos x="161" y="778"/>
                                                </a:cxn>
                                                <a:cxn ang="0">
                                                  <a:pos x="228" y="713"/>
                                                </a:cxn>
                                                <a:cxn ang="0">
                                                  <a:pos x="309" y="643"/>
                                                </a:cxn>
                                                <a:cxn ang="0">
                                                  <a:pos x="405" y="571"/>
                                                </a:cxn>
                                                <a:cxn ang="0">
                                                  <a:pos x="515" y="497"/>
                                                </a:cxn>
                                                <a:cxn ang="0">
                                                  <a:pos x="639" y="423"/>
                                                </a:cxn>
                                                <a:cxn ang="0">
                                                  <a:pos x="781" y="353"/>
                                                </a:cxn>
                                                <a:cxn ang="0">
                                                  <a:pos x="938" y="285"/>
                                                </a:cxn>
                                                <a:cxn ang="0">
                                                  <a:pos x="1112" y="223"/>
                                                </a:cxn>
                                                <a:cxn ang="0">
                                                  <a:pos x="1304" y="168"/>
                                                </a:cxn>
                                                <a:cxn ang="0">
                                                  <a:pos x="1515" y="123"/>
                                                </a:cxn>
                                                <a:cxn ang="0">
                                                  <a:pos x="1736" y="89"/>
                                                </a:cxn>
                                                <a:cxn ang="0">
                                                  <a:pos x="1949" y="71"/>
                                                </a:cxn>
                                                <a:cxn ang="0">
                                                  <a:pos x="2152" y="69"/>
                                                </a:cxn>
                                                <a:cxn ang="0">
                                                  <a:pos x="2345" y="80"/>
                                                </a:cxn>
                                                <a:cxn ang="0">
                                                  <a:pos x="2528" y="101"/>
                                                </a:cxn>
                                                <a:cxn ang="0">
                                                  <a:pos x="2699" y="132"/>
                                                </a:cxn>
                                                <a:cxn ang="0">
                                                  <a:pos x="2859" y="170"/>
                                                </a:cxn>
                                                <a:cxn ang="0">
                                                  <a:pos x="3006" y="213"/>
                                                </a:cxn>
                                                <a:cxn ang="0">
                                                  <a:pos x="3139" y="259"/>
                                                </a:cxn>
                                                <a:cxn ang="0">
                                                  <a:pos x="3258" y="305"/>
                                                </a:cxn>
                                                <a:cxn ang="0">
                                                  <a:pos x="3362" y="352"/>
                                                </a:cxn>
                                                <a:cxn ang="0">
                                                  <a:pos x="3451" y="396"/>
                                                </a:cxn>
                                                <a:cxn ang="0">
                                                  <a:pos x="3552" y="451"/>
                                                </a:cxn>
                                                <a:cxn ang="0">
                                                  <a:pos x="3627" y="497"/>
                                                </a:cxn>
                                                <a:cxn ang="0">
                                                  <a:pos x="3630" y="492"/>
                                                </a:cxn>
                                                <a:cxn ang="0">
                                                  <a:pos x="3602" y="461"/>
                                                </a:cxn>
                                                <a:cxn ang="0">
                                                  <a:pos x="3554" y="424"/>
                                                </a:cxn>
                                                <a:cxn ang="0">
                                                  <a:pos x="3489" y="381"/>
                                                </a:cxn>
                                                <a:cxn ang="0">
                                                  <a:pos x="3408" y="334"/>
                                                </a:cxn>
                                                <a:cxn ang="0">
                                                  <a:pos x="3311" y="284"/>
                                                </a:cxn>
                                                <a:cxn ang="0">
                                                  <a:pos x="3199" y="234"/>
                                                </a:cxn>
                                                <a:cxn ang="0">
                                                  <a:pos x="3073" y="184"/>
                                                </a:cxn>
                                                <a:cxn ang="0">
                                                  <a:pos x="2934" y="137"/>
                                                </a:cxn>
                                                <a:cxn ang="0">
                                                  <a:pos x="2784" y="95"/>
                                                </a:cxn>
                                                <a:cxn ang="0">
                                                  <a:pos x="2623" y="58"/>
                                                </a:cxn>
                                                <a:cxn ang="0">
                                                  <a:pos x="2453" y="28"/>
                                                </a:cxn>
                                                <a:cxn ang="0">
                                                  <a:pos x="2272" y="9"/>
                                                </a:cxn>
                                                <a:cxn ang="0">
                                                  <a:pos x="2084" y="0"/>
                                                </a:cxn>
                                                <a:cxn ang="0">
                                                  <a:pos x="1889" y="4"/>
                                                </a:cxn>
                                                <a:cxn ang="0">
                                                  <a:pos x="1688" y="21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3638" h="970">
                                                  <a:moveTo>
                                                    <a:pt x="1585" y="37"/>
                                                  </a:moveTo>
                                                  <a:lnTo>
                                                    <a:pt x="1463" y="58"/>
                                                  </a:lnTo>
                                                  <a:lnTo>
                                                    <a:pt x="1347" y="83"/>
                                                  </a:lnTo>
                                                  <a:lnTo>
                                                    <a:pt x="1237" y="110"/>
                                                  </a:lnTo>
                                                  <a:lnTo>
                                                    <a:pt x="1134" y="140"/>
                                                  </a:lnTo>
                                                  <a:lnTo>
                                                    <a:pt x="1036" y="171"/>
                                                  </a:lnTo>
                                                  <a:lnTo>
                                                    <a:pt x="944" y="205"/>
                                                  </a:lnTo>
                                                  <a:lnTo>
                                                    <a:pt x="857" y="239"/>
                                                  </a:lnTo>
                                                  <a:lnTo>
                                                    <a:pt x="774" y="276"/>
                                                  </a:lnTo>
                                                  <a:lnTo>
                                                    <a:pt x="697" y="313"/>
                                                  </a:lnTo>
                                                  <a:lnTo>
                                                    <a:pt x="627" y="351"/>
                                                  </a:lnTo>
                                                  <a:lnTo>
                                                    <a:pt x="559" y="390"/>
                                                  </a:lnTo>
                                                  <a:lnTo>
                                                    <a:pt x="497" y="429"/>
                                                  </a:lnTo>
                                                  <a:lnTo>
                                                    <a:pt x="440" y="469"/>
                                                  </a:lnTo>
                                                  <a:lnTo>
                                                    <a:pt x="386" y="508"/>
                                                  </a:lnTo>
                                                  <a:lnTo>
                                                    <a:pt x="337" y="547"/>
                                                  </a:lnTo>
                                                  <a:lnTo>
                                                    <a:pt x="292" y="586"/>
                                                  </a:lnTo>
                                                  <a:lnTo>
                                                    <a:pt x="251" y="625"/>
                                                  </a:lnTo>
                                                  <a:lnTo>
                                                    <a:pt x="214" y="662"/>
                                                  </a:lnTo>
                                                  <a:lnTo>
                                                    <a:pt x="180" y="698"/>
                                                  </a:lnTo>
                                                  <a:lnTo>
                                                    <a:pt x="150" y="733"/>
                                                  </a:lnTo>
                                                  <a:lnTo>
                                                    <a:pt x="124" y="766"/>
                                                  </a:lnTo>
                                                  <a:lnTo>
                                                    <a:pt x="99" y="798"/>
                                                  </a:lnTo>
                                                  <a:lnTo>
                                                    <a:pt x="78" y="828"/>
                                                  </a:lnTo>
                                                  <a:lnTo>
                                                    <a:pt x="61" y="856"/>
                                                  </a:lnTo>
                                                  <a:lnTo>
                                                    <a:pt x="46" y="881"/>
                                                  </a:lnTo>
                                                  <a:lnTo>
                                                    <a:pt x="32" y="904"/>
                                                  </a:lnTo>
                                                  <a:lnTo>
                                                    <a:pt x="22" y="923"/>
                                                  </a:lnTo>
                                                  <a:lnTo>
                                                    <a:pt x="14" y="940"/>
                                                  </a:lnTo>
                                                  <a:lnTo>
                                                    <a:pt x="3" y="962"/>
                                                  </a:lnTo>
                                                  <a:lnTo>
                                                    <a:pt x="0" y="970"/>
                                                  </a:lnTo>
                                                  <a:lnTo>
                                                    <a:pt x="6" y="963"/>
                                                  </a:lnTo>
                                                  <a:lnTo>
                                                    <a:pt x="21" y="941"/>
                                                  </a:lnTo>
                                                  <a:lnTo>
                                                    <a:pt x="47" y="907"/>
                                                  </a:lnTo>
                                                  <a:lnTo>
                                                    <a:pt x="83" y="862"/>
                                                  </a:lnTo>
                                                  <a:lnTo>
                                                    <a:pt x="106" y="835"/>
                                                  </a:lnTo>
                                                  <a:lnTo>
                                                    <a:pt x="132" y="807"/>
                                                  </a:lnTo>
                                                  <a:lnTo>
                                                    <a:pt x="161" y="778"/>
                                                  </a:lnTo>
                                                  <a:lnTo>
                                                    <a:pt x="192" y="746"/>
                                                  </a:lnTo>
                                                  <a:lnTo>
                                                    <a:pt x="228" y="713"/>
                                                  </a:lnTo>
                                                  <a:lnTo>
                                                    <a:pt x="267" y="679"/>
                                                  </a:lnTo>
                                                  <a:lnTo>
                                                    <a:pt x="309" y="643"/>
                                                  </a:lnTo>
                                                  <a:lnTo>
                                                    <a:pt x="356" y="607"/>
                                                  </a:lnTo>
                                                  <a:lnTo>
                                                    <a:pt x="405" y="571"/>
                                                  </a:lnTo>
                                                  <a:lnTo>
                                                    <a:pt x="457" y="534"/>
                                                  </a:lnTo>
                                                  <a:lnTo>
                                                    <a:pt x="515" y="497"/>
                                                  </a:lnTo>
                                                  <a:lnTo>
                                                    <a:pt x="575" y="460"/>
                                                  </a:lnTo>
                                                  <a:lnTo>
                                                    <a:pt x="639" y="423"/>
                                                  </a:lnTo>
                                                  <a:lnTo>
                                                    <a:pt x="708" y="388"/>
                                                  </a:lnTo>
                                                  <a:lnTo>
                                                    <a:pt x="781" y="353"/>
                                                  </a:lnTo>
                                                  <a:lnTo>
                                                    <a:pt x="857" y="318"/>
                                                  </a:lnTo>
                                                  <a:lnTo>
                                                    <a:pt x="938" y="285"/>
                                                  </a:lnTo>
                                                  <a:lnTo>
                                                    <a:pt x="1023" y="253"/>
                                                  </a:lnTo>
                                                  <a:lnTo>
                                                    <a:pt x="1112" y="223"/>
                                                  </a:lnTo>
                                                  <a:lnTo>
                                                    <a:pt x="1206" y="195"/>
                                                  </a:lnTo>
                                                  <a:lnTo>
                                                    <a:pt x="1304" y="168"/>
                                                  </a:lnTo>
                                                  <a:lnTo>
                                                    <a:pt x="1407" y="144"/>
                                                  </a:lnTo>
                                                  <a:lnTo>
                                                    <a:pt x="1515" y="123"/>
                                                  </a:lnTo>
                                                  <a:lnTo>
                                                    <a:pt x="1627" y="103"/>
                                                  </a:lnTo>
                                                  <a:lnTo>
                                                    <a:pt x="1736" y="89"/>
                                                  </a:lnTo>
                                                  <a:lnTo>
                                                    <a:pt x="1844" y="78"/>
                                                  </a:lnTo>
                                                  <a:lnTo>
                                                    <a:pt x="1949" y="71"/>
                                                  </a:lnTo>
                                                  <a:lnTo>
                                                    <a:pt x="2052" y="68"/>
                                                  </a:lnTo>
                                                  <a:lnTo>
                                                    <a:pt x="2152" y="69"/>
                                                  </a:lnTo>
                                                  <a:lnTo>
                                                    <a:pt x="2250" y="74"/>
                                                  </a:lnTo>
                                                  <a:lnTo>
                                                    <a:pt x="2345" y="80"/>
                                                  </a:lnTo>
                                                  <a:lnTo>
                                                    <a:pt x="2439" y="90"/>
                                                  </a:lnTo>
                                                  <a:lnTo>
                                                    <a:pt x="2528" y="101"/>
                                                  </a:lnTo>
                                                  <a:lnTo>
                                                    <a:pt x="2615" y="116"/>
                                                  </a:lnTo>
                                                  <a:lnTo>
                                                    <a:pt x="2699" y="132"/>
                                                  </a:lnTo>
                                                  <a:lnTo>
                                                    <a:pt x="2781" y="150"/>
                                                  </a:lnTo>
                                                  <a:lnTo>
                                                    <a:pt x="2859" y="170"/>
                                                  </a:lnTo>
                                                  <a:lnTo>
                                                    <a:pt x="2934" y="190"/>
                                                  </a:lnTo>
                                                  <a:lnTo>
                                                    <a:pt x="3006" y="213"/>
                                                  </a:lnTo>
                                                  <a:lnTo>
                                                    <a:pt x="3074" y="236"/>
                                                  </a:lnTo>
                                                  <a:lnTo>
                                                    <a:pt x="3139" y="259"/>
                                                  </a:lnTo>
                                                  <a:lnTo>
                                                    <a:pt x="3200" y="282"/>
                                                  </a:lnTo>
                                                  <a:lnTo>
                                                    <a:pt x="3258" y="305"/>
                                                  </a:lnTo>
                                                  <a:lnTo>
                                                    <a:pt x="3312" y="329"/>
                                                  </a:lnTo>
                                                  <a:lnTo>
                                                    <a:pt x="3362" y="352"/>
                                                  </a:lnTo>
                                                  <a:lnTo>
                                                    <a:pt x="3409" y="374"/>
                                                  </a:lnTo>
                                                  <a:lnTo>
                                                    <a:pt x="3451" y="396"/>
                                                  </a:lnTo>
                                                  <a:lnTo>
                                                    <a:pt x="3489" y="415"/>
                                                  </a:lnTo>
                                                  <a:lnTo>
                                                    <a:pt x="3552" y="451"/>
                                                  </a:lnTo>
                                                  <a:lnTo>
                                                    <a:pt x="3600" y="479"/>
                                                  </a:lnTo>
                                                  <a:lnTo>
                                                    <a:pt x="3627" y="497"/>
                                                  </a:lnTo>
                                                  <a:lnTo>
                                                    <a:pt x="3638" y="503"/>
                                                  </a:lnTo>
                                                  <a:lnTo>
                                                    <a:pt x="3630" y="492"/>
                                                  </a:lnTo>
                                                  <a:lnTo>
                                                    <a:pt x="3618" y="478"/>
                                                  </a:lnTo>
                                                  <a:lnTo>
                                                    <a:pt x="3602" y="461"/>
                                                  </a:lnTo>
                                                  <a:lnTo>
                                                    <a:pt x="3580" y="444"/>
                                                  </a:lnTo>
                                                  <a:lnTo>
                                                    <a:pt x="3554" y="424"/>
                                                  </a:lnTo>
                                                  <a:lnTo>
                                                    <a:pt x="3524" y="404"/>
                                                  </a:lnTo>
                                                  <a:lnTo>
                                                    <a:pt x="3489" y="381"/>
                                                  </a:lnTo>
                                                  <a:lnTo>
                                                    <a:pt x="3451" y="358"/>
                                                  </a:lnTo>
                                                  <a:lnTo>
                                                    <a:pt x="3408" y="334"/>
                                                  </a:lnTo>
                                                  <a:lnTo>
                                                    <a:pt x="3361" y="310"/>
                                                  </a:lnTo>
                                                  <a:lnTo>
                                                    <a:pt x="3311" y="284"/>
                                                  </a:lnTo>
                                                  <a:lnTo>
                                                    <a:pt x="3257" y="259"/>
                                                  </a:lnTo>
                                                  <a:lnTo>
                                                    <a:pt x="3199" y="234"/>
                                                  </a:lnTo>
                                                  <a:lnTo>
                                                    <a:pt x="3138" y="209"/>
                                                  </a:lnTo>
                                                  <a:lnTo>
                                                    <a:pt x="3073" y="184"/>
                                                  </a:lnTo>
                                                  <a:lnTo>
                                                    <a:pt x="3005" y="161"/>
                                                  </a:lnTo>
                                                  <a:lnTo>
                                                    <a:pt x="2934" y="137"/>
                                                  </a:lnTo>
                                                  <a:lnTo>
                                                    <a:pt x="2861" y="116"/>
                                                  </a:lnTo>
                                                  <a:lnTo>
                                                    <a:pt x="2784" y="95"/>
                                                  </a:lnTo>
                                                  <a:lnTo>
                                                    <a:pt x="2705" y="76"/>
                                                  </a:lnTo>
                                                  <a:lnTo>
                                                    <a:pt x="2623" y="58"/>
                                                  </a:lnTo>
                                                  <a:lnTo>
                                                    <a:pt x="2539" y="42"/>
                                                  </a:lnTo>
                                                  <a:lnTo>
                                                    <a:pt x="2453" y="28"/>
                                                  </a:lnTo>
                                                  <a:lnTo>
                                                    <a:pt x="2364" y="17"/>
                                                  </a:lnTo>
                                                  <a:lnTo>
                                                    <a:pt x="2272" y="9"/>
                                                  </a:lnTo>
                                                  <a:lnTo>
                                                    <a:pt x="2180" y="3"/>
                                                  </a:lnTo>
                                                  <a:lnTo>
                                                    <a:pt x="2084" y="0"/>
                                                  </a:lnTo>
                                                  <a:lnTo>
                                                    <a:pt x="1988" y="0"/>
                                                  </a:lnTo>
                                                  <a:lnTo>
                                                    <a:pt x="1889" y="4"/>
                                                  </a:lnTo>
                                                  <a:lnTo>
                                                    <a:pt x="1790" y="11"/>
                                                  </a:lnTo>
                                                  <a:lnTo>
                                                    <a:pt x="1688" y="21"/>
                                                  </a:lnTo>
                                                  <a:lnTo>
                                                    <a:pt x="1585" y="37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rgbClr val="FAFEF2"/>
                                            </a:soli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231" name="자유형 6"/>
                                            <a:cNvSpPr/>
                                          </a:nvSpPr>
                                          <a:spPr>
                                            <a:xfrm rot="5400000">
                                              <a:off x="1924053" y="3219427"/>
                                              <a:ext cx="3867134" cy="857256"/>
                                            </a:xfrm>
                                            <a:custGeom>
                                              <a:avLst/>
                                              <a:gdLst>
                                                <a:gd name="connsiteX0" fmla="*/ 0 w 6153150"/>
                                                <a:gd name="connsiteY0" fmla="*/ 133268 h 2247818"/>
                                                <a:gd name="connsiteX1" fmla="*/ 66675 w 6153150"/>
                                                <a:gd name="connsiteY1" fmla="*/ 95168 h 2247818"/>
                                                <a:gd name="connsiteX2" fmla="*/ 95250 w 6153150"/>
                                                <a:gd name="connsiteY2" fmla="*/ 104693 h 2247818"/>
                                                <a:gd name="connsiteX3" fmla="*/ 123825 w 6153150"/>
                                                <a:gd name="connsiteY3" fmla="*/ 95168 h 2247818"/>
                                                <a:gd name="connsiteX4" fmla="*/ 152400 w 6153150"/>
                                                <a:gd name="connsiteY4" fmla="*/ 76118 h 2247818"/>
                                                <a:gd name="connsiteX5" fmla="*/ 161925 w 6153150"/>
                                                <a:gd name="connsiteY5" fmla="*/ 104693 h 2247818"/>
                                                <a:gd name="connsiteX6" fmla="*/ 190500 w 6153150"/>
                                                <a:gd name="connsiteY6" fmla="*/ 114218 h 2247818"/>
                                                <a:gd name="connsiteX7" fmla="*/ 219075 w 6153150"/>
                                                <a:gd name="connsiteY7" fmla="*/ 104693 h 2247818"/>
                                                <a:gd name="connsiteX8" fmla="*/ 266700 w 6153150"/>
                                                <a:gd name="connsiteY8" fmla="*/ 142793 h 2247818"/>
                                                <a:gd name="connsiteX9" fmla="*/ 314325 w 6153150"/>
                                                <a:gd name="connsiteY9" fmla="*/ 95168 h 2247818"/>
                                                <a:gd name="connsiteX10" fmla="*/ 342900 w 6153150"/>
                                                <a:gd name="connsiteY10" fmla="*/ 104693 h 2247818"/>
                                                <a:gd name="connsiteX11" fmla="*/ 361950 w 6153150"/>
                                                <a:gd name="connsiteY11" fmla="*/ 76118 h 2247818"/>
                                                <a:gd name="connsiteX12" fmla="*/ 390525 w 6153150"/>
                                                <a:gd name="connsiteY12" fmla="*/ 66593 h 2247818"/>
                                                <a:gd name="connsiteX13" fmla="*/ 419100 w 6153150"/>
                                                <a:gd name="connsiteY13" fmla="*/ 47543 h 2247818"/>
                                                <a:gd name="connsiteX14" fmla="*/ 485775 w 6153150"/>
                                                <a:gd name="connsiteY14" fmla="*/ 57068 h 2247818"/>
                                                <a:gd name="connsiteX15" fmla="*/ 542925 w 6153150"/>
                                                <a:gd name="connsiteY15" fmla="*/ 76118 h 2247818"/>
                                                <a:gd name="connsiteX16" fmla="*/ 561975 w 6153150"/>
                                                <a:gd name="connsiteY16" fmla="*/ 104693 h 2247818"/>
                                                <a:gd name="connsiteX17" fmla="*/ 590550 w 6153150"/>
                                                <a:gd name="connsiteY17" fmla="*/ 114218 h 2247818"/>
                                                <a:gd name="connsiteX18" fmla="*/ 676275 w 6153150"/>
                                                <a:gd name="connsiteY18" fmla="*/ 123743 h 2247818"/>
                                                <a:gd name="connsiteX19" fmla="*/ 704850 w 6153150"/>
                                                <a:gd name="connsiteY19" fmla="*/ 133268 h 2247818"/>
                                                <a:gd name="connsiteX20" fmla="*/ 752475 w 6153150"/>
                                                <a:gd name="connsiteY20" fmla="*/ 76118 h 2247818"/>
                                                <a:gd name="connsiteX21" fmla="*/ 781050 w 6153150"/>
                                                <a:gd name="connsiteY21" fmla="*/ 57068 h 2247818"/>
                                                <a:gd name="connsiteX22" fmla="*/ 866775 w 6153150"/>
                                                <a:gd name="connsiteY22" fmla="*/ 38018 h 2247818"/>
                                                <a:gd name="connsiteX23" fmla="*/ 923925 w 6153150"/>
                                                <a:gd name="connsiteY23" fmla="*/ 18968 h 2247818"/>
                                                <a:gd name="connsiteX24" fmla="*/ 952500 w 6153150"/>
                                                <a:gd name="connsiteY24" fmla="*/ 38018 h 2247818"/>
                                                <a:gd name="connsiteX25" fmla="*/ 1009650 w 6153150"/>
                                                <a:gd name="connsiteY25" fmla="*/ 18968 h 2247818"/>
                                                <a:gd name="connsiteX26" fmla="*/ 1028700 w 6153150"/>
                                                <a:gd name="connsiteY26" fmla="*/ 47543 h 2247818"/>
                                                <a:gd name="connsiteX27" fmla="*/ 1171575 w 6153150"/>
                                                <a:gd name="connsiteY27" fmla="*/ 76118 h 2247818"/>
                                                <a:gd name="connsiteX28" fmla="*/ 1228725 w 6153150"/>
                                                <a:gd name="connsiteY28" fmla="*/ 66593 h 2247818"/>
                                                <a:gd name="connsiteX29" fmla="*/ 1247775 w 6153150"/>
                                                <a:gd name="connsiteY29" fmla="*/ 38018 h 2247818"/>
                                                <a:gd name="connsiteX30" fmla="*/ 1285875 w 6153150"/>
                                                <a:gd name="connsiteY30" fmla="*/ 57068 h 2247818"/>
                                                <a:gd name="connsiteX31" fmla="*/ 1381125 w 6153150"/>
                                                <a:gd name="connsiteY31" fmla="*/ 66593 h 2247818"/>
                                                <a:gd name="connsiteX32" fmla="*/ 1438275 w 6153150"/>
                                                <a:gd name="connsiteY32" fmla="*/ 95168 h 2247818"/>
                                                <a:gd name="connsiteX33" fmla="*/ 1495425 w 6153150"/>
                                                <a:gd name="connsiteY33" fmla="*/ 123743 h 2247818"/>
                                                <a:gd name="connsiteX34" fmla="*/ 1628775 w 6153150"/>
                                                <a:gd name="connsiteY34" fmla="*/ 123743 h 2247818"/>
                                                <a:gd name="connsiteX35" fmla="*/ 1647825 w 6153150"/>
                                                <a:gd name="connsiteY35" fmla="*/ 152318 h 2247818"/>
                                                <a:gd name="connsiteX36" fmla="*/ 1685925 w 6153150"/>
                                                <a:gd name="connsiteY36" fmla="*/ 161843 h 2247818"/>
                                                <a:gd name="connsiteX37" fmla="*/ 1800225 w 6153150"/>
                                                <a:gd name="connsiteY37" fmla="*/ 152318 h 2247818"/>
                                                <a:gd name="connsiteX38" fmla="*/ 1905000 w 6153150"/>
                                                <a:gd name="connsiteY38" fmla="*/ 104693 h 2247818"/>
                                                <a:gd name="connsiteX39" fmla="*/ 1933575 w 6153150"/>
                                                <a:gd name="connsiteY39" fmla="*/ 85643 h 2247818"/>
                                                <a:gd name="connsiteX40" fmla="*/ 1962150 w 6153150"/>
                                                <a:gd name="connsiteY40" fmla="*/ 95168 h 2247818"/>
                                                <a:gd name="connsiteX41" fmla="*/ 1990725 w 6153150"/>
                                                <a:gd name="connsiteY41" fmla="*/ 85643 h 2247818"/>
                                                <a:gd name="connsiteX42" fmla="*/ 2019300 w 6153150"/>
                                                <a:gd name="connsiteY42" fmla="*/ 95168 h 2247818"/>
                                                <a:gd name="connsiteX43" fmla="*/ 2047875 w 6153150"/>
                                                <a:gd name="connsiteY43" fmla="*/ 114218 h 2247818"/>
                                                <a:gd name="connsiteX44" fmla="*/ 2114550 w 6153150"/>
                                                <a:gd name="connsiteY44" fmla="*/ 104693 h 2247818"/>
                                                <a:gd name="connsiteX45" fmla="*/ 2162175 w 6153150"/>
                                                <a:gd name="connsiteY45" fmla="*/ 114218 h 2247818"/>
                                                <a:gd name="connsiteX46" fmla="*/ 2247900 w 6153150"/>
                                                <a:gd name="connsiteY46" fmla="*/ 114218 h 2247818"/>
                                                <a:gd name="connsiteX47" fmla="*/ 2352675 w 6153150"/>
                                                <a:gd name="connsiteY47" fmla="*/ 142793 h 2247818"/>
                                                <a:gd name="connsiteX48" fmla="*/ 2447925 w 6153150"/>
                                                <a:gd name="connsiteY48" fmla="*/ 161843 h 2247818"/>
                                                <a:gd name="connsiteX49" fmla="*/ 2581275 w 6153150"/>
                                                <a:gd name="connsiteY49" fmla="*/ 161843 h 2247818"/>
                                                <a:gd name="connsiteX50" fmla="*/ 2600325 w 6153150"/>
                                                <a:gd name="connsiteY50" fmla="*/ 190418 h 2247818"/>
                                                <a:gd name="connsiteX51" fmla="*/ 2638425 w 6153150"/>
                                                <a:gd name="connsiteY51" fmla="*/ 171368 h 2247818"/>
                                                <a:gd name="connsiteX52" fmla="*/ 2657475 w 6153150"/>
                                                <a:gd name="connsiteY52" fmla="*/ 142793 h 2247818"/>
                                                <a:gd name="connsiteX53" fmla="*/ 2714625 w 6153150"/>
                                                <a:gd name="connsiteY53" fmla="*/ 190418 h 2247818"/>
                                                <a:gd name="connsiteX54" fmla="*/ 2771775 w 6153150"/>
                                                <a:gd name="connsiteY54" fmla="*/ 161843 h 2247818"/>
                                                <a:gd name="connsiteX55" fmla="*/ 2790825 w 6153150"/>
                                                <a:gd name="connsiteY55" fmla="*/ 190418 h 2247818"/>
                                                <a:gd name="connsiteX56" fmla="*/ 2800350 w 6153150"/>
                                                <a:gd name="connsiteY56" fmla="*/ 161843 h 2247818"/>
                                                <a:gd name="connsiteX57" fmla="*/ 2828925 w 6153150"/>
                                                <a:gd name="connsiteY57" fmla="*/ 171368 h 2247818"/>
                                                <a:gd name="connsiteX58" fmla="*/ 2857500 w 6153150"/>
                                                <a:gd name="connsiteY58" fmla="*/ 104693 h 2247818"/>
                                                <a:gd name="connsiteX59" fmla="*/ 2895600 w 6153150"/>
                                                <a:gd name="connsiteY59" fmla="*/ 123743 h 2247818"/>
                                                <a:gd name="connsiteX60" fmla="*/ 2924175 w 6153150"/>
                                                <a:gd name="connsiteY60" fmla="*/ 142793 h 2247818"/>
                                                <a:gd name="connsiteX61" fmla="*/ 2952750 w 6153150"/>
                                                <a:gd name="connsiteY61" fmla="*/ 152318 h 2247818"/>
                                                <a:gd name="connsiteX62" fmla="*/ 2962275 w 6153150"/>
                                                <a:gd name="connsiteY62" fmla="*/ 123743 h 2247818"/>
                                                <a:gd name="connsiteX63" fmla="*/ 2990850 w 6153150"/>
                                                <a:gd name="connsiteY63" fmla="*/ 142793 h 2247818"/>
                                                <a:gd name="connsiteX64" fmla="*/ 3028950 w 6153150"/>
                                                <a:gd name="connsiteY64" fmla="*/ 161843 h 2247818"/>
                                                <a:gd name="connsiteX65" fmla="*/ 3095625 w 6153150"/>
                                                <a:gd name="connsiteY65" fmla="*/ 199943 h 2247818"/>
                                                <a:gd name="connsiteX66" fmla="*/ 3133725 w 6153150"/>
                                                <a:gd name="connsiteY66" fmla="*/ 190418 h 2247818"/>
                                                <a:gd name="connsiteX67" fmla="*/ 3162300 w 6153150"/>
                                                <a:gd name="connsiteY67" fmla="*/ 218993 h 2247818"/>
                                                <a:gd name="connsiteX68" fmla="*/ 3181350 w 6153150"/>
                                                <a:gd name="connsiteY68" fmla="*/ 190418 h 2247818"/>
                                                <a:gd name="connsiteX69" fmla="*/ 3219450 w 6153150"/>
                                                <a:gd name="connsiteY69" fmla="*/ 180893 h 2247818"/>
                                                <a:gd name="connsiteX70" fmla="*/ 3286125 w 6153150"/>
                                                <a:gd name="connsiteY70" fmla="*/ 152318 h 2247818"/>
                                                <a:gd name="connsiteX71" fmla="*/ 3324225 w 6153150"/>
                                                <a:gd name="connsiteY71" fmla="*/ 161843 h 2247818"/>
                                                <a:gd name="connsiteX72" fmla="*/ 3390900 w 6153150"/>
                                                <a:gd name="connsiteY72" fmla="*/ 161843 h 2247818"/>
                                                <a:gd name="connsiteX73" fmla="*/ 3419475 w 6153150"/>
                                                <a:gd name="connsiteY73" fmla="*/ 171368 h 2247818"/>
                                                <a:gd name="connsiteX74" fmla="*/ 3486150 w 6153150"/>
                                                <a:gd name="connsiteY74" fmla="*/ 199943 h 2247818"/>
                                                <a:gd name="connsiteX75" fmla="*/ 3514725 w 6153150"/>
                                                <a:gd name="connsiteY75" fmla="*/ 180893 h 2247818"/>
                                                <a:gd name="connsiteX76" fmla="*/ 3552825 w 6153150"/>
                                                <a:gd name="connsiteY76" fmla="*/ 133268 h 2247818"/>
                                                <a:gd name="connsiteX77" fmla="*/ 3571875 w 6153150"/>
                                                <a:gd name="connsiteY77" fmla="*/ 104693 h 2247818"/>
                                                <a:gd name="connsiteX78" fmla="*/ 3609975 w 6153150"/>
                                                <a:gd name="connsiteY78" fmla="*/ 142793 h 2247818"/>
                                                <a:gd name="connsiteX79" fmla="*/ 3648075 w 6153150"/>
                                                <a:gd name="connsiteY79" fmla="*/ 161843 h 2247818"/>
                                                <a:gd name="connsiteX80" fmla="*/ 3676650 w 6153150"/>
                                                <a:gd name="connsiteY80" fmla="*/ 152318 h 2247818"/>
                                                <a:gd name="connsiteX81" fmla="*/ 3771900 w 6153150"/>
                                                <a:gd name="connsiteY81" fmla="*/ 171368 h 2247818"/>
                                                <a:gd name="connsiteX82" fmla="*/ 3829050 w 6153150"/>
                                                <a:gd name="connsiteY82" fmla="*/ 152318 h 2247818"/>
                                                <a:gd name="connsiteX83" fmla="*/ 3924300 w 6153150"/>
                                                <a:gd name="connsiteY83" fmla="*/ 199943 h 2247818"/>
                                                <a:gd name="connsiteX84" fmla="*/ 3962400 w 6153150"/>
                                                <a:gd name="connsiteY84" fmla="*/ 180893 h 2247818"/>
                                                <a:gd name="connsiteX85" fmla="*/ 4019550 w 6153150"/>
                                                <a:gd name="connsiteY85" fmla="*/ 142793 h 2247818"/>
                                                <a:gd name="connsiteX86" fmla="*/ 4152900 w 6153150"/>
                                                <a:gd name="connsiteY86" fmla="*/ 161843 h 2247818"/>
                                                <a:gd name="connsiteX87" fmla="*/ 4238625 w 6153150"/>
                                                <a:gd name="connsiteY87" fmla="*/ 152318 h 2247818"/>
                                                <a:gd name="connsiteX88" fmla="*/ 4286250 w 6153150"/>
                                                <a:gd name="connsiteY88" fmla="*/ 161843 h 2247818"/>
                                                <a:gd name="connsiteX89" fmla="*/ 4371975 w 6153150"/>
                                                <a:gd name="connsiteY89" fmla="*/ 161843 h 2247818"/>
                                                <a:gd name="connsiteX90" fmla="*/ 4410075 w 6153150"/>
                                                <a:gd name="connsiteY90" fmla="*/ 190418 h 2247818"/>
                                                <a:gd name="connsiteX91" fmla="*/ 4438650 w 6153150"/>
                                                <a:gd name="connsiteY91" fmla="*/ 180893 h 2247818"/>
                                                <a:gd name="connsiteX92" fmla="*/ 4467225 w 6153150"/>
                                                <a:gd name="connsiteY92" fmla="*/ 190418 h 2247818"/>
                                                <a:gd name="connsiteX93" fmla="*/ 4533900 w 6153150"/>
                                                <a:gd name="connsiteY93" fmla="*/ 152318 h 2247818"/>
                                                <a:gd name="connsiteX94" fmla="*/ 4562475 w 6153150"/>
                                                <a:gd name="connsiteY94" fmla="*/ 142793 h 2247818"/>
                                                <a:gd name="connsiteX95" fmla="*/ 4667250 w 6153150"/>
                                                <a:gd name="connsiteY95" fmla="*/ 133268 h 2247818"/>
                                                <a:gd name="connsiteX96" fmla="*/ 4705350 w 6153150"/>
                                                <a:gd name="connsiteY96" fmla="*/ 142793 h 2247818"/>
                                                <a:gd name="connsiteX97" fmla="*/ 4733925 w 6153150"/>
                                                <a:gd name="connsiteY97" fmla="*/ 152318 h 2247818"/>
                                                <a:gd name="connsiteX98" fmla="*/ 4819650 w 6153150"/>
                                                <a:gd name="connsiteY98" fmla="*/ 171368 h 2247818"/>
                                                <a:gd name="connsiteX99" fmla="*/ 4848225 w 6153150"/>
                                                <a:gd name="connsiteY99" fmla="*/ 152318 h 2247818"/>
                                                <a:gd name="connsiteX100" fmla="*/ 4905375 w 6153150"/>
                                                <a:gd name="connsiteY100" fmla="*/ 190418 h 2247818"/>
                                                <a:gd name="connsiteX101" fmla="*/ 4933950 w 6153150"/>
                                                <a:gd name="connsiteY101" fmla="*/ 171368 h 2247818"/>
                                                <a:gd name="connsiteX102" fmla="*/ 4953000 w 6153150"/>
                                                <a:gd name="connsiteY102" fmla="*/ 199943 h 2247818"/>
                                                <a:gd name="connsiteX103" fmla="*/ 5010150 w 6153150"/>
                                                <a:gd name="connsiteY103" fmla="*/ 228518 h 2247818"/>
                                                <a:gd name="connsiteX104" fmla="*/ 5038725 w 6153150"/>
                                                <a:gd name="connsiteY104" fmla="*/ 199943 h 2247818"/>
                                                <a:gd name="connsiteX105" fmla="*/ 5172075 w 6153150"/>
                                                <a:gd name="connsiteY105" fmla="*/ 190418 h 2247818"/>
                                                <a:gd name="connsiteX106" fmla="*/ 5238750 w 6153150"/>
                                                <a:gd name="connsiteY106" fmla="*/ 238043 h 2247818"/>
                                                <a:gd name="connsiteX107" fmla="*/ 5295900 w 6153150"/>
                                                <a:gd name="connsiteY107" fmla="*/ 266618 h 2247818"/>
                                                <a:gd name="connsiteX108" fmla="*/ 5381625 w 6153150"/>
                                                <a:gd name="connsiteY108" fmla="*/ 228518 h 2247818"/>
                                                <a:gd name="connsiteX109" fmla="*/ 5419725 w 6153150"/>
                                                <a:gd name="connsiteY109" fmla="*/ 247568 h 2247818"/>
                                                <a:gd name="connsiteX110" fmla="*/ 5438775 w 6153150"/>
                                                <a:gd name="connsiteY110" fmla="*/ 218993 h 2247818"/>
                                                <a:gd name="connsiteX111" fmla="*/ 5467350 w 6153150"/>
                                                <a:gd name="connsiteY111" fmla="*/ 209468 h 2247818"/>
                                                <a:gd name="connsiteX112" fmla="*/ 5495925 w 6153150"/>
                                                <a:gd name="connsiteY112" fmla="*/ 190418 h 2247818"/>
                                                <a:gd name="connsiteX113" fmla="*/ 5553075 w 6153150"/>
                                                <a:gd name="connsiteY113" fmla="*/ 152318 h 2247818"/>
                                                <a:gd name="connsiteX114" fmla="*/ 5648325 w 6153150"/>
                                                <a:gd name="connsiteY114" fmla="*/ 161843 h 2247818"/>
                                                <a:gd name="connsiteX115" fmla="*/ 5705475 w 6153150"/>
                                                <a:gd name="connsiteY115" fmla="*/ 161843 h 2247818"/>
                                                <a:gd name="connsiteX116" fmla="*/ 5743575 w 6153150"/>
                                                <a:gd name="connsiteY116" fmla="*/ 152318 h 2247818"/>
                                                <a:gd name="connsiteX117" fmla="*/ 5772150 w 6153150"/>
                                                <a:gd name="connsiteY117" fmla="*/ 142793 h 2247818"/>
                                                <a:gd name="connsiteX118" fmla="*/ 5829300 w 6153150"/>
                                                <a:gd name="connsiteY118" fmla="*/ 152318 h 2247818"/>
                                                <a:gd name="connsiteX119" fmla="*/ 5876925 w 6153150"/>
                                                <a:gd name="connsiteY119" fmla="*/ 142793 h 2247818"/>
                                                <a:gd name="connsiteX120" fmla="*/ 5915025 w 6153150"/>
                                                <a:gd name="connsiteY120" fmla="*/ 123743 h 2247818"/>
                                                <a:gd name="connsiteX121" fmla="*/ 5943600 w 6153150"/>
                                                <a:gd name="connsiteY121" fmla="*/ 114218 h 2247818"/>
                                                <a:gd name="connsiteX122" fmla="*/ 5972175 w 6153150"/>
                                                <a:gd name="connsiteY122" fmla="*/ 123743 h 2247818"/>
                                                <a:gd name="connsiteX123" fmla="*/ 6048375 w 6153150"/>
                                                <a:gd name="connsiteY123" fmla="*/ 171368 h 2247818"/>
                                                <a:gd name="connsiteX124" fmla="*/ 6105525 w 6153150"/>
                                                <a:gd name="connsiteY124" fmla="*/ 190418 h 2247818"/>
                                                <a:gd name="connsiteX125" fmla="*/ 6153150 w 6153150"/>
                                                <a:gd name="connsiteY125" fmla="*/ 171368 h 2247818"/>
                                                <a:gd name="connsiteX126" fmla="*/ 6153150 w 6153150"/>
                                                <a:gd name="connsiteY126" fmla="*/ 2247818 h 2247818"/>
                                                <a:gd name="connsiteX127" fmla="*/ 0 w 6153150"/>
                                                <a:gd name="connsiteY127" fmla="*/ 2238293 h 2247818"/>
                                                <a:gd name="connsiteX128" fmla="*/ 0 w 6153150"/>
                                                <a:gd name="connsiteY128" fmla="*/ 133268 h 2247818"/>
                                              </a:gdLst>
                                              <a:ahLst/>
                                              <a:cxnLst>
                                                <a:cxn ang="0">
                                                  <a:pos x="connsiteX0" y="connsiteY0"/>
                                                </a:cxn>
                                                <a:cxn ang="0">
                                                  <a:pos x="connsiteX1" y="connsiteY1"/>
                                                </a:cxn>
                                                <a:cxn ang="0">
                                                  <a:pos x="connsiteX2" y="connsiteY2"/>
                                                </a:cxn>
                                                <a:cxn ang="0">
                                                  <a:pos x="connsiteX3" y="connsiteY3"/>
                                                </a:cxn>
                                                <a:cxn ang="0">
                                                  <a:pos x="connsiteX4" y="connsiteY4"/>
                                                </a:cxn>
                                                <a:cxn ang="0">
                                                  <a:pos x="connsiteX5" y="connsiteY5"/>
                                                </a:cxn>
                                                <a:cxn ang="0">
                                                  <a:pos x="connsiteX6" y="connsiteY6"/>
                                                </a:cxn>
                                                <a:cxn ang="0">
                                                  <a:pos x="connsiteX7" y="connsiteY7"/>
                                                </a:cxn>
                                                <a:cxn ang="0">
                                                  <a:pos x="connsiteX8" y="connsiteY8"/>
                                                </a:cxn>
                                                <a:cxn ang="0">
                                                  <a:pos x="connsiteX9" y="connsiteY9"/>
                                                </a:cxn>
                                                <a:cxn ang="0">
                                                  <a:pos x="connsiteX10" y="connsiteY10"/>
                                                </a:cxn>
                                                <a:cxn ang="0">
                                                  <a:pos x="connsiteX11" y="connsiteY11"/>
                                                </a:cxn>
                                                <a:cxn ang="0">
                                                  <a:pos x="connsiteX12" y="connsiteY12"/>
                                                </a:cxn>
                                                <a:cxn ang="0">
                                                  <a:pos x="connsiteX13" y="connsiteY13"/>
                                                </a:cxn>
                                                <a:cxn ang="0">
                                                  <a:pos x="connsiteX14" y="connsiteY14"/>
                                                </a:cxn>
                                                <a:cxn ang="0">
                                                  <a:pos x="connsiteX15" y="connsiteY15"/>
                                                </a:cxn>
                                                <a:cxn ang="0">
                                                  <a:pos x="connsiteX16" y="connsiteY16"/>
                                                </a:cxn>
                                                <a:cxn ang="0">
                                                  <a:pos x="connsiteX17" y="connsiteY17"/>
                                                </a:cxn>
                                                <a:cxn ang="0">
                                                  <a:pos x="connsiteX18" y="connsiteY18"/>
                                                </a:cxn>
                                                <a:cxn ang="0">
                                                  <a:pos x="connsiteX19" y="connsiteY19"/>
                                                </a:cxn>
                                                <a:cxn ang="0">
                                                  <a:pos x="connsiteX20" y="connsiteY20"/>
                                                </a:cxn>
                                                <a:cxn ang="0">
                                                  <a:pos x="connsiteX21" y="connsiteY21"/>
                                                </a:cxn>
                                                <a:cxn ang="0">
                                                  <a:pos x="connsiteX22" y="connsiteY22"/>
                                                </a:cxn>
                                                <a:cxn ang="0">
                                                  <a:pos x="connsiteX23" y="connsiteY23"/>
                                                </a:cxn>
                                                <a:cxn ang="0">
                                                  <a:pos x="connsiteX24" y="connsiteY24"/>
                                                </a:cxn>
                                                <a:cxn ang="0">
                                                  <a:pos x="connsiteX25" y="connsiteY25"/>
                                                </a:cxn>
                                                <a:cxn ang="0">
                                                  <a:pos x="connsiteX26" y="connsiteY26"/>
                                                </a:cxn>
                                                <a:cxn ang="0">
                                                  <a:pos x="connsiteX27" y="connsiteY27"/>
                                                </a:cxn>
                                                <a:cxn ang="0">
                                                  <a:pos x="connsiteX28" y="connsiteY28"/>
                                                </a:cxn>
                                                <a:cxn ang="0">
                                                  <a:pos x="connsiteX29" y="connsiteY29"/>
                                                </a:cxn>
                                                <a:cxn ang="0">
                                                  <a:pos x="connsiteX30" y="connsiteY30"/>
                                                </a:cxn>
                                                <a:cxn ang="0">
                                                  <a:pos x="connsiteX31" y="connsiteY31"/>
                                                </a:cxn>
                                                <a:cxn ang="0">
                                                  <a:pos x="connsiteX32" y="connsiteY32"/>
                                                </a:cxn>
                                                <a:cxn ang="0">
                                                  <a:pos x="connsiteX33" y="connsiteY33"/>
                                                </a:cxn>
                                                <a:cxn ang="0">
                                                  <a:pos x="connsiteX34" y="connsiteY34"/>
                                                </a:cxn>
                                                <a:cxn ang="0">
                                                  <a:pos x="connsiteX35" y="connsiteY35"/>
                                                </a:cxn>
                                                <a:cxn ang="0">
                                                  <a:pos x="connsiteX36" y="connsiteY36"/>
                                                </a:cxn>
                                                <a:cxn ang="0">
                                                  <a:pos x="connsiteX37" y="connsiteY37"/>
                                                </a:cxn>
                                                <a:cxn ang="0">
                                                  <a:pos x="connsiteX38" y="connsiteY38"/>
                                                </a:cxn>
                                                <a:cxn ang="0">
                                                  <a:pos x="connsiteX39" y="connsiteY39"/>
                                                </a:cxn>
                                                <a:cxn ang="0">
                                                  <a:pos x="connsiteX40" y="connsiteY40"/>
                                                </a:cxn>
                                                <a:cxn ang="0">
                                                  <a:pos x="connsiteX41" y="connsiteY41"/>
                                                </a:cxn>
                                                <a:cxn ang="0">
                                                  <a:pos x="connsiteX42" y="connsiteY42"/>
                                                </a:cxn>
                                                <a:cxn ang="0">
                                                  <a:pos x="connsiteX43" y="connsiteY43"/>
                                                </a:cxn>
                                                <a:cxn ang="0">
                                                  <a:pos x="connsiteX44" y="connsiteY44"/>
                                                </a:cxn>
                                                <a:cxn ang="0">
                                                  <a:pos x="connsiteX45" y="connsiteY45"/>
                                                </a:cxn>
                                                <a:cxn ang="0">
                                                  <a:pos x="connsiteX46" y="connsiteY46"/>
                                                </a:cxn>
                                                <a:cxn ang="0">
                                                  <a:pos x="connsiteX47" y="connsiteY47"/>
                                                </a:cxn>
                                                <a:cxn ang="0">
                                                  <a:pos x="connsiteX48" y="connsiteY48"/>
                                                </a:cxn>
                                                <a:cxn ang="0">
                                                  <a:pos x="connsiteX49" y="connsiteY49"/>
                                                </a:cxn>
                                                <a:cxn ang="0">
                                                  <a:pos x="connsiteX50" y="connsiteY50"/>
                                                </a:cxn>
                                                <a:cxn ang="0">
                                                  <a:pos x="connsiteX51" y="connsiteY51"/>
                                                </a:cxn>
                                                <a:cxn ang="0">
                                                  <a:pos x="connsiteX52" y="connsiteY52"/>
                                                </a:cxn>
                                                <a:cxn ang="0">
                                                  <a:pos x="connsiteX53" y="connsiteY53"/>
                                                </a:cxn>
                                                <a:cxn ang="0">
                                                  <a:pos x="connsiteX54" y="connsiteY54"/>
                                                </a:cxn>
                                                <a:cxn ang="0">
                                                  <a:pos x="connsiteX55" y="connsiteY55"/>
                                                </a:cxn>
                                                <a:cxn ang="0">
                                                  <a:pos x="connsiteX56" y="connsiteY56"/>
                                                </a:cxn>
                                                <a:cxn ang="0">
                                                  <a:pos x="connsiteX57" y="connsiteY57"/>
                                                </a:cxn>
                                                <a:cxn ang="0">
                                                  <a:pos x="connsiteX58" y="connsiteY58"/>
                                                </a:cxn>
                                                <a:cxn ang="0">
                                                  <a:pos x="connsiteX59" y="connsiteY59"/>
                                                </a:cxn>
                                                <a:cxn ang="0">
                                                  <a:pos x="connsiteX60" y="connsiteY60"/>
                                                </a:cxn>
                                                <a:cxn ang="0">
                                                  <a:pos x="connsiteX61" y="connsiteY61"/>
                                                </a:cxn>
                                                <a:cxn ang="0">
                                                  <a:pos x="connsiteX62" y="connsiteY62"/>
                                                </a:cxn>
                                                <a:cxn ang="0">
                                                  <a:pos x="connsiteX63" y="connsiteY63"/>
                                                </a:cxn>
                                                <a:cxn ang="0">
                                                  <a:pos x="connsiteX64" y="connsiteY64"/>
                                                </a:cxn>
                                                <a:cxn ang="0">
                                                  <a:pos x="connsiteX65" y="connsiteY65"/>
                                                </a:cxn>
                                                <a:cxn ang="0">
                                                  <a:pos x="connsiteX66" y="connsiteY66"/>
                                                </a:cxn>
                                                <a:cxn ang="0">
                                                  <a:pos x="connsiteX67" y="connsiteY67"/>
                                                </a:cxn>
                                                <a:cxn ang="0">
                                                  <a:pos x="connsiteX68" y="connsiteY68"/>
                                                </a:cxn>
                                                <a:cxn ang="0">
                                                  <a:pos x="connsiteX69" y="connsiteY69"/>
                                                </a:cxn>
                                                <a:cxn ang="0">
                                                  <a:pos x="connsiteX70" y="connsiteY70"/>
                                                </a:cxn>
                                                <a:cxn ang="0">
                                                  <a:pos x="connsiteX71" y="connsiteY71"/>
                                                </a:cxn>
                                                <a:cxn ang="0">
                                                  <a:pos x="connsiteX72" y="connsiteY72"/>
                                                </a:cxn>
                                                <a:cxn ang="0">
                                                  <a:pos x="connsiteX73" y="connsiteY73"/>
                                                </a:cxn>
                                                <a:cxn ang="0">
                                                  <a:pos x="connsiteX74" y="connsiteY74"/>
                                                </a:cxn>
                                                <a:cxn ang="0">
                                                  <a:pos x="connsiteX75" y="connsiteY75"/>
                                                </a:cxn>
                                                <a:cxn ang="0">
                                                  <a:pos x="connsiteX76" y="connsiteY76"/>
                                                </a:cxn>
                                                <a:cxn ang="0">
                                                  <a:pos x="connsiteX77" y="connsiteY77"/>
                                                </a:cxn>
                                                <a:cxn ang="0">
                                                  <a:pos x="connsiteX78" y="connsiteY78"/>
                                                </a:cxn>
                                                <a:cxn ang="0">
                                                  <a:pos x="connsiteX79" y="connsiteY79"/>
                                                </a:cxn>
                                                <a:cxn ang="0">
                                                  <a:pos x="connsiteX80" y="connsiteY80"/>
                                                </a:cxn>
                                                <a:cxn ang="0">
                                                  <a:pos x="connsiteX81" y="connsiteY81"/>
                                                </a:cxn>
                                                <a:cxn ang="0">
                                                  <a:pos x="connsiteX82" y="connsiteY82"/>
                                                </a:cxn>
                                                <a:cxn ang="0">
                                                  <a:pos x="connsiteX83" y="connsiteY83"/>
                                                </a:cxn>
                                                <a:cxn ang="0">
                                                  <a:pos x="connsiteX84" y="connsiteY84"/>
                                                </a:cxn>
                                                <a:cxn ang="0">
                                                  <a:pos x="connsiteX85" y="connsiteY85"/>
                                                </a:cxn>
                                                <a:cxn ang="0">
                                                  <a:pos x="connsiteX86" y="connsiteY86"/>
                                                </a:cxn>
                                                <a:cxn ang="0">
                                                  <a:pos x="connsiteX87" y="connsiteY87"/>
                                                </a:cxn>
                                                <a:cxn ang="0">
                                                  <a:pos x="connsiteX88" y="connsiteY88"/>
                                                </a:cxn>
                                                <a:cxn ang="0">
                                                  <a:pos x="connsiteX89" y="connsiteY89"/>
                                                </a:cxn>
                                                <a:cxn ang="0">
                                                  <a:pos x="connsiteX90" y="connsiteY90"/>
                                                </a:cxn>
                                                <a:cxn ang="0">
                                                  <a:pos x="connsiteX91" y="connsiteY91"/>
                                                </a:cxn>
                                                <a:cxn ang="0">
                                                  <a:pos x="connsiteX92" y="connsiteY92"/>
                                                </a:cxn>
                                                <a:cxn ang="0">
                                                  <a:pos x="connsiteX93" y="connsiteY93"/>
                                                </a:cxn>
                                                <a:cxn ang="0">
                                                  <a:pos x="connsiteX94" y="connsiteY94"/>
                                                </a:cxn>
                                                <a:cxn ang="0">
                                                  <a:pos x="connsiteX95" y="connsiteY95"/>
                                                </a:cxn>
                                                <a:cxn ang="0">
                                                  <a:pos x="connsiteX96" y="connsiteY96"/>
                                                </a:cxn>
                                                <a:cxn ang="0">
                                                  <a:pos x="connsiteX97" y="connsiteY97"/>
                                                </a:cxn>
                                                <a:cxn ang="0">
                                                  <a:pos x="connsiteX98" y="connsiteY98"/>
                                                </a:cxn>
                                                <a:cxn ang="0">
                                                  <a:pos x="connsiteX99" y="connsiteY99"/>
                                                </a:cxn>
                                                <a:cxn ang="0">
                                                  <a:pos x="connsiteX100" y="connsiteY100"/>
                                                </a:cxn>
                                                <a:cxn ang="0">
                                                  <a:pos x="connsiteX101" y="connsiteY101"/>
                                                </a:cxn>
                                                <a:cxn ang="0">
                                                  <a:pos x="connsiteX102" y="connsiteY102"/>
                                                </a:cxn>
                                                <a:cxn ang="0">
                                                  <a:pos x="connsiteX103" y="connsiteY103"/>
                                                </a:cxn>
                                                <a:cxn ang="0">
                                                  <a:pos x="connsiteX104" y="connsiteY104"/>
                                                </a:cxn>
                                                <a:cxn ang="0">
                                                  <a:pos x="connsiteX105" y="connsiteY105"/>
                                                </a:cxn>
                                                <a:cxn ang="0">
                                                  <a:pos x="connsiteX106" y="connsiteY106"/>
                                                </a:cxn>
                                                <a:cxn ang="0">
                                                  <a:pos x="connsiteX107" y="connsiteY107"/>
                                                </a:cxn>
                                                <a:cxn ang="0">
                                                  <a:pos x="connsiteX108" y="connsiteY108"/>
                                                </a:cxn>
                                                <a:cxn ang="0">
                                                  <a:pos x="connsiteX109" y="connsiteY109"/>
                                                </a:cxn>
                                                <a:cxn ang="0">
                                                  <a:pos x="connsiteX110" y="connsiteY110"/>
                                                </a:cxn>
                                                <a:cxn ang="0">
                                                  <a:pos x="connsiteX111" y="connsiteY111"/>
                                                </a:cxn>
                                                <a:cxn ang="0">
                                                  <a:pos x="connsiteX112" y="connsiteY112"/>
                                                </a:cxn>
                                                <a:cxn ang="0">
                                                  <a:pos x="connsiteX113" y="connsiteY113"/>
                                                </a:cxn>
                                                <a:cxn ang="0">
                                                  <a:pos x="connsiteX114" y="connsiteY114"/>
                                                </a:cxn>
                                                <a:cxn ang="0">
                                                  <a:pos x="connsiteX115" y="connsiteY115"/>
                                                </a:cxn>
                                                <a:cxn ang="0">
                                                  <a:pos x="connsiteX116" y="connsiteY116"/>
                                                </a:cxn>
                                                <a:cxn ang="0">
                                                  <a:pos x="connsiteX117" y="connsiteY117"/>
                                                </a:cxn>
                                                <a:cxn ang="0">
                                                  <a:pos x="connsiteX118" y="connsiteY118"/>
                                                </a:cxn>
                                                <a:cxn ang="0">
                                                  <a:pos x="connsiteX119" y="connsiteY119"/>
                                                </a:cxn>
                                                <a:cxn ang="0">
                                                  <a:pos x="connsiteX120" y="connsiteY120"/>
                                                </a:cxn>
                                                <a:cxn ang="0">
                                                  <a:pos x="connsiteX121" y="connsiteY121"/>
                                                </a:cxn>
                                                <a:cxn ang="0">
                                                  <a:pos x="connsiteX122" y="connsiteY122"/>
                                                </a:cxn>
                                                <a:cxn ang="0">
                                                  <a:pos x="connsiteX123" y="connsiteY123"/>
                                                </a:cxn>
                                                <a:cxn ang="0">
                                                  <a:pos x="connsiteX124" y="connsiteY124"/>
                                                </a:cxn>
                                                <a:cxn ang="0">
                                                  <a:pos x="connsiteX125" y="connsiteY125"/>
                                                </a:cxn>
                                                <a:cxn ang="0">
                                                  <a:pos x="connsiteX126" y="connsiteY126"/>
                                                </a:cxn>
                                                <a:cxn ang="0">
                                                  <a:pos x="connsiteX127" y="connsiteY127"/>
                                                </a:cxn>
                                                <a:cxn ang="0">
                                                  <a:pos x="connsiteX128" y="connsiteY128"/>
                                                </a:cxn>
                                              </a:cxnLst>
                                              <a:rect l="l" t="t" r="r" b="b"/>
                                              <a:pathLst>
                                                <a:path w="6153150" h="2247818">
                                                  <a:moveTo>
                                                    <a:pt x="0" y="133268"/>
                                                  </a:moveTo>
                                                  <a:cubicBezTo>
                                                    <a:pt x="114229" y="0"/>
                                                    <a:pt x="30556" y="59049"/>
                                                    <a:pt x="66675" y="95168"/>
                                                  </a:cubicBezTo>
                                                  <a:cubicBezTo>
                                                    <a:pt x="73775" y="102268"/>
                                                    <a:pt x="85725" y="101518"/>
                                                    <a:pt x="95250" y="104693"/>
                                                  </a:cubicBezTo>
                                                  <a:cubicBezTo>
                                                    <a:pt x="104775" y="101518"/>
                                                    <a:pt x="114845" y="99658"/>
                                                    <a:pt x="123825" y="95168"/>
                                                  </a:cubicBezTo>
                                                  <a:cubicBezTo>
                                                    <a:pt x="134064" y="90048"/>
                                                    <a:pt x="141294" y="73342"/>
                                                    <a:pt x="152400" y="76118"/>
                                                  </a:cubicBezTo>
                                                  <a:cubicBezTo>
                                                    <a:pt x="162140" y="78553"/>
                                                    <a:pt x="154825" y="97593"/>
                                                    <a:pt x="161925" y="104693"/>
                                                  </a:cubicBezTo>
                                                  <a:cubicBezTo>
                                                    <a:pt x="169025" y="111793"/>
                                                    <a:pt x="180975" y="111043"/>
                                                    <a:pt x="190500" y="114218"/>
                                                  </a:cubicBezTo>
                                                  <a:cubicBezTo>
                                                    <a:pt x="200025" y="111043"/>
                                                    <a:pt x="209035" y="104693"/>
                                                    <a:pt x="219075" y="104693"/>
                                                  </a:cubicBezTo>
                                                  <a:cubicBezTo>
                                                    <a:pt x="249747" y="104693"/>
                                                    <a:pt x="252072" y="120852"/>
                                                    <a:pt x="266700" y="142793"/>
                                                  </a:cubicBezTo>
                                                  <a:cubicBezTo>
                                                    <a:pt x="277813" y="126124"/>
                                                    <a:pt x="290513" y="99137"/>
                                                    <a:pt x="314325" y="95168"/>
                                                  </a:cubicBezTo>
                                                  <a:cubicBezTo>
                                                    <a:pt x="324229" y="93517"/>
                                                    <a:pt x="333375" y="101518"/>
                                                    <a:pt x="342900" y="104693"/>
                                                  </a:cubicBezTo>
                                                  <a:cubicBezTo>
                                                    <a:pt x="349250" y="95168"/>
                                                    <a:pt x="353011" y="83269"/>
                                                    <a:pt x="361950" y="76118"/>
                                                  </a:cubicBezTo>
                                                  <a:cubicBezTo>
                                                    <a:pt x="369790" y="69846"/>
                                                    <a:pt x="381545" y="71083"/>
                                                    <a:pt x="390525" y="66593"/>
                                                  </a:cubicBezTo>
                                                  <a:cubicBezTo>
                                                    <a:pt x="400764" y="61473"/>
                                                    <a:pt x="409575" y="53893"/>
                                                    <a:pt x="419100" y="47543"/>
                                                  </a:cubicBezTo>
                                                  <a:cubicBezTo>
                                                    <a:pt x="534136" y="105061"/>
                                                    <a:pt x="395678" y="47057"/>
                                                    <a:pt x="485775" y="57068"/>
                                                  </a:cubicBezTo>
                                                  <a:cubicBezTo>
                                                    <a:pt x="505733" y="59286"/>
                                                    <a:pt x="542925" y="76118"/>
                                                    <a:pt x="542925" y="76118"/>
                                                  </a:cubicBezTo>
                                                  <a:cubicBezTo>
                                                    <a:pt x="549275" y="85643"/>
                                                    <a:pt x="553036" y="97542"/>
                                                    <a:pt x="561975" y="104693"/>
                                                  </a:cubicBezTo>
                                                  <a:cubicBezTo>
                                                    <a:pt x="569815" y="110965"/>
                                                    <a:pt x="580646" y="112567"/>
                                                    <a:pt x="590550" y="114218"/>
                                                  </a:cubicBezTo>
                                                  <a:cubicBezTo>
                                                    <a:pt x="618910" y="118945"/>
                                                    <a:pt x="647700" y="120568"/>
                                                    <a:pt x="676275" y="123743"/>
                                                  </a:cubicBezTo>
                                                  <a:cubicBezTo>
                                                    <a:pt x="685800" y="126918"/>
                                                    <a:pt x="695325" y="136443"/>
                                                    <a:pt x="704850" y="133268"/>
                                                  </a:cubicBezTo>
                                                  <a:cubicBezTo>
                                                    <a:pt x="728256" y="125466"/>
                                                    <a:pt x="737225" y="91368"/>
                                                    <a:pt x="752475" y="76118"/>
                                                  </a:cubicBezTo>
                                                  <a:cubicBezTo>
                                                    <a:pt x="760570" y="68023"/>
                                                    <a:pt x="771525" y="63418"/>
                                                    <a:pt x="781050" y="57068"/>
                                                  </a:cubicBezTo>
                                                  <a:cubicBezTo>
                                                    <a:pt x="839788" y="96226"/>
                                                    <a:pt x="777875" y="67651"/>
                                                    <a:pt x="866775" y="38018"/>
                                                  </a:cubicBezTo>
                                                  <a:lnTo>
                                                    <a:pt x="923925" y="18968"/>
                                                  </a:lnTo>
                                                  <a:cubicBezTo>
                                                    <a:pt x="933450" y="25318"/>
                                                    <a:pt x="941052" y="38018"/>
                                                    <a:pt x="952500" y="38018"/>
                                                  </a:cubicBezTo>
                                                  <a:cubicBezTo>
                                                    <a:pt x="972580" y="38018"/>
                                                    <a:pt x="1009650" y="18968"/>
                                                    <a:pt x="1009650" y="18968"/>
                                                  </a:cubicBezTo>
                                                  <a:cubicBezTo>
                                                    <a:pt x="1016000" y="28493"/>
                                                    <a:pt x="1017693" y="44398"/>
                                                    <a:pt x="1028700" y="47543"/>
                                                  </a:cubicBezTo>
                                                  <a:cubicBezTo>
                                                    <a:pt x="1221191" y="102540"/>
                                                    <a:pt x="1091193" y="22530"/>
                                                    <a:pt x="1171575" y="76118"/>
                                                  </a:cubicBezTo>
                                                  <a:cubicBezTo>
                                                    <a:pt x="1190625" y="72943"/>
                                                    <a:pt x="1211451" y="75230"/>
                                                    <a:pt x="1228725" y="66593"/>
                                                  </a:cubicBezTo>
                                                  <a:cubicBezTo>
                                                    <a:pt x="1238964" y="61473"/>
                                                    <a:pt x="1236483" y="39900"/>
                                                    <a:pt x="1247775" y="38018"/>
                                                  </a:cubicBezTo>
                                                  <a:cubicBezTo>
                                                    <a:pt x="1261781" y="35684"/>
                                                    <a:pt x="1271991" y="54093"/>
                                                    <a:pt x="1285875" y="57068"/>
                                                  </a:cubicBezTo>
                                                  <a:cubicBezTo>
                                                    <a:pt x="1317075" y="63754"/>
                                                    <a:pt x="1349375" y="63418"/>
                                                    <a:pt x="1381125" y="66593"/>
                                                  </a:cubicBezTo>
                                                  <a:cubicBezTo>
                                                    <a:pt x="1463017" y="121188"/>
                                                    <a:pt x="1359405" y="55733"/>
                                                    <a:pt x="1438275" y="95168"/>
                                                  </a:cubicBezTo>
                                                  <a:cubicBezTo>
                                                    <a:pt x="1512133" y="132097"/>
                                                    <a:pt x="1423601" y="99802"/>
                                                    <a:pt x="1495425" y="123743"/>
                                                  </a:cubicBezTo>
                                                  <a:cubicBezTo>
                                                    <a:pt x="1497049" y="123595"/>
                                                    <a:pt x="1599325" y="100183"/>
                                                    <a:pt x="1628775" y="123743"/>
                                                  </a:cubicBezTo>
                                                  <a:cubicBezTo>
                                                    <a:pt x="1637714" y="130894"/>
                                                    <a:pt x="1641475" y="142793"/>
                                                    <a:pt x="1647825" y="152318"/>
                                                  </a:cubicBezTo>
                                                  <a:cubicBezTo>
                                                    <a:pt x="1736742" y="93040"/>
                                                    <a:pt x="1627183" y="152806"/>
                                                    <a:pt x="1685925" y="161843"/>
                                                  </a:cubicBezTo>
                                                  <a:cubicBezTo>
                                                    <a:pt x="1723712" y="167656"/>
                                                    <a:pt x="1762125" y="155493"/>
                                                    <a:pt x="1800225" y="152318"/>
                                                  </a:cubicBezTo>
                                                  <a:cubicBezTo>
                                                    <a:pt x="1870845" y="105238"/>
                                                    <a:pt x="1834924" y="118708"/>
                                                    <a:pt x="1905000" y="104693"/>
                                                  </a:cubicBezTo>
                                                  <a:cubicBezTo>
                                                    <a:pt x="1914525" y="98343"/>
                                                    <a:pt x="1922283" y="87525"/>
                                                    <a:pt x="1933575" y="85643"/>
                                                  </a:cubicBezTo>
                                                  <a:cubicBezTo>
                                                    <a:pt x="1943479" y="83992"/>
                                                    <a:pt x="1952110" y="95168"/>
                                                    <a:pt x="1962150" y="95168"/>
                                                  </a:cubicBezTo>
                                                  <a:cubicBezTo>
                                                    <a:pt x="1972190" y="95168"/>
                                                    <a:pt x="1981200" y="88818"/>
                                                    <a:pt x="1990725" y="85643"/>
                                                  </a:cubicBezTo>
                                                  <a:cubicBezTo>
                                                    <a:pt x="2000250" y="88818"/>
                                                    <a:pt x="2010320" y="90678"/>
                                                    <a:pt x="2019300" y="95168"/>
                                                  </a:cubicBezTo>
                                                  <a:cubicBezTo>
                                                    <a:pt x="2029539" y="100288"/>
                                                    <a:pt x="2036484" y="113079"/>
                                                    <a:pt x="2047875" y="114218"/>
                                                  </a:cubicBezTo>
                                                  <a:cubicBezTo>
                                                    <a:pt x="2070214" y="116452"/>
                                                    <a:pt x="2092325" y="107868"/>
                                                    <a:pt x="2114550" y="104693"/>
                                                  </a:cubicBezTo>
                                                  <a:cubicBezTo>
                                                    <a:pt x="2130425" y="107868"/>
                                                    <a:pt x="2145986" y="114218"/>
                                                    <a:pt x="2162175" y="114218"/>
                                                  </a:cubicBezTo>
                                                  <a:cubicBezTo>
                                                    <a:pt x="2271006" y="114218"/>
                                                    <a:pt x="2154982" y="90989"/>
                                                    <a:pt x="2247900" y="114218"/>
                                                  </a:cubicBezTo>
                                                  <a:cubicBezTo>
                                                    <a:pt x="2301037" y="149642"/>
                                                    <a:pt x="2257819" y="126984"/>
                                                    <a:pt x="2352675" y="142793"/>
                                                  </a:cubicBezTo>
                                                  <a:cubicBezTo>
                                                    <a:pt x="2384613" y="148116"/>
                                                    <a:pt x="2447925" y="161843"/>
                                                    <a:pt x="2447925" y="161843"/>
                                                  </a:cubicBezTo>
                                                  <a:cubicBezTo>
                                                    <a:pt x="2485041" y="157204"/>
                                                    <a:pt x="2542822" y="142616"/>
                                                    <a:pt x="2581275" y="161843"/>
                                                  </a:cubicBezTo>
                                                  <a:cubicBezTo>
                                                    <a:pt x="2591514" y="166963"/>
                                                    <a:pt x="2593975" y="180893"/>
                                                    <a:pt x="2600325" y="190418"/>
                                                  </a:cubicBezTo>
                                                  <a:cubicBezTo>
                                                    <a:pt x="2613025" y="184068"/>
                                                    <a:pt x="2627517" y="180458"/>
                                                    <a:pt x="2638425" y="171368"/>
                                                  </a:cubicBezTo>
                                                  <a:cubicBezTo>
                                                    <a:pt x="2647219" y="164039"/>
                                                    <a:pt x="2646250" y="145038"/>
                                                    <a:pt x="2657475" y="142793"/>
                                                  </a:cubicBezTo>
                                                  <a:cubicBezTo>
                                                    <a:pt x="2668526" y="140583"/>
                                                    <a:pt x="2711764" y="187557"/>
                                                    <a:pt x="2714625" y="190418"/>
                                                  </a:cubicBezTo>
                                                  <a:cubicBezTo>
                                                    <a:pt x="2720642" y="186407"/>
                                                    <a:pt x="2759452" y="156914"/>
                                                    <a:pt x="2771775" y="161843"/>
                                                  </a:cubicBezTo>
                                                  <a:cubicBezTo>
                                                    <a:pt x="2782404" y="166095"/>
                                                    <a:pt x="2784475" y="180893"/>
                                                    <a:pt x="2790825" y="190418"/>
                                                  </a:cubicBezTo>
                                                  <a:cubicBezTo>
                                                    <a:pt x="2794000" y="180893"/>
                                                    <a:pt x="2791370" y="166333"/>
                                                    <a:pt x="2800350" y="161843"/>
                                                  </a:cubicBezTo>
                                                  <a:cubicBezTo>
                                                    <a:pt x="2809330" y="157353"/>
                                                    <a:pt x="2820316" y="176534"/>
                                                    <a:pt x="2828925" y="171368"/>
                                                  </a:cubicBezTo>
                                                  <a:cubicBezTo>
                                                    <a:pt x="2838733" y="165483"/>
                                                    <a:pt x="2853195" y="117609"/>
                                                    <a:pt x="2857500" y="104693"/>
                                                  </a:cubicBezTo>
                                                  <a:cubicBezTo>
                                                    <a:pt x="2870200" y="111043"/>
                                                    <a:pt x="2883272" y="116698"/>
                                                    <a:pt x="2895600" y="123743"/>
                                                  </a:cubicBezTo>
                                                  <a:cubicBezTo>
                                                    <a:pt x="2905539" y="129423"/>
                                                    <a:pt x="2913936" y="137673"/>
                                                    <a:pt x="2924175" y="142793"/>
                                                  </a:cubicBezTo>
                                                  <a:cubicBezTo>
                                                    <a:pt x="2933155" y="147283"/>
                                                    <a:pt x="2943225" y="149143"/>
                                                    <a:pt x="2952750" y="152318"/>
                                                  </a:cubicBezTo>
                                                  <a:cubicBezTo>
                                                    <a:pt x="2955925" y="142793"/>
                                                    <a:pt x="2952535" y="126178"/>
                                                    <a:pt x="2962275" y="123743"/>
                                                  </a:cubicBezTo>
                                                  <a:cubicBezTo>
                                                    <a:pt x="2973381" y="120967"/>
                                                    <a:pt x="2980911" y="137113"/>
                                                    <a:pt x="2990850" y="142793"/>
                                                  </a:cubicBezTo>
                                                  <a:cubicBezTo>
                                                    <a:pt x="3003178" y="149838"/>
                                                    <a:pt x="3016909" y="154318"/>
                                                    <a:pt x="3028950" y="161843"/>
                                                  </a:cubicBezTo>
                                                  <a:cubicBezTo>
                                                    <a:pt x="3094853" y="203032"/>
                                                    <a:pt x="3039485" y="181230"/>
                                                    <a:pt x="3095625" y="199943"/>
                                                  </a:cubicBezTo>
                                                  <a:cubicBezTo>
                                                    <a:pt x="3108325" y="196768"/>
                                                    <a:pt x="3121138" y="186822"/>
                                                    <a:pt x="3133725" y="190418"/>
                                                  </a:cubicBezTo>
                                                  <a:cubicBezTo>
                                                    <a:pt x="3146677" y="194119"/>
                                                    <a:pt x="3148830" y="218993"/>
                                                    <a:pt x="3162300" y="218993"/>
                                                  </a:cubicBezTo>
                                                  <a:cubicBezTo>
                                                    <a:pt x="3173748" y="218993"/>
                                                    <a:pt x="3171825" y="196768"/>
                                                    <a:pt x="3181350" y="190418"/>
                                                  </a:cubicBezTo>
                                                  <a:cubicBezTo>
                                                    <a:pt x="3192242" y="183156"/>
                                                    <a:pt x="3206750" y="184068"/>
                                                    <a:pt x="3219450" y="180893"/>
                                                  </a:cubicBezTo>
                                                  <a:cubicBezTo>
                                                    <a:pt x="3242781" y="165339"/>
                                                    <a:pt x="3255371" y="152318"/>
                                                    <a:pt x="3286125" y="152318"/>
                                                  </a:cubicBezTo>
                                                  <a:cubicBezTo>
                                                    <a:pt x="3299216" y="152318"/>
                                                    <a:pt x="3311525" y="158668"/>
                                                    <a:pt x="3324225" y="161843"/>
                                                  </a:cubicBezTo>
                                                  <a:cubicBezTo>
                                                    <a:pt x="3401966" y="220149"/>
                                                    <a:pt x="3326607" y="183274"/>
                                                    <a:pt x="3390900" y="161843"/>
                                                  </a:cubicBezTo>
                                                  <a:cubicBezTo>
                                                    <a:pt x="3400425" y="158668"/>
                                                    <a:pt x="3410247" y="167413"/>
                                                    <a:pt x="3419475" y="171368"/>
                                                  </a:cubicBezTo>
                                                  <a:cubicBezTo>
                                                    <a:pt x="3501865" y="206678"/>
                                                    <a:pt x="3419137" y="177605"/>
                                                    <a:pt x="3486150" y="199943"/>
                                                  </a:cubicBezTo>
                                                  <a:cubicBezTo>
                                                    <a:pt x="3495675" y="193593"/>
                                                    <a:pt x="3507574" y="189832"/>
                                                    <a:pt x="3514725" y="180893"/>
                                                  </a:cubicBezTo>
                                                  <a:cubicBezTo>
                                                    <a:pt x="3567305" y="115168"/>
                                                    <a:pt x="3470933" y="187863"/>
                                                    <a:pt x="3552825" y="133268"/>
                                                  </a:cubicBezTo>
                                                  <a:cubicBezTo>
                                                    <a:pt x="3559175" y="123743"/>
                                                    <a:pt x="3560583" y="102811"/>
                                                    <a:pt x="3571875" y="104693"/>
                                                  </a:cubicBezTo>
                                                  <a:cubicBezTo>
                                                    <a:pt x="3589591" y="107646"/>
                                                    <a:pt x="3595607" y="132017"/>
                                                    <a:pt x="3609975" y="142793"/>
                                                  </a:cubicBezTo>
                                                  <a:cubicBezTo>
                                                    <a:pt x="3621334" y="151312"/>
                                                    <a:pt x="3635375" y="155493"/>
                                                    <a:pt x="3648075" y="161843"/>
                                                  </a:cubicBezTo>
                                                  <a:cubicBezTo>
                                                    <a:pt x="3657600" y="158668"/>
                                                    <a:pt x="3666610" y="152318"/>
                                                    <a:pt x="3676650" y="152318"/>
                                                  </a:cubicBezTo>
                                                  <a:cubicBezTo>
                                                    <a:pt x="3720430" y="152318"/>
                                                    <a:pt x="3736711" y="159638"/>
                                                    <a:pt x="3771900" y="171368"/>
                                                  </a:cubicBezTo>
                                                  <a:cubicBezTo>
                                                    <a:pt x="3790950" y="165018"/>
                                                    <a:pt x="3810406" y="144860"/>
                                                    <a:pt x="3829050" y="152318"/>
                                                  </a:cubicBezTo>
                                                  <a:cubicBezTo>
                                                    <a:pt x="3893864" y="178244"/>
                                                    <a:pt x="3862014" y="162571"/>
                                                    <a:pt x="3924300" y="199943"/>
                                                  </a:cubicBezTo>
                                                  <a:cubicBezTo>
                                                    <a:pt x="3937000" y="193593"/>
                                                    <a:pt x="3950846" y="189146"/>
                                                    <a:pt x="3962400" y="180893"/>
                                                  </a:cubicBezTo>
                                                  <a:cubicBezTo>
                                                    <a:pt x="4024830" y="136300"/>
                                                    <a:pt x="3958253" y="163225"/>
                                                    <a:pt x="4019550" y="142793"/>
                                                  </a:cubicBezTo>
                                                  <a:cubicBezTo>
                                                    <a:pt x="4072433" y="160421"/>
                                                    <a:pt x="4069428" y="161843"/>
                                                    <a:pt x="4152900" y="161843"/>
                                                  </a:cubicBezTo>
                                                  <a:cubicBezTo>
                                                    <a:pt x="4181651" y="161843"/>
                                                    <a:pt x="4210050" y="155493"/>
                                                    <a:pt x="4238625" y="152318"/>
                                                  </a:cubicBezTo>
                                                  <a:cubicBezTo>
                                                    <a:pt x="4254500" y="155493"/>
                                                    <a:pt x="4270061" y="161843"/>
                                                    <a:pt x="4286250" y="161843"/>
                                                  </a:cubicBezTo>
                                                  <a:cubicBezTo>
                                                    <a:pt x="4395081" y="161843"/>
                                                    <a:pt x="4279057" y="138614"/>
                                                    <a:pt x="4371975" y="161843"/>
                                                  </a:cubicBezTo>
                                                  <a:cubicBezTo>
                                                    <a:pt x="4384675" y="171368"/>
                                                    <a:pt x="4394811" y="186057"/>
                                                    <a:pt x="4410075" y="190418"/>
                                                  </a:cubicBezTo>
                                                  <a:cubicBezTo>
                                                    <a:pt x="4419729" y="193176"/>
                                                    <a:pt x="4428610" y="180893"/>
                                                    <a:pt x="4438650" y="180893"/>
                                                  </a:cubicBezTo>
                                                  <a:cubicBezTo>
                                                    <a:pt x="4448690" y="180893"/>
                                                    <a:pt x="4457700" y="187243"/>
                                                    <a:pt x="4467225" y="190418"/>
                                                  </a:cubicBezTo>
                                                  <a:cubicBezTo>
                                                    <a:pt x="4606445" y="167215"/>
                                                    <a:pt x="4480750" y="205468"/>
                                                    <a:pt x="4533900" y="152318"/>
                                                  </a:cubicBezTo>
                                                  <a:cubicBezTo>
                                                    <a:pt x="4541000" y="145218"/>
                                                    <a:pt x="4552536" y="144213"/>
                                                    <a:pt x="4562475" y="142793"/>
                                                  </a:cubicBezTo>
                                                  <a:cubicBezTo>
                                                    <a:pt x="4597192" y="137833"/>
                                                    <a:pt x="4632325" y="136443"/>
                                                    <a:pt x="4667250" y="133268"/>
                                                  </a:cubicBezTo>
                                                  <a:cubicBezTo>
                                                    <a:pt x="4679950" y="136443"/>
                                                    <a:pt x="4692763" y="139197"/>
                                                    <a:pt x="4705350" y="142793"/>
                                                  </a:cubicBezTo>
                                                  <a:cubicBezTo>
                                                    <a:pt x="4715004" y="145551"/>
                                                    <a:pt x="4724124" y="150140"/>
                                                    <a:pt x="4733925" y="152318"/>
                                                  </a:cubicBezTo>
                                                  <a:cubicBezTo>
                                                    <a:pt x="4834505" y="174669"/>
                                                    <a:pt x="4755324" y="149926"/>
                                                    <a:pt x="4819650" y="171368"/>
                                                  </a:cubicBezTo>
                                                  <a:cubicBezTo>
                                                    <a:pt x="4829175" y="165018"/>
                                                    <a:pt x="4837050" y="149835"/>
                                                    <a:pt x="4848225" y="152318"/>
                                                  </a:cubicBezTo>
                                                  <a:cubicBezTo>
                                                    <a:pt x="4870575" y="157285"/>
                                                    <a:pt x="4905375" y="190418"/>
                                                    <a:pt x="4905375" y="190418"/>
                                                  </a:cubicBezTo>
                                                  <a:cubicBezTo>
                                                    <a:pt x="4914900" y="184068"/>
                                                    <a:pt x="4922725" y="169123"/>
                                                    <a:pt x="4933950" y="171368"/>
                                                  </a:cubicBezTo>
                                                  <a:cubicBezTo>
                                                    <a:pt x="4945175" y="173613"/>
                                                    <a:pt x="4944905" y="191848"/>
                                                    <a:pt x="4953000" y="199943"/>
                                                  </a:cubicBezTo>
                                                  <a:cubicBezTo>
                                                    <a:pt x="4971464" y="218407"/>
                                                    <a:pt x="4986909" y="220771"/>
                                                    <a:pt x="5010150" y="228518"/>
                                                  </a:cubicBezTo>
                                                  <a:cubicBezTo>
                                                    <a:pt x="5019675" y="218993"/>
                                                    <a:pt x="5025613" y="203028"/>
                                                    <a:pt x="5038725" y="199943"/>
                                                  </a:cubicBezTo>
                                                  <a:cubicBezTo>
                                                    <a:pt x="5082104" y="189736"/>
                                                    <a:pt x="5127580" y="187946"/>
                                                    <a:pt x="5172075" y="190418"/>
                                                  </a:cubicBezTo>
                                                  <a:cubicBezTo>
                                                    <a:pt x="5202289" y="192097"/>
                                                    <a:pt x="5219046" y="221623"/>
                                                    <a:pt x="5238750" y="238043"/>
                                                  </a:cubicBezTo>
                                                  <a:cubicBezTo>
                                                    <a:pt x="5263369" y="258559"/>
                                                    <a:pt x="5267261" y="257072"/>
                                                    <a:pt x="5295900" y="266618"/>
                                                  </a:cubicBezTo>
                                                  <a:cubicBezTo>
                                                    <a:pt x="5341376" y="198404"/>
                                                    <a:pt x="5314317" y="198603"/>
                                                    <a:pt x="5381625" y="228518"/>
                                                  </a:cubicBezTo>
                                                  <a:cubicBezTo>
                                                    <a:pt x="5394600" y="234285"/>
                                                    <a:pt x="5407025" y="241218"/>
                                                    <a:pt x="5419725" y="247568"/>
                                                  </a:cubicBezTo>
                                                  <a:cubicBezTo>
                                                    <a:pt x="5426075" y="238043"/>
                                                    <a:pt x="5429836" y="226144"/>
                                                    <a:pt x="5438775" y="218993"/>
                                                  </a:cubicBezTo>
                                                  <a:cubicBezTo>
                                                    <a:pt x="5446615" y="212721"/>
                                                    <a:pt x="5458370" y="213958"/>
                                                    <a:pt x="5467350" y="209468"/>
                                                  </a:cubicBezTo>
                                                  <a:cubicBezTo>
                                                    <a:pt x="5477589" y="204348"/>
                                                    <a:pt x="5487131" y="197747"/>
                                                    <a:pt x="5495925" y="190418"/>
                                                  </a:cubicBezTo>
                                                  <a:cubicBezTo>
                                                    <a:pt x="5543491" y="150780"/>
                                                    <a:pt x="5502857" y="169057"/>
                                                    <a:pt x="5553075" y="152318"/>
                                                  </a:cubicBezTo>
                                                  <a:cubicBezTo>
                                                    <a:pt x="5584825" y="155493"/>
                                                    <a:pt x="5616417" y="161843"/>
                                                    <a:pt x="5648325" y="161843"/>
                                                  </a:cubicBezTo>
                                                  <a:cubicBezTo>
                                                    <a:pt x="5724525" y="161843"/>
                                                    <a:pt x="5629275" y="136443"/>
                                                    <a:pt x="5705475" y="161843"/>
                                                  </a:cubicBezTo>
                                                  <a:cubicBezTo>
                                                    <a:pt x="5718175" y="158668"/>
                                                    <a:pt x="5730988" y="155914"/>
                                                    <a:pt x="5743575" y="152318"/>
                                                  </a:cubicBezTo>
                                                  <a:cubicBezTo>
                                                    <a:pt x="5753229" y="149560"/>
                                                    <a:pt x="5762110" y="142793"/>
                                                    <a:pt x="5772150" y="142793"/>
                                                  </a:cubicBezTo>
                                                  <a:cubicBezTo>
                                                    <a:pt x="5791463" y="142793"/>
                                                    <a:pt x="5810250" y="149143"/>
                                                    <a:pt x="5829300" y="152318"/>
                                                  </a:cubicBezTo>
                                                  <a:cubicBezTo>
                                                    <a:pt x="5845175" y="149143"/>
                                                    <a:pt x="5861566" y="147913"/>
                                                    <a:pt x="5876925" y="142793"/>
                                                  </a:cubicBezTo>
                                                  <a:cubicBezTo>
                                                    <a:pt x="5890395" y="138303"/>
                                                    <a:pt x="5901974" y="129336"/>
                                                    <a:pt x="5915025" y="123743"/>
                                                  </a:cubicBezTo>
                                                  <a:cubicBezTo>
                                                    <a:pt x="5924253" y="119788"/>
                                                    <a:pt x="5934075" y="117393"/>
                                                    <a:pt x="5943600" y="114218"/>
                                                  </a:cubicBezTo>
                                                  <a:cubicBezTo>
                                                    <a:pt x="5953125" y="117393"/>
                                                    <a:pt x="5963458" y="118762"/>
                                                    <a:pt x="5972175" y="123743"/>
                                                  </a:cubicBezTo>
                                                  <a:cubicBezTo>
                                                    <a:pt x="6039046" y="161955"/>
                                                    <a:pt x="5980503" y="144219"/>
                                                    <a:pt x="6048375" y="171368"/>
                                                  </a:cubicBezTo>
                                                  <a:cubicBezTo>
                                                    <a:pt x="6067019" y="178826"/>
                                                    <a:pt x="6105525" y="190418"/>
                                                    <a:pt x="6105525" y="190418"/>
                                                  </a:cubicBezTo>
                                                  <a:cubicBezTo>
                                                    <a:pt x="6140835" y="178648"/>
                                                    <a:pt x="6125120" y="185383"/>
                                                    <a:pt x="6153150" y="171368"/>
                                                  </a:cubicBezTo>
                                                  <a:lnTo>
                                                    <a:pt x="6153150" y="2247818"/>
                                                  </a:lnTo>
                                                  <a:lnTo>
                                                    <a:pt x="0" y="2238293"/>
                                                  </a:lnTo>
                                                  <a:lnTo>
                                                    <a:pt x="0" y="133268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chemeClr val="accent3">
                                                <a:alpha val="40000"/>
                                              </a:schemeClr>
                                            </a:solidFill>
                                            <a:ln>
                                              <a:noFill/>
                                            </a:ln>
                                            <a:effectLst/>
                                          </a:spPr>
                                          <a:txSp>
                                            <a:txBody>
                                              <a:bodyPr rtlCol="0" anchor="ctr"/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pPr algn="ctr"/>
                                                <a:endParaRPr lang="ko-KR" altLang="en-US"/>
                                              </a:p>
                                            </a:txBody>
                                            <a:useSpRect/>
                                          </a:txSp>
                                          <a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a:style>
                                        </a:sp>
                                      </lc:lockedCanvas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438150</wp:posOffset>
                      </wp:positionH>
                      <wp:positionV relativeFrom="paragraph">
                        <wp:posOffset>10160</wp:posOffset>
                      </wp:positionV>
                      <wp:extent cx="1066800" cy="2933700"/>
                      <wp:effectExtent l="0" t="635" r="0" b="0"/>
                      <wp:wrapNone/>
                      <wp:docPr id="12" name="Text Box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6800" cy="2933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31735" w:rsidRDefault="00731735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2" o:spid="_x0000_s1028" type="#_x0000_t202" style="position:absolute;left:0;text-align:left;margin-left:34.5pt;margin-top:.8pt;width:84pt;height:23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" filled="f" stroked="f">
                      <v:textbox>
                        <w:txbxContent>
                          <w:p w:rsidR="00731735" w:rsidRDefault="00731735"/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731735">
        <w:trPr>
          <w:cantSplit/>
          <w:trHeight w:hRule="exact" w:val="1800"/>
        </w:trPr>
        <w:tc>
          <w:tcPr>
            <w:tcW w:w="7560" w:type="dxa"/>
            <w:vAlign w:val="center"/>
          </w:tcPr>
          <w:p w:rsidR="00731735" w:rsidRDefault="00711B78">
            <w:pPr>
              <w:pStyle w:val="AveryWizard"/>
              <w:spacing w:line="240" w:lineRule="auto"/>
              <w:rPr>
                <w:snapToGrid w:val="0"/>
                <w:sz w:val="24"/>
              </w:rPr>
            </w:pPr>
            <w:r>
              <w:rPr>
                <w:noProof/>
                <w:sz w:val="24"/>
                <w:szCs w:val="24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1" layoutInCell="1" allowOverlap="1">
                      <wp:simplePos x="0" y="0"/>
                      <wp:positionH relativeFrom="column">
                        <wp:posOffset>663575</wp:posOffset>
                      </wp:positionH>
                      <wp:positionV relativeFrom="paragraph">
                        <wp:posOffset>2371725</wp:posOffset>
                      </wp:positionV>
                      <wp:extent cx="239395" cy="1178560"/>
                      <wp:effectExtent l="0" t="0" r="1905" b="2540"/>
                      <wp:wrapNone/>
                      <wp:docPr id="11" name="Text Box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9395" cy="1178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31735" w:rsidRDefault="00711B78">
                                  <w:pPr>
                                    <w:snapToGrid w:val="0"/>
                                    <w:rPr>
                                      <w:rFonts w:ascii="ＭＳ 明朝" w:hAnsi="ＭＳ 明朝" w:cs="ＭＳ 明朝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ＭＳ 明朝" w:eastAsia="ＭＳ 明朝" w:hAnsi="ＭＳ 明朝" w:cs="ＭＳ 明朝" w:hint="eastAsia"/>
                                      <w:sz w:val="16"/>
                                    </w:rPr>
                                    <w:t>平</w:t>
                                  </w:r>
                                  <w:r>
                                    <w:rPr>
                                      <w:rFonts w:ascii="ＭＳ 明朝" w:hAnsi="ＭＳ 明朝" w:cs="ＭＳ 明朝" w:hint="eastAsia"/>
                                      <w:sz w:val="16"/>
                                    </w:rPr>
                                    <w:t>成</w:t>
                                  </w:r>
                                  <w:r>
                                    <w:rPr>
                                      <w:rFonts w:ascii="ＭＳ 明朝" w:eastAsia="ＭＳ 明朝" w:hAnsi="ＭＳ 明朝" w:cs="ＭＳ 明朝" w:hint="eastAsia"/>
                                      <w:sz w:val="16"/>
                                    </w:rPr>
                                    <w:t>二</w:t>
                                  </w:r>
                                  <w:r>
                                    <w:rPr>
                                      <w:rFonts w:ascii="ＭＳ 明朝" w:hAnsi="ＭＳ 明朝" w:cs="ＭＳ 明朝" w:hint="eastAsia"/>
                                      <w:sz w:val="16"/>
                                    </w:rPr>
                                    <w:t>十</w:t>
                                  </w:r>
                                  <w:r>
                                    <w:rPr>
                                      <w:rFonts w:ascii="ＭＳ 明朝" w:eastAsia="ＭＳ 明朝" w:hAnsi="ＭＳ 明朝" w:cs="ＭＳ 明朝" w:hint="eastAsia"/>
                                      <w:sz w:val="16"/>
                                    </w:rPr>
                                    <w:t>年</w:t>
                                  </w:r>
                                </w:p>
                                <w:p w:rsidR="00731735" w:rsidRDefault="00731735">
                                  <w:pPr>
                                    <w:snapToGrid w:val="0"/>
                                    <w:rPr>
                                      <w:rFonts w:ascii="ＭＳ 明朝" w:hAnsi="ＭＳ 明朝" w:cs="ＭＳ 明朝"/>
                                      <w:sz w:val="16"/>
                                    </w:rPr>
                                  </w:pPr>
                                </w:p>
                                <w:p w:rsidR="00731735" w:rsidRDefault="00711B78">
                                  <w:pPr>
                                    <w:snapToGrid w:val="0"/>
                                    <w:rPr>
                                      <w:rFonts w:ascii="HGSeikaishotaiPRO" w:eastAsia="HGSeikaishotaiPRO" w:hAnsi="Calibri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ＭＳ 明朝" w:eastAsia="ＭＳ 明朝" w:hAnsi="ＭＳ 明朝" w:cs="ＭＳ 明朝" w:hint="eastAsia"/>
                                      <w:sz w:val="16"/>
                                    </w:rPr>
                                    <w:t>元旦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2" o:spid="_x0000_s1029" type="#_x0000_t202" style="position:absolute;margin-left:52.25pt;margin-top:186.75pt;width:18.85pt;height:92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" filled="f" stroked="f">
                      <v:textbox inset="5.85pt,.7pt,5.85pt,.7pt">
                        <w:txbxContent>
                          <w:p w:rsidR="00731735" w:rsidRDefault="00711B78">
                            <w:pPr>
                              <w:snapToGrid w:val="0"/>
                              <w:rPr>
                                <w:rFonts w:ascii="ＭＳ 明朝" w:hAnsi="ＭＳ 明朝" w:cs="ＭＳ 明朝"/>
                                <w:sz w:val="16"/>
                              </w:rPr>
                            </w:pPr>
                            <w:r>
                              <w:rPr>
                                <w:rFonts w:ascii="ＭＳ 明朝" w:eastAsia="ＭＳ 明朝" w:hAnsi="ＭＳ 明朝" w:cs="ＭＳ 明朝" w:hint="eastAsia"/>
                                <w:sz w:val="16"/>
                              </w:rPr>
                              <w:t>平</w:t>
                            </w:r>
                            <w:r>
                              <w:rPr>
                                <w:rFonts w:ascii="ＭＳ 明朝" w:hAnsi="ＭＳ 明朝" w:cs="ＭＳ 明朝" w:hint="eastAsia"/>
                                <w:sz w:val="16"/>
                              </w:rPr>
                              <w:t>成</w:t>
                            </w:r>
                            <w:r>
                              <w:rPr>
                                <w:rFonts w:ascii="ＭＳ 明朝" w:eastAsia="ＭＳ 明朝" w:hAnsi="ＭＳ 明朝" w:cs="ＭＳ 明朝" w:hint="eastAsia"/>
                                <w:sz w:val="16"/>
                              </w:rPr>
                              <w:t>二</w:t>
                            </w:r>
                            <w:r>
                              <w:rPr>
                                <w:rFonts w:ascii="ＭＳ 明朝" w:hAnsi="ＭＳ 明朝" w:cs="ＭＳ 明朝" w:hint="eastAsia"/>
                                <w:sz w:val="16"/>
                              </w:rPr>
                              <w:t>十</w:t>
                            </w:r>
                            <w:r>
                              <w:rPr>
                                <w:rFonts w:ascii="ＭＳ 明朝" w:eastAsia="ＭＳ 明朝" w:hAnsi="ＭＳ 明朝" w:cs="ＭＳ 明朝" w:hint="eastAsia"/>
                                <w:sz w:val="16"/>
                              </w:rPr>
                              <w:t>年</w:t>
                            </w:r>
                          </w:p>
                          <w:p w:rsidR="00731735" w:rsidRDefault="00731735">
                            <w:pPr>
                              <w:snapToGrid w:val="0"/>
                              <w:rPr>
                                <w:rFonts w:ascii="ＭＳ 明朝" w:hAnsi="ＭＳ 明朝" w:cs="ＭＳ 明朝"/>
                                <w:sz w:val="16"/>
                              </w:rPr>
                            </w:pPr>
                          </w:p>
                          <w:p w:rsidR="00731735" w:rsidRDefault="00711B78">
                            <w:pPr>
                              <w:snapToGrid w:val="0"/>
                              <w:rPr>
                                <w:rFonts w:ascii="HGSeikaishotaiPRO" w:eastAsia="HGSeikaishotaiPRO" w:hAnsi="Calibri"/>
                                <w:sz w:val="16"/>
                              </w:rPr>
                            </w:pPr>
                            <w:r>
                              <w:rPr>
                                <w:rFonts w:ascii="ＭＳ 明朝" w:eastAsia="ＭＳ 明朝" w:hAnsi="ＭＳ 明朝" w:cs="ＭＳ 明朝" w:hint="eastAsia"/>
                                <w:sz w:val="16"/>
                              </w:rPr>
                              <w:t>元旦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1" layoutInCell="1" allowOverlap="1">
                      <wp:simplePos x="0" y="0"/>
                      <wp:positionH relativeFrom="column">
                        <wp:posOffset>663575</wp:posOffset>
                      </wp:positionH>
                      <wp:positionV relativeFrom="paragraph">
                        <wp:posOffset>-1685925</wp:posOffset>
                      </wp:positionV>
                      <wp:extent cx="239395" cy="1178560"/>
                      <wp:effectExtent l="0" t="0" r="1905" b="2540"/>
                      <wp:wrapNone/>
                      <wp:docPr id="10" name="Text Box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9395" cy="1178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31735" w:rsidRDefault="00711B78">
                                  <w:pPr>
                                    <w:snapToGrid w:val="0"/>
                                    <w:rPr>
                                      <w:rFonts w:ascii="ＭＳ 明朝" w:hAnsi="ＭＳ 明朝" w:cs="ＭＳ 明朝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ＭＳ 明朝" w:eastAsia="ＭＳ 明朝" w:hAnsi="ＭＳ 明朝" w:cs="ＭＳ 明朝" w:hint="eastAsia"/>
                                      <w:sz w:val="16"/>
                                    </w:rPr>
                                    <w:t>平</w:t>
                                  </w:r>
                                  <w:r>
                                    <w:rPr>
                                      <w:rFonts w:ascii="ＭＳ 明朝" w:hAnsi="ＭＳ 明朝" w:cs="ＭＳ 明朝" w:hint="eastAsia"/>
                                      <w:sz w:val="16"/>
                                    </w:rPr>
                                    <w:t>成</w:t>
                                  </w:r>
                                  <w:r>
                                    <w:rPr>
                                      <w:rFonts w:ascii="ＭＳ 明朝" w:eastAsia="ＭＳ 明朝" w:hAnsi="ＭＳ 明朝" w:cs="ＭＳ 明朝" w:hint="eastAsia"/>
                                      <w:sz w:val="16"/>
                                    </w:rPr>
                                    <w:t>二</w:t>
                                  </w:r>
                                  <w:r>
                                    <w:rPr>
                                      <w:rFonts w:ascii="ＭＳ 明朝" w:hAnsi="ＭＳ 明朝" w:cs="ＭＳ 明朝" w:hint="eastAsia"/>
                                      <w:sz w:val="16"/>
                                    </w:rPr>
                                    <w:t>十</w:t>
                                  </w:r>
                                  <w:r>
                                    <w:rPr>
                                      <w:rFonts w:ascii="ＭＳ 明朝" w:eastAsia="ＭＳ 明朝" w:hAnsi="ＭＳ 明朝" w:cs="ＭＳ 明朝" w:hint="eastAsia"/>
                                      <w:sz w:val="16"/>
                                    </w:rPr>
                                    <w:t>年</w:t>
                                  </w:r>
                                </w:p>
                                <w:p w:rsidR="00731735" w:rsidRDefault="00731735">
                                  <w:pPr>
                                    <w:snapToGrid w:val="0"/>
                                    <w:rPr>
                                      <w:rFonts w:ascii="ＭＳ 明朝" w:hAnsi="ＭＳ 明朝" w:cs="ＭＳ 明朝"/>
                                      <w:sz w:val="16"/>
                                    </w:rPr>
                                  </w:pPr>
                                </w:p>
                                <w:p w:rsidR="00731735" w:rsidRDefault="00711B78">
                                  <w:pPr>
                                    <w:snapToGrid w:val="0"/>
                                    <w:rPr>
                                      <w:rFonts w:ascii="HGSeikaishotaiPRO" w:eastAsia="HGSeikaishotaiPRO" w:hAnsi="Calibri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ＭＳ 明朝" w:eastAsia="ＭＳ 明朝" w:hAnsi="ＭＳ 明朝" w:cs="ＭＳ 明朝" w:hint="eastAsia"/>
                                      <w:sz w:val="16"/>
                                    </w:rPr>
                                    <w:t>元旦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" o:spid="_x0000_s1030" type="#_x0000_t202" style="position:absolute;margin-left:52.25pt;margin-top:-132.75pt;width:18.85pt;height:92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" filled="f" stroked="f">
                      <v:textbox inset="5.85pt,.7pt,5.85pt,.7pt">
                        <w:txbxContent>
                          <w:p w:rsidR="00731735" w:rsidRDefault="00711B78">
                            <w:pPr>
                              <w:snapToGrid w:val="0"/>
                              <w:rPr>
                                <w:rFonts w:ascii="ＭＳ 明朝" w:hAnsi="ＭＳ 明朝" w:cs="ＭＳ 明朝"/>
                                <w:sz w:val="16"/>
                              </w:rPr>
                            </w:pPr>
                            <w:r>
                              <w:rPr>
                                <w:rFonts w:ascii="ＭＳ 明朝" w:eastAsia="ＭＳ 明朝" w:hAnsi="ＭＳ 明朝" w:cs="ＭＳ 明朝" w:hint="eastAsia"/>
                                <w:sz w:val="16"/>
                              </w:rPr>
                              <w:t>平</w:t>
                            </w:r>
                            <w:r>
                              <w:rPr>
                                <w:rFonts w:ascii="ＭＳ 明朝" w:hAnsi="ＭＳ 明朝" w:cs="ＭＳ 明朝" w:hint="eastAsia"/>
                                <w:sz w:val="16"/>
                              </w:rPr>
                              <w:t>成</w:t>
                            </w:r>
                            <w:r>
                              <w:rPr>
                                <w:rFonts w:ascii="ＭＳ 明朝" w:eastAsia="ＭＳ 明朝" w:hAnsi="ＭＳ 明朝" w:cs="ＭＳ 明朝" w:hint="eastAsia"/>
                                <w:sz w:val="16"/>
                              </w:rPr>
                              <w:t>二</w:t>
                            </w:r>
                            <w:r>
                              <w:rPr>
                                <w:rFonts w:ascii="ＭＳ 明朝" w:hAnsi="ＭＳ 明朝" w:cs="ＭＳ 明朝" w:hint="eastAsia"/>
                                <w:sz w:val="16"/>
                              </w:rPr>
                              <w:t>十</w:t>
                            </w:r>
                            <w:r>
                              <w:rPr>
                                <w:rFonts w:ascii="ＭＳ 明朝" w:eastAsia="ＭＳ 明朝" w:hAnsi="ＭＳ 明朝" w:cs="ＭＳ 明朝" w:hint="eastAsia"/>
                                <w:sz w:val="16"/>
                              </w:rPr>
                              <w:t>年</w:t>
                            </w:r>
                          </w:p>
                          <w:p w:rsidR="00731735" w:rsidRDefault="00731735">
                            <w:pPr>
                              <w:snapToGrid w:val="0"/>
                              <w:rPr>
                                <w:rFonts w:ascii="ＭＳ 明朝" w:hAnsi="ＭＳ 明朝" w:cs="ＭＳ 明朝"/>
                                <w:sz w:val="16"/>
                              </w:rPr>
                            </w:pPr>
                          </w:p>
                          <w:p w:rsidR="00731735" w:rsidRDefault="00711B78">
                            <w:pPr>
                              <w:snapToGrid w:val="0"/>
                              <w:rPr>
                                <w:rFonts w:ascii="HGSeikaishotaiPRO" w:eastAsia="HGSeikaishotaiPRO" w:hAnsi="Calibri"/>
                                <w:sz w:val="16"/>
                              </w:rPr>
                            </w:pPr>
                            <w:r>
                              <w:rPr>
                                <w:rFonts w:ascii="ＭＳ 明朝" w:eastAsia="ＭＳ 明朝" w:hAnsi="ＭＳ 明朝" w:cs="ＭＳ 明朝" w:hint="eastAsia"/>
                                <w:sz w:val="16"/>
                              </w:rPr>
                              <w:t>元旦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1" layoutInCell="1" allowOverlap="1">
                      <wp:simplePos x="0" y="0"/>
                      <wp:positionH relativeFrom="column">
                        <wp:posOffset>817245</wp:posOffset>
                      </wp:positionH>
                      <wp:positionV relativeFrom="paragraph">
                        <wp:posOffset>-3084830</wp:posOffset>
                      </wp:positionV>
                      <wp:extent cx="592455" cy="2400935"/>
                      <wp:effectExtent l="0" t="1270" r="0" b="0"/>
                      <wp:wrapNone/>
                      <wp:docPr id="9" name="Text Box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2455" cy="24009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gradFill rotWithShape="0">
                                      <a:gsLst>
                                        <a:gs pos="0">
                                          <a:srgbClr val="FFFFFF"/>
                                        </a:gs>
                                        <a:gs pos="100000">
                                          <a:srgbClr val="B8CCE4"/>
                                        </a:gs>
                                      </a:gsLst>
                                      <a:lin ang="5400000" scaled="1"/>
                                    </a:gra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95B3D7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31735" w:rsidRDefault="00711B78">
                                  <w:pPr>
                                    <w:ind w:leftChars="10" w:left="20"/>
                                    <w:rPr>
                                      <w:rFonts w:ascii="MS PMincho" w:eastAsia="MS PMincho" w:hAnsi="MS PMincho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ＭＳ 明朝" w:eastAsia="ＭＳ 明朝" w:hAnsi="ＭＳ 明朝" w:cs="ＭＳ 明朝" w:hint="eastAsia"/>
                                      <w:b/>
                                      <w:sz w:val="24"/>
                                    </w:rPr>
                                    <w:t>旧年中はお世話になりました</w:t>
                                  </w:r>
                                  <w:r>
                                    <w:rPr>
                                      <w:rFonts w:ascii="ＭＳ 明朝" w:eastAsia="ＭＳ 明朝" w:hAnsi="ＭＳ 明朝" w:cs="ＭＳ 明朝" w:hint="eastAsia"/>
                                      <w:b/>
                                      <w:szCs w:val="28"/>
                                    </w:rPr>
                                    <w:t>。</w:t>
                                  </w:r>
                                </w:p>
                                <w:p w:rsidR="00731735" w:rsidRDefault="00711B78">
                                  <w:pPr>
                                    <w:ind w:leftChars="10" w:left="20"/>
                                    <w:rPr>
                                      <w:rFonts w:ascii="MS PMincho" w:eastAsia="MS PMincho" w:hAnsi="MS PMincho"/>
                                      <w:b/>
                                      <w:sz w:val="22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ＭＳ 明朝" w:eastAsia="ＭＳ 明朝" w:hAnsi="ＭＳ 明朝" w:cs="ＭＳ 明朝" w:hint="eastAsia"/>
                                      <w:b/>
                                      <w:sz w:val="24"/>
                                    </w:rPr>
                                    <w:t>本年もよろしくお願いいたします</w:t>
                                  </w:r>
                                  <w:r>
                                    <w:rPr>
                                      <w:rFonts w:ascii="ＭＳ 明朝" w:eastAsia="ＭＳ 明朝" w:hAnsi="ＭＳ 明朝" w:cs="ＭＳ 明朝" w:hint="eastAsia"/>
                                      <w:b/>
                                      <w:szCs w:val="28"/>
                                    </w:rPr>
                                    <w:t>。</w:t>
                                  </w:r>
                                </w:p>
                              </w:txbxContent>
                            </wps:txbx>
                            <wps:bodyPr rot="0" vert="eaVert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3" o:spid="_x0000_s1031" type="#_x0000_t202" style="position:absolute;margin-left:64.35pt;margin-top:-242.9pt;width:46.65pt;height:189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" filled="f" stroked="f" strokecolor="#95b3d7" strokeweight="1pt">
                      <v:fill color2="#b8cce4" focus="100%" type="gradient"/>
                      <v:textbox style="layout-flow:vertical-ideographic" inset="5.85pt,.7pt,5.85pt,.7pt">
                        <w:txbxContent>
                          <w:p w:rsidR="00731735" w:rsidRDefault="00711B78">
                            <w:pPr>
                              <w:ind w:leftChars="10" w:left="20"/>
                              <w:rPr>
                                <w:rFonts w:ascii="MS PMincho" w:eastAsia="MS PMincho" w:hAnsi="MS PMincho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ＭＳ 明朝" w:eastAsia="ＭＳ 明朝" w:hAnsi="ＭＳ 明朝" w:cs="ＭＳ 明朝" w:hint="eastAsia"/>
                                <w:b/>
                                <w:sz w:val="24"/>
                              </w:rPr>
                              <w:t>旧年中はお世話になりました</w:t>
                            </w:r>
                            <w:r>
                              <w:rPr>
                                <w:rFonts w:ascii="ＭＳ 明朝" w:eastAsia="ＭＳ 明朝" w:hAnsi="ＭＳ 明朝" w:cs="ＭＳ 明朝" w:hint="eastAsia"/>
                                <w:b/>
                                <w:szCs w:val="28"/>
                              </w:rPr>
                              <w:t>。</w:t>
                            </w:r>
                          </w:p>
                          <w:p w:rsidR="00731735" w:rsidRDefault="00711B78">
                            <w:pPr>
                              <w:ind w:leftChars="10" w:left="20"/>
                              <w:rPr>
                                <w:rFonts w:ascii="MS PMincho" w:eastAsia="MS PMincho" w:hAnsi="MS PMincho"/>
                                <w:b/>
                                <w:sz w:val="22"/>
                                <w:szCs w:val="28"/>
                              </w:rPr>
                            </w:pPr>
                            <w:r>
                              <w:rPr>
                                <w:rFonts w:ascii="ＭＳ 明朝" w:eastAsia="ＭＳ 明朝" w:hAnsi="ＭＳ 明朝" w:cs="ＭＳ 明朝" w:hint="eastAsia"/>
                                <w:b/>
                                <w:sz w:val="24"/>
                              </w:rPr>
                              <w:t>本年もよろしくお願いいたします</w:t>
                            </w:r>
                            <w:r>
                              <w:rPr>
                                <w:rFonts w:ascii="ＭＳ 明朝" w:eastAsia="ＭＳ 明朝" w:hAnsi="ＭＳ 明朝" w:cs="ＭＳ 明朝" w:hint="eastAsia"/>
                                <w:b/>
                                <w:szCs w:val="28"/>
                              </w:rPr>
                              <w:t>。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731735">
        <w:trPr>
          <w:cantSplit/>
          <w:trHeight w:hRule="exact" w:val="4680"/>
        </w:trPr>
        <w:tc>
          <w:tcPr>
            <w:tcW w:w="7560" w:type="dxa"/>
            <w:vAlign w:val="center"/>
          </w:tcPr>
          <w:p w:rsidR="00731735" w:rsidRDefault="00711B78">
            <w:pPr>
              <w:pStyle w:val="AveryWizard"/>
              <w:spacing w:line="240" w:lineRule="auto"/>
              <w:jc w:val="right"/>
            </w:pPr>
            <w:r>
              <w:rPr>
                <w:noProof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1" layoutInCell="1" allowOverlap="1">
                      <wp:simplePos x="0" y="0"/>
                      <wp:positionH relativeFrom="column">
                        <wp:posOffset>817245</wp:posOffset>
                      </wp:positionH>
                      <wp:positionV relativeFrom="paragraph">
                        <wp:posOffset>321945</wp:posOffset>
                      </wp:positionV>
                      <wp:extent cx="592455" cy="2400935"/>
                      <wp:effectExtent l="0" t="0" r="0" b="1270"/>
                      <wp:wrapNone/>
                      <wp:docPr id="8" name="Text Box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2455" cy="24009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gradFill rotWithShape="0">
                                      <a:gsLst>
                                        <a:gs pos="0">
                                          <a:srgbClr val="FFFFFF"/>
                                        </a:gs>
                                        <a:gs pos="100000">
                                          <a:srgbClr val="B8CCE4"/>
                                        </a:gs>
                                      </a:gsLst>
                                      <a:lin ang="5400000" scaled="1"/>
                                    </a:gra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95B3D7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31735" w:rsidRDefault="00711B78">
                                  <w:pPr>
                                    <w:ind w:leftChars="10" w:left="20"/>
                                    <w:rPr>
                                      <w:rFonts w:ascii="MS PMincho" w:eastAsia="MS PMincho" w:hAnsi="MS PMincho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ＭＳ 明朝" w:eastAsia="ＭＳ 明朝" w:hAnsi="ＭＳ 明朝" w:cs="ＭＳ 明朝" w:hint="eastAsia"/>
                                      <w:b/>
                                      <w:sz w:val="24"/>
                                    </w:rPr>
                                    <w:t>旧年中はお世話になりました</w:t>
                                  </w:r>
                                  <w:r>
                                    <w:rPr>
                                      <w:rFonts w:ascii="ＭＳ 明朝" w:eastAsia="ＭＳ 明朝" w:hAnsi="ＭＳ 明朝" w:cs="ＭＳ 明朝" w:hint="eastAsia"/>
                                      <w:b/>
                                      <w:szCs w:val="28"/>
                                    </w:rPr>
                                    <w:t>。</w:t>
                                  </w:r>
                                </w:p>
                                <w:p w:rsidR="00731735" w:rsidRDefault="00711B78">
                                  <w:pPr>
                                    <w:ind w:leftChars="10" w:left="20"/>
                                    <w:rPr>
                                      <w:rFonts w:ascii="MS PMincho" w:eastAsia="MS PMincho" w:hAnsi="MS PMincho"/>
                                      <w:b/>
                                      <w:sz w:val="22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ＭＳ 明朝" w:eastAsia="ＭＳ 明朝" w:hAnsi="ＭＳ 明朝" w:cs="ＭＳ 明朝" w:hint="eastAsia"/>
                                      <w:b/>
                                      <w:sz w:val="24"/>
                                    </w:rPr>
                                    <w:t>本年もよろしくお願いいたします</w:t>
                                  </w:r>
                                  <w:r>
                                    <w:rPr>
                                      <w:rFonts w:ascii="ＭＳ 明朝" w:eastAsia="ＭＳ 明朝" w:hAnsi="ＭＳ 明朝" w:cs="ＭＳ 明朝" w:hint="eastAsia"/>
                                      <w:b/>
                                      <w:szCs w:val="28"/>
                                    </w:rPr>
                                    <w:t>。</w:t>
                                  </w:r>
                                </w:p>
                              </w:txbxContent>
                            </wps:txbx>
                            <wps:bodyPr rot="0" vert="eaVert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1" o:spid="_x0000_s1032" type="#_x0000_t202" style="position:absolute;left:0;text-align:left;margin-left:64.35pt;margin-top:25.35pt;width:46.65pt;height:189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" filled="f" stroked="f" strokecolor="#95b3d7" strokeweight="1pt">
                      <v:fill color2="#b8cce4" focus="100%" type="gradient"/>
                      <v:textbox style="layout-flow:vertical-ideographic" inset="5.85pt,.7pt,5.85pt,.7pt">
                        <w:txbxContent>
                          <w:p w:rsidR="00731735" w:rsidRDefault="00711B78">
                            <w:pPr>
                              <w:ind w:leftChars="10" w:left="20"/>
                              <w:rPr>
                                <w:rFonts w:ascii="MS PMincho" w:eastAsia="MS PMincho" w:hAnsi="MS PMincho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ＭＳ 明朝" w:eastAsia="ＭＳ 明朝" w:hAnsi="ＭＳ 明朝" w:cs="ＭＳ 明朝" w:hint="eastAsia"/>
                                <w:b/>
                                <w:sz w:val="24"/>
                              </w:rPr>
                              <w:t>旧年中はお世話になりました</w:t>
                            </w:r>
                            <w:r>
                              <w:rPr>
                                <w:rFonts w:ascii="ＭＳ 明朝" w:eastAsia="ＭＳ 明朝" w:hAnsi="ＭＳ 明朝" w:cs="ＭＳ 明朝" w:hint="eastAsia"/>
                                <w:b/>
                                <w:szCs w:val="28"/>
                              </w:rPr>
                              <w:t>。</w:t>
                            </w:r>
                          </w:p>
                          <w:p w:rsidR="00731735" w:rsidRDefault="00711B78">
                            <w:pPr>
                              <w:ind w:leftChars="10" w:left="20"/>
                              <w:rPr>
                                <w:rFonts w:ascii="MS PMincho" w:eastAsia="MS PMincho" w:hAnsi="MS PMincho"/>
                                <w:b/>
                                <w:sz w:val="22"/>
                                <w:szCs w:val="28"/>
                              </w:rPr>
                            </w:pPr>
                            <w:r>
                              <w:rPr>
                                <w:rFonts w:ascii="ＭＳ 明朝" w:eastAsia="ＭＳ 明朝" w:hAnsi="ＭＳ 明朝" w:cs="ＭＳ 明朝" w:hint="eastAsia"/>
                                <w:b/>
                                <w:sz w:val="24"/>
                              </w:rPr>
                              <w:t>本年もよろしくお願いいたします</w:t>
                            </w:r>
                            <w:r>
                              <w:rPr>
                                <w:rFonts w:ascii="ＭＳ 明朝" w:eastAsia="ＭＳ 明朝" w:hAnsi="ＭＳ 明朝" w:cs="ＭＳ 明朝" w:hint="eastAsia"/>
                                <w:b/>
                                <w:szCs w:val="28"/>
                              </w:rPr>
                              <w:t>。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noProof/>
                <w:lang w:eastAsia="ja-JP"/>
              </w:rPr>
              <mc:AlternateContent>
                <mc:Choice Requires="wps">
                  <w:drawing>
                    <wp:anchor distT="6096" distB="7469" distL="126492" distR="114300" simplePos="0" relativeHeight="251672576" behindDoc="1" locked="0" layoutInCell="1" allowOverlap="1">
                      <wp:simplePos x="0" y="0"/>
                      <wp:positionH relativeFrom="column">
                        <wp:posOffset>1398314</wp:posOffset>
                      </wp:positionH>
                      <wp:positionV relativeFrom="paragraph">
                        <wp:posOffset>-21546</wp:posOffset>
                      </wp:positionV>
                      <wp:extent cx="3391812" cy="3043331"/>
                      <wp:effectExtent l="0" t="0" r="0" b="5080"/>
                      <wp:wrapNone/>
                      <wp:docPr id="19" name="Rectangle 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29024" cy="5214974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>
                                  <a:alphaModFix amt="55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91" o:spid="_x0000_s1026" style="position:absolute;margin-left:110.1pt;margin-top:-1.7pt;width:267.05pt;height:239.65pt;z-index:-251643904;visibility:visible;mso-wrap-style:square;mso-wrap-distance-left:9.96pt;mso-wrap-distance-top:.48pt;mso-wrap-distance-right:9pt;mso-wrap-distance-bottom:.20747mm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" stroked="f" strokeweight="2pt">
                      <v:fill r:id="rId7" o:title="" opacity="36045f" recolor="t" rotate="t" type="frame"/>
                    </v:rect>
                  </w:pict>
                </mc:Fallback>
              </mc:AlternateContent>
            </w:r>
            <w:r>
              <w:rPr>
                <w:rFonts w:ascii="HGP正楷書体" w:eastAsia="HGP正楷書体"/>
                <w:noProof/>
                <w:szCs w:val="21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>
                      <wp:simplePos x="0" y="0"/>
                      <wp:positionH relativeFrom="column">
                        <wp:posOffset>1409700</wp:posOffset>
                      </wp:positionH>
                      <wp:positionV relativeFrom="paragraph">
                        <wp:posOffset>5715</wp:posOffset>
                      </wp:positionV>
                      <wp:extent cx="3381375" cy="2933700"/>
                      <wp:effectExtent l="0" t="0" r="0" b="3810"/>
                      <wp:wrapNone/>
                      <wp:docPr id="7" name="Text Box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81375" cy="2933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31735" w:rsidRDefault="00731735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0" o:spid="_x0000_s1033" type="#_x0000_t202" style="position:absolute;left:0;text-align:left;margin-left:111pt;margin-top:.45pt;width:266.25pt;height:23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" filled="f" stroked="f">
                      <v:textbox>
                        <w:txbxContent>
                          <w:p w:rsidR="00731735" w:rsidRDefault="00731735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HGP正楷書体" w:eastAsia="HGP正楷書体"/>
                <w:noProof/>
                <w:szCs w:val="21"/>
                <w:lang w:eastAsia="ja-JP"/>
              </w:rPr>
              <mc:AlternateContent>
                <mc:Choice Requires="wpg">
                  <w:drawing>
                    <wp:anchor distT="0" distB="0" distL="114300" distR="114300" simplePos="0" relativeHeight="251675648" behindDoc="1" locked="0" layoutInCell="1" allowOverlap="1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144145</wp:posOffset>
                      </wp:positionV>
                      <wp:extent cx="2801620" cy="2795270"/>
                      <wp:effectExtent l="4445" t="1270" r="0" b="3810"/>
                      <wp:wrapNone/>
                      <wp:docPr id="2" name="Group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801620" cy="2795270"/>
                                <a:chOff x="17" y="7321"/>
                                <a:chExt cx="4412" cy="440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" name="Picture 74" descr="j022313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344" y="7321"/>
                                  <a:ext cx="1085" cy="2606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" name="Object 23"/>
                                <pic:cNvPicPr>
                                  <a:picLocks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6" y="7608"/>
                                  <a:ext cx="1239" cy="121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" name="Object 22"/>
                                <pic:cNvPicPr>
                                  <a:picLocks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" y="8526"/>
                                  <a:ext cx="4166" cy="3197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26" o:spid="_x0000_s1026" style="position:absolute;margin-left:132.35pt;margin-top:11.35pt;width:220.6pt;height:220.1pt;z-index:-251640832" coordorigin="17,7321" coordsize="4412,4402" o:gfxdata="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">
                      <v:shape id="Picture 74" o:spid="_x0000_s1027" type="#_x0000_t75" alt="j0223137" style="position:absolute;left:3344;top:7321;width:1085;height:26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L5CbEAAAA2gAAAA8AAABkcnMvZG93bnJldi54bWxEj0FrwkAUhO8F/8PyBC9FN7UgIXWVIhZF&#10;KNUY6PWZfU2C2bchu7rpv+8WCj0OM/MNs1wPphV36l1jWcHTLAFBXFrdcKWgOL9NUxDOI2tsLZOC&#10;b3KwXo0elphpG/hE99xXIkLYZaig9r7LpHRlTQbdzHbE0fuyvUEfZV9J3WOIcNPKeZIspMGG40KN&#10;HW1qKq/5zSgI6bu9HJLF5zG9XB9DsSs+QtgqNRkPry8gPA3+P/zX3msFz/B7Jd4Auf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dL5CbEAAAA2gAAAA8AAAAAAAAAAAAAAAAA&#10;nwIAAGRycy9kb3ducmV2LnhtbFBLBQYAAAAABAAEAPcAAACQAwAAAAA=&#10;">
                        <v:imagedata r:id="rId11" o:title="j0223137"/>
                      </v:shape>
                      <v:shape id="Object 23" o:spid="_x0000_s1028" type="#_x0000_t75" style="position:absolute;left:646;top:7608;width:1239;height:12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vavvDAAAA2gAAAA8AAABkcnMvZG93bnJldi54bWxEj1FLAzEQhN8L/oewQt/axCJSzqZFBalQ&#10;RNqq0Lcl2d4dXjbHZds7/70RCn0cZuYbZrEaQqPO1KU6soW7qQFF7KKvubTwuX+dzEElQfbYRCYL&#10;v5RgtbwZLbDwsectnXdSqgzhVKCFSqQttE6uooBpGlvi7B1jF1Cy7ErtO+wzPDR6ZsyDDlhzXqiw&#10;pZeK3M/uFCysNx/v4SClzM33ae++0uB682zt+HZ4egQlNMg1fGm/eQv38H8l3wC9/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O9q+8MAAADaAAAADwAAAAAAAAAAAAAAAACf&#10;AgAAZHJzL2Rvd25yZXYueG1sUEsFBgAAAAAEAAQA9wAAAI8DAAAAAA==&#10;">
                        <v:imagedata r:id="rId12" o:title=""/>
                        <o:lock v:ext="edit" aspectratio="f"/>
                      </v:shape>
                      <v:shape id="Object 22" o:spid="_x0000_s1029" type="#_x0000_t75" style="position:absolute;left:17;top:8526;width:4166;height:31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FEZ/FAAAA2gAAAA8AAABkcnMvZG93bnJldi54bWxEj81rwkAUxO9C/4flFbzppqV+EF2lDZT2&#10;IIIfl9ye2WcSmn2bZtcY/etdQfA4zMxvmPmyM5VoqXGlZQVvwwgEcWZ1ybmC/e57MAXhPLLGyjIp&#10;uJCD5eKlN8dY2zNvqN36XAQIuxgVFN7XsZQuK8igG9qaOHhH2xj0QTa51A2eA9xU8j2KxtJgyWGh&#10;wJqSgrK/7ckoyNpV+qP/k9V6/XGYJF/XdFddUqX6r93nDISnzj/Dj/avVjCC+5VwA+Ti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BRGfxQAAANoAAAAPAAAAAAAAAAAAAAAA&#10;AJ8CAABkcnMvZG93bnJldi54bWxQSwUGAAAAAAQABAD3AAAAkQMAAAAA&#10;">
                        <v:imagedata r:id="rId13" o:title=""/>
                        <o:lock v:ext="edit" aspectratio="f"/>
                      </v:shape>
                    </v:group>
                  </w:pict>
                </mc:Fallback>
              </mc:AlternateContent>
            </w:r>
            <w:r>
              <w:rPr>
                <w:noProof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>
                      <wp:simplePos x="0" y="0"/>
                      <wp:positionH relativeFrom="column">
                        <wp:posOffset>-476250</wp:posOffset>
                      </wp:positionH>
                      <wp:positionV relativeFrom="paragraph">
                        <wp:posOffset>-210820</wp:posOffset>
                      </wp:positionV>
                      <wp:extent cx="1497330" cy="3234690"/>
                      <wp:effectExtent l="0" t="0" r="0" b="4445"/>
                      <wp:wrapNone/>
                      <wp:docPr id="1" name="Text Box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97330" cy="32346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31735" w:rsidRDefault="00711B78">
                                  <w:r>
                                    <w:rPr>
                                      <w:noProof/>
                                      <w:sz w:val="24"/>
                                      <w:lang w:eastAsia="ja-JP"/>
                                    </w:rPr>
                                    <w:drawing>
                                      <wp:inline distT="0" distB="0" distL="0" distR="0">
                                        <wp:extent cx="1309828" cy="3143250"/>
                                        <wp:effectExtent l="4622" t="0" r="0" b="0"/>
                                        <wp:docPr id="190" name="Object 3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lockedCanvas">
                                            <lc:lockedCanvas xmlns:lc="http://schemas.openxmlformats.org/drawingml/2006/lockedCanvas">
                                              <a:nvGrpSpPr>
                                                <a:cNvPr id="0" name=""/>
                                                <a:cNvGrpSpPr/>
                                              </a:nvGrpSpPr>
                                              <a:grpSpPr>
                                                <a:xfrm>
                                                  <a:off x="0" y="0"/>
                                                  <a:ext cx="1719265" cy="4085531"/>
                                                  <a:chOff x="2957495" y="1496091"/>
                                                  <a:chExt cx="1719265" cy="4085531"/>
                                                </a:xfrm>
                                              </a:grpSpPr>
                                              <a:sp>
                                                <a:nvSpPr>
                                                  <a:cNvPr id="156" name="Freeform 112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336909" y="4452083"/>
                                                    <a:ext cx="687388" cy="279300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1785" y="132"/>
                                                      </a:cxn>
                                                      <a:cxn ang="0">
                                                        <a:pos x="1515" y="226"/>
                                                      </a:cxn>
                                                      <a:cxn ang="0">
                                                        <a:pos x="1271" y="333"/>
                                                      </a:cxn>
                                                      <a:cxn ang="0">
                                                        <a:pos x="1055" y="449"/>
                                                      </a:cxn>
                                                      <a:cxn ang="0">
                                                        <a:pos x="863" y="572"/>
                                                      </a:cxn>
                                                      <a:cxn ang="0">
                                                        <a:pos x="695" y="701"/>
                                                      </a:cxn>
                                                      <a:cxn ang="0">
                                                        <a:pos x="549" y="829"/>
                                                      </a:cxn>
                                                      <a:cxn ang="0">
                                                        <a:pos x="422" y="957"/>
                                                      </a:cxn>
                                                      <a:cxn ang="0">
                                                        <a:pos x="317" y="1081"/>
                                                      </a:cxn>
                                                      <a:cxn ang="0">
                                                        <a:pos x="228" y="1199"/>
                                                      </a:cxn>
                                                      <a:cxn ang="0">
                                                        <a:pos x="157" y="1309"/>
                                                      </a:cxn>
                                                      <a:cxn ang="0">
                                                        <a:pos x="100" y="1407"/>
                                                      </a:cxn>
                                                      <a:cxn ang="0">
                                                        <a:pos x="58" y="1490"/>
                                                      </a:cxn>
                                                      <a:cxn ang="0">
                                                        <a:pos x="28" y="1556"/>
                                                      </a:cxn>
                                                      <a:cxn ang="0">
                                                        <a:pos x="4" y="1618"/>
                                                      </a:cxn>
                                                      <a:cxn ang="0">
                                                        <a:pos x="6" y="1619"/>
                                                      </a:cxn>
                                                      <a:cxn ang="0">
                                                        <a:pos x="40" y="1560"/>
                                                      </a:cxn>
                                                      <a:cxn ang="0">
                                                        <a:pos x="79" y="1496"/>
                                                      </a:cxn>
                                                      <a:cxn ang="0">
                                                        <a:pos x="132" y="1416"/>
                                                      </a:cxn>
                                                      <a:cxn ang="0">
                                                        <a:pos x="200" y="1323"/>
                                                      </a:cxn>
                                                      <a:cxn ang="0">
                                                        <a:pos x="284" y="1219"/>
                                                      </a:cxn>
                                                      <a:cxn ang="0">
                                                        <a:pos x="384" y="1107"/>
                                                      </a:cxn>
                                                      <a:cxn ang="0">
                                                        <a:pos x="502" y="990"/>
                                                      </a:cxn>
                                                      <a:cxn ang="0">
                                                        <a:pos x="635" y="869"/>
                                                      </a:cxn>
                                                      <a:cxn ang="0">
                                                        <a:pos x="788" y="748"/>
                                                      </a:cxn>
                                                      <a:cxn ang="0">
                                                        <a:pos x="958" y="629"/>
                                                      </a:cxn>
                                                      <a:cxn ang="0">
                                                        <a:pos x="1149" y="515"/>
                                                      </a:cxn>
                                                      <a:cxn ang="0">
                                                        <a:pos x="1359" y="408"/>
                                                      </a:cxn>
                                                      <a:cxn ang="0">
                                                        <a:pos x="1590" y="311"/>
                                                      </a:cxn>
                                                      <a:cxn ang="0">
                                                        <a:pos x="1841" y="226"/>
                                                      </a:cxn>
                                                      <a:cxn ang="0">
                                                        <a:pos x="2106" y="161"/>
                                                      </a:cxn>
                                                      <a:cxn ang="0">
                                                        <a:pos x="2359" y="120"/>
                                                      </a:cxn>
                                                      <a:cxn ang="0">
                                                        <a:pos x="2600" y="103"/>
                                                      </a:cxn>
                                                      <a:cxn ang="0">
                                                        <a:pos x="2829" y="107"/>
                                                      </a:cxn>
                                                      <a:cxn ang="0">
                                                        <a:pos x="3043" y="129"/>
                                                      </a:cxn>
                                                      <a:cxn ang="0">
                                                        <a:pos x="3245" y="165"/>
                                                      </a:cxn>
                                                      <a:cxn ang="0">
                                                        <a:pos x="3431" y="212"/>
                                                      </a:cxn>
                                                      <a:cxn ang="0">
                                                        <a:pos x="3603" y="269"/>
                                                      </a:cxn>
                                                      <a:cxn ang="0">
                                                        <a:pos x="3758" y="330"/>
                                                      </a:cxn>
                                                      <a:cxn ang="0">
                                                        <a:pos x="3895" y="395"/>
                                                      </a:cxn>
                                                      <a:cxn ang="0">
                                                        <a:pos x="4017" y="459"/>
                                                      </a:cxn>
                                                      <a:cxn ang="0">
                                                        <a:pos x="4119" y="520"/>
                                                      </a:cxn>
                                                      <a:cxn ang="0">
                                                        <a:pos x="4202" y="574"/>
                                                      </a:cxn>
                                                      <a:cxn ang="0">
                                                        <a:pos x="4266" y="621"/>
                                                      </a:cxn>
                                                      <a:cxn ang="0">
                                                        <a:pos x="4322" y="665"/>
                                                      </a:cxn>
                                                      <a:cxn ang="0">
                                                        <a:pos x="4326" y="656"/>
                                                      </a:cxn>
                                                      <a:cxn ang="0">
                                                        <a:pos x="4294" y="612"/>
                                                      </a:cxn>
                                                      <a:cxn ang="0">
                                                        <a:pos x="4239" y="558"/>
                                                      </a:cxn>
                                                      <a:cxn ang="0">
                                                        <a:pos x="4165" y="495"/>
                                                      </a:cxn>
                                                      <a:cxn ang="0">
                                                        <a:pos x="4072" y="429"/>
                                                      </a:cxn>
                                                      <a:cxn ang="0">
                                                        <a:pos x="3960" y="358"/>
                                                      </a:cxn>
                                                      <a:cxn ang="0">
                                                        <a:pos x="3830" y="288"/>
                                                      </a:cxn>
                                                      <a:cxn ang="0">
                                                        <a:pos x="3684" y="220"/>
                                                      </a:cxn>
                                                      <a:cxn ang="0">
                                                        <a:pos x="3523" y="157"/>
                                                      </a:cxn>
                                                      <a:cxn ang="0">
                                                        <a:pos x="3347" y="101"/>
                                                      </a:cxn>
                                                      <a:cxn ang="0">
                                                        <a:pos x="3159" y="55"/>
                                                      </a:cxn>
                                                      <a:cxn ang="0">
                                                        <a:pos x="2958" y="21"/>
                                                      </a:cxn>
                                                      <a:cxn ang="0">
                                                        <a:pos x="2746" y="3"/>
                                                      </a:cxn>
                                                      <a:cxn ang="0">
                                                        <a:pos x="2524" y="1"/>
                                                      </a:cxn>
                                                      <a:cxn ang="0">
                                                        <a:pos x="2293" y="19"/>
                                                      </a:cxn>
                                                      <a:cxn ang="0">
                                                        <a:pos x="2053" y="60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4334" h="1631">
                                                        <a:moveTo>
                                                          <a:pt x="1931" y="90"/>
                                                        </a:moveTo>
                                                        <a:lnTo>
                                                          <a:pt x="1785" y="132"/>
                                                        </a:lnTo>
                                                        <a:lnTo>
                                                          <a:pt x="1646" y="177"/>
                                                        </a:lnTo>
                                                        <a:lnTo>
                                                          <a:pt x="1515" y="226"/>
                                                        </a:lnTo>
                                                        <a:lnTo>
                                                          <a:pt x="1390" y="279"/>
                                                        </a:lnTo>
                                                        <a:lnTo>
                                                          <a:pt x="1271" y="333"/>
                                                        </a:lnTo>
                                                        <a:lnTo>
                                                          <a:pt x="1161" y="391"/>
                                                        </a:lnTo>
                                                        <a:lnTo>
                                                          <a:pt x="1055" y="449"/>
                                                        </a:lnTo>
                                                        <a:lnTo>
                                                          <a:pt x="956" y="511"/>
                                                        </a:lnTo>
                                                        <a:lnTo>
                                                          <a:pt x="863" y="572"/>
                                                        </a:lnTo>
                                                        <a:lnTo>
                                                          <a:pt x="777" y="636"/>
                                                        </a:lnTo>
                                                        <a:lnTo>
                                                          <a:pt x="695" y="701"/>
                                                        </a:lnTo>
                                                        <a:lnTo>
                                                          <a:pt x="619" y="764"/>
                                                        </a:lnTo>
                                                        <a:lnTo>
                                                          <a:pt x="549" y="829"/>
                                                        </a:lnTo>
                                                        <a:lnTo>
                                                          <a:pt x="483" y="893"/>
                                                        </a:lnTo>
                                                        <a:lnTo>
                                                          <a:pt x="422" y="957"/>
                                                        </a:lnTo>
                                                        <a:lnTo>
                                                          <a:pt x="367" y="1020"/>
                                                        </a:lnTo>
                                                        <a:lnTo>
                                                          <a:pt x="317" y="1081"/>
                                                        </a:lnTo>
                                                        <a:lnTo>
                                                          <a:pt x="271" y="1142"/>
                                                        </a:lnTo>
                                                        <a:lnTo>
                                                          <a:pt x="228" y="1199"/>
                                                        </a:lnTo>
                                                        <a:lnTo>
                                                          <a:pt x="190" y="1256"/>
                                                        </a:lnTo>
                                                        <a:lnTo>
                                                          <a:pt x="157" y="1309"/>
                                                        </a:lnTo>
                                                        <a:lnTo>
                                                          <a:pt x="127" y="1359"/>
                                                        </a:lnTo>
                                                        <a:lnTo>
                                                          <a:pt x="100" y="1407"/>
                                                        </a:lnTo>
                                                        <a:lnTo>
                                                          <a:pt x="78" y="1450"/>
                                                        </a:lnTo>
                                                        <a:lnTo>
                                                          <a:pt x="58" y="1490"/>
                                                        </a:lnTo>
                                                        <a:lnTo>
                                                          <a:pt x="42" y="1526"/>
                                                        </a:lnTo>
                                                        <a:lnTo>
                                                          <a:pt x="28" y="1556"/>
                                                        </a:lnTo>
                                                        <a:lnTo>
                                                          <a:pt x="17" y="1582"/>
                                                        </a:lnTo>
                                                        <a:lnTo>
                                                          <a:pt x="4" y="1618"/>
                                                        </a:lnTo>
                                                        <a:lnTo>
                                                          <a:pt x="0" y="1631"/>
                                                        </a:lnTo>
                                                        <a:lnTo>
                                                          <a:pt x="6" y="1619"/>
                                                        </a:lnTo>
                                                        <a:lnTo>
                                                          <a:pt x="25" y="1584"/>
                                                        </a:lnTo>
                                                        <a:lnTo>
                                                          <a:pt x="40" y="1560"/>
                                                        </a:lnTo>
                                                        <a:lnTo>
                                                          <a:pt x="57" y="1530"/>
                                                        </a:lnTo>
                                                        <a:lnTo>
                                                          <a:pt x="79" y="1496"/>
                                                        </a:lnTo>
                                                        <a:lnTo>
                                                          <a:pt x="103" y="1458"/>
                                                        </a:lnTo>
                                                        <a:lnTo>
                                                          <a:pt x="132" y="1416"/>
                                                        </a:lnTo>
                                                        <a:lnTo>
                                                          <a:pt x="164" y="1371"/>
                                                        </a:lnTo>
                                                        <a:lnTo>
                                                          <a:pt x="200" y="1323"/>
                                                        </a:lnTo>
                                                        <a:lnTo>
                                                          <a:pt x="240" y="1272"/>
                                                        </a:lnTo>
                                                        <a:lnTo>
                                                          <a:pt x="284" y="1219"/>
                                                        </a:lnTo>
                                                        <a:lnTo>
                                                          <a:pt x="332" y="1164"/>
                                                        </a:lnTo>
                                                        <a:lnTo>
                                                          <a:pt x="384" y="1107"/>
                                                        </a:lnTo>
                                                        <a:lnTo>
                                                          <a:pt x="441" y="1048"/>
                                                        </a:lnTo>
                                                        <a:lnTo>
                                                          <a:pt x="502" y="990"/>
                                                        </a:lnTo>
                                                        <a:lnTo>
                                                          <a:pt x="566" y="929"/>
                                                        </a:lnTo>
                                                        <a:lnTo>
                                                          <a:pt x="635" y="869"/>
                                                        </a:lnTo>
                                                        <a:lnTo>
                                                          <a:pt x="709" y="808"/>
                                                        </a:lnTo>
                                                        <a:lnTo>
                                                          <a:pt x="788" y="748"/>
                                                        </a:lnTo>
                                                        <a:lnTo>
                                                          <a:pt x="871" y="688"/>
                                                        </a:lnTo>
                                                        <a:lnTo>
                                                          <a:pt x="958" y="629"/>
                                                        </a:lnTo>
                                                        <a:lnTo>
                                                          <a:pt x="1052" y="571"/>
                                                        </a:lnTo>
                                                        <a:lnTo>
                                                          <a:pt x="1149" y="515"/>
                                                        </a:lnTo>
                                                        <a:lnTo>
                                                          <a:pt x="1252" y="460"/>
                                                        </a:lnTo>
                                                        <a:lnTo>
                                                          <a:pt x="1359" y="408"/>
                                                        </a:lnTo>
                                                        <a:lnTo>
                                                          <a:pt x="1472" y="358"/>
                                                        </a:lnTo>
                                                        <a:lnTo>
                                                          <a:pt x="1590" y="311"/>
                                                        </a:lnTo>
                                                        <a:lnTo>
                                                          <a:pt x="1713" y="267"/>
                                                        </a:lnTo>
                                                        <a:lnTo>
                                                          <a:pt x="1841" y="226"/>
                                                        </a:lnTo>
                                                        <a:lnTo>
                                                          <a:pt x="1976" y="191"/>
                                                        </a:lnTo>
                                                        <a:lnTo>
                                                          <a:pt x="2106" y="161"/>
                                                        </a:lnTo>
                                                        <a:lnTo>
                                                          <a:pt x="2234" y="137"/>
                                                        </a:lnTo>
                                                        <a:lnTo>
                                                          <a:pt x="2359" y="120"/>
                                                        </a:lnTo>
                                                        <a:lnTo>
                                                          <a:pt x="2481" y="109"/>
                                                        </a:lnTo>
                                                        <a:lnTo>
                                                          <a:pt x="2600" y="103"/>
                                                        </a:lnTo>
                                                        <a:lnTo>
                                                          <a:pt x="2716" y="103"/>
                                                        </a:lnTo>
                                                        <a:lnTo>
                                                          <a:pt x="2829" y="107"/>
                                                        </a:lnTo>
                                                        <a:lnTo>
                                                          <a:pt x="2938" y="116"/>
                                                        </a:lnTo>
                                                        <a:lnTo>
                                                          <a:pt x="3043" y="129"/>
                                                        </a:lnTo>
                                                        <a:lnTo>
                                                          <a:pt x="3146" y="145"/>
                                                        </a:lnTo>
                                                        <a:lnTo>
                                                          <a:pt x="3245" y="165"/>
                                                        </a:lnTo>
                                                        <a:lnTo>
                                                          <a:pt x="3340" y="187"/>
                                                        </a:lnTo>
                                                        <a:lnTo>
                                                          <a:pt x="3431" y="212"/>
                                                        </a:lnTo>
                                                        <a:lnTo>
                                                          <a:pt x="3519" y="240"/>
                                                        </a:lnTo>
                                                        <a:lnTo>
                                                          <a:pt x="3603" y="269"/>
                                                        </a:lnTo>
                                                        <a:lnTo>
                                                          <a:pt x="3682" y="299"/>
                                                        </a:lnTo>
                                                        <a:lnTo>
                                                          <a:pt x="3758" y="330"/>
                                                        </a:lnTo>
                                                        <a:lnTo>
                                                          <a:pt x="3829" y="363"/>
                                                        </a:lnTo>
                                                        <a:lnTo>
                                                          <a:pt x="3895" y="395"/>
                                                        </a:lnTo>
                                                        <a:lnTo>
                                                          <a:pt x="3958" y="428"/>
                                                        </a:lnTo>
                                                        <a:lnTo>
                                                          <a:pt x="4017" y="459"/>
                                                        </a:lnTo>
                                                        <a:lnTo>
                                                          <a:pt x="4070" y="490"/>
                                                        </a:lnTo>
                                                        <a:lnTo>
                                                          <a:pt x="4119" y="520"/>
                                                        </a:lnTo>
                                                        <a:lnTo>
                                                          <a:pt x="4163" y="549"/>
                                                        </a:lnTo>
                                                        <a:lnTo>
                                                          <a:pt x="4202" y="574"/>
                                                        </a:lnTo>
                                                        <a:lnTo>
                                                          <a:pt x="4236" y="599"/>
                                                        </a:lnTo>
                                                        <a:lnTo>
                                                          <a:pt x="4266" y="621"/>
                                                        </a:lnTo>
                                                        <a:lnTo>
                                                          <a:pt x="4290" y="639"/>
                                                        </a:lnTo>
                                                        <a:lnTo>
                                                          <a:pt x="4322" y="665"/>
                                                        </a:lnTo>
                                                        <a:lnTo>
                                                          <a:pt x="4334" y="674"/>
                                                        </a:lnTo>
                                                        <a:lnTo>
                                                          <a:pt x="4326" y="656"/>
                                                        </a:lnTo>
                                                        <a:lnTo>
                                                          <a:pt x="4312" y="636"/>
                                                        </a:lnTo>
                                                        <a:lnTo>
                                                          <a:pt x="4294" y="612"/>
                                                        </a:lnTo>
                                                        <a:lnTo>
                                                          <a:pt x="4269" y="587"/>
                                                        </a:lnTo>
                                                        <a:lnTo>
                                                          <a:pt x="4239" y="558"/>
                                                        </a:lnTo>
                                                        <a:lnTo>
                                                          <a:pt x="4205" y="527"/>
                                                        </a:lnTo>
                                                        <a:lnTo>
                                                          <a:pt x="4165" y="495"/>
                                                        </a:lnTo>
                                                        <a:lnTo>
                                                          <a:pt x="4121" y="462"/>
                                                        </a:lnTo>
                                                        <a:lnTo>
                                                          <a:pt x="4072" y="429"/>
                                                        </a:lnTo>
                                                        <a:lnTo>
                                                          <a:pt x="4018" y="394"/>
                                                        </a:lnTo>
                                                        <a:lnTo>
                                                          <a:pt x="3960" y="358"/>
                                                        </a:lnTo>
                                                        <a:lnTo>
                                                          <a:pt x="3896" y="323"/>
                                                        </a:lnTo>
                                                        <a:lnTo>
                                                          <a:pt x="3830" y="288"/>
                                                        </a:lnTo>
                                                        <a:lnTo>
                                                          <a:pt x="3759" y="253"/>
                                                        </a:lnTo>
                                                        <a:lnTo>
                                                          <a:pt x="3684" y="220"/>
                                                        </a:lnTo>
                                                        <a:lnTo>
                                                          <a:pt x="3606" y="187"/>
                                                        </a:lnTo>
                                                        <a:lnTo>
                                                          <a:pt x="3523" y="157"/>
                                                        </a:lnTo>
                                                        <a:lnTo>
                                                          <a:pt x="3437" y="128"/>
                                                        </a:lnTo>
                                                        <a:lnTo>
                                                          <a:pt x="3347" y="101"/>
                                                        </a:lnTo>
                                                        <a:lnTo>
                                                          <a:pt x="3255" y="77"/>
                                                        </a:lnTo>
                                                        <a:lnTo>
                                                          <a:pt x="3159" y="55"/>
                                                        </a:lnTo>
                                                        <a:lnTo>
                                                          <a:pt x="3060" y="37"/>
                                                        </a:lnTo>
                                                        <a:lnTo>
                                                          <a:pt x="2958" y="21"/>
                                                        </a:lnTo>
                                                        <a:lnTo>
                                                          <a:pt x="2853" y="10"/>
                                                        </a:lnTo>
                                                        <a:lnTo>
                                                          <a:pt x="2746" y="3"/>
                                                        </a:lnTo>
                                                        <a:lnTo>
                                                          <a:pt x="2636" y="0"/>
                                                        </a:lnTo>
                                                        <a:lnTo>
                                                          <a:pt x="2524" y="1"/>
                                                        </a:lnTo>
                                                        <a:lnTo>
                                                          <a:pt x="2409" y="8"/>
                                                        </a:lnTo>
                                                        <a:lnTo>
                                                          <a:pt x="2293" y="19"/>
                                                        </a:lnTo>
                                                        <a:lnTo>
                                                          <a:pt x="2174" y="37"/>
                                                        </a:lnTo>
                                                        <a:lnTo>
                                                          <a:pt x="2053" y="60"/>
                                                        </a:lnTo>
                                                        <a:lnTo>
                                                          <a:pt x="1931" y="90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gradFill flip="none" rotWithShape="1">
                                                    <a:gsLst>
                                                      <a:gs pos="0">
                                                        <a:schemeClr val="accent3">
                                                          <a:lumMod val="60000"/>
                                                          <a:lumOff val="40000"/>
                                                          <a:alpha val="65000"/>
                                                        </a:schemeClr>
                                                      </a:gs>
                                                      <a:gs pos="50000">
                                                        <a:schemeClr val="accent3">
                                                          <a:lumMod val="40000"/>
                                                          <a:lumOff val="60000"/>
                                                          <a:alpha val="45000"/>
                                                        </a:schemeClr>
                                                      </a:gs>
                                                      <a:gs pos="100000">
                                                        <a:schemeClr val="accent3">
                                                          <a:lumMod val="20000"/>
                                                          <a:lumOff val="80000"/>
                                                          <a:alpha val="18000"/>
                                                        </a:schemeClr>
                                                      </a:gs>
                                                    </a:gsLst>
                                                    <a:lin ang="16200000" scaled="1"/>
                                                    <a:tileRect/>
                                                  </a:gra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160" name="Freeform 116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274997" y="4739949"/>
                                                    <a:ext cx="1401763" cy="310143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6003" y="967"/>
                                                      </a:cxn>
                                                      <a:cxn ang="0">
                                                        <a:pos x="5894" y="854"/>
                                                      </a:cxn>
                                                      <a:cxn ang="0">
                                                        <a:pos x="5722" y="718"/>
                                                      </a:cxn>
                                                      <a:cxn ang="0">
                                                        <a:pos x="5492" y="567"/>
                                                      </a:cxn>
                                                      <a:cxn ang="0">
                                                        <a:pos x="5206" y="414"/>
                                                      </a:cxn>
                                                      <a:cxn ang="0">
                                                        <a:pos x="5196" y="299"/>
                                                      </a:cxn>
                                                      <a:cxn ang="0">
                                                        <a:pos x="5514" y="232"/>
                                                      </a:cxn>
                                                      <a:cxn ang="0">
                                                        <a:pos x="5859" y="184"/>
                                                      </a:cxn>
                                                      <a:cxn ang="0">
                                                        <a:pos x="6722" y="194"/>
                                                      </a:cxn>
                                                      <a:cxn ang="0">
                                                        <a:pos x="7527" y="390"/>
                                                      </a:cxn>
                                                      <a:cxn ang="0">
                                                        <a:pos x="8151" y="685"/>
                                                      </a:cxn>
                                                      <a:cxn ang="0">
                                                        <a:pos x="8578" y="980"/>
                                                      </a:cxn>
                                                      <a:cxn ang="0">
                                                        <a:pos x="8814" y="1191"/>
                                                      </a:cxn>
                                                      <a:cxn ang="0">
                                                        <a:pos x="8725" y="1048"/>
                                                      </a:cxn>
                                                      <a:cxn ang="0">
                                                        <a:pos x="8401" y="756"/>
                                                      </a:cxn>
                                                      <a:cxn ang="0">
                                                        <a:pos x="7881" y="433"/>
                                                      </a:cxn>
                                                      <a:cxn ang="0">
                                                        <a:pos x="7188" y="163"/>
                                                      </a:cxn>
                                                      <a:cxn ang="0">
                                                        <a:pos x="6346" y="35"/>
                                                      </a:cxn>
                                                      <a:cxn ang="0">
                                                        <a:pos x="5664" y="77"/>
                                                      </a:cxn>
                                                      <a:cxn ang="0">
                                                        <a:pos x="5267" y="148"/>
                                                      </a:cxn>
                                                      <a:cxn ang="0">
                                                        <a:pos x="4912" y="246"/>
                                                      </a:cxn>
                                                      <a:cxn ang="0">
                                                        <a:pos x="4581" y="171"/>
                                                      </a:cxn>
                                                      <a:cxn ang="0">
                                                        <a:pos x="4220" y="81"/>
                                                      </a:cxn>
                                                      <a:cxn ang="0">
                                                        <a:pos x="3830" y="21"/>
                                                      </a:cxn>
                                                      <a:cxn ang="0">
                                                        <a:pos x="3414" y="0"/>
                                                      </a:cxn>
                                                      <a:cxn ang="0">
                                                        <a:pos x="2975" y="24"/>
                                                      </a:cxn>
                                                      <a:cxn ang="0">
                                                        <a:pos x="2166" y="187"/>
                                                      </a:cxn>
                                                      <a:cxn ang="0">
                                                        <a:pos x="1247" y="561"/>
                                                      </a:cxn>
                                                      <a:cxn ang="0">
                                                        <a:pos x="619" y="1004"/>
                                                      </a:cxn>
                                                      <a:cxn ang="0">
                                                        <a:pos x="233" y="1422"/>
                                                      </a:cxn>
                                                      <a:cxn ang="0">
                                                        <a:pos x="42" y="1723"/>
                                                      </a:cxn>
                                                      <a:cxn ang="0">
                                                        <a:pos x="57" y="1727"/>
                                                      </a:cxn>
                                                      <a:cxn ang="0">
                                                        <a:pos x="292" y="1445"/>
                                                      </a:cxn>
                                                      <a:cxn ang="0">
                                                        <a:pos x="725" y="1053"/>
                                                      </a:cxn>
                                                      <a:cxn ang="0">
                                                        <a:pos x="1376" y="642"/>
                                                      </a:cxn>
                                                      <a:cxn ang="0">
                                                        <a:pos x="2265" y="302"/>
                                                      </a:cxn>
                                                      <a:cxn ang="0">
                                                        <a:pos x="3010" y="161"/>
                                                      </a:cxn>
                                                      <a:cxn ang="0">
                                                        <a:pos x="3405" y="136"/>
                                                      </a:cxn>
                                                      <a:cxn ang="0">
                                                        <a:pos x="3777" y="146"/>
                                                      </a:cxn>
                                                      <a:cxn ang="0">
                                                        <a:pos x="4125" y="187"/>
                                                      </a:cxn>
                                                      <a:cxn ang="0">
                                                        <a:pos x="4449" y="252"/>
                                                      </a:cxn>
                                                      <a:cxn ang="0">
                                                        <a:pos x="4594" y="363"/>
                                                      </a:cxn>
                                                      <a:cxn ang="0">
                                                        <a:pos x="4060" y="644"/>
                                                      </a:cxn>
                                                      <a:cxn ang="0">
                                                        <a:pos x="3670" y="945"/>
                                                      </a:cxn>
                                                      <a:cxn ang="0">
                                                        <a:pos x="3408" y="1220"/>
                                                      </a:cxn>
                                                      <a:cxn ang="0">
                                                        <a:pos x="3242" y="1453"/>
                                                      </a:cxn>
                                                      <a:cxn ang="0">
                                                        <a:pos x="3257" y="1455"/>
                                                      </a:cxn>
                                                      <a:cxn ang="0">
                                                        <a:pos x="3467" y="1229"/>
                                                      </a:cxn>
                                                      <a:cxn ang="0">
                                                        <a:pos x="3778" y="965"/>
                                                      </a:cxn>
                                                      <a:cxn ang="0">
                                                        <a:pos x="4217" y="682"/>
                                                      </a:cxn>
                                                      <a:cxn ang="0">
                                                        <a:pos x="4785" y="425"/>
                                                      </a:cxn>
                                                      <a:cxn ang="0">
                                                        <a:pos x="5212" y="518"/>
                                                      </a:cxn>
                                                      <a:cxn ang="0">
                                                        <a:pos x="5531" y="682"/>
                                                      </a:cxn>
                                                      <a:cxn ang="0">
                                                        <a:pos x="5811" y="857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8826" h="1814">
                                                        <a:moveTo>
                                                          <a:pt x="6043" y="1033"/>
                                                        </a:moveTo>
                                                        <a:lnTo>
                                                          <a:pt x="6039" y="1023"/>
                                                        </a:lnTo>
                                                        <a:lnTo>
                                                          <a:pt x="6033" y="1010"/>
                                                        </a:lnTo>
                                                        <a:lnTo>
                                                          <a:pt x="6025" y="997"/>
                                                        </a:lnTo>
                                                        <a:lnTo>
                                                          <a:pt x="6015" y="983"/>
                                                        </a:lnTo>
                                                        <a:lnTo>
                                                          <a:pt x="6003" y="967"/>
                                                        </a:lnTo>
                                                        <a:lnTo>
                                                          <a:pt x="5990" y="951"/>
                                                        </a:lnTo>
                                                        <a:lnTo>
                                                          <a:pt x="5974" y="934"/>
                                                        </a:lnTo>
                                                        <a:lnTo>
                                                          <a:pt x="5957" y="915"/>
                                                        </a:lnTo>
                                                        <a:lnTo>
                                                          <a:pt x="5938" y="896"/>
                                                        </a:lnTo>
                                                        <a:lnTo>
                                                          <a:pt x="5917" y="876"/>
                                                        </a:lnTo>
                                                        <a:lnTo>
                                                          <a:pt x="5894" y="854"/>
                                                        </a:lnTo>
                                                        <a:lnTo>
                                                          <a:pt x="5869" y="834"/>
                                                        </a:lnTo>
                                                        <a:lnTo>
                                                          <a:pt x="5844" y="811"/>
                                                        </a:lnTo>
                                                        <a:lnTo>
                                                          <a:pt x="5816" y="789"/>
                                                        </a:lnTo>
                                                        <a:lnTo>
                                                          <a:pt x="5786" y="765"/>
                                                        </a:lnTo>
                                                        <a:lnTo>
                                                          <a:pt x="5755" y="742"/>
                                                        </a:lnTo>
                                                        <a:lnTo>
                                                          <a:pt x="5722" y="718"/>
                                                        </a:lnTo>
                                                        <a:lnTo>
                                                          <a:pt x="5688" y="693"/>
                                                        </a:lnTo>
                                                        <a:lnTo>
                                                          <a:pt x="5652" y="669"/>
                                                        </a:lnTo>
                                                        <a:lnTo>
                                                          <a:pt x="5614" y="643"/>
                                                        </a:lnTo>
                                                        <a:lnTo>
                                                          <a:pt x="5575" y="618"/>
                                                        </a:lnTo>
                                                        <a:lnTo>
                                                          <a:pt x="5534" y="593"/>
                                                        </a:lnTo>
                                                        <a:lnTo>
                                                          <a:pt x="5492" y="567"/>
                                                        </a:lnTo>
                                                        <a:lnTo>
                                                          <a:pt x="5448" y="541"/>
                                                        </a:lnTo>
                                                        <a:lnTo>
                                                          <a:pt x="5402" y="516"/>
                                                        </a:lnTo>
                                                        <a:lnTo>
                                                          <a:pt x="5355" y="490"/>
                                                        </a:lnTo>
                                                        <a:lnTo>
                                                          <a:pt x="5307" y="465"/>
                                                        </a:lnTo>
                                                        <a:lnTo>
                                                          <a:pt x="5258" y="439"/>
                                                        </a:lnTo>
                                                        <a:lnTo>
                                                          <a:pt x="5206" y="414"/>
                                                        </a:lnTo>
                                                        <a:lnTo>
                                                          <a:pt x="5154" y="389"/>
                                                        </a:lnTo>
                                                        <a:lnTo>
                                                          <a:pt x="5101" y="364"/>
                                                        </a:lnTo>
                                                        <a:lnTo>
                                                          <a:pt x="5045" y="340"/>
                                                        </a:lnTo>
                                                        <a:lnTo>
                                                          <a:pt x="5094" y="326"/>
                                                        </a:lnTo>
                                                        <a:lnTo>
                                                          <a:pt x="5145" y="313"/>
                                                        </a:lnTo>
                                                        <a:lnTo>
                                                          <a:pt x="5196" y="299"/>
                                                        </a:lnTo>
                                                        <a:lnTo>
                                                          <a:pt x="5247" y="287"/>
                                                        </a:lnTo>
                                                        <a:lnTo>
                                                          <a:pt x="5299" y="275"/>
                                                        </a:lnTo>
                                                        <a:lnTo>
                                                          <a:pt x="5352" y="263"/>
                                                        </a:lnTo>
                                                        <a:lnTo>
                                                          <a:pt x="5405" y="252"/>
                                                        </a:lnTo>
                                                        <a:lnTo>
                                                          <a:pt x="5460" y="242"/>
                                                        </a:lnTo>
                                                        <a:lnTo>
                                                          <a:pt x="5514" y="232"/>
                                                        </a:lnTo>
                                                        <a:lnTo>
                                                          <a:pt x="5571" y="222"/>
                                                        </a:lnTo>
                                                        <a:lnTo>
                                                          <a:pt x="5627" y="213"/>
                                                        </a:lnTo>
                                                        <a:lnTo>
                                                          <a:pt x="5684" y="205"/>
                                                        </a:lnTo>
                                                        <a:lnTo>
                                                          <a:pt x="5742" y="198"/>
                                                        </a:lnTo>
                                                        <a:lnTo>
                                                          <a:pt x="5801" y="191"/>
                                                        </a:lnTo>
                                                        <a:lnTo>
                                                          <a:pt x="5859" y="184"/>
                                                        </a:lnTo>
                                                        <a:lnTo>
                                                          <a:pt x="5920" y="179"/>
                                                        </a:lnTo>
                                                        <a:lnTo>
                                                          <a:pt x="6089" y="168"/>
                                                        </a:lnTo>
                                                        <a:lnTo>
                                                          <a:pt x="6254" y="165"/>
                                                        </a:lnTo>
                                                        <a:lnTo>
                                                          <a:pt x="6415" y="168"/>
                                                        </a:lnTo>
                                                        <a:lnTo>
                                                          <a:pt x="6571" y="178"/>
                                                        </a:lnTo>
                                                        <a:lnTo>
                                                          <a:pt x="6722" y="194"/>
                                                        </a:lnTo>
                                                        <a:lnTo>
                                                          <a:pt x="6868" y="215"/>
                                                        </a:lnTo>
                                                        <a:lnTo>
                                                          <a:pt x="7010" y="242"/>
                                                        </a:lnTo>
                                                        <a:lnTo>
                                                          <a:pt x="7147" y="273"/>
                                                        </a:lnTo>
                                                        <a:lnTo>
                                                          <a:pt x="7279" y="309"/>
                                                        </a:lnTo>
                                                        <a:lnTo>
                                                          <a:pt x="7405" y="347"/>
                                                        </a:lnTo>
                                                        <a:lnTo>
                                                          <a:pt x="7527" y="390"/>
                                                        </a:lnTo>
                                                        <a:lnTo>
                                                          <a:pt x="7644" y="434"/>
                                                        </a:lnTo>
                                                        <a:lnTo>
                                                          <a:pt x="7756" y="482"/>
                                                        </a:lnTo>
                                                        <a:lnTo>
                                                          <a:pt x="7863" y="530"/>
                                                        </a:lnTo>
                                                        <a:lnTo>
                                                          <a:pt x="7964" y="582"/>
                                                        </a:lnTo>
                                                        <a:lnTo>
                                                          <a:pt x="8060" y="633"/>
                                                        </a:lnTo>
                                                        <a:lnTo>
                                                          <a:pt x="8151" y="685"/>
                                                        </a:lnTo>
                                                        <a:lnTo>
                                                          <a:pt x="8236" y="736"/>
                                                        </a:lnTo>
                                                        <a:lnTo>
                                                          <a:pt x="8316" y="788"/>
                                                        </a:lnTo>
                                                        <a:lnTo>
                                                          <a:pt x="8390" y="839"/>
                                                        </a:lnTo>
                                                        <a:lnTo>
                                                          <a:pt x="8459" y="887"/>
                                                        </a:lnTo>
                                                        <a:lnTo>
                                                          <a:pt x="8521" y="936"/>
                                                        </a:lnTo>
                                                        <a:lnTo>
                                                          <a:pt x="8578" y="980"/>
                                                        </a:lnTo>
                                                        <a:lnTo>
                                                          <a:pt x="8630" y="1023"/>
                                                        </a:lnTo>
                                                        <a:lnTo>
                                                          <a:pt x="8675" y="1062"/>
                                                        </a:lnTo>
                                                        <a:lnTo>
                                                          <a:pt x="8715" y="1097"/>
                                                        </a:lnTo>
                                                        <a:lnTo>
                                                          <a:pt x="8748" y="1127"/>
                                                        </a:lnTo>
                                                        <a:lnTo>
                                                          <a:pt x="8776" y="1154"/>
                                                        </a:lnTo>
                                                        <a:lnTo>
                                                          <a:pt x="8814" y="1191"/>
                                                        </a:lnTo>
                                                        <a:lnTo>
                                                          <a:pt x="8826" y="1204"/>
                                                        </a:lnTo>
                                                        <a:lnTo>
                                                          <a:pt x="8819" y="1183"/>
                                                        </a:lnTo>
                                                        <a:lnTo>
                                                          <a:pt x="8804" y="1155"/>
                                                        </a:lnTo>
                                                        <a:lnTo>
                                                          <a:pt x="8785" y="1123"/>
                                                        </a:lnTo>
                                                        <a:lnTo>
                                                          <a:pt x="8758" y="1087"/>
                                                        </a:lnTo>
                                                        <a:lnTo>
                                                          <a:pt x="8725" y="1048"/>
                                                        </a:lnTo>
                                                        <a:lnTo>
                                                          <a:pt x="8685" y="1005"/>
                                                        </a:lnTo>
                                                        <a:lnTo>
                                                          <a:pt x="8640" y="960"/>
                                                        </a:lnTo>
                                                        <a:lnTo>
                                                          <a:pt x="8590" y="912"/>
                                                        </a:lnTo>
                                                        <a:lnTo>
                                                          <a:pt x="8532" y="862"/>
                                                        </a:lnTo>
                                                        <a:lnTo>
                                                          <a:pt x="8470" y="809"/>
                                                        </a:lnTo>
                                                        <a:lnTo>
                                                          <a:pt x="8401" y="756"/>
                                                        </a:lnTo>
                                                        <a:lnTo>
                                                          <a:pt x="8328" y="703"/>
                                                        </a:lnTo>
                                                        <a:lnTo>
                                                          <a:pt x="8248" y="647"/>
                                                        </a:lnTo>
                                                        <a:lnTo>
                                                          <a:pt x="8164" y="593"/>
                                                        </a:lnTo>
                                                        <a:lnTo>
                                                          <a:pt x="8075" y="538"/>
                                                        </a:lnTo>
                                                        <a:lnTo>
                                                          <a:pt x="7980" y="485"/>
                                                        </a:lnTo>
                                                        <a:lnTo>
                                                          <a:pt x="7881" y="433"/>
                                                        </a:lnTo>
                                                        <a:lnTo>
                                                          <a:pt x="7776" y="381"/>
                                                        </a:lnTo>
                                                        <a:lnTo>
                                                          <a:pt x="7667" y="332"/>
                                                        </a:lnTo>
                                                        <a:lnTo>
                                                          <a:pt x="7554" y="286"/>
                                                        </a:lnTo>
                                                        <a:lnTo>
                                                          <a:pt x="7436" y="242"/>
                                                        </a:lnTo>
                                                        <a:lnTo>
                                                          <a:pt x="7314" y="201"/>
                                                        </a:lnTo>
                                                        <a:lnTo>
                                                          <a:pt x="7188" y="163"/>
                                                        </a:lnTo>
                                                        <a:lnTo>
                                                          <a:pt x="7056" y="130"/>
                                                        </a:lnTo>
                                                        <a:lnTo>
                                                          <a:pt x="6922" y="100"/>
                                                        </a:lnTo>
                                                        <a:lnTo>
                                                          <a:pt x="6783" y="76"/>
                                                        </a:lnTo>
                                                        <a:lnTo>
                                                          <a:pt x="6641" y="57"/>
                                                        </a:lnTo>
                                                        <a:lnTo>
                                                          <a:pt x="6496" y="43"/>
                                                        </a:lnTo>
                                                        <a:lnTo>
                                                          <a:pt x="6346" y="35"/>
                                                        </a:lnTo>
                                                        <a:lnTo>
                                                          <a:pt x="6194" y="33"/>
                                                        </a:lnTo>
                                                        <a:lnTo>
                                                          <a:pt x="6038" y="39"/>
                                                        </a:lnTo>
                                                        <a:lnTo>
                                                          <a:pt x="5879" y="51"/>
                                                        </a:lnTo>
                                                        <a:lnTo>
                                                          <a:pt x="5806" y="58"/>
                                                        </a:lnTo>
                                                        <a:lnTo>
                                                          <a:pt x="5734" y="67"/>
                                                        </a:lnTo>
                                                        <a:lnTo>
                                                          <a:pt x="5664" y="77"/>
                                                        </a:lnTo>
                                                        <a:lnTo>
                                                          <a:pt x="5594" y="87"/>
                                                        </a:lnTo>
                                                        <a:lnTo>
                                                          <a:pt x="5527" y="97"/>
                                                        </a:lnTo>
                                                        <a:lnTo>
                                                          <a:pt x="5460" y="109"/>
                                                        </a:lnTo>
                                                        <a:lnTo>
                                                          <a:pt x="5395" y="122"/>
                                                        </a:lnTo>
                                                        <a:lnTo>
                                                          <a:pt x="5331" y="135"/>
                                                        </a:lnTo>
                                                        <a:lnTo>
                                                          <a:pt x="5267" y="148"/>
                                                        </a:lnTo>
                                                        <a:lnTo>
                                                          <a:pt x="5205" y="164"/>
                                                        </a:lnTo>
                                                        <a:lnTo>
                                                          <a:pt x="5145" y="178"/>
                                                        </a:lnTo>
                                                        <a:lnTo>
                                                          <a:pt x="5084" y="195"/>
                                                        </a:lnTo>
                                                        <a:lnTo>
                                                          <a:pt x="5026" y="211"/>
                                                        </a:lnTo>
                                                        <a:lnTo>
                                                          <a:pt x="4968" y="228"/>
                                                        </a:lnTo>
                                                        <a:lnTo>
                                                          <a:pt x="4912" y="246"/>
                                                        </a:lnTo>
                                                        <a:lnTo>
                                                          <a:pt x="4856" y="264"/>
                                                        </a:lnTo>
                                                        <a:lnTo>
                                                          <a:pt x="4803" y="244"/>
                                                        </a:lnTo>
                                                        <a:lnTo>
                                                          <a:pt x="4749" y="225"/>
                                                        </a:lnTo>
                                                        <a:lnTo>
                                                          <a:pt x="4694" y="207"/>
                                                        </a:lnTo>
                                                        <a:lnTo>
                                                          <a:pt x="4638" y="188"/>
                                                        </a:lnTo>
                                                        <a:lnTo>
                                                          <a:pt x="4581" y="171"/>
                                                        </a:lnTo>
                                                        <a:lnTo>
                                                          <a:pt x="4523" y="155"/>
                                                        </a:lnTo>
                                                        <a:lnTo>
                                                          <a:pt x="4464" y="138"/>
                                                        </a:lnTo>
                                                        <a:lnTo>
                                                          <a:pt x="4405" y="123"/>
                                                        </a:lnTo>
                                                        <a:lnTo>
                                                          <a:pt x="4344" y="108"/>
                                                        </a:lnTo>
                                                        <a:lnTo>
                                                          <a:pt x="4282" y="94"/>
                                                        </a:lnTo>
                                                        <a:lnTo>
                                                          <a:pt x="4220" y="81"/>
                                                        </a:lnTo>
                                                        <a:lnTo>
                                                          <a:pt x="4157" y="68"/>
                                                        </a:lnTo>
                                                        <a:lnTo>
                                                          <a:pt x="4094" y="57"/>
                                                        </a:lnTo>
                                                        <a:lnTo>
                                                          <a:pt x="4029" y="47"/>
                                                        </a:lnTo>
                                                        <a:lnTo>
                                                          <a:pt x="3963" y="38"/>
                                                        </a:lnTo>
                                                        <a:lnTo>
                                                          <a:pt x="3896" y="28"/>
                                                        </a:lnTo>
                                                        <a:lnTo>
                                                          <a:pt x="3830" y="21"/>
                                                        </a:lnTo>
                                                        <a:lnTo>
                                                          <a:pt x="3762" y="15"/>
                                                        </a:lnTo>
                                                        <a:lnTo>
                                                          <a:pt x="3694" y="10"/>
                                                        </a:lnTo>
                                                        <a:lnTo>
                                                          <a:pt x="3625" y="5"/>
                                                        </a:lnTo>
                                                        <a:lnTo>
                                                          <a:pt x="3556" y="2"/>
                                                        </a:lnTo>
                                                        <a:lnTo>
                                                          <a:pt x="3485" y="1"/>
                                                        </a:lnTo>
                                                        <a:lnTo>
                                                          <a:pt x="3414" y="0"/>
                                                        </a:lnTo>
                                                        <a:lnTo>
                                                          <a:pt x="3342" y="1"/>
                                                        </a:lnTo>
                                                        <a:lnTo>
                                                          <a:pt x="3270" y="3"/>
                                                        </a:lnTo>
                                                        <a:lnTo>
                                                          <a:pt x="3197" y="6"/>
                                                        </a:lnTo>
                                                        <a:lnTo>
                                                          <a:pt x="3123" y="11"/>
                                                        </a:lnTo>
                                                        <a:lnTo>
                                                          <a:pt x="3049" y="17"/>
                                                        </a:lnTo>
                                                        <a:lnTo>
                                                          <a:pt x="2975" y="24"/>
                                                        </a:lnTo>
                                                        <a:lnTo>
                                                          <a:pt x="2900" y="33"/>
                                                        </a:lnTo>
                                                        <a:lnTo>
                                                          <a:pt x="2824" y="45"/>
                                                        </a:lnTo>
                                                        <a:lnTo>
                                                          <a:pt x="2748" y="57"/>
                                                        </a:lnTo>
                                                        <a:lnTo>
                                                          <a:pt x="2543" y="95"/>
                                                        </a:lnTo>
                                                        <a:lnTo>
                                                          <a:pt x="2349" y="139"/>
                                                        </a:lnTo>
                                                        <a:lnTo>
                                                          <a:pt x="2166" y="187"/>
                                                        </a:lnTo>
                                                        <a:lnTo>
                                                          <a:pt x="1990" y="241"/>
                                                        </a:lnTo>
                                                        <a:lnTo>
                                                          <a:pt x="1824" y="298"/>
                                                        </a:lnTo>
                                                        <a:lnTo>
                                                          <a:pt x="1667" y="360"/>
                                                        </a:lnTo>
                                                        <a:lnTo>
                                                          <a:pt x="1519" y="425"/>
                                                        </a:lnTo>
                                                        <a:lnTo>
                                                          <a:pt x="1378" y="491"/>
                                                        </a:lnTo>
                                                        <a:lnTo>
                                                          <a:pt x="1247" y="561"/>
                                                        </a:lnTo>
                                                        <a:lnTo>
                                                          <a:pt x="1124" y="633"/>
                                                        </a:lnTo>
                                                        <a:lnTo>
                                                          <a:pt x="1008" y="706"/>
                                                        </a:lnTo>
                                                        <a:lnTo>
                                                          <a:pt x="899" y="780"/>
                                                        </a:lnTo>
                                                        <a:lnTo>
                                                          <a:pt x="798" y="854"/>
                                                        </a:lnTo>
                                                        <a:lnTo>
                                                          <a:pt x="705" y="929"/>
                                                        </a:lnTo>
                                                        <a:lnTo>
                                                          <a:pt x="619" y="1004"/>
                                                        </a:lnTo>
                                                        <a:lnTo>
                                                          <a:pt x="538" y="1078"/>
                                                        </a:lnTo>
                                                        <a:lnTo>
                                                          <a:pt x="465" y="1151"/>
                                                        </a:lnTo>
                                                        <a:lnTo>
                                                          <a:pt x="398" y="1222"/>
                                                        </a:lnTo>
                                                        <a:lnTo>
                                                          <a:pt x="336" y="1292"/>
                                                        </a:lnTo>
                                                        <a:lnTo>
                                                          <a:pt x="282" y="1358"/>
                                                        </a:lnTo>
                                                        <a:lnTo>
                                                          <a:pt x="233" y="1422"/>
                                                        </a:lnTo>
                                                        <a:lnTo>
                                                          <a:pt x="188" y="1483"/>
                                                        </a:lnTo>
                                                        <a:lnTo>
                                                          <a:pt x="149" y="1540"/>
                                                        </a:lnTo>
                                                        <a:lnTo>
                                                          <a:pt x="116" y="1593"/>
                                                        </a:lnTo>
                                                        <a:lnTo>
                                                          <a:pt x="87" y="1642"/>
                                                        </a:lnTo>
                                                        <a:lnTo>
                                                          <a:pt x="62" y="1685"/>
                                                        </a:lnTo>
                                                        <a:lnTo>
                                                          <a:pt x="42" y="1723"/>
                                                        </a:lnTo>
                                                        <a:lnTo>
                                                          <a:pt x="26" y="1755"/>
                                                        </a:lnTo>
                                                        <a:lnTo>
                                                          <a:pt x="6" y="1799"/>
                                                        </a:lnTo>
                                                        <a:lnTo>
                                                          <a:pt x="0" y="1814"/>
                                                        </a:lnTo>
                                                        <a:lnTo>
                                                          <a:pt x="9" y="1800"/>
                                                        </a:lnTo>
                                                        <a:lnTo>
                                                          <a:pt x="36" y="1758"/>
                                                        </a:lnTo>
                                                        <a:lnTo>
                                                          <a:pt x="57" y="1727"/>
                                                        </a:lnTo>
                                                        <a:lnTo>
                                                          <a:pt x="84" y="1692"/>
                                                        </a:lnTo>
                                                        <a:lnTo>
                                                          <a:pt x="114" y="1651"/>
                                                        </a:lnTo>
                                                        <a:lnTo>
                                                          <a:pt x="151" y="1606"/>
                                                        </a:lnTo>
                                                        <a:lnTo>
                                                          <a:pt x="192" y="1555"/>
                                                        </a:lnTo>
                                                        <a:lnTo>
                                                          <a:pt x="240" y="1502"/>
                                                        </a:lnTo>
                                                        <a:lnTo>
                                                          <a:pt x="292" y="1445"/>
                                                        </a:lnTo>
                                                        <a:lnTo>
                                                          <a:pt x="350" y="1384"/>
                                                        </a:lnTo>
                                                        <a:lnTo>
                                                          <a:pt x="413" y="1321"/>
                                                        </a:lnTo>
                                                        <a:lnTo>
                                                          <a:pt x="482" y="1257"/>
                                                        </a:lnTo>
                                                        <a:lnTo>
                                                          <a:pt x="557" y="1190"/>
                                                        </a:lnTo>
                                                        <a:lnTo>
                                                          <a:pt x="638" y="1121"/>
                                                        </a:lnTo>
                                                        <a:lnTo>
                                                          <a:pt x="725" y="1053"/>
                                                        </a:lnTo>
                                                        <a:lnTo>
                                                          <a:pt x="818" y="983"/>
                                                        </a:lnTo>
                                                        <a:lnTo>
                                                          <a:pt x="916" y="913"/>
                                                        </a:lnTo>
                                                        <a:lnTo>
                                                          <a:pt x="1022" y="844"/>
                                                        </a:lnTo>
                                                        <a:lnTo>
                                                          <a:pt x="1134" y="775"/>
                                                        </a:lnTo>
                                                        <a:lnTo>
                                                          <a:pt x="1251" y="708"/>
                                                        </a:lnTo>
                                                        <a:lnTo>
                                                          <a:pt x="1376" y="642"/>
                                                        </a:lnTo>
                                                        <a:lnTo>
                                                          <a:pt x="1507" y="577"/>
                                                        </a:lnTo>
                                                        <a:lnTo>
                                                          <a:pt x="1645" y="516"/>
                                                        </a:lnTo>
                                                        <a:lnTo>
                                                          <a:pt x="1790" y="457"/>
                                                        </a:lnTo>
                                                        <a:lnTo>
                                                          <a:pt x="1941" y="402"/>
                                                        </a:lnTo>
                                                        <a:lnTo>
                                                          <a:pt x="2100" y="350"/>
                                                        </a:lnTo>
                                                        <a:lnTo>
                                                          <a:pt x="2265" y="302"/>
                                                        </a:lnTo>
                                                        <a:lnTo>
                                                          <a:pt x="2438" y="259"/>
                                                        </a:lnTo>
                                                        <a:lnTo>
                                                          <a:pt x="2617" y="221"/>
                                                        </a:lnTo>
                                                        <a:lnTo>
                                                          <a:pt x="2805" y="187"/>
                                                        </a:lnTo>
                                                        <a:lnTo>
                                                          <a:pt x="2874" y="177"/>
                                                        </a:lnTo>
                                                        <a:lnTo>
                                                          <a:pt x="2943" y="168"/>
                                                        </a:lnTo>
                                                        <a:lnTo>
                                                          <a:pt x="3010" y="161"/>
                                                        </a:lnTo>
                                                        <a:lnTo>
                                                          <a:pt x="3077" y="154"/>
                                                        </a:lnTo>
                                                        <a:lnTo>
                                                          <a:pt x="3144" y="147"/>
                                                        </a:lnTo>
                                                        <a:lnTo>
                                                          <a:pt x="3211" y="143"/>
                                                        </a:lnTo>
                                                        <a:lnTo>
                                                          <a:pt x="3275" y="139"/>
                                                        </a:lnTo>
                                                        <a:lnTo>
                                                          <a:pt x="3341" y="137"/>
                                                        </a:lnTo>
                                                        <a:lnTo>
                                                          <a:pt x="3405" y="136"/>
                                                        </a:lnTo>
                                                        <a:lnTo>
                                                          <a:pt x="3468" y="135"/>
                                                        </a:lnTo>
                                                        <a:lnTo>
                                                          <a:pt x="3532" y="135"/>
                                                        </a:lnTo>
                                                        <a:lnTo>
                                                          <a:pt x="3594" y="137"/>
                                                        </a:lnTo>
                                                        <a:lnTo>
                                                          <a:pt x="3655" y="139"/>
                                                        </a:lnTo>
                                                        <a:lnTo>
                                                          <a:pt x="3717" y="142"/>
                                                        </a:lnTo>
                                                        <a:lnTo>
                                                          <a:pt x="3777" y="146"/>
                                                        </a:lnTo>
                                                        <a:lnTo>
                                                          <a:pt x="3837" y="152"/>
                                                        </a:lnTo>
                                                        <a:lnTo>
                                                          <a:pt x="3896" y="157"/>
                                                        </a:lnTo>
                                                        <a:lnTo>
                                                          <a:pt x="3954" y="163"/>
                                                        </a:lnTo>
                                                        <a:lnTo>
                                                          <a:pt x="4012" y="170"/>
                                                        </a:lnTo>
                                                        <a:lnTo>
                                                          <a:pt x="4069" y="178"/>
                                                        </a:lnTo>
                                                        <a:lnTo>
                                                          <a:pt x="4125" y="187"/>
                                                        </a:lnTo>
                                                        <a:lnTo>
                                                          <a:pt x="4181" y="197"/>
                                                        </a:lnTo>
                                                        <a:lnTo>
                                                          <a:pt x="4236" y="206"/>
                                                        </a:lnTo>
                                                        <a:lnTo>
                                                          <a:pt x="4291" y="217"/>
                                                        </a:lnTo>
                                                        <a:lnTo>
                                                          <a:pt x="4344" y="228"/>
                                                        </a:lnTo>
                                                        <a:lnTo>
                                                          <a:pt x="4397" y="240"/>
                                                        </a:lnTo>
                                                        <a:lnTo>
                                                          <a:pt x="4449" y="252"/>
                                                        </a:lnTo>
                                                        <a:lnTo>
                                                          <a:pt x="4500" y="265"/>
                                                        </a:lnTo>
                                                        <a:lnTo>
                                                          <a:pt x="4551" y="279"/>
                                                        </a:lnTo>
                                                        <a:lnTo>
                                                          <a:pt x="4601" y="292"/>
                                                        </a:lnTo>
                                                        <a:lnTo>
                                                          <a:pt x="4650" y="306"/>
                                                        </a:lnTo>
                                                        <a:lnTo>
                                                          <a:pt x="4699" y="321"/>
                                                        </a:lnTo>
                                                        <a:lnTo>
                                                          <a:pt x="4594" y="363"/>
                                                        </a:lnTo>
                                                        <a:lnTo>
                                                          <a:pt x="4495" y="407"/>
                                                        </a:lnTo>
                                                        <a:lnTo>
                                                          <a:pt x="4399" y="452"/>
                                                        </a:lnTo>
                                                        <a:lnTo>
                                                          <a:pt x="4308" y="498"/>
                                                        </a:lnTo>
                                                        <a:lnTo>
                                                          <a:pt x="4221" y="547"/>
                                                        </a:lnTo>
                                                        <a:lnTo>
                                                          <a:pt x="4139" y="595"/>
                                                        </a:lnTo>
                                                        <a:lnTo>
                                                          <a:pt x="4060" y="644"/>
                                                        </a:lnTo>
                                                        <a:lnTo>
                                                          <a:pt x="3985" y="694"/>
                                                        </a:lnTo>
                                                        <a:lnTo>
                                                          <a:pt x="3915" y="745"/>
                                                        </a:lnTo>
                                                        <a:lnTo>
                                                          <a:pt x="3847" y="795"/>
                                                        </a:lnTo>
                                                        <a:lnTo>
                                                          <a:pt x="3785" y="845"/>
                                                        </a:lnTo>
                                                        <a:lnTo>
                                                          <a:pt x="3725" y="896"/>
                                                        </a:lnTo>
                                                        <a:lnTo>
                                                          <a:pt x="3670" y="945"/>
                                                        </a:lnTo>
                                                        <a:lnTo>
                                                          <a:pt x="3617" y="993"/>
                                                        </a:lnTo>
                                                        <a:lnTo>
                                                          <a:pt x="3569" y="1041"/>
                                                        </a:lnTo>
                                                        <a:lnTo>
                                                          <a:pt x="3524" y="1088"/>
                                                        </a:lnTo>
                                                        <a:lnTo>
                                                          <a:pt x="3482" y="1134"/>
                                                        </a:lnTo>
                                                        <a:lnTo>
                                                          <a:pt x="3443" y="1178"/>
                                                        </a:lnTo>
                                                        <a:lnTo>
                                                          <a:pt x="3408" y="1220"/>
                                                        </a:lnTo>
                                                        <a:lnTo>
                                                          <a:pt x="3375" y="1261"/>
                                                        </a:lnTo>
                                                        <a:lnTo>
                                                          <a:pt x="3346" y="1299"/>
                                                        </a:lnTo>
                                                        <a:lnTo>
                                                          <a:pt x="3319" y="1335"/>
                                                        </a:lnTo>
                                                        <a:lnTo>
                                                          <a:pt x="3296" y="1369"/>
                                                        </a:lnTo>
                                                        <a:lnTo>
                                                          <a:pt x="3275" y="1399"/>
                                                        </a:lnTo>
                                                        <a:lnTo>
                                                          <a:pt x="3242" y="1453"/>
                                                        </a:lnTo>
                                                        <a:lnTo>
                                                          <a:pt x="3219" y="1493"/>
                                                        </a:lnTo>
                                                        <a:lnTo>
                                                          <a:pt x="3206" y="1517"/>
                                                        </a:lnTo>
                                                        <a:lnTo>
                                                          <a:pt x="3201" y="1527"/>
                                                        </a:lnTo>
                                                        <a:lnTo>
                                                          <a:pt x="3208" y="1517"/>
                                                        </a:lnTo>
                                                        <a:lnTo>
                                                          <a:pt x="3226" y="1493"/>
                                                        </a:lnTo>
                                                        <a:lnTo>
                                                          <a:pt x="3257" y="1455"/>
                                                        </a:lnTo>
                                                        <a:lnTo>
                                                          <a:pt x="3301" y="1403"/>
                                                        </a:lnTo>
                                                        <a:lnTo>
                                                          <a:pt x="3328" y="1373"/>
                                                        </a:lnTo>
                                                        <a:lnTo>
                                                          <a:pt x="3357" y="1340"/>
                                                        </a:lnTo>
                                                        <a:lnTo>
                                                          <a:pt x="3391" y="1305"/>
                                                        </a:lnTo>
                                                        <a:lnTo>
                                                          <a:pt x="3427" y="1268"/>
                                                        </a:lnTo>
                                                        <a:lnTo>
                                                          <a:pt x="3467" y="1229"/>
                                                        </a:lnTo>
                                                        <a:lnTo>
                                                          <a:pt x="3510" y="1188"/>
                                                        </a:lnTo>
                                                        <a:lnTo>
                                                          <a:pt x="3558" y="1146"/>
                                                        </a:lnTo>
                                                        <a:lnTo>
                                                          <a:pt x="3608" y="1102"/>
                                                        </a:lnTo>
                                                        <a:lnTo>
                                                          <a:pt x="3661" y="1058"/>
                                                        </a:lnTo>
                                                        <a:lnTo>
                                                          <a:pt x="3718" y="1012"/>
                                                        </a:lnTo>
                                                        <a:lnTo>
                                                          <a:pt x="3778" y="965"/>
                                                        </a:lnTo>
                                                        <a:lnTo>
                                                          <a:pt x="3843" y="918"/>
                                                        </a:lnTo>
                                                        <a:lnTo>
                                                          <a:pt x="3911" y="871"/>
                                                        </a:lnTo>
                                                        <a:lnTo>
                                                          <a:pt x="3982" y="824"/>
                                                        </a:lnTo>
                                                        <a:lnTo>
                                                          <a:pt x="4057" y="777"/>
                                                        </a:lnTo>
                                                        <a:lnTo>
                                                          <a:pt x="4135" y="729"/>
                                                        </a:lnTo>
                                                        <a:lnTo>
                                                          <a:pt x="4217" y="682"/>
                                                        </a:lnTo>
                                                        <a:lnTo>
                                                          <a:pt x="4302" y="637"/>
                                                        </a:lnTo>
                                                        <a:lnTo>
                                                          <a:pt x="4391" y="592"/>
                                                        </a:lnTo>
                                                        <a:lnTo>
                                                          <a:pt x="4484" y="548"/>
                                                        </a:lnTo>
                                                        <a:lnTo>
                                                          <a:pt x="4581" y="505"/>
                                                        </a:lnTo>
                                                        <a:lnTo>
                                                          <a:pt x="4681" y="463"/>
                                                        </a:lnTo>
                                                        <a:lnTo>
                                                          <a:pt x="4785" y="425"/>
                                                        </a:lnTo>
                                                        <a:lnTo>
                                                          <a:pt x="4893" y="388"/>
                                                        </a:lnTo>
                                                        <a:lnTo>
                                                          <a:pt x="4961" y="412"/>
                                                        </a:lnTo>
                                                        <a:lnTo>
                                                          <a:pt x="5027" y="438"/>
                                                        </a:lnTo>
                                                        <a:lnTo>
                                                          <a:pt x="5090" y="465"/>
                                                        </a:lnTo>
                                                        <a:lnTo>
                                                          <a:pt x="5152" y="491"/>
                                                        </a:lnTo>
                                                        <a:lnTo>
                                                          <a:pt x="5212" y="518"/>
                                                        </a:lnTo>
                                                        <a:lnTo>
                                                          <a:pt x="5270" y="546"/>
                                                        </a:lnTo>
                                                        <a:lnTo>
                                                          <a:pt x="5326" y="573"/>
                                                        </a:lnTo>
                                                        <a:lnTo>
                                                          <a:pt x="5381" y="600"/>
                                                        </a:lnTo>
                                                        <a:lnTo>
                                                          <a:pt x="5433" y="628"/>
                                                        </a:lnTo>
                                                        <a:lnTo>
                                                          <a:pt x="5482" y="654"/>
                                                        </a:lnTo>
                                                        <a:lnTo>
                                                          <a:pt x="5531" y="682"/>
                                                        </a:lnTo>
                                                        <a:lnTo>
                                                          <a:pt x="5577" y="709"/>
                                                        </a:lnTo>
                                                        <a:lnTo>
                                                          <a:pt x="5621" y="734"/>
                                                        </a:lnTo>
                                                        <a:lnTo>
                                                          <a:pt x="5663" y="760"/>
                                                        </a:lnTo>
                                                        <a:lnTo>
                                                          <a:pt x="5703" y="786"/>
                                                        </a:lnTo>
                                                        <a:lnTo>
                                                          <a:pt x="5741" y="810"/>
                                                        </a:lnTo>
                                                        <a:lnTo>
                                                          <a:pt x="5811" y="857"/>
                                                        </a:lnTo>
                                                        <a:lnTo>
                                                          <a:pt x="5872" y="899"/>
                                                        </a:lnTo>
                                                        <a:lnTo>
                                                          <a:pt x="5923" y="937"/>
                                                        </a:lnTo>
                                                        <a:lnTo>
                                                          <a:pt x="5966" y="969"/>
                                                        </a:lnTo>
                                                        <a:lnTo>
                                                          <a:pt x="6023" y="1017"/>
                                                        </a:lnTo>
                                                        <a:lnTo>
                                                          <a:pt x="6043" y="1033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gradFill flip="none" rotWithShape="1">
                                                    <a:gsLst>
                                                      <a:gs pos="0">
                                                        <a:schemeClr val="accent3">
                                                          <a:lumMod val="60000"/>
                                                          <a:lumOff val="40000"/>
                                                          <a:alpha val="65000"/>
                                                        </a:schemeClr>
                                                      </a:gs>
                                                      <a:gs pos="50000">
                                                        <a:schemeClr val="accent3">
                                                          <a:lumMod val="40000"/>
                                                          <a:lumOff val="60000"/>
                                                          <a:alpha val="45000"/>
                                                        </a:schemeClr>
                                                      </a:gs>
                                                      <a:gs pos="100000">
                                                        <a:schemeClr val="accent3">
                                                          <a:lumMod val="20000"/>
                                                          <a:lumOff val="80000"/>
                                                          <a:alpha val="18000"/>
                                                        </a:schemeClr>
                                                      </a:gs>
                                                    </a:gsLst>
                                                    <a:lin ang="16200000" scaled="1"/>
                                                    <a:tileRect/>
                                                  </a:gra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161" name="Freeform 117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251184" y="4309863"/>
                                                    <a:ext cx="950913" cy="416379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1561" y="297"/>
                                                      </a:cxn>
                                                      <a:cxn ang="0">
                                                        <a:pos x="1933" y="464"/>
                                                      </a:cxn>
                                                      <a:cxn ang="0">
                                                        <a:pos x="2246" y="664"/>
                                                      </a:cxn>
                                                      <a:cxn ang="0">
                                                        <a:pos x="2504" y="881"/>
                                                      </a:cxn>
                                                      <a:cxn ang="0">
                                                        <a:pos x="2711" y="1099"/>
                                                      </a:cxn>
                                                      <a:cxn ang="0">
                                                        <a:pos x="2555" y="1350"/>
                                                      </a:cxn>
                                                      <a:cxn ang="0">
                                                        <a:pos x="2174" y="1660"/>
                                                      </a:cxn>
                                                      <a:cxn ang="0">
                                                        <a:pos x="1912" y="1961"/>
                                                      </a:cxn>
                                                      <a:cxn ang="0">
                                                        <a:pos x="1752" y="2214"/>
                                                      </a:cxn>
                                                      <a:cxn ang="0">
                                                        <a:pos x="1658" y="2424"/>
                                                      </a:cxn>
                                                      <a:cxn ang="0">
                                                        <a:pos x="1738" y="2291"/>
                                                      </a:cxn>
                                                      <a:cxn ang="0">
                                                        <a:pos x="1894" y="2076"/>
                                                      </a:cxn>
                                                      <a:cxn ang="0">
                                                        <a:pos x="2141" y="1806"/>
                                                      </a:cxn>
                                                      <a:cxn ang="0">
                                                        <a:pos x="2487" y="1517"/>
                                                      </a:cxn>
                                                      <a:cxn ang="0">
                                                        <a:pos x="2887" y="1329"/>
                                                      </a:cxn>
                                                      <a:cxn ang="0">
                                                        <a:pos x="3062" y="1624"/>
                                                      </a:cxn>
                                                      <a:cxn ang="0">
                                                        <a:pos x="3091" y="1648"/>
                                                      </a:cxn>
                                                      <a:cxn ang="0">
                                                        <a:pos x="3042" y="1502"/>
                                                      </a:cxn>
                                                      <a:cxn ang="0">
                                                        <a:pos x="2936" y="1298"/>
                                                      </a:cxn>
                                                      <a:cxn ang="0">
                                                        <a:pos x="3116" y="1164"/>
                                                      </a:cxn>
                                                      <a:cxn ang="0">
                                                        <a:pos x="3385" y="1063"/>
                                                      </a:cxn>
                                                      <a:cxn ang="0">
                                                        <a:pos x="3761" y="962"/>
                                                      </a:cxn>
                                                      <a:cxn ang="0">
                                                        <a:pos x="4483" y="909"/>
                                                      </a:cxn>
                                                      <a:cxn ang="0">
                                                        <a:pos x="5086" y="1014"/>
                                                      </a:cxn>
                                                      <a:cxn ang="0">
                                                        <a:pos x="5550" y="1197"/>
                                                      </a:cxn>
                                                      <a:cxn ang="0">
                                                        <a:pos x="5857" y="1377"/>
                                                      </a:cxn>
                                                      <a:cxn ang="0">
                                                        <a:pos x="5980" y="1458"/>
                                                      </a:cxn>
                                                      <a:cxn ang="0">
                                                        <a:pos x="5820" y="1298"/>
                                                      </a:cxn>
                                                      <a:cxn ang="0">
                                                        <a:pos x="5485" y="1089"/>
                                                      </a:cxn>
                                                      <a:cxn ang="0">
                                                        <a:pos x="5002" y="903"/>
                                                      </a:cxn>
                                                      <a:cxn ang="0">
                                                        <a:pos x="4401" y="804"/>
                                                      </a:cxn>
                                                      <a:cxn ang="0">
                                                        <a:pos x="3708" y="863"/>
                                                      </a:cxn>
                                                      <a:cxn ang="0">
                                                        <a:pos x="3333" y="968"/>
                                                      </a:cxn>
                                                      <a:cxn ang="0">
                                                        <a:pos x="3059" y="1074"/>
                                                      </a:cxn>
                                                      <a:cxn ang="0">
                                                        <a:pos x="2827" y="1133"/>
                                                      </a:cxn>
                                                      <a:cxn ang="0">
                                                        <a:pos x="2632" y="896"/>
                                                      </a:cxn>
                                                      <a:cxn ang="0">
                                                        <a:pos x="2381" y="656"/>
                                                      </a:cxn>
                                                      <a:cxn ang="0">
                                                        <a:pos x="2074" y="433"/>
                                                      </a:cxn>
                                                      <a:cxn ang="0">
                                                        <a:pos x="1710" y="241"/>
                                                      </a:cxn>
                                                      <a:cxn ang="0">
                                                        <a:pos x="1285" y="99"/>
                                                      </a:cxn>
                                                      <a:cxn ang="0">
                                                        <a:pos x="804" y="18"/>
                                                      </a:cxn>
                                                      <a:cxn ang="0">
                                                        <a:pos x="532" y="1"/>
                                                      </a:cxn>
                                                      <a:cxn ang="0">
                                                        <a:pos x="295" y="5"/>
                                                      </a:cxn>
                                                      <a:cxn ang="0">
                                                        <a:pos x="126" y="15"/>
                                                      </a:cxn>
                                                      <a:cxn ang="0">
                                                        <a:pos x="42" y="27"/>
                                                      </a:cxn>
                                                      <a:cxn ang="0">
                                                        <a:pos x="2" y="80"/>
                                                      </a:cxn>
                                                      <a:cxn ang="0">
                                                        <a:pos x="5" y="117"/>
                                                      </a:cxn>
                                                      <a:cxn ang="0">
                                                        <a:pos x="11" y="127"/>
                                                      </a:cxn>
                                                      <a:cxn ang="0">
                                                        <a:pos x="56" y="133"/>
                                                      </a:cxn>
                                                      <a:cxn ang="0">
                                                        <a:pos x="185" y="115"/>
                                                      </a:cxn>
                                                      <a:cxn ang="0">
                                                        <a:pos x="432" y="105"/>
                                                      </a:cxn>
                                                      <a:cxn ang="0">
                                                        <a:pos x="703" y="115"/>
                                                      </a:cxn>
                                                      <a:cxn ang="0">
                                                        <a:pos x="978" y="148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5989" h="2433">
                                                        <a:moveTo>
                                                          <a:pt x="1204" y="192"/>
                                                        </a:moveTo>
                                                        <a:lnTo>
                                                          <a:pt x="1279" y="210"/>
                                                        </a:lnTo>
                                                        <a:lnTo>
                                                          <a:pt x="1352" y="229"/>
                                                        </a:lnTo>
                                                        <a:lnTo>
                                                          <a:pt x="1423" y="251"/>
                                                        </a:lnTo>
                                                        <a:lnTo>
                                                          <a:pt x="1493" y="272"/>
                                                        </a:lnTo>
                                                        <a:lnTo>
                                                          <a:pt x="1561" y="297"/>
                                                        </a:lnTo>
                                                        <a:lnTo>
                                                          <a:pt x="1628" y="322"/>
                                                        </a:lnTo>
                                                        <a:lnTo>
                                                          <a:pt x="1691" y="348"/>
                                                        </a:lnTo>
                                                        <a:lnTo>
                                                          <a:pt x="1755" y="376"/>
                                                        </a:lnTo>
                                                        <a:lnTo>
                                                          <a:pt x="1816" y="405"/>
                                                        </a:lnTo>
                                                        <a:lnTo>
                                                          <a:pt x="1875" y="435"/>
                                                        </a:lnTo>
                                                        <a:lnTo>
                                                          <a:pt x="1933" y="464"/>
                                                        </a:lnTo>
                                                        <a:lnTo>
                                                          <a:pt x="1989" y="496"/>
                                                        </a:lnTo>
                                                        <a:lnTo>
                                                          <a:pt x="2044" y="529"/>
                                                        </a:lnTo>
                                                        <a:lnTo>
                                                          <a:pt x="2097" y="562"/>
                                                        </a:lnTo>
                                                        <a:lnTo>
                                                          <a:pt x="2148" y="596"/>
                                                        </a:lnTo>
                                                        <a:lnTo>
                                                          <a:pt x="2198" y="630"/>
                                                        </a:lnTo>
                                                        <a:lnTo>
                                                          <a:pt x="2246" y="664"/>
                                                        </a:lnTo>
                                                        <a:lnTo>
                                                          <a:pt x="2293" y="699"/>
                                                        </a:lnTo>
                                                        <a:lnTo>
                                                          <a:pt x="2338" y="735"/>
                                                        </a:lnTo>
                                                        <a:lnTo>
                                                          <a:pt x="2382" y="771"/>
                                                        </a:lnTo>
                                                        <a:lnTo>
                                                          <a:pt x="2424" y="808"/>
                                                        </a:lnTo>
                                                        <a:lnTo>
                                                          <a:pt x="2464" y="844"/>
                                                        </a:lnTo>
                                                        <a:lnTo>
                                                          <a:pt x="2504" y="881"/>
                                                        </a:lnTo>
                                                        <a:lnTo>
                                                          <a:pt x="2542" y="917"/>
                                                        </a:lnTo>
                                                        <a:lnTo>
                                                          <a:pt x="2578" y="954"/>
                                                        </a:lnTo>
                                                        <a:lnTo>
                                                          <a:pt x="2613" y="990"/>
                                                        </a:lnTo>
                                                        <a:lnTo>
                                                          <a:pt x="2647" y="1027"/>
                                                        </a:lnTo>
                                                        <a:lnTo>
                                                          <a:pt x="2680" y="1063"/>
                                                        </a:lnTo>
                                                        <a:lnTo>
                                                          <a:pt x="2711" y="1099"/>
                                                        </a:lnTo>
                                                        <a:lnTo>
                                                          <a:pt x="2741" y="1133"/>
                                                        </a:lnTo>
                                                        <a:lnTo>
                                                          <a:pt x="2768" y="1168"/>
                                                        </a:lnTo>
                                                        <a:lnTo>
                                                          <a:pt x="2795" y="1203"/>
                                                        </a:lnTo>
                                                        <a:lnTo>
                                                          <a:pt x="2711" y="1250"/>
                                                        </a:lnTo>
                                                        <a:lnTo>
                                                          <a:pt x="2631" y="1300"/>
                                                        </a:lnTo>
                                                        <a:lnTo>
                                                          <a:pt x="2555" y="1350"/>
                                                        </a:lnTo>
                                                        <a:lnTo>
                                                          <a:pt x="2482" y="1400"/>
                                                        </a:lnTo>
                                                        <a:lnTo>
                                                          <a:pt x="2413" y="1452"/>
                                                        </a:lnTo>
                                                        <a:lnTo>
                                                          <a:pt x="2347" y="1504"/>
                                                        </a:lnTo>
                                                        <a:lnTo>
                                                          <a:pt x="2286" y="1555"/>
                                                        </a:lnTo>
                                                        <a:lnTo>
                                                          <a:pt x="2228" y="1608"/>
                                                        </a:lnTo>
                                                        <a:lnTo>
                                                          <a:pt x="2174" y="1660"/>
                                                        </a:lnTo>
                                                        <a:lnTo>
                                                          <a:pt x="2123" y="1711"/>
                                                        </a:lnTo>
                                                        <a:lnTo>
                                                          <a:pt x="2074" y="1763"/>
                                                        </a:lnTo>
                                                        <a:lnTo>
                                                          <a:pt x="2029" y="1814"/>
                                                        </a:lnTo>
                                                        <a:lnTo>
                                                          <a:pt x="1987" y="1863"/>
                                                        </a:lnTo>
                                                        <a:lnTo>
                                                          <a:pt x="1948" y="1912"/>
                                                        </a:lnTo>
                                                        <a:lnTo>
                                                          <a:pt x="1912" y="1961"/>
                                                        </a:lnTo>
                                                        <a:lnTo>
                                                          <a:pt x="1879" y="2007"/>
                                                        </a:lnTo>
                                                        <a:lnTo>
                                                          <a:pt x="1848" y="2052"/>
                                                        </a:lnTo>
                                                        <a:lnTo>
                                                          <a:pt x="1821" y="2095"/>
                                                        </a:lnTo>
                                                        <a:lnTo>
                                                          <a:pt x="1795" y="2137"/>
                                                        </a:lnTo>
                                                        <a:lnTo>
                                                          <a:pt x="1772" y="2176"/>
                                                        </a:lnTo>
                                                        <a:lnTo>
                                                          <a:pt x="1752" y="2214"/>
                                                        </a:lnTo>
                                                        <a:lnTo>
                                                          <a:pt x="1733" y="2249"/>
                                                        </a:lnTo>
                                                        <a:lnTo>
                                                          <a:pt x="1717" y="2282"/>
                                                        </a:lnTo>
                                                        <a:lnTo>
                                                          <a:pt x="1703" y="2312"/>
                                                        </a:lnTo>
                                                        <a:lnTo>
                                                          <a:pt x="1681" y="2362"/>
                                                        </a:lnTo>
                                                        <a:lnTo>
                                                          <a:pt x="1666" y="2400"/>
                                                        </a:lnTo>
                                                        <a:lnTo>
                                                          <a:pt x="1658" y="2424"/>
                                                        </a:lnTo>
                                                        <a:lnTo>
                                                          <a:pt x="1654" y="2433"/>
                                                        </a:lnTo>
                                                        <a:lnTo>
                                                          <a:pt x="1659" y="2424"/>
                                                        </a:lnTo>
                                                        <a:lnTo>
                                                          <a:pt x="1670" y="2402"/>
                                                        </a:lnTo>
                                                        <a:lnTo>
                                                          <a:pt x="1690" y="2367"/>
                                                        </a:lnTo>
                                                        <a:lnTo>
                                                          <a:pt x="1719" y="2319"/>
                                                        </a:lnTo>
                                                        <a:lnTo>
                                                          <a:pt x="1738" y="2291"/>
                                                        </a:lnTo>
                                                        <a:lnTo>
                                                          <a:pt x="1757" y="2260"/>
                                                        </a:lnTo>
                                                        <a:lnTo>
                                                          <a:pt x="1780" y="2227"/>
                                                        </a:lnTo>
                                                        <a:lnTo>
                                                          <a:pt x="1804" y="2193"/>
                                                        </a:lnTo>
                                                        <a:lnTo>
                                                          <a:pt x="1832" y="2156"/>
                                                        </a:lnTo>
                                                        <a:lnTo>
                                                          <a:pt x="1862" y="2117"/>
                                                        </a:lnTo>
                                                        <a:lnTo>
                                                          <a:pt x="1894" y="2076"/>
                                                        </a:lnTo>
                                                        <a:lnTo>
                                                          <a:pt x="1929" y="2033"/>
                                                        </a:lnTo>
                                                        <a:lnTo>
                                                          <a:pt x="1965" y="1990"/>
                                                        </a:lnTo>
                                                        <a:lnTo>
                                                          <a:pt x="2006" y="1945"/>
                                                        </a:lnTo>
                                                        <a:lnTo>
                                                          <a:pt x="2048" y="1900"/>
                                                        </a:lnTo>
                                                        <a:lnTo>
                                                          <a:pt x="2093" y="1853"/>
                                                        </a:lnTo>
                                                        <a:lnTo>
                                                          <a:pt x="2141" y="1806"/>
                                                        </a:lnTo>
                                                        <a:lnTo>
                                                          <a:pt x="2191" y="1758"/>
                                                        </a:lnTo>
                                                        <a:lnTo>
                                                          <a:pt x="2245" y="1710"/>
                                                        </a:lnTo>
                                                        <a:lnTo>
                                                          <a:pt x="2301" y="1662"/>
                                                        </a:lnTo>
                                                        <a:lnTo>
                                                          <a:pt x="2361" y="1614"/>
                                                        </a:lnTo>
                                                        <a:lnTo>
                                                          <a:pt x="2422" y="1565"/>
                                                        </a:lnTo>
                                                        <a:lnTo>
                                                          <a:pt x="2487" y="1517"/>
                                                        </a:lnTo>
                                                        <a:lnTo>
                                                          <a:pt x="2556" y="1469"/>
                                                        </a:lnTo>
                                                        <a:lnTo>
                                                          <a:pt x="2627" y="1423"/>
                                                        </a:lnTo>
                                                        <a:lnTo>
                                                          <a:pt x="2701" y="1377"/>
                                                        </a:lnTo>
                                                        <a:lnTo>
                                                          <a:pt x="2778" y="1331"/>
                                                        </a:lnTo>
                                                        <a:lnTo>
                                                          <a:pt x="2858" y="1287"/>
                                                        </a:lnTo>
                                                        <a:lnTo>
                                                          <a:pt x="2887" y="1329"/>
                                                        </a:lnTo>
                                                        <a:lnTo>
                                                          <a:pt x="2915" y="1370"/>
                                                        </a:lnTo>
                                                        <a:lnTo>
                                                          <a:pt x="2941" y="1411"/>
                                                        </a:lnTo>
                                                        <a:lnTo>
                                                          <a:pt x="2964" y="1447"/>
                                                        </a:lnTo>
                                                        <a:lnTo>
                                                          <a:pt x="3004" y="1516"/>
                                                        </a:lnTo>
                                                        <a:lnTo>
                                                          <a:pt x="3037" y="1576"/>
                                                        </a:lnTo>
                                                        <a:lnTo>
                                                          <a:pt x="3062" y="1624"/>
                                                        </a:lnTo>
                                                        <a:lnTo>
                                                          <a:pt x="3078" y="1660"/>
                                                        </a:lnTo>
                                                        <a:lnTo>
                                                          <a:pt x="3089" y="1682"/>
                                                        </a:lnTo>
                                                        <a:lnTo>
                                                          <a:pt x="3092" y="1691"/>
                                                        </a:lnTo>
                                                        <a:lnTo>
                                                          <a:pt x="3093" y="1678"/>
                                                        </a:lnTo>
                                                        <a:lnTo>
                                                          <a:pt x="3093" y="1664"/>
                                                        </a:lnTo>
                                                        <a:lnTo>
                                                          <a:pt x="3091" y="1648"/>
                                                        </a:lnTo>
                                                        <a:lnTo>
                                                          <a:pt x="3087" y="1628"/>
                                                        </a:lnTo>
                                                        <a:lnTo>
                                                          <a:pt x="3081" y="1607"/>
                                                        </a:lnTo>
                                                        <a:lnTo>
                                                          <a:pt x="3074" y="1583"/>
                                                        </a:lnTo>
                                                        <a:lnTo>
                                                          <a:pt x="3065" y="1558"/>
                                                        </a:lnTo>
                                                        <a:lnTo>
                                                          <a:pt x="3055" y="1531"/>
                                                        </a:lnTo>
                                                        <a:lnTo>
                                                          <a:pt x="3042" y="1502"/>
                                                        </a:lnTo>
                                                        <a:lnTo>
                                                          <a:pt x="3029" y="1471"/>
                                                        </a:lnTo>
                                                        <a:lnTo>
                                                          <a:pt x="3014" y="1439"/>
                                                        </a:lnTo>
                                                        <a:lnTo>
                                                          <a:pt x="2996" y="1405"/>
                                                        </a:lnTo>
                                                        <a:lnTo>
                                                          <a:pt x="2978" y="1370"/>
                                                        </a:lnTo>
                                                        <a:lnTo>
                                                          <a:pt x="2957" y="1335"/>
                                                        </a:lnTo>
                                                        <a:lnTo>
                                                          <a:pt x="2936" y="1298"/>
                                                        </a:lnTo>
                                                        <a:lnTo>
                                                          <a:pt x="2912" y="1259"/>
                                                        </a:lnTo>
                                                        <a:lnTo>
                                                          <a:pt x="2951" y="1239"/>
                                                        </a:lnTo>
                                                        <a:lnTo>
                                                          <a:pt x="2991" y="1220"/>
                                                        </a:lnTo>
                                                        <a:lnTo>
                                                          <a:pt x="3032" y="1201"/>
                                                        </a:lnTo>
                                                        <a:lnTo>
                                                          <a:pt x="3074" y="1183"/>
                                                        </a:lnTo>
                                                        <a:lnTo>
                                                          <a:pt x="3116" y="1164"/>
                                                        </a:lnTo>
                                                        <a:lnTo>
                                                          <a:pt x="3159" y="1146"/>
                                                        </a:lnTo>
                                                        <a:lnTo>
                                                          <a:pt x="3204" y="1128"/>
                                                        </a:lnTo>
                                                        <a:lnTo>
                                                          <a:pt x="3248" y="1112"/>
                                                        </a:lnTo>
                                                        <a:lnTo>
                                                          <a:pt x="3293" y="1094"/>
                                                        </a:lnTo>
                                                        <a:lnTo>
                                                          <a:pt x="3339" y="1079"/>
                                                        </a:lnTo>
                                                        <a:lnTo>
                                                          <a:pt x="3385" y="1063"/>
                                                        </a:lnTo>
                                                        <a:lnTo>
                                                          <a:pt x="3434" y="1047"/>
                                                        </a:lnTo>
                                                        <a:lnTo>
                                                          <a:pt x="3481" y="1033"/>
                                                        </a:lnTo>
                                                        <a:lnTo>
                                                          <a:pt x="3530" y="1018"/>
                                                        </a:lnTo>
                                                        <a:lnTo>
                                                          <a:pt x="3580" y="1005"/>
                                                        </a:lnTo>
                                                        <a:lnTo>
                                                          <a:pt x="3631" y="992"/>
                                                        </a:lnTo>
                                                        <a:lnTo>
                                                          <a:pt x="3761" y="962"/>
                                                        </a:lnTo>
                                                        <a:lnTo>
                                                          <a:pt x="3888" y="938"/>
                                                        </a:lnTo>
                                                        <a:lnTo>
                                                          <a:pt x="4014" y="922"/>
                                                        </a:lnTo>
                                                        <a:lnTo>
                                                          <a:pt x="4136" y="911"/>
                                                        </a:lnTo>
                                                        <a:lnTo>
                                                          <a:pt x="4255" y="906"/>
                                                        </a:lnTo>
                                                        <a:lnTo>
                                                          <a:pt x="4371" y="905"/>
                                                        </a:lnTo>
                                                        <a:lnTo>
                                                          <a:pt x="4483" y="909"/>
                                                        </a:lnTo>
                                                        <a:lnTo>
                                                          <a:pt x="4593" y="918"/>
                                                        </a:lnTo>
                                                        <a:lnTo>
                                                          <a:pt x="4698" y="930"/>
                                                        </a:lnTo>
                                                        <a:lnTo>
                                                          <a:pt x="4801" y="947"/>
                                                        </a:lnTo>
                                                        <a:lnTo>
                                                          <a:pt x="4899" y="966"/>
                                                        </a:lnTo>
                                                        <a:lnTo>
                                                          <a:pt x="4995" y="989"/>
                                                        </a:lnTo>
                                                        <a:lnTo>
                                                          <a:pt x="5086" y="1014"/>
                                                        </a:lnTo>
                                                        <a:lnTo>
                                                          <a:pt x="5174" y="1041"/>
                                                        </a:lnTo>
                                                        <a:lnTo>
                                                          <a:pt x="5257" y="1070"/>
                                                        </a:lnTo>
                                                        <a:lnTo>
                                                          <a:pt x="5337" y="1101"/>
                                                        </a:lnTo>
                                                        <a:lnTo>
                                                          <a:pt x="5413" y="1132"/>
                                                        </a:lnTo>
                                                        <a:lnTo>
                                                          <a:pt x="5484" y="1164"/>
                                                        </a:lnTo>
                                                        <a:lnTo>
                                                          <a:pt x="5550" y="1197"/>
                                                        </a:lnTo>
                                                        <a:lnTo>
                                                          <a:pt x="5613" y="1229"/>
                                                        </a:lnTo>
                                                        <a:lnTo>
                                                          <a:pt x="5671" y="1261"/>
                                                        </a:lnTo>
                                                        <a:lnTo>
                                                          <a:pt x="5725" y="1291"/>
                                                        </a:lnTo>
                                                        <a:lnTo>
                                                          <a:pt x="5773" y="1322"/>
                                                        </a:lnTo>
                                                        <a:lnTo>
                                                          <a:pt x="5817" y="1350"/>
                                                        </a:lnTo>
                                                        <a:lnTo>
                                                          <a:pt x="5857" y="1377"/>
                                                        </a:lnTo>
                                                        <a:lnTo>
                                                          <a:pt x="5891" y="1400"/>
                                                        </a:lnTo>
                                                        <a:lnTo>
                                                          <a:pt x="5921" y="1422"/>
                                                        </a:lnTo>
                                                        <a:lnTo>
                                                          <a:pt x="5945" y="1440"/>
                                                        </a:lnTo>
                                                        <a:lnTo>
                                                          <a:pt x="5977" y="1466"/>
                                                        </a:lnTo>
                                                        <a:lnTo>
                                                          <a:pt x="5989" y="1475"/>
                                                        </a:lnTo>
                                                        <a:lnTo>
                                                          <a:pt x="5980" y="1458"/>
                                                        </a:lnTo>
                                                        <a:lnTo>
                                                          <a:pt x="5967" y="1437"/>
                                                        </a:lnTo>
                                                        <a:lnTo>
                                                          <a:pt x="5949" y="1414"/>
                                                        </a:lnTo>
                                                        <a:lnTo>
                                                          <a:pt x="5924" y="1388"/>
                                                        </a:lnTo>
                                                        <a:lnTo>
                                                          <a:pt x="5894" y="1359"/>
                                                        </a:lnTo>
                                                        <a:lnTo>
                                                          <a:pt x="5859" y="1329"/>
                                                        </a:lnTo>
                                                        <a:lnTo>
                                                          <a:pt x="5820" y="1298"/>
                                                        </a:lnTo>
                                                        <a:lnTo>
                                                          <a:pt x="5775" y="1264"/>
                                                        </a:lnTo>
                                                        <a:lnTo>
                                                          <a:pt x="5726" y="1230"/>
                                                        </a:lnTo>
                                                        <a:lnTo>
                                                          <a:pt x="5672" y="1195"/>
                                                        </a:lnTo>
                                                        <a:lnTo>
                                                          <a:pt x="5614" y="1160"/>
                                                        </a:lnTo>
                                                        <a:lnTo>
                                                          <a:pt x="5551" y="1124"/>
                                                        </a:lnTo>
                                                        <a:lnTo>
                                                          <a:pt x="5485" y="1089"/>
                                                        </a:lnTo>
                                                        <a:lnTo>
                                                          <a:pt x="5414" y="1055"/>
                                                        </a:lnTo>
                                                        <a:lnTo>
                                                          <a:pt x="5339" y="1022"/>
                                                        </a:lnTo>
                                                        <a:lnTo>
                                                          <a:pt x="5260" y="989"/>
                                                        </a:lnTo>
                                                        <a:lnTo>
                                                          <a:pt x="5178" y="958"/>
                                                        </a:lnTo>
                                                        <a:lnTo>
                                                          <a:pt x="5091" y="929"/>
                                                        </a:lnTo>
                                                        <a:lnTo>
                                                          <a:pt x="5002" y="903"/>
                                                        </a:lnTo>
                                                        <a:lnTo>
                                                          <a:pt x="4910" y="878"/>
                                                        </a:lnTo>
                                                        <a:lnTo>
                                                          <a:pt x="4813" y="856"/>
                                                        </a:lnTo>
                                                        <a:lnTo>
                                                          <a:pt x="4715" y="838"/>
                                                        </a:lnTo>
                                                        <a:lnTo>
                                                          <a:pt x="4613" y="822"/>
                                                        </a:lnTo>
                                                        <a:lnTo>
                                                          <a:pt x="4508" y="811"/>
                                                        </a:lnTo>
                                                        <a:lnTo>
                                                          <a:pt x="4401" y="804"/>
                                                        </a:lnTo>
                                                        <a:lnTo>
                                                          <a:pt x="4291" y="801"/>
                                                        </a:lnTo>
                                                        <a:lnTo>
                                                          <a:pt x="4179" y="803"/>
                                                        </a:lnTo>
                                                        <a:lnTo>
                                                          <a:pt x="4064" y="809"/>
                                                        </a:lnTo>
                                                        <a:lnTo>
                                                          <a:pt x="3947" y="821"/>
                                                        </a:lnTo>
                                                        <a:lnTo>
                                                          <a:pt x="3829" y="839"/>
                                                        </a:lnTo>
                                                        <a:lnTo>
                                                          <a:pt x="3708" y="863"/>
                                                        </a:lnTo>
                                                        <a:lnTo>
                                                          <a:pt x="3585" y="891"/>
                                                        </a:lnTo>
                                                        <a:lnTo>
                                                          <a:pt x="3533" y="906"/>
                                                        </a:lnTo>
                                                        <a:lnTo>
                                                          <a:pt x="3482" y="921"/>
                                                        </a:lnTo>
                                                        <a:lnTo>
                                                          <a:pt x="3431" y="936"/>
                                                        </a:lnTo>
                                                        <a:lnTo>
                                                          <a:pt x="3381" y="952"/>
                                                        </a:lnTo>
                                                        <a:lnTo>
                                                          <a:pt x="3333" y="968"/>
                                                        </a:lnTo>
                                                        <a:lnTo>
                                                          <a:pt x="3285" y="985"/>
                                                        </a:lnTo>
                                                        <a:lnTo>
                                                          <a:pt x="3238" y="1002"/>
                                                        </a:lnTo>
                                                        <a:lnTo>
                                                          <a:pt x="3192" y="1020"/>
                                                        </a:lnTo>
                                                        <a:lnTo>
                                                          <a:pt x="3147" y="1037"/>
                                                        </a:lnTo>
                                                        <a:lnTo>
                                                          <a:pt x="3103" y="1055"/>
                                                        </a:lnTo>
                                                        <a:lnTo>
                                                          <a:pt x="3059" y="1074"/>
                                                        </a:lnTo>
                                                        <a:lnTo>
                                                          <a:pt x="3017" y="1093"/>
                                                        </a:lnTo>
                                                        <a:lnTo>
                                                          <a:pt x="2975" y="1112"/>
                                                        </a:lnTo>
                                                        <a:lnTo>
                                                          <a:pt x="2934" y="1132"/>
                                                        </a:lnTo>
                                                        <a:lnTo>
                                                          <a:pt x="2894" y="1152"/>
                                                        </a:lnTo>
                                                        <a:lnTo>
                                                          <a:pt x="2853" y="1172"/>
                                                        </a:lnTo>
                                                        <a:lnTo>
                                                          <a:pt x="2827" y="1133"/>
                                                        </a:lnTo>
                                                        <a:lnTo>
                                                          <a:pt x="2798" y="1095"/>
                                                        </a:lnTo>
                                                        <a:lnTo>
                                                          <a:pt x="2768" y="1055"/>
                                                        </a:lnTo>
                                                        <a:lnTo>
                                                          <a:pt x="2736" y="1016"/>
                                                        </a:lnTo>
                                                        <a:lnTo>
                                                          <a:pt x="2703" y="976"/>
                                                        </a:lnTo>
                                                        <a:lnTo>
                                                          <a:pt x="2668" y="936"/>
                                                        </a:lnTo>
                                                        <a:lnTo>
                                                          <a:pt x="2632" y="896"/>
                                                        </a:lnTo>
                                                        <a:lnTo>
                                                          <a:pt x="2594" y="856"/>
                                                        </a:lnTo>
                                                        <a:lnTo>
                                                          <a:pt x="2555" y="815"/>
                                                        </a:lnTo>
                                                        <a:lnTo>
                                                          <a:pt x="2514" y="775"/>
                                                        </a:lnTo>
                                                        <a:lnTo>
                                                          <a:pt x="2472" y="735"/>
                                                        </a:lnTo>
                                                        <a:lnTo>
                                                          <a:pt x="2427" y="696"/>
                                                        </a:lnTo>
                                                        <a:lnTo>
                                                          <a:pt x="2381" y="656"/>
                                                        </a:lnTo>
                                                        <a:lnTo>
                                                          <a:pt x="2334" y="617"/>
                                                        </a:lnTo>
                                                        <a:lnTo>
                                                          <a:pt x="2286" y="579"/>
                                                        </a:lnTo>
                                                        <a:lnTo>
                                                          <a:pt x="2235" y="541"/>
                                                        </a:lnTo>
                                                        <a:lnTo>
                                                          <a:pt x="2183" y="504"/>
                                                        </a:lnTo>
                                                        <a:lnTo>
                                                          <a:pt x="2130" y="467"/>
                                                        </a:lnTo>
                                                        <a:lnTo>
                                                          <a:pt x="2074" y="433"/>
                                                        </a:lnTo>
                                                        <a:lnTo>
                                                          <a:pt x="2018" y="398"/>
                                                        </a:lnTo>
                                                        <a:lnTo>
                                                          <a:pt x="1959" y="364"/>
                                                        </a:lnTo>
                                                        <a:lnTo>
                                                          <a:pt x="1900" y="331"/>
                                                        </a:lnTo>
                                                        <a:lnTo>
                                                          <a:pt x="1838" y="299"/>
                                                        </a:lnTo>
                                                        <a:lnTo>
                                                          <a:pt x="1775" y="269"/>
                                                        </a:lnTo>
                                                        <a:lnTo>
                                                          <a:pt x="1710" y="241"/>
                                                        </a:lnTo>
                                                        <a:lnTo>
                                                          <a:pt x="1643" y="213"/>
                                                        </a:lnTo>
                                                        <a:lnTo>
                                                          <a:pt x="1574" y="187"/>
                                                        </a:lnTo>
                                                        <a:lnTo>
                                                          <a:pt x="1505" y="163"/>
                                                        </a:lnTo>
                                                        <a:lnTo>
                                                          <a:pt x="1434" y="140"/>
                                                        </a:lnTo>
                                                        <a:lnTo>
                                                          <a:pt x="1360" y="118"/>
                                                        </a:lnTo>
                                                        <a:lnTo>
                                                          <a:pt x="1285" y="99"/>
                                                        </a:lnTo>
                                                        <a:lnTo>
                                                          <a:pt x="1209" y="82"/>
                                                        </a:lnTo>
                                                        <a:lnTo>
                                                          <a:pt x="1120" y="64"/>
                                                        </a:lnTo>
                                                        <a:lnTo>
                                                          <a:pt x="1030" y="49"/>
                                                        </a:lnTo>
                                                        <a:lnTo>
                                                          <a:pt x="940" y="34"/>
                                                        </a:lnTo>
                                                        <a:lnTo>
                                                          <a:pt x="850" y="23"/>
                                                        </a:lnTo>
                                                        <a:lnTo>
                                                          <a:pt x="804" y="18"/>
                                                        </a:lnTo>
                                                        <a:lnTo>
                                                          <a:pt x="759" y="14"/>
                                                        </a:lnTo>
                                                        <a:lnTo>
                                                          <a:pt x="714" y="11"/>
                                                        </a:lnTo>
                                                        <a:lnTo>
                                                          <a:pt x="669" y="7"/>
                                                        </a:lnTo>
                                                        <a:lnTo>
                                                          <a:pt x="624" y="5"/>
                                                        </a:lnTo>
                                                        <a:lnTo>
                                                          <a:pt x="579" y="3"/>
                                                        </a:lnTo>
                                                        <a:lnTo>
                                                          <a:pt x="532" y="1"/>
                                                        </a:lnTo>
                                                        <a:lnTo>
                                                          <a:pt x="487" y="0"/>
                                                        </a:lnTo>
                                                        <a:lnTo>
                                                          <a:pt x="449" y="0"/>
                                                        </a:lnTo>
                                                        <a:lnTo>
                                                          <a:pt x="410" y="0"/>
                                                        </a:lnTo>
                                                        <a:lnTo>
                                                          <a:pt x="372" y="1"/>
                                                        </a:lnTo>
                                                        <a:lnTo>
                                                          <a:pt x="333" y="4"/>
                                                        </a:lnTo>
                                                        <a:lnTo>
                                                          <a:pt x="295" y="5"/>
                                                        </a:lnTo>
                                                        <a:lnTo>
                                                          <a:pt x="256" y="8"/>
                                                        </a:lnTo>
                                                        <a:lnTo>
                                                          <a:pt x="218" y="10"/>
                                                        </a:lnTo>
                                                        <a:lnTo>
                                                          <a:pt x="180" y="13"/>
                                                        </a:lnTo>
                                                        <a:lnTo>
                                                          <a:pt x="164" y="14"/>
                                                        </a:lnTo>
                                                        <a:lnTo>
                                                          <a:pt x="145" y="15"/>
                                                        </a:lnTo>
                                                        <a:lnTo>
                                                          <a:pt x="126" y="15"/>
                                                        </a:lnTo>
                                                        <a:lnTo>
                                                          <a:pt x="105" y="16"/>
                                                        </a:lnTo>
                                                        <a:lnTo>
                                                          <a:pt x="85" y="18"/>
                                                        </a:lnTo>
                                                        <a:lnTo>
                                                          <a:pt x="66" y="20"/>
                                                        </a:lnTo>
                                                        <a:lnTo>
                                                          <a:pt x="57" y="22"/>
                                                        </a:lnTo>
                                                        <a:lnTo>
                                                          <a:pt x="49" y="24"/>
                                                        </a:lnTo>
                                                        <a:lnTo>
                                                          <a:pt x="42" y="27"/>
                                                        </a:lnTo>
                                                        <a:lnTo>
                                                          <a:pt x="34" y="30"/>
                                                        </a:lnTo>
                                                        <a:lnTo>
                                                          <a:pt x="26" y="36"/>
                                                        </a:lnTo>
                                                        <a:lnTo>
                                                          <a:pt x="18" y="46"/>
                                                        </a:lnTo>
                                                        <a:lnTo>
                                                          <a:pt x="11" y="56"/>
                                                        </a:lnTo>
                                                        <a:lnTo>
                                                          <a:pt x="6" y="68"/>
                                                        </a:lnTo>
                                                        <a:lnTo>
                                                          <a:pt x="2" y="80"/>
                                                        </a:lnTo>
                                                        <a:lnTo>
                                                          <a:pt x="0" y="93"/>
                                                        </a:lnTo>
                                                        <a:lnTo>
                                                          <a:pt x="0" y="99"/>
                                                        </a:lnTo>
                                                        <a:lnTo>
                                                          <a:pt x="1" y="105"/>
                                                        </a:lnTo>
                                                        <a:lnTo>
                                                          <a:pt x="2" y="111"/>
                                                        </a:lnTo>
                                                        <a:lnTo>
                                                          <a:pt x="4" y="116"/>
                                                        </a:lnTo>
                                                        <a:lnTo>
                                                          <a:pt x="5" y="117"/>
                                                        </a:lnTo>
                                                        <a:lnTo>
                                                          <a:pt x="5" y="119"/>
                                                        </a:lnTo>
                                                        <a:lnTo>
                                                          <a:pt x="6" y="121"/>
                                                        </a:lnTo>
                                                        <a:lnTo>
                                                          <a:pt x="7" y="123"/>
                                                        </a:lnTo>
                                                        <a:lnTo>
                                                          <a:pt x="8" y="124"/>
                                                        </a:lnTo>
                                                        <a:lnTo>
                                                          <a:pt x="10" y="126"/>
                                                        </a:lnTo>
                                                        <a:lnTo>
                                                          <a:pt x="11" y="127"/>
                                                        </a:lnTo>
                                                        <a:lnTo>
                                                          <a:pt x="12" y="128"/>
                                                        </a:lnTo>
                                                        <a:lnTo>
                                                          <a:pt x="17" y="131"/>
                                                        </a:lnTo>
                                                        <a:lnTo>
                                                          <a:pt x="22" y="133"/>
                                                        </a:lnTo>
                                                        <a:lnTo>
                                                          <a:pt x="29" y="134"/>
                                                        </a:lnTo>
                                                        <a:lnTo>
                                                          <a:pt x="38" y="134"/>
                                                        </a:lnTo>
                                                        <a:lnTo>
                                                          <a:pt x="56" y="133"/>
                                                        </a:lnTo>
                                                        <a:lnTo>
                                                          <a:pt x="77" y="131"/>
                                                        </a:lnTo>
                                                        <a:lnTo>
                                                          <a:pt x="96" y="127"/>
                                                        </a:lnTo>
                                                        <a:lnTo>
                                                          <a:pt x="116" y="124"/>
                                                        </a:lnTo>
                                                        <a:lnTo>
                                                          <a:pt x="132" y="121"/>
                                                        </a:lnTo>
                                                        <a:lnTo>
                                                          <a:pt x="144" y="118"/>
                                                        </a:lnTo>
                                                        <a:lnTo>
                                                          <a:pt x="185" y="115"/>
                                                        </a:lnTo>
                                                        <a:lnTo>
                                                          <a:pt x="226" y="112"/>
                                                        </a:lnTo>
                                                        <a:lnTo>
                                                          <a:pt x="268" y="109"/>
                                                        </a:lnTo>
                                                        <a:lnTo>
                                                          <a:pt x="309" y="107"/>
                                                        </a:lnTo>
                                                        <a:lnTo>
                                                          <a:pt x="350" y="106"/>
                                                        </a:lnTo>
                                                        <a:lnTo>
                                                          <a:pt x="391" y="105"/>
                                                        </a:lnTo>
                                                        <a:lnTo>
                                                          <a:pt x="432" y="105"/>
                                                        </a:lnTo>
                                                        <a:lnTo>
                                                          <a:pt x="473" y="105"/>
                                                        </a:lnTo>
                                                        <a:lnTo>
                                                          <a:pt x="519" y="106"/>
                                                        </a:lnTo>
                                                        <a:lnTo>
                                                          <a:pt x="565" y="107"/>
                                                        </a:lnTo>
                                                        <a:lnTo>
                                                          <a:pt x="611" y="109"/>
                                                        </a:lnTo>
                                                        <a:lnTo>
                                                          <a:pt x="658" y="112"/>
                                                        </a:lnTo>
                                                        <a:lnTo>
                                                          <a:pt x="703" y="115"/>
                                                        </a:lnTo>
                                                        <a:lnTo>
                                                          <a:pt x="749" y="119"/>
                                                        </a:lnTo>
                                                        <a:lnTo>
                                                          <a:pt x="795" y="124"/>
                                                        </a:lnTo>
                                                        <a:lnTo>
                                                          <a:pt x="840" y="129"/>
                                                        </a:lnTo>
                                                        <a:lnTo>
                                                          <a:pt x="887" y="135"/>
                                                        </a:lnTo>
                                                        <a:lnTo>
                                                          <a:pt x="932" y="141"/>
                                                        </a:lnTo>
                                                        <a:lnTo>
                                                          <a:pt x="978" y="148"/>
                                                        </a:lnTo>
                                                        <a:lnTo>
                                                          <a:pt x="1023" y="155"/>
                                                        </a:lnTo>
                                                        <a:lnTo>
                                                          <a:pt x="1068" y="164"/>
                                                        </a:lnTo>
                                                        <a:lnTo>
                                                          <a:pt x="1113" y="173"/>
                                                        </a:lnTo>
                                                        <a:lnTo>
                                                          <a:pt x="1159" y="182"/>
                                                        </a:lnTo>
                                                        <a:lnTo>
                                                          <a:pt x="1204" y="192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gradFill flip="none" rotWithShape="1">
                                                    <a:gsLst>
                                                      <a:gs pos="0">
                                                        <a:schemeClr val="accent3">
                                                          <a:lumMod val="60000"/>
                                                          <a:lumOff val="40000"/>
                                                          <a:alpha val="65000"/>
                                                        </a:schemeClr>
                                                      </a:gs>
                                                      <a:gs pos="50000">
                                                        <a:schemeClr val="accent3">
                                                          <a:lumMod val="40000"/>
                                                          <a:lumOff val="60000"/>
                                                          <a:alpha val="45000"/>
                                                        </a:schemeClr>
                                                      </a:gs>
                                                      <a:gs pos="100000">
                                                        <a:schemeClr val="accent3">
                                                          <a:lumMod val="20000"/>
                                                          <a:lumOff val="80000"/>
                                                          <a:alpha val="18000"/>
                                                        </a:schemeClr>
                                                      </a:gs>
                                                    </a:gsLst>
                                                    <a:lin ang="16200000" scaled="1"/>
                                                    <a:tileRect/>
                                                  </a:gra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162" name="Freeform 118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856022" y="3782107"/>
                                                    <a:ext cx="577850" cy="166209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3" y="962"/>
                                                      </a:cxn>
                                                      <a:cxn ang="0">
                                                        <a:pos x="21" y="922"/>
                                                      </a:cxn>
                                                      <a:cxn ang="0">
                                                        <a:pos x="44" y="880"/>
                                                      </a:cxn>
                                                      <a:cxn ang="0">
                                                        <a:pos x="77" y="828"/>
                                                      </a:cxn>
                                                      <a:cxn ang="0">
                                                        <a:pos x="122" y="766"/>
                                                      </a:cxn>
                                                      <a:cxn ang="0">
                                                        <a:pos x="179" y="698"/>
                                                      </a:cxn>
                                                      <a:cxn ang="0">
                                                        <a:pos x="250" y="624"/>
                                                      </a:cxn>
                                                      <a:cxn ang="0">
                                                        <a:pos x="336" y="547"/>
                                                      </a:cxn>
                                                      <a:cxn ang="0">
                                                        <a:pos x="439" y="468"/>
                                                      </a:cxn>
                                                      <a:cxn ang="0">
                                                        <a:pos x="559" y="389"/>
                                                      </a:cxn>
                                                      <a:cxn ang="0">
                                                        <a:pos x="696" y="312"/>
                                                      </a:cxn>
                                                      <a:cxn ang="0">
                                                        <a:pos x="855" y="239"/>
                                                      </a:cxn>
                                                      <a:cxn ang="0">
                                                        <a:pos x="1035" y="170"/>
                                                      </a:cxn>
                                                      <a:cxn ang="0">
                                                        <a:pos x="1237" y="110"/>
                                                      </a:cxn>
                                                      <a:cxn ang="0">
                                                        <a:pos x="1462" y="58"/>
                                                      </a:cxn>
                                                      <a:cxn ang="0">
                                                        <a:pos x="1687" y="21"/>
                                                      </a:cxn>
                                                      <a:cxn ang="0">
                                                        <a:pos x="1888" y="3"/>
                                                      </a:cxn>
                                                      <a:cxn ang="0">
                                                        <a:pos x="2083" y="0"/>
                                                      </a:cxn>
                                                      <a:cxn ang="0">
                                                        <a:pos x="2271" y="8"/>
                                                      </a:cxn>
                                                      <a:cxn ang="0">
                                                        <a:pos x="2452" y="28"/>
                                                      </a:cxn>
                                                      <a:cxn ang="0">
                                                        <a:pos x="2622" y="57"/>
                                                      </a:cxn>
                                                      <a:cxn ang="0">
                                                        <a:pos x="2783" y="94"/>
                                                      </a:cxn>
                                                      <a:cxn ang="0">
                                                        <a:pos x="2934" y="136"/>
                                                      </a:cxn>
                                                      <a:cxn ang="0">
                                                        <a:pos x="3072" y="183"/>
                                                      </a:cxn>
                                                      <a:cxn ang="0">
                                                        <a:pos x="3198" y="233"/>
                                                      </a:cxn>
                                                      <a:cxn ang="0">
                                                        <a:pos x="3310" y="284"/>
                                                      </a:cxn>
                                                      <a:cxn ang="0">
                                                        <a:pos x="3407" y="333"/>
                                                      </a:cxn>
                                                      <a:cxn ang="0">
                                                        <a:pos x="3489" y="380"/>
                                                      </a:cxn>
                                                      <a:cxn ang="0">
                                                        <a:pos x="3553" y="424"/>
                                                      </a:cxn>
                                                      <a:cxn ang="0">
                                                        <a:pos x="3601" y="462"/>
                                                      </a:cxn>
                                                      <a:cxn ang="0">
                                                        <a:pos x="3629" y="491"/>
                                                      </a:cxn>
                                                      <a:cxn ang="0">
                                                        <a:pos x="3626" y="496"/>
                                                      </a:cxn>
                                                      <a:cxn ang="0">
                                                        <a:pos x="3551" y="450"/>
                                                      </a:cxn>
                                                      <a:cxn ang="0">
                                                        <a:pos x="3450" y="395"/>
                                                      </a:cxn>
                                                      <a:cxn ang="0">
                                                        <a:pos x="3361" y="352"/>
                                                      </a:cxn>
                                                      <a:cxn ang="0">
                                                        <a:pos x="3257" y="306"/>
                                                      </a:cxn>
                                                      <a:cxn ang="0">
                                                        <a:pos x="3138" y="258"/>
                                                      </a:cxn>
                                                      <a:cxn ang="0">
                                                        <a:pos x="3005" y="212"/>
                                                      </a:cxn>
                                                      <a:cxn ang="0">
                                                        <a:pos x="2858" y="169"/>
                                                      </a:cxn>
                                                      <a:cxn ang="0">
                                                        <a:pos x="2699" y="132"/>
                                                      </a:cxn>
                                                      <a:cxn ang="0">
                                                        <a:pos x="2528" y="101"/>
                                                      </a:cxn>
                                                      <a:cxn ang="0">
                                                        <a:pos x="2345" y="80"/>
                                                      </a:cxn>
                                                      <a:cxn ang="0">
                                                        <a:pos x="2151" y="68"/>
                                                      </a:cxn>
                                                      <a:cxn ang="0">
                                                        <a:pos x="1948" y="71"/>
                                                      </a:cxn>
                                                      <a:cxn ang="0">
                                                        <a:pos x="1735" y="88"/>
                                                      </a:cxn>
                                                      <a:cxn ang="0">
                                                        <a:pos x="1513" y="122"/>
                                                      </a:cxn>
                                                      <a:cxn ang="0">
                                                        <a:pos x="1303" y="168"/>
                                                      </a:cxn>
                                                      <a:cxn ang="0">
                                                        <a:pos x="1111" y="222"/>
                                                      </a:cxn>
                                                      <a:cxn ang="0">
                                                        <a:pos x="937" y="284"/>
                                                      </a:cxn>
                                                      <a:cxn ang="0">
                                                        <a:pos x="779" y="352"/>
                                                      </a:cxn>
                                                      <a:cxn ang="0">
                                                        <a:pos x="639" y="424"/>
                                                      </a:cxn>
                                                      <a:cxn ang="0">
                                                        <a:pos x="514" y="496"/>
                                                      </a:cxn>
                                                      <a:cxn ang="0">
                                                        <a:pos x="404" y="570"/>
                                                      </a:cxn>
                                                      <a:cxn ang="0">
                                                        <a:pos x="308" y="643"/>
                                                      </a:cxn>
                                                      <a:cxn ang="0">
                                                        <a:pos x="227" y="712"/>
                                                      </a:cxn>
                                                      <a:cxn ang="0">
                                                        <a:pos x="159" y="777"/>
                                                      </a:cxn>
                                                      <a:cxn ang="0">
                                                        <a:pos x="105" y="835"/>
                                                      </a:cxn>
                                                      <a:cxn ang="0">
                                                        <a:pos x="45" y="906"/>
                                                      </a:cxn>
                                                      <a:cxn ang="0">
                                                        <a:pos x="4" y="962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3636" h="971">
                                                        <a:moveTo>
                                                          <a:pt x="0" y="971"/>
                                                        </a:moveTo>
                                                        <a:lnTo>
                                                          <a:pt x="3" y="962"/>
                                                        </a:lnTo>
                                                        <a:lnTo>
                                                          <a:pt x="13" y="939"/>
                                                        </a:lnTo>
                                                        <a:lnTo>
                                                          <a:pt x="21" y="922"/>
                                                        </a:lnTo>
                                                        <a:lnTo>
                                                          <a:pt x="31" y="903"/>
                                                        </a:lnTo>
                                                        <a:lnTo>
                                                          <a:pt x="44" y="880"/>
                                                        </a:lnTo>
                                                        <a:lnTo>
                                                          <a:pt x="60" y="856"/>
                                                        </a:lnTo>
                                                        <a:lnTo>
                                                          <a:pt x="77" y="828"/>
                                                        </a:lnTo>
                                                        <a:lnTo>
                                                          <a:pt x="99" y="798"/>
                                                        </a:lnTo>
                                                        <a:lnTo>
                                                          <a:pt x="122" y="766"/>
                                                        </a:lnTo>
                                                        <a:lnTo>
                                                          <a:pt x="149" y="732"/>
                                                        </a:lnTo>
                                                        <a:lnTo>
                                                          <a:pt x="179" y="698"/>
                                                        </a:lnTo>
                                                        <a:lnTo>
                                                          <a:pt x="213" y="662"/>
                                                        </a:lnTo>
                                                        <a:lnTo>
                                                          <a:pt x="250" y="624"/>
                                                        </a:lnTo>
                                                        <a:lnTo>
                                                          <a:pt x="291" y="586"/>
                                                        </a:lnTo>
                                                        <a:lnTo>
                                                          <a:pt x="336" y="547"/>
                                                        </a:lnTo>
                                                        <a:lnTo>
                                                          <a:pt x="385" y="507"/>
                                                        </a:lnTo>
                                                        <a:lnTo>
                                                          <a:pt x="439" y="468"/>
                                                        </a:lnTo>
                                                        <a:lnTo>
                                                          <a:pt x="496" y="428"/>
                                                        </a:lnTo>
                                                        <a:lnTo>
                                                          <a:pt x="559" y="389"/>
                                                        </a:lnTo>
                                                        <a:lnTo>
                                                          <a:pt x="626" y="350"/>
                                                        </a:lnTo>
                                                        <a:lnTo>
                                                          <a:pt x="696" y="312"/>
                                                        </a:lnTo>
                                                        <a:lnTo>
                                                          <a:pt x="773" y="275"/>
                                                        </a:lnTo>
                                                        <a:lnTo>
                                                          <a:pt x="855" y="239"/>
                                                        </a:lnTo>
                                                        <a:lnTo>
                                                          <a:pt x="943" y="204"/>
                                                        </a:lnTo>
                                                        <a:lnTo>
                                                          <a:pt x="1035" y="170"/>
                                                        </a:lnTo>
                                                        <a:lnTo>
                                                          <a:pt x="1133" y="139"/>
                                                        </a:lnTo>
                                                        <a:lnTo>
                                                          <a:pt x="1237" y="110"/>
                                                        </a:lnTo>
                                                        <a:lnTo>
                                                          <a:pt x="1347" y="83"/>
                                                        </a:lnTo>
                                                        <a:lnTo>
                                                          <a:pt x="1462" y="58"/>
                                                        </a:lnTo>
                                                        <a:lnTo>
                                                          <a:pt x="1584" y="36"/>
                                                        </a:lnTo>
                                                        <a:lnTo>
                                                          <a:pt x="1687" y="21"/>
                                                        </a:lnTo>
                                                        <a:lnTo>
                                                          <a:pt x="1789" y="10"/>
                                                        </a:lnTo>
                                                        <a:lnTo>
                                                          <a:pt x="1888" y="3"/>
                                                        </a:lnTo>
                                                        <a:lnTo>
                                                          <a:pt x="1987" y="0"/>
                                                        </a:lnTo>
                                                        <a:lnTo>
                                                          <a:pt x="2083" y="0"/>
                                                        </a:lnTo>
                                                        <a:lnTo>
                                                          <a:pt x="2179" y="2"/>
                                                        </a:lnTo>
                                                        <a:lnTo>
                                                          <a:pt x="2271" y="8"/>
                                                        </a:lnTo>
                                                        <a:lnTo>
                                                          <a:pt x="2362" y="17"/>
                                                        </a:lnTo>
                                                        <a:lnTo>
                                                          <a:pt x="2452" y="28"/>
                                                        </a:lnTo>
                                                        <a:lnTo>
                                                          <a:pt x="2538" y="42"/>
                                                        </a:lnTo>
                                                        <a:lnTo>
                                                          <a:pt x="2622" y="57"/>
                                                        </a:lnTo>
                                                        <a:lnTo>
                                                          <a:pt x="2704" y="75"/>
                                                        </a:lnTo>
                                                        <a:lnTo>
                                                          <a:pt x="2783" y="94"/>
                                                        </a:lnTo>
                                                        <a:lnTo>
                                                          <a:pt x="2860" y="115"/>
                                                        </a:lnTo>
                                                        <a:lnTo>
                                                          <a:pt x="2934" y="136"/>
                                                        </a:lnTo>
                                                        <a:lnTo>
                                                          <a:pt x="3004" y="160"/>
                                                        </a:lnTo>
                                                        <a:lnTo>
                                                          <a:pt x="3072" y="183"/>
                                                        </a:lnTo>
                                                        <a:lnTo>
                                                          <a:pt x="3137" y="208"/>
                                                        </a:lnTo>
                                                        <a:lnTo>
                                                          <a:pt x="3198" y="233"/>
                                                        </a:lnTo>
                                                        <a:lnTo>
                                                          <a:pt x="3256" y="258"/>
                                                        </a:lnTo>
                                                        <a:lnTo>
                                                          <a:pt x="3310" y="284"/>
                                                        </a:lnTo>
                                                        <a:lnTo>
                                                          <a:pt x="3360" y="309"/>
                                                        </a:lnTo>
                                                        <a:lnTo>
                                                          <a:pt x="3407" y="333"/>
                                                        </a:lnTo>
                                                        <a:lnTo>
                                                          <a:pt x="3450" y="358"/>
                                                        </a:lnTo>
                                                        <a:lnTo>
                                                          <a:pt x="3489" y="380"/>
                                                        </a:lnTo>
                                                        <a:lnTo>
                                                          <a:pt x="3523" y="403"/>
                                                        </a:lnTo>
                                                        <a:lnTo>
                                                          <a:pt x="3553" y="424"/>
                                                        </a:lnTo>
                                                        <a:lnTo>
                                                          <a:pt x="3579" y="443"/>
                                                        </a:lnTo>
                                                        <a:lnTo>
                                                          <a:pt x="3601" y="462"/>
                                                        </a:lnTo>
                                                        <a:lnTo>
                                                          <a:pt x="3617" y="477"/>
                                                        </a:lnTo>
                                                        <a:lnTo>
                                                          <a:pt x="3629" y="491"/>
                                                        </a:lnTo>
                                                        <a:lnTo>
                                                          <a:pt x="3636" y="503"/>
                                                        </a:lnTo>
                                                        <a:lnTo>
                                                          <a:pt x="3626" y="496"/>
                                                        </a:lnTo>
                                                        <a:lnTo>
                                                          <a:pt x="3598" y="478"/>
                                                        </a:lnTo>
                                                        <a:lnTo>
                                                          <a:pt x="3551" y="450"/>
                                                        </a:lnTo>
                                                        <a:lnTo>
                                                          <a:pt x="3488" y="415"/>
                                                        </a:lnTo>
                                                        <a:lnTo>
                                                          <a:pt x="3450" y="395"/>
                                                        </a:lnTo>
                                                        <a:lnTo>
                                                          <a:pt x="3408" y="373"/>
                                                        </a:lnTo>
                                                        <a:lnTo>
                                                          <a:pt x="3361" y="352"/>
                                                        </a:lnTo>
                                                        <a:lnTo>
                                                          <a:pt x="3311" y="328"/>
                                                        </a:lnTo>
                                                        <a:lnTo>
                                                          <a:pt x="3257" y="306"/>
                                                        </a:lnTo>
                                                        <a:lnTo>
                                                          <a:pt x="3199" y="282"/>
                                                        </a:lnTo>
                                                        <a:lnTo>
                                                          <a:pt x="3138" y="258"/>
                                                        </a:lnTo>
                                                        <a:lnTo>
                                                          <a:pt x="3073" y="235"/>
                                                        </a:lnTo>
                                                        <a:lnTo>
                                                          <a:pt x="3005" y="212"/>
                                                        </a:lnTo>
                                                        <a:lnTo>
                                                          <a:pt x="2933" y="191"/>
                                                        </a:lnTo>
                                                        <a:lnTo>
                                                          <a:pt x="2858" y="169"/>
                                                        </a:lnTo>
                                                        <a:lnTo>
                                                          <a:pt x="2780" y="150"/>
                                                        </a:lnTo>
                                                        <a:lnTo>
                                                          <a:pt x="2699" y="132"/>
                                                        </a:lnTo>
                                                        <a:lnTo>
                                                          <a:pt x="2614" y="116"/>
                                                        </a:lnTo>
                                                        <a:lnTo>
                                                          <a:pt x="2528" y="101"/>
                                                        </a:lnTo>
                                                        <a:lnTo>
                                                          <a:pt x="2437" y="89"/>
                                                        </a:lnTo>
                                                        <a:lnTo>
                                                          <a:pt x="2345" y="80"/>
                                                        </a:lnTo>
                                                        <a:lnTo>
                                                          <a:pt x="2250" y="73"/>
                                                        </a:lnTo>
                                                        <a:lnTo>
                                                          <a:pt x="2151" y="68"/>
                                                        </a:lnTo>
                                                        <a:lnTo>
                                                          <a:pt x="2050" y="68"/>
                                                        </a:lnTo>
                                                        <a:lnTo>
                                                          <a:pt x="1948" y="71"/>
                                                        </a:lnTo>
                                                        <a:lnTo>
                                                          <a:pt x="1843" y="78"/>
                                                        </a:lnTo>
                                                        <a:lnTo>
                                                          <a:pt x="1735" y="88"/>
                                                        </a:lnTo>
                                                        <a:lnTo>
                                                          <a:pt x="1625" y="102"/>
                                                        </a:lnTo>
                                                        <a:lnTo>
                                                          <a:pt x="1513" y="122"/>
                                                        </a:lnTo>
                                                        <a:lnTo>
                                                          <a:pt x="1406" y="143"/>
                                                        </a:lnTo>
                                                        <a:lnTo>
                                                          <a:pt x="1303" y="168"/>
                                                        </a:lnTo>
                                                        <a:lnTo>
                                                          <a:pt x="1204" y="194"/>
                                                        </a:lnTo>
                                                        <a:lnTo>
                                                          <a:pt x="1111" y="222"/>
                                                        </a:lnTo>
                                                        <a:lnTo>
                                                          <a:pt x="1022" y="252"/>
                                                        </a:lnTo>
                                                        <a:lnTo>
                                                          <a:pt x="937" y="284"/>
                                                        </a:lnTo>
                                                        <a:lnTo>
                                                          <a:pt x="855" y="318"/>
                                                        </a:lnTo>
                                                        <a:lnTo>
                                                          <a:pt x="779" y="352"/>
                                                        </a:lnTo>
                                                        <a:lnTo>
                                                          <a:pt x="707" y="388"/>
                                                        </a:lnTo>
                                                        <a:lnTo>
                                                          <a:pt x="639" y="424"/>
                                                        </a:lnTo>
                                                        <a:lnTo>
                                                          <a:pt x="574" y="459"/>
                                                        </a:lnTo>
                                                        <a:lnTo>
                                                          <a:pt x="514" y="496"/>
                                                        </a:lnTo>
                                                        <a:lnTo>
                                                          <a:pt x="456" y="533"/>
                                                        </a:lnTo>
                                                        <a:lnTo>
                                                          <a:pt x="404" y="570"/>
                                                        </a:lnTo>
                                                        <a:lnTo>
                                                          <a:pt x="354" y="607"/>
                                                        </a:lnTo>
                                                        <a:lnTo>
                                                          <a:pt x="308" y="643"/>
                                                        </a:lnTo>
                                                        <a:lnTo>
                                                          <a:pt x="266" y="678"/>
                                                        </a:lnTo>
                                                        <a:lnTo>
                                                          <a:pt x="227" y="712"/>
                                                        </a:lnTo>
                                                        <a:lnTo>
                                                          <a:pt x="192" y="745"/>
                                                        </a:lnTo>
                                                        <a:lnTo>
                                                          <a:pt x="159" y="777"/>
                                                        </a:lnTo>
                                                        <a:lnTo>
                                                          <a:pt x="131" y="806"/>
                                                        </a:lnTo>
                                                        <a:lnTo>
                                                          <a:pt x="105" y="835"/>
                                                        </a:lnTo>
                                                        <a:lnTo>
                                                          <a:pt x="82" y="861"/>
                                                        </a:lnTo>
                                                        <a:lnTo>
                                                          <a:pt x="45" y="906"/>
                                                        </a:lnTo>
                                                        <a:lnTo>
                                                          <a:pt x="20" y="941"/>
                                                        </a:lnTo>
                                                        <a:lnTo>
                                                          <a:pt x="4" y="962"/>
                                                        </a:lnTo>
                                                        <a:lnTo>
                                                          <a:pt x="0" y="971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gradFill flip="none" rotWithShape="1">
                                                    <a:gsLst>
                                                      <a:gs pos="0">
                                                        <a:schemeClr val="accent3">
                                                          <a:lumMod val="60000"/>
                                                          <a:lumOff val="40000"/>
                                                          <a:alpha val="65000"/>
                                                        </a:schemeClr>
                                                      </a:gs>
                                                      <a:gs pos="50000">
                                                        <a:schemeClr val="accent3">
                                                          <a:lumMod val="40000"/>
                                                          <a:lumOff val="60000"/>
                                                          <a:alpha val="45000"/>
                                                        </a:schemeClr>
                                                      </a:gs>
                                                      <a:gs pos="100000">
                                                        <a:schemeClr val="accent3">
                                                          <a:lumMod val="20000"/>
                                                          <a:lumOff val="80000"/>
                                                          <a:alpha val="18000"/>
                                                        </a:schemeClr>
                                                      </a:gs>
                                                    </a:gsLst>
                                                    <a:lin ang="16200000" scaled="1"/>
                                                    <a:tileRect/>
                                                  </a:gra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164" name="Freeform 120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260709" y="3967165"/>
                                                    <a:ext cx="660400" cy="265592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2068" y="298"/>
                                                      </a:cxn>
                                                      <a:cxn ang="0">
                                                        <a:pos x="1959" y="301"/>
                                                      </a:cxn>
                                                      <a:cxn ang="0">
                                                        <a:pos x="1799" y="230"/>
                                                      </a:cxn>
                                                      <a:cxn ang="0">
                                                        <a:pos x="1409" y="98"/>
                                                      </a:cxn>
                                                      <a:cxn ang="0">
                                                        <a:pos x="949" y="11"/>
                                                      </a:cxn>
                                                      <a:cxn ang="0">
                                                        <a:pos x="584" y="6"/>
                                                      </a:cxn>
                                                      <a:cxn ang="0">
                                                        <a:pos x="312" y="55"/>
                                                      </a:cxn>
                                                      <a:cxn ang="0">
                                                        <a:pos x="126" y="124"/>
                                                      </a:cxn>
                                                      <a:cxn ang="0">
                                                        <a:pos x="25" y="183"/>
                                                      </a:cxn>
                                                      <a:cxn ang="0">
                                                        <a:pos x="66" y="173"/>
                                                      </a:cxn>
                                                      <a:cxn ang="0">
                                                        <a:pos x="258" y="112"/>
                                                      </a:cxn>
                                                      <a:cxn ang="0">
                                                        <a:pos x="511" y="72"/>
                                                      </a:cxn>
                                                      <a:cxn ang="0">
                                                        <a:pos x="844" y="69"/>
                                                      </a:cxn>
                                                      <a:cxn ang="0">
                                                        <a:pos x="1254" y="129"/>
                                                      </a:cxn>
                                                      <a:cxn ang="0">
                                                        <a:pos x="1737" y="277"/>
                                                      </a:cxn>
                                                      <a:cxn ang="0">
                                                        <a:pos x="1836" y="317"/>
                                                      </a:cxn>
                                                      <a:cxn ang="0">
                                                        <a:pos x="1683" y="412"/>
                                                      </a:cxn>
                                                      <a:cxn ang="0">
                                                        <a:pos x="1240" y="622"/>
                                                      </a:cxn>
                                                      <a:cxn ang="0">
                                                        <a:pos x="907" y="862"/>
                                                      </a:cxn>
                                                      <a:cxn ang="0">
                                                        <a:pos x="670" y="1102"/>
                                                      </a:cxn>
                                                      <a:cxn ang="0">
                                                        <a:pos x="516" y="1312"/>
                                                      </a:cxn>
                                                      <a:cxn ang="0">
                                                        <a:pos x="411" y="1506"/>
                                                      </a:cxn>
                                                      <a:cxn ang="0">
                                                        <a:pos x="498" y="1382"/>
                                                      </a:cxn>
                                                      <a:cxn ang="0">
                                                        <a:pos x="652" y="1197"/>
                                                      </a:cxn>
                                                      <a:cxn ang="0">
                                                        <a:pos x="888" y="973"/>
                                                      </a:cxn>
                                                      <a:cxn ang="0">
                                                        <a:pos x="1210" y="741"/>
                                                      </a:cxn>
                                                      <a:cxn ang="0">
                                                        <a:pos x="1622" y="533"/>
                                                      </a:cxn>
                                                      <a:cxn ang="0">
                                                        <a:pos x="2102" y="447"/>
                                                      </a:cxn>
                                                      <a:cxn ang="0">
                                                        <a:pos x="2456" y="674"/>
                                                      </a:cxn>
                                                      <a:cxn ang="0">
                                                        <a:pos x="2740" y="914"/>
                                                      </a:cxn>
                                                      <a:cxn ang="0">
                                                        <a:pos x="2960" y="1143"/>
                                                      </a:cxn>
                                                      <a:cxn ang="0">
                                                        <a:pos x="3116" y="1342"/>
                                                      </a:cxn>
                                                      <a:cxn ang="0">
                                                        <a:pos x="3234" y="1521"/>
                                                      </a:cxn>
                                                      <a:cxn ang="0">
                                                        <a:pos x="3242" y="1511"/>
                                                      </a:cxn>
                                                      <a:cxn ang="0">
                                                        <a:pos x="3182" y="1388"/>
                                                      </a:cxn>
                                                      <a:cxn ang="0">
                                                        <a:pos x="3065" y="1211"/>
                                                      </a:cxn>
                                                      <a:cxn ang="0">
                                                        <a:pos x="2891" y="1002"/>
                                                      </a:cxn>
                                                      <a:cxn ang="0">
                                                        <a:pos x="2663" y="775"/>
                                                      </a:cxn>
                                                      <a:cxn ang="0">
                                                        <a:pos x="2381" y="549"/>
                                                      </a:cxn>
                                                      <a:cxn ang="0">
                                                        <a:pos x="2124" y="381"/>
                                                      </a:cxn>
                                                      <a:cxn ang="0">
                                                        <a:pos x="2164" y="373"/>
                                                      </a:cxn>
                                                      <a:cxn ang="0">
                                                        <a:pos x="2510" y="330"/>
                                                      </a:cxn>
                                                      <a:cxn ang="0">
                                                        <a:pos x="3003" y="358"/>
                                                      </a:cxn>
                                                      <a:cxn ang="0">
                                                        <a:pos x="3417" y="470"/>
                                                      </a:cxn>
                                                      <a:cxn ang="0">
                                                        <a:pos x="3745" y="623"/>
                                                      </a:cxn>
                                                      <a:cxn ang="0">
                                                        <a:pos x="3982" y="777"/>
                                                      </a:cxn>
                                                      <a:cxn ang="0">
                                                        <a:pos x="4120" y="890"/>
                                                      </a:cxn>
                                                      <a:cxn ang="0">
                                                        <a:pos x="4125" y="867"/>
                                                      </a:cxn>
                                                      <a:cxn ang="0">
                                                        <a:pos x="3987" y="727"/>
                                                      </a:cxn>
                                                      <a:cxn ang="0">
                                                        <a:pos x="3751" y="559"/>
                                                      </a:cxn>
                                                      <a:cxn ang="0">
                                                        <a:pos x="3427" y="396"/>
                                                      </a:cxn>
                                                      <a:cxn ang="0">
                                                        <a:pos x="3027" y="277"/>
                                                      </a:cxn>
                                                      <a:cxn ang="0">
                                                        <a:pos x="2561" y="235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4155" h="1552">
                                                        <a:moveTo>
                                                          <a:pt x="2148" y="279"/>
                                                        </a:moveTo>
                                                        <a:lnTo>
                                                          <a:pt x="2128" y="285"/>
                                                        </a:lnTo>
                                                        <a:lnTo>
                                                          <a:pt x="2108" y="289"/>
                                                        </a:lnTo>
                                                        <a:lnTo>
                                                          <a:pt x="2088" y="293"/>
                                                        </a:lnTo>
                                                        <a:lnTo>
                                                          <a:pt x="2068" y="298"/>
                                                        </a:lnTo>
                                                        <a:lnTo>
                                                          <a:pt x="2048" y="302"/>
                                                        </a:lnTo>
                                                        <a:lnTo>
                                                          <a:pt x="2029" y="307"/>
                                                        </a:lnTo>
                                                        <a:lnTo>
                                                          <a:pt x="2009" y="311"/>
                                                        </a:lnTo>
                                                        <a:lnTo>
                                                          <a:pt x="1991" y="316"/>
                                                        </a:lnTo>
                                                        <a:lnTo>
                                                          <a:pt x="1959" y="301"/>
                                                        </a:lnTo>
                                                        <a:lnTo>
                                                          <a:pt x="1928" y="287"/>
                                                        </a:lnTo>
                                                        <a:lnTo>
                                                          <a:pt x="1896" y="272"/>
                                                        </a:lnTo>
                                                        <a:lnTo>
                                                          <a:pt x="1863" y="258"/>
                                                        </a:lnTo>
                                                        <a:lnTo>
                                                          <a:pt x="1832" y="243"/>
                                                        </a:lnTo>
                                                        <a:lnTo>
                                                          <a:pt x="1799" y="230"/>
                                                        </a:lnTo>
                                                        <a:lnTo>
                                                          <a:pt x="1765" y="217"/>
                                                        </a:lnTo>
                                                        <a:lnTo>
                                                          <a:pt x="1732" y="203"/>
                                                        </a:lnTo>
                                                        <a:lnTo>
                                                          <a:pt x="1620" y="163"/>
                                                        </a:lnTo>
                                                        <a:lnTo>
                                                          <a:pt x="1512" y="129"/>
                                                        </a:lnTo>
                                                        <a:lnTo>
                                                          <a:pt x="1409" y="98"/>
                                                        </a:lnTo>
                                                        <a:lnTo>
                                                          <a:pt x="1308" y="72"/>
                                                        </a:lnTo>
                                                        <a:lnTo>
                                                          <a:pt x="1213" y="51"/>
                                                        </a:lnTo>
                                                        <a:lnTo>
                                                          <a:pt x="1120" y="34"/>
                                                        </a:lnTo>
                                                        <a:lnTo>
                                                          <a:pt x="1033" y="21"/>
                                                        </a:lnTo>
                                                        <a:lnTo>
                                                          <a:pt x="949" y="11"/>
                                                        </a:lnTo>
                                                        <a:lnTo>
                                                          <a:pt x="869" y="4"/>
                                                        </a:lnTo>
                                                        <a:lnTo>
                                                          <a:pt x="792" y="0"/>
                                                        </a:lnTo>
                                                        <a:lnTo>
                                                          <a:pt x="719" y="0"/>
                                                        </a:lnTo>
                                                        <a:lnTo>
                                                          <a:pt x="650" y="2"/>
                                                        </a:lnTo>
                                                        <a:lnTo>
                                                          <a:pt x="584" y="6"/>
                                                        </a:lnTo>
                                                        <a:lnTo>
                                                          <a:pt x="523" y="14"/>
                                                        </a:lnTo>
                                                        <a:lnTo>
                                                          <a:pt x="465" y="22"/>
                                                        </a:lnTo>
                                                        <a:lnTo>
                                                          <a:pt x="410" y="31"/>
                                                        </a:lnTo>
                                                        <a:lnTo>
                                                          <a:pt x="360" y="42"/>
                                                        </a:lnTo>
                                                        <a:lnTo>
                                                          <a:pt x="312" y="55"/>
                                                        </a:lnTo>
                                                        <a:lnTo>
                                                          <a:pt x="268" y="68"/>
                                                        </a:lnTo>
                                                        <a:lnTo>
                                                          <a:pt x="228" y="82"/>
                                                        </a:lnTo>
                                                        <a:lnTo>
                                                          <a:pt x="190" y="96"/>
                                                        </a:lnTo>
                                                        <a:lnTo>
                                                          <a:pt x="157" y="110"/>
                                                        </a:lnTo>
                                                        <a:lnTo>
                                                          <a:pt x="126" y="124"/>
                                                        </a:lnTo>
                                                        <a:lnTo>
                                                          <a:pt x="100" y="138"/>
                                                        </a:lnTo>
                                                        <a:lnTo>
                                                          <a:pt x="76" y="151"/>
                                                        </a:lnTo>
                                                        <a:lnTo>
                                                          <a:pt x="56" y="163"/>
                                                        </a:lnTo>
                                                        <a:lnTo>
                                                          <a:pt x="38" y="174"/>
                                                        </a:lnTo>
                                                        <a:lnTo>
                                                          <a:pt x="25" y="183"/>
                                                        </a:lnTo>
                                                        <a:lnTo>
                                                          <a:pt x="6" y="197"/>
                                                        </a:lnTo>
                                                        <a:lnTo>
                                                          <a:pt x="0" y="202"/>
                                                        </a:lnTo>
                                                        <a:lnTo>
                                                          <a:pt x="7" y="198"/>
                                                        </a:lnTo>
                                                        <a:lnTo>
                                                          <a:pt x="29" y="188"/>
                                                        </a:lnTo>
                                                        <a:lnTo>
                                                          <a:pt x="66" y="173"/>
                                                        </a:lnTo>
                                                        <a:lnTo>
                                                          <a:pt x="116" y="153"/>
                                                        </a:lnTo>
                                                        <a:lnTo>
                                                          <a:pt x="146" y="143"/>
                                                        </a:lnTo>
                                                        <a:lnTo>
                                                          <a:pt x="180" y="133"/>
                                                        </a:lnTo>
                                                        <a:lnTo>
                                                          <a:pt x="218" y="122"/>
                                                        </a:lnTo>
                                                        <a:lnTo>
                                                          <a:pt x="258" y="112"/>
                                                        </a:lnTo>
                                                        <a:lnTo>
                                                          <a:pt x="302" y="103"/>
                                                        </a:lnTo>
                                                        <a:lnTo>
                                                          <a:pt x="349" y="94"/>
                                                        </a:lnTo>
                                                        <a:lnTo>
                                                          <a:pt x="400" y="85"/>
                                                        </a:lnTo>
                                                        <a:lnTo>
                                                          <a:pt x="454" y="78"/>
                                                        </a:lnTo>
                                                        <a:lnTo>
                                                          <a:pt x="511" y="72"/>
                                                        </a:lnTo>
                                                        <a:lnTo>
                                                          <a:pt x="571" y="68"/>
                                                        </a:lnTo>
                                                        <a:lnTo>
                                                          <a:pt x="635" y="65"/>
                                                        </a:lnTo>
                                                        <a:lnTo>
                                                          <a:pt x="701" y="65"/>
                                                        </a:lnTo>
                                                        <a:lnTo>
                                                          <a:pt x="771" y="66"/>
                                                        </a:lnTo>
                                                        <a:lnTo>
                                                          <a:pt x="844" y="69"/>
                                                        </a:lnTo>
                                                        <a:lnTo>
                                                          <a:pt x="920" y="75"/>
                                                        </a:lnTo>
                                                        <a:lnTo>
                                                          <a:pt x="999" y="84"/>
                                                        </a:lnTo>
                                                        <a:lnTo>
                                                          <a:pt x="1081" y="96"/>
                                                        </a:lnTo>
                                                        <a:lnTo>
                                                          <a:pt x="1166" y="111"/>
                                                        </a:lnTo>
                                                        <a:lnTo>
                                                          <a:pt x="1254" y="129"/>
                                                        </a:lnTo>
                                                        <a:lnTo>
                                                          <a:pt x="1345" y="150"/>
                                                        </a:lnTo>
                                                        <a:lnTo>
                                                          <a:pt x="1438" y="176"/>
                                                        </a:lnTo>
                                                        <a:lnTo>
                                                          <a:pt x="1535" y="205"/>
                                                        </a:lnTo>
                                                        <a:lnTo>
                                                          <a:pt x="1635" y="239"/>
                                                        </a:lnTo>
                                                        <a:lnTo>
                                                          <a:pt x="1737" y="277"/>
                                                        </a:lnTo>
                                                        <a:lnTo>
                                                          <a:pt x="1758" y="285"/>
                                                        </a:lnTo>
                                                        <a:lnTo>
                                                          <a:pt x="1777" y="293"/>
                                                        </a:lnTo>
                                                        <a:lnTo>
                                                          <a:pt x="1797" y="301"/>
                                                        </a:lnTo>
                                                        <a:lnTo>
                                                          <a:pt x="1816" y="309"/>
                                                        </a:lnTo>
                                                        <a:lnTo>
                                                          <a:pt x="1836" y="317"/>
                                                        </a:lnTo>
                                                        <a:lnTo>
                                                          <a:pt x="1854" y="326"/>
                                                        </a:lnTo>
                                                        <a:lnTo>
                                                          <a:pt x="1874" y="334"/>
                                                        </a:lnTo>
                                                        <a:lnTo>
                                                          <a:pt x="1892" y="343"/>
                                                        </a:lnTo>
                                                        <a:lnTo>
                                                          <a:pt x="1785" y="376"/>
                                                        </a:lnTo>
                                                        <a:lnTo>
                                                          <a:pt x="1683" y="412"/>
                                                        </a:lnTo>
                                                        <a:lnTo>
                                                          <a:pt x="1585" y="450"/>
                                                        </a:lnTo>
                                                        <a:lnTo>
                                                          <a:pt x="1492" y="491"/>
                                                        </a:lnTo>
                                                        <a:lnTo>
                                                          <a:pt x="1404" y="533"/>
                                                        </a:lnTo>
                                                        <a:lnTo>
                                                          <a:pt x="1320" y="577"/>
                                                        </a:lnTo>
                                                        <a:lnTo>
                                                          <a:pt x="1240" y="622"/>
                                                        </a:lnTo>
                                                        <a:lnTo>
                                                          <a:pt x="1165" y="668"/>
                                                        </a:lnTo>
                                                        <a:lnTo>
                                                          <a:pt x="1095" y="717"/>
                                                        </a:lnTo>
                                                        <a:lnTo>
                                                          <a:pt x="1028" y="765"/>
                                                        </a:lnTo>
                                                        <a:lnTo>
                                                          <a:pt x="965" y="813"/>
                                                        </a:lnTo>
                                                        <a:lnTo>
                                                          <a:pt x="907" y="862"/>
                                                        </a:lnTo>
                                                        <a:lnTo>
                                                          <a:pt x="852" y="912"/>
                                                        </a:lnTo>
                                                        <a:lnTo>
                                                          <a:pt x="801" y="960"/>
                                                        </a:lnTo>
                                                        <a:lnTo>
                                                          <a:pt x="754" y="1008"/>
                                                        </a:lnTo>
                                                        <a:lnTo>
                                                          <a:pt x="710" y="1056"/>
                                                        </a:lnTo>
                                                        <a:lnTo>
                                                          <a:pt x="670" y="1102"/>
                                                        </a:lnTo>
                                                        <a:lnTo>
                                                          <a:pt x="633" y="1148"/>
                                                        </a:lnTo>
                                                        <a:lnTo>
                                                          <a:pt x="599" y="1192"/>
                                                        </a:lnTo>
                                                        <a:lnTo>
                                                          <a:pt x="568" y="1234"/>
                                                        </a:lnTo>
                                                        <a:lnTo>
                                                          <a:pt x="540" y="1274"/>
                                                        </a:lnTo>
                                                        <a:lnTo>
                                                          <a:pt x="516" y="1312"/>
                                                        </a:lnTo>
                                                        <a:lnTo>
                                                          <a:pt x="493" y="1347"/>
                                                        </a:lnTo>
                                                        <a:lnTo>
                                                          <a:pt x="474" y="1380"/>
                                                        </a:lnTo>
                                                        <a:lnTo>
                                                          <a:pt x="444" y="1436"/>
                                                        </a:lnTo>
                                                        <a:lnTo>
                                                          <a:pt x="422" y="1479"/>
                                                        </a:lnTo>
                                                        <a:lnTo>
                                                          <a:pt x="411" y="1506"/>
                                                        </a:lnTo>
                                                        <a:lnTo>
                                                          <a:pt x="407" y="1515"/>
                                                        </a:lnTo>
                                                        <a:lnTo>
                                                          <a:pt x="412" y="1506"/>
                                                        </a:lnTo>
                                                        <a:lnTo>
                                                          <a:pt x="429" y="1479"/>
                                                        </a:lnTo>
                                                        <a:lnTo>
                                                          <a:pt x="457" y="1437"/>
                                                        </a:lnTo>
                                                        <a:lnTo>
                                                          <a:pt x="498" y="1382"/>
                                                        </a:lnTo>
                                                        <a:lnTo>
                                                          <a:pt x="523" y="1349"/>
                                                        </a:lnTo>
                                                        <a:lnTo>
                                                          <a:pt x="550" y="1314"/>
                                                        </a:lnTo>
                                                        <a:lnTo>
                                                          <a:pt x="581" y="1277"/>
                                                        </a:lnTo>
                                                        <a:lnTo>
                                                          <a:pt x="615" y="1238"/>
                                                        </a:lnTo>
                                                        <a:lnTo>
                                                          <a:pt x="652" y="1197"/>
                                                        </a:lnTo>
                                                        <a:lnTo>
                                                          <a:pt x="692" y="1155"/>
                                                        </a:lnTo>
                                                        <a:lnTo>
                                                          <a:pt x="736" y="1111"/>
                                                        </a:lnTo>
                                                        <a:lnTo>
                                                          <a:pt x="783" y="1065"/>
                                                        </a:lnTo>
                                                        <a:lnTo>
                                                          <a:pt x="834" y="1019"/>
                                                        </a:lnTo>
                                                        <a:lnTo>
                                                          <a:pt x="888" y="973"/>
                                                        </a:lnTo>
                                                        <a:lnTo>
                                                          <a:pt x="945" y="927"/>
                                                        </a:lnTo>
                                                        <a:lnTo>
                                                          <a:pt x="1006" y="880"/>
                                                        </a:lnTo>
                                                        <a:lnTo>
                                                          <a:pt x="1070" y="834"/>
                                                        </a:lnTo>
                                                        <a:lnTo>
                                                          <a:pt x="1139" y="787"/>
                                                        </a:lnTo>
                                                        <a:lnTo>
                                                          <a:pt x="1210" y="741"/>
                                                        </a:lnTo>
                                                        <a:lnTo>
                                                          <a:pt x="1284" y="697"/>
                                                        </a:lnTo>
                                                        <a:lnTo>
                                                          <a:pt x="1364" y="654"/>
                                                        </a:lnTo>
                                                        <a:lnTo>
                                                          <a:pt x="1447" y="612"/>
                                                        </a:lnTo>
                                                        <a:lnTo>
                                                          <a:pt x="1533" y="572"/>
                                                        </a:lnTo>
                                                        <a:lnTo>
                                                          <a:pt x="1622" y="533"/>
                                                        </a:lnTo>
                                                        <a:lnTo>
                                                          <a:pt x="1717" y="497"/>
                                                        </a:lnTo>
                                                        <a:lnTo>
                                                          <a:pt x="1814" y="463"/>
                                                        </a:lnTo>
                                                        <a:lnTo>
                                                          <a:pt x="1916" y="432"/>
                                                        </a:lnTo>
                                                        <a:lnTo>
                                                          <a:pt x="2022" y="405"/>
                                                        </a:lnTo>
                                                        <a:lnTo>
                                                          <a:pt x="2102" y="447"/>
                                                        </a:lnTo>
                                                        <a:lnTo>
                                                          <a:pt x="2178" y="490"/>
                                                        </a:lnTo>
                                                        <a:lnTo>
                                                          <a:pt x="2252" y="535"/>
                                                        </a:lnTo>
                                                        <a:lnTo>
                                                          <a:pt x="2322" y="580"/>
                                                        </a:lnTo>
                                                        <a:lnTo>
                                                          <a:pt x="2390" y="627"/>
                                                        </a:lnTo>
                                                        <a:lnTo>
                                                          <a:pt x="2456" y="674"/>
                                                        </a:lnTo>
                                                        <a:lnTo>
                                                          <a:pt x="2518" y="722"/>
                                                        </a:lnTo>
                                                        <a:lnTo>
                                                          <a:pt x="2578" y="770"/>
                                                        </a:lnTo>
                                                        <a:lnTo>
                                                          <a:pt x="2634" y="818"/>
                                                        </a:lnTo>
                                                        <a:lnTo>
                                                          <a:pt x="2689" y="866"/>
                                                        </a:lnTo>
                                                        <a:lnTo>
                                                          <a:pt x="2740" y="914"/>
                                                        </a:lnTo>
                                                        <a:lnTo>
                                                          <a:pt x="2789" y="962"/>
                                                        </a:lnTo>
                                                        <a:lnTo>
                                                          <a:pt x="2836" y="1008"/>
                                                        </a:lnTo>
                                                        <a:lnTo>
                                                          <a:pt x="2880" y="1054"/>
                                                        </a:lnTo>
                                                        <a:lnTo>
                                                          <a:pt x="2921" y="1099"/>
                                                        </a:lnTo>
                                                        <a:lnTo>
                                                          <a:pt x="2960" y="1143"/>
                                                        </a:lnTo>
                                                        <a:lnTo>
                                                          <a:pt x="2996" y="1187"/>
                                                        </a:lnTo>
                                                        <a:lnTo>
                                                          <a:pt x="3030" y="1228"/>
                                                        </a:lnTo>
                                                        <a:lnTo>
                                                          <a:pt x="3060" y="1268"/>
                                                        </a:lnTo>
                                                        <a:lnTo>
                                                          <a:pt x="3089" y="1306"/>
                                                        </a:lnTo>
                                                        <a:lnTo>
                                                          <a:pt x="3116" y="1342"/>
                                                        </a:lnTo>
                                                        <a:lnTo>
                                                          <a:pt x="3139" y="1375"/>
                                                        </a:lnTo>
                                                        <a:lnTo>
                                                          <a:pt x="3161" y="1406"/>
                                                        </a:lnTo>
                                                        <a:lnTo>
                                                          <a:pt x="3181" y="1435"/>
                                                        </a:lnTo>
                                                        <a:lnTo>
                                                          <a:pt x="3211" y="1484"/>
                                                        </a:lnTo>
                                                        <a:lnTo>
                                                          <a:pt x="3234" y="1521"/>
                                                        </a:lnTo>
                                                        <a:lnTo>
                                                          <a:pt x="3246" y="1545"/>
                                                        </a:lnTo>
                                                        <a:lnTo>
                                                          <a:pt x="3251" y="1552"/>
                                                        </a:lnTo>
                                                        <a:lnTo>
                                                          <a:pt x="3250" y="1542"/>
                                                        </a:lnTo>
                                                        <a:lnTo>
                                                          <a:pt x="3247" y="1527"/>
                                                        </a:lnTo>
                                                        <a:lnTo>
                                                          <a:pt x="3242" y="1511"/>
                                                        </a:lnTo>
                                                        <a:lnTo>
                                                          <a:pt x="3235" y="1491"/>
                                                        </a:lnTo>
                                                        <a:lnTo>
                                                          <a:pt x="3225" y="1469"/>
                                                        </a:lnTo>
                                                        <a:lnTo>
                                                          <a:pt x="3212" y="1444"/>
                                                        </a:lnTo>
                                                        <a:lnTo>
                                                          <a:pt x="3198" y="1417"/>
                                                        </a:lnTo>
                                                        <a:lnTo>
                                                          <a:pt x="3182" y="1388"/>
                                                        </a:lnTo>
                                                        <a:lnTo>
                                                          <a:pt x="3162" y="1356"/>
                                                        </a:lnTo>
                                                        <a:lnTo>
                                                          <a:pt x="3142" y="1322"/>
                                                        </a:lnTo>
                                                        <a:lnTo>
                                                          <a:pt x="3118" y="1287"/>
                                                        </a:lnTo>
                                                        <a:lnTo>
                                                          <a:pt x="3092" y="1250"/>
                                                        </a:lnTo>
                                                        <a:lnTo>
                                                          <a:pt x="3065" y="1211"/>
                                                        </a:lnTo>
                                                        <a:lnTo>
                                                          <a:pt x="3034" y="1172"/>
                                                        </a:lnTo>
                                                        <a:lnTo>
                                                          <a:pt x="3002" y="1131"/>
                                                        </a:lnTo>
                                                        <a:lnTo>
                                                          <a:pt x="2967" y="1088"/>
                                                        </a:lnTo>
                                                        <a:lnTo>
                                                          <a:pt x="2930" y="1045"/>
                                                        </a:lnTo>
                                                        <a:lnTo>
                                                          <a:pt x="2891" y="1002"/>
                                                        </a:lnTo>
                                                        <a:lnTo>
                                                          <a:pt x="2850" y="957"/>
                                                        </a:lnTo>
                                                        <a:lnTo>
                                                          <a:pt x="2807" y="912"/>
                                                        </a:lnTo>
                                                        <a:lnTo>
                                                          <a:pt x="2761" y="866"/>
                                                        </a:lnTo>
                                                        <a:lnTo>
                                                          <a:pt x="2712" y="820"/>
                                                        </a:lnTo>
                                                        <a:lnTo>
                                                          <a:pt x="2663" y="775"/>
                                                        </a:lnTo>
                                                        <a:lnTo>
                                                          <a:pt x="2611" y="729"/>
                                                        </a:lnTo>
                                                        <a:lnTo>
                                                          <a:pt x="2556" y="684"/>
                                                        </a:lnTo>
                                                        <a:lnTo>
                                                          <a:pt x="2500" y="639"/>
                                                        </a:lnTo>
                                                        <a:lnTo>
                                                          <a:pt x="2441" y="593"/>
                                                        </a:lnTo>
                                                        <a:lnTo>
                                                          <a:pt x="2381" y="549"/>
                                                        </a:lnTo>
                                                        <a:lnTo>
                                                          <a:pt x="2318" y="506"/>
                                                        </a:lnTo>
                                                        <a:lnTo>
                                                          <a:pt x="2253" y="464"/>
                                                        </a:lnTo>
                                                        <a:lnTo>
                                                          <a:pt x="2186" y="423"/>
                                                        </a:lnTo>
                                                        <a:lnTo>
                                                          <a:pt x="2116" y="383"/>
                                                        </a:lnTo>
                                                        <a:lnTo>
                                                          <a:pt x="2124" y="381"/>
                                                        </a:lnTo>
                                                        <a:lnTo>
                                                          <a:pt x="2132" y="380"/>
                                                        </a:lnTo>
                                                        <a:lnTo>
                                                          <a:pt x="2140" y="378"/>
                                                        </a:lnTo>
                                                        <a:lnTo>
                                                          <a:pt x="2148" y="376"/>
                                                        </a:lnTo>
                                                        <a:lnTo>
                                                          <a:pt x="2156" y="375"/>
                                                        </a:lnTo>
                                                        <a:lnTo>
                                                          <a:pt x="2164" y="373"/>
                                                        </a:lnTo>
                                                        <a:lnTo>
                                                          <a:pt x="2172" y="372"/>
                                                        </a:lnTo>
                                                        <a:lnTo>
                                                          <a:pt x="2180" y="370"/>
                                                        </a:lnTo>
                                                        <a:lnTo>
                                                          <a:pt x="2293" y="351"/>
                                                        </a:lnTo>
                                                        <a:lnTo>
                                                          <a:pt x="2403" y="338"/>
                                                        </a:lnTo>
                                                        <a:lnTo>
                                                          <a:pt x="2510" y="330"/>
                                                        </a:lnTo>
                                                        <a:lnTo>
                                                          <a:pt x="2615" y="328"/>
                                                        </a:lnTo>
                                                        <a:lnTo>
                                                          <a:pt x="2717" y="329"/>
                                                        </a:lnTo>
                                                        <a:lnTo>
                                                          <a:pt x="2815" y="335"/>
                                                        </a:lnTo>
                                                        <a:lnTo>
                                                          <a:pt x="2911" y="345"/>
                                                        </a:lnTo>
                                                        <a:lnTo>
                                                          <a:pt x="3003" y="358"/>
                                                        </a:lnTo>
                                                        <a:lnTo>
                                                          <a:pt x="3092" y="376"/>
                                                        </a:lnTo>
                                                        <a:lnTo>
                                                          <a:pt x="3179" y="395"/>
                                                        </a:lnTo>
                                                        <a:lnTo>
                                                          <a:pt x="3262" y="418"/>
                                                        </a:lnTo>
                                                        <a:lnTo>
                                                          <a:pt x="3341" y="444"/>
                                                        </a:lnTo>
                                                        <a:lnTo>
                                                          <a:pt x="3417" y="470"/>
                                                        </a:lnTo>
                                                        <a:lnTo>
                                                          <a:pt x="3490" y="499"/>
                                                        </a:lnTo>
                                                        <a:lnTo>
                                                          <a:pt x="3559" y="529"/>
                                                        </a:lnTo>
                                                        <a:lnTo>
                                                          <a:pt x="3625" y="560"/>
                                                        </a:lnTo>
                                                        <a:lnTo>
                                                          <a:pt x="3687" y="591"/>
                                                        </a:lnTo>
                                                        <a:lnTo>
                                                          <a:pt x="3745" y="623"/>
                                                        </a:lnTo>
                                                        <a:lnTo>
                                                          <a:pt x="3801" y="655"/>
                                                        </a:lnTo>
                                                        <a:lnTo>
                                                          <a:pt x="3851" y="687"/>
                                                        </a:lnTo>
                                                        <a:lnTo>
                                                          <a:pt x="3899" y="719"/>
                                                        </a:lnTo>
                                                        <a:lnTo>
                                                          <a:pt x="3942" y="748"/>
                                                        </a:lnTo>
                                                        <a:lnTo>
                                                          <a:pt x="3982" y="777"/>
                                                        </a:lnTo>
                                                        <a:lnTo>
                                                          <a:pt x="4017" y="804"/>
                                                        </a:lnTo>
                                                        <a:lnTo>
                                                          <a:pt x="4049" y="829"/>
                                                        </a:lnTo>
                                                        <a:lnTo>
                                                          <a:pt x="4077" y="852"/>
                                                        </a:lnTo>
                                                        <a:lnTo>
                                                          <a:pt x="4100" y="873"/>
                                                        </a:lnTo>
                                                        <a:lnTo>
                                                          <a:pt x="4120" y="890"/>
                                                        </a:lnTo>
                                                        <a:lnTo>
                                                          <a:pt x="4146" y="915"/>
                                                        </a:lnTo>
                                                        <a:lnTo>
                                                          <a:pt x="4155" y="923"/>
                                                        </a:lnTo>
                                                        <a:lnTo>
                                                          <a:pt x="4150" y="907"/>
                                                        </a:lnTo>
                                                        <a:lnTo>
                                                          <a:pt x="4139" y="889"/>
                                                        </a:lnTo>
                                                        <a:lnTo>
                                                          <a:pt x="4125" y="867"/>
                                                        </a:lnTo>
                                                        <a:lnTo>
                                                          <a:pt x="4106" y="843"/>
                                                        </a:lnTo>
                                                        <a:lnTo>
                                                          <a:pt x="4082" y="817"/>
                                                        </a:lnTo>
                                                        <a:lnTo>
                                                          <a:pt x="4055" y="788"/>
                                                        </a:lnTo>
                                                        <a:lnTo>
                                                          <a:pt x="4023" y="759"/>
                                                        </a:lnTo>
                                                        <a:lnTo>
                                                          <a:pt x="3987" y="727"/>
                                                        </a:lnTo>
                                                        <a:lnTo>
                                                          <a:pt x="3947" y="694"/>
                                                        </a:lnTo>
                                                        <a:lnTo>
                                                          <a:pt x="3904" y="661"/>
                                                        </a:lnTo>
                                                        <a:lnTo>
                                                          <a:pt x="3857" y="627"/>
                                                        </a:lnTo>
                                                        <a:lnTo>
                                                          <a:pt x="3806" y="592"/>
                                                        </a:lnTo>
                                                        <a:lnTo>
                                                          <a:pt x="3751" y="559"/>
                                                        </a:lnTo>
                                                        <a:lnTo>
                                                          <a:pt x="3693" y="525"/>
                                                        </a:lnTo>
                                                        <a:lnTo>
                                                          <a:pt x="3631" y="491"/>
                                                        </a:lnTo>
                                                        <a:lnTo>
                                                          <a:pt x="3567" y="458"/>
                                                        </a:lnTo>
                                                        <a:lnTo>
                                                          <a:pt x="3499" y="427"/>
                                                        </a:lnTo>
                                                        <a:lnTo>
                                                          <a:pt x="3427" y="396"/>
                                                        </a:lnTo>
                                                        <a:lnTo>
                                                          <a:pt x="3353" y="369"/>
                                                        </a:lnTo>
                                                        <a:lnTo>
                                                          <a:pt x="3275" y="342"/>
                                                        </a:lnTo>
                                                        <a:lnTo>
                                                          <a:pt x="3195" y="317"/>
                                                        </a:lnTo>
                                                        <a:lnTo>
                                                          <a:pt x="3112" y="296"/>
                                                        </a:lnTo>
                                                        <a:lnTo>
                                                          <a:pt x="3027" y="277"/>
                                                        </a:lnTo>
                                                        <a:lnTo>
                                                          <a:pt x="2938" y="262"/>
                                                        </a:lnTo>
                                                        <a:lnTo>
                                                          <a:pt x="2847" y="249"/>
                                                        </a:lnTo>
                                                        <a:lnTo>
                                                          <a:pt x="2754" y="240"/>
                                                        </a:lnTo>
                                                        <a:lnTo>
                                                          <a:pt x="2658" y="235"/>
                                                        </a:lnTo>
                                                        <a:lnTo>
                                                          <a:pt x="2561" y="235"/>
                                                        </a:lnTo>
                                                        <a:lnTo>
                                                          <a:pt x="2461" y="238"/>
                                                        </a:lnTo>
                                                        <a:lnTo>
                                                          <a:pt x="2358" y="248"/>
                                                        </a:lnTo>
                                                        <a:lnTo>
                                                          <a:pt x="2255" y="261"/>
                                                        </a:lnTo>
                                                        <a:lnTo>
                                                          <a:pt x="2148" y="279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gradFill flip="none" rotWithShape="1">
                                                    <a:gsLst>
                                                      <a:gs pos="0">
                                                        <a:schemeClr val="accent3">
                                                          <a:lumMod val="60000"/>
                                                          <a:lumOff val="40000"/>
                                                          <a:alpha val="65000"/>
                                                        </a:schemeClr>
                                                      </a:gs>
                                                      <a:gs pos="50000">
                                                        <a:schemeClr val="accent3">
                                                          <a:lumMod val="40000"/>
                                                          <a:lumOff val="60000"/>
                                                          <a:alpha val="45000"/>
                                                        </a:schemeClr>
                                                      </a:gs>
                                                      <a:gs pos="100000">
                                                        <a:schemeClr val="accent3">
                                                          <a:lumMod val="20000"/>
                                                          <a:lumOff val="80000"/>
                                                          <a:alpha val="18000"/>
                                                        </a:schemeClr>
                                                      </a:gs>
                                                    </a:gsLst>
                                                    <a:lin ang="16200000" scaled="1"/>
                                                    <a:tileRect/>
                                                  </a:gra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165" name="Freeform 121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605197" y="3826658"/>
                                                    <a:ext cx="541338" cy="274159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1720" y="150"/>
                                                      </a:cxn>
                                                      <a:cxn ang="0">
                                                        <a:pos x="1497" y="87"/>
                                                      </a:cxn>
                                                      <a:cxn ang="0">
                                                        <a:pos x="1291" y="41"/>
                                                      </a:cxn>
                                                      <a:cxn ang="0">
                                                        <a:pos x="1101" y="14"/>
                                                      </a:cxn>
                                                      <a:cxn ang="0">
                                                        <a:pos x="927" y="1"/>
                                                      </a:cxn>
                                                      <a:cxn ang="0">
                                                        <a:pos x="769" y="1"/>
                                                      </a:cxn>
                                                      <a:cxn ang="0">
                                                        <a:pos x="627" y="13"/>
                                                      </a:cxn>
                                                      <a:cxn ang="0">
                                                        <a:pos x="498" y="32"/>
                                                      </a:cxn>
                                                      <a:cxn ang="0">
                                                        <a:pos x="386" y="58"/>
                                                      </a:cxn>
                                                      <a:cxn ang="0">
                                                        <a:pos x="289" y="88"/>
                                                      </a:cxn>
                                                      <a:cxn ang="0">
                                                        <a:pos x="206" y="120"/>
                                                      </a:cxn>
                                                      <a:cxn ang="0">
                                                        <a:pos x="137" y="152"/>
                                                      </a:cxn>
                                                      <a:cxn ang="0">
                                                        <a:pos x="83" y="183"/>
                                                      </a:cxn>
                                                      <a:cxn ang="0">
                                                        <a:pos x="42" y="209"/>
                                                      </a:cxn>
                                                      <a:cxn ang="0">
                                                        <a:pos x="8" y="234"/>
                                                      </a:cxn>
                                                      <a:cxn ang="0">
                                                        <a:pos x="9" y="235"/>
                                                      </a:cxn>
                                                      <a:cxn ang="0">
                                                        <a:pos x="71" y="206"/>
                                                      </a:cxn>
                                                      <a:cxn ang="0">
                                                        <a:pos x="157" y="172"/>
                                                      </a:cxn>
                                                      <a:cxn ang="0">
                                                        <a:pos x="233" y="148"/>
                                                      </a:cxn>
                                                      <a:cxn ang="0">
                                                        <a:pos x="324" y="125"/>
                                                      </a:cxn>
                                                      <a:cxn ang="0">
                                                        <a:pos x="428" y="103"/>
                                                      </a:cxn>
                                                      <a:cxn ang="0">
                                                        <a:pos x="547" y="86"/>
                                                      </a:cxn>
                                                      <a:cxn ang="0">
                                                        <a:pos x="678" y="74"/>
                                                      </a:cxn>
                                                      <a:cxn ang="0">
                                                        <a:pos x="823" y="70"/>
                                                      </a:cxn>
                                                      <a:cxn ang="0">
                                                        <a:pos x="980" y="76"/>
                                                      </a:cxn>
                                                      <a:cxn ang="0">
                                                        <a:pos x="1150" y="94"/>
                                                      </a:cxn>
                                                      <a:cxn ang="0">
                                                        <a:pos x="1333" y="123"/>
                                                      </a:cxn>
                                                      <a:cxn ang="0">
                                                        <a:pos x="1528" y="169"/>
                                                      </a:cxn>
                                                      <a:cxn ang="0">
                                                        <a:pos x="1734" y="231"/>
                                                      </a:cxn>
                                                      <a:cxn ang="0">
                                                        <a:pos x="1944" y="309"/>
                                                      </a:cxn>
                                                      <a:cxn ang="0">
                                                        <a:pos x="2139" y="398"/>
                                                      </a:cxn>
                                                      <a:cxn ang="0">
                                                        <a:pos x="2317" y="494"/>
                                                      </a:cxn>
                                                      <a:cxn ang="0">
                                                        <a:pos x="2482" y="597"/>
                                                      </a:cxn>
                                                      <a:cxn ang="0">
                                                        <a:pos x="2632" y="704"/>
                                                      </a:cxn>
                                                      <a:cxn ang="0">
                                                        <a:pos x="2767" y="814"/>
                                                      </a:cxn>
                                                      <a:cxn ang="0">
                                                        <a:pos x="2888" y="925"/>
                                                      </a:cxn>
                                                      <a:cxn ang="0">
                                                        <a:pos x="2996" y="1034"/>
                                                      </a:cxn>
                                                      <a:cxn ang="0">
                                                        <a:pos x="3090" y="1138"/>
                                                      </a:cxn>
                                                      <a:cxn ang="0">
                                                        <a:pos x="3173" y="1237"/>
                                                      </a:cxn>
                                                      <a:cxn ang="0">
                                                        <a:pos x="3241" y="1328"/>
                                                      </a:cxn>
                                                      <a:cxn ang="0">
                                                        <a:pos x="3298" y="1409"/>
                                                      </a:cxn>
                                                      <a:cxn ang="0">
                                                        <a:pos x="3360" y="1507"/>
                                                      </a:cxn>
                                                      <a:cxn ang="0">
                                                        <a:pos x="3405" y="1584"/>
                                                      </a:cxn>
                                                      <a:cxn ang="0">
                                                        <a:pos x="3409" y="1581"/>
                                                      </a:cxn>
                                                      <a:cxn ang="0">
                                                        <a:pos x="3398" y="1541"/>
                                                      </a:cxn>
                                                      <a:cxn ang="0">
                                                        <a:pos x="3375" y="1484"/>
                                                      </a:cxn>
                                                      <a:cxn ang="0">
                                                        <a:pos x="3339" y="1416"/>
                                                      </a:cxn>
                                                      <a:cxn ang="0">
                                                        <a:pos x="3291" y="1334"/>
                                                      </a:cxn>
                                                      <a:cxn ang="0">
                                                        <a:pos x="3229" y="1244"/>
                                                      </a:cxn>
                                                      <a:cxn ang="0">
                                                        <a:pos x="3155" y="1146"/>
                                                      </a:cxn>
                                                      <a:cxn ang="0">
                                                        <a:pos x="3069" y="1041"/>
                                                      </a:cxn>
                                                      <a:cxn ang="0">
                                                        <a:pos x="2970" y="933"/>
                                                      </a:cxn>
                                                      <a:cxn ang="0">
                                                        <a:pos x="2859" y="822"/>
                                                      </a:cxn>
                                                      <a:cxn ang="0">
                                                        <a:pos x="2736" y="713"/>
                                                      </a:cxn>
                                                      <a:cxn ang="0">
                                                        <a:pos x="2601" y="604"/>
                                                      </a:cxn>
                                                      <a:cxn ang="0">
                                                        <a:pos x="2452" y="499"/>
                                                      </a:cxn>
                                                      <a:cxn ang="0">
                                                        <a:pos x="2292" y="400"/>
                                                      </a:cxn>
                                                      <a:cxn ang="0">
                                                        <a:pos x="2119" y="308"/>
                                                      </a:cxn>
                                                      <a:cxn ang="0">
                                                        <a:pos x="1934" y="227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3410" h="1594">
                                                        <a:moveTo>
                                                          <a:pt x="1837" y="190"/>
                                                        </a:moveTo>
                                                        <a:lnTo>
                                                          <a:pt x="1720" y="150"/>
                                                        </a:lnTo>
                                                        <a:lnTo>
                                                          <a:pt x="1607" y="115"/>
                                                        </a:lnTo>
                                                        <a:lnTo>
                                                          <a:pt x="1497" y="87"/>
                                                        </a:lnTo>
                                                        <a:lnTo>
                                                          <a:pt x="1392" y="62"/>
                                                        </a:lnTo>
                                                        <a:lnTo>
                                                          <a:pt x="1291" y="41"/>
                                                        </a:lnTo>
                                                        <a:lnTo>
                                                          <a:pt x="1194" y="26"/>
                                                        </a:lnTo>
                                                        <a:lnTo>
                                                          <a:pt x="1101" y="14"/>
                                                        </a:lnTo>
                                                        <a:lnTo>
                                                          <a:pt x="1013" y="5"/>
                                                        </a:lnTo>
                                                        <a:lnTo>
                                                          <a:pt x="927" y="1"/>
                                                        </a:lnTo>
                                                        <a:lnTo>
                                                          <a:pt x="846" y="0"/>
                                                        </a:lnTo>
                                                        <a:lnTo>
                                                          <a:pt x="769" y="1"/>
                                                        </a:lnTo>
                                                        <a:lnTo>
                                                          <a:pt x="695" y="5"/>
                                                        </a:lnTo>
                                                        <a:lnTo>
                                                          <a:pt x="627" y="13"/>
                                                        </a:lnTo>
                                                        <a:lnTo>
                                                          <a:pt x="561" y="21"/>
                                                        </a:lnTo>
                                                        <a:lnTo>
                                                          <a:pt x="498" y="32"/>
                                                        </a:lnTo>
                                                        <a:lnTo>
                                                          <a:pt x="441" y="44"/>
                                                        </a:lnTo>
                                                        <a:lnTo>
                                                          <a:pt x="386" y="58"/>
                                                        </a:lnTo>
                                                        <a:lnTo>
                                                          <a:pt x="336" y="72"/>
                                                        </a:lnTo>
                                                        <a:lnTo>
                                                          <a:pt x="289" y="88"/>
                                                        </a:lnTo>
                                                        <a:lnTo>
                                                          <a:pt x="246" y="104"/>
                                                        </a:lnTo>
                                                        <a:lnTo>
                                                          <a:pt x="206" y="120"/>
                                                        </a:lnTo>
                                                        <a:lnTo>
                                                          <a:pt x="170" y="137"/>
                                                        </a:lnTo>
                                                        <a:lnTo>
                                                          <a:pt x="137" y="152"/>
                                                        </a:lnTo>
                                                        <a:lnTo>
                                                          <a:pt x="108" y="168"/>
                                                        </a:lnTo>
                                                        <a:lnTo>
                                                          <a:pt x="83" y="183"/>
                                                        </a:lnTo>
                                                        <a:lnTo>
                                                          <a:pt x="61" y="196"/>
                                                        </a:lnTo>
                                                        <a:lnTo>
                                                          <a:pt x="42" y="209"/>
                                                        </a:lnTo>
                                                        <a:lnTo>
                                                          <a:pt x="27" y="219"/>
                                                        </a:lnTo>
                                                        <a:lnTo>
                                                          <a:pt x="8" y="234"/>
                                                        </a:lnTo>
                                                        <a:lnTo>
                                                          <a:pt x="0" y="239"/>
                                                        </a:lnTo>
                                                        <a:lnTo>
                                                          <a:pt x="9" y="235"/>
                                                        </a:lnTo>
                                                        <a:lnTo>
                                                          <a:pt x="32" y="223"/>
                                                        </a:lnTo>
                                                        <a:lnTo>
                                                          <a:pt x="71" y="206"/>
                                                        </a:lnTo>
                                                        <a:lnTo>
                                                          <a:pt x="125" y="184"/>
                                                        </a:lnTo>
                                                        <a:lnTo>
                                                          <a:pt x="157" y="172"/>
                                                        </a:lnTo>
                                                        <a:lnTo>
                                                          <a:pt x="193" y="160"/>
                                                        </a:lnTo>
                                                        <a:lnTo>
                                                          <a:pt x="233" y="148"/>
                                                        </a:lnTo>
                                                        <a:lnTo>
                                                          <a:pt x="277" y="136"/>
                                                        </a:lnTo>
                                                        <a:lnTo>
                                                          <a:pt x="324" y="125"/>
                                                        </a:lnTo>
                                                        <a:lnTo>
                                                          <a:pt x="374" y="113"/>
                                                        </a:lnTo>
                                                        <a:lnTo>
                                                          <a:pt x="428" y="103"/>
                                                        </a:lnTo>
                                                        <a:lnTo>
                                                          <a:pt x="486" y="94"/>
                                                        </a:lnTo>
                                                        <a:lnTo>
                                                          <a:pt x="547" y="86"/>
                                                        </a:lnTo>
                                                        <a:lnTo>
                                                          <a:pt x="610" y="78"/>
                                                        </a:lnTo>
                                                        <a:lnTo>
                                                          <a:pt x="678" y="74"/>
                                                        </a:lnTo>
                                                        <a:lnTo>
                                                          <a:pt x="749" y="71"/>
                                                        </a:lnTo>
                                                        <a:lnTo>
                                                          <a:pt x="823" y="70"/>
                                                        </a:lnTo>
                                                        <a:lnTo>
                                                          <a:pt x="900" y="72"/>
                                                        </a:lnTo>
                                                        <a:lnTo>
                                                          <a:pt x="980" y="76"/>
                                                        </a:lnTo>
                                                        <a:lnTo>
                                                          <a:pt x="1064" y="83"/>
                                                        </a:lnTo>
                                                        <a:lnTo>
                                                          <a:pt x="1150" y="94"/>
                                                        </a:lnTo>
                                                        <a:lnTo>
                                                          <a:pt x="1240" y="107"/>
                                                        </a:lnTo>
                                                        <a:lnTo>
                                                          <a:pt x="1333" y="123"/>
                                                        </a:lnTo>
                                                        <a:lnTo>
                                                          <a:pt x="1428" y="144"/>
                                                        </a:lnTo>
                                                        <a:lnTo>
                                                          <a:pt x="1528" y="169"/>
                                                        </a:lnTo>
                                                        <a:lnTo>
                                                          <a:pt x="1630" y="197"/>
                                                        </a:lnTo>
                                                        <a:lnTo>
                                                          <a:pt x="1734" y="231"/>
                                                        </a:lnTo>
                                                        <a:lnTo>
                                                          <a:pt x="1841" y="269"/>
                                                        </a:lnTo>
                                                        <a:lnTo>
                                                          <a:pt x="1944" y="309"/>
                                                        </a:lnTo>
                                                        <a:lnTo>
                                                          <a:pt x="2043" y="351"/>
                                                        </a:lnTo>
                                                        <a:lnTo>
                                                          <a:pt x="2139" y="398"/>
                                                        </a:lnTo>
                                                        <a:lnTo>
                                                          <a:pt x="2230" y="445"/>
                                                        </a:lnTo>
                                                        <a:lnTo>
                                                          <a:pt x="2317" y="494"/>
                                                        </a:lnTo>
                                                        <a:lnTo>
                                                          <a:pt x="2402" y="544"/>
                                                        </a:lnTo>
                                                        <a:lnTo>
                                                          <a:pt x="2482" y="597"/>
                                                        </a:lnTo>
                                                        <a:lnTo>
                                                          <a:pt x="2559" y="650"/>
                                                        </a:lnTo>
                                                        <a:lnTo>
                                                          <a:pt x="2632" y="704"/>
                                                        </a:lnTo>
                                                        <a:lnTo>
                                                          <a:pt x="2701" y="760"/>
                                                        </a:lnTo>
                                                        <a:lnTo>
                                                          <a:pt x="2767" y="814"/>
                                                        </a:lnTo>
                                                        <a:lnTo>
                                                          <a:pt x="2830" y="870"/>
                                                        </a:lnTo>
                                                        <a:lnTo>
                                                          <a:pt x="2888" y="925"/>
                                                        </a:lnTo>
                                                        <a:lnTo>
                                                          <a:pt x="2944" y="979"/>
                                                        </a:lnTo>
                                                        <a:lnTo>
                                                          <a:pt x="2996" y="1034"/>
                                                        </a:lnTo>
                                                        <a:lnTo>
                                                          <a:pt x="3045" y="1086"/>
                                                        </a:lnTo>
                                                        <a:lnTo>
                                                          <a:pt x="3090" y="1138"/>
                                                        </a:lnTo>
                                                        <a:lnTo>
                                                          <a:pt x="3134" y="1189"/>
                                                        </a:lnTo>
                                                        <a:lnTo>
                                                          <a:pt x="3173" y="1237"/>
                                                        </a:lnTo>
                                                        <a:lnTo>
                                                          <a:pt x="3208" y="1284"/>
                                                        </a:lnTo>
                                                        <a:lnTo>
                                                          <a:pt x="3241" y="1328"/>
                                                        </a:lnTo>
                                                        <a:lnTo>
                                                          <a:pt x="3271" y="1370"/>
                                                        </a:lnTo>
                                                        <a:lnTo>
                                                          <a:pt x="3298" y="1409"/>
                                                        </a:lnTo>
                                                        <a:lnTo>
                                                          <a:pt x="3322" y="1445"/>
                                                        </a:lnTo>
                                                        <a:lnTo>
                                                          <a:pt x="3360" y="1507"/>
                                                        </a:lnTo>
                                                        <a:lnTo>
                                                          <a:pt x="3388" y="1554"/>
                                                        </a:lnTo>
                                                        <a:lnTo>
                                                          <a:pt x="3405" y="1584"/>
                                                        </a:lnTo>
                                                        <a:lnTo>
                                                          <a:pt x="3410" y="1594"/>
                                                        </a:lnTo>
                                                        <a:lnTo>
                                                          <a:pt x="3409" y="1581"/>
                                                        </a:lnTo>
                                                        <a:lnTo>
                                                          <a:pt x="3406" y="1562"/>
                                                        </a:lnTo>
                                                        <a:lnTo>
                                                          <a:pt x="3398" y="1541"/>
                                                        </a:lnTo>
                                                        <a:lnTo>
                                                          <a:pt x="3388" y="1514"/>
                                                        </a:lnTo>
                                                        <a:lnTo>
                                                          <a:pt x="3375" y="1484"/>
                                                        </a:lnTo>
                                                        <a:lnTo>
                                                          <a:pt x="3358" y="1451"/>
                                                        </a:lnTo>
                                                        <a:lnTo>
                                                          <a:pt x="3339" y="1416"/>
                                                        </a:lnTo>
                                                        <a:lnTo>
                                                          <a:pt x="3316" y="1377"/>
                                                        </a:lnTo>
                                                        <a:lnTo>
                                                          <a:pt x="3291" y="1334"/>
                                                        </a:lnTo>
                                                        <a:lnTo>
                                                          <a:pt x="3261" y="1290"/>
                                                        </a:lnTo>
                                                        <a:lnTo>
                                                          <a:pt x="3229" y="1244"/>
                                                        </a:lnTo>
                                                        <a:lnTo>
                                                          <a:pt x="3194" y="1196"/>
                                                        </a:lnTo>
                                                        <a:lnTo>
                                                          <a:pt x="3155" y="1146"/>
                                                        </a:lnTo>
                                                        <a:lnTo>
                                                          <a:pt x="3114" y="1094"/>
                                                        </a:lnTo>
                                                        <a:lnTo>
                                                          <a:pt x="3069" y="1041"/>
                                                        </a:lnTo>
                                                        <a:lnTo>
                                                          <a:pt x="3022" y="988"/>
                                                        </a:lnTo>
                                                        <a:lnTo>
                                                          <a:pt x="2970" y="933"/>
                                                        </a:lnTo>
                                                        <a:lnTo>
                                                          <a:pt x="2917" y="878"/>
                                                        </a:lnTo>
                                                        <a:lnTo>
                                                          <a:pt x="2859" y="822"/>
                                                        </a:lnTo>
                                                        <a:lnTo>
                                                          <a:pt x="2799" y="767"/>
                                                        </a:lnTo>
                                                        <a:lnTo>
                                                          <a:pt x="2736" y="713"/>
                                                        </a:lnTo>
                                                        <a:lnTo>
                                                          <a:pt x="2669" y="657"/>
                                                        </a:lnTo>
                                                        <a:lnTo>
                                                          <a:pt x="2601" y="604"/>
                                                        </a:lnTo>
                                                        <a:lnTo>
                                                          <a:pt x="2528" y="550"/>
                                                        </a:lnTo>
                                                        <a:lnTo>
                                                          <a:pt x="2452" y="499"/>
                                                        </a:lnTo>
                                                        <a:lnTo>
                                                          <a:pt x="2374" y="449"/>
                                                        </a:lnTo>
                                                        <a:lnTo>
                                                          <a:pt x="2292" y="400"/>
                                                        </a:lnTo>
                                                        <a:lnTo>
                                                          <a:pt x="2207" y="353"/>
                                                        </a:lnTo>
                                                        <a:lnTo>
                                                          <a:pt x="2119" y="308"/>
                                                        </a:lnTo>
                                                        <a:lnTo>
                                                          <a:pt x="2028" y="266"/>
                                                        </a:lnTo>
                                                        <a:lnTo>
                                                          <a:pt x="1934" y="227"/>
                                                        </a:lnTo>
                                                        <a:lnTo>
                                                          <a:pt x="1837" y="190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gradFill flip="none" rotWithShape="1">
                                                    <a:gsLst>
                                                      <a:gs pos="0">
                                                        <a:schemeClr val="accent3">
                                                          <a:lumMod val="60000"/>
                                                          <a:lumOff val="40000"/>
                                                          <a:alpha val="65000"/>
                                                        </a:schemeClr>
                                                      </a:gs>
                                                      <a:gs pos="50000">
                                                        <a:schemeClr val="accent3">
                                                          <a:lumMod val="40000"/>
                                                          <a:lumOff val="60000"/>
                                                          <a:alpha val="45000"/>
                                                        </a:schemeClr>
                                                      </a:gs>
                                                      <a:gs pos="100000">
                                                        <a:schemeClr val="accent3">
                                                          <a:lumMod val="20000"/>
                                                          <a:lumOff val="80000"/>
                                                          <a:alpha val="18000"/>
                                                        </a:schemeClr>
                                                      </a:gs>
                                                    </a:gsLst>
                                                    <a:lin ang="16200000" scaled="1"/>
                                                    <a:tileRect/>
                                                  </a:gra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169" name="Freeform 125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243247" y="5161469"/>
                                                    <a:ext cx="1046163" cy="416379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1952" y="850"/>
                                                      </a:cxn>
                                                      <a:cxn ang="0">
                                                        <a:pos x="2026" y="704"/>
                                                      </a:cxn>
                                                      <a:cxn ang="0">
                                                        <a:pos x="2556" y="457"/>
                                                      </a:cxn>
                                                      <a:cxn ang="0">
                                                        <a:pos x="2912" y="334"/>
                                                      </a:cxn>
                                                      <a:cxn ang="0">
                                                        <a:pos x="3245" y="245"/>
                                                      </a:cxn>
                                                      <a:cxn ang="0">
                                                        <a:pos x="4166" y="131"/>
                                                      </a:cxn>
                                                      <a:cxn ang="0">
                                                        <a:pos x="5062" y="217"/>
                                                      </a:cxn>
                                                      <a:cxn ang="0">
                                                        <a:pos x="5778" y="435"/>
                                                      </a:cxn>
                                                      <a:cxn ang="0">
                                                        <a:pos x="6284" y="680"/>
                                                      </a:cxn>
                                                      <a:cxn ang="0">
                                                        <a:pos x="6570" y="866"/>
                                                      </a:cxn>
                                                      <a:cxn ang="0">
                                                        <a:pos x="6452" y="729"/>
                                                      </a:cxn>
                                                      <a:cxn ang="0">
                                                        <a:pos x="6059" y="473"/>
                                                      </a:cxn>
                                                      <a:cxn ang="0">
                                                        <a:pos x="5447" y="211"/>
                                                      </a:cxn>
                                                      <a:cxn ang="0">
                                                        <a:pos x="4661" y="31"/>
                                                      </a:cxn>
                                                      <a:cxn ang="0">
                                                        <a:pos x="3737" y="20"/>
                                                      </a:cxn>
                                                      <a:cxn ang="0">
                                                        <a:pos x="3037" y="155"/>
                                                      </a:cxn>
                                                      <a:cxn ang="0">
                                                        <a:pos x="2665" y="271"/>
                                                      </a:cxn>
                                                      <a:cxn ang="0">
                                                        <a:pos x="2332" y="402"/>
                                                      </a:cxn>
                                                      <a:cxn ang="0">
                                                        <a:pos x="2035" y="546"/>
                                                      </a:cxn>
                                                      <a:cxn ang="0">
                                                        <a:pos x="1772" y="699"/>
                                                      </a:cxn>
                                                      <a:cxn ang="0">
                                                        <a:pos x="1497" y="831"/>
                                                      </a:cxn>
                                                      <a:cxn ang="0">
                                                        <a:pos x="1014" y="870"/>
                                                      </a:cxn>
                                                      <a:cxn ang="0">
                                                        <a:pos x="736" y="926"/>
                                                      </a:cxn>
                                                      <a:cxn ang="0">
                                                        <a:pos x="504" y="996"/>
                                                      </a:cxn>
                                                      <a:cxn ang="0">
                                                        <a:pos x="293" y="1083"/>
                                                      </a:cxn>
                                                      <a:cxn ang="0">
                                                        <a:pos x="153" y="1154"/>
                                                      </a:cxn>
                                                      <a:cxn ang="0">
                                                        <a:pos x="45" y="1215"/>
                                                      </a:cxn>
                                                      <a:cxn ang="0">
                                                        <a:pos x="3" y="1273"/>
                                                      </a:cxn>
                                                      <a:cxn ang="0">
                                                        <a:pos x="6" y="1304"/>
                                                      </a:cxn>
                                                      <a:cxn ang="0">
                                                        <a:pos x="102" y="1245"/>
                                                      </a:cxn>
                                                      <a:cxn ang="0">
                                                        <a:pos x="324" y="1154"/>
                                                      </a:cxn>
                                                      <a:cxn ang="0">
                                                        <a:pos x="597" y="1063"/>
                                                      </a:cxn>
                                                      <a:cxn ang="0">
                                                        <a:pos x="888" y="995"/>
                                                      </a:cxn>
                                                      <a:cxn ang="0">
                                                        <a:pos x="1187" y="954"/>
                                                      </a:cxn>
                                                      <a:cxn ang="0">
                                                        <a:pos x="1377" y="989"/>
                                                      </a:cxn>
                                                      <a:cxn ang="0">
                                                        <a:pos x="1068" y="1288"/>
                                                      </a:cxn>
                                                      <a:cxn ang="0">
                                                        <a:pos x="849" y="1563"/>
                                                      </a:cxn>
                                                      <a:cxn ang="0">
                                                        <a:pos x="708" y="1793"/>
                                                      </a:cxn>
                                                      <a:cxn ang="0">
                                                        <a:pos x="615" y="2002"/>
                                                      </a:cxn>
                                                      <a:cxn ang="0">
                                                        <a:pos x="810" y="1716"/>
                                                      </a:cxn>
                                                      <a:cxn ang="0">
                                                        <a:pos x="1025" y="1467"/>
                                                      </a:cxn>
                                                      <a:cxn ang="0">
                                                        <a:pos x="1325" y="1183"/>
                                                      </a:cxn>
                                                      <a:cxn ang="0">
                                                        <a:pos x="1718" y="941"/>
                                                      </a:cxn>
                                                      <a:cxn ang="0">
                                                        <a:pos x="2153" y="982"/>
                                                      </a:cxn>
                                                      <a:cxn ang="0">
                                                        <a:pos x="2904" y="1174"/>
                                                      </a:cxn>
                                                      <a:cxn ang="0">
                                                        <a:pos x="3559" y="1499"/>
                                                      </a:cxn>
                                                      <a:cxn ang="0">
                                                        <a:pos x="4044" y="1864"/>
                                                      </a:cxn>
                                                      <a:cxn ang="0">
                                                        <a:pos x="4363" y="2190"/>
                                                      </a:cxn>
                                                      <a:cxn ang="0">
                                                        <a:pos x="4532" y="2407"/>
                                                      </a:cxn>
                                                      <a:cxn ang="0">
                                                        <a:pos x="4477" y="2275"/>
                                                      </a:cxn>
                                                      <a:cxn ang="0">
                                                        <a:pos x="4246" y="1974"/>
                                                      </a:cxn>
                                                      <a:cxn ang="0">
                                                        <a:pos x="3853" y="1608"/>
                                                      </a:cxn>
                                                      <a:cxn ang="0">
                                                        <a:pos x="3304" y="1248"/>
                                                      </a:cxn>
                                                      <a:cxn ang="0">
                                                        <a:pos x="2609" y="968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6586" h="2421">
                                                        <a:moveTo>
                                                          <a:pt x="2209" y="883"/>
                                                        </a:moveTo>
                                                        <a:lnTo>
                                                          <a:pt x="2158" y="875"/>
                                                        </a:lnTo>
                                                        <a:lnTo>
                                                          <a:pt x="2107" y="868"/>
                                                        </a:lnTo>
                                                        <a:lnTo>
                                                          <a:pt x="2055" y="862"/>
                                                        </a:lnTo>
                                                        <a:lnTo>
                                                          <a:pt x="2003" y="857"/>
                                                        </a:lnTo>
                                                        <a:lnTo>
                                                          <a:pt x="1952" y="850"/>
                                                        </a:lnTo>
                                                        <a:lnTo>
                                                          <a:pt x="1899" y="846"/>
                                                        </a:lnTo>
                                                        <a:lnTo>
                                                          <a:pt x="1847" y="842"/>
                                                        </a:lnTo>
                                                        <a:lnTo>
                                                          <a:pt x="1796" y="838"/>
                                                        </a:lnTo>
                                                        <a:lnTo>
                                                          <a:pt x="1870" y="793"/>
                                                        </a:lnTo>
                                                        <a:lnTo>
                                                          <a:pt x="1946" y="748"/>
                                                        </a:lnTo>
                                                        <a:lnTo>
                                                          <a:pt x="2026" y="704"/>
                                                        </a:lnTo>
                                                        <a:lnTo>
                                                          <a:pt x="2107" y="660"/>
                                                        </a:lnTo>
                                                        <a:lnTo>
                                                          <a:pt x="2192" y="617"/>
                                                        </a:lnTo>
                                                        <a:lnTo>
                                                          <a:pt x="2278" y="575"/>
                                                        </a:lnTo>
                                                        <a:lnTo>
                                                          <a:pt x="2369" y="535"/>
                                                        </a:lnTo>
                                                        <a:lnTo>
                                                          <a:pt x="2461" y="495"/>
                                                        </a:lnTo>
                                                        <a:lnTo>
                                                          <a:pt x="2556" y="457"/>
                                                        </a:lnTo>
                                                        <a:lnTo>
                                                          <a:pt x="2654" y="420"/>
                                                        </a:lnTo>
                                                        <a:lnTo>
                                                          <a:pt x="2704" y="402"/>
                                                        </a:lnTo>
                                                        <a:lnTo>
                                                          <a:pt x="2756" y="385"/>
                                                        </a:lnTo>
                                                        <a:lnTo>
                                                          <a:pt x="2807" y="367"/>
                                                        </a:lnTo>
                                                        <a:lnTo>
                                                          <a:pt x="2859" y="351"/>
                                                        </a:lnTo>
                                                        <a:lnTo>
                                                          <a:pt x="2912" y="334"/>
                                                        </a:lnTo>
                                                        <a:lnTo>
                                                          <a:pt x="2966" y="318"/>
                                                        </a:lnTo>
                                                        <a:lnTo>
                                                          <a:pt x="3019" y="302"/>
                                                        </a:lnTo>
                                                        <a:lnTo>
                                                          <a:pt x="3075" y="287"/>
                                                        </a:lnTo>
                                                        <a:lnTo>
                                                          <a:pt x="3131" y="273"/>
                                                        </a:lnTo>
                                                        <a:lnTo>
                                                          <a:pt x="3188" y="258"/>
                                                        </a:lnTo>
                                                        <a:lnTo>
                                                          <a:pt x="3245" y="245"/>
                                                        </a:lnTo>
                                                        <a:lnTo>
                                                          <a:pt x="3303" y="232"/>
                                                        </a:lnTo>
                                                        <a:lnTo>
                                                          <a:pt x="3483" y="196"/>
                                                        </a:lnTo>
                                                        <a:lnTo>
                                                          <a:pt x="3660" y="168"/>
                                                        </a:lnTo>
                                                        <a:lnTo>
                                                          <a:pt x="3832" y="148"/>
                                                        </a:lnTo>
                                                        <a:lnTo>
                                                          <a:pt x="4001" y="136"/>
                                                        </a:lnTo>
                                                        <a:lnTo>
                                                          <a:pt x="4166" y="131"/>
                                                        </a:lnTo>
                                                        <a:lnTo>
                                                          <a:pt x="4326" y="132"/>
                                                        </a:lnTo>
                                                        <a:lnTo>
                                                          <a:pt x="4483" y="139"/>
                                                        </a:lnTo>
                                                        <a:lnTo>
                                                          <a:pt x="4634" y="152"/>
                                                        </a:lnTo>
                                                        <a:lnTo>
                                                          <a:pt x="4782" y="169"/>
                                                        </a:lnTo>
                                                        <a:lnTo>
                                                          <a:pt x="4925" y="192"/>
                                                        </a:lnTo>
                                                        <a:lnTo>
                                                          <a:pt x="5062" y="217"/>
                                                        </a:lnTo>
                                                        <a:lnTo>
                                                          <a:pt x="5195" y="247"/>
                                                        </a:lnTo>
                                                        <a:lnTo>
                                                          <a:pt x="5322" y="281"/>
                                                        </a:lnTo>
                                                        <a:lnTo>
                                                          <a:pt x="5444" y="316"/>
                                                        </a:lnTo>
                                                        <a:lnTo>
                                                          <a:pt x="5561" y="354"/>
                                                        </a:lnTo>
                                                        <a:lnTo>
                                                          <a:pt x="5672" y="394"/>
                                                        </a:lnTo>
                                                        <a:lnTo>
                                                          <a:pt x="5778" y="435"/>
                                                        </a:lnTo>
                                                        <a:lnTo>
                                                          <a:pt x="5877" y="476"/>
                                                        </a:lnTo>
                                                        <a:lnTo>
                                                          <a:pt x="5971" y="518"/>
                                                        </a:lnTo>
                                                        <a:lnTo>
                                                          <a:pt x="6059" y="560"/>
                                                        </a:lnTo>
                                                        <a:lnTo>
                                                          <a:pt x="6140" y="601"/>
                                                        </a:lnTo>
                                                        <a:lnTo>
                                                          <a:pt x="6215" y="641"/>
                                                        </a:lnTo>
                                                        <a:lnTo>
                                                          <a:pt x="6284" y="680"/>
                                                        </a:lnTo>
                                                        <a:lnTo>
                                                          <a:pt x="6346" y="716"/>
                                                        </a:lnTo>
                                                        <a:lnTo>
                                                          <a:pt x="6401" y="750"/>
                                                        </a:lnTo>
                                                        <a:lnTo>
                                                          <a:pt x="6449" y="781"/>
                                                        </a:lnTo>
                                                        <a:lnTo>
                                                          <a:pt x="6490" y="808"/>
                                                        </a:lnTo>
                                                        <a:lnTo>
                                                          <a:pt x="6524" y="832"/>
                                                        </a:lnTo>
                                                        <a:lnTo>
                                                          <a:pt x="6570" y="866"/>
                                                        </a:lnTo>
                                                        <a:lnTo>
                                                          <a:pt x="6586" y="877"/>
                                                        </a:lnTo>
                                                        <a:lnTo>
                                                          <a:pt x="6574" y="856"/>
                                                        </a:lnTo>
                                                        <a:lnTo>
                                                          <a:pt x="6556" y="829"/>
                                                        </a:lnTo>
                                                        <a:lnTo>
                                                          <a:pt x="6528" y="799"/>
                                                        </a:lnTo>
                                                        <a:lnTo>
                                                          <a:pt x="6494" y="765"/>
                                                        </a:lnTo>
                                                        <a:lnTo>
                                                          <a:pt x="6452" y="729"/>
                                                        </a:lnTo>
                                                        <a:lnTo>
                                                          <a:pt x="6404" y="690"/>
                                                        </a:lnTo>
                                                        <a:lnTo>
                                                          <a:pt x="6348" y="649"/>
                                                        </a:lnTo>
                                                        <a:lnTo>
                                                          <a:pt x="6285" y="607"/>
                                                        </a:lnTo>
                                                        <a:lnTo>
                                                          <a:pt x="6216" y="563"/>
                                                        </a:lnTo>
                                                        <a:lnTo>
                                                          <a:pt x="6140" y="518"/>
                                                        </a:lnTo>
                                                        <a:lnTo>
                                                          <a:pt x="6059" y="473"/>
                                                        </a:lnTo>
                                                        <a:lnTo>
                                                          <a:pt x="5971" y="427"/>
                                                        </a:lnTo>
                                                        <a:lnTo>
                                                          <a:pt x="5877" y="381"/>
                                                        </a:lnTo>
                                                        <a:lnTo>
                                                          <a:pt x="5778" y="337"/>
                                                        </a:lnTo>
                                                        <a:lnTo>
                                                          <a:pt x="5673" y="293"/>
                                                        </a:lnTo>
                                                        <a:lnTo>
                                                          <a:pt x="5563" y="251"/>
                                                        </a:lnTo>
                                                        <a:lnTo>
                                                          <a:pt x="5447" y="211"/>
                                                        </a:lnTo>
                                                        <a:lnTo>
                                                          <a:pt x="5327" y="173"/>
                                                        </a:lnTo>
                                                        <a:lnTo>
                                                          <a:pt x="5203" y="138"/>
                                                        </a:lnTo>
                                                        <a:lnTo>
                                                          <a:pt x="5074" y="106"/>
                                                        </a:lnTo>
                                                        <a:lnTo>
                                                          <a:pt x="4940" y="78"/>
                                                        </a:lnTo>
                                                        <a:lnTo>
                                                          <a:pt x="4803" y="52"/>
                                                        </a:lnTo>
                                                        <a:lnTo>
                                                          <a:pt x="4661" y="31"/>
                                                        </a:lnTo>
                                                        <a:lnTo>
                                                          <a:pt x="4515" y="16"/>
                                                        </a:lnTo>
                                                        <a:lnTo>
                                                          <a:pt x="4366" y="5"/>
                                                        </a:lnTo>
                                                        <a:lnTo>
                                                          <a:pt x="4213" y="0"/>
                                                        </a:lnTo>
                                                        <a:lnTo>
                                                          <a:pt x="4057" y="0"/>
                                                        </a:lnTo>
                                                        <a:lnTo>
                                                          <a:pt x="3899" y="7"/>
                                                        </a:lnTo>
                                                        <a:lnTo>
                                                          <a:pt x="3737" y="20"/>
                                                        </a:lnTo>
                                                        <a:lnTo>
                                                          <a:pt x="3574" y="41"/>
                                                        </a:lnTo>
                                                        <a:lnTo>
                                                          <a:pt x="3406" y="68"/>
                                                        </a:lnTo>
                                                        <a:lnTo>
                                                          <a:pt x="3238" y="104"/>
                                                        </a:lnTo>
                                                        <a:lnTo>
                                                          <a:pt x="3169" y="121"/>
                                                        </a:lnTo>
                                                        <a:lnTo>
                                                          <a:pt x="3103" y="137"/>
                                                        </a:lnTo>
                                                        <a:lnTo>
                                                          <a:pt x="3037" y="155"/>
                                                        </a:lnTo>
                                                        <a:lnTo>
                                                          <a:pt x="2972" y="173"/>
                                                        </a:lnTo>
                                                        <a:lnTo>
                                                          <a:pt x="2909" y="192"/>
                                                        </a:lnTo>
                                                        <a:lnTo>
                                                          <a:pt x="2846" y="211"/>
                                                        </a:lnTo>
                                                        <a:lnTo>
                                                          <a:pt x="2784" y="231"/>
                                                        </a:lnTo>
                                                        <a:lnTo>
                                                          <a:pt x="2725" y="250"/>
                                                        </a:lnTo>
                                                        <a:lnTo>
                                                          <a:pt x="2665" y="271"/>
                                                        </a:lnTo>
                                                        <a:lnTo>
                                                          <a:pt x="2607" y="291"/>
                                                        </a:lnTo>
                                                        <a:lnTo>
                                                          <a:pt x="2550" y="313"/>
                                                        </a:lnTo>
                                                        <a:lnTo>
                                                          <a:pt x="2494" y="334"/>
                                                        </a:lnTo>
                                                        <a:lnTo>
                                                          <a:pt x="2438" y="357"/>
                                                        </a:lnTo>
                                                        <a:lnTo>
                                                          <a:pt x="2385" y="379"/>
                                                        </a:lnTo>
                                                        <a:lnTo>
                                                          <a:pt x="2332" y="402"/>
                                                        </a:lnTo>
                                                        <a:lnTo>
                                                          <a:pt x="2280" y="426"/>
                                                        </a:lnTo>
                                                        <a:lnTo>
                                                          <a:pt x="2229" y="449"/>
                                                        </a:lnTo>
                                                        <a:lnTo>
                                                          <a:pt x="2179" y="473"/>
                                                        </a:lnTo>
                                                        <a:lnTo>
                                                          <a:pt x="2130" y="496"/>
                                                        </a:lnTo>
                                                        <a:lnTo>
                                                          <a:pt x="2082" y="521"/>
                                                        </a:lnTo>
                                                        <a:lnTo>
                                                          <a:pt x="2035" y="546"/>
                                                        </a:lnTo>
                                                        <a:lnTo>
                                                          <a:pt x="1989" y="570"/>
                                                        </a:lnTo>
                                                        <a:lnTo>
                                                          <a:pt x="1944" y="596"/>
                                                        </a:lnTo>
                                                        <a:lnTo>
                                                          <a:pt x="1899" y="622"/>
                                                        </a:lnTo>
                                                        <a:lnTo>
                                                          <a:pt x="1856" y="647"/>
                                                        </a:lnTo>
                                                        <a:lnTo>
                                                          <a:pt x="1814" y="673"/>
                                                        </a:lnTo>
                                                        <a:lnTo>
                                                          <a:pt x="1772" y="699"/>
                                                        </a:lnTo>
                                                        <a:lnTo>
                                                          <a:pt x="1732" y="725"/>
                                                        </a:lnTo>
                                                        <a:lnTo>
                                                          <a:pt x="1692" y="751"/>
                                                        </a:lnTo>
                                                        <a:lnTo>
                                                          <a:pt x="1653" y="778"/>
                                                        </a:lnTo>
                                                        <a:lnTo>
                                                          <a:pt x="1615" y="804"/>
                                                        </a:lnTo>
                                                        <a:lnTo>
                                                          <a:pt x="1578" y="831"/>
                                                        </a:lnTo>
                                                        <a:lnTo>
                                                          <a:pt x="1497" y="831"/>
                                                        </a:lnTo>
                                                        <a:lnTo>
                                                          <a:pt x="1416" y="832"/>
                                                        </a:lnTo>
                                                        <a:lnTo>
                                                          <a:pt x="1335" y="836"/>
                                                        </a:lnTo>
                                                        <a:lnTo>
                                                          <a:pt x="1254" y="841"/>
                                                        </a:lnTo>
                                                        <a:lnTo>
                                                          <a:pt x="1174" y="848"/>
                                                        </a:lnTo>
                                                        <a:lnTo>
                                                          <a:pt x="1094" y="859"/>
                                                        </a:lnTo>
                                                        <a:lnTo>
                                                          <a:pt x="1014" y="870"/>
                                                        </a:lnTo>
                                                        <a:lnTo>
                                                          <a:pt x="933" y="883"/>
                                                        </a:lnTo>
                                                        <a:lnTo>
                                                          <a:pt x="893" y="890"/>
                                                        </a:lnTo>
                                                        <a:lnTo>
                                                          <a:pt x="854" y="899"/>
                                                        </a:lnTo>
                                                        <a:lnTo>
                                                          <a:pt x="814" y="907"/>
                                                        </a:lnTo>
                                                        <a:lnTo>
                                                          <a:pt x="775" y="916"/>
                                                        </a:lnTo>
                                                        <a:lnTo>
                                                          <a:pt x="736" y="926"/>
                                                        </a:lnTo>
                                                        <a:lnTo>
                                                          <a:pt x="697" y="937"/>
                                                        </a:lnTo>
                                                        <a:lnTo>
                                                          <a:pt x="658" y="947"/>
                                                        </a:lnTo>
                                                        <a:lnTo>
                                                          <a:pt x="619" y="958"/>
                                                        </a:lnTo>
                                                        <a:lnTo>
                                                          <a:pt x="581" y="971"/>
                                                        </a:lnTo>
                                                        <a:lnTo>
                                                          <a:pt x="542" y="983"/>
                                                        </a:lnTo>
                                                        <a:lnTo>
                                                          <a:pt x="504" y="996"/>
                                                        </a:lnTo>
                                                        <a:lnTo>
                                                          <a:pt x="466" y="1011"/>
                                                        </a:lnTo>
                                                        <a:lnTo>
                                                          <a:pt x="428" y="1025"/>
                                                        </a:lnTo>
                                                        <a:lnTo>
                                                          <a:pt x="391" y="1040"/>
                                                        </a:lnTo>
                                                        <a:lnTo>
                                                          <a:pt x="353" y="1056"/>
                                                        </a:lnTo>
                                                        <a:lnTo>
                                                          <a:pt x="316" y="1072"/>
                                                        </a:lnTo>
                                                        <a:lnTo>
                                                          <a:pt x="293" y="1083"/>
                                                        </a:lnTo>
                                                        <a:lnTo>
                                                          <a:pt x="269" y="1095"/>
                                                        </a:lnTo>
                                                        <a:lnTo>
                                                          <a:pt x="246" y="1106"/>
                                                        </a:lnTo>
                                                        <a:lnTo>
                                                          <a:pt x="222" y="1117"/>
                                                        </a:lnTo>
                                                        <a:lnTo>
                                                          <a:pt x="199" y="1130"/>
                                                        </a:lnTo>
                                                        <a:lnTo>
                                                          <a:pt x="177" y="1142"/>
                                                        </a:lnTo>
                                                        <a:lnTo>
                                                          <a:pt x="153" y="1154"/>
                                                        </a:lnTo>
                                                        <a:lnTo>
                                                          <a:pt x="131" y="1167"/>
                                                        </a:lnTo>
                                                        <a:lnTo>
                                                          <a:pt x="105" y="1181"/>
                                                        </a:lnTo>
                                                        <a:lnTo>
                                                          <a:pt x="80" y="1194"/>
                                                        </a:lnTo>
                                                        <a:lnTo>
                                                          <a:pt x="68" y="1201"/>
                                                        </a:lnTo>
                                                        <a:lnTo>
                                                          <a:pt x="57" y="1208"/>
                                                        </a:lnTo>
                                                        <a:lnTo>
                                                          <a:pt x="45" y="1215"/>
                                                        </a:lnTo>
                                                        <a:lnTo>
                                                          <a:pt x="36" y="1223"/>
                                                        </a:lnTo>
                                                        <a:lnTo>
                                                          <a:pt x="27" y="1231"/>
                                                        </a:lnTo>
                                                        <a:lnTo>
                                                          <a:pt x="19" y="1240"/>
                                                        </a:lnTo>
                                                        <a:lnTo>
                                                          <a:pt x="13" y="1251"/>
                                                        </a:lnTo>
                                                        <a:lnTo>
                                                          <a:pt x="7" y="1261"/>
                                                        </a:lnTo>
                                                        <a:lnTo>
                                                          <a:pt x="3" y="1273"/>
                                                        </a:lnTo>
                                                        <a:lnTo>
                                                          <a:pt x="1" y="1287"/>
                                                        </a:lnTo>
                                                        <a:lnTo>
                                                          <a:pt x="0" y="1301"/>
                                                        </a:lnTo>
                                                        <a:lnTo>
                                                          <a:pt x="2" y="1317"/>
                                                        </a:lnTo>
                                                        <a:lnTo>
                                                          <a:pt x="2" y="1313"/>
                                                        </a:lnTo>
                                                        <a:lnTo>
                                                          <a:pt x="3" y="1309"/>
                                                        </a:lnTo>
                                                        <a:lnTo>
                                                          <a:pt x="6" y="1304"/>
                                                        </a:lnTo>
                                                        <a:lnTo>
                                                          <a:pt x="11" y="1299"/>
                                                        </a:lnTo>
                                                        <a:lnTo>
                                                          <a:pt x="23" y="1289"/>
                                                        </a:lnTo>
                                                        <a:lnTo>
                                                          <a:pt x="38" y="1278"/>
                                                        </a:lnTo>
                                                        <a:lnTo>
                                                          <a:pt x="57" y="1267"/>
                                                        </a:lnTo>
                                                        <a:lnTo>
                                                          <a:pt x="78" y="1256"/>
                                                        </a:lnTo>
                                                        <a:lnTo>
                                                          <a:pt x="102" y="1245"/>
                                                        </a:lnTo>
                                                        <a:lnTo>
                                                          <a:pt x="126" y="1234"/>
                                                        </a:lnTo>
                                                        <a:lnTo>
                                                          <a:pt x="176" y="1213"/>
                                                        </a:lnTo>
                                                        <a:lnTo>
                                                          <a:pt x="221" y="1194"/>
                                                        </a:lnTo>
                                                        <a:lnTo>
                                                          <a:pt x="258" y="1181"/>
                                                        </a:lnTo>
                                                        <a:lnTo>
                                                          <a:pt x="279" y="1172"/>
                                                        </a:lnTo>
                                                        <a:lnTo>
                                                          <a:pt x="324" y="1154"/>
                                                        </a:lnTo>
                                                        <a:lnTo>
                                                          <a:pt x="369" y="1138"/>
                                                        </a:lnTo>
                                                        <a:lnTo>
                                                          <a:pt x="414" y="1121"/>
                                                        </a:lnTo>
                                                        <a:lnTo>
                                                          <a:pt x="459" y="1106"/>
                                                        </a:lnTo>
                                                        <a:lnTo>
                                                          <a:pt x="505" y="1091"/>
                                                        </a:lnTo>
                                                        <a:lnTo>
                                                          <a:pt x="551" y="1076"/>
                                                        </a:lnTo>
                                                        <a:lnTo>
                                                          <a:pt x="597" y="1063"/>
                                                        </a:lnTo>
                                                        <a:lnTo>
                                                          <a:pt x="643" y="1051"/>
                                                        </a:lnTo>
                                                        <a:lnTo>
                                                          <a:pt x="692" y="1038"/>
                                                        </a:lnTo>
                                                        <a:lnTo>
                                                          <a:pt x="740" y="1026"/>
                                                        </a:lnTo>
                                                        <a:lnTo>
                                                          <a:pt x="790" y="1016"/>
                                                        </a:lnTo>
                                                        <a:lnTo>
                                                          <a:pt x="839" y="1005"/>
                                                        </a:lnTo>
                                                        <a:lnTo>
                                                          <a:pt x="888" y="995"/>
                                                        </a:lnTo>
                                                        <a:lnTo>
                                                          <a:pt x="938" y="987"/>
                                                        </a:lnTo>
                                                        <a:lnTo>
                                                          <a:pt x="988" y="979"/>
                                                        </a:lnTo>
                                                        <a:lnTo>
                                                          <a:pt x="1037" y="972"/>
                                                        </a:lnTo>
                                                        <a:lnTo>
                                                          <a:pt x="1087" y="964"/>
                                                        </a:lnTo>
                                                        <a:lnTo>
                                                          <a:pt x="1137" y="959"/>
                                                        </a:lnTo>
                                                        <a:lnTo>
                                                          <a:pt x="1187" y="954"/>
                                                        </a:lnTo>
                                                        <a:lnTo>
                                                          <a:pt x="1237" y="949"/>
                                                        </a:lnTo>
                                                        <a:lnTo>
                                                          <a:pt x="1287" y="946"/>
                                                        </a:lnTo>
                                                        <a:lnTo>
                                                          <a:pt x="1337" y="943"/>
                                                        </a:lnTo>
                                                        <a:lnTo>
                                                          <a:pt x="1387" y="940"/>
                                                        </a:lnTo>
                                                        <a:lnTo>
                                                          <a:pt x="1437" y="939"/>
                                                        </a:lnTo>
                                                        <a:lnTo>
                                                          <a:pt x="1377" y="989"/>
                                                        </a:lnTo>
                                                        <a:lnTo>
                                                          <a:pt x="1318" y="1039"/>
                                                        </a:lnTo>
                                                        <a:lnTo>
                                                          <a:pt x="1263" y="1090"/>
                                                        </a:lnTo>
                                                        <a:lnTo>
                                                          <a:pt x="1211" y="1140"/>
                                                        </a:lnTo>
                                                        <a:lnTo>
                                                          <a:pt x="1160" y="1189"/>
                                                        </a:lnTo>
                                                        <a:lnTo>
                                                          <a:pt x="1113" y="1238"/>
                                                        </a:lnTo>
                                                        <a:lnTo>
                                                          <a:pt x="1068" y="1288"/>
                                                        </a:lnTo>
                                                        <a:lnTo>
                                                          <a:pt x="1026" y="1336"/>
                                                        </a:lnTo>
                                                        <a:lnTo>
                                                          <a:pt x="986" y="1383"/>
                                                        </a:lnTo>
                                                        <a:lnTo>
                                                          <a:pt x="949" y="1429"/>
                                                        </a:lnTo>
                                                        <a:lnTo>
                                                          <a:pt x="913" y="1475"/>
                                                        </a:lnTo>
                                                        <a:lnTo>
                                                          <a:pt x="880" y="1520"/>
                                                        </a:lnTo>
                                                        <a:lnTo>
                                                          <a:pt x="849" y="1563"/>
                                                        </a:lnTo>
                                                        <a:lnTo>
                                                          <a:pt x="821" y="1605"/>
                                                        </a:lnTo>
                                                        <a:lnTo>
                                                          <a:pt x="794" y="1646"/>
                                                        </a:lnTo>
                                                        <a:lnTo>
                                                          <a:pt x="769" y="1685"/>
                                                        </a:lnTo>
                                                        <a:lnTo>
                                                          <a:pt x="747" y="1722"/>
                                                        </a:lnTo>
                                                        <a:lnTo>
                                                          <a:pt x="726" y="1758"/>
                                                        </a:lnTo>
                                                        <a:lnTo>
                                                          <a:pt x="708" y="1793"/>
                                                        </a:lnTo>
                                                        <a:lnTo>
                                                          <a:pt x="690" y="1824"/>
                                                        </a:lnTo>
                                                        <a:lnTo>
                                                          <a:pt x="661" y="1883"/>
                                                        </a:lnTo>
                                                        <a:lnTo>
                                                          <a:pt x="638" y="1932"/>
                                                        </a:lnTo>
                                                        <a:lnTo>
                                                          <a:pt x="610" y="2002"/>
                                                        </a:lnTo>
                                                        <a:lnTo>
                                                          <a:pt x="601" y="2027"/>
                                                        </a:lnTo>
                                                        <a:lnTo>
                                                          <a:pt x="615" y="2002"/>
                                                        </a:lnTo>
                                                        <a:lnTo>
                                                          <a:pt x="658" y="1930"/>
                                                        </a:lnTo>
                                                        <a:lnTo>
                                                          <a:pt x="691" y="1879"/>
                                                        </a:lnTo>
                                                        <a:lnTo>
                                                          <a:pt x="732" y="1819"/>
                                                        </a:lnTo>
                                                        <a:lnTo>
                                                          <a:pt x="756" y="1786"/>
                                                        </a:lnTo>
                                                        <a:lnTo>
                                                          <a:pt x="783" y="1753"/>
                                                        </a:lnTo>
                                                        <a:lnTo>
                                                          <a:pt x="810" y="1716"/>
                                                        </a:lnTo>
                                                        <a:lnTo>
                                                          <a:pt x="840" y="1678"/>
                                                        </a:lnTo>
                                                        <a:lnTo>
                                                          <a:pt x="873" y="1639"/>
                                                        </a:lnTo>
                                                        <a:lnTo>
                                                          <a:pt x="908" y="1598"/>
                                                        </a:lnTo>
                                                        <a:lnTo>
                                                          <a:pt x="944" y="1554"/>
                                                        </a:lnTo>
                                                        <a:lnTo>
                                                          <a:pt x="984" y="1511"/>
                                                        </a:lnTo>
                                                        <a:lnTo>
                                                          <a:pt x="1025" y="1467"/>
                                                        </a:lnTo>
                                                        <a:lnTo>
                                                          <a:pt x="1069" y="1421"/>
                                                        </a:lnTo>
                                                        <a:lnTo>
                                                          <a:pt x="1115" y="1375"/>
                                                        </a:lnTo>
                                                        <a:lnTo>
                                                          <a:pt x="1163" y="1328"/>
                                                        </a:lnTo>
                                                        <a:lnTo>
                                                          <a:pt x="1215" y="1280"/>
                                                        </a:lnTo>
                                                        <a:lnTo>
                                                          <a:pt x="1269" y="1232"/>
                                                        </a:lnTo>
                                                        <a:lnTo>
                                                          <a:pt x="1325" y="1183"/>
                                                        </a:lnTo>
                                                        <a:lnTo>
                                                          <a:pt x="1384" y="1135"/>
                                                        </a:lnTo>
                                                        <a:lnTo>
                                                          <a:pt x="1445" y="1085"/>
                                                        </a:lnTo>
                                                        <a:lnTo>
                                                          <a:pt x="1509" y="1036"/>
                                                        </a:lnTo>
                                                        <a:lnTo>
                                                          <a:pt x="1576" y="987"/>
                                                        </a:lnTo>
                                                        <a:lnTo>
                                                          <a:pt x="1645" y="938"/>
                                                        </a:lnTo>
                                                        <a:lnTo>
                                                          <a:pt x="1718" y="941"/>
                                                        </a:lnTo>
                                                        <a:lnTo>
                                                          <a:pt x="1791" y="944"/>
                                                        </a:lnTo>
                                                        <a:lnTo>
                                                          <a:pt x="1864" y="949"/>
                                                        </a:lnTo>
                                                        <a:lnTo>
                                                          <a:pt x="1936" y="956"/>
                                                        </a:lnTo>
                                                        <a:lnTo>
                                                          <a:pt x="2008" y="963"/>
                                                        </a:lnTo>
                                                        <a:lnTo>
                                                          <a:pt x="2081" y="973"/>
                                                        </a:lnTo>
                                                        <a:lnTo>
                                                          <a:pt x="2153" y="982"/>
                                                        </a:lnTo>
                                                        <a:lnTo>
                                                          <a:pt x="2225" y="993"/>
                                                        </a:lnTo>
                                                        <a:lnTo>
                                                          <a:pt x="2371" y="1021"/>
                                                        </a:lnTo>
                                                        <a:lnTo>
                                                          <a:pt x="2511" y="1053"/>
                                                        </a:lnTo>
                                                        <a:lnTo>
                                                          <a:pt x="2648" y="1089"/>
                                                        </a:lnTo>
                                                        <a:lnTo>
                                                          <a:pt x="2778" y="1130"/>
                                                        </a:lnTo>
                                                        <a:lnTo>
                                                          <a:pt x="2904" y="1174"/>
                                                        </a:lnTo>
                                                        <a:lnTo>
                                                          <a:pt x="3026" y="1222"/>
                                                        </a:lnTo>
                                                        <a:lnTo>
                                                          <a:pt x="3142" y="1272"/>
                                                        </a:lnTo>
                                                        <a:lnTo>
                                                          <a:pt x="3253" y="1326"/>
                                                        </a:lnTo>
                                                        <a:lnTo>
                                                          <a:pt x="3360" y="1382"/>
                                                        </a:lnTo>
                                                        <a:lnTo>
                                                          <a:pt x="3462" y="1440"/>
                                                        </a:lnTo>
                                                        <a:lnTo>
                                                          <a:pt x="3559" y="1499"/>
                                                        </a:lnTo>
                                                        <a:lnTo>
                                                          <a:pt x="3652" y="1560"/>
                                                        </a:lnTo>
                                                        <a:lnTo>
                                                          <a:pt x="3740" y="1620"/>
                                                        </a:lnTo>
                                                        <a:lnTo>
                                                          <a:pt x="3823" y="1682"/>
                                                        </a:lnTo>
                                                        <a:lnTo>
                                                          <a:pt x="3901" y="1743"/>
                                                        </a:lnTo>
                                                        <a:lnTo>
                                                          <a:pt x="3975" y="1805"/>
                                                        </a:lnTo>
                                                        <a:lnTo>
                                                          <a:pt x="4044" y="1864"/>
                                                        </a:lnTo>
                                                        <a:lnTo>
                                                          <a:pt x="4109" y="1924"/>
                                                        </a:lnTo>
                                                        <a:lnTo>
                                                          <a:pt x="4169" y="1981"/>
                                                        </a:lnTo>
                                                        <a:lnTo>
                                                          <a:pt x="4224" y="2038"/>
                                                        </a:lnTo>
                                                        <a:lnTo>
                                                          <a:pt x="4275" y="2091"/>
                                                        </a:lnTo>
                                                        <a:lnTo>
                                                          <a:pt x="4321" y="2141"/>
                                                        </a:lnTo>
                                                        <a:lnTo>
                                                          <a:pt x="4363" y="2190"/>
                                                        </a:lnTo>
                                                        <a:lnTo>
                                                          <a:pt x="4400" y="2234"/>
                                                        </a:lnTo>
                                                        <a:lnTo>
                                                          <a:pt x="4433" y="2275"/>
                                                        </a:lnTo>
                                                        <a:lnTo>
                                                          <a:pt x="4462" y="2311"/>
                                                        </a:lnTo>
                                                        <a:lnTo>
                                                          <a:pt x="4485" y="2343"/>
                                                        </a:lnTo>
                                                        <a:lnTo>
                                                          <a:pt x="4505" y="2369"/>
                                                        </a:lnTo>
                                                        <a:lnTo>
                                                          <a:pt x="4532" y="2407"/>
                                                        </a:lnTo>
                                                        <a:lnTo>
                                                          <a:pt x="4540" y="2421"/>
                                                        </a:lnTo>
                                                        <a:lnTo>
                                                          <a:pt x="4537" y="2401"/>
                                                        </a:lnTo>
                                                        <a:lnTo>
                                                          <a:pt x="4530" y="2376"/>
                                                        </a:lnTo>
                                                        <a:lnTo>
                                                          <a:pt x="4517" y="2347"/>
                                                        </a:lnTo>
                                                        <a:lnTo>
                                                          <a:pt x="4500" y="2313"/>
                                                        </a:lnTo>
                                                        <a:lnTo>
                                                          <a:pt x="4477" y="2275"/>
                                                        </a:lnTo>
                                                        <a:lnTo>
                                                          <a:pt x="4450" y="2233"/>
                                                        </a:lnTo>
                                                        <a:lnTo>
                                                          <a:pt x="4420" y="2187"/>
                                                        </a:lnTo>
                                                        <a:lnTo>
                                                          <a:pt x="4383" y="2137"/>
                                                        </a:lnTo>
                                                        <a:lnTo>
                                                          <a:pt x="4342" y="2086"/>
                                                        </a:lnTo>
                                                        <a:lnTo>
                                                          <a:pt x="4297" y="2032"/>
                                                        </a:lnTo>
                                                        <a:lnTo>
                                                          <a:pt x="4246" y="1974"/>
                                                        </a:lnTo>
                                                        <a:lnTo>
                                                          <a:pt x="4192" y="1916"/>
                                                        </a:lnTo>
                                                        <a:lnTo>
                                                          <a:pt x="4133" y="1856"/>
                                                        </a:lnTo>
                                                        <a:lnTo>
                                                          <a:pt x="4070" y="1795"/>
                                                        </a:lnTo>
                                                        <a:lnTo>
                                                          <a:pt x="4002" y="1733"/>
                                                        </a:lnTo>
                                                        <a:lnTo>
                                                          <a:pt x="3929" y="1670"/>
                                                        </a:lnTo>
                                                        <a:lnTo>
                                                          <a:pt x="3853" y="1608"/>
                                                        </a:lnTo>
                                                        <a:lnTo>
                                                          <a:pt x="3772" y="1545"/>
                                                        </a:lnTo>
                                                        <a:lnTo>
                                                          <a:pt x="3687" y="1483"/>
                                                        </a:lnTo>
                                                        <a:lnTo>
                                                          <a:pt x="3597" y="1422"/>
                                                        </a:lnTo>
                                                        <a:lnTo>
                                                          <a:pt x="3504" y="1363"/>
                                                        </a:lnTo>
                                                        <a:lnTo>
                                                          <a:pt x="3406" y="1304"/>
                                                        </a:lnTo>
                                                        <a:lnTo>
                                                          <a:pt x="3304" y="1248"/>
                                                        </a:lnTo>
                                                        <a:lnTo>
                                                          <a:pt x="3198" y="1193"/>
                                                        </a:lnTo>
                                                        <a:lnTo>
                                                          <a:pt x="3088" y="1142"/>
                                                        </a:lnTo>
                                                        <a:lnTo>
                                                          <a:pt x="2974" y="1094"/>
                                                        </a:lnTo>
                                                        <a:lnTo>
                                                          <a:pt x="2856" y="1049"/>
                                                        </a:lnTo>
                                                        <a:lnTo>
                                                          <a:pt x="2735" y="1006"/>
                                                        </a:lnTo>
                                                        <a:lnTo>
                                                          <a:pt x="2609" y="968"/>
                                                        </a:lnTo>
                                                        <a:lnTo>
                                                          <a:pt x="2479" y="936"/>
                                                        </a:lnTo>
                                                        <a:lnTo>
                                                          <a:pt x="2346" y="907"/>
                                                        </a:lnTo>
                                                        <a:lnTo>
                                                          <a:pt x="2209" y="883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gradFill flip="none" rotWithShape="1">
                                                    <a:gsLst>
                                                      <a:gs pos="0">
                                                        <a:schemeClr val="accent3">
                                                          <a:lumMod val="60000"/>
                                                          <a:lumOff val="40000"/>
                                                          <a:alpha val="65000"/>
                                                        </a:schemeClr>
                                                      </a:gs>
                                                      <a:gs pos="50000">
                                                        <a:schemeClr val="accent3">
                                                          <a:lumMod val="40000"/>
                                                          <a:lumOff val="60000"/>
                                                          <a:alpha val="45000"/>
                                                        </a:schemeClr>
                                                      </a:gs>
                                                      <a:gs pos="100000">
                                                        <a:schemeClr val="accent3">
                                                          <a:lumMod val="20000"/>
                                                          <a:lumOff val="80000"/>
                                                          <a:alpha val="18000"/>
                                                        </a:schemeClr>
                                                      </a:gs>
                                                    </a:gsLst>
                                                    <a:lin ang="16200000" scaled="1"/>
                                                    <a:tileRect/>
                                                  </a:gra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170" name="Freeform 126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278172" y="5173464"/>
                                                    <a:ext cx="755650" cy="224468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2231" y="0"/>
                                                      </a:cxn>
                                                      <a:cxn ang="0">
                                                        <a:pos x="1926" y="7"/>
                                                      </a:cxn>
                                                      <a:cxn ang="0">
                                                        <a:pos x="1647" y="33"/>
                                                      </a:cxn>
                                                      <a:cxn ang="0">
                                                        <a:pos x="1392" y="77"/>
                                                      </a:cxn>
                                                      <a:cxn ang="0">
                                                        <a:pos x="1161" y="136"/>
                                                      </a:cxn>
                                                      <a:cxn ang="0">
                                                        <a:pos x="955" y="206"/>
                                                      </a:cxn>
                                                      <a:cxn ang="0">
                                                        <a:pos x="770" y="284"/>
                                                      </a:cxn>
                                                      <a:cxn ang="0">
                                                        <a:pos x="607" y="367"/>
                                                      </a:cxn>
                                                      <a:cxn ang="0">
                                                        <a:pos x="466" y="453"/>
                                                      </a:cxn>
                                                      <a:cxn ang="0">
                                                        <a:pos x="345" y="538"/>
                                                      </a:cxn>
                                                      <a:cxn ang="0">
                                                        <a:pos x="243" y="620"/>
                                                      </a:cxn>
                                                      <a:cxn ang="0">
                                                        <a:pos x="160" y="696"/>
                                                      </a:cxn>
                                                      <a:cxn ang="0">
                                                        <a:pos x="95" y="762"/>
                                                      </a:cxn>
                                                      <a:cxn ang="0">
                                                        <a:pos x="48" y="816"/>
                                                      </a:cxn>
                                                      <a:cxn ang="0">
                                                        <a:pos x="8" y="869"/>
                                                      </a:cxn>
                                                      <a:cxn ang="0">
                                                        <a:pos x="10" y="870"/>
                                                      </a:cxn>
                                                      <a:cxn ang="0">
                                                        <a:pos x="59" y="822"/>
                                                      </a:cxn>
                                                      <a:cxn ang="0">
                                                        <a:pos x="116" y="774"/>
                                                      </a:cxn>
                                                      <a:cxn ang="0">
                                                        <a:pos x="191" y="715"/>
                                                      </a:cxn>
                                                      <a:cxn ang="0">
                                                        <a:pos x="285" y="647"/>
                                                      </a:cxn>
                                                      <a:cxn ang="0">
                                                        <a:pos x="398" y="574"/>
                                                      </a:cxn>
                                                      <a:cxn ang="0">
                                                        <a:pos x="530" y="498"/>
                                                      </a:cxn>
                                                      <a:cxn ang="0">
                                                        <a:pos x="681" y="422"/>
                                                      </a:cxn>
                                                      <a:cxn ang="0">
                                                        <a:pos x="851" y="348"/>
                                                      </a:cxn>
                                                      <a:cxn ang="0">
                                                        <a:pos x="1040" y="280"/>
                                                      </a:cxn>
                                                      <a:cxn ang="0">
                                                        <a:pos x="1247" y="219"/>
                                                      </a:cxn>
                                                      <a:cxn ang="0">
                                                        <a:pos x="1473" y="169"/>
                                                      </a:cxn>
                                                      <a:cxn ang="0">
                                                        <a:pos x="1719" y="132"/>
                                                      </a:cxn>
                                                      <a:cxn ang="0">
                                                        <a:pos x="1983" y="110"/>
                                                      </a:cxn>
                                                      <a:cxn ang="0">
                                                        <a:pos x="2267" y="108"/>
                                                      </a:cxn>
                                                      <a:cxn ang="0">
                                                        <a:pos x="2559" y="127"/>
                                                      </a:cxn>
                                                      <a:cxn ang="0">
                                                        <a:pos x="2833" y="167"/>
                                                      </a:cxn>
                                                      <a:cxn ang="0">
                                                        <a:pos x="3088" y="225"/>
                                                      </a:cxn>
                                                      <a:cxn ang="0">
                                                        <a:pos x="3326" y="299"/>
                                                      </a:cxn>
                                                      <a:cxn ang="0">
                                                        <a:pos x="3545" y="386"/>
                                                      </a:cxn>
                                                      <a:cxn ang="0">
                                                        <a:pos x="3746" y="483"/>
                                                      </a:cxn>
                                                      <a:cxn ang="0">
                                                        <a:pos x="3930" y="585"/>
                                                      </a:cxn>
                                                      <a:cxn ang="0">
                                                        <a:pos x="4094" y="692"/>
                                                      </a:cxn>
                                                      <a:cxn ang="0">
                                                        <a:pos x="4241" y="800"/>
                                                      </a:cxn>
                                                      <a:cxn ang="0">
                                                        <a:pos x="4369" y="904"/>
                                                      </a:cxn>
                                                      <a:cxn ang="0">
                                                        <a:pos x="4479" y="1002"/>
                                                      </a:cxn>
                                                      <a:cxn ang="0">
                                                        <a:pos x="4571" y="1092"/>
                                                      </a:cxn>
                                                      <a:cxn ang="0">
                                                        <a:pos x="4644" y="1170"/>
                                                      </a:cxn>
                                                      <a:cxn ang="0">
                                                        <a:pos x="4700" y="1233"/>
                                                      </a:cxn>
                                                      <a:cxn ang="0">
                                                        <a:pos x="4748" y="1294"/>
                                                      </a:cxn>
                                                      <a:cxn ang="0">
                                                        <a:pos x="4753" y="1286"/>
                                                      </a:cxn>
                                                      <a:cxn ang="0">
                                                        <a:pos x="4730" y="1234"/>
                                                      </a:cxn>
                                                      <a:cxn ang="0">
                                                        <a:pos x="4687" y="1166"/>
                                                      </a:cxn>
                                                      <a:cxn ang="0">
                                                        <a:pos x="4626" y="1083"/>
                                                      </a:cxn>
                                                      <a:cxn ang="0">
                                                        <a:pos x="4545" y="990"/>
                                                      </a:cxn>
                                                      <a:cxn ang="0">
                                                        <a:pos x="4444" y="888"/>
                                                      </a:cxn>
                                                      <a:cxn ang="0">
                                                        <a:pos x="4327" y="781"/>
                                                      </a:cxn>
                                                      <a:cxn ang="0">
                                                        <a:pos x="4191" y="672"/>
                                                      </a:cxn>
                                                      <a:cxn ang="0">
                                                        <a:pos x="4038" y="561"/>
                                                      </a:cxn>
                                                      <a:cxn ang="0">
                                                        <a:pos x="3869" y="454"/>
                                                      </a:cxn>
                                                      <a:cxn ang="0">
                                                        <a:pos x="3683" y="351"/>
                                                      </a:cxn>
                                                      <a:cxn ang="0">
                                                        <a:pos x="3482" y="257"/>
                                                      </a:cxn>
                                                      <a:cxn ang="0">
                                                        <a:pos x="3265" y="174"/>
                                                      </a:cxn>
                                                      <a:cxn ang="0">
                                                        <a:pos x="3034" y="103"/>
                                                      </a:cxn>
                                                      <a:cxn ang="0">
                                                        <a:pos x="2788" y="50"/>
                                                      </a:cxn>
                                                      <a:cxn ang="0">
                                                        <a:pos x="2528" y="15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4757" h="1306">
                                                        <a:moveTo>
                                                          <a:pt x="2394" y="6"/>
                                                        </a:moveTo>
                                                        <a:lnTo>
                                                          <a:pt x="2231" y="0"/>
                                                        </a:lnTo>
                                                        <a:lnTo>
                                                          <a:pt x="2076" y="0"/>
                                                        </a:lnTo>
                                                        <a:lnTo>
                                                          <a:pt x="1926" y="7"/>
                                                        </a:lnTo>
                                                        <a:lnTo>
                                                          <a:pt x="1783" y="18"/>
                                                        </a:lnTo>
                                                        <a:lnTo>
                                                          <a:pt x="1647" y="33"/>
                                                        </a:lnTo>
                                                        <a:lnTo>
                                                          <a:pt x="1516" y="54"/>
                                                        </a:lnTo>
                                                        <a:lnTo>
                                                          <a:pt x="1392" y="77"/>
                                                        </a:lnTo>
                                                        <a:lnTo>
                                                          <a:pt x="1274" y="105"/>
                                                        </a:lnTo>
                                                        <a:lnTo>
                                                          <a:pt x="1161" y="136"/>
                                                        </a:lnTo>
                                                        <a:lnTo>
                                                          <a:pt x="1055" y="170"/>
                                                        </a:lnTo>
                                                        <a:lnTo>
                                                          <a:pt x="955" y="206"/>
                                                        </a:lnTo>
                                                        <a:lnTo>
                                                          <a:pt x="859" y="244"/>
                                                        </a:lnTo>
                                                        <a:lnTo>
                                                          <a:pt x="770" y="284"/>
                                                        </a:lnTo>
                                                        <a:lnTo>
                                                          <a:pt x="686" y="325"/>
                                                        </a:lnTo>
                                                        <a:lnTo>
                                                          <a:pt x="607" y="367"/>
                                                        </a:lnTo>
                                                        <a:lnTo>
                                                          <a:pt x="534" y="410"/>
                                                        </a:lnTo>
                                                        <a:lnTo>
                                                          <a:pt x="466" y="453"/>
                                                        </a:lnTo>
                                                        <a:lnTo>
                                                          <a:pt x="402" y="495"/>
                                                        </a:lnTo>
                                                        <a:lnTo>
                                                          <a:pt x="345" y="538"/>
                                                        </a:lnTo>
                                                        <a:lnTo>
                                                          <a:pt x="291" y="579"/>
                                                        </a:lnTo>
                                                        <a:lnTo>
                                                          <a:pt x="243" y="620"/>
                                                        </a:lnTo>
                                                        <a:lnTo>
                                                          <a:pt x="199" y="659"/>
                                                        </a:lnTo>
                                                        <a:lnTo>
                                                          <a:pt x="160" y="696"/>
                                                        </a:lnTo>
                                                        <a:lnTo>
                                                          <a:pt x="125" y="730"/>
                                                        </a:lnTo>
                                                        <a:lnTo>
                                                          <a:pt x="95" y="762"/>
                                                        </a:lnTo>
                                                        <a:lnTo>
                                                          <a:pt x="70" y="791"/>
                                                        </a:lnTo>
                                                        <a:lnTo>
                                                          <a:pt x="48" y="816"/>
                                                        </a:lnTo>
                                                        <a:lnTo>
                                                          <a:pt x="31" y="838"/>
                                                        </a:lnTo>
                                                        <a:lnTo>
                                                          <a:pt x="8" y="869"/>
                                                        </a:lnTo>
                                                        <a:lnTo>
                                                          <a:pt x="0" y="879"/>
                                                        </a:lnTo>
                                                        <a:lnTo>
                                                          <a:pt x="10" y="870"/>
                                                        </a:lnTo>
                                                        <a:lnTo>
                                                          <a:pt x="38" y="842"/>
                                                        </a:lnTo>
                                                        <a:lnTo>
                                                          <a:pt x="59" y="822"/>
                                                        </a:lnTo>
                                                        <a:lnTo>
                                                          <a:pt x="85" y="800"/>
                                                        </a:lnTo>
                                                        <a:lnTo>
                                                          <a:pt x="116" y="774"/>
                                                        </a:lnTo>
                                                        <a:lnTo>
                                                          <a:pt x="151" y="746"/>
                                                        </a:lnTo>
                                                        <a:lnTo>
                                                          <a:pt x="191" y="715"/>
                                                        </a:lnTo>
                                                        <a:lnTo>
                                                          <a:pt x="236" y="682"/>
                                                        </a:lnTo>
                                                        <a:lnTo>
                                                          <a:pt x="285" y="647"/>
                                                        </a:lnTo>
                                                        <a:lnTo>
                                                          <a:pt x="340" y="611"/>
                                                        </a:lnTo>
                                                        <a:lnTo>
                                                          <a:pt x="398" y="574"/>
                                                        </a:lnTo>
                                                        <a:lnTo>
                                                          <a:pt x="462" y="536"/>
                                                        </a:lnTo>
                                                        <a:lnTo>
                                                          <a:pt x="530" y="498"/>
                                                        </a:lnTo>
                                                        <a:lnTo>
                                                          <a:pt x="604" y="460"/>
                                                        </a:lnTo>
                                                        <a:lnTo>
                                                          <a:pt x="681" y="422"/>
                                                        </a:lnTo>
                                                        <a:lnTo>
                                                          <a:pt x="764" y="384"/>
                                                        </a:lnTo>
                                                        <a:lnTo>
                                                          <a:pt x="851" y="348"/>
                                                        </a:lnTo>
                                                        <a:lnTo>
                                                          <a:pt x="942" y="313"/>
                                                        </a:lnTo>
                                                        <a:lnTo>
                                                          <a:pt x="1040" y="280"/>
                                                        </a:lnTo>
                                                        <a:lnTo>
                                                          <a:pt x="1140" y="248"/>
                                                        </a:lnTo>
                                                        <a:lnTo>
                                                          <a:pt x="1247" y="219"/>
                                                        </a:lnTo>
                                                        <a:lnTo>
                                                          <a:pt x="1358" y="192"/>
                                                        </a:lnTo>
                                                        <a:lnTo>
                                                          <a:pt x="1473" y="169"/>
                                                        </a:lnTo>
                                                        <a:lnTo>
                                                          <a:pt x="1594" y="148"/>
                                                        </a:lnTo>
                                                        <a:lnTo>
                                                          <a:pt x="1719" y="132"/>
                                                        </a:lnTo>
                                                        <a:lnTo>
                                                          <a:pt x="1849" y="119"/>
                                                        </a:lnTo>
                                                        <a:lnTo>
                                                          <a:pt x="1983" y="110"/>
                                                        </a:lnTo>
                                                        <a:lnTo>
                                                          <a:pt x="2123" y="107"/>
                                                        </a:lnTo>
                                                        <a:lnTo>
                                                          <a:pt x="2267" y="108"/>
                                                        </a:lnTo>
                                                        <a:lnTo>
                                                          <a:pt x="2415" y="114"/>
                                                        </a:lnTo>
                                                        <a:lnTo>
                                                          <a:pt x="2559" y="127"/>
                                                        </a:lnTo>
                                                        <a:lnTo>
                                                          <a:pt x="2699" y="144"/>
                                                        </a:lnTo>
                                                        <a:lnTo>
                                                          <a:pt x="2833" y="167"/>
                                                        </a:lnTo>
                                                        <a:lnTo>
                                                          <a:pt x="2963" y="193"/>
                                                        </a:lnTo>
                                                        <a:lnTo>
                                                          <a:pt x="3088" y="225"/>
                                                        </a:lnTo>
                                                        <a:lnTo>
                                                          <a:pt x="3209" y="260"/>
                                                        </a:lnTo>
                                                        <a:lnTo>
                                                          <a:pt x="3326" y="299"/>
                                                        </a:lnTo>
                                                        <a:lnTo>
                                                          <a:pt x="3438" y="341"/>
                                                        </a:lnTo>
                                                        <a:lnTo>
                                                          <a:pt x="3545" y="386"/>
                                                        </a:lnTo>
                                                        <a:lnTo>
                                                          <a:pt x="3647" y="434"/>
                                                        </a:lnTo>
                                                        <a:lnTo>
                                                          <a:pt x="3746" y="483"/>
                                                        </a:lnTo>
                                                        <a:lnTo>
                                                          <a:pt x="3840" y="534"/>
                                                        </a:lnTo>
                                                        <a:lnTo>
                                                          <a:pt x="3930" y="585"/>
                                                        </a:lnTo>
                                                        <a:lnTo>
                                                          <a:pt x="4014" y="639"/>
                                                        </a:lnTo>
                                                        <a:lnTo>
                                                          <a:pt x="4094" y="692"/>
                                                        </a:lnTo>
                                                        <a:lnTo>
                                                          <a:pt x="4170" y="747"/>
                                                        </a:lnTo>
                                                        <a:lnTo>
                                                          <a:pt x="4241" y="800"/>
                                                        </a:lnTo>
                                                        <a:lnTo>
                                                          <a:pt x="4307" y="852"/>
                                                        </a:lnTo>
                                                        <a:lnTo>
                                                          <a:pt x="4369" y="904"/>
                                                        </a:lnTo>
                                                        <a:lnTo>
                                                          <a:pt x="4427" y="954"/>
                                                        </a:lnTo>
                                                        <a:lnTo>
                                                          <a:pt x="4479" y="1002"/>
                                                        </a:lnTo>
                                                        <a:lnTo>
                                                          <a:pt x="4527" y="1048"/>
                                                        </a:lnTo>
                                                        <a:lnTo>
                                                          <a:pt x="4571" y="1092"/>
                                                        </a:lnTo>
                                                        <a:lnTo>
                                                          <a:pt x="4610" y="1133"/>
                                                        </a:lnTo>
                                                        <a:lnTo>
                                                          <a:pt x="4644" y="1170"/>
                                                        </a:lnTo>
                                                        <a:lnTo>
                                                          <a:pt x="4674" y="1204"/>
                                                        </a:lnTo>
                                                        <a:lnTo>
                                                          <a:pt x="4700" y="1233"/>
                                                        </a:lnTo>
                                                        <a:lnTo>
                                                          <a:pt x="4720" y="1259"/>
                                                        </a:lnTo>
                                                        <a:lnTo>
                                                          <a:pt x="4748" y="1294"/>
                                                        </a:lnTo>
                                                        <a:lnTo>
                                                          <a:pt x="4757" y="1306"/>
                                                        </a:lnTo>
                                                        <a:lnTo>
                                                          <a:pt x="4753" y="1286"/>
                                                        </a:lnTo>
                                                        <a:lnTo>
                                                          <a:pt x="4745" y="1263"/>
                                                        </a:lnTo>
                                                        <a:lnTo>
                                                          <a:pt x="4730" y="1234"/>
                                                        </a:lnTo>
                                                        <a:lnTo>
                                                          <a:pt x="4712" y="1202"/>
                                                        </a:lnTo>
                                                        <a:lnTo>
                                                          <a:pt x="4687" y="1166"/>
                                                        </a:lnTo>
                                                        <a:lnTo>
                                                          <a:pt x="4659" y="1126"/>
                                                        </a:lnTo>
                                                        <a:lnTo>
                                                          <a:pt x="4626" y="1083"/>
                                                        </a:lnTo>
                                                        <a:lnTo>
                                                          <a:pt x="4588" y="1038"/>
                                                        </a:lnTo>
                                                        <a:lnTo>
                                                          <a:pt x="4545" y="990"/>
                                                        </a:lnTo>
                                                        <a:lnTo>
                                                          <a:pt x="4496" y="940"/>
                                                        </a:lnTo>
                                                        <a:lnTo>
                                                          <a:pt x="4444" y="888"/>
                                                        </a:lnTo>
                                                        <a:lnTo>
                                                          <a:pt x="4388" y="836"/>
                                                        </a:lnTo>
                                                        <a:lnTo>
                                                          <a:pt x="4327" y="781"/>
                                                        </a:lnTo>
                                                        <a:lnTo>
                                                          <a:pt x="4261" y="727"/>
                                                        </a:lnTo>
                                                        <a:lnTo>
                                                          <a:pt x="4191" y="672"/>
                                                        </a:lnTo>
                                                        <a:lnTo>
                                                          <a:pt x="4116" y="616"/>
                                                        </a:lnTo>
                                                        <a:lnTo>
                                                          <a:pt x="4038" y="561"/>
                                                        </a:lnTo>
                                                        <a:lnTo>
                                                          <a:pt x="3955" y="506"/>
                                                        </a:lnTo>
                                                        <a:lnTo>
                                                          <a:pt x="3869" y="454"/>
                                                        </a:lnTo>
                                                        <a:lnTo>
                                                          <a:pt x="3779" y="402"/>
                                                        </a:lnTo>
                                                        <a:lnTo>
                                                          <a:pt x="3683" y="351"/>
                                                        </a:lnTo>
                                                        <a:lnTo>
                                                          <a:pt x="3585" y="303"/>
                                                        </a:lnTo>
                                                        <a:lnTo>
                                                          <a:pt x="3482" y="257"/>
                                                        </a:lnTo>
                                                        <a:lnTo>
                                                          <a:pt x="3375" y="214"/>
                                                        </a:lnTo>
                                                        <a:lnTo>
                                                          <a:pt x="3265" y="174"/>
                                                        </a:lnTo>
                                                        <a:lnTo>
                                                          <a:pt x="3152" y="137"/>
                                                        </a:lnTo>
                                                        <a:lnTo>
                                                          <a:pt x="3034" y="103"/>
                                                        </a:lnTo>
                                                        <a:lnTo>
                                                          <a:pt x="2913" y="74"/>
                                                        </a:lnTo>
                                                        <a:lnTo>
                                                          <a:pt x="2788" y="50"/>
                                                        </a:lnTo>
                                                        <a:lnTo>
                                                          <a:pt x="2660" y="29"/>
                                                        </a:lnTo>
                                                        <a:lnTo>
                                                          <a:pt x="2528" y="15"/>
                                                        </a:lnTo>
                                                        <a:lnTo>
                                                          <a:pt x="2394" y="6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gradFill flip="none" rotWithShape="1">
                                                    <a:gsLst>
                                                      <a:gs pos="0">
                                                        <a:schemeClr val="accent3">
                                                          <a:lumMod val="60000"/>
                                                          <a:lumOff val="40000"/>
                                                          <a:alpha val="65000"/>
                                                        </a:schemeClr>
                                                      </a:gs>
                                                      <a:gs pos="50000">
                                                        <a:schemeClr val="accent3">
                                                          <a:lumMod val="40000"/>
                                                          <a:lumOff val="60000"/>
                                                          <a:alpha val="45000"/>
                                                        </a:schemeClr>
                                                      </a:gs>
                                                      <a:gs pos="100000">
                                                        <a:schemeClr val="accent3">
                                                          <a:lumMod val="20000"/>
                                                          <a:lumOff val="80000"/>
                                                          <a:alpha val="18000"/>
                                                        </a:schemeClr>
                                                      </a:gs>
                                                    </a:gsLst>
                                                    <a:lin ang="16200000" scaled="1"/>
                                                    <a:tileRect/>
                                                  </a:gra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172" name="Freeform 128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2957495" y="4071942"/>
                                                    <a:ext cx="765175" cy="272446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9" y="654"/>
                                                      </a:cxn>
                                                      <a:cxn ang="0">
                                                        <a:pos x="53" y="606"/>
                                                      </a:cxn>
                                                      <a:cxn ang="0">
                                                        <a:pos x="105" y="558"/>
                                                      </a:cxn>
                                                      <a:cxn ang="0">
                                                        <a:pos x="175" y="499"/>
                                                      </a:cxn>
                                                      <a:cxn ang="0">
                                                        <a:pos x="264" y="433"/>
                                                      </a:cxn>
                                                      <a:cxn ang="0">
                                                        <a:pos x="373" y="362"/>
                                                      </a:cxn>
                                                      <a:cxn ang="0">
                                                        <a:pos x="501" y="290"/>
                                                      </a:cxn>
                                                      <a:cxn ang="0">
                                                        <a:pos x="651" y="221"/>
                                                      </a:cxn>
                                                      <a:cxn ang="0">
                                                        <a:pos x="823" y="156"/>
                                                      </a:cxn>
                                                      <a:cxn ang="0">
                                                        <a:pos x="1015" y="98"/>
                                                      </a:cxn>
                                                      <a:cxn ang="0">
                                                        <a:pos x="1230" y="51"/>
                                                      </a:cxn>
                                                      <a:cxn ang="0">
                                                        <a:pos x="1469" y="17"/>
                                                      </a:cxn>
                                                      <a:cxn ang="0">
                                                        <a:pos x="1732" y="1"/>
                                                      </a:cxn>
                                                      <a:cxn ang="0">
                                                        <a:pos x="2019" y="4"/>
                                                      </a:cxn>
                                                      <a:cxn ang="0">
                                                        <a:pos x="2331" y="31"/>
                                                      </a:cxn>
                                                      <a:cxn ang="0">
                                                        <a:pos x="2633" y="76"/>
                                                      </a:cxn>
                                                      <a:cxn ang="0">
                                                        <a:pos x="2895" y="138"/>
                                                      </a:cxn>
                                                      <a:cxn ang="0">
                                                        <a:pos x="3143" y="217"/>
                                                      </a:cxn>
                                                      <a:cxn ang="0">
                                                        <a:pos x="3375" y="312"/>
                                                      </a:cxn>
                                                      <a:cxn ang="0">
                                                        <a:pos x="3590" y="418"/>
                                                      </a:cxn>
                                                      <a:cxn ang="0">
                                                        <a:pos x="3790" y="531"/>
                                                      </a:cxn>
                                                      <a:cxn ang="0">
                                                        <a:pos x="3973" y="653"/>
                                                      </a:cxn>
                                                      <a:cxn ang="0">
                                                        <a:pos x="4140" y="777"/>
                                                      </a:cxn>
                                                      <a:cxn ang="0">
                                                        <a:pos x="4288" y="902"/>
                                                      </a:cxn>
                                                      <a:cxn ang="0">
                                                        <a:pos x="4420" y="1026"/>
                                                      </a:cxn>
                                                      <a:cxn ang="0">
                                                        <a:pos x="4533" y="1144"/>
                                                      </a:cxn>
                                                      <a:cxn ang="0">
                                                        <a:pos x="4628" y="1255"/>
                                                      </a:cxn>
                                                      <a:cxn ang="0">
                                                        <a:pos x="4705" y="1357"/>
                                                      </a:cxn>
                                                      <a:cxn ang="0">
                                                        <a:pos x="4764" y="1444"/>
                                                      </a:cxn>
                                                      <a:cxn ang="0">
                                                        <a:pos x="4804" y="1517"/>
                                                      </a:cxn>
                                                      <a:cxn ang="0">
                                                        <a:pos x="4823" y="1571"/>
                                                      </a:cxn>
                                                      <a:cxn ang="0">
                                                        <a:pos x="4817" y="1577"/>
                                                      </a:cxn>
                                                      <a:cxn ang="0">
                                                        <a:pos x="4772" y="1513"/>
                                                      </a:cxn>
                                                      <a:cxn ang="0">
                                                        <a:pos x="4720" y="1444"/>
                                                      </a:cxn>
                                                      <a:cxn ang="0">
                                                        <a:pos x="4650" y="1360"/>
                                                      </a:cxn>
                                                      <a:cxn ang="0">
                                                        <a:pos x="4561" y="1260"/>
                                                      </a:cxn>
                                                      <a:cxn ang="0">
                                                        <a:pos x="4455" y="1151"/>
                                                      </a:cxn>
                                                      <a:cxn ang="0">
                                                        <a:pos x="4330" y="1034"/>
                                                      </a:cxn>
                                                      <a:cxn ang="0">
                                                        <a:pos x="4188" y="913"/>
                                                      </a:cxn>
                                                      <a:cxn ang="0">
                                                        <a:pos x="4026" y="790"/>
                                                      </a:cxn>
                                                      <a:cxn ang="0">
                                                        <a:pos x="3846" y="669"/>
                                                      </a:cxn>
                                                      <a:cxn ang="0">
                                                        <a:pos x="3647" y="552"/>
                                                      </a:cxn>
                                                      <a:cxn ang="0">
                                                        <a:pos x="3428" y="442"/>
                                                      </a:cxn>
                                                      <a:cxn ang="0">
                                                        <a:pos x="3191" y="344"/>
                                                      </a:cxn>
                                                      <a:cxn ang="0">
                                                        <a:pos x="2933" y="259"/>
                                                      </a:cxn>
                                                      <a:cxn ang="0">
                                                        <a:pos x="2657" y="191"/>
                                                      </a:cxn>
                                                      <a:cxn ang="0">
                                                        <a:pos x="2360" y="142"/>
                                                      </a:cxn>
                                                      <a:cxn ang="0">
                                                        <a:pos x="2071" y="114"/>
                                                      </a:cxn>
                                                      <a:cxn ang="0">
                                                        <a:pos x="1800" y="107"/>
                                                      </a:cxn>
                                                      <a:cxn ang="0">
                                                        <a:pos x="1547" y="117"/>
                                                      </a:cxn>
                                                      <a:cxn ang="0">
                                                        <a:pos x="1313" y="143"/>
                                                      </a:cxn>
                                                      <a:cxn ang="0">
                                                        <a:pos x="1098" y="181"/>
                                                      </a:cxn>
                                                      <a:cxn ang="0">
                                                        <a:pos x="901" y="228"/>
                                                      </a:cxn>
                                                      <a:cxn ang="0">
                                                        <a:pos x="723" y="283"/>
                                                      </a:cxn>
                                                      <a:cxn ang="0">
                                                        <a:pos x="565" y="343"/>
                                                      </a:cxn>
                                                      <a:cxn ang="0">
                                                        <a:pos x="425" y="403"/>
                                                      </a:cxn>
                                                      <a:cxn ang="0">
                                                        <a:pos x="305" y="464"/>
                                                      </a:cxn>
                                                      <a:cxn ang="0">
                                                        <a:pos x="205" y="521"/>
                                                      </a:cxn>
                                                      <a:cxn ang="0">
                                                        <a:pos x="125" y="572"/>
                                                      </a:cxn>
                                                      <a:cxn ang="0">
                                                        <a:pos x="64" y="614"/>
                                                      </a:cxn>
                                                      <a:cxn ang="0">
                                                        <a:pos x="11" y="655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4826" h="1590">
                                                        <a:moveTo>
                                                          <a:pt x="0" y="664"/>
                                                        </a:moveTo>
                                                        <a:lnTo>
                                                          <a:pt x="9" y="654"/>
                                                        </a:lnTo>
                                                        <a:lnTo>
                                                          <a:pt x="34" y="626"/>
                                                        </a:lnTo>
                                                        <a:lnTo>
                                                          <a:pt x="53" y="606"/>
                                                        </a:lnTo>
                                                        <a:lnTo>
                                                          <a:pt x="76" y="584"/>
                                                        </a:lnTo>
                                                        <a:lnTo>
                                                          <a:pt x="105" y="558"/>
                                                        </a:lnTo>
                                                        <a:lnTo>
                                                          <a:pt x="138" y="529"/>
                                                        </a:lnTo>
                                                        <a:lnTo>
                                                          <a:pt x="175" y="499"/>
                                                        </a:lnTo>
                                                        <a:lnTo>
                                                          <a:pt x="217" y="467"/>
                                                        </a:lnTo>
                                                        <a:lnTo>
                                                          <a:pt x="264" y="433"/>
                                                        </a:lnTo>
                                                        <a:lnTo>
                                                          <a:pt x="316" y="398"/>
                                                        </a:lnTo>
                                                        <a:lnTo>
                                                          <a:pt x="373" y="362"/>
                                                        </a:lnTo>
                                                        <a:lnTo>
                                                          <a:pt x="435" y="326"/>
                                                        </a:lnTo>
                                                        <a:lnTo>
                                                          <a:pt x="501" y="290"/>
                                                        </a:lnTo>
                                                        <a:lnTo>
                                                          <a:pt x="574" y="255"/>
                                                        </a:lnTo>
                                                        <a:lnTo>
                                                          <a:pt x="651" y="221"/>
                                                        </a:lnTo>
                                                        <a:lnTo>
                                                          <a:pt x="734" y="188"/>
                                                        </a:lnTo>
                                                        <a:lnTo>
                                                          <a:pt x="823" y="156"/>
                                                        </a:lnTo>
                                                        <a:lnTo>
                                                          <a:pt x="916" y="125"/>
                                                        </a:lnTo>
                                                        <a:lnTo>
                                                          <a:pt x="1015" y="98"/>
                                                        </a:lnTo>
                                                        <a:lnTo>
                                                          <a:pt x="1120" y="73"/>
                                                        </a:lnTo>
                                                        <a:lnTo>
                                                          <a:pt x="1230" y="51"/>
                                                        </a:lnTo>
                                                        <a:lnTo>
                                                          <a:pt x="1347" y="33"/>
                                                        </a:lnTo>
                                                        <a:lnTo>
                                                          <a:pt x="1469" y="17"/>
                                                        </a:lnTo>
                                                        <a:lnTo>
                                                          <a:pt x="1598" y="7"/>
                                                        </a:lnTo>
                                                        <a:lnTo>
                                                          <a:pt x="1732" y="1"/>
                                                        </a:lnTo>
                                                        <a:lnTo>
                                                          <a:pt x="1872" y="0"/>
                                                        </a:lnTo>
                                                        <a:lnTo>
                                                          <a:pt x="2019" y="4"/>
                                                        </a:lnTo>
                                                        <a:lnTo>
                                                          <a:pt x="2172" y="14"/>
                                                        </a:lnTo>
                                                        <a:lnTo>
                                                          <a:pt x="2331" y="31"/>
                                                        </a:lnTo>
                                                        <a:lnTo>
                                                          <a:pt x="2496" y="52"/>
                                                        </a:lnTo>
                                                        <a:lnTo>
                                                          <a:pt x="2633" y="76"/>
                                                        </a:lnTo>
                                                        <a:lnTo>
                                                          <a:pt x="2766" y="105"/>
                                                        </a:lnTo>
                                                        <a:lnTo>
                                                          <a:pt x="2895" y="138"/>
                                                        </a:lnTo>
                                                        <a:lnTo>
                                                          <a:pt x="3022" y="176"/>
                                                        </a:lnTo>
                                                        <a:lnTo>
                                                          <a:pt x="3143" y="217"/>
                                                        </a:lnTo>
                                                        <a:lnTo>
                                                          <a:pt x="3261" y="263"/>
                                                        </a:lnTo>
                                                        <a:lnTo>
                                                          <a:pt x="3375" y="312"/>
                                                        </a:lnTo>
                                                        <a:lnTo>
                                                          <a:pt x="3485" y="363"/>
                                                        </a:lnTo>
                                                        <a:lnTo>
                                                          <a:pt x="3590" y="418"/>
                                                        </a:lnTo>
                                                        <a:lnTo>
                                                          <a:pt x="3692" y="474"/>
                                                        </a:lnTo>
                                                        <a:lnTo>
                                                          <a:pt x="3790" y="531"/>
                                                        </a:lnTo>
                                                        <a:lnTo>
                                                          <a:pt x="3884" y="592"/>
                                                        </a:lnTo>
                                                        <a:lnTo>
                                                          <a:pt x="3973" y="653"/>
                                                        </a:lnTo>
                                                        <a:lnTo>
                                                          <a:pt x="4058" y="715"/>
                                                        </a:lnTo>
                                                        <a:lnTo>
                                                          <a:pt x="4140" y="777"/>
                                                        </a:lnTo>
                                                        <a:lnTo>
                                                          <a:pt x="4215" y="839"/>
                                                        </a:lnTo>
                                                        <a:lnTo>
                                                          <a:pt x="4288" y="902"/>
                                                        </a:lnTo>
                                                        <a:lnTo>
                                                          <a:pt x="4356" y="965"/>
                                                        </a:lnTo>
                                                        <a:lnTo>
                                                          <a:pt x="4420" y="1026"/>
                                                        </a:lnTo>
                                                        <a:lnTo>
                                                          <a:pt x="4478" y="1086"/>
                                                        </a:lnTo>
                                                        <a:lnTo>
                                                          <a:pt x="4533" y="1144"/>
                                                        </a:lnTo>
                                                        <a:lnTo>
                                                          <a:pt x="4583" y="1201"/>
                                                        </a:lnTo>
                                                        <a:lnTo>
                                                          <a:pt x="4628" y="1255"/>
                                                        </a:lnTo>
                                                        <a:lnTo>
                                                          <a:pt x="4669" y="1307"/>
                                                        </a:lnTo>
                                                        <a:lnTo>
                                                          <a:pt x="4705" y="1357"/>
                                                        </a:lnTo>
                                                        <a:lnTo>
                                                          <a:pt x="4737" y="1402"/>
                                                        </a:lnTo>
                                                        <a:lnTo>
                                                          <a:pt x="4764" y="1444"/>
                                                        </a:lnTo>
                                                        <a:lnTo>
                                                          <a:pt x="4786" y="1483"/>
                                                        </a:lnTo>
                                                        <a:lnTo>
                                                          <a:pt x="4804" y="1517"/>
                                                        </a:lnTo>
                                                        <a:lnTo>
                                                          <a:pt x="4816" y="1546"/>
                                                        </a:lnTo>
                                                        <a:lnTo>
                                                          <a:pt x="4823" y="1571"/>
                                                        </a:lnTo>
                                                        <a:lnTo>
                                                          <a:pt x="4826" y="1590"/>
                                                        </a:lnTo>
                                                        <a:lnTo>
                                                          <a:pt x="4817" y="1577"/>
                                                        </a:lnTo>
                                                        <a:lnTo>
                                                          <a:pt x="4791" y="1539"/>
                                                        </a:lnTo>
                                                        <a:lnTo>
                                                          <a:pt x="4772" y="1513"/>
                                                        </a:lnTo>
                                                        <a:lnTo>
                                                          <a:pt x="4748" y="1481"/>
                                                        </a:lnTo>
                                                        <a:lnTo>
                                                          <a:pt x="4720" y="1444"/>
                                                        </a:lnTo>
                                                        <a:lnTo>
                                                          <a:pt x="4687" y="1404"/>
                                                        </a:lnTo>
                                                        <a:lnTo>
                                                          <a:pt x="4650" y="1360"/>
                                                        </a:lnTo>
                                                        <a:lnTo>
                                                          <a:pt x="4608" y="1311"/>
                                                        </a:lnTo>
                                                        <a:lnTo>
                                                          <a:pt x="4561" y="1260"/>
                                                        </a:lnTo>
                                                        <a:lnTo>
                                                          <a:pt x="4510" y="1207"/>
                                                        </a:lnTo>
                                                        <a:lnTo>
                                                          <a:pt x="4455" y="1151"/>
                                                        </a:lnTo>
                                                        <a:lnTo>
                                                          <a:pt x="4395" y="1094"/>
                                                        </a:lnTo>
                                                        <a:lnTo>
                                                          <a:pt x="4330" y="1034"/>
                                                        </a:lnTo>
                                                        <a:lnTo>
                                                          <a:pt x="4262" y="974"/>
                                                        </a:lnTo>
                                                        <a:lnTo>
                                                          <a:pt x="4188" y="913"/>
                                                        </a:lnTo>
                                                        <a:lnTo>
                                                          <a:pt x="4109" y="852"/>
                                                        </a:lnTo>
                                                        <a:lnTo>
                                                          <a:pt x="4026" y="790"/>
                                                        </a:lnTo>
                                                        <a:lnTo>
                                                          <a:pt x="3938" y="729"/>
                                                        </a:lnTo>
                                                        <a:lnTo>
                                                          <a:pt x="3846" y="669"/>
                                                        </a:lnTo>
                                                        <a:lnTo>
                                                          <a:pt x="3748" y="609"/>
                                                        </a:lnTo>
                                                        <a:lnTo>
                                                          <a:pt x="3647" y="552"/>
                                                        </a:lnTo>
                                                        <a:lnTo>
                                                          <a:pt x="3540" y="496"/>
                                                        </a:lnTo>
                                                        <a:lnTo>
                                                          <a:pt x="3428" y="442"/>
                                                        </a:lnTo>
                                                        <a:lnTo>
                                                          <a:pt x="3312" y="392"/>
                                                        </a:lnTo>
                                                        <a:lnTo>
                                                          <a:pt x="3191" y="344"/>
                                                        </a:lnTo>
                                                        <a:lnTo>
                                                          <a:pt x="3065" y="300"/>
                                                        </a:lnTo>
                                                        <a:lnTo>
                                                          <a:pt x="2933" y="259"/>
                                                        </a:lnTo>
                                                        <a:lnTo>
                                                          <a:pt x="2798" y="223"/>
                                                        </a:lnTo>
                                                        <a:lnTo>
                                                          <a:pt x="2657" y="191"/>
                                                        </a:lnTo>
                                                        <a:lnTo>
                                                          <a:pt x="2511" y="163"/>
                                                        </a:lnTo>
                                                        <a:lnTo>
                                                          <a:pt x="2360" y="142"/>
                                                        </a:lnTo>
                                                        <a:lnTo>
                                                          <a:pt x="2213" y="124"/>
                                                        </a:lnTo>
                                                        <a:lnTo>
                                                          <a:pt x="2071" y="114"/>
                                                        </a:lnTo>
                                                        <a:lnTo>
                                                          <a:pt x="1933" y="108"/>
                                                        </a:lnTo>
                                                        <a:lnTo>
                                                          <a:pt x="1800" y="107"/>
                                                        </a:lnTo>
                                                        <a:lnTo>
                                                          <a:pt x="1671" y="110"/>
                                                        </a:lnTo>
                                                        <a:lnTo>
                                                          <a:pt x="1547" y="117"/>
                                                        </a:lnTo>
                                                        <a:lnTo>
                                                          <a:pt x="1427" y="128"/>
                                                        </a:lnTo>
                                                        <a:lnTo>
                                                          <a:pt x="1313" y="143"/>
                                                        </a:lnTo>
                                                        <a:lnTo>
                                                          <a:pt x="1202" y="160"/>
                                                        </a:lnTo>
                                                        <a:lnTo>
                                                          <a:pt x="1098" y="181"/>
                                                        </a:lnTo>
                                                        <a:lnTo>
                                                          <a:pt x="997" y="203"/>
                                                        </a:lnTo>
                                                        <a:lnTo>
                                                          <a:pt x="901" y="228"/>
                                                        </a:lnTo>
                                                        <a:lnTo>
                                                          <a:pt x="809" y="254"/>
                                                        </a:lnTo>
                                                        <a:lnTo>
                                                          <a:pt x="723" y="283"/>
                                                        </a:lnTo>
                                                        <a:lnTo>
                                                          <a:pt x="641" y="312"/>
                                                        </a:lnTo>
                                                        <a:lnTo>
                                                          <a:pt x="565" y="343"/>
                                                        </a:lnTo>
                                                        <a:lnTo>
                                                          <a:pt x="492" y="373"/>
                                                        </a:lnTo>
                                                        <a:lnTo>
                                                          <a:pt x="425" y="403"/>
                                                        </a:lnTo>
                                                        <a:lnTo>
                                                          <a:pt x="363" y="434"/>
                                                        </a:lnTo>
                                                        <a:lnTo>
                                                          <a:pt x="305" y="464"/>
                                                        </a:lnTo>
                                                        <a:lnTo>
                                                          <a:pt x="253" y="494"/>
                                                        </a:lnTo>
                                                        <a:lnTo>
                                                          <a:pt x="205" y="521"/>
                                                        </a:lnTo>
                                                        <a:lnTo>
                                                          <a:pt x="163" y="547"/>
                                                        </a:lnTo>
                                                        <a:lnTo>
                                                          <a:pt x="125" y="572"/>
                                                        </a:lnTo>
                                                        <a:lnTo>
                                                          <a:pt x="92" y="594"/>
                                                        </a:lnTo>
                                                        <a:lnTo>
                                                          <a:pt x="64" y="614"/>
                                                        </a:lnTo>
                                                        <a:lnTo>
                                                          <a:pt x="41" y="631"/>
                                                        </a:lnTo>
                                                        <a:lnTo>
                                                          <a:pt x="11" y="655"/>
                                                        </a:lnTo>
                                                        <a:lnTo>
                                                          <a:pt x="0" y="664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gradFill flip="none" rotWithShape="1">
                                                    <a:gsLst>
                                                      <a:gs pos="0">
                                                        <a:schemeClr val="accent3">
                                                          <a:lumMod val="60000"/>
                                                          <a:lumOff val="40000"/>
                                                          <a:alpha val="65000"/>
                                                        </a:schemeClr>
                                                      </a:gs>
                                                      <a:gs pos="50000">
                                                        <a:schemeClr val="accent3">
                                                          <a:lumMod val="40000"/>
                                                          <a:lumOff val="60000"/>
                                                          <a:alpha val="45000"/>
                                                        </a:schemeClr>
                                                      </a:gs>
                                                      <a:gs pos="100000">
                                                        <a:schemeClr val="accent3">
                                                          <a:lumMod val="20000"/>
                                                          <a:lumOff val="80000"/>
                                                          <a:alpha val="18000"/>
                                                        </a:schemeClr>
                                                      </a:gs>
                                                    </a:gsLst>
                                                    <a:lin ang="16200000" scaled="1"/>
                                                    <a:tileRect/>
                                                  </a:gra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192" name="Freeform 191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694088" y="2000240"/>
                                                    <a:ext cx="950913" cy="416379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1561" y="297"/>
                                                      </a:cxn>
                                                      <a:cxn ang="0">
                                                        <a:pos x="1933" y="464"/>
                                                      </a:cxn>
                                                      <a:cxn ang="0">
                                                        <a:pos x="2246" y="664"/>
                                                      </a:cxn>
                                                      <a:cxn ang="0">
                                                        <a:pos x="2504" y="881"/>
                                                      </a:cxn>
                                                      <a:cxn ang="0">
                                                        <a:pos x="2711" y="1099"/>
                                                      </a:cxn>
                                                      <a:cxn ang="0">
                                                        <a:pos x="2555" y="1350"/>
                                                      </a:cxn>
                                                      <a:cxn ang="0">
                                                        <a:pos x="2174" y="1660"/>
                                                      </a:cxn>
                                                      <a:cxn ang="0">
                                                        <a:pos x="1912" y="1961"/>
                                                      </a:cxn>
                                                      <a:cxn ang="0">
                                                        <a:pos x="1752" y="2214"/>
                                                      </a:cxn>
                                                      <a:cxn ang="0">
                                                        <a:pos x="1658" y="2424"/>
                                                      </a:cxn>
                                                      <a:cxn ang="0">
                                                        <a:pos x="1738" y="2291"/>
                                                      </a:cxn>
                                                      <a:cxn ang="0">
                                                        <a:pos x="1894" y="2076"/>
                                                      </a:cxn>
                                                      <a:cxn ang="0">
                                                        <a:pos x="2141" y="1806"/>
                                                      </a:cxn>
                                                      <a:cxn ang="0">
                                                        <a:pos x="2487" y="1517"/>
                                                      </a:cxn>
                                                      <a:cxn ang="0">
                                                        <a:pos x="2887" y="1329"/>
                                                      </a:cxn>
                                                      <a:cxn ang="0">
                                                        <a:pos x="3062" y="1624"/>
                                                      </a:cxn>
                                                      <a:cxn ang="0">
                                                        <a:pos x="3091" y="1648"/>
                                                      </a:cxn>
                                                      <a:cxn ang="0">
                                                        <a:pos x="3042" y="1502"/>
                                                      </a:cxn>
                                                      <a:cxn ang="0">
                                                        <a:pos x="2936" y="1298"/>
                                                      </a:cxn>
                                                      <a:cxn ang="0">
                                                        <a:pos x="3116" y="1164"/>
                                                      </a:cxn>
                                                      <a:cxn ang="0">
                                                        <a:pos x="3385" y="1063"/>
                                                      </a:cxn>
                                                      <a:cxn ang="0">
                                                        <a:pos x="3761" y="962"/>
                                                      </a:cxn>
                                                      <a:cxn ang="0">
                                                        <a:pos x="4483" y="909"/>
                                                      </a:cxn>
                                                      <a:cxn ang="0">
                                                        <a:pos x="5086" y="1014"/>
                                                      </a:cxn>
                                                      <a:cxn ang="0">
                                                        <a:pos x="5550" y="1197"/>
                                                      </a:cxn>
                                                      <a:cxn ang="0">
                                                        <a:pos x="5857" y="1377"/>
                                                      </a:cxn>
                                                      <a:cxn ang="0">
                                                        <a:pos x="5980" y="1458"/>
                                                      </a:cxn>
                                                      <a:cxn ang="0">
                                                        <a:pos x="5820" y="1298"/>
                                                      </a:cxn>
                                                      <a:cxn ang="0">
                                                        <a:pos x="5485" y="1089"/>
                                                      </a:cxn>
                                                      <a:cxn ang="0">
                                                        <a:pos x="5002" y="903"/>
                                                      </a:cxn>
                                                      <a:cxn ang="0">
                                                        <a:pos x="4401" y="804"/>
                                                      </a:cxn>
                                                      <a:cxn ang="0">
                                                        <a:pos x="3708" y="863"/>
                                                      </a:cxn>
                                                      <a:cxn ang="0">
                                                        <a:pos x="3333" y="968"/>
                                                      </a:cxn>
                                                      <a:cxn ang="0">
                                                        <a:pos x="3059" y="1074"/>
                                                      </a:cxn>
                                                      <a:cxn ang="0">
                                                        <a:pos x="2827" y="1133"/>
                                                      </a:cxn>
                                                      <a:cxn ang="0">
                                                        <a:pos x="2632" y="896"/>
                                                      </a:cxn>
                                                      <a:cxn ang="0">
                                                        <a:pos x="2381" y="656"/>
                                                      </a:cxn>
                                                      <a:cxn ang="0">
                                                        <a:pos x="2074" y="433"/>
                                                      </a:cxn>
                                                      <a:cxn ang="0">
                                                        <a:pos x="1710" y="241"/>
                                                      </a:cxn>
                                                      <a:cxn ang="0">
                                                        <a:pos x="1285" y="99"/>
                                                      </a:cxn>
                                                      <a:cxn ang="0">
                                                        <a:pos x="804" y="18"/>
                                                      </a:cxn>
                                                      <a:cxn ang="0">
                                                        <a:pos x="532" y="1"/>
                                                      </a:cxn>
                                                      <a:cxn ang="0">
                                                        <a:pos x="295" y="5"/>
                                                      </a:cxn>
                                                      <a:cxn ang="0">
                                                        <a:pos x="126" y="15"/>
                                                      </a:cxn>
                                                      <a:cxn ang="0">
                                                        <a:pos x="42" y="27"/>
                                                      </a:cxn>
                                                      <a:cxn ang="0">
                                                        <a:pos x="2" y="80"/>
                                                      </a:cxn>
                                                      <a:cxn ang="0">
                                                        <a:pos x="5" y="117"/>
                                                      </a:cxn>
                                                      <a:cxn ang="0">
                                                        <a:pos x="11" y="127"/>
                                                      </a:cxn>
                                                      <a:cxn ang="0">
                                                        <a:pos x="56" y="133"/>
                                                      </a:cxn>
                                                      <a:cxn ang="0">
                                                        <a:pos x="185" y="115"/>
                                                      </a:cxn>
                                                      <a:cxn ang="0">
                                                        <a:pos x="432" y="105"/>
                                                      </a:cxn>
                                                      <a:cxn ang="0">
                                                        <a:pos x="703" y="115"/>
                                                      </a:cxn>
                                                      <a:cxn ang="0">
                                                        <a:pos x="978" y="148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5989" h="2433">
                                                        <a:moveTo>
                                                          <a:pt x="1204" y="192"/>
                                                        </a:moveTo>
                                                        <a:lnTo>
                                                          <a:pt x="1279" y="210"/>
                                                        </a:lnTo>
                                                        <a:lnTo>
                                                          <a:pt x="1352" y="229"/>
                                                        </a:lnTo>
                                                        <a:lnTo>
                                                          <a:pt x="1423" y="251"/>
                                                        </a:lnTo>
                                                        <a:lnTo>
                                                          <a:pt x="1493" y="272"/>
                                                        </a:lnTo>
                                                        <a:lnTo>
                                                          <a:pt x="1561" y="297"/>
                                                        </a:lnTo>
                                                        <a:lnTo>
                                                          <a:pt x="1628" y="322"/>
                                                        </a:lnTo>
                                                        <a:lnTo>
                                                          <a:pt x="1691" y="348"/>
                                                        </a:lnTo>
                                                        <a:lnTo>
                                                          <a:pt x="1755" y="376"/>
                                                        </a:lnTo>
                                                        <a:lnTo>
                                                          <a:pt x="1816" y="405"/>
                                                        </a:lnTo>
                                                        <a:lnTo>
                                                          <a:pt x="1875" y="435"/>
                                                        </a:lnTo>
                                                        <a:lnTo>
                                                          <a:pt x="1933" y="464"/>
                                                        </a:lnTo>
                                                        <a:lnTo>
                                                          <a:pt x="1989" y="496"/>
                                                        </a:lnTo>
                                                        <a:lnTo>
                                                          <a:pt x="2044" y="529"/>
                                                        </a:lnTo>
                                                        <a:lnTo>
                                                          <a:pt x="2097" y="562"/>
                                                        </a:lnTo>
                                                        <a:lnTo>
                                                          <a:pt x="2148" y="596"/>
                                                        </a:lnTo>
                                                        <a:lnTo>
                                                          <a:pt x="2198" y="630"/>
                                                        </a:lnTo>
                                                        <a:lnTo>
                                                          <a:pt x="2246" y="664"/>
                                                        </a:lnTo>
                                                        <a:lnTo>
                                                          <a:pt x="2293" y="699"/>
                                                        </a:lnTo>
                                                        <a:lnTo>
                                                          <a:pt x="2338" y="735"/>
                                                        </a:lnTo>
                                                        <a:lnTo>
                                                          <a:pt x="2382" y="771"/>
                                                        </a:lnTo>
                                                        <a:lnTo>
                                                          <a:pt x="2424" y="808"/>
                                                        </a:lnTo>
                                                        <a:lnTo>
                                                          <a:pt x="2464" y="844"/>
                                                        </a:lnTo>
                                                        <a:lnTo>
                                                          <a:pt x="2504" y="881"/>
                                                        </a:lnTo>
                                                        <a:lnTo>
                                                          <a:pt x="2542" y="917"/>
                                                        </a:lnTo>
                                                        <a:lnTo>
                                                          <a:pt x="2578" y="954"/>
                                                        </a:lnTo>
                                                        <a:lnTo>
                                                          <a:pt x="2613" y="990"/>
                                                        </a:lnTo>
                                                        <a:lnTo>
                                                          <a:pt x="2647" y="1027"/>
                                                        </a:lnTo>
                                                        <a:lnTo>
                                                          <a:pt x="2680" y="1063"/>
                                                        </a:lnTo>
                                                        <a:lnTo>
                                                          <a:pt x="2711" y="1099"/>
                                                        </a:lnTo>
                                                        <a:lnTo>
                                                          <a:pt x="2741" y="1133"/>
                                                        </a:lnTo>
                                                        <a:lnTo>
                                                          <a:pt x="2768" y="1168"/>
                                                        </a:lnTo>
                                                        <a:lnTo>
                                                          <a:pt x="2795" y="1203"/>
                                                        </a:lnTo>
                                                        <a:lnTo>
                                                          <a:pt x="2711" y="1250"/>
                                                        </a:lnTo>
                                                        <a:lnTo>
                                                          <a:pt x="2631" y="1300"/>
                                                        </a:lnTo>
                                                        <a:lnTo>
                                                          <a:pt x="2555" y="1350"/>
                                                        </a:lnTo>
                                                        <a:lnTo>
                                                          <a:pt x="2482" y="1400"/>
                                                        </a:lnTo>
                                                        <a:lnTo>
                                                          <a:pt x="2413" y="1452"/>
                                                        </a:lnTo>
                                                        <a:lnTo>
                                                          <a:pt x="2347" y="1504"/>
                                                        </a:lnTo>
                                                        <a:lnTo>
                                                          <a:pt x="2286" y="1555"/>
                                                        </a:lnTo>
                                                        <a:lnTo>
                                                          <a:pt x="2228" y="1608"/>
                                                        </a:lnTo>
                                                        <a:lnTo>
                                                          <a:pt x="2174" y="1660"/>
                                                        </a:lnTo>
                                                        <a:lnTo>
                                                          <a:pt x="2123" y="1711"/>
                                                        </a:lnTo>
                                                        <a:lnTo>
                                                          <a:pt x="2074" y="1763"/>
                                                        </a:lnTo>
                                                        <a:lnTo>
                                                          <a:pt x="2029" y="1814"/>
                                                        </a:lnTo>
                                                        <a:lnTo>
                                                          <a:pt x="1987" y="1863"/>
                                                        </a:lnTo>
                                                        <a:lnTo>
                                                          <a:pt x="1948" y="1912"/>
                                                        </a:lnTo>
                                                        <a:lnTo>
                                                          <a:pt x="1912" y="1961"/>
                                                        </a:lnTo>
                                                        <a:lnTo>
                                                          <a:pt x="1879" y="2007"/>
                                                        </a:lnTo>
                                                        <a:lnTo>
                                                          <a:pt x="1848" y="2052"/>
                                                        </a:lnTo>
                                                        <a:lnTo>
                                                          <a:pt x="1821" y="2095"/>
                                                        </a:lnTo>
                                                        <a:lnTo>
                                                          <a:pt x="1795" y="2137"/>
                                                        </a:lnTo>
                                                        <a:lnTo>
                                                          <a:pt x="1772" y="2176"/>
                                                        </a:lnTo>
                                                        <a:lnTo>
                                                          <a:pt x="1752" y="2214"/>
                                                        </a:lnTo>
                                                        <a:lnTo>
                                                          <a:pt x="1733" y="2249"/>
                                                        </a:lnTo>
                                                        <a:lnTo>
                                                          <a:pt x="1717" y="2282"/>
                                                        </a:lnTo>
                                                        <a:lnTo>
                                                          <a:pt x="1703" y="2312"/>
                                                        </a:lnTo>
                                                        <a:lnTo>
                                                          <a:pt x="1681" y="2362"/>
                                                        </a:lnTo>
                                                        <a:lnTo>
                                                          <a:pt x="1666" y="2400"/>
                                                        </a:lnTo>
                                                        <a:lnTo>
                                                          <a:pt x="1658" y="2424"/>
                                                        </a:lnTo>
                                                        <a:lnTo>
                                                          <a:pt x="1654" y="2433"/>
                                                        </a:lnTo>
                                                        <a:lnTo>
                                                          <a:pt x="1659" y="2424"/>
                                                        </a:lnTo>
                                                        <a:lnTo>
                                                          <a:pt x="1670" y="2402"/>
                                                        </a:lnTo>
                                                        <a:lnTo>
                                                          <a:pt x="1690" y="2367"/>
                                                        </a:lnTo>
                                                        <a:lnTo>
                                                          <a:pt x="1719" y="2319"/>
                                                        </a:lnTo>
                                                        <a:lnTo>
                                                          <a:pt x="1738" y="2291"/>
                                                        </a:lnTo>
                                                        <a:lnTo>
                                                          <a:pt x="1757" y="2260"/>
                                                        </a:lnTo>
                                                        <a:lnTo>
                                                          <a:pt x="1780" y="2227"/>
                                                        </a:lnTo>
                                                        <a:lnTo>
                                                          <a:pt x="1804" y="2193"/>
                                                        </a:lnTo>
                                                        <a:lnTo>
                                                          <a:pt x="1832" y="2156"/>
                                                        </a:lnTo>
                                                        <a:lnTo>
                                                          <a:pt x="1862" y="2117"/>
                                                        </a:lnTo>
                                                        <a:lnTo>
                                                          <a:pt x="1894" y="2076"/>
                                                        </a:lnTo>
                                                        <a:lnTo>
                                                          <a:pt x="1929" y="2033"/>
                                                        </a:lnTo>
                                                        <a:lnTo>
                                                          <a:pt x="1965" y="1990"/>
                                                        </a:lnTo>
                                                        <a:lnTo>
                                                          <a:pt x="2006" y="1945"/>
                                                        </a:lnTo>
                                                        <a:lnTo>
                                                          <a:pt x="2048" y="1900"/>
                                                        </a:lnTo>
                                                        <a:lnTo>
                                                          <a:pt x="2093" y="1853"/>
                                                        </a:lnTo>
                                                        <a:lnTo>
                                                          <a:pt x="2141" y="1806"/>
                                                        </a:lnTo>
                                                        <a:lnTo>
                                                          <a:pt x="2191" y="1758"/>
                                                        </a:lnTo>
                                                        <a:lnTo>
                                                          <a:pt x="2245" y="1710"/>
                                                        </a:lnTo>
                                                        <a:lnTo>
                                                          <a:pt x="2301" y="1662"/>
                                                        </a:lnTo>
                                                        <a:lnTo>
                                                          <a:pt x="2361" y="1614"/>
                                                        </a:lnTo>
                                                        <a:lnTo>
                                                          <a:pt x="2422" y="1565"/>
                                                        </a:lnTo>
                                                        <a:lnTo>
                                                          <a:pt x="2487" y="1517"/>
                                                        </a:lnTo>
                                                        <a:lnTo>
                                                          <a:pt x="2556" y="1469"/>
                                                        </a:lnTo>
                                                        <a:lnTo>
                                                          <a:pt x="2627" y="1423"/>
                                                        </a:lnTo>
                                                        <a:lnTo>
                                                          <a:pt x="2701" y="1377"/>
                                                        </a:lnTo>
                                                        <a:lnTo>
                                                          <a:pt x="2778" y="1331"/>
                                                        </a:lnTo>
                                                        <a:lnTo>
                                                          <a:pt x="2858" y="1287"/>
                                                        </a:lnTo>
                                                        <a:lnTo>
                                                          <a:pt x="2887" y="1329"/>
                                                        </a:lnTo>
                                                        <a:lnTo>
                                                          <a:pt x="2915" y="1370"/>
                                                        </a:lnTo>
                                                        <a:lnTo>
                                                          <a:pt x="2941" y="1411"/>
                                                        </a:lnTo>
                                                        <a:lnTo>
                                                          <a:pt x="2964" y="1447"/>
                                                        </a:lnTo>
                                                        <a:lnTo>
                                                          <a:pt x="3004" y="1516"/>
                                                        </a:lnTo>
                                                        <a:lnTo>
                                                          <a:pt x="3037" y="1576"/>
                                                        </a:lnTo>
                                                        <a:lnTo>
                                                          <a:pt x="3062" y="1624"/>
                                                        </a:lnTo>
                                                        <a:lnTo>
                                                          <a:pt x="3078" y="1660"/>
                                                        </a:lnTo>
                                                        <a:lnTo>
                                                          <a:pt x="3089" y="1682"/>
                                                        </a:lnTo>
                                                        <a:lnTo>
                                                          <a:pt x="3092" y="1691"/>
                                                        </a:lnTo>
                                                        <a:lnTo>
                                                          <a:pt x="3093" y="1678"/>
                                                        </a:lnTo>
                                                        <a:lnTo>
                                                          <a:pt x="3093" y="1664"/>
                                                        </a:lnTo>
                                                        <a:lnTo>
                                                          <a:pt x="3091" y="1648"/>
                                                        </a:lnTo>
                                                        <a:lnTo>
                                                          <a:pt x="3087" y="1628"/>
                                                        </a:lnTo>
                                                        <a:lnTo>
                                                          <a:pt x="3081" y="1607"/>
                                                        </a:lnTo>
                                                        <a:lnTo>
                                                          <a:pt x="3074" y="1583"/>
                                                        </a:lnTo>
                                                        <a:lnTo>
                                                          <a:pt x="3065" y="1558"/>
                                                        </a:lnTo>
                                                        <a:lnTo>
                                                          <a:pt x="3055" y="1531"/>
                                                        </a:lnTo>
                                                        <a:lnTo>
                                                          <a:pt x="3042" y="1502"/>
                                                        </a:lnTo>
                                                        <a:lnTo>
                                                          <a:pt x="3029" y="1471"/>
                                                        </a:lnTo>
                                                        <a:lnTo>
                                                          <a:pt x="3014" y="1439"/>
                                                        </a:lnTo>
                                                        <a:lnTo>
                                                          <a:pt x="2996" y="1405"/>
                                                        </a:lnTo>
                                                        <a:lnTo>
                                                          <a:pt x="2978" y="1370"/>
                                                        </a:lnTo>
                                                        <a:lnTo>
                                                          <a:pt x="2957" y="1335"/>
                                                        </a:lnTo>
                                                        <a:lnTo>
                                                          <a:pt x="2936" y="1298"/>
                                                        </a:lnTo>
                                                        <a:lnTo>
                                                          <a:pt x="2912" y="1259"/>
                                                        </a:lnTo>
                                                        <a:lnTo>
                                                          <a:pt x="2951" y="1239"/>
                                                        </a:lnTo>
                                                        <a:lnTo>
                                                          <a:pt x="2991" y="1220"/>
                                                        </a:lnTo>
                                                        <a:lnTo>
                                                          <a:pt x="3032" y="1201"/>
                                                        </a:lnTo>
                                                        <a:lnTo>
                                                          <a:pt x="3074" y="1183"/>
                                                        </a:lnTo>
                                                        <a:lnTo>
                                                          <a:pt x="3116" y="1164"/>
                                                        </a:lnTo>
                                                        <a:lnTo>
                                                          <a:pt x="3159" y="1146"/>
                                                        </a:lnTo>
                                                        <a:lnTo>
                                                          <a:pt x="3204" y="1128"/>
                                                        </a:lnTo>
                                                        <a:lnTo>
                                                          <a:pt x="3248" y="1112"/>
                                                        </a:lnTo>
                                                        <a:lnTo>
                                                          <a:pt x="3293" y="1094"/>
                                                        </a:lnTo>
                                                        <a:lnTo>
                                                          <a:pt x="3339" y="1079"/>
                                                        </a:lnTo>
                                                        <a:lnTo>
                                                          <a:pt x="3385" y="1063"/>
                                                        </a:lnTo>
                                                        <a:lnTo>
                                                          <a:pt x="3434" y="1047"/>
                                                        </a:lnTo>
                                                        <a:lnTo>
                                                          <a:pt x="3481" y="1033"/>
                                                        </a:lnTo>
                                                        <a:lnTo>
                                                          <a:pt x="3530" y="1018"/>
                                                        </a:lnTo>
                                                        <a:lnTo>
                                                          <a:pt x="3580" y="1005"/>
                                                        </a:lnTo>
                                                        <a:lnTo>
                                                          <a:pt x="3631" y="992"/>
                                                        </a:lnTo>
                                                        <a:lnTo>
                                                          <a:pt x="3761" y="962"/>
                                                        </a:lnTo>
                                                        <a:lnTo>
                                                          <a:pt x="3888" y="938"/>
                                                        </a:lnTo>
                                                        <a:lnTo>
                                                          <a:pt x="4014" y="922"/>
                                                        </a:lnTo>
                                                        <a:lnTo>
                                                          <a:pt x="4136" y="911"/>
                                                        </a:lnTo>
                                                        <a:lnTo>
                                                          <a:pt x="4255" y="906"/>
                                                        </a:lnTo>
                                                        <a:lnTo>
                                                          <a:pt x="4371" y="905"/>
                                                        </a:lnTo>
                                                        <a:lnTo>
                                                          <a:pt x="4483" y="909"/>
                                                        </a:lnTo>
                                                        <a:lnTo>
                                                          <a:pt x="4593" y="918"/>
                                                        </a:lnTo>
                                                        <a:lnTo>
                                                          <a:pt x="4698" y="930"/>
                                                        </a:lnTo>
                                                        <a:lnTo>
                                                          <a:pt x="4801" y="947"/>
                                                        </a:lnTo>
                                                        <a:lnTo>
                                                          <a:pt x="4899" y="966"/>
                                                        </a:lnTo>
                                                        <a:lnTo>
                                                          <a:pt x="4995" y="989"/>
                                                        </a:lnTo>
                                                        <a:lnTo>
                                                          <a:pt x="5086" y="1014"/>
                                                        </a:lnTo>
                                                        <a:lnTo>
                                                          <a:pt x="5174" y="1041"/>
                                                        </a:lnTo>
                                                        <a:lnTo>
                                                          <a:pt x="5257" y="1070"/>
                                                        </a:lnTo>
                                                        <a:lnTo>
                                                          <a:pt x="5337" y="1101"/>
                                                        </a:lnTo>
                                                        <a:lnTo>
                                                          <a:pt x="5413" y="1132"/>
                                                        </a:lnTo>
                                                        <a:lnTo>
                                                          <a:pt x="5484" y="1164"/>
                                                        </a:lnTo>
                                                        <a:lnTo>
                                                          <a:pt x="5550" y="1197"/>
                                                        </a:lnTo>
                                                        <a:lnTo>
                                                          <a:pt x="5613" y="1229"/>
                                                        </a:lnTo>
                                                        <a:lnTo>
                                                          <a:pt x="5671" y="1261"/>
                                                        </a:lnTo>
                                                        <a:lnTo>
                                                          <a:pt x="5725" y="1291"/>
                                                        </a:lnTo>
                                                        <a:lnTo>
                                                          <a:pt x="5773" y="1322"/>
                                                        </a:lnTo>
                                                        <a:lnTo>
                                                          <a:pt x="5817" y="1350"/>
                                                        </a:lnTo>
                                                        <a:lnTo>
                                                          <a:pt x="5857" y="1377"/>
                                                        </a:lnTo>
                                                        <a:lnTo>
                                                          <a:pt x="5891" y="1400"/>
                                                        </a:lnTo>
                                                        <a:lnTo>
                                                          <a:pt x="5921" y="1422"/>
                                                        </a:lnTo>
                                                        <a:lnTo>
                                                          <a:pt x="5945" y="1440"/>
                                                        </a:lnTo>
                                                        <a:lnTo>
                                                          <a:pt x="5977" y="1466"/>
                                                        </a:lnTo>
                                                        <a:lnTo>
                                                          <a:pt x="5989" y="1475"/>
                                                        </a:lnTo>
                                                        <a:lnTo>
                                                          <a:pt x="5980" y="1458"/>
                                                        </a:lnTo>
                                                        <a:lnTo>
                                                          <a:pt x="5967" y="1437"/>
                                                        </a:lnTo>
                                                        <a:lnTo>
                                                          <a:pt x="5949" y="1414"/>
                                                        </a:lnTo>
                                                        <a:lnTo>
                                                          <a:pt x="5924" y="1388"/>
                                                        </a:lnTo>
                                                        <a:lnTo>
                                                          <a:pt x="5894" y="1359"/>
                                                        </a:lnTo>
                                                        <a:lnTo>
                                                          <a:pt x="5859" y="1329"/>
                                                        </a:lnTo>
                                                        <a:lnTo>
                                                          <a:pt x="5820" y="1298"/>
                                                        </a:lnTo>
                                                        <a:lnTo>
                                                          <a:pt x="5775" y="1264"/>
                                                        </a:lnTo>
                                                        <a:lnTo>
                                                          <a:pt x="5726" y="1230"/>
                                                        </a:lnTo>
                                                        <a:lnTo>
                                                          <a:pt x="5672" y="1195"/>
                                                        </a:lnTo>
                                                        <a:lnTo>
                                                          <a:pt x="5614" y="1160"/>
                                                        </a:lnTo>
                                                        <a:lnTo>
                                                          <a:pt x="5551" y="1124"/>
                                                        </a:lnTo>
                                                        <a:lnTo>
                                                          <a:pt x="5485" y="1089"/>
                                                        </a:lnTo>
                                                        <a:lnTo>
                                                          <a:pt x="5414" y="1055"/>
                                                        </a:lnTo>
                                                        <a:lnTo>
                                                          <a:pt x="5339" y="1022"/>
                                                        </a:lnTo>
                                                        <a:lnTo>
                                                          <a:pt x="5260" y="989"/>
                                                        </a:lnTo>
                                                        <a:lnTo>
                                                          <a:pt x="5178" y="958"/>
                                                        </a:lnTo>
                                                        <a:lnTo>
                                                          <a:pt x="5091" y="929"/>
                                                        </a:lnTo>
                                                        <a:lnTo>
                                                          <a:pt x="5002" y="903"/>
                                                        </a:lnTo>
                                                        <a:lnTo>
                                                          <a:pt x="4910" y="878"/>
                                                        </a:lnTo>
                                                        <a:lnTo>
                                                          <a:pt x="4813" y="856"/>
                                                        </a:lnTo>
                                                        <a:lnTo>
                                                          <a:pt x="4715" y="838"/>
                                                        </a:lnTo>
                                                        <a:lnTo>
                                                          <a:pt x="4613" y="822"/>
                                                        </a:lnTo>
                                                        <a:lnTo>
                                                          <a:pt x="4508" y="811"/>
                                                        </a:lnTo>
                                                        <a:lnTo>
                                                          <a:pt x="4401" y="804"/>
                                                        </a:lnTo>
                                                        <a:lnTo>
                                                          <a:pt x="4291" y="801"/>
                                                        </a:lnTo>
                                                        <a:lnTo>
                                                          <a:pt x="4179" y="803"/>
                                                        </a:lnTo>
                                                        <a:lnTo>
                                                          <a:pt x="4064" y="809"/>
                                                        </a:lnTo>
                                                        <a:lnTo>
                                                          <a:pt x="3947" y="821"/>
                                                        </a:lnTo>
                                                        <a:lnTo>
                                                          <a:pt x="3829" y="839"/>
                                                        </a:lnTo>
                                                        <a:lnTo>
                                                          <a:pt x="3708" y="863"/>
                                                        </a:lnTo>
                                                        <a:lnTo>
                                                          <a:pt x="3585" y="891"/>
                                                        </a:lnTo>
                                                        <a:lnTo>
                                                          <a:pt x="3533" y="906"/>
                                                        </a:lnTo>
                                                        <a:lnTo>
                                                          <a:pt x="3482" y="921"/>
                                                        </a:lnTo>
                                                        <a:lnTo>
                                                          <a:pt x="3431" y="936"/>
                                                        </a:lnTo>
                                                        <a:lnTo>
                                                          <a:pt x="3381" y="952"/>
                                                        </a:lnTo>
                                                        <a:lnTo>
                                                          <a:pt x="3333" y="968"/>
                                                        </a:lnTo>
                                                        <a:lnTo>
                                                          <a:pt x="3285" y="985"/>
                                                        </a:lnTo>
                                                        <a:lnTo>
                                                          <a:pt x="3238" y="1002"/>
                                                        </a:lnTo>
                                                        <a:lnTo>
                                                          <a:pt x="3192" y="1020"/>
                                                        </a:lnTo>
                                                        <a:lnTo>
                                                          <a:pt x="3147" y="1037"/>
                                                        </a:lnTo>
                                                        <a:lnTo>
                                                          <a:pt x="3103" y="1055"/>
                                                        </a:lnTo>
                                                        <a:lnTo>
                                                          <a:pt x="3059" y="1074"/>
                                                        </a:lnTo>
                                                        <a:lnTo>
                                                          <a:pt x="3017" y="1093"/>
                                                        </a:lnTo>
                                                        <a:lnTo>
                                                          <a:pt x="2975" y="1112"/>
                                                        </a:lnTo>
                                                        <a:lnTo>
                                                          <a:pt x="2934" y="1132"/>
                                                        </a:lnTo>
                                                        <a:lnTo>
                                                          <a:pt x="2894" y="1152"/>
                                                        </a:lnTo>
                                                        <a:lnTo>
                                                          <a:pt x="2853" y="1172"/>
                                                        </a:lnTo>
                                                        <a:lnTo>
                                                          <a:pt x="2827" y="1133"/>
                                                        </a:lnTo>
                                                        <a:lnTo>
                                                          <a:pt x="2798" y="1095"/>
                                                        </a:lnTo>
                                                        <a:lnTo>
                                                          <a:pt x="2768" y="1055"/>
                                                        </a:lnTo>
                                                        <a:lnTo>
                                                          <a:pt x="2736" y="1016"/>
                                                        </a:lnTo>
                                                        <a:lnTo>
                                                          <a:pt x="2703" y="976"/>
                                                        </a:lnTo>
                                                        <a:lnTo>
                                                          <a:pt x="2668" y="936"/>
                                                        </a:lnTo>
                                                        <a:lnTo>
                                                          <a:pt x="2632" y="896"/>
                                                        </a:lnTo>
                                                        <a:lnTo>
                                                          <a:pt x="2594" y="856"/>
                                                        </a:lnTo>
                                                        <a:lnTo>
                                                          <a:pt x="2555" y="815"/>
                                                        </a:lnTo>
                                                        <a:lnTo>
                                                          <a:pt x="2514" y="775"/>
                                                        </a:lnTo>
                                                        <a:lnTo>
                                                          <a:pt x="2472" y="735"/>
                                                        </a:lnTo>
                                                        <a:lnTo>
                                                          <a:pt x="2427" y="696"/>
                                                        </a:lnTo>
                                                        <a:lnTo>
                                                          <a:pt x="2381" y="656"/>
                                                        </a:lnTo>
                                                        <a:lnTo>
                                                          <a:pt x="2334" y="617"/>
                                                        </a:lnTo>
                                                        <a:lnTo>
                                                          <a:pt x="2286" y="579"/>
                                                        </a:lnTo>
                                                        <a:lnTo>
                                                          <a:pt x="2235" y="541"/>
                                                        </a:lnTo>
                                                        <a:lnTo>
                                                          <a:pt x="2183" y="504"/>
                                                        </a:lnTo>
                                                        <a:lnTo>
                                                          <a:pt x="2130" y="467"/>
                                                        </a:lnTo>
                                                        <a:lnTo>
                                                          <a:pt x="2074" y="433"/>
                                                        </a:lnTo>
                                                        <a:lnTo>
                                                          <a:pt x="2018" y="398"/>
                                                        </a:lnTo>
                                                        <a:lnTo>
                                                          <a:pt x="1959" y="364"/>
                                                        </a:lnTo>
                                                        <a:lnTo>
                                                          <a:pt x="1900" y="331"/>
                                                        </a:lnTo>
                                                        <a:lnTo>
                                                          <a:pt x="1838" y="299"/>
                                                        </a:lnTo>
                                                        <a:lnTo>
                                                          <a:pt x="1775" y="269"/>
                                                        </a:lnTo>
                                                        <a:lnTo>
                                                          <a:pt x="1710" y="241"/>
                                                        </a:lnTo>
                                                        <a:lnTo>
                                                          <a:pt x="1643" y="213"/>
                                                        </a:lnTo>
                                                        <a:lnTo>
                                                          <a:pt x="1574" y="187"/>
                                                        </a:lnTo>
                                                        <a:lnTo>
                                                          <a:pt x="1505" y="163"/>
                                                        </a:lnTo>
                                                        <a:lnTo>
                                                          <a:pt x="1434" y="140"/>
                                                        </a:lnTo>
                                                        <a:lnTo>
                                                          <a:pt x="1360" y="118"/>
                                                        </a:lnTo>
                                                        <a:lnTo>
                                                          <a:pt x="1285" y="99"/>
                                                        </a:lnTo>
                                                        <a:lnTo>
                                                          <a:pt x="1209" y="82"/>
                                                        </a:lnTo>
                                                        <a:lnTo>
                                                          <a:pt x="1120" y="64"/>
                                                        </a:lnTo>
                                                        <a:lnTo>
                                                          <a:pt x="1030" y="49"/>
                                                        </a:lnTo>
                                                        <a:lnTo>
                                                          <a:pt x="940" y="34"/>
                                                        </a:lnTo>
                                                        <a:lnTo>
                                                          <a:pt x="850" y="23"/>
                                                        </a:lnTo>
                                                        <a:lnTo>
                                                          <a:pt x="804" y="18"/>
                                                        </a:lnTo>
                                                        <a:lnTo>
                                                          <a:pt x="759" y="14"/>
                                                        </a:lnTo>
                                                        <a:lnTo>
                                                          <a:pt x="714" y="11"/>
                                                        </a:lnTo>
                                                        <a:lnTo>
                                                          <a:pt x="669" y="7"/>
                                                        </a:lnTo>
                                                        <a:lnTo>
                                                          <a:pt x="624" y="5"/>
                                                        </a:lnTo>
                                                        <a:lnTo>
                                                          <a:pt x="579" y="3"/>
                                                        </a:lnTo>
                                                        <a:lnTo>
                                                          <a:pt x="532" y="1"/>
                                                        </a:lnTo>
                                                        <a:lnTo>
                                                          <a:pt x="487" y="0"/>
                                                        </a:lnTo>
                                                        <a:lnTo>
                                                          <a:pt x="449" y="0"/>
                                                        </a:lnTo>
                                                        <a:lnTo>
                                                          <a:pt x="410" y="0"/>
                                                        </a:lnTo>
                                                        <a:lnTo>
                                                          <a:pt x="372" y="1"/>
                                                        </a:lnTo>
                                                        <a:lnTo>
                                                          <a:pt x="333" y="4"/>
                                                        </a:lnTo>
                                                        <a:lnTo>
                                                          <a:pt x="295" y="5"/>
                                                        </a:lnTo>
                                                        <a:lnTo>
                                                          <a:pt x="256" y="8"/>
                                                        </a:lnTo>
                                                        <a:lnTo>
                                                          <a:pt x="218" y="10"/>
                                                        </a:lnTo>
                                                        <a:lnTo>
                                                          <a:pt x="180" y="13"/>
                                                        </a:lnTo>
                                                        <a:lnTo>
                                                          <a:pt x="164" y="14"/>
                                                        </a:lnTo>
                                                        <a:lnTo>
                                                          <a:pt x="145" y="15"/>
                                                        </a:lnTo>
                                                        <a:lnTo>
                                                          <a:pt x="126" y="15"/>
                                                        </a:lnTo>
                                                        <a:lnTo>
                                                          <a:pt x="105" y="16"/>
                                                        </a:lnTo>
                                                        <a:lnTo>
                                                          <a:pt x="85" y="18"/>
                                                        </a:lnTo>
                                                        <a:lnTo>
                                                          <a:pt x="66" y="20"/>
                                                        </a:lnTo>
                                                        <a:lnTo>
                                                          <a:pt x="57" y="22"/>
                                                        </a:lnTo>
                                                        <a:lnTo>
                                                          <a:pt x="49" y="24"/>
                                                        </a:lnTo>
                                                        <a:lnTo>
                                                          <a:pt x="42" y="27"/>
                                                        </a:lnTo>
                                                        <a:lnTo>
                                                          <a:pt x="34" y="30"/>
                                                        </a:lnTo>
                                                        <a:lnTo>
                                                          <a:pt x="26" y="36"/>
                                                        </a:lnTo>
                                                        <a:lnTo>
                                                          <a:pt x="18" y="46"/>
                                                        </a:lnTo>
                                                        <a:lnTo>
                                                          <a:pt x="11" y="56"/>
                                                        </a:lnTo>
                                                        <a:lnTo>
                                                          <a:pt x="6" y="68"/>
                                                        </a:lnTo>
                                                        <a:lnTo>
                                                          <a:pt x="2" y="80"/>
                                                        </a:lnTo>
                                                        <a:lnTo>
                                                          <a:pt x="0" y="93"/>
                                                        </a:lnTo>
                                                        <a:lnTo>
                                                          <a:pt x="0" y="99"/>
                                                        </a:lnTo>
                                                        <a:lnTo>
                                                          <a:pt x="1" y="105"/>
                                                        </a:lnTo>
                                                        <a:lnTo>
                                                          <a:pt x="2" y="111"/>
                                                        </a:lnTo>
                                                        <a:lnTo>
                                                          <a:pt x="4" y="116"/>
                                                        </a:lnTo>
                                                        <a:lnTo>
                                                          <a:pt x="5" y="117"/>
                                                        </a:lnTo>
                                                        <a:lnTo>
                                                          <a:pt x="5" y="119"/>
                                                        </a:lnTo>
                                                        <a:lnTo>
                                                          <a:pt x="6" y="121"/>
                                                        </a:lnTo>
                                                        <a:lnTo>
                                                          <a:pt x="7" y="123"/>
                                                        </a:lnTo>
                                                        <a:lnTo>
                                                          <a:pt x="8" y="124"/>
                                                        </a:lnTo>
                                                        <a:lnTo>
                                                          <a:pt x="10" y="126"/>
                                                        </a:lnTo>
                                                        <a:lnTo>
                                                          <a:pt x="11" y="127"/>
                                                        </a:lnTo>
                                                        <a:lnTo>
                                                          <a:pt x="12" y="128"/>
                                                        </a:lnTo>
                                                        <a:lnTo>
                                                          <a:pt x="17" y="131"/>
                                                        </a:lnTo>
                                                        <a:lnTo>
                                                          <a:pt x="22" y="133"/>
                                                        </a:lnTo>
                                                        <a:lnTo>
                                                          <a:pt x="29" y="134"/>
                                                        </a:lnTo>
                                                        <a:lnTo>
                                                          <a:pt x="38" y="134"/>
                                                        </a:lnTo>
                                                        <a:lnTo>
                                                          <a:pt x="56" y="133"/>
                                                        </a:lnTo>
                                                        <a:lnTo>
                                                          <a:pt x="77" y="131"/>
                                                        </a:lnTo>
                                                        <a:lnTo>
                                                          <a:pt x="96" y="127"/>
                                                        </a:lnTo>
                                                        <a:lnTo>
                                                          <a:pt x="116" y="124"/>
                                                        </a:lnTo>
                                                        <a:lnTo>
                                                          <a:pt x="132" y="121"/>
                                                        </a:lnTo>
                                                        <a:lnTo>
                                                          <a:pt x="144" y="118"/>
                                                        </a:lnTo>
                                                        <a:lnTo>
                                                          <a:pt x="185" y="115"/>
                                                        </a:lnTo>
                                                        <a:lnTo>
                                                          <a:pt x="226" y="112"/>
                                                        </a:lnTo>
                                                        <a:lnTo>
                                                          <a:pt x="268" y="109"/>
                                                        </a:lnTo>
                                                        <a:lnTo>
                                                          <a:pt x="309" y="107"/>
                                                        </a:lnTo>
                                                        <a:lnTo>
                                                          <a:pt x="350" y="106"/>
                                                        </a:lnTo>
                                                        <a:lnTo>
                                                          <a:pt x="391" y="105"/>
                                                        </a:lnTo>
                                                        <a:lnTo>
                                                          <a:pt x="432" y="105"/>
                                                        </a:lnTo>
                                                        <a:lnTo>
                                                          <a:pt x="473" y="105"/>
                                                        </a:lnTo>
                                                        <a:lnTo>
                                                          <a:pt x="519" y="106"/>
                                                        </a:lnTo>
                                                        <a:lnTo>
                                                          <a:pt x="565" y="107"/>
                                                        </a:lnTo>
                                                        <a:lnTo>
                                                          <a:pt x="611" y="109"/>
                                                        </a:lnTo>
                                                        <a:lnTo>
                                                          <a:pt x="658" y="112"/>
                                                        </a:lnTo>
                                                        <a:lnTo>
                                                          <a:pt x="703" y="115"/>
                                                        </a:lnTo>
                                                        <a:lnTo>
                                                          <a:pt x="749" y="119"/>
                                                        </a:lnTo>
                                                        <a:lnTo>
                                                          <a:pt x="795" y="124"/>
                                                        </a:lnTo>
                                                        <a:lnTo>
                                                          <a:pt x="840" y="129"/>
                                                        </a:lnTo>
                                                        <a:lnTo>
                                                          <a:pt x="887" y="135"/>
                                                        </a:lnTo>
                                                        <a:lnTo>
                                                          <a:pt x="932" y="141"/>
                                                        </a:lnTo>
                                                        <a:lnTo>
                                                          <a:pt x="978" y="148"/>
                                                        </a:lnTo>
                                                        <a:lnTo>
                                                          <a:pt x="1023" y="155"/>
                                                        </a:lnTo>
                                                        <a:lnTo>
                                                          <a:pt x="1068" y="164"/>
                                                        </a:lnTo>
                                                        <a:lnTo>
                                                          <a:pt x="1113" y="173"/>
                                                        </a:lnTo>
                                                        <a:lnTo>
                                                          <a:pt x="1159" y="182"/>
                                                        </a:lnTo>
                                                        <a:lnTo>
                                                          <a:pt x="1204" y="192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rgbClr val="F6FDE3"/>
                                                  </a:soli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205" name="Freeform 204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970317" y="3293545"/>
                                                    <a:ext cx="287338" cy="6854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0" y="40"/>
                                                      </a:cxn>
                                                      <a:cxn ang="0">
                                                        <a:pos x="1802" y="0"/>
                                                      </a:cxn>
                                                      <a:cxn ang="0">
                                                        <a:pos x="1802" y="40"/>
                                                      </a:cxn>
                                                      <a:cxn ang="0">
                                                        <a:pos x="0" y="40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1802" h="40">
                                                        <a:moveTo>
                                                          <a:pt x="0" y="40"/>
                                                        </a:moveTo>
                                                        <a:lnTo>
                                                          <a:pt x="1802" y="0"/>
                                                        </a:lnTo>
                                                        <a:lnTo>
                                                          <a:pt x="1802" y="40"/>
                                                        </a:lnTo>
                                                        <a:lnTo>
                                                          <a:pt x="0" y="40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rgbClr val="F6E4D9"/>
                                                  </a:soli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207" name="Freeform 206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182917" y="1922751"/>
                                                    <a:ext cx="922338" cy="448935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3971" y="1517"/>
                                                      </a:cxn>
                                                      <a:cxn ang="0">
                                                        <a:pos x="4253" y="1595"/>
                                                      </a:cxn>
                                                      <a:cxn ang="0">
                                                        <a:pos x="4295" y="1682"/>
                                                      </a:cxn>
                                                      <a:cxn ang="0">
                                                        <a:pos x="4298" y="1658"/>
                                                      </a:cxn>
                                                      <a:cxn ang="0">
                                                        <a:pos x="4278" y="1577"/>
                                                      </a:cxn>
                                                      <a:cxn ang="0">
                                                        <a:pos x="4725" y="1733"/>
                                                      </a:cxn>
                                                      <a:cxn ang="0">
                                                        <a:pos x="5095" y="1935"/>
                                                      </a:cxn>
                                                      <a:cxn ang="0">
                                                        <a:pos x="5385" y="2151"/>
                                                      </a:cxn>
                                                      <a:cxn ang="0">
                                                        <a:pos x="5601" y="2356"/>
                                                      </a:cxn>
                                                      <a:cxn ang="0">
                                                        <a:pos x="5759" y="2541"/>
                                                      </a:cxn>
                                                      <a:cxn ang="0">
                                                        <a:pos x="5804" y="2580"/>
                                                      </a:cxn>
                                                      <a:cxn ang="0">
                                                        <a:pos x="5729" y="2440"/>
                                                      </a:cxn>
                                                      <a:cxn ang="0">
                                                        <a:pos x="5575" y="2247"/>
                                                      </a:cxn>
                                                      <a:cxn ang="0">
                                                        <a:pos x="5345" y="2025"/>
                                                      </a:cxn>
                                                      <a:cxn ang="0">
                                                        <a:pos x="5042" y="1803"/>
                                                      </a:cxn>
                                                      <a:cxn ang="0">
                                                        <a:pos x="4669" y="1604"/>
                                                      </a:cxn>
                                                      <a:cxn ang="0">
                                                        <a:pos x="4228" y="1457"/>
                                                      </a:cxn>
                                                      <a:cxn ang="0">
                                                        <a:pos x="4110" y="1246"/>
                                                      </a:cxn>
                                                      <a:cxn ang="0">
                                                        <a:pos x="3933" y="1004"/>
                                                      </a:cxn>
                                                      <a:cxn ang="0">
                                                        <a:pos x="3696" y="752"/>
                                                      </a:cxn>
                                                      <a:cxn ang="0">
                                                        <a:pos x="3396" y="507"/>
                                                      </a:cxn>
                                                      <a:cxn ang="0">
                                                        <a:pos x="3032" y="294"/>
                                                      </a:cxn>
                                                      <a:cxn ang="0">
                                                        <a:pos x="2604" y="129"/>
                                                      </a:cxn>
                                                      <a:cxn ang="0">
                                                        <a:pos x="1982" y="15"/>
                                                      </a:cxn>
                                                      <a:cxn ang="0">
                                                        <a:pos x="1356" y="16"/>
                                                      </a:cxn>
                                                      <a:cxn ang="0">
                                                        <a:pos x="849" y="115"/>
                                                      </a:cxn>
                                                      <a:cxn ang="0">
                                                        <a:pos x="461" y="269"/>
                                                      </a:cxn>
                                                      <a:cxn ang="0">
                                                        <a:pos x="190" y="428"/>
                                                      </a:cxn>
                                                      <a:cxn ang="0">
                                                        <a:pos x="38" y="547"/>
                                                      </a:cxn>
                                                      <a:cxn ang="0">
                                                        <a:pos x="68" y="537"/>
                                                      </a:cxn>
                                                      <a:cxn ang="0">
                                                        <a:pos x="263" y="425"/>
                                                      </a:cxn>
                                                      <a:cxn ang="0">
                                                        <a:pos x="578" y="290"/>
                                                      </a:cxn>
                                                      <a:cxn ang="0">
                                                        <a:pos x="1002" y="170"/>
                                                      </a:cxn>
                                                      <a:cxn ang="0">
                                                        <a:pos x="1526" y="107"/>
                                                      </a:cxn>
                                                      <a:cxn ang="0">
                                                        <a:pos x="2141" y="141"/>
                                                      </a:cxn>
                                                      <a:cxn ang="0">
                                                        <a:pos x="2680" y="266"/>
                                                      </a:cxn>
                                                      <a:cxn ang="0">
                                                        <a:pos x="3078" y="431"/>
                                                      </a:cxn>
                                                      <a:cxn ang="0">
                                                        <a:pos x="3410" y="634"/>
                                                      </a:cxn>
                                                      <a:cxn ang="0">
                                                        <a:pos x="3684" y="856"/>
                                                      </a:cxn>
                                                      <a:cxn ang="0">
                                                        <a:pos x="3903" y="1081"/>
                                                      </a:cxn>
                                                      <a:cxn ang="0">
                                                        <a:pos x="4069" y="1293"/>
                                                      </a:cxn>
                                                      <a:cxn ang="0">
                                                        <a:pos x="4107" y="1431"/>
                                                      </a:cxn>
                                                      <a:cxn ang="0">
                                                        <a:pos x="3796" y="1390"/>
                                                      </a:cxn>
                                                      <a:cxn ang="0">
                                                        <a:pos x="3227" y="1398"/>
                                                      </a:cxn>
                                                      <a:cxn ang="0">
                                                        <a:pos x="2612" y="1515"/>
                                                      </a:cxn>
                                                      <a:cxn ang="0">
                                                        <a:pos x="2132" y="1708"/>
                                                      </a:cxn>
                                                      <a:cxn ang="0">
                                                        <a:pos x="1779" y="1930"/>
                                                      </a:cxn>
                                                      <a:cxn ang="0">
                                                        <a:pos x="1542" y="2137"/>
                                                      </a:cxn>
                                                      <a:cxn ang="0">
                                                        <a:pos x="1414" y="2283"/>
                                                      </a:cxn>
                                                      <a:cxn ang="0">
                                                        <a:pos x="1441" y="2267"/>
                                                      </a:cxn>
                                                      <a:cxn ang="0">
                                                        <a:pos x="1614" y="2121"/>
                                                      </a:cxn>
                                                      <a:cxn ang="0">
                                                        <a:pos x="1898" y="1929"/>
                                                      </a:cxn>
                                                      <a:cxn ang="0">
                                                        <a:pos x="2292" y="1733"/>
                                                      </a:cxn>
                                                      <a:cxn ang="0">
                                                        <a:pos x="2796" y="1574"/>
                                                      </a:cxn>
                                                      <a:cxn ang="0">
                                                        <a:pos x="3406" y="1493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5811" h="2615">
                                                        <a:moveTo>
                                                          <a:pt x="3680" y="1493"/>
                                                        </a:moveTo>
                                                        <a:lnTo>
                                                          <a:pt x="3755" y="1496"/>
                                                        </a:lnTo>
                                                        <a:lnTo>
                                                          <a:pt x="3828" y="1502"/>
                                                        </a:lnTo>
                                                        <a:lnTo>
                                                          <a:pt x="3900" y="1509"/>
                                                        </a:lnTo>
                                                        <a:lnTo>
                                                          <a:pt x="3971" y="1517"/>
                                                        </a:lnTo>
                                                        <a:lnTo>
                                                          <a:pt x="4039" y="1527"/>
                                                        </a:lnTo>
                                                        <a:lnTo>
                                                          <a:pt x="4107" y="1540"/>
                                                        </a:lnTo>
                                                        <a:lnTo>
                                                          <a:pt x="4174" y="1553"/>
                                                        </a:lnTo>
                                                        <a:lnTo>
                                                          <a:pt x="4239" y="1567"/>
                                                        </a:lnTo>
                                                        <a:lnTo>
                                                          <a:pt x="4253" y="1595"/>
                                                        </a:lnTo>
                                                        <a:lnTo>
                                                          <a:pt x="4265" y="1619"/>
                                                        </a:lnTo>
                                                        <a:lnTo>
                                                          <a:pt x="4276" y="1640"/>
                                                        </a:lnTo>
                                                        <a:lnTo>
                                                          <a:pt x="4284" y="1658"/>
                                                        </a:lnTo>
                                                        <a:lnTo>
                                                          <a:pt x="4290" y="1672"/>
                                                        </a:lnTo>
                                                        <a:lnTo>
                                                          <a:pt x="4295" y="1682"/>
                                                        </a:lnTo>
                                                        <a:lnTo>
                                                          <a:pt x="4297" y="1689"/>
                                                        </a:lnTo>
                                                        <a:lnTo>
                                                          <a:pt x="4298" y="1691"/>
                                                        </a:lnTo>
                                                        <a:lnTo>
                                                          <a:pt x="4299" y="1681"/>
                                                        </a:lnTo>
                                                        <a:lnTo>
                                                          <a:pt x="4299" y="1670"/>
                                                        </a:lnTo>
                                                        <a:lnTo>
                                                          <a:pt x="4298" y="1658"/>
                                                        </a:lnTo>
                                                        <a:lnTo>
                                                          <a:pt x="4296" y="1644"/>
                                                        </a:lnTo>
                                                        <a:lnTo>
                                                          <a:pt x="4293" y="1630"/>
                                                        </a:lnTo>
                                                        <a:lnTo>
                                                          <a:pt x="4289" y="1614"/>
                                                        </a:lnTo>
                                                        <a:lnTo>
                                                          <a:pt x="4284" y="1596"/>
                                                        </a:lnTo>
                                                        <a:lnTo>
                                                          <a:pt x="4278" y="1577"/>
                                                        </a:lnTo>
                                                        <a:lnTo>
                                                          <a:pt x="4374" y="1603"/>
                                                        </a:lnTo>
                                                        <a:lnTo>
                                                          <a:pt x="4466" y="1632"/>
                                                        </a:lnTo>
                                                        <a:lnTo>
                                                          <a:pt x="4556" y="1664"/>
                                                        </a:lnTo>
                                                        <a:lnTo>
                                                          <a:pt x="4642" y="1697"/>
                                                        </a:lnTo>
                                                        <a:lnTo>
                                                          <a:pt x="4725" y="1733"/>
                                                        </a:lnTo>
                                                        <a:lnTo>
                                                          <a:pt x="4805" y="1771"/>
                                                        </a:lnTo>
                                                        <a:lnTo>
                                                          <a:pt x="4882" y="1810"/>
                                                        </a:lnTo>
                                                        <a:lnTo>
                                                          <a:pt x="4956" y="1851"/>
                                                        </a:lnTo>
                                                        <a:lnTo>
                                                          <a:pt x="5027" y="1892"/>
                                                        </a:lnTo>
                                                        <a:lnTo>
                                                          <a:pt x="5095" y="1935"/>
                                                        </a:lnTo>
                                                        <a:lnTo>
                                                          <a:pt x="5158" y="1978"/>
                                                        </a:lnTo>
                                                        <a:lnTo>
                                                          <a:pt x="5220" y="2021"/>
                                                        </a:lnTo>
                                                        <a:lnTo>
                                                          <a:pt x="5279" y="2065"/>
                                                        </a:lnTo>
                                                        <a:lnTo>
                                                          <a:pt x="5334" y="2108"/>
                                                        </a:lnTo>
                                                        <a:lnTo>
                                                          <a:pt x="5385" y="2151"/>
                                                        </a:lnTo>
                                                        <a:lnTo>
                                                          <a:pt x="5435" y="2195"/>
                                                        </a:lnTo>
                                                        <a:lnTo>
                                                          <a:pt x="5481" y="2237"/>
                                                        </a:lnTo>
                                                        <a:lnTo>
                                                          <a:pt x="5524" y="2278"/>
                                                        </a:lnTo>
                                                        <a:lnTo>
                                                          <a:pt x="5564" y="2318"/>
                                                        </a:lnTo>
                                                        <a:lnTo>
                                                          <a:pt x="5601" y="2356"/>
                                                        </a:lnTo>
                                                        <a:lnTo>
                                                          <a:pt x="5635" y="2393"/>
                                                        </a:lnTo>
                                                        <a:lnTo>
                                                          <a:pt x="5666" y="2427"/>
                                                        </a:lnTo>
                                                        <a:lnTo>
                                                          <a:pt x="5693" y="2460"/>
                                                        </a:lnTo>
                                                        <a:lnTo>
                                                          <a:pt x="5718" y="2490"/>
                                                        </a:lnTo>
                                                        <a:lnTo>
                                                          <a:pt x="5759" y="2541"/>
                                                        </a:lnTo>
                                                        <a:lnTo>
                                                          <a:pt x="5789" y="2581"/>
                                                        </a:lnTo>
                                                        <a:lnTo>
                                                          <a:pt x="5806" y="2606"/>
                                                        </a:lnTo>
                                                        <a:lnTo>
                                                          <a:pt x="5811" y="2615"/>
                                                        </a:lnTo>
                                                        <a:lnTo>
                                                          <a:pt x="5809" y="2599"/>
                                                        </a:lnTo>
                                                        <a:lnTo>
                                                          <a:pt x="5804" y="2580"/>
                                                        </a:lnTo>
                                                        <a:lnTo>
                                                          <a:pt x="5796" y="2558"/>
                                                        </a:lnTo>
                                                        <a:lnTo>
                                                          <a:pt x="5784" y="2532"/>
                                                        </a:lnTo>
                                                        <a:lnTo>
                                                          <a:pt x="5769" y="2504"/>
                                                        </a:lnTo>
                                                        <a:lnTo>
                                                          <a:pt x="5751" y="2474"/>
                                                        </a:lnTo>
                                                        <a:lnTo>
                                                          <a:pt x="5729" y="2440"/>
                                                        </a:lnTo>
                                                        <a:lnTo>
                                                          <a:pt x="5705" y="2405"/>
                                                        </a:lnTo>
                                                        <a:lnTo>
                                                          <a:pt x="5677" y="2368"/>
                                                        </a:lnTo>
                                                        <a:lnTo>
                                                          <a:pt x="5646" y="2329"/>
                                                        </a:lnTo>
                                                        <a:lnTo>
                                                          <a:pt x="5612" y="2288"/>
                                                        </a:lnTo>
                                                        <a:lnTo>
                                                          <a:pt x="5575" y="2247"/>
                                                        </a:lnTo>
                                                        <a:lnTo>
                                                          <a:pt x="5535" y="2204"/>
                                                        </a:lnTo>
                                                        <a:lnTo>
                                                          <a:pt x="5492" y="2160"/>
                                                        </a:lnTo>
                                                        <a:lnTo>
                                                          <a:pt x="5447" y="2116"/>
                                                        </a:lnTo>
                                                        <a:lnTo>
                                                          <a:pt x="5398" y="2070"/>
                                                        </a:lnTo>
                                                        <a:lnTo>
                                                          <a:pt x="5345" y="2025"/>
                                                        </a:lnTo>
                                                        <a:lnTo>
                                                          <a:pt x="5291" y="1980"/>
                                                        </a:lnTo>
                                                        <a:lnTo>
                                                          <a:pt x="5233" y="1935"/>
                                                        </a:lnTo>
                                                        <a:lnTo>
                                                          <a:pt x="5173" y="1890"/>
                                                        </a:lnTo>
                                                        <a:lnTo>
                                                          <a:pt x="5109" y="1846"/>
                                                        </a:lnTo>
                                                        <a:lnTo>
                                                          <a:pt x="5042" y="1803"/>
                                                        </a:lnTo>
                                                        <a:lnTo>
                                                          <a:pt x="4974" y="1759"/>
                                                        </a:lnTo>
                                                        <a:lnTo>
                                                          <a:pt x="4902" y="1718"/>
                                                        </a:lnTo>
                                                        <a:lnTo>
                                                          <a:pt x="4827" y="1678"/>
                                                        </a:lnTo>
                                                        <a:lnTo>
                                                          <a:pt x="4749" y="1640"/>
                                                        </a:lnTo>
                                                        <a:lnTo>
                                                          <a:pt x="4669" y="1604"/>
                                                        </a:lnTo>
                                                        <a:lnTo>
                                                          <a:pt x="4587" y="1570"/>
                                                        </a:lnTo>
                                                        <a:lnTo>
                                                          <a:pt x="4500" y="1538"/>
                                                        </a:lnTo>
                                                        <a:lnTo>
                                                          <a:pt x="4413" y="1508"/>
                                                        </a:lnTo>
                                                        <a:lnTo>
                                                          <a:pt x="4322" y="1481"/>
                                                        </a:lnTo>
                                                        <a:lnTo>
                                                          <a:pt x="4228" y="1457"/>
                                                        </a:lnTo>
                                                        <a:lnTo>
                                                          <a:pt x="4210" y="1418"/>
                                                        </a:lnTo>
                                                        <a:lnTo>
                                                          <a:pt x="4188" y="1378"/>
                                                        </a:lnTo>
                                                        <a:lnTo>
                                                          <a:pt x="4165" y="1336"/>
                                                        </a:lnTo>
                                                        <a:lnTo>
                                                          <a:pt x="4138" y="1291"/>
                                                        </a:lnTo>
                                                        <a:lnTo>
                                                          <a:pt x="4110" y="1246"/>
                                                        </a:lnTo>
                                                        <a:lnTo>
                                                          <a:pt x="4079" y="1200"/>
                                                        </a:lnTo>
                                                        <a:lnTo>
                                                          <a:pt x="4047" y="1152"/>
                                                        </a:lnTo>
                                                        <a:lnTo>
                                                          <a:pt x="4011" y="1104"/>
                                                        </a:lnTo>
                                                        <a:lnTo>
                                                          <a:pt x="3973" y="1054"/>
                                                        </a:lnTo>
                                                        <a:lnTo>
                                                          <a:pt x="3933" y="1004"/>
                                                        </a:lnTo>
                                                        <a:lnTo>
                                                          <a:pt x="3891" y="954"/>
                                                        </a:lnTo>
                                                        <a:lnTo>
                                                          <a:pt x="3845" y="904"/>
                                                        </a:lnTo>
                                                        <a:lnTo>
                                                          <a:pt x="3797" y="853"/>
                                                        </a:lnTo>
                                                        <a:lnTo>
                                                          <a:pt x="3748" y="802"/>
                                                        </a:lnTo>
                                                        <a:lnTo>
                                                          <a:pt x="3696" y="752"/>
                                                        </a:lnTo>
                                                        <a:lnTo>
                                                          <a:pt x="3640" y="701"/>
                                                        </a:lnTo>
                                                        <a:lnTo>
                                                          <a:pt x="3583" y="652"/>
                                                        </a:lnTo>
                                                        <a:lnTo>
                                                          <a:pt x="3523" y="603"/>
                                                        </a:lnTo>
                                                        <a:lnTo>
                                                          <a:pt x="3460" y="555"/>
                                                        </a:lnTo>
                                                        <a:lnTo>
                                                          <a:pt x="3396" y="507"/>
                                                        </a:lnTo>
                                                        <a:lnTo>
                                                          <a:pt x="3328" y="462"/>
                                                        </a:lnTo>
                                                        <a:lnTo>
                                                          <a:pt x="3258" y="417"/>
                                                        </a:lnTo>
                                                        <a:lnTo>
                                                          <a:pt x="3185" y="374"/>
                                                        </a:lnTo>
                                                        <a:lnTo>
                                                          <a:pt x="3110" y="333"/>
                                                        </a:lnTo>
                                                        <a:lnTo>
                                                          <a:pt x="3032" y="294"/>
                                                        </a:lnTo>
                                                        <a:lnTo>
                                                          <a:pt x="2952" y="256"/>
                                                        </a:lnTo>
                                                        <a:lnTo>
                                                          <a:pt x="2869" y="221"/>
                                                        </a:lnTo>
                                                        <a:lnTo>
                                                          <a:pt x="2784" y="187"/>
                                                        </a:lnTo>
                                                        <a:lnTo>
                                                          <a:pt x="2696" y="157"/>
                                                        </a:lnTo>
                                                        <a:lnTo>
                                                          <a:pt x="2604" y="129"/>
                                                        </a:lnTo>
                                                        <a:lnTo>
                                                          <a:pt x="2511" y="104"/>
                                                        </a:lnTo>
                                                        <a:lnTo>
                                                          <a:pt x="2414" y="81"/>
                                                        </a:lnTo>
                                                        <a:lnTo>
                                                          <a:pt x="2265" y="53"/>
                                                        </a:lnTo>
                                                        <a:lnTo>
                                                          <a:pt x="2122" y="31"/>
                                                        </a:lnTo>
                                                        <a:lnTo>
                                                          <a:pt x="1982" y="15"/>
                                                        </a:lnTo>
                                                        <a:lnTo>
                                                          <a:pt x="1848" y="5"/>
                                                        </a:lnTo>
                                                        <a:lnTo>
                                                          <a:pt x="1717" y="0"/>
                                                        </a:lnTo>
                                                        <a:lnTo>
                                                          <a:pt x="1592" y="1"/>
                                                        </a:lnTo>
                                                        <a:lnTo>
                                                          <a:pt x="1472" y="7"/>
                                                        </a:lnTo>
                                                        <a:lnTo>
                                                          <a:pt x="1356" y="16"/>
                                                        </a:lnTo>
                                                        <a:lnTo>
                                                          <a:pt x="1245" y="29"/>
                                                        </a:lnTo>
                                                        <a:lnTo>
                                                          <a:pt x="1139" y="47"/>
                                                        </a:lnTo>
                                                        <a:lnTo>
                                                          <a:pt x="1038" y="67"/>
                                                        </a:lnTo>
                                                        <a:lnTo>
                                                          <a:pt x="941" y="90"/>
                                                        </a:lnTo>
                                                        <a:lnTo>
                                                          <a:pt x="849" y="115"/>
                                                        </a:lnTo>
                                                        <a:lnTo>
                                                          <a:pt x="762" y="144"/>
                                                        </a:lnTo>
                                                        <a:lnTo>
                                                          <a:pt x="679" y="173"/>
                                                        </a:lnTo>
                                                        <a:lnTo>
                                                          <a:pt x="601" y="205"/>
                                                        </a:lnTo>
                                                        <a:lnTo>
                                                          <a:pt x="529" y="236"/>
                                                        </a:lnTo>
                                                        <a:lnTo>
                                                          <a:pt x="461" y="269"/>
                                                        </a:lnTo>
                                                        <a:lnTo>
                                                          <a:pt x="397" y="302"/>
                                                        </a:lnTo>
                                                        <a:lnTo>
                                                          <a:pt x="339" y="334"/>
                                                        </a:lnTo>
                                                        <a:lnTo>
                                                          <a:pt x="284" y="367"/>
                                                        </a:lnTo>
                                                        <a:lnTo>
                                                          <a:pt x="235" y="398"/>
                                                        </a:lnTo>
                                                        <a:lnTo>
                                                          <a:pt x="190" y="428"/>
                                                        </a:lnTo>
                                                        <a:lnTo>
                                                          <a:pt x="150" y="457"/>
                                                        </a:lnTo>
                                                        <a:lnTo>
                                                          <a:pt x="115" y="484"/>
                                                        </a:lnTo>
                                                        <a:lnTo>
                                                          <a:pt x="84" y="507"/>
                                                        </a:lnTo>
                                                        <a:lnTo>
                                                          <a:pt x="58" y="529"/>
                                                        </a:lnTo>
                                                        <a:lnTo>
                                                          <a:pt x="38" y="547"/>
                                                        </a:lnTo>
                                                        <a:lnTo>
                                                          <a:pt x="9" y="574"/>
                                                        </a:lnTo>
                                                        <a:lnTo>
                                                          <a:pt x="0" y="583"/>
                                                        </a:lnTo>
                                                        <a:lnTo>
                                                          <a:pt x="11" y="575"/>
                                                        </a:lnTo>
                                                        <a:lnTo>
                                                          <a:pt x="43" y="553"/>
                                                        </a:lnTo>
                                                        <a:lnTo>
                                                          <a:pt x="68" y="537"/>
                                                        </a:lnTo>
                                                        <a:lnTo>
                                                          <a:pt x="96" y="519"/>
                                                        </a:lnTo>
                                                        <a:lnTo>
                                                          <a:pt x="130" y="498"/>
                                                        </a:lnTo>
                                                        <a:lnTo>
                                                          <a:pt x="170" y="476"/>
                                                        </a:lnTo>
                                                        <a:lnTo>
                                                          <a:pt x="214" y="451"/>
                                                        </a:lnTo>
                                                        <a:lnTo>
                                                          <a:pt x="263" y="425"/>
                                                        </a:lnTo>
                                                        <a:lnTo>
                                                          <a:pt x="317" y="400"/>
                                                        </a:lnTo>
                                                        <a:lnTo>
                                                          <a:pt x="376" y="372"/>
                                                        </a:lnTo>
                                                        <a:lnTo>
                                                          <a:pt x="438" y="344"/>
                                                        </a:lnTo>
                                                        <a:lnTo>
                                                          <a:pt x="506" y="316"/>
                                                        </a:lnTo>
                                                        <a:lnTo>
                                                          <a:pt x="578" y="290"/>
                                                        </a:lnTo>
                                                        <a:lnTo>
                                                          <a:pt x="655" y="263"/>
                                                        </a:lnTo>
                                                        <a:lnTo>
                                                          <a:pt x="735" y="237"/>
                                                        </a:lnTo>
                                                        <a:lnTo>
                                                          <a:pt x="820" y="213"/>
                                                        </a:lnTo>
                                                        <a:lnTo>
                                                          <a:pt x="909" y="190"/>
                                                        </a:lnTo>
                                                        <a:lnTo>
                                                          <a:pt x="1002" y="170"/>
                                                        </a:lnTo>
                                                        <a:lnTo>
                                                          <a:pt x="1099" y="151"/>
                                                        </a:lnTo>
                                                        <a:lnTo>
                                                          <a:pt x="1200" y="136"/>
                                                        </a:lnTo>
                                                        <a:lnTo>
                                                          <a:pt x="1306" y="123"/>
                                                        </a:lnTo>
                                                        <a:lnTo>
                                                          <a:pt x="1413" y="113"/>
                                                        </a:lnTo>
                                                        <a:lnTo>
                                                          <a:pt x="1526" y="107"/>
                                                        </a:lnTo>
                                                        <a:lnTo>
                                                          <a:pt x="1642" y="105"/>
                                                        </a:lnTo>
                                                        <a:lnTo>
                                                          <a:pt x="1761" y="107"/>
                                                        </a:lnTo>
                                                        <a:lnTo>
                                                          <a:pt x="1885" y="113"/>
                                                        </a:lnTo>
                                                        <a:lnTo>
                                                          <a:pt x="2011" y="125"/>
                                                        </a:lnTo>
                                                        <a:lnTo>
                                                          <a:pt x="2141" y="141"/>
                                                        </a:lnTo>
                                                        <a:lnTo>
                                                          <a:pt x="2274" y="164"/>
                                                        </a:lnTo>
                                                        <a:lnTo>
                                                          <a:pt x="2410" y="191"/>
                                                        </a:lnTo>
                                                        <a:lnTo>
                                                          <a:pt x="2503" y="214"/>
                                                        </a:lnTo>
                                                        <a:lnTo>
                                                          <a:pt x="2593" y="239"/>
                                                        </a:lnTo>
                                                        <a:lnTo>
                                                          <a:pt x="2680" y="266"/>
                                                        </a:lnTo>
                                                        <a:lnTo>
                                                          <a:pt x="2764" y="296"/>
                                                        </a:lnTo>
                                                        <a:lnTo>
                                                          <a:pt x="2847" y="327"/>
                                                        </a:lnTo>
                                                        <a:lnTo>
                                                          <a:pt x="2926" y="360"/>
                                                        </a:lnTo>
                                                        <a:lnTo>
                                                          <a:pt x="3003" y="394"/>
                                                        </a:lnTo>
                                                        <a:lnTo>
                                                          <a:pt x="3078" y="431"/>
                                                        </a:lnTo>
                                                        <a:lnTo>
                                                          <a:pt x="3148" y="469"/>
                                                        </a:lnTo>
                                                        <a:lnTo>
                                                          <a:pt x="3218" y="509"/>
                                                        </a:lnTo>
                                                        <a:lnTo>
                                                          <a:pt x="3285" y="549"/>
                                                        </a:lnTo>
                                                        <a:lnTo>
                                                          <a:pt x="3349" y="592"/>
                                                        </a:lnTo>
                                                        <a:lnTo>
                                                          <a:pt x="3410" y="634"/>
                                                        </a:lnTo>
                                                        <a:lnTo>
                                                          <a:pt x="3470" y="677"/>
                                                        </a:lnTo>
                                                        <a:lnTo>
                                                          <a:pt x="3527" y="721"/>
                                                        </a:lnTo>
                                                        <a:lnTo>
                                                          <a:pt x="3582" y="766"/>
                                                        </a:lnTo>
                                                        <a:lnTo>
                                                          <a:pt x="3634" y="811"/>
                                                        </a:lnTo>
                                                        <a:lnTo>
                                                          <a:pt x="3684" y="856"/>
                                                        </a:lnTo>
                                                        <a:lnTo>
                                                          <a:pt x="3732" y="901"/>
                                                        </a:lnTo>
                                                        <a:lnTo>
                                                          <a:pt x="3779" y="947"/>
                                                        </a:lnTo>
                                                        <a:lnTo>
                                                          <a:pt x="3822" y="992"/>
                                                        </a:lnTo>
                                                        <a:lnTo>
                                                          <a:pt x="3863" y="1037"/>
                                                        </a:lnTo>
                                                        <a:lnTo>
                                                          <a:pt x="3903" y="1081"/>
                                                        </a:lnTo>
                                                        <a:lnTo>
                                                          <a:pt x="3940" y="1125"/>
                                                        </a:lnTo>
                                                        <a:lnTo>
                                                          <a:pt x="3975" y="1169"/>
                                                        </a:lnTo>
                                                        <a:lnTo>
                                                          <a:pt x="4009" y="1211"/>
                                                        </a:lnTo>
                                                        <a:lnTo>
                                                          <a:pt x="4039" y="1253"/>
                                                        </a:lnTo>
                                                        <a:lnTo>
                                                          <a:pt x="4069" y="1293"/>
                                                        </a:lnTo>
                                                        <a:lnTo>
                                                          <a:pt x="4096" y="1334"/>
                                                        </a:lnTo>
                                                        <a:lnTo>
                                                          <a:pt x="4122" y="1371"/>
                                                        </a:lnTo>
                                                        <a:lnTo>
                                                          <a:pt x="4145" y="1407"/>
                                                        </a:lnTo>
                                                        <a:lnTo>
                                                          <a:pt x="4167" y="1442"/>
                                                        </a:lnTo>
                                                        <a:lnTo>
                                                          <a:pt x="4107" y="1431"/>
                                                        </a:lnTo>
                                                        <a:lnTo>
                                                          <a:pt x="4048" y="1420"/>
                                                        </a:lnTo>
                                                        <a:lnTo>
                                                          <a:pt x="3986" y="1410"/>
                                                        </a:lnTo>
                                                        <a:lnTo>
                                                          <a:pt x="3923" y="1402"/>
                                                        </a:lnTo>
                                                        <a:lnTo>
                                                          <a:pt x="3860" y="1395"/>
                                                        </a:lnTo>
                                                        <a:lnTo>
                                                          <a:pt x="3796" y="1390"/>
                                                        </a:lnTo>
                                                        <a:lnTo>
                                                          <a:pt x="3730" y="1386"/>
                                                        </a:lnTo>
                                                        <a:lnTo>
                                                          <a:pt x="3665" y="1384"/>
                                                        </a:lnTo>
                                                        <a:lnTo>
                                                          <a:pt x="3513" y="1383"/>
                                                        </a:lnTo>
                                                        <a:lnTo>
                                                          <a:pt x="3367" y="1388"/>
                                                        </a:lnTo>
                                                        <a:lnTo>
                                                          <a:pt x="3227" y="1398"/>
                                                        </a:lnTo>
                                                        <a:lnTo>
                                                          <a:pt x="3093" y="1414"/>
                                                        </a:lnTo>
                                                        <a:lnTo>
                                                          <a:pt x="2965" y="1433"/>
                                                        </a:lnTo>
                                                        <a:lnTo>
                                                          <a:pt x="2841" y="1457"/>
                                                        </a:lnTo>
                                                        <a:lnTo>
                                                          <a:pt x="2724" y="1484"/>
                                                        </a:lnTo>
                                                        <a:lnTo>
                                                          <a:pt x="2612" y="1515"/>
                                                        </a:lnTo>
                                                        <a:lnTo>
                                                          <a:pt x="2506" y="1549"/>
                                                        </a:lnTo>
                                                        <a:lnTo>
                                                          <a:pt x="2404" y="1586"/>
                                                        </a:lnTo>
                                                        <a:lnTo>
                                                          <a:pt x="2309" y="1625"/>
                                                        </a:lnTo>
                                                        <a:lnTo>
                                                          <a:pt x="2218" y="1665"/>
                                                        </a:lnTo>
                                                        <a:lnTo>
                                                          <a:pt x="2132" y="1708"/>
                                                        </a:lnTo>
                                                        <a:lnTo>
                                                          <a:pt x="2052" y="1751"/>
                                                        </a:lnTo>
                                                        <a:lnTo>
                                                          <a:pt x="1976" y="1795"/>
                                                        </a:lnTo>
                                                        <a:lnTo>
                                                          <a:pt x="1905" y="1840"/>
                                                        </a:lnTo>
                                                        <a:lnTo>
                                                          <a:pt x="1839" y="1886"/>
                                                        </a:lnTo>
                                                        <a:lnTo>
                                                          <a:pt x="1779" y="1930"/>
                                                        </a:lnTo>
                                                        <a:lnTo>
                                                          <a:pt x="1722" y="1974"/>
                                                        </a:lnTo>
                                                        <a:lnTo>
                                                          <a:pt x="1670" y="2017"/>
                                                        </a:lnTo>
                                                        <a:lnTo>
                                                          <a:pt x="1623" y="2059"/>
                                                        </a:lnTo>
                                                        <a:lnTo>
                                                          <a:pt x="1581" y="2099"/>
                                                        </a:lnTo>
                                                        <a:lnTo>
                                                          <a:pt x="1542" y="2137"/>
                                                        </a:lnTo>
                                                        <a:lnTo>
                                                          <a:pt x="1508" y="2173"/>
                                                        </a:lnTo>
                                                        <a:lnTo>
                                                          <a:pt x="1478" y="2206"/>
                                                        </a:lnTo>
                                                        <a:lnTo>
                                                          <a:pt x="1452" y="2235"/>
                                                        </a:lnTo>
                                                        <a:lnTo>
                                                          <a:pt x="1431" y="2261"/>
                                                        </a:lnTo>
                                                        <a:lnTo>
                                                          <a:pt x="1414" y="2283"/>
                                                        </a:lnTo>
                                                        <a:lnTo>
                                                          <a:pt x="1391" y="2314"/>
                                                        </a:lnTo>
                                                        <a:lnTo>
                                                          <a:pt x="1384" y="2325"/>
                                                        </a:lnTo>
                                                        <a:lnTo>
                                                          <a:pt x="1393" y="2315"/>
                                                        </a:lnTo>
                                                        <a:lnTo>
                                                          <a:pt x="1421" y="2287"/>
                                                        </a:lnTo>
                                                        <a:lnTo>
                                                          <a:pt x="1441" y="2267"/>
                                                        </a:lnTo>
                                                        <a:lnTo>
                                                          <a:pt x="1467" y="2244"/>
                                                        </a:lnTo>
                                                        <a:lnTo>
                                                          <a:pt x="1497" y="2217"/>
                                                        </a:lnTo>
                                                        <a:lnTo>
                                                          <a:pt x="1530" y="2187"/>
                                                        </a:lnTo>
                                                        <a:lnTo>
                                                          <a:pt x="1569" y="2156"/>
                                                        </a:lnTo>
                                                        <a:lnTo>
                                                          <a:pt x="1614" y="2121"/>
                                                        </a:lnTo>
                                                        <a:lnTo>
                                                          <a:pt x="1661" y="2085"/>
                                                        </a:lnTo>
                                                        <a:lnTo>
                                                          <a:pt x="1714" y="2048"/>
                                                        </a:lnTo>
                                                        <a:lnTo>
                                                          <a:pt x="1771" y="2009"/>
                                                        </a:lnTo>
                                                        <a:lnTo>
                                                          <a:pt x="1832" y="1969"/>
                                                        </a:lnTo>
                                                        <a:lnTo>
                                                          <a:pt x="1898" y="1929"/>
                                                        </a:lnTo>
                                                        <a:lnTo>
                                                          <a:pt x="1968" y="1889"/>
                                                        </a:lnTo>
                                                        <a:lnTo>
                                                          <a:pt x="2043" y="1849"/>
                                                        </a:lnTo>
                                                        <a:lnTo>
                                                          <a:pt x="2122" y="1809"/>
                                                        </a:lnTo>
                                                        <a:lnTo>
                                                          <a:pt x="2205" y="1770"/>
                                                        </a:lnTo>
                                                        <a:lnTo>
                                                          <a:pt x="2292" y="1733"/>
                                                        </a:lnTo>
                                                        <a:lnTo>
                                                          <a:pt x="2385" y="1697"/>
                                                        </a:lnTo>
                                                        <a:lnTo>
                                                          <a:pt x="2481" y="1662"/>
                                                        </a:lnTo>
                                                        <a:lnTo>
                                                          <a:pt x="2582" y="1630"/>
                                                        </a:lnTo>
                                                        <a:lnTo>
                                                          <a:pt x="2686" y="1600"/>
                                                        </a:lnTo>
                                                        <a:lnTo>
                                                          <a:pt x="2796" y="1574"/>
                                                        </a:lnTo>
                                                        <a:lnTo>
                                                          <a:pt x="2910" y="1550"/>
                                                        </a:lnTo>
                                                        <a:lnTo>
                                                          <a:pt x="3027" y="1530"/>
                                                        </a:lnTo>
                                                        <a:lnTo>
                                                          <a:pt x="3149" y="1513"/>
                                                        </a:lnTo>
                                                        <a:lnTo>
                                                          <a:pt x="3276" y="1501"/>
                                                        </a:lnTo>
                                                        <a:lnTo>
                                                          <a:pt x="3406" y="1493"/>
                                                        </a:lnTo>
                                                        <a:lnTo>
                                                          <a:pt x="3542" y="1491"/>
                                                        </a:lnTo>
                                                        <a:lnTo>
                                                          <a:pt x="3680" y="1493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rgbClr val="FAFEF5"/>
                                                  </a:soli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208" name="Freeform 207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667104" y="2462501"/>
                                                    <a:ext cx="592138" cy="157641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3707" y="756"/>
                                                      </a:cxn>
                                                      <a:cxn ang="0">
                                                        <a:pos x="3675" y="723"/>
                                                      </a:cxn>
                                                      <a:cxn ang="0">
                                                        <a:pos x="3617" y="678"/>
                                                      </a:cxn>
                                                      <a:cxn ang="0">
                                                        <a:pos x="3546" y="620"/>
                                                      </a:cxn>
                                                      <a:cxn ang="0">
                                                        <a:pos x="3428" y="529"/>
                                                      </a:cxn>
                                                      <a:cxn ang="0">
                                                        <a:pos x="3304" y="445"/>
                                                      </a:cxn>
                                                      <a:cxn ang="0">
                                                        <a:pos x="3163" y="361"/>
                                                      </a:cxn>
                                                      <a:cxn ang="0">
                                                        <a:pos x="3010" y="282"/>
                                                      </a:cxn>
                                                      <a:cxn ang="0">
                                                        <a:pos x="2853" y="213"/>
                                                      </a:cxn>
                                                      <a:cxn ang="0">
                                                        <a:pos x="2691" y="155"/>
                                                      </a:cxn>
                                                      <a:cxn ang="0">
                                                        <a:pos x="2526" y="107"/>
                                                      </a:cxn>
                                                      <a:cxn ang="0">
                                                        <a:pos x="2265" y="52"/>
                                                      </a:cxn>
                                                      <a:cxn ang="0">
                                                        <a:pos x="1848" y="4"/>
                                                      </a:cxn>
                                                      <a:cxn ang="0">
                                                        <a:pos x="1472" y="5"/>
                                                      </a:cxn>
                                                      <a:cxn ang="0">
                                                        <a:pos x="1139" y="46"/>
                                                      </a:cxn>
                                                      <a:cxn ang="0">
                                                        <a:pos x="850" y="115"/>
                                                      </a:cxn>
                                                      <a:cxn ang="0">
                                                        <a:pos x="602" y="203"/>
                                                      </a:cxn>
                                                      <a:cxn ang="0">
                                                        <a:pos x="397" y="301"/>
                                                      </a:cxn>
                                                      <a:cxn ang="0">
                                                        <a:pos x="235" y="397"/>
                                                      </a:cxn>
                                                      <a:cxn ang="0">
                                                        <a:pos x="115" y="482"/>
                                                      </a:cxn>
                                                      <a:cxn ang="0">
                                                        <a:pos x="38" y="547"/>
                                                      </a:cxn>
                                                      <a:cxn ang="0">
                                                        <a:pos x="11" y="575"/>
                                                      </a:cxn>
                                                      <a:cxn ang="0">
                                                        <a:pos x="96" y="518"/>
                                                      </a:cxn>
                                                      <a:cxn ang="0">
                                                        <a:pos x="214" y="450"/>
                                                      </a:cxn>
                                                      <a:cxn ang="0">
                                                        <a:pos x="376" y="371"/>
                                                      </a:cxn>
                                                      <a:cxn ang="0">
                                                        <a:pos x="578" y="289"/>
                                                      </a:cxn>
                                                      <a:cxn ang="0">
                                                        <a:pos x="820" y="212"/>
                                                      </a:cxn>
                                                      <a:cxn ang="0">
                                                        <a:pos x="1099" y="151"/>
                                                      </a:cxn>
                                                      <a:cxn ang="0">
                                                        <a:pos x="1414" y="112"/>
                                                      </a:cxn>
                                                      <a:cxn ang="0">
                                                        <a:pos x="1762" y="106"/>
                                                      </a:cxn>
                                                      <a:cxn ang="0">
                                                        <a:pos x="2141" y="141"/>
                                                      </a:cxn>
                                                      <a:cxn ang="0">
                                                        <a:pos x="2470" y="204"/>
                                                      </a:cxn>
                                                      <a:cxn ang="0">
                                                        <a:pos x="2645" y="254"/>
                                                      </a:cxn>
                                                      <a:cxn ang="0">
                                                        <a:pos x="2818" y="315"/>
                                                      </a:cxn>
                                                      <a:cxn ang="0">
                                                        <a:pos x="2985" y="386"/>
                                                      </a:cxn>
                                                      <a:cxn ang="0">
                                                        <a:pos x="3148" y="469"/>
                                                      </a:cxn>
                                                      <a:cxn ang="0">
                                                        <a:pos x="3305" y="562"/>
                                                      </a:cxn>
                                                      <a:cxn ang="0">
                                                        <a:pos x="3436" y="646"/>
                                                      </a:cxn>
                                                      <a:cxn ang="0">
                                                        <a:pos x="3562" y="742"/>
                                                      </a:cxn>
                                                      <a:cxn ang="0">
                                                        <a:pos x="3620" y="793"/>
                                                      </a:cxn>
                                                      <a:cxn ang="0">
                                                        <a:pos x="3652" y="836"/>
                                                      </a:cxn>
                                                      <a:cxn ang="0">
                                                        <a:pos x="3683" y="892"/>
                                                      </a:cxn>
                                                      <a:cxn ang="0">
                                                        <a:pos x="3703" y="917"/>
                                                      </a:cxn>
                                                      <a:cxn ang="0">
                                                        <a:pos x="3714" y="920"/>
                                                      </a:cxn>
                                                      <a:cxn ang="0">
                                                        <a:pos x="3723" y="914"/>
                                                      </a:cxn>
                                                      <a:cxn ang="0">
                                                        <a:pos x="3733" y="889"/>
                                                      </a:cxn>
                                                      <a:cxn ang="0">
                                                        <a:pos x="3734" y="853"/>
                                                      </a:cxn>
                                                      <a:cxn ang="0">
                                                        <a:pos x="3722" y="785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3736" h="921">
                                                        <a:moveTo>
                                                          <a:pt x="3717" y="773"/>
                                                        </a:moveTo>
                                                        <a:lnTo>
                                                          <a:pt x="3712" y="764"/>
                                                        </a:lnTo>
                                                        <a:lnTo>
                                                          <a:pt x="3707" y="756"/>
                                                        </a:lnTo>
                                                        <a:lnTo>
                                                          <a:pt x="3700" y="747"/>
                                                        </a:lnTo>
                                                        <a:lnTo>
                                                          <a:pt x="3691" y="739"/>
                                                        </a:lnTo>
                                                        <a:lnTo>
                                                          <a:pt x="3675" y="723"/>
                                                        </a:lnTo>
                                                        <a:lnTo>
                                                          <a:pt x="3656" y="707"/>
                                                        </a:lnTo>
                                                        <a:lnTo>
                                                          <a:pt x="3637" y="693"/>
                                                        </a:lnTo>
                                                        <a:lnTo>
                                                          <a:pt x="3617" y="678"/>
                                                        </a:lnTo>
                                                        <a:lnTo>
                                                          <a:pt x="3600" y="664"/>
                                                        </a:lnTo>
                                                        <a:lnTo>
                                                          <a:pt x="3584" y="652"/>
                                                        </a:lnTo>
                                                        <a:lnTo>
                                                          <a:pt x="3546" y="620"/>
                                                        </a:lnTo>
                                                        <a:lnTo>
                                                          <a:pt x="3507" y="589"/>
                                                        </a:lnTo>
                                                        <a:lnTo>
                                                          <a:pt x="3468" y="559"/>
                                                        </a:lnTo>
                                                        <a:lnTo>
                                                          <a:pt x="3428" y="529"/>
                                                        </a:lnTo>
                                                        <a:lnTo>
                                                          <a:pt x="3386" y="501"/>
                                                        </a:lnTo>
                                                        <a:lnTo>
                                                          <a:pt x="3345" y="473"/>
                                                        </a:lnTo>
                                                        <a:lnTo>
                                                          <a:pt x="3304" y="445"/>
                                                        </a:lnTo>
                                                        <a:lnTo>
                                                          <a:pt x="3262" y="419"/>
                                                        </a:lnTo>
                                                        <a:lnTo>
                                                          <a:pt x="3213" y="389"/>
                                                        </a:lnTo>
                                                        <a:lnTo>
                                                          <a:pt x="3163" y="361"/>
                                                        </a:lnTo>
                                                        <a:lnTo>
                                                          <a:pt x="3112" y="333"/>
                                                        </a:lnTo>
                                                        <a:lnTo>
                                                          <a:pt x="3062" y="307"/>
                                                        </a:lnTo>
                                                        <a:lnTo>
                                                          <a:pt x="3010" y="282"/>
                                                        </a:lnTo>
                                                        <a:lnTo>
                                                          <a:pt x="2958" y="259"/>
                                                        </a:lnTo>
                                                        <a:lnTo>
                                                          <a:pt x="2906" y="235"/>
                                                        </a:lnTo>
                                                        <a:lnTo>
                                                          <a:pt x="2853" y="213"/>
                                                        </a:lnTo>
                                                        <a:lnTo>
                                                          <a:pt x="2799" y="193"/>
                                                        </a:lnTo>
                                                        <a:lnTo>
                                                          <a:pt x="2746" y="173"/>
                                                        </a:lnTo>
                                                        <a:lnTo>
                                                          <a:pt x="2691" y="155"/>
                                                        </a:lnTo>
                                                        <a:lnTo>
                                                          <a:pt x="2637" y="137"/>
                                                        </a:lnTo>
                                                        <a:lnTo>
                                                          <a:pt x="2582" y="122"/>
                                                        </a:lnTo>
                                                        <a:lnTo>
                                                          <a:pt x="2526" y="107"/>
                                                        </a:lnTo>
                                                        <a:lnTo>
                                                          <a:pt x="2471" y="93"/>
                                                        </a:lnTo>
                                                        <a:lnTo>
                                                          <a:pt x="2415" y="81"/>
                                                        </a:lnTo>
                                                        <a:lnTo>
                                                          <a:pt x="2265" y="52"/>
                                                        </a:lnTo>
                                                        <a:lnTo>
                                                          <a:pt x="2122" y="30"/>
                                                        </a:lnTo>
                                                        <a:lnTo>
                                                          <a:pt x="1982" y="14"/>
                                                        </a:lnTo>
                                                        <a:lnTo>
                                                          <a:pt x="1848" y="4"/>
                                                        </a:lnTo>
                                                        <a:lnTo>
                                                          <a:pt x="1717" y="0"/>
                                                        </a:lnTo>
                                                        <a:lnTo>
                                                          <a:pt x="1592" y="0"/>
                                                        </a:lnTo>
                                                        <a:lnTo>
                                                          <a:pt x="1472" y="5"/>
                                                        </a:lnTo>
                                                        <a:lnTo>
                                                          <a:pt x="1357" y="15"/>
                                                        </a:lnTo>
                                                        <a:lnTo>
                                                          <a:pt x="1246" y="29"/>
                                                        </a:lnTo>
                                                        <a:lnTo>
                                                          <a:pt x="1139" y="46"/>
                                                        </a:lnTo>
                                                        <a:lnTo>
                                                          <a:pt x="1038" y="66"/>
                                                        </a:lnTo>
                                                        <a:lnTo>
                                                          <a:pt x="941" y="89"/>
                                                        </a:lnTo>
                                                        <a:lnTo>
                                                          <a:pt x="850" y="115"/>
                                                        </a:lnTo>
                                                        <a:lnTo>
                                                          <a:pt x="763" y="143"/>
                                                        </a:lnTo>
                                                        <a:lnTo>
                                                          <a:pt x="679" y="172"/>
                                                        </a:lnTo>
                                                        <a:lnTo>
                                                          <a:pt x="602" y="203"/>
                                                        </a:lnTo>
                                                        <a:lnTo>
                                                          <a:pt x="530" y="235"/>
                                                        </a:lnTo>
                                                        <a:lnTo>
                                                          <a:pt x="461" y="268"/>
                                                        </a:lnTo>
                                                        <a:lnTo>
                                                          <a:pt x="397" y="301"/>
                                                        </a:lnTo>
                                                        <a:lnTo>
                                                          <a:pt x="339" y="333"/>
                                                        </a:lnTo>
                                                        <a:lnTo>
                                                          <a:pt x="284" y="366"/>
                                                        </a:lnTo>
                                                        <a:lnTo>
                                                          <a:pt x="235" y="397"/>
                                                        </a:lnTo>
                                                        <a:lnTo>
                                                          <a:pt x="191" y="428"/>
                                                        </a:lnTo>
                                                        <a:lnTo>
                                                          <a:pt x="151" y="456"/>
                                                        </a:lnTo>
                                                        <a:lnTo>
                                                          <a:pt x="115" y="482"/>
                                                        </a:lnTo>
                                                        <a:lnTo>
                                                          <a:pt x="85" y="507"/>
                                                        </a:lnTo>
                                                        <a:lnTo>
                                                          <a:pt x="59" y="528"/>
                                                        </a:lnTo>
                                                        <a:lnTo>
                                                          <a:pt x="38" y="547"/>
                                                        </a:lnTo>
                                                        <a:lnTo>
                                                          <a:pt x="10" y="573"/>
                                                        </a:lnTo>
                                                        <a:lnTo>
                                                          <a:pt x="0" y="583"/>
                                                        </a:lnTo>
                                                        <a:lnTo>
                                                          <a:pt x="11" y="575"/>
                                                        </a:lnTo>
                                                        <a:lnTo>
                                                          <a:pt x="44" y="552"/>
                                                        </a:lnTo>
                                                        <a:lnTo>
                                                          <a:pt x="68" y="537"/>
                                                        </a:lnTo>
                                                        <a:lnTo>
                                                          <a:pt x="96" y="518"/>
                                                        </a:lnTo>
                                                        <a:lnTo>
                                                          <a:pt x="131" y="498"/>
                                                        </a:lnTo>
                                                        <a:lnTo>
                                                          <a:pt x="170" y="475"/>
                                                        </a:lnTo>
                                                        <a:lnTo>
                                                          <a:pt x="214" y="450"/>
                                                        </a:lnTo>
                                                        <a:lnTo>
                                                          <a:pt x="264" y="425"/>
                                                        </a:lnTo>
                                                        <a:lnTo>
                                                          <a:pt x="317" y="398"/>
                                                        </a:lnTo>
                                                        <a:lnTo>
                                                          <a:pt x="376" y="371"/>
                                                        </a:lnTo>
                                                        <a:lnTo>
                                                          <a:pt x="438" y="344"/>
                                                        </a:lnTo>
                                                        <a:lnTo>
                                                          <a:pt x="506" y="316"/>
                                                        </a:lnTo>
                                                        <a:lnTo>
                                                          <a:pt x="578" y="289"/>
                                                        </a:lnTo>
                                                        <a:lnTo>
                                                          <a:pt x="655" y="263"/>
                                                        </a:lnTo>
                                                        <a:lnTo>
                                                          <a:pt x="735" y="237"/>
                                                        </a:lnTo>
                                                        <a:lnTo>
                                                          <a:pt x="820" y="212"/>
                                                        </a:lnTo>
                                                        <a:lnTo>
                                                          <a:pt x="909" y="190"/>
                                                        </a:lnTo>
                                                        <a:lnTo>
                                                          <a:pt x="1003" y="169"/>
                                                        </a:lnTo>
                                                        <a:lnTo>
                                                          <a:pt x="1099" y="151"/>
                                                        </a:lnTo>
                                                        <a:lnTo>
                                                          <a:pt x="1201" y="134"/>
                                                        </a:lnTo>
                                                        <a:lnTo>
                                                          <a:pt x="1306" y="122"/>
                                                        </a:lnTo>
                                                        <a:lnTo>
                                                          <a:pt x="1414" y="112"/>
                                                        </a:lnTo>
                                                        <a:lnTo>
                                                          <a:pt x="1526" y="106"/>
                                                        </a:lnTo>
                                                        <a:lnTo>
                                                          <a:pt x="1642" y="104"/>
                                                        </a:lnTo>
                                                        <a:lnTo>
                                                          <a:pt x="1762" y="106"/>
                                                        </a:lnTo>
                                                        <a:lnTo>
                                                          <a:pt x="1885" y="113"/>
                                                        </a:lnTo>
                                                        <a:lnTo>
                                                          <a:pt x="2011" y="124"/>
                                                        </a:lnTo>
                                                        <a:lnTo>
                                                          <a:pt x="2141" y="141"/>
                                                        </a:lnTo>
                                                        <a:lnTo>
                                                          <a:pt x="2274" y="163"/>
                                                        </a:lnTo>
                                                        <a:lnTo>
                                                          <a:pt x="2410" y="191"/>
                                                        </a:lnTo>
                                                        <a:lnTo>
                                                          <a:pt x="2470" y="204"/>
                                                        </a:lnTo>
                                                        <a:lnTo>
                                                          <a:pt x="2528" y="220"/>
                                                        </a:lnTo>
                                                        <a:lnTo>
                                                          <a:pt x="2587" y="236"/>
                                                        </a:lnTo>
                                                        <a:lnTo>
                                                          <a:pt x="2645" y="254"/>
                                                        </a:lnTo>
                                                        <a:lnTo>
                                                          <a:pt x="2703" y="273"/>
                                                        </a:lnTo>
                                                        <a:lnTo>
                                                          <a:pt x="2760" y="293"/>
                                                        </a:lnTo>
                                                        <a:lnTo>
                                                          <a:pt x="2818" y="315"/>
                                                        </a:lnTo>
                                                        <a:lnTo>
                                                          <a:pt x="2874" y="338"/>
                                                        </a:lnTo>
                                                        <a:lnTo>
                                                          <a:pt x="2930" y="361"/>
                                                        </a:lnTo>
                                                        <a:lnTo>
                                                          <a:pt x="2985" y="386"/>
                                                        </a:lnTo>
                                                        <a:lnTo>
                                                          <a:pt x="3041" y="412"/>
                                                        </a:lnTo>
                                                        <a:lnTo>
                                                          <a:pt x="3095" y="440"/>
                                                        </a:lnTo>
                                                        <a:lnTo>
                                                          <a:pt x="3148" y="469"/>
                                                        </a:lnTo>
                                                        <a:lnTo>
                                                          <a:pt x="3202" y="499"/>
                                                        </a:lnTo>
                                                        <a:lnTo>
                                                          <a:pt x="3254" y="529"/>
                                                        </a:lnTo>
                                                        <a:lnTo>
                                                          <a:pt x="3305" y="562"/>
                                                        </a:lnTo>
                                                        <a:lnTo>
                                                          <a:pt x="3349" y="589"/>
                                                        </a:lnTo>
                                                        <a:lnTo>
                                                          <a:pt x="3392" y="618"/>
                                                        </a:lnTo>
                                                        <a:lnTo>
                                                          <a:pt x="3436" y="646"/>
                                                        </a:lnTo>
                                                        <a:lnTo>
                                                          <a:pt x="3479" y="677"/>
                                                        </a:lnTo>
                                                        <a:lnTo>
                                                          <a:pt x="3522" y="708"/>
                                                        </a:lnTo>
                                                        <a:lnTo>
                                                          <a:pt x="3562" y="742"/>
                                                        </a:lnTo>
                                                        <a:lnTo>
                                                          <a:pt x="3583" y="758"/>
                                                        </a:lnTo>
                                                        <a:lnTo>
                                                          <a:pt x="3601" y="776"/>
                                                        </a:lnTo>
                                                        <a:lnTo>
                                                          <a:pt x="3620" y="793"/>
                                                        </a:lnTo>
                                                        <a:lnTo>
                                                          <a:pt x="3637" y="812"/>
                                                        </a:lnTo>
                                                        <a:lnTo>
                                                          <a:pt x="3643" y="821"/>
                                                        </a:lnTo>
                                                        <a:lnTo>
                                                          <a:pt x="3652" y="836"/>
                                                        </a:lnTo>
                                                        <a:lnTo>
                                                          <a:pt x="3662" y="854"/>
                                                        </a:lnTo>
                                                        <a:lnTo>
                                                          <a:pt x="3673" y="873"/>
                                                        </a:lnTo>
                                                        <a:lnTo>
                                                          <a:pt x="3683" y="892"/>
                                                        </a:lnTo>
                                                        <a:lnTo>
                                                          <a:pt x="3693" y="907"/>
                                                        </a:lnTo>
                                                        <a:lnTo>
                                                          <a:pt x="3699" y="913"/>
                                                        </a:lnTo>
                                                        <a:lnTo>
                                                          <a:pt x="3703" y="917"/>
                                                        </a:lnTo>
                                                        <a:lnTo>
                                                          <a:pt x="3707" y="920"/>
                                                        </a:lnTo>
                                                        <a:lnTo>
                                                          <a:pt x="3710" y="921"/>
                                                        </a:lnTo>
                                                        <a:lnTo>
                                                          <a:pt x="3714" y="920"/>
                                                        </a:lnTo>
                                                        <a:lnTo>
                                                          <a:pt x="3718" y="919"/>
                                                        </a:lnTo>
                                                        <a:lnTo>
                                                          <a:pt x="3721" y="916"/>
                                                        </a:lnTo>
                                                        <a:lnTo>
                                                          <a:pt x="3723" y="914"/>
                                                        </a:lnTo>
                                                        <a:lnTo>
                                                          <a:pt x="3728" y="907"/>
                                                        </a:lnTo>
                                                        <a:lnTo>
                                                          <a:pt x="3731" y="899"/>
                                                        </a:lnTo>
                                                        <a:lnTo>
                                                          <a:pt x="3733" y="889"/>
                                                        </a:lnTo>
                                                        <a:lnTo>
                                                          <a:pt x="3734" y="877"/>
                                                        </a:lnTo>
                                                        <a:lnTo>
                                                          <a:pt x="3736" y="866"/>
                                                        </a:lnTo>
                                                        <a:lnTo>
                                                          <a:pt x="3734" y="853"/>
                                                        </a:lnTo>
                                                        <a:lnTo>
                                                          <a:pt x="3732" y="828"/>
                                                        </a:lnTo>
                                                        <a:lnTo>
                                                          <a:pt x="3727" y="804"/>
                                                        </a:lnTo>
                                                        <a:lnTo>
                                                          <a:pt x="3722" y="785"/>
                                                        </a:lnTo>
                                                        <a:lnTo>
                                                          <a:pt x="3717" y="773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rgbClr val="FAFEF5"/>
                                                  </a:soli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209" name="Freeform 208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216254" y="2777784"/>
                                                    <a:ext cx="950913" cy="347840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2435" y="156"/>
                                                      </a:cxn>
                                                      <a:cxn ang="0">
                                                        <a:pos x="2064" y="271"/>
                                                      </a:cxn>
                                                      <a:cxn ang="0">
                                                        <a:pos x="1729" y="403"/>
                                                      </a:cxn>
                                                      <a:cxn ang="0">
                                                        <a:pos x="1433" y="547"/>
                                                      </a:cxn>
                                                      <a:cxn ang="0">
                                                        <a:pos x="1170" y="700"/>
                                                      </a:cxn>
                                                      <a:cxn ang="0">
                                                        <a:pos x="940" y="859"/>
                                                      </a:cxn>
                                                      <a:cxn ang="0">
                                                        <a:pos x="740" y="1020"/>
                                                      </a:cxn>
                                                      <a:cxn ang="0">
                                                        <a:pos x="569" y="1180"/>
                                                      </a:cxn>
                                                      <a:cxn ang="0">
                                                        <a:pos x="424" y="1336"/>
                                                      </a:cxn>
                                                      <a:cxn ang="0">
                                                        <a:pos x="305" y="1485"/>
                                                      </a:cxn>
                                                      <a:cxn ang="0">
                                                        <a:pos x="209" y="1621"/>
                                                      </a:cxn>
                                                      <a:cxn ang="0">
                                                        <a:pos x="133" y="1745"/>
                                                      </a:cxn>
                                                      <a:cxn ang="0">
                                                        <a:pos x="76" y="1849"/>
                                                      </a:cxn>
                                                      <a:cxn ang="0">
                                                        <a:pos x="37" y="1932"/>
                                                      </a:cxn>
                                                      <a:cxn ang="0">
                                                        <a:pos x="6" y="2011"/>
                                                      </a:cxn>
                                                      <a:cxn ang="0">
                                                        <a:pos x="9" y="2011"/>
                                                      </a:cxn>
                                                      <a:cxn ang="0">
                                                        <a:pos x="53" y="1937"/>
                                                      </a:cxn>
                                                      <a:cxn ang="0">
                                                        <a:pos x="105" y="1857"/>
                                                      </a:cxn>
                                                      <a:cxn ang="0">
                                                        <a:pos x="178" y="1757"/>
                                                      </a:cxn>
                                                      <a:cxn ang="0">
                                                        <a:pos x="270" y="1640"/>
                                                      </a:cxn>
                                                      <a:cxn ang="0">
                                                        <a:pos x="383" y="1511"/>
                                                      </a:cxn>
                                                      <a:cxn ang="0">
                                                        <a:pos x="519" y="1370"/>
                                                      </a:cxn>
                                                      <a:cxn ang="0">
                                                        <a:pos x="678" y="1222"/>
                                                      </a:cxn>
                                                      <a:cxn ang="0">
                                                        <a:pos x="862" y="1071"/>
                                                      </a:cxn>
                                                      <a:cxn ang="0">
                                                        <a:pos x="1069" y="921"/>
                                                      </a:cxn>
                                                      <a:cxn ang="0">
                                                        <a:pos x="1303" y="773"/>
                                                      </a:cxn>
                                                      <a:cxn ang="0">
                                                        <a:pos x="1564" y="631"/>
                                                      </a:cxn>
                                                      <a:cxn ang="0">
                                                        <a:pos x="1852" y="499"/>
                                                      </a:cxn>
                                                      <a:cxn ang="0">
                                                        <a:pos x="2170" y="380"/>
                                                      </a:cxn>
                                                      <a:cxn ang="0">
                                                        <a:pos x="2517" y="276"/>
                                                      </a:cxn>
                                                      <a:cxn ang="0">
                                                        <a:pos x="2882" y="196"/>
                                                      </a:cxn>
                                                      <a:cxn ang="0">
                                                        <a:pos x="3231" y="149"/>
                                                      </a:cxn>
                                                      <a:cxn ang="0">
                                                        <a:pos x="3565" y="131"/>
                                                      </a:cxn>
                                                      <a:cxn ang="0">
                                                        <a:pos x="3882" y="140"/>
                                                      </a:cxn>
                                                      <a:cxn ang="0">
                                                        <a:pos x="4181" y="169"/>
                                                      </a:cxn>
                                                      <a:cxn ang="0">
                                                        <a:pos x="4461" y="218"/>
                                                      </a:cxn>
                                                      <a:cxn ang="0">
                                                        <a:pos x="4722" y="280"/>
                                                      </a:cxn>
                                                      <a:cxn ang="0">
                                                        <a:pos x="4960" y="354"/>
                                                      </a:cxn>
                                                      <a:cxn ang="0">
                                                        <a:pos x="5177" y="435"/>
                                                      </a:cxn>
                                                      <a:cxn ang="0">
                                                        <a:pos x="5370" y="518"/>
                                                      </a:cxn>
                                                      <a:cxn ang="0">
                                                        <a:pos x="5540" y="601"/>
                                                      </a:cxn>
                                                      <a:cxn ang="0">
                                                        <a:pos x="5684" y="680"/>
                                                      </a:cxn>
                                                      <a:cxn ang="0">
                                                        <a:pos x="5801" y="750"/>
                                                      </a:cxn>
                                                      <a:cxn ang="0">
                                                        <a:pos x="5890" y="809"/>
                                                      </a:cxn>
                                                      <a:cxn ang="0">
                                                        <a:pos x="5970" y="866"/>
                                                      </a:cxn>
                                                      <a:cxn ang="0">
                                                        <a:pos x="5974" y="856"/>
                                                      </a:cxn>
                                                      <a:cxn ang="0">
                                                        <a:pos x="5928" y="799"/>
                                                      </a:cxn>
                                                      <a:cxn ang="0">
                                                        <a:pos x="5852" y="730"/>
                                                      </a:cxn>
                                                      <a:cxn ang="0">
                                                        <a:pos x="5747" y="650"/>
                                                      </a:cxn>
                                                      <a:cxn ang="0">
                                                        <a:pos x="5615" y="563"/>
                                                      </a:cxn>
                                                      <a:cxn ang="0">
                                                        <a:pos x="5458" y="473"/>
                                                      </a:cxn>
                                                      <a:cxn ang="0">
                                                        <a:pos x="5276" y="382"/>
                                                      </a:cxn>
                                                      <a:cxn ang="0">
                                                        <a:pos x="5072" y="293"/>
                                                      </a:cxn>
                                                      <a:cxn ang="0">
                                                        <a:pos x="4847" y="211"/>
                                                      </a:cxn>
                                                      <a:cxn ang="0">
                                                        <a:pos x="4603" y="139"/>
                                                      </a:cxn>
                                                      <a:cxn ang="0">
                                                        <a:pos x="4339" y="78"/>
                                                      </a:cxn>
                                                      <a:cxn ang="0">
                                                        <a:pos x="4060" y="32"/>
                                                      </a:cxn>
                                                      <a:cxn ang="0">
                                                        <a:pos x="3765" y="5"/>
                                                      </a:cxn>
                                                      <a:cxn ang="0">
                                                        <a:pos x="3457" y="0"/>
                                                      </a:cxn>
                                                      <a:cxn ang="0">
                                                        <a:pos x="3137" y="21"/>
                                                      </a:cxn>
                                                      <a:cxn ang="0">
                                                        <a:pos x="2806" y="69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5985" h="2027">
                                                        <a:moveTo>
                                                          <a:pt x="2637" y="105"/>
                                                        </a:moveTo>
                                                        <a:lnTo>
                                                          <a:pt x="2435" y="156"/>
                                                        </a:lnTo>
                                                        <a:lnTo>
                                                          <a:pt x="2245" y="211"/>
                                                        </a:lnTo>
                                                        <a:lnTo>
                                                          <a:pt x="2064" y="271"/>
                                                        </a:lnTo>
                                                        <a:lnTo>
                                                          <a:pt x="1892" y="336"/>
                                                        </a:lnTo>
                                                        <a:lnTo>
                                                          <a:pt x="1729" y="403"/>
                                                        </a:lnTo>
                                                        <a:lnTo>
                                                          <a:pt x="1576" y="473"/>
                                                        </a:lnTo>
                                                        <a:lnTo>
                                                          <a:pt x="1433" y="547"/>
                                                        </a:lnTo>
                                                        <a:lnTo>
                                                          <a:pt x="1297" y="623"/>
                                                        </a:lnTo>
                                                        <a:lnTo>
                                                          <a:pt x="1170" y="700"/>
                                                        </a:lnTo>
                                                        <a:lnTo>
                                                          <a:pt x="1051" y="779"/>
                                                        </a:lnTo>
                                                        <a:lnTo>
                                                          <a:pt x="940" y="859"/>
                                                        </a:lnTo>
                                                        <a:lnTo>
                                                          <a:pt x="836" y="940"/>
                                                        </a:lnTo>
                                                        <a:lnTo>
                                                          <a:pt x="740" y="1020"/>
                                                        </a:lnTo>
                                                        <a:lnTo>
                                                          <a:pt x="650" y="1101"/>
                                                        </a:lnTo>
                                                        <a:lnTo>
                                                          <a:pt x="569" y="1180"/>
                                                        </a:lnTo>
                                                        <a:lnTo>
                                                          <a:pt x="493" y="1259"/>
                                                        </a:lnTo>
                                                        <a:lnTo>
                                                          <a:pt x="424" y="1336"/>
                                                        </a:lnTo>
                                                        <a:lnTo>
                                                          <a:pt x="362" y="1412"/>
                                                        </a:lnTo>
                                                        <a:lnTo>
                                                          <a:pt x="305" y="1485"/>
                                                        </a:lnTo>
                                                        <a:lnTo>
                                                          <a:pt x="254" y="1555"/>
                                                        </a:lnTo>
                                                        <a:lnTo>
                                                          <a:pt x="209" y="1621"/>
                                                        </a:lnTo>
                                                        <a:lnTo>
                                                          <a:pt x="169" y="1685"/>
                                                        </a:lnTo>
                                                        <a:lnTo>
                                                          <a:pt x="133" y="1745"/>
                                                        </a:lnTo>
                                                        <a:lnTo>
                                                          <a:pt x="103" y="1799"/>
                                                        </a:lnTo>
                                                        <a:lnTo>
                                                          <a:pt x="76" y="1849"/>
                                                        </a:lnTo>
                                                        <a:lnTo>
                                                          <a:pt x="55" y="1893"/>
                                                        </a:lnTo>
                                                        <a:lnTo>
                                                          <a:pt x="37" y="1932"/>
                                                        </a:lnTo>
                                                        <a:lnTo>
                                                          <a:pt x="23" y="1965"/>
                                                        </a:lnTo>
                                                        <a:lnTo>
                                                          <a:pt x="6" y="2011"/>
                                                        </a:lnTo>
                                                        <a:lnTo>
                                                          <a:pt x="0" y="2027"/>
                                                        </a:lnTo>
                                                        <a:lnTo>
                                                          <a:pt x="9" y="2011"/>
                                                        </a:lnTo>
                                                        <a:lnTo>
                                                          <a:pt x="33" y="1968"/>
                                                        </a:lnTo>
                                                        <a:lnTo>
                                                          <a:pt x="53" y="1937"/>
                                                        </a:lnTo>
                                                        <a:lnTo>
                                                          <a:pt x="77" y="1900"/>
                                                        </a:lnTo>
                                                        <a:lnTo>
                                                          <a:pt x="105" y="1857"/>
                                                        </a:lnTo>
                                                        <a:lnTo>
                                                          <a:pt x="139" y="1809"/>
                                                        </a:lnTo>
                                                        <a:lnTo>
                                                          <a:pt x="178" y="1757"/>
                                                        </a:lnTo>
                                                        <a:lnTo>
                                                          <a:pt x="221" y="1700"/>
                                                        </a:lnTo>
                                                        <a:lnTo>
                                                          <a:pt x="270" y="1640"/>
                                                        </a:lnTo>
                                                        <a:lnTo>
                                                          <a:pt x="324" y="1576"/>
                                                        </a:lnTo>
                                                        <a:lnTo>
                                                          <a:pt x="383" y="1511"/>
                                                        </a:lnTo>
                                                        <a:lnTo>
                                                          <a:pt x="449" y="1441"/>
                                                        </a:lnTo>
                                                        <a:lnTo>
                                                          <a:pt x="519" y="1370"/>
                                                        </a:lnTo>
                                                        <a:lnTo>
                                                          <a:pt x="596" y="1297"/>
                                                        </a:lnTo>
                                                        <a:lnTo>
                                                          <a:pt x="678" y="1222"/>
                                                        </a:lnTo>
                                                        <a:lnTo>
                                                          <a:pt x="766" y="1147"/>
                                                        </a:lnTo>
                                                        <a:lnTo>
                                                          <a:pt x="862" y="1071"/>
                                                        </a:lnTo>
                                                        <a:lnTo>
                                                          <a:pt x="962" y="996"/>
                                                        </a:lnTo>
                                                        <a:lnTo>
                                                          <a:pt x="1069" y="921"/>
                                                        </a:lnTo>
                                                        <a:lnTo>
                                                          <a:pt x="1183" y="846"/>
                                                        </a:lnTo>
                                                        <a:lnTo>
                                                          <a:pt x="1303" y="773"/>
                                                        </a:lnTo>
                                                        <a:lnTo>
                                                          <a:pt x="1430" y="701"/>
                                                        </a:lnTo>
                                                        <a:lnTo>
                                                          <a:pt x="1564" y="631"/>
                                                        </a:lnTo>
                                                        <a:lnTo>
                                                          <a:pt x="1705" y="563"/>
                                                        </a:lnTo>
                                                        <a:lnTo>
                                                          <a:pt x="1852" y="499"/>
                                                        </a:lnTo>
                                                        <a:lnTo>
                                                          <a:pt x="2007" y="437"/>
                                                        </a:lnTo>
                                                        <a:lnTo>
                                                          <a:pt x="2170" y="380"/>
                                                        </a:lnTo>
                                                        <a:lnTo>
                                                          <a:pt x="2340" y="325"/>
                                                        </a:lnTo>
                                                        <a:lnTo>
                                                          <a:pt x="2517" y="276"/>
                                                        </a:lnTo>
                                                        <a:lnTo>
                                                          <a:pt x="2702" y="232"/>
                                                        </a:lnTo>
                                                        <a:lnTo>
                                                          <a:pt x="2882" y="196"/>
                                                        </a:lnTo>
                                                        <a:lnTo>
                                                          <a:pt x="3059" y="168"/>
                                                        </a:lnTo>
                                                        <a:lnTo>
                                                          <a:pt x="3231" y="149"/>
                                                        </a:lnTo>
                                                        <a:lnTo>
                                                          <a:pt x="3400" y="136"/>
                                                        </a:lnTo>
                                                        <a:lnTo>
                                                          <a:pt x="3565" y="131"/>
                                                        </a:lnTo>
                                                        <a:lnTo>
                                                          <a:pt x="3726" y="132"/>
                                                        </a:lnTo>
                                                        <a:lnTo>
                                                          <a:pt x="3882" y="140"/>
                                                        </a:lnTo>
                                                        <a:lnTo>
                                                          <a:pt x="4034" y="152"/>
                                                        </a:lnTo>
                                                        <a:lnTo>
                                                          <a:pt x="4181" y="169"/>
                                                        </a:lnTo>
                                                        <a:lnTo>
                                                          <a:pt x="4323" y="192"/>
                                                        </a:lnTo>
                                                        <a:lnTo>
                                                          <a:pt x="4461" y="218"/>
                                                        </a:lnTo>
                                                        <a:lnTo>
                                                          <a:pt x="4594" y="247"/>
                                                        </a:lnTo>
                                                        <a:lnTo>
                                                          <a:pt x="4722" y="280"/>
                                                        </a:lnTo>
                                                        <a:lnTo>
                                                          <a:pt x="4844" y="316"/>
                                                        </a:lnTo>
                                                        <a:lnTo>
                                                          <a:pt x="4960" y="354"/>
                                                        </a:lnTo>
                                                        <a:lnTo>
                                                          <a:pt x="5072" y="394"/>
                                                        </a:lnTo>
                                                        <a:lnTo>
                                                          <a:pt x="5177" y="435"/>
                                                        </a:lnTo>
                                                        <a:lnTo>
                                                          <a:pt x="5277" y="476"/>
                                                        </a:lnTo>
                                                        <a:lnTo>
                                                          <a:pt x="5370" y="518"/>
                                                        </a:lnTo>
                                                        <a:lnTo>
                                                          <a:pt x="5458" y="560"/>
                                                        </a:lnTo>
                                                        <a:lnTo>
                                                          <a:pt x="5540" y="601"/>
                                                        </a:lnTo>
                                                        <a:lnTo>
                                                          <a:pt x="5615" y="641"/>
                                                        </a:lnTo>
                                                        <a:lnTo>
                                                          <a:pt x="5684" y="680"/>
                                                        </a:lnTo>
                                                        <a:lnTo>
                                                          <a:pt x="5745" y="716"/>
                                                        </a:lnTo>
                                                        <a:lnTo>
                                                          <a:pt x="5801" y="750"/>
                                                        </a:lnTo>
                                                        <a:lnTo>
                                                          <a:pt x="5849" y="781"/>
                                                        </a:lnTo>
                                                        <a:lnTo>
                                                          <a:pt x="5890" y="809"/>
                                                        </a:lnTo>
                                                        <a:lnTo>
                                                          <a:pt x="5924" y="832"/>
                                                        </a:lnTo>
                                                        <a:lnTo>
                                                          <a:pt x="5970" y="866"/>
                                                        </a:lnTo>
                                                        <a:lnTo>
                                                          <a:pt x="5985" y="877"/>
                                                        </a:lnTo>
                                                        <a:lnTo>
                                                          <a:pt x="5974" y="856"/>
                                                        </a:lnTo>
                                                        <a:lnTo>
                                                          <a:pt x="5955" y="829"/>
                                                        </a:lnTo>
                                                        <a:lnTo>
                                                          <a:pt x="5928" y="799"/>
                                                        </a:lnTo>
                                                        <a:lnTo>
                                                          <a:pt x="5894" y="766"/>
                                                        </a:lnTo>
                                                        <a:lnTo>
                                                          <a:pt x="5852" y="730"/>
                                                        </a:lnTo>
                                                        <a:lnTo>
                                                          <a:pt x="5803" y="691"/>
                                                        </a:lnTo>
                                                        <a:lnTo>
                                                          <a:pt x="5747" y="650"/>
                                                        </a:lnTo>
                                                        <a:lnTo>
                                                          <a:pt x="5685" y="608"/>
                                                        </a:lnTo>
                                                        <a:lnTo>
                                                          <a:pt x="5615" y="563"/>
                                                        </a:lnTo>
                                                        <a:lnTo>
                                                          <a:pt x="5540" y="518"/>
                                                        </a:lnTo>
                                                        <a:lnTo>
                                                          <a:pt x="5458" y="473"/>
                                                        </a:lnTo>
                                                        <a:lnTo>
                                                          <a:pt x="5370" y="427"/>
                                                        </a:lnTo>
                                                        <a:lnTo>
                                                          <a:pt x="5276" y="382"/>
                                                        </a:lnTo>
                                                        <a:lnTo>
                                                          <a:pt x="5177" y="338"/>
                                                        </a:lnTo>
                                                        <a:lnTo>
                                                          <a:pt x="5072" y="293"/>
                                                        </a:lnTo>
                                                        <a:lnTo>
                                                          <a:pt x="4962" y="251"/>
                                                        </a:lnTo>
                                                        <a:lnTo>
                                                          <a:pt x="4847" y="211"/>
                                                        </a:lnTo>
                                                        <a:lnTo>
                                                          <a:pt x="4727" y="173"/>
                                                        </a:lnTo>
                                                        <a:lnTo>
                                                          <a:pt x="4603" y="139"/>
                                                        </a:lnTo>
                                                        <a:lnTo>
                                                          <a:pt x="4473" y="107"/>
                                                        </a:lnTo>
                                                        <a:lnTo>
                                                          <a:pt x="4339" y="78"/>
                                                        </a:lnTo>
                                                        <a:lnTo>
                                                          <a:pt x="4201" y="52"/>
                                                        </a:lnTo>
                                                        <a:lnTo>
                                                          <a:pt x="4060" y="32"/>
                                                        </a:lnTo>
                                                        <a:lnTo>
                                                          <a:pt x="3914" y="16"/>
                                                        </a:lnTo>
                                                        <a:lnTo>
                                                          <a:pt x="3765" y="5"/>
                                                        </a:lnTo>
                                                        <a:lnTo>
                                                          <a:pt x="3613" y="0"/>
                                                        </a:lnTo>
                                                        <a:lnTo>
                                                          <a:pt x="3457" y="0"/>
                                                        </a:lnTo>
                                                        <a:lnTo>
                                                          <a:pt x="3298" y="7"/>
                                                        </a:lnTo>
                                                        <a:lnTo>
                                                          <a:pt x="3137" y="21"/>
                                                        </a:lnTo>
                                                        <a:lnTo>
                                                          <a:pt x="2972" y="41"/>
                                                        </a:lnTo>
                                                        <a:lnTo>
                                                          <a:pt x="2806" y="69"/>
                                                        </a:lnTo>
                                                        <a:lnTo>
                                                          <a:pt x="2637" y="105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rgbClr val="F6FDE3"/>
                                                  </a:soli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212" name="Freeform 211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141642" y="1496091"/>
                                                    <a:ext cx="577850" cy="166209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3" y="962"/>
                                                      </a:cxn>
                                                      <a:cxn ang="0">
                                                        <a:pos x="21" y="922"/>
                                                      </a:cxn>
                                                      <a:cxn ang="0">
                                                        <a:pos x="44" y="880"/>
                                                      </a:cxn>
                                                      <a:cxn ang="0">
                                                        <a:pos x="77" y="828"/>
                                                      </a:cxn>
                                                      <a:cxn ang="0">
                                                        <a:pos x="122" y="766"/>
                                                      </a:cxn>
                                                      <a:cxn ang="0">
                                                        <a:pos x="179" y="698"/>
                                                      </a:cxn>
                                                      <a:cxn ang="0">
                                                        <a:pos x="250" y="624"/>
                                                      </a:cxn>
                                                      <a:cxn ang="0">
                                                        <a:pos x="336" y="547"/>
                                                      </a:cxn>
                                                      <a:cxn ang="0">
                                                        <a:pos x="439" y="468"/>
                                                      </a:cxn>
                                                      <a:cxn ang="0">
                                                        <a:pos x="559" y="389"/>
                                                      </a:cxn>
                                                      <a:cxn ang="0">
                                                        <a:pos x="696" y="312"/>
                                                      </a:cxn>
                                                      <a:cxn ang="0">
                                                        <a:pos x="855" y="239"/>
                                                      </a:cxn>
                                                      <a:cxn ang="0">
                                                        <a:pos x="1035" y="170"/>
                                                      </a:cxn>
                                                      <a:cxn ang="0">
                                                        <a:pos x="1237" y="110"/>
                                                      </a:cxn>
                                                      <a:cxn ang="0">
                                                        <a:pos x="1462" y="58"/>
                                                      </a:cxn>
                                                      <a:cxn ang="0">
                                                        <a:pos x="1687" y="21"/>
                                                      </a:cxn>
                                                      <a:cxn ang="0">
                                                        <a:pos x="1888" y="3"/>
                                                      </a:cxn>
                                                      <a:cxn ang="0">
                                                        <a:pos x="2083" y="0"/>
                                                      </a:cxn>
                                                      <a:cxn ang="0">
                                                        <a:pos x="2271" y="8"/>
                                                      </a:cxn>
                                                      <a:cxn ang="0">
                                                        <a:pos x="2452" y="28"/>
                                                      </a:cxn>
                                                      <a:cxn ang="0">
                                                        <a:pos x="2622" y="57"/>
                                                      </a:cxn>
                                                      <a:cxn ang="0">
                                                        <a:pos x="2783" y="94"/>
                                                      </a:cxn>
                                                      <a:cxn ang="0">
                                                        <a:pos x="2934" y="136"/>
                                                      </a:cxn>
                                                      <a:cxn ang="0">
                                                        <a:pos x="3072" y="183"/>
                                                      </a:cxn>
                                                      <a:cxn ang="0">
                                                        <a:pos x="3198" y="233"/>
                                                      </a:cxn>
                                                      <a:cxn ang="0">
                                                        <a:pos x="3310" y="284"/>
                                                      </a:cxn>
                                                      <a:cxn ang="0">
                                                        <a:pos x="3407" y="333"/>
                                                      </a:cxn>
                                                      <a:cxn ang="0">
                                                        <a:pos x="3489" y="380"/>
                                                      </a:cxn>
                                                      <a:cxn ang="0">
                                                        <a:pos x="3553" y="424"/>
                                                      </a:cxn>
                                                      <a:cxn ang="0">
                                                        <a:pos x="3601" y="462"/>
                                                      </a:cxn>
                                                      <a:cxn ang="0">
                                                        <a:pos x="3629" y="491"/>
                                                      </a:cxn>
                                                      <a:cxn ang="0">
                                                        <a:pos x="3626" y="496"/>
                                                      </a:cxn>
                                                      <a:cxn ang="0">
                                                        <a:pos x="3551" y="450"/>
                                                      </a:cxn>
                                                      <a:cxn ang="0">
                                                        <a:pos x="3450" y="395"/>
                                                      </a:cxn>
                                                      <a:cxn ang="0">
                                                        <a:pos x="3361" y="352"/>
                                                      </a:cxn>
                                                      <a:cxn ang="0">
                                                        <a:pos x="3257" y="306"/>
                                                      </a:cxn>
                                                      <a:cxn ang="0">
                                                        <a:pos x="3138" y="258"/>
                                                      </a:cxn>
                                                      <a:cxn ang="0">
                                                        <a:pos x="3005" y="212"/>
                                                      </a:cxn>
                                                      <a:cxn ang="0">
                                                        <a:pos x="2858" y="169"/>
                                                      </a:cxn>
                                                      <a:cxn ang="0">
                                                        <a:pos x="2699" y="132"/>
                                                      </a:cxn>
                                                      <a:cxn ang="0">
                                                        <a:pos x="2528" y="101"/>
                                                      </a:cxn>
                                                      <a:cxn ang="0">
                                                        <a:pos x="2345" y="80"/>
                                                      </a:cxn>
                                                      <a:cxn ang="0">
                                                        <a:pos x="2151" y="68"/>
                                                      </a:cxn>
                                                      <a:cxn ang="0">
                                                        <a:pos x="1948" y="71"/>
                                                      </a:cxn>
                                                      <a:cxn ang="0">
                                                        <a:pos x="1735" y="88"/>
                                                      </a:cxn>
                                                      <a:cxn ang="0">
                                                        <a:pos x="1513" y="122"/>
                                                      </a:cxn>
                                                      <a:cxn ang="0">
                                                        <a:pos x="1303" y="168"/>
                                                      </a:cxn>
                                                      <a:cxn ang="0">
                                                        <a:pos x="1111" y="222"/>
                                                      </a:cxn>
                                                      <a:cxn ang="0">
                                                        <a:pos x="937" y="284"/>
                                                      </a:cxn>
                                                      <a:cxn ang="0">
                                                        <a:pos x="779" y="352"/>
                                                      </a:cxn>
                                                      <a:cxn ang="0">
                                                        <a:pos x="639" y="424"/>
                                                      </a:cxn>
                                                      <a:cxn ang="0">
                                                        <a:pos x="514" y="496"/>
                                                      </a:cxn>
                                                      <a:cxn ang="0">
                                                        <a:pos x="404" y="570"/>
                                                      </a:cxn>
                                                      <a:cxn ang="0">
                                                        <a:pos x="308" y="643"/>
                                                      </a:cxn>
                                                      <a:cxn ang="0">
                                                        <a:pos x="227" y="712"/>
                                                      </a:cxn>
                                                      <a:cxn ang="0">
                                                        <a:pos x="159" y="777"/>
                                                      </a:cxn>
                                                      <a:cxn ang="0">
                                                        <a:pos x="105" y="835"/>
                                                      </a:cxn>
                                                      <a:cxn ang="0">
                                                        <a:pos x="45" y="906"/>
                                                      </a:cxn>
                                                      <a:cxn ang="0">
                                                        <a:pos x="4" y="962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3636" h="971">
                                                        <a:moveTo>
                                                          <a:pt x="0" y="971"/>
                                                        </a:moveTo>
                                                        <a:lnTo>
                                                          <a:pt x="3" y="962"/>
                                                        </a:lnTo>
                                                        <a:lnTo>
                                                          <a:pt x="13" y="939"/>
                                                        </a:lnTo>
                                                        <a:lnTo>
                                                          <a:pt x="21" y="922"/>
                                                        </a:lnTo>
                                                        <a:lnTo>
                                                          <a:pt x="31" y="903"/>
                                                        </a:lnTo>
                                                        <a:lnTo>
                                                          <a:pt x="44" y="880"/>
                                                        </a:lnTo>
                                                        <a:lnTo>
                                                          <a:pt x="60" y="856"/>
                                                        </a:lnTo>
                                                        <a:lnTo>
                                                          <a:pt x="77" y="828"/>
                                                        </a:lnTo>
                                                        <a:lnTo>
                                                          <a:pt x="99" y="798"/>
                                                        </a:lnTo>
                                                        <a:lnTo>
                                                          <a:pt x="122" y="766"/>
                                                        </a:lnTo>
                                                        <a:lnTo>
                                                          <a:pt x="149" y="732"/>
                                                        </a:lnTo>
                                                        <a:lnTo>
                                                          <a:pt x="179" y="698"/>
                                                        </a:lnTo>
                                                        <a:lnTo>
                                                          <a:pt x="213" y="662"/>
                                                        </a:lnTo>
                                                        <a:lnTo>
                                                          <a:pt x="250" y="624"/>
                                                        </a:lnTo>
                                                        <a:lnTo>
                                                          <a:pt x="291" y="586"/>
                                                        </a:lnTo>
                                                        <a:lnTo>
                                                          <a:pt x="336" y="547"/>
                                                        </a:lnTo>
                                                        <a:lnTo>
                                                          <a:pt x="385" y="507"/>
                                                        </a:lnTo>
                                                        <a:lnTo>
                                                          <a:pt x="439" y="468"/>
                                                        </a:lnTo>
                                                        <a:lnTo>
                                                          <a:pt x="496" y="428"/>
                                                        </a:lnTo>
                                                        <a:lnTo>
                                                          <a:pt x="559" y="389"/>
                                                        </a:lnTo>
                                                        <a:lnTo>
                                                          <a:pt x="626" y="350"/>
                                                        </a:lnTo>
                                                        <a:lnTo>
                                                          <a:pt x="696" y="312"/>
                                                        </a:lnTo>
                                                        <a:lnTo>
                                                          <a:pt x="773" y="275"/>
                                                        </a:lnTo>
                                                        <a:lnTo>
                                                          <a:pt x="855" y="239"/>
                                                        </a:lnTo>
                                                        <a:lnTo>
                                                          <a:pt x="943" y="204"/>
                                                        </a:lnTo>
                                                        <a:lnTo>
                                                          <a:pt x="1035" y="170"/>
                                                        </a:lnTo>
                                                        <a:lnTo>
                                                          <a:pt x="1133" y="139"/>
                                                        </a:lnTo>
                                                        <a:lnTo>
                                                          <a:pt x="1237" y="110"/>
                                                        </a:lnTo>
                                                        <a:lnTo>
                                                          <a:pt x="1347" y="83"/>
                                                        </a:lnTo>
                                                        <a:lnTo>
                                                          <a:pt x="1462" y="58"/>
                                                        </a:lnTo>
                                                        <a:lnTo>
                                                          <a:pt x="1584" y="36"/>
                                                        </a:lnTo>
                                                        <a:lnTo>
                                                          <a:pt x="1687" y="21"/>
                                                        </a:lnTo>
                                                        <a:lnTo>
                                                          <a:pt x="1789" y="10"/>
                                                        </a:lnTo>
                                                        <a:lnTo>
                                                          <a:pt x="1888" y="3"/>
                                                        </a:lnTo>
                                                        <a:lnTo>
                                                          <a:pt x="1987" y="0"/>
                                                        </a:lnTo>
                                                        <a:lnTo>
                                                          <a:pt x="2083" y="0"/>
                                                        </a:lnTo>
                                                        <a:lnTo>
                                                          <a:pt x="2179" y="2"/>
                                                        </a:lnTo>
                                                        <a:lnTo>
                                                          <a:pt x="2271" y="8"/>
                                                        </a:lnTo>
                                                        <a:lnTo>
                                                          <a:pt x="2362" y="17"/>
                                                        </a:lnTo>
                                                        <a:lnTo>
                                                          <a:pt x="2452" y="28"/>
                                                        </a:lnTo>
                                                        <a:lnTo>
                                                          <a:pt x="2538" y="42"/>
                                                        </a:lnTo>
                                                        <a:lnTo>
                                                          <a:pt x="2622" y="57"/>
                                                        </a:lnTo>
                                                        <a:lnTo>
                                                          <a:pt x="2704" y="75"/>
                                                        </a:lnTo>
                                                        <a:lnTo>
                                                          <a:pt x="2783" y="94"/>
                                                        </a:lnTo>
                                                        <a:lnTo>
                                                          <a:pt x="2860" y="115"/>
                                                        </a:lnTo>
                                                        <a:lnTo>
                                                          <a:pt x="2934" y="136"/>
                                                        </a:lnTo>
                                                        <a:lnTo>
                                                          <a:pt x="3004" y="160"/>
                                                        </a:lnTo>
                                                        <a:lnTo>
                                                          <a:pt x="3072" y="183"/>
                                                        </a:lnTo>
                                                        <a:lnTo>
                                                          <a:pt x="3137" y="208"/>
                                                        </a:lnTo>
                                                        <a:lnTo>
                                                          <a:pt x="3198" y="233"/>
                                                        </a:lnTo>
                                                        <a:lnTo>
                                                          <a:pt x="3256" y="258"/>
                                                        </a:lnTo>
                                                        <a:lnTo>
                                                          <a:pt x="3310" y="284"/>
                                                        </a:lnTo>
                                                        <a:lnTo>
                                                          <a:pt x="3360" y="309"/>
                                                        </a:lnTo>
                                                        <a:lnTo>
                                                          <a:pt x="3407" y="333"/>
                                                        </a:lnTo>
                                                        <a:lnTo>
                                                          <a:pt x="3450" y="358"/>
                                                        </a:lnTo>
                                                        <a:lnTo>
                                                          <a:pt x="3489" y="380"/>
                                                        </a:lnTo>
                                                        <a:lnTo>
                                                          <a:pt x="3523" y="403"/>
                                                        </a:lnTo>
                                                        <a:lnTo>
                                                          <a:pt x="3553" y="424"/>
                                                        </a:lnTo>
                                                        <a:lnTo>
                                                          <a:pt x="3579" y="443"/>
                                                        </a:lnTo>
                                                        <a:lnTo>
                                                          <a:pt x="3601" y="462"/>
                                                        </a:lnTo>
                                                        <a:lnTo>
                                                          <a:pt x="3617" y="477"/>
                                                        </a:lnTo>
                                                        <a:lnTo>
                                                          <a:pt x="3629" y="491"/>
                                                        </a:lnTo>
                                                        <a:lnTo>
                                                          <a:pt x="3636" y="503"/>
                                                        </a:lnTo>
                                                        <a:lnTo>
                                                          <a:pt x="3626" y="496"/>
                                                        </a:lnTo>
                                                        <a:lnTo>
                                                          <a:pt x="3598" y="478"/>
                                                        </a:lnTo>
                                                        <a:lnTo>
                                                          <a:pt x="3551" y="450"/>
                                                        </a:lnTo>
                                                        <a:lnTo>
                                                          <a:pt x="3488" y="415"/>
                                                        </a:lnTo>
                                                        <a:lnTo>
                                                          <a:pt x="3450" y="395"/>
                                                        </a:lnTo>
                                                        <a:lnTo>
                                                          <a:pt x="3408" y="373"/>
                                                        </a:lnTo>
                                                        <a:lnTo>
                                                          <a:pt x="3361" y="352"/>
                                                        </a:lnTo>
                                                        <a:lnTo>
                                                          <a:pt x="3311" y="328"/>
                                                        </a:lnTo>
                                                        <a:lnTo>
                                                          <a:pt x="3257" y="306"/>
                                                        </a:lnTo>
                                                        <a:lnTo>
                                                          <a:pt x="3199" y="282"/>
                                                        </a:lnTo>
                                                        <a:lnTo>
                                                          <a:pt x="3138" y="258"/>
                                                        </a:lnTo>
                                                        <a:lnTo>
                                                          <a:pt x="3073" y="235"/>
                                                        </a:lnTo>
                                                        <a:lnTo>
                                                          <a:pt x="3005" y="212"/>
                                                        </a:lnTo>
                                                        <a:lnTo>
                                                          <a:pt x="2933" y="191"/>
                                                        </a:lnTo>
                                                        <a:lnTo>
                                                          <a:pt x="2858" y="169"/>
                                                        </a:lnTo>
                                                        <a:lnTo>
                                                          <a:pt x="2780" y="150"/>
                                                        </a:lnTo>
                                                        <a:lnTo>
                                                          <a:pt x="2699" y="132"/>
                                                        </a:lnTo>
                                                        <a:lnTo>
                                                          <a:pt x="2614" y="116"/>
                                                        </a:lnTo>
                                                        <a:lnTo>
                                                          <a:pt x="2528" y="101"/>
                                                        </a:lnTo>
                                                        <a:lnTo>
                                                          <a:pt x="2437" y="89"/>
                                                        </a:lnTo>
                                                        <a:lnTo>
                                                          <a:pt x="2345" y="80"/>
                                                        </a:lnTo>
                                                        <a:lnTo>
                                                          <a:pt x="2250" y="73"/>
                                                        </a:lnTo>
                                                        <a:lnTo>
                                                          <a:pt x="2151" y="68"/>
                                                        </a:lnTo>
                                                        <a:lnTo>
                                                          <a:pt x="2050" y="68"/>
                                                        </a:lnTo>
                                                        <a:lnTo>
                                                          <a:pt x="1948" y="71"/>
                                                        </a:lnTo>
                                                        <a:lnTo>
                                                          <a:pt x="1843" y="78"/>
                                                        </a:lnTo>
                                                        <a:lnTo>
                                                          <a:pt x="1735" y="88"/>
                                                        </a:lnTo>
                                                        <a:lnTo>
                                                          <a:pt x="1625" y="102"/>
                                                        </a:lnTo>
                                                        <a:lnTo>
                                                          <a:pt x="1513" y="122"/>
                                                        </a:lnTo>
                                                        <a:lnTo>
                                                          <a:pt x="1406" y="143"/>
                                                        </a:lnTo>
                                                        <a:lnTo>
                                                          <a:pt x="1303" y="168"/>
                                                        </a:lnTo>
                                                        <a:lnTo>
                                                          <a:pt x="1204" y="194"/>
                                                        </a:lnTo>
                                                        <a:lnTo>
                                                          <a:pt x="1111" y="222"/>
                                                        </a:lnTo>
                                                        <a:lnTo>
                                                          <a:pt x="1022" y="252"/>
                                                        </a:lnTo>
                                                        <a:lnTo>
                                                          <a:pt x="937" y="284"/>
                                                        </a:lnTo>
                                                        <a:lnTo>
                                                          <a:pt x="855" y="318"/>
                                                        </a:lnTo>
                                                        <a:lnTo>
                                                          <a:pt x="779" y="352"/>
                                                        </a:lnTo>
                                                        <a:lnTo>
                                                          <a:pt x="707" y="388"/>
                                                        </a:lnTo>
                                                        <a:lnTo>
                                                          <a:pt x="639" y="424"/>
                                                        </a:lnTo>
                                                        <a:lnTo>
                                                          <a:pt x="574" y="459"/>
                                                        </a:lnTo>
                                                        <a:lnTo>
                                                          <a:pt x="514" y="496"/>
                                                        </a:lnTo>
                                                        <a:lnTo>
                                                          <a:pt x="456" y="533"/>
                                                        </a:lnTo>
                                                        <a:lnTo>
                                                          <a:pt x="404" y="570"/>
                                                        </a:lnTo>
                                                        <a:lnTo>
                                                          <a:pt x="354" y="607"/>
                                                        </a:lnTo>
                                                        <a:lnTo>
                                                          <a:pt x="308" y="643"/>
                                                        </a:lnTo>
                                                        <a:lnTo>
                                                          <a:pt x="266" y="678"/>
                                                        </a:lnTo>
                                                        <a:lnTo>
                                                          <a:pt x="227" y="712"/>
                                                        </a:lnTo>
                                                        <a:lnTo>
                                                          <a:pt x="192" y="745"/>
                                                        </a:lnTo>
                                                        <a:lnTo>
                                                          <a:pt x="159" y="777"/>
                                                        </a:lnTo>
                                                        <a:lnTo>
                                                          <a:pt x="131" y="806"/>
                                                        </a:lnTo>
                                                        <a:lnTo>
                                                          <a:pt x="105" y="835"/>
                                                        </a:lnTo>
                                                        <a:lnTo>
                                                          <a:pt x="82" y="861"/>
                                                        </a:lnTo>
                                                        <a:lnTo>
                                                          <a:pt x="45" y="906"/>
                                                        </a:lnTo>
                                                        <a:lnTo>
                                                          <a:pt x="20" y="941"/>
                                                        </a:lnTo>
                                                        <a:lnTo>
                                                          <a:pt x="4" y="962"/>
                                                        </a:lnTo>
                                                        <a:lnTo>
                                                          <a:pt x="0" y="971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rgbClr val="FFFFFF"/>
                                                  </a:soli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213" name="Freeform 212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790929" y="1723985"/>
                                                    <a:ext cx="461963" cy="166209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13" y="940"/>
                                                      </a:cxn>
                                                      <a:cxn ang="0">
                                                        <a:pos x="44" y="880"/>
                                                      </a:cxn>
                                                      <a:cxn ang="0">
                                                        <a:pos x="99" y="798"/>
                                                      </a:cxn>
                                                      <a:cxn ang="0">
                                                        <a:pos x="180" y="698"/>
                                                      </a:cxn>
                                                      <a:cxn ang="0">
                                                        <a:pos x="292" y="586"/>
                                                      </a:cxn>
                                                      <a:cxn ang="0">
                                                        <a:pos x="438" y="468"/>
                                                      </a:cxn>
                                                      <a:cxn ang="0">
                                                        <a:pos x="625" y="351"/>
                                                      </a:cxn>
                                                      <a:cxn ang="0">
                                                        <a:pos x="855" y="239"/>
                                                      </a:cxn>
                                                      <a:cxn ang="0">
                                                        <a:pos x="1133" y="139"/>
                                                      </a:cxn>
                                                      <a:cxn ang="0">
                                                        <a:pos x="1463" y="58"/>
                                                      </a:cxn>
                                                      <a:cxn ang="0">
                                                        <a:pos x="1684" y="22"/>
                                                      </a:cxn>
                                                      <a:cxn ang="0">
                                                        <a:pos x="1834" y="7"/>
                                                      </a:cxn>
                                                      <a:cxn ang="0">
                                                        <a:pos x="1983" y="0"/>
                                                      </a:cxn>
                                                      <a:cxn ang="0">
                                                        <a:pos x="2133" y="1"/>
                                                      </a:cxn>
                                                      <a:cxn ang="0">
                                                        <a:pos x="2283" y="9"/>
                                                      </a:cxn>
                                                      <a:cxn ang="0">
                                                        <a:pos x="2426" y="25"/>
                                                      </a:cxn>
                                                      <a:cxn ang="0">
                                                        <a:pos x="2557" y="45"/>
                                                      </a:cxn>
                                                      <a:cxn ang="0">
                                                        <a:pos x="2688" y="72"/>
                                                      </a:cxn>
                                                      <a:cxn ang="0">
                                                        <a:pos x="2782" y="91"/>
                                                      </a:cxn>
                                                      <a:cxn ang="0">
                                                        <a:pos x="2856" y="112"/>
                                                      </a:cxn>
                                                      <a:cxn ang="0">
                                                        <a:pos x="2892" y="133"/>
                                                      </a:cxn>
                                                      <a:cxn ang="0">
                                                        <a:pos x="2910" y="159"/>
                                                      </a:cxn>
                                                      <a:cxn ang="0">
                                                        <a:pos x="2916" y="179"/>
                                                      </a:cxn>
                                                      <a:cxn ang="0">
                                                        <a:pos x="2870" y="178"/>
                                                      </a:cxn>
                                                      <a:cxn ang="0">
                                                        <a:pos x="2785" y="160"/>
                                                      </a:cxn>
                                                      <a:cxn ang="0">
                                                        <a:pos x="2684" y="130"/>
                                                      </a:cxn>
                                                      <a:cxn ang="0">
                                                        <a:pos x="2576" y="109"/>
                                                      </a:cxn>
                                                      <a:cxn ang="0">
                                                        <a:pos x="2459" y="92"/>
                                                      </a:cxn>
                                                      <a:cxn ang="0">
                                                        <a:pos x="2342" y="80"/>
                                                      </a:cxn>
                                                      <a:cxn ang="0">
                                                        <a:pos x="2207" y="70"/>
                                                      </a:cxn>
                                                      <a:cxn ang="0">
                                                        <a:pos x="2073" y="68"/>
                                                      </a:cxn>
                                                      <a:cxn ang="0">
                                                        <a:pos x="1938" y="72"/>
                                                      </a:cxn>
                                                      <a:cxn ang="0">
                                                        <a:pos x="1804" y="81"/>
                                                      </a:cxn>
                                                      <a:cxn ang="0">
                                                        <a:pos x="1670" y="97"/>
                                                      </a:cxn>
                                                      <a:cxn ang="0">
                                                        <a:pos x="1406" y="143"/>
                                                      </a:cxn>
                                                      <a:cxn ang="0">
                                                        <a:pos x="1111" y="222"/>
                                                      </a:cxn>
                                                      <a:cxn ang="0">
                                                        <a:pos x="856" y="318"/>
                                                      </a:cxn>
                                                      <a:cxn ang="0">
                                                        <a:pos x="639" y="424"/>
                                                      </a:cxn>
                                                      <a:cxn ang="0">
                                                        <a:pos x="457" y="534"/>
                                                      </a:cxn>
                                                      <a:cxn ang="0">
                                                        <a:pos x="309" y="643"/>
                                                      </a:cxn>
                                                      <a:cxn ang="0">
                                                        <a:pos x="192" y="746"/>
                                                      </a:cxn>
                                                      <a:cxn ang="0">
                                                        <a:pos x="105" y="835"/>
                                                      </a:cxn>
                                                      <a:cxn ang="0">
                                                        <a:pos x="20" y="941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2916" h="971">
                                                        <a:moveTo>
                                                          <a:pt x="0" y="971"/>
                                                        </a:moveTo>
                                                        <a:lnTo>
                                                          <a:pt x="3" y="962"/>
                                                        </a:lnTo>
                                                        <a:lnTo>
                                                          <a:pt x="13" y="940"/>
                                                        </a:lnTo>
                                                        <a:lnTo>
                                                          <a:pt x="22" y="922"/>
                                                        </a:lnTo>
                                                        <a:lnTo>
                                                          <a:pt x="32" y="903"/>
                                                        </a:lnTo>
                                                        <a:lnTo>
                                                          <a:pt x="44" y="880"/>
                                                        </a:lnTo>
                                                        <a:lnTo>
                                                          <a:pt x="60" y="856"/>
                                                        </a:lnTo>
                                                        <a:lnTo>
                                                          <a:pt x="78" y="828"/>
                                                        </a:lnTo>
                                                        <a:lnTo>
                                                          <a:pt x="99" y="798"/>
                                                        </a:lnTo>
                                                        <a:lnTo>
                                                          <a:pt x="122" y="766"/>
                                                        </a:lnTo>
                                                        <a:lnTo>
                                                          <a:pt x="149" y="732"/>
                                                        </a:lnTo>
                                                        <a:lnTo>
                                                          <a:pt x="180" y="698"/>
                                                        </a:lnTo>
                                                        <a:lnTo>
                                                          <a:pt x="214" y="662"/>
                                                        </a:lnTo>
                                                        <a:lnTo>
                                                          <a:pt x="251" y="624"/>
                                                        </a:lnTo>
                                                        <a:lnTo>
                                                          <a:pt x="292" y="586"/>
                                                        </a:lnTo>
                                                        <a:lnTo>
                                                          <a:pt x="337" y="547"/>
                                                        </a:lnTo>
                                                        <a:lnTo>
                                                          <a:pt x="386" y="508"/>
                                                        </a:lnTo>
                                                        <a:lnTo>
                                                          <a:pt x="438" y="468"/>
                                                        </a:lnTo>
                                                        <a:lnTo>
                                                          <a:pt x="497" y="429"/>
                                                        </a:lnTo>
                                                        <a:lnTo>
                                                          <a:pt x="559" y="389"/>
                                                        </a:lnTo>
                                                        <a:lnTo>
                                                          <a:pt x="625" y="351"/>
                                                        </a:lnTo>
                                                        <a:lnTo>
                                                          <a:pt x="697" y="312"/>
                                                        </a:lnTo>
                                                        <a:lnTo>
                                                          <a:pt x="774" y="275"/>
                                                        </a:lnTo>
                                                        <a:lnTo>
                                                          <a:pt x="855" y="239"/>
                                                        </a:lnTo>
                                                        <a:lnTo>
                                                          <a:pt x="942" y="204"/>
                                                        </a:lnTo>
                                                        <a:lnTo>
                                                          <a:pt x="1035" y="171"/>
                                                        </a:lnTo>
                                                        <a:lnTo>
                                                          <a:pt x="1133" y="139"/>
                                                        </a:lnTo>
                                                        <a:lnTo>
                                                          <a:pt x="1237" y="111"/>
                                                        </a:lnTo>
                                                        <a:lnTo>
                                                          <a:pt x="1347" y="83"/>
                                                        </a:lnTo>
                                                        <a:lnTo>
                                                          <a:pt x="1463" y="58"/>
                                                        </a:lnTo>
                                                        <a:lnTo>
                                                          <a:pt x="1585" y="37"/>
                                                        </a:lnTo>
                                                        <a:lnTo>
                                                          <a:pt x="1634" y="28"/>
                                                        </a:lnTo>
                                                        <a:lnTo>
                                                          <a:pt x="1684" y="22"/>
                                                        </a:lnTo>
                                                        <a:lnTo>
                                                          <a:pt x="1734" y="16"/>
                                                        </a:lnTo>
                                                        <a:lnTo>
                                                          <a:pt x="1783" y="11"/>
                                                        </a:lnTo>
                                                        <a:lnTo>
                                                          <a:pt x="1834" y="7"/>
                                                        </a:lnTo>
                                                        <a:lnTo>
                                                          <a:pt x="1883" y="4"/>
                                                        </a:lnTo>
                                                        <a:lnTo>
                                                          <a:pt x="1933" y="2"/>
                                                        </a:lnTo>
                                                        <a:lnTo>
                                                          <a:pt x="1983" y="0"/>
                                                        </a:lnTo>
                                                        <a:lnTo>
                                                          <a:pt x="2033" y="0"/>
                                                        </a:lnTo>
                                                        <a:lnTo>
                                                          <a:pt x="2083" y="0"/>
                                                        </a:lnTo>
                                                        <a:lnTo>
                                                          <a:pt x="2133" y="1"/>
                                                        </a:lnTo>
                                                        <a:lnTo>
                                                          <a:pt x="2183" y="3"/>
                                                        </a:lnTo>
                                                        <a:lnTo>
                                                          <a:pt x="2233" y="6"/>
                                                        </a:lnTo>
                                                        <a:lnTo>
                                                          <a:pt x="2283" y="9"/>
                                                        </a:lnTo>
                                                        <a:lnTo>
                                                          <a:pt x="2332" y="14"/>
                                                        </a:lnTo>
                                                        <a:lnTo>
                                                          <a:pt x="2383" y="19"/>
                                                        </a:lnTo>
                                                        <a:lnTo>
                                                          <a:pt x="2426" y="25"/>
                                                        </a:lnTo>
                                                        <a:lnTo>
                                                          <a:pt x="2470" y="31"/>
                                                        </a:lnTo>
                                                        <a:lnTo>
                                                          <a:pt x="2514" y="38"/>
                                                        </a:lnTo>
                                                        <a:lnTo>
                                                          <a:pt x="2557" y="45"/>
                                                        </a:lnTo>
                                                        <a:lnTo>
                                                          <a:pt x="2600" y="53"/>
                                                        </a:lnTo>
                                                        <a:lnTo>
                                                          <a:pt x="2645" y="62"/>
                                                        </a:lnTo>
                                                        <a:lnTo>
                                                          <a:pt x="2688" y="72"/>
                                                        </a:lnTo>
                                                        <a:lnTo>
                                                          <a:pt x="2731" y="81"/>
                                                        </a:lnTo>
                                                        <a:lnTo>
                                                          <a:pt x="2754" y="86"/>
                                                        </a:lnTo>
                                                        <a:lnTo>
                                                          <a:pt x="2782" y="91"/>
                                                        </a:lnTo>
                                                        <a:lnTo>
                                                          <a:pt x="2812" y="97"/>
                                                        </a:lnTo>
                                                        <a:lnTo>
                                                          <a:pt x="2842" y="106"/>
                                                        </a:lnTo>
                                                        <a:lnTo>
                                                          <a:pt x="2856" y="112"/>
                                                        </a:lnTo>
                                                        <a:lnTo>
                                                          <a:pt x="2869" y="118"/>
                                                        </a:lnTo>
                                                        <a:lnTo>
                                                          <a:pt x="2881" y="125"/>
                                                        </a:lnTo>
                                                        <a:lnTo>
                                                          <a:pt x="2892" y="133"/>
                                                        </a:lnTo>
                                                        <a:lnTo>
                                                          <a:pt x="2901" y="142"/>
                                                        </a:lnTo>
                                                        <a:lnTo>
                                                          <a:pt x="2908" y="153"/>
                                                        </a:lnTo>
                                                        <a:lnTo>
                                                          <a:pt x="2910" y="159"/>
                                                        </a:lnTo>
                                                        <a:lnTo>
                                                          <a:pt x="2914" y="165"/>
                                                        </a:lnTo>
                                                        <a:lnTo>
                                                          <a:pt x="2915" y="172"/>
                                                        </a:lnTo>
                                                        <a:lnTo>
                                                          <a:pt x="2916" y="179"/>
                                                        </a:lnTo>
                                                        <a:lnTo>
                                                          <a:pt x="2901" y="179"/>
                                                        </a:lnTo>
                                                        <a:lnTo>
                                                          <a:pt x="2886" y="179"/>
                                                        </a:lnTo>
                                                        <a:lnTo>
                                                          <a:pt x="2870" y="178"/>
                                                        </a:lnTo>
                                                        <a:lnTo>
                                                          <a:pt x="2854" y="176"/>
                                                        </a:lnTo>
                                                        <a:lnTo>
                                                          <a:pt x="2820" y="169"/>
                                                        </a:lnTo>
                                                        <a:lnTo>
                                                          <a:pt x="2785" y="160"/>
                                                        </a:lnTo>
                                                        <a:lnTo>
                                                          <a:pt x="2750" y="150"/>
                                                        </a:lnTo>
                                                        <a:lnTo>
                                                          <a:pt x="2716" y="139"/>
                                                        </a:lnTo>
                                                        <a:lnTo>
                                                          <a:pt x="2684" y="130"/>
                                                        </a:lnTo>
                                                        <a:lnTo>
                                                          <a:pt x="2653" y="123"/>
                                                        </a:lnTo>
                                                        <a:lnTo>
                                                          <a:pt x="2614" y="116"/>
                                                        </a:lnTo>
                                                        <a:lnTo>
                                                          <a:pt x="2576" y="109"/>
                                                        </a:lnTo>
                                                        <a:lnTo>
                                                          <a:pt x="2537" y="102"/>
                                                        </a:lnTo>
                                                        <a:lnTo>
                                                          <a:pt x="2498" y="97"/>
                                                        </a:lnTo>
                                                        <a:lnTo>
                                                          <a:pt x="2459" y="92"/>
                                                        </a:lnTo>
                                                        <a:lnTo>
                                                          <a:pt x="2420" y="87"/>
                                                        </a:lnTo>
                                                        <a:lnTo>
                                                          <a:pt x="2381" y="83"/>
                                                        </a:lnTo>
                                                        <a:lnTo>
                                                          <a:pt x="2342" y="80"/>
                                                        </a:lnTo>
                                                        <a:lnTo>
                                                          <a:pt x="2297" y="76"/>
                                                        </a:lnTo>
                                                        <a:lnTo>
                                                          <a:pt x="2252" y="74"/>
                                                        </a:lnTo>
                                                        <a:lnTo>
                                                          <a:pt x="2207" y="70"/>
                                                        </a:lnTo>
                                                        <a:lnTo>
                                                          <a:pt x="2162" y="69"/>
                                                        </a:lnTo>
                                                        <a:lnTo>
                                                          <a:pt x="2118" y="68"/>
                                                        </a:lnTo>
                                                        <a:lnTo>
                                                          <a:pt x="2073" y="68"/>
                                                        </a:lnTo>
                                                        <a:lnTo>
                                                          <a:pt x="2028" y="68"/>
                                                        </a:lnTo>
                                                        <a:lnTo>
                                                          <a:pt x="1983" y="69"/>
                                                        </a:lnTo>
                                                        <a:lnTo>
                                                          <a:pt x="1938" y="72"/>
                                                        </a:lnTo>
                                                        <a:lnTo>
                                                          <a:pt x="1893" y="75"/>
                                                        </a:lnTo>
                                                        <a:lnTo>
                                                          <a:pt x="1849" y="78"/>
                                                        </a:lnTo>
                                                        <a:lnTo>
                                                          <a:pt x="1804" y="81"/>
                                                        </a:lnTo>
                                                        <a:lnTo>
                                                          <a:pt x="1760" y="86"/>
                                                        </a:lnTo>
                                                        <a:lnTo>
                                                          <a:pt x="1714" y="91"/>
                                                        </a:lnTo>
                                                        <a:lnTo>
                                                          <a:pt x="1670" y="97"/>
                                                        </a:lnTo>
                                                        <a:lnTo>
                                                          <a:pt x="1626" y="103"/>
                                                        </a:lnTo>
                                                        <a:lnTo>
                                                          <a:pt x="1514" y="122"/>
                                                        </a:lnTo>
                                                        <a:lnTo>
                                                          <a:pt x="1406" y="143"/>
                                                        </a:lnTo>
                                                        <a:lnTo>
                                                          <a:pt x="1304" y="168"/>
                                                        </a:lnTo>
                                                        <a:lnTo>
                                                          <a:pt x="1205" y="195"/>
                                                        </a:lnTo>
                                                        <a:lnTo>
                                                          <a:pt x="1111" y="222"/>
                                                        </a:lnTo>
                                                        <a:lnTo>
                                                          <a:pt x="1022" y="253"/>
                                                        </a:lnTo>
                                                        <a:lnTo>
                                                          <a:pt x="937" y="285"/>
                                                        </a:lnTo>
                                                        <a:lnTo>
                                                          <a:pt x="856" y="318"/>
                                                        </a:lnTo>
                                                        <a:lnTo>
                                                          <a:pt x="779" y="352"/>
                                                        </a:lnTo>
                                                        <a:lnTo>
                                                          <a:pt x="707" y="388"/>
                                                        </a:lnTo>
                                                        <a:lnTo>
                                                          <a:pt x="639" y="424"/>
                                                        </a:lnTo>
                                                        <a:lnTo>
                                                          <a:pt x="574" y="460"/>
                                                        </a:lnTo>
                                                        <a:lnTo>
                                                          <a:pt x="513" y="497"/>
                                                        </a:lnTo>
                                                        <a:lnTo>
                                                          <a:pt x="457" y="534"/>
                                                        </a:lnTo>
                                                        <a:lnTo>
                                                          <a:pt x="404" y="570"/>
                                                        </a:lnTo>
                                                        <a:lnTo>
                                                          <a:pt x="354" y="607"/>
                                                        </a:lnTo>
                                                        <a:lnTo>
                                                          <a:pt x="309" y="643"/>
                                                        </a:lnTo>
                                                        <a:lnTo>
                                                          <a:pt x="267" y="678"/>
                                                        </a:lnTo>
                                                        <a:lnTo>
                                                          <a:pt x="228" y="713"/>
                                                        </a:lnTo>
                                                        <a:lnTo>
                                                          <a:pt x="192" y="746"/>
                                                        </a:lnTo>
                                                        <a:lnTo>
                                                          <a:pt x="160" y="778"/>
                                                        </a:lnTo>
                                                        <a:lnTo>
                                                          <a:pt x="130" y="807"/>
                                                        </a:lnTo>
                                                        <a:lnTo>
                                                          <a:pt x="105" y="835"/>
                                                        </a:lnTo>
                                                        <a:lnTo>
                                                          <a:pt x="82" y="862"/>
                                                        </a:lnTo>
                                                        <a:lnTo>
                                                          <a:pt x="45" y="907"/>
                                                        </a:lnTo>
                                                        <a:lnTo>
                                                          <a:pt x="20" y="941"/>
                                                        </a:lnTo>
                                                        <a:lnTo>
                                                          <a:pt x="5" y="962"/>
                                                        </a:lnTo>
                                                        <a:lnTo>
                                                          <a:pt x="0" y="971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rgbClr val="FFFFFF"/>
                                                  </a:soli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216" name="Freeform 215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492479" y="1811374"/>
                                                    <a:ext cx="577850" cy="166209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1463" y="58"/>
                                                      </a:cxn>
                                                      <a:cxn ang="0">
                                                        <a:pos x="1237" y="110"/>
                                                      </a:cxn>
                                                      <a:cxn ang="0">
                                                        <a:pos x="1036" y="171"/>
                                                      </a:cxn>
                                                      <a:cxn ang="0">
                                                        <a:pos x="857" y="239"/>
                                                      </a:cxn>
                                                      <a:cxn ang="0">
                                                        <a:pos x="697" y="313"/>
                                                      </a:cxn>
                                                      <a:cxn ang="0">
                                                        <a:pos x="559" y="390"/>
                                                      </a:cxn>
                                                      <a:cxn ang="0">
                                                        <a:pos x="440" y="469"/>
                                                      </a:cxn>
                                                      <a:cxn ang="0">
                                                        <a:pos x="337" y="547"/>
                                                      </a:cxn>
                                                      <a:cxn ang="0">
                                                        <a:pos x="251" y="625"/>
                                                      </a:cxn>
                                                      <a:cxn ang="0">
                                                        <a:pos x="180" y="698"/>
                                                      </a:cxn>
                                                      <a:cxn ang="0">
                                                        <a:pos x="124" y="766"/>
                                                      </a:cxn>
                                                      <a:cxn ang="0">
                                                        <a:pos x="78" y="828"/>
                                                      </a:cxn>
                                                      <a:cxn ang="0">
                                                        <a:pos x="46" y="881"/>
                                                      </a:cxn>
                                                      <a:cxn ang="0">
                                                        <a:pos x="22" y="923"/>
                                                      </a:cxn>
                                                      <a:cxn ang="0">
                                                        <a:pos x="3" y="962"/>
                                                      </a:cxn>
                                                      <a:cxn ang="0">
                                                        <a:pos x="6" y="963"/>
                                                      </a:cxn>
                                                      <a:cxn ang="0">
                                                        <a:pos x="47" y="907"/>
                                                      </a:cxn>
                                                      <a:cxn ang="0">
                                                        <a:pos x="106" y="835"/>
                                                      </a:cxn>
                                                      <a:cxn ang="0">
                                                        <a:pos x="161" y="778"/>
                                                      </a:cxn>
                                                      <a:cxn ang="0">
                                                        <a:pos x="228" y="713"/>
                                                      </a:cxn>
                                                      <a:cxn ang="0">
                                                        <a:pos x="309" y="643"/>
                                                      </a:cxn>
                                                      <a:cxn ang="0">
                                                        <a:pos x="405" y="571"/>
                                                      </a:cxn>
                                                      <a:cxn ang="0">
                                                        <a:pos x="515" y="497"/>
                                                      </a:cxn>
                                                      <a:cxn ang="0">
                                                        <a:pos x="639" y="423"/>
                                                      </a:cxn>
                                                      <a:cxn ang="0">
                                                        <a:pos x="781" y="353"/>
                                                      </a:cxn>
                                                      <a:cxn ang="0">
                                                        <a:pos x="938" y="285"/>
                                                      </a:cxn>
                                                      <a:cxn ang="0">
                                                        <a:pos x="1112" y="223"/>
                                                      </a:cxn>
                                                      <a:cxn ang="0">
                                                        <a:pos x="1304" y="168"/>
                                                      </a:cxn>
                                                      <a:cxn ang="0">
                                                        <a:pos x="1515" y="123"/>
                                                      </a:cxn>
                                                      <a:cxn ang="0">
                                                        <a:pos x="1736" y="89"/>
                                                      </a:cxn>
                                                      <a:cxn ang="0">
                                                        <a:pos x="1949" y="71"/>
                                                      </a:cxn>
                                                      <a:cxn ang="0">
                                                        <a:pos x="2152" y="69"/>
                                                      </a:cxn>
                                                      <a:cxn ang="0">
                                                        <a:pos x="2345" y="80"/>
                                                      </a:cxn>
                                                      <a:cxn ang="0">
                                                        <a:pos x="2528" y="101"/>
                                                      </a:cxn>
                                                      <a:cxn ang="0">
                                                        <a:pos x="2699" y="132"/>
                                                      </a:cxn>
                                                      <a:cxn ang="0">
                                                        <a:pos x="2859" y="170"/>
                                                      </a:cxn>
                                                      <a:cxn ang="0">
                                                        <a:pos x="3006" y="213"/>
                                                      </a:cxn>
                                                      <a:cxn ang="0">
                                                        <a:pos x="3139" y="259"/>
                                                      </a:cxn>
                                                      <a:cxn ang="0">
                                                        <a:pos x="3258" y="305"/>
                                                      </a:cxn>
                                                      <a:cxn ang="0">
                                                        <a:pos x="3362" y="352"/>
                                                      </a:cxn>
                                                      <a:cxn ang="0">
                                                        <a:pos x="3451" y="396"/>
                                                      </a:cxn>
                                                      <a:cxn ang="0">
                                                        <a:pos x="3552" y="451"/>
                                                      </a:cxn>
                                                      <a:cxn ang="0">
                                                        <a:pos x="3627" y="497"/>
                                                      </a:cxn>
                                                      <a:cxn ang="0">
                                                        <a:pos x="3630" y="492"/>
                                                      </a:cxn>
                                                      <a:cxn ang="0">
                                                        <a:pos x="3602" y="461"/>
                                                      </a:cxn>
                                                      <a:cxn ang="0">
                                                        <a:pos x="3554" y="424"/>
                                                      </a:cxn>
                                                      <a:cxn ang="0">
                                                        <a:pos x="3489" y="381"/>
                                                      </a:cxn>
                                                      <a:cxn ang="0">
                                                        <a:pos x="3408" y="334"/>
                                                      </a:cxn>
                                                      <a:cxn ang="0">
                                                        <a:pos x="3311" y="284"/>
                                                      </a:cxn>
                                                      <a:cxn ang="0">
                                                        <a:pos x="3199" y="234"/>
                                                      </a:cxn>
                                                      <a:cxn ang="0">
                                                        <a:pos x="3073" y="184"/>
                                                      </a:cxn>
                                                      <a:cxn ang="0">
                                                        <a:pos x="2934" y="137"/>
                                                      </a:cxn>
                                                      <a:cxn ang="0">
                                                        <a:pos x="2784" y="95"/>
                                                      </a:cxn>
                                                      <a:cxn ang="0">
                                                        <a:pos x="2623" y="58"/>
                                                      </a:cxn>
                                                      <a:cxn ang="0">
                                                        <a:pos x="2453" y="28"/>
                                                      </a:cxn>
                                                      <a:cxn ang="0">
                                                        <a:pos x="2272" y="9"/>
                                                      </a:cxn>
                                                      <a:cxn ang="0">
                                                        <a:pos x="2084" y="0"/>
                                                      </a:cxn>
                                                      <a:cxn ang="0">
                                                        <a:pos x="1889" y="4"/>
                                                      </a:cxn>
                                                      <a:cxn ang="0">
                                                        <a:pos x="1688" y="21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3638" h="970">
                                                        <a:moveTo>
                                                          <a:pt x="1585" y="37"/>
                                                        </a:moveTo>
                                                        <a:lnTo>
                                                          <a:pt x="1463" y="58"/>
                                                        </a:lnTo>
                                                        <a:lnTo>
                                                          <a:pt x="1347" y="83"/>
                                                        </a:lnTo>
                                                        <a:lnTo>
                                                          <a:pt x="1237" y="110"/>
                                                        </a:lnTo>
                                                        <a:lnTo>
                                                          <a:pt x="1134" y="140"/>
                                                        </a:lnTo>
                                                        <a:lnTo>
                                                          <a:pt x="1036" y="171"/>
                                                        </a:lnTo>
                                                        <a:lnTo>
                                                          <a:pt x="944" y="205"/>
                                                        </a:lnTo>
                                                        <a:lnTo>
                                                          <a:pt x="857" y="239"/>
                                                        </a:lnTo>
                                                        <a:lnTo>
                                                          <a:pt x="774" y="276"/>
                                                        </a:lnTo>
                                                        <a:lnTo>
                                                          <a:pt x="697" y="313"/>
                                                        </a:lnTo>
                                                        <a:lnTo>
                                                          <a:pt x="627" y="351"/>
                                                        </a:lnTo>
                                                        <a:lnTo>
                                                          <a:pt x="559" y="390"/>
                                                        </a:lnTo>
                                                        <a:lnTo>
                                                          <a:pt x="497" y="429"/>
                                                        </a:lnTo>
                                                        <a:lnTo>
                                                          <a:pt x="440" y="469"/>
                                                        </a:lnTo>
                                                        <a:lnTo>
                                                          <a:pt x="386" y="508"/>
                                                        </a:lnTo>
                                                        <a:lnTo>
                                                          <a:pt x="337" y="547"/>
                                                        </a:lnTo>
                                                        <a:lnTo>
                                                          <a:pt x="292" y="586"/>
                                                        </a:lnTo>
                                                        <a:lnTo>
                                                          <a:pt x="251" y="625"/>
                                                        </a:lnTo>
                                                        <a:lnTo>
                                                          <a:pt x="214" y="662"/>
                                                        </a:lnTo>
                                                        <a:lnTo>
                                                          <a:pt x="180" y="698"/>
                                                        </a:lnTo>
                                                        <a:lnTo>
                                                          <a:pt x="150" y="733"/>
                                                        </a:lnTo>
                                                        <a:lnTo>
                                                          <a:pt x="124" y="766"/>
                                                        </a:lnTo>
                                                        <a:lnTo>
                                                          <a:pt x="99" y="798"/>
                                                        </a:lnTo>
                                                        <a:lnTo>
                                                          <a:pt x="78" y="828"/>
                                                        </a:lnTo>
                                                        <a:lnTo>
                                                          <a:pt x="61" y="856"/>
                                                        </a:lnTo>
                                                        <a:lnTo>
                                                          <a:pt x="46" y="881"/>
                                                        </a:lnTo>
                                                        <a:lnTo>
                                                          <a:pt x="32" y="904"/>
                                                        </a:lnTo>
                                                        <a:lnTo>
                                                          <a:pt x="22" y="923"/>
                                                        </a:lnTo>
                                                        <a:lnTo>
                                                          <a:pt x="14" y="940"/>
                                                        </a:lnTo>
                                                        <a:lnTo>
                                                          <a:pt x="3" y="962"/>
                                                        </a:lnTo>
                                                        <a:lnTo>
                                                          <a:pt x="0" y="970"/>
                                                        </a:lnTo>
                                                        <a:lnTo>
                                                          <a:pt x="6" y="963"/>
                                                        </a:lnTo>
                                                        <a:lnTo>
                                                          <a:pt x="21" y="941"/>
                                                        </a:lnTo>
                                                        <a:lnTo>
                                                          <a:pt x="47" y="907"/>
                                                        </a:lnTo>
                                                        <a:lnTo>
                                                          <a:pt x="83" y="862"/>
                                                        </a:lnTo>
                                                        <a:lnTo>
                                                          <a:pt x="106" y="835"/>
                                                        </a:lnTo>
                                                        <a:lnTo>
                                                          <a:pt x="132" y="807"/>
                                                        </a:lnTo>
                                                        <a:lnTo>
                                                          <a:pt x="161" y="778"/>
                                                        </a:lnTo>
                                                        <a:lnTo>
                                                          <a:pt x="192" y="746"/>
                                                        </a:lnTo>
                                                        <a:lnTo>
                                                          <a:pt x="228" y="713"/>
                                                        </a:lnTo>
                                                        <a:lnTo>
                                                          <a:pt x="267" y="679"/>
                                                        </a:lnTo>
                                                        <a:lnTo>
                                                          <a:pt x="309" y="643"/>
                                                        </a:lnTo>
                                                        <a:lnTo>
                                                          <a:pt x="356" y="607"/>
                                                        </a:lnTo>
                                                        <a:lnTo>
                                                          <a:pt x="405" y="571"/>
                                                        </a:lnTo>
                                                        <a:lnTo>
                                                          <a:pt x="457" y="534"/>
                                                        </a:lnTo>
                                                        <a:lnTo>
                                                          <a:pt x="515" y="497"/>
                                                        </a:lnTo>
                                                        <a:lnTo>
                                                          <a:pt x="575" y="460"/>
                                                        </a:lnTo>
                                                        <a:lnTo>
                                                          <a:pt x="639" y="423"/>
                                                        </a:lnTo>
                                                        <a:lnTo>
                                                          <a:pt x="708" y="388"/>
                                                        </a:lnTo>
                                                        <a:lnTo>
                                                          <a:pt x="781" y="353"/>
                                                        </a:lnTo>
                                                        <a:lnTo>
                                                          <a:pt x="857" y="318"/>
                                                        </a:lnTo>
                                                        <a:lnTo>
                                                          <a:pt x="938" y="285"/>
                                                        </a:lnTo>
                                                        <a:lnTo>
                                                          <a:pt x="1023" y="253"/>
                                                        </a:lnTo>
                                                        <a:lnTo>
                                                          <a:pt x="1112" y="223"/>
                                                        </a:lnTo>
                                                        <a:lnTo>
                                                          <a:pt x="1206" y="195"/>
                                                        </a:lnTo>
                                                        <a:lnTo>
                                                          <a:pt x="1304" y="168"/>
                                                        </a:lnTo>
                                                        <a:lnTo>
                                                          <a:pt x="1407" y="144"/>
                                                        </a:lnTo>
                                                        <a:lnTo>
                                                          <a:pt x="1515" y="123"/>
                                                        </a:lnTo>
                                                        <a:lnTo>
                                                          <a:pt x="1627" y="103"/>
                                                        </a:lnTo>
                                                        <a:lnTo>
                                                          <a:pt x="1736" y="89"/>
                                                        </a:lnTo>
                                                        <a:lnTo>
                                                          <a:pt x="1844" y="78"/>
                                                        </a:lnTo>
                                                        <a:lnTo>
                                                          <a:pt x="1949" y="71"/>
                                                        </a:lnTo>
                                                        <a:lnTo>
                                                          <a:pt x="2052" y="68"/>
                                                        </a:lnTo>
                                                        <a:lnTo>
                                                          <a:pt x="2152" y="69"/>
                                                        </a:lnTo>
                                                        <a:lnTo>
                                                          <a:pt x="2250" y="74"/>
                                                        </a:lnTo>
                                                        <a:lnTo>
                                                          <a:pt x="2345" y="80"/>
                                                        </a:lnTo>
                                                        <a:lnTo>
                                                          <a:pt x="2439" y="90"/>
                                                        </a:lnTo>
                                                        <a:lnTo>
                                                          <a:pt x="2528" y="101"/>
                                                        </a:lnTo>
                                                        <a:lnTo>
                                                          <a:pt x="2615" y="116"/>
                                                        </a:lnTo>
                                                        <a:lnTo>
                                                          <a:pt x="2699" y="132"/>
                                                        </a:lnTo>
                                                        <a:lnTo>
                                                          <a:pt x="2781" y="150"/>
                                                        </a:lnTo>
                                                        <a:lnTo>
                                                          <a:pt x="2859" y="170"/>
                                                        </a:lnTo>
                                                        <a:lnTo>
                                                          <a:pt x="2934" y="190"/>
                                                        </a:lnTo>
                                                        <a:lnTo>
                                                          <a:pt x="3006" y="213"/>
                                                        </a:lnTo>
                                                        <a:lnTo>
                                                          <a:pt x="3074" y="236"/>
                                                        </a:lnTo>
                                                        <a:lnTo>
                                                          <a:pt x="3139" y="259"/>
                                                        </a:lnTo>
                                                        <a:lnTo>
                                                          <a:pt x="3200" y="282"/>
                                                        </a:lnTo>
                                                        <a:lnTo>
                                                          <a:pt x="3258" y="305"/>
                                                        </a:lnTo>
                                                        <a:lnTo>
                                                          <a:pt x="3312" y="329"/>
                                                        </a:lnTo>
                                                        <a:lnTo>
                                                          <a:pt x="3362" y="352"/>
                                                        </a:lnTo>
                                                        <a:lnTo>
                                                          <a:pt x="3409" y="374"/>
                                                        </a:lnTo>
                                                        <a:lnTo>
                                                          <a:pt x="3451" y="396"/>
                                                        </a:lnTo>
                                                        <a:lnTo>
                                                          <a:pt x="3489" y="415"/>
                                                        </a:lnTo>
                                                        <a:lnTo>
                                                          <a:pt x="3552" y="451"/>
                                                        </a:lnTo>
                                                        <a:lnTo>
                                                          <a:pt x="3600" y="479"/>
                                                        </a:lnTo>
                                                        <a:lnTo>
                                                          <a:pt x="3627" y="497"/>
                                                        </a:lnTo>
                                                        <a:lnTo>
                                                          <a:pt x="3638" y="503"/>
                                                        </a:lnTo>
                                                        <a:lnTo>
                                                          <a:pt x="3630" y="492"/>
                                                        </a:lnTo>
                                                        <a:lnTo>
                                                          <a:pt x="3618" y="478"/>
                                                        </a:lnTo>
                                                        <a:lnTo>
                                                          <a:pt x="3602" y="461"/>
                                                        </a:lnTo>
                                                        <a:lnTo>
                                                          <a:pt x="3580" y="444"/>
                                                        </a:lnTo>
                                                        <a:lnTo>
                                                          <a:pt x="3554" y="424"/>
                                                        </a:lnTo>
                                                        <a:lnTo>
                                                          <a:pt x="3524" y="404"/>
                                                        </a:lnTo>
                                                        <a:lnTo>
                                                          <a:pt x="3489" y="381"/>
                                                        </a:lnTo>
                                                        <a:lnTo>
                                                          <a:pt x="3451" y="358"/>
                                                        </a:lnTo>
                                                        <a:lnTo>
                                                          <a:pt x="3408" y="334"/>
                                                        </a:lnTo>
                                                        <a:lnTo>
                                                          <a:pt x="3361" y="310"/>
                                                        </a:lnTo>
                                                        <a:lnTo>
                                                          <a:pt x="3311" y="284"/>
                                                        </a:lnTo>
                                                        <a:lnTo>
                                                          <a:pt x="3257" y="259"/>
                                                        </a:lnTo>
                                                        <a:lnTo>
                                                          <a:pt x="3199" y="234"/>
                                                        </a:lnTo>
                                                        <a:lnTo>
                                                          <a:pt x="3138" y="209"/>
                                                        </a:lnTo>
                                                        <a:lnTo>
                                                          <a:pt x="3073" y="184"/>
                                                        </a:lnTo>
                                                        <a:lnTo>
                                                          <a:pt x="3005" y="161"/>
                                                        </a:lnTo>
                                                        <a:lnTo>
                                                          <a:pt x="2934" y="137"/>
                                                        </a:lnTo>
                                                        <a:lnTo>
                                                          <a:pt x="2861" y="116"/>
                                                        </a:lnTo>
                                                        <a:lnTo>
                                                          <a:pt x="2784" y="95"/>
                                                        </a:lnTo>
                                                        <a:lnTo>
                                                          <a:pt x="2705" y="76"/>
                                                        </a:lnTo>
                                                        <a:lnTo>
                                                          <a:pt x="2623" y="58"/>
                                                        </a:lnTo>
                                                        <a:lnTo>
                                                          <a:pt x="2539" y="42"/>
                                                        </a:lnTo>
                                                        <a:lnTo>
                                                          <a:pt x="2453" y="28"/>
                                                        </a:lnTo>
                                                        <a:lnTo>
                                                          <a:pt x="2364" y="17"/>
                                                        </a:lnTo>
                                                        <a:lnTo>
                                                          <a:pt x="2272" y="9"/>
                                                        </a:lnTo>
                                                        <a:lnTo>
                                                          <a:pt x="2180" y="3"/>
                                                        </a:lnTo>
                                                        <a:lnTo>
                                                          <a:pt x="2084" y="0"/>
                                                        </a:lnTo>
                                                        <a:lnTo>
                                                          <a:pt x="1988" y="0"/>
                                                        </a:lnTo>
                                                        <a:lnTo>
                                                          <a:pt x="1889" y="4"/>
                                                        </a:lnTo>
                                                        <a:lnTo>
                                                          <a:pt x="1790" y="11"/>
                                                        </a:lnTo>
                                                        <a:lnTo>
                                                          <a:pt x="1688" y="21"/>
                                                        </a:lnTo>
                                                        <a:lnTo>
                                                          <a:pt x="1585" y="37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rgbClr val="FAFEF2"/>
                                                  </a:soli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217" name="Freeform 216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408342" y="3022813"/>
                                                    <a:ext cx="766763" cy="272446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2329" y="29"/>
                                                      </a:cxn>
                                                      <a:cxn ang="0">
                                                        <a:pos x="2017" y="4"/>
                                                      </a:cxn>
                                                      <a:cxn ang="0">
                                                        <a:pos x="1731" y="1"/>
                                                      </a:cxn>
                                                      <a:cxn ang="0">
                                                        <a:pos x="1468" y="17"/>
                                                      </a:cxn>
                                                      <a:cxn ang="0">
                                                        <a:pos x="1230" y="51"/>
                                                      </a:cxn>
                                                      <a:cxn ang="0">
                                                        <a:pos x="1014" y="97"/>
                                                      </a:cxn>
                                                      <a:cxn ang="0">
                                                        <a:pos x="821" y="156"/>
                                                      </a:cxn>
                                                      <a:cxn ang="0">
                                                        <a:pos x="650" y="220"/>
                                                      </a:cxn>
                                                      <a:cxn ang="0">
                                                        <a:pos x="501" y="290"/>
                                                      </a:cxn>
                                                      <a:cxn ang="0">
                                                        <a:pos x="371" y="362"/>
                                                      </a:cxn>
                                                      <a:cxn ang="0">
                                                        <a:pos x="263" y="433"/>
                                                      </a:cxn>
                                                      <a:cxn ang="0">
                                                        <a:pos x="174" y="498"/>
                                                      </a:cxn>
                                                      <a:cxn ang="0">
                                                        <a:pos x="103" y="558"/>
                                                      </a:cxn>
                                                      <a:cxn ang="0">
                                                        <a:pos x="52" y="606"/>
                                                      </a:cxn>
                                                      <a:cxn ang="0">
                                                        <a:pos x="8" y="653"/>
                                                      </a:cxn>
                                                      <a:cxn ang="0">
                                                        <a:pos x="10" y="654"/>
                                                      </a:cxn>
                                                      <a:cxn ang="0">
                                                        <a:pos x="63" y="613"/>
                                                      </a:cxn>
                                                      <a:cxn ang="0">
                                                        <a:pos x="124" y="571"/>
                                                      </a:cxn>
                                                      <a:cxn ang="0">
                                                        <a:pos x="204" y="521"/>
                                                      </a:cxn>
                                                      <a:cxn ang="0">
                                                        <a:pos x="305" y="463"/>
                                                      </a:cxn>
                                                      <a:cxn ang="0">
                                                        <a:pos x="424" y="403"/>
                                                      </a:cxn>
                                                      <a:cxn ang="0">
                                                        <a:pos x="563" y="342"/>
                                                      </a:cxn>
                                                      <a:cxn ang="0">
                                                        <a:pos x="721" y="283"/>
                                                      </a:cxn>
                                                      <a:cxn ang="0">
                                                        <a:pos x="900" y="227"/>
                                                      </a:cxn>
                                                      <a:cxn ang="0">
                                                        <a:pos x="1096" y="180"/>
                                                      </a:cxn>
                                                      <a:cxn ang="0">
                                                        <a:pos x="1312" y="142"/>
                                                      </a:cxn>
                                                      <a:cxn ang="0">
                                                        <a:pos x="1546" y="117"/>
                                                      </a:cxn>
                                                      <a:cxn ang="0">
                                                        <a:pos x="1798" y="106"/>
                                                      </a:cxn>
                                                      <a:cxn ang="0">
                                                        <a:pos x="2069" y="114"/>
                                                      </a:cxn>
                                                      <a:cxn ang="0">
                                                        <a:pos x="2359" y="140"/>
                                                      </a:cxn>
                                                      <a:cxn ang="0">
                                                        <a:pos x="2657" y="189"/>
                                                      </a:cxn>
                                                      <a:cxn ang="0">
                                                        <a:pos x="2933" y="258"/>
                                                      </a:cxn>
                                                      <a:cxn ang="0">
                                                        <a:pos x="3189" y="343"/>
                                                      </a:cxn>
                                                      <a:cxn ang="0">
                                                        <a:pos x="3428" y="442"/>
                                                      </a:cxn>
                                                      <a:cxn ang="0">
                                                        <a:pos x="3645" y="552"/>
                                                      </a:cxn>
                                                      <a:cxn ang="0">
                                                        <a:pos x="3844" y="668"/>
                                                      </a:cxn>
                                                      <a:cxn ang="0">
                                                        <a:pos x="4025" y="790"/>
                                                      </a:cxn>
                                                      <a:cxn ang="0">
                                                        <a:pos x="4186" y="913"/>
                                                      </a:cxn>
                                                      <a:cxn ang="0">
                                                        <a:pos x="4330" y="1034"/>
                                                      </a:cxn>
                                                      <a:cxn ang="0">
                                                        <a:pos x="4454" y="1151"/>
                                                      </a:cxn>
                                                      <a:cxn ang="0">
                                                        <a:pos x="4560" y="1260"/>
                                                      </a:cxn>
                                                      <a:cxn ang="0">
                                                        <a:pos x="4648" y="1358"/>
                                                      </a:cxn>
                                                      <a:cxn ang="0">
                                                        <a:pos x="4719" y="1444"/>
                                                      </a:cxn>
                                                      <a:cxn ang="0">
                                                        <a:pos x="4771" y="1512"/>
                                                      </a:cxn>
                                                      <a:cxn ang="0">
                                                        <a:pos x="4816" y="1577"/>
                                                      </a:cxn>
                                                      <a:cxn ang="0">
                                                        <a:pos x="4823" y="1571"/>
                                                      </a:cxn>
                                                      <a:cxn ang="0">
                                                        <a:pos x="4802" y="1516"/>
                                                      </a:cxn>
                                                      <a:cxn ang="0">
                                                        <a:pos x="4763" y="1444"/>
                                                      </a:cxn>
                                                      <a:cxn ang="0">
                                                        <a:pos x="4705" y="1356"/>
                                                      </a:cxn>
                                                      <a:cxn ang="0">
                                                        <a:pos x="4628" y="1255"/>
                                                      </a:cxn>
                                                      <a:cxn ang="0">
                                                        <a:pos x="4532" y="1144"/>
                                                      </a:cxn>
                                                      <a:cxn ang="0">
                                                        <a:pos x="4418" y="1025"/>
                                                      </a:cxn>
                                                      <a:cxn ang="0">
                                                        <a:pos x="4287" y="902"/>
                                                      </a:cxn>
                                                      <a:cxn ang="0">
                                                        <a:pos x="4138" y="777"/>
                                                      </a:cxn>
                                                      <a:cxn ang="0">
                                                        <a:pos x="3972" y="652"/>
                                                      </a:cxn>
                                                      <a:cxn ang="0">
                                                        <a:pos x="3789" y="531"/>
                                                      </a:cxn>
                                                      <a:cxn ang="0">
                                                        <a:pos x="3590" y="417"/>
                                                      </a:cxn>
                                                      <a:cxn ang="0">
                                                        <a:pos x="3373" y="312"/>
                                                      </a:cxn>
                                                      <a:cxn ang="0">
                                                        <a:pos x="3142" y="217"/>
                                                      </a:cxn>
                                                      <a:cxn ang="0">
                                                        <a:pos x="2895" y="138"/>
                                                      </a:cxn>
                                                      <a:cxn ang="0">
                                                        <a:pos x="2632" y="76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4825" h="1589">
                                                        <a:moveTo>
                                                          <a:pt x="2494" y="52"/>
                                                        </a:moveTo>
                                                        <a:lnTo>
                                                          <a:pt x="2329" y="29"/>
                                                        </a:lnTo>
                                                        <a:lnTo>
                                                          <a:pt x="2170" y="14"/>
                                                        </a:lnTo>
                                                        <a:lnTo>
                                                          <a:pt x="2017" y="4"/>
                                                        </a:lnTo>
                                                        <a:lnTo>
                                                          <a:pt x="1871" y="0"/>
                                                        </a:lnTo>
                                                        <a:lnTo>
                                                          <a:pt x="1731" y="1"/>
                                                        </a:lnTo>
                                                        <a:lnTo>
                                                          <a:pt x="1596" y="7"/>
                                                        </a:lnTo>
                                                        <a:lnTo>
                                                          <a:pt x="1468" y="17"/>
                                                        </a:lnTo>
                                                        <a:lnTo>
                                                          <a:pt x="1346" y="32"/>
                                                        </a:lnTo>
                                                        <a:lnTo>
                                                          <a:pt x="1230" y="51"/>
                                                        </a:lnTo>
                                                        <a:lnTo>
                                                          <a:pt x="1119" y="72"/>
                                                        </a:lnTo>
                                                        <a:lnTo>
                                                          <a:pt x="1014" y="97"/>
                                                        </a:lnTo>
                                                        <a:lnTo>
                                                          <a:pt x="914" y="125"/>
                                                        </a:lnTo>
                                                        <a:lnTo>
                                                          <a:pt x="821" y="156"/>
                                                        </a:lnTo>
                                                        <a:lnTo>
                                                          <a:pt x="733" y="187"/>
                                                        </a:lnTo>
                                                        <a:lnTo>
                                                          <a:pt x="650" y="220"/>
                                                        </a:lnTo>
                                                        <a:lnTo>
                                                          <a:pt x="573" y="255"/>
                                                        </a:lnTo>
                                                        <a:lnTo>
                                                          <a:pt x="501" y="290"/>
                                                        </a:lnTo>
                                                        <a:lnTo>
                                                          <a:pt x="433" y="326"/>
                                                        </a:lnTo>
                                                        <a:lnTo>
                                                          <a:pt x="371" y="362"/>
                                                        </a:lnTo>
                                                        <a:lnTo>
                                                          <a:pt x="315" y="398"/>
                                                        </a:lnTo>
                                                        <a:lnTo>
                                                          <a:pt x="263" y="433"/>
                                                        </a:lnTo>
                                                        <a:lnTo>
                                                          <a:pt x="216" y="467"/>
                                                        </a:lnTo>
                                                        <a:lnTo>
                                                          <a:pt x="174" y="498"/>
                                                        </a:lnTo>
                                                        <a:lnTo>
                                                          <a:pt x="136" y="529"/>
                                                        </a:lnTo>
                                                        <a:lnTo>
                                                          <a:pt x="103" y="558"/>
                                                        </a:lnTo>
                                                        <a:lnTo>
                                                          <a:pt x="76" y="584"/>
                                                        </a:lnTo>
                                                        <a:lnTo>
                                                          <a:pt x="52" y="606"/>
                                                        </a:lnTo>
                                                        <a:lnTo>
                                                          <a:pt x="33" y="626"/>
                                                        </a:lnTo>
                                                        <a:lnTo>
                                                          <a:pt x="8" y="653"/>
                                                        </a:lnTo>
                                                        <a:lnTo>
                                                          <a:pt x="0" y="664"/>
                                                        </a:lnTo>
                                                        <a:lnTo>
                                                          <a:pt x="10" y="654"/>
                                                        </a:lnTo>
                                                        <a:lnTo>
                                                          <a:pt x="40" y="631"/>
                                                        </a:lnTo>
                                                        <a:lnTo>
                                                          <a:pt x="63" y="613"/>
                                                        </a:lnTo>
                                                        <a:lnTo>
                                                          <a:pt x="91" y="594"/>
                                                        </a:lnTo>
                                                        <a:lnTo>
                                                          <a:pt x="124" y="571"/>
                                                        </a:lnTo>
                                                        <a:lnTo>
                                                          <a:pt x="161" y="547"/>
                                                        </a:lnTo>
                                                        <a:lnTo>
                                                          <a:pt x="204" y="521"/>
                                                        </a:lnTo>
                                                        <a:lnTo>
                                                          <a:pt x="251" y="493"/>
                                                        </a:lnTo>
                                                        <a:lnTo>
                                                          <a:pt x="305" y="463"/>
                                                        </a:lnTo>
                                                        <a:lnTo>
                                                          <a:pt x="362" y="434"/>
                                                        </a:lnTo>
                                                        <a:lnTo>
                                                          <a:pt x="424" y="403"/>
                                                        </a:lnTo>
                                                        <a:lnTo>
                                                          <a:pt x="492" y="373"/>
                                                        </a:lnTo>
                                                        <a:lnTo>
                                                          <a:pt x="563" y="342"/>
                                                        </a:lnTo>
                                                        <a:lnTo>
                                                          <a:pt x="640" y="312"/>
                                                        </a:lnTo>
                                                        <a:lnTo>
                                                          <a:pt x="721" y="283"/>
                                                        </a:lnTo>
                                                        <a:lnTo>
                                                          <a:pt x="809" y="254"/>
                                                        </a:lnTo>
                                                        <a:lnTo>
                                                          <a:pt x="900" y="227"/>
                                                        </a:lnTo>
                                                        <a:lnTo>
                                                          <a:pt x="996" y="203"/>
                                                        </a:lnTo>
                                                        <a:lnTo>
                                                          <a:pt x="1096" y="180"/>
                                                        </a:lnTo>
                                                        <a:lnTo>
                                                          <a:pt x="1202" y="160"/>
                                                        </a:lnTo>
                                                        <a:lnTo>
                                                          <a:pt x="1312" y="142"/>
                                                        </a:lnTo>
                                                        <a:lnTo>
                                                          <a:pt x="1427" y="128"/>
                                                        </a:lnTo>
                                                        <a:lnTo>
                                                          <a:pt x="1546" y="117"/>
                                                        </a:lnTo>
                                                        <a:lnTo>
                                                          <a:pt x="1670" y="109"/>
                                                        </a:lnTo>
                                                        <a:lnTo>
                                                          <a:pt x="1798" y="106"/>
                                                        </a:lnTo>
                                                        <a:lnTo>
                                                          <a:pt x="1932" y="107"/>
                                                        </a:lnTo>
                                                        <a:lnTo>
                                                          <a:pt x="2069" y="114"/>
                                                        </a:lnTo>
                                                        <a:lnTo>
                                                          <a:pt x="2212" y="124"/>
                                                        </a:lnTo>
                                                        <a:lnTo>
                                                          <a:pt x="2359" y="140"/>
                                                        </a:lnTo>
                                                        <a:lnTo>
                                                          <a:pt x="2511" y="163"/>
                                                        </a:lnTo>
                                                        <a:lnTo>
                                                          <a:pt x="2657" y="189"/>
                                                        </a:lnTo>
                                                        <a:lnTo>
                                                          <a:pt x="2797" y="222"/>
                                                        </a:lnTo>
                                                        <a:lnTo>
                                                          <a:pt x="2933" y="258"/>
                                                        </a:lnTo>
                                                        <a:lnTo>
                                                          <a:pt x="3063" y="299"/>
                                                        </a:lnTo>
                                                        <a:lnTo>
                                                          <a:pt x="3189" y="343"/>
                                                        </a:lnTo>
                                                        <a:lnTo>
                                                          <a:pt x="3310" y="391"/>
                                                        </a:lnTo>
                                                        <a:lnTo>
                                                          <a:pt x="3428" y="442"/>
                                                        </a:lnTo>
                                                        <a:lnTo>
                                                          <a:pt x="3538" y="495"/>
                                                        </a:lnTo>
                                                        <a:lnTo>
                                                          <a:pt x="3645" y="552"/>
                                                        </a:lnTo>
                                                        <a:lnTo>
                                                          <a:pt x="3748" y="609"/>
                                                        </a:lnTo>
                                                        <a:lnTo>
                                                          <a:pt x="3844" y="668"/>
                                                        </a:lnTo>
                                                        <a:lnTo>
                                                          <a:pt x="3938" y="728"/>
                                                        </a:lnTo>
                                                        <a:lnTo>
                                                          <a:pt x="4025" y="790"/>
                                                        </a:lnTo>
                                                        <a:lnTo>
                                                          <a:pt x="4108" y="851"/>
                                                        </a:lnTo>
                                                        <a:lnTo>
                                                          <a:pt x="4186" y="913"/>
                                                        </a:lnTo>
                                                        <a:lnTo>
                                                          <a:pt x="4260" y="974"/>
                                                        </a:lnTo>
                                                        <a:lnTo>
                                                          <a:pt x="4330" y="1034"/>
                                                        </a:lnTo>
                                                        <a:lnTo>
                                                          <a:pt x="4395" y="1094"/>
                                                        </a:lnTo>
                                                        <a:lnTo>
                                                          <a:pt x="4454" y="1151"/>
                                                        </a:lnTo>
                                                        <a:lnTo>
                                                          <a:pt x="4510" y="1207"/>
                                                        </a:lnTo>
                                                        <a:lnTo>
                                                          <a:pt x="4560" y="1260"/>
                                                        </a:lnTo>
                                                        <a:lnTo>
                                                          <a:pt x="4607" y="1311"/>
                                                        </a:lnTo>
                                                        <a:lnTo>
                                                          <a:pt x="4648" y="1358"/>
                                                        </a:lnTo>
                                                        <a:lnTo>
                                                          <a:pt x="4686" y="1404"/>
                                                        </a:lnTo>
                                                        <a:lnTo>
                                                          <a:pt x="4719" y="1444"/>
                                                        </a:lnTo>
                                                        <a:lnTo>
                                                          <a:pt x="4747" y="1481"/>
                                                        </a:lnTo>
                                                        <a:lnTo>
                                                          <a:pt x="4771" y="1512"/>
                                                        </a:lnTo>
                                                        <a:lnTo>
                                                          <a:pt x="4791" y="1539"/>
                                                        </a:lnTo>
                                                        <a:lnTo>
                                                          <a:pt x="4816" y="1577"/>
                                                        </a:lnTo>
                                                        <a:lnTo>
                                                          <a:pt x="4825" y="1589"/>
                                                        </a:lnTo>
                                                        <a:lnTo>
                                                          <a:pt x="4823" y="1571"/>
                                                        </a:lnTo>
                                                        <a:lnTo>
                                                          <a:pt x="4814" y="1546"/>
                                                        </a:lnTo>
                                                        <a:lnTo>
                                                          <a:pt x="4802" y="1516"/>
                                                        </a:lnTo>
                                                        <a:lnTo>
                                                          <a:pt x="4785" y="1483"/>
                                                        </a:lnTo>
                                                        <a:lnTo>
                                                          <a:pt x="4763" y="1444"/>
                                                        </a:lnTo>
                                                        <a:lnTo>
                                                          <a:pt x="4736" y="1401"/>
                                                        </a:lnTo>
                                                        <a:lnTo>
                                                          <a:pt x="4705" y="1356"/>
                                                        </a:lnTo>
                                                        <a:lnTo>
                                                          <a:pt x="4669" y="1307"/>
                                                        </a:lnTo>
                                                        <a:lnTo>
                                                          <a:pt x="4628" y="1255"/>
                                                        </a:lnTo>
                                                        <a:lnTo>
                                                          <a:pt x="4582" y="1200"/>
                                                        </a:lnTo>
                                                        <a:lnTo>
                                                          <a:pt x="4532" y="1144"/>
                                                        </a:lnTo>
                                                        <a:lnTo>
                                                          <a:pt x="4478" y="1085"/>
                                                        </a:lnTo>
                                                        <a:lnTo>
                                                          <a:pt x="4418" y="1025"/>
                                                        </a:lnTo>
                                                        <a:lnTo>
                                                          <a:pt x="4355" y="964"/>
                                                        </a:lnTo>
                                                        <a:lnTo>
                                                          <a:pt x="4287" y="902"/>
                                                        </a:lnTo>
                                                        <a:lnTo>
                                                          <a:pt x="4215" y="839"/>
                                                        </a:lnTo>
                                                        <a:lnTo>
                                                          <a:pt x="4138" y="777"/>
                                                        </a:lnTo>
                                                        <a:lnTo>
                                                          <a:pt x="4057" y="714"/>
                                                        </a:lnTo>
                                                        <a:lnTo>
                                                          <a:pt x="3972" y="652"/>
                                                        </a:lnTo>
                                                        <a:lnTo>
                                                          <a:pt x="3882" y="592"/>
                                                        </a:lnTo>
                                                        <a:lnTo>
                                                          <a:pt x="3789" y="531"/>
                                                        </a:lnTo>
                                                        <a:lnTo>
                                                          <a:pt x="3691" y="474"/>
                                                        </a:lnTo>
                                                        <a:lnTo>
                                                          <a:pt x="3590" y="417"/>
                                                        </a:lnTo>
                                                        <a:lnTo>
                                                          <a:pt x="3484" y="363"/>
                                                        </a:lnTo>
                                                        <a:lnTo>
                                                          <a:pt x="3373" y="312"/>
                                                        </a:lnTo>
                                                        <a:lnTo>
                                                          <a:pt x="3260" y="262"/>
                                                        </a:lnTo>
                                                        <a:lnTo>
                                                          <a:pt x="3142" y="217"/>
                                                        </a:lnTo>
                                                        <a:lnTo>
                                                          <a:pt x="3020" y="176"/>
                                                        </a:lnTo>
                                                        <a:lnTo>
                                                          <a:pt x="2895" y="138"/>
                                                        </a:lnTo>
                                                        <a:lnTo>
                                                          <a:pt x="2765" y="104"/>
                                                        </a:lnTo>
                                                        <a:lnTo>
                                                          <a:pt x="2632" y="76"/>
                                                        </a:lnTo>
                                                        <a:lnTo>
                                                          <a:pt x="2494" y="52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rgbClr val="F5FBBF"/>
                                                  </a:soli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222" name="Freeform 221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633767" y="1530361"/>
                                                    <a:ext cx="612775" cy="191911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4" y="1110"/>
                                                      </a:cxn>
                                                      <a:cxn ang="0">
                                                        <a:pos x="26" y="1062"/>
                                                      </a:cxn>
                                                      <a:cxn ang="0">
                                                        <a:pos x="54" y="1012"/>
                                                      </a:cxn>
                                                      <a:cxn ang="0">
                                                        <a:pos x="94" y="949"/>
                                                      </a:cxn>
                                                      <a:cxn ang="0">
                                                        <a:pos x="146" y="876"/>
                                                      </a:cxn>
                                                      <a:cxn ang="0">
                                                        <a:pos x="213" y="794"/>
                                                      </a:cxn>
                                                      <a:cxn ang="0">
                                                        <a:pos x="294" y="707"/>
                                                      </a:cxn>
                                                      <a:cxn ang="0">
                                                        <a:pos x="392" y="616"/>
                                                      </a:cxn>
                                                      <a:cxn ang="0">
                                                        <a:pos x="507" y="523"/>
                                                      </a:cxn>
                                                      <a:cxn ang="0">
                                                        <a:pos x="640" y="431"/>
                                                      </a:cxn>
                                                      <a:cxn ang="0">
                                                        <a:pos x="792" y="341"/>
                                                      </a:cxn>
                                                      <a:cxn ang="0">
                                                        <a:pos x="966" y="257"/>
                                                      </a:cxn>
                                                      <a:cxn ang="0">
                                                        <a:pos x="1161" y="180"/>
                                                      </a:cxn>
                                                      <a:cxn ang="0">
                                                        <a:pos x="1378" y="113"/>
                                                      </a:cxn>
                                                      <a:cxn ang="0">
                                                        <a:pos x="1621" y="55"/>
                                                      </a:cxn>
                                                      <a:cxn ang="0">
                                                        <a:pos x="1860" y="17"/>
                                                      </a:cxn>
                                                      <a:cxn ang="0">
                                                        <a:pos x="2072" y="1"/>
                                                      </a:cxn>
                                                      <a:cxn ang="0">
                                                        <a:pos x="2278" y="2"/>
                                                      </a:cxn>
                                                      <a:cxn ang="0">
                                                        <a:pos x="2475" y="17"/>
                                                      </a:cxn>
                                                      <a:cxn ang="0">
                                                        <a:pos x="2661" y="47"/>
                                                      </a:cxn>
                                                      <a:cxn ang="0">
                                                        <a:pos x="2838" y="87"/>
                                                      </a:cxn>
                                                      <a:cxn ang="0">
                                                        <a:pos x="3004" y="135"/>
                                                      </a:cxn>
                                                      <a:cxn ang="0">
                                                        <a:pos x="3158" y="192"/>
                                                      </a:cxn>
                                                      <a:cxn ang="0">
                                                        <a:pos x="3299" y="252"/>
                                                      </a:cxn>
                                                      <a:cxn ang="0">
                                                        <a:pos x="3426" y="316"/>
                                                      </a:cxn>
                                                      <a:cxn ang="0">
                                                        <a:pos x="3539" y="379"/>
                                                      </a:cxn>
                                                      <a:cxn ang="0">
                                                        <a:pos x="3637" y="442"/>
                                                      </a:cxn>
                                                      <a:cxn ang="0">
                                                        <a:pos x="3718" y="502"/>
                                                      </a:cxn>
                                                      <a:cxn ang="0">
                                                        <a:pos x="3781" y="556"/>
                                                      </a:cxn>
                                                      <a:cxn ang="0">
                                                        <a:pos x="3828" y="602"/>
                                                      </a:cxn>
                                                      <a:cxn ang="0">
                                                        <a:pos x="3855" y="639"/>
                                                      </a:cxn>
                                                      <a:cxn ang="0">
                                                        <a:pos x="3852" y="645"/>
                                                      </a:cxn>
                                                      <a:cxn ang="0">
                                                        <a:pos x="3803" y="607"/>
                                                      </a:cxn>
                                                      <a:cxn ang="0">
                                                        <a:pos x="3748" y="566"/>
                                                      </a:cxn>
                                                      <a:cxn ang="0">
                                                        <a:pos x="3676" y="518"/>
                                                      </a:cxn>
                                                      <a:cxn ang="0">
                                                        <a:pos x="3586" y="463"/>
                                                      </a:cxn>
                                                      <a:cxn ang="0">
                                                        <a:pos x="3482" y="404"/>
                                                      </a:cxn>
                                                      <a:cxn ang="0">
                                                        <a:pos x="3361" y="345"/>
                                                      </a:cxn>
                                                      <a:cxn ang="0">
                                                        <a:pos x="3225" y="285"/>
                                                      </a:cxn>
                                                      <a:cxn ang="0">
                                                        <a:pos x="3075" y="229"/>
                                                      </a:cxn>
                                                      <a:cxn ang="0">
                                                        <a:pos x="2912" y="179"/>
                                                      </a:cxn>
                                                      <a:cxn ang="0">
                                                        <a:pos x="2734" y="137"/>
                                                      </a:cxn>
                                                      <a:cxn ang="0">
                                                        <a:pos x="2544" y="105"/>
                                                      </a:cxn>
                                                      <a:cxn ang="0">
                                                        <a:pos x="2342" y="88"/>
                                                      </a:cxn>
                                                      <a:cxn ang="0">
                                                        <a:pos x="2129" y="85"/>
                                                      </a:cxn>
                                                      <a:cxn ang="0">
                                                        <a:pos x="1904" y="99"/>
                                                      </a:cxn>
                                                      <a:cxn ang="0">
                                                        <a:pos x="1668" y="134"/>
                                                      </a:cxn>
                                                      <a:cxn ang="0">
                                                        <a:pos x="1443" y="184"/>
                                                      </a:cxn>
                                                      <a:cxn ang="0">
                                                        <a:pos x="1236" y="245"/>
                                                      </a:cxn>
                                                      <a:cxn ang="0">
                                                        <a:pos x="1047" y="315"/>
                                                      </a:cxn>
                                                      <a:cxn ang="0">
                                                        <a:pos x="875" y="393"/>
                                                      </a:cxn>
                                                      <a:cxn ang="0">
                                                        <a:pos x="720" y="475"/>
                                                      </a:cxn>
                                                      <a:cxn ang="0">
                                                        <a:pos x="583" y="560"/>
                                                      </a:cxn>
                                                      <a:cxn ang="0">
                                                        <a:pos x="460" y="646"/>
                                                      </a:cxn>
                                                      <a:cxn ang="0">
                                                        <a:pos x="354" y="731"/>
                                                      </a:cxn>
                                                      <a:cxn ang="0">
                                                        <a:pos x="262" y="814"/>
                                                      </a:cxn>
                                                      <a:cxn ang="0">
                                                        <a:pos x="185" y="889"/>
                                                      </a:cxn>
                                                      <a:cxn ang="0">
                                                        <a:pos x="122" y="958"/>
                                                      </a:cxn>
                                                      <a:cxn ang="0">
                                                        <a:pos x="72" y="1018"/>
                                                      </a:cxn>
                                                      <a:cxn ang="0">
                                                        <a:pos x="36" y="1065"/>
                                                      </a:cxn>
                                                      <a:cxn ang="0">
                                                        <a:pos x="5" y="1110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3862" h="1119">
                                                        <a:moveTo>
                                                          <a:pt x="0" y="1119"/>
                                                        </a:moveTo>
                                                        <a:lnTo>
                                                          <a:pt x="4" y="1110"/>
                                                        </a:lnTo>
                                                        <a:lnTo>
                                                          <a:pt x="16" y="1082"/>
                                                        </a:lnTo>
                                                        <a:lnTo>
                                                          <a:pt x="26" y="1062"/>
                                                        </a:lnTo>
                                                        <a:lnTo>
                                                          <a:pt x="39" y="1038"/>
                                                        </a:lnTo>
                                                        <a:lnTo>
                                                          <a:pt x="54" y="1012"/>
                                                        </a:lnTo>
                                                        <a:lnTo>
                                                          <a:pt x="72" y="982"/>
                                                        </a:lnTo>
                                                        <a:lnTo>
                                                          <a:pt x="94" y="949"/>
                                                        </a:lnTo>
                                                        <a:lnTo>
                                                          <a:pt x="119" y="913"/>
                                                        </a:lnTo>
                                                        <a:lnTo>
                                                          <a:pt x="146" y="876"/>
                                                        </a:lnTo>
                                                        <a:lnTo>
                                                          <a:pt x="178" y="836"/>
                                                        </a:lnTo>
                                                        <a:lnTo>
                                                          <a:pt x="213" y="794"/>
                                                        </a:lnTo>
                                                        <a:lnTo>
                                                          <a:pt x="252" y="751"/>
                                                        </a:lnTo>
                                                        <a:lnTo>
                                                          <a:pt x="294" y="707"/>
                                                        </a:lnTo>
                                                        <a:lnTo>
                                                          <a:pt x="341" y="662"/>
                                                        </a:lnTo>
                                                        <a:lnTo>
                                                          <a:pt x="392" y="616"/>
                                                        </a:lnTo>
                                                        <a:lnTo>
                                                          <a:pt x="447" y="569"/>
                                                        </a:lnTo>
                                                        <a:lnTo>
                                                          <a:pt x="507" y="523"/>
                                                        </a:lnTo>
                                                        <a:lnTo>
                                                          <a:pt x="571" y="477"/>
                                                        </a:lnTo>
                                                        <a:lnTo>
                                                          <a:pt x="640" y="431"/>
                                                        </a:lnTo>
                                                        <a:lnTo>
                                                          <a:pt x="714" y="386"/>
                                                        </a:lnTo>
                                                        <a:lnTo>
                                                          <a:pt x="792" y="341"/>
                                                        </a:lnTo>
                                                        <a:lnTo>
                                                          <a:pt x="876" y="299"/>
                                                        </a:lnTo>
                                                        <a:lnTo>
                                                          <a:pt x="966" y="257"/>
                                                        </a:lnTo>
                                                        <a:lnTo>
                                                          <a:pt x="1060" y="217"/>
                                                        </a:lnTo>
                                                        <a:lnTo>
                                                          <a:pt x="1161" y="180"/>
                                                        </a:lnTo>
                                                        <a:lnTo>
                                                          <a:pt x="1266" y="144"/>
                                                        </a:lnTo>
                                                        <a:lnTo>
                                                          <a:pt x="1378" y="113"/>
                                                        </a:lnTo>
                                                        <a:lnTo>
                                                          <a:pt x="1496" y="82"/>
                                                        </a:lnTo>
                                                        <a:lnTo>
                                                          <a:pt x="1621" y="55"/>
                                                        </a:lnTo>
                                                        <a:lnTo>
                                                          <a:pt x="1751" y="33"/>
                                                        </a:lnTo>
                                                        <a:lnTo>
                                                          <a:pt x="1860" y="17"/>
                                                        </a:lnTo>
                                                        <a:lnTo>
                                                          <a:pt x="1967" y="7"/>
                                                        </a:lnTo>
                                                        <a:lnTo>
                                                          <a:pt x="2072" y="1"/>
                                                        </a:lnTo>
                                                        <a:lnTo>
                                                          <a:pt x="2176" y="0"/>
                                                        </a:lnTo>
                                                        <a:lnTo>
                                                          <a:pt x="2278" y="2"/>
                                                        </a:lnTo>
                                                        <a:lnTo>
                                                          <a:pt x="2377" y="8"/>
                                                        </a:lnTo>
                                                        <a:lnTo>
                                                          <a:pt x="2475" y="17"/>
                                                        </a:lnTo>
                                                        <a:lnTo>
                                                          <a:pt x="2569" y="30"/>
                                                        </a:lnTo>
                                                        <a:lnTo>
                                                          <a:pt x="2661" y="47"/>
                                                        </a:lnTo>
                                                        <a:lnTo>
                                                          <a:pt x="2752" y="65"/>
                                                        </a:lnTo>
                                                        <a:lnTo>
                                                          <a:pt x="2838" y="87"/>
                                                        </a:lnTo>
                                                        <a:lnTo>
                                                          <a:pt x="2923" y="111"/>
                                                        </a:lnTo>
                                                        <a:lnTo>
                                                          <a:pt x="3004" y="135"/>
                                                        </a:lnTo>
                                                        <a:lnTo>
                                                          <a:pt x="3082" y="163"/>
                                                        </a:lnTo>
                                                        <a:lnTo>
                                                          <a:pt x="3158" y="192"/>
                                                        </a:lnTo>
                                                        <a:lnTo>
                                                          <a:pt x="3230" y="221"/>
                                                        </a:lnTo>
                                                        <a:lnTo>
                                                          <a:pt x="3299" y="252"/>
                                                        </a:lnTo>
                                                        <a:lnTo>
                                                          <a:pt x="3365" y="284"/>
                                                        </a:lnTo>
                                                        <a:lnTo>
                                                          <a:pt x="3426" y="316"/>
                                                        </a:lnTo>
                                                        <a:lnTo>
                                                          <a:pt x="3485" y="348"/>
                                                        </a:lnTo>
                                                        <a:lnTo>
                                                          <a:pt x="3539" y="379"/>
                                                        </a:lnTo>
                                                        <a:lnTo>
                                                          <a:pt x="3589" y="411"/>
                                                        </a:lnTo>
                                                        <a:lnTo>
                                                          <a:pt x="3637" y="442"/>
                                                        </a:lnTo>
                                                        <a:lnTo>
                                                          <a:pt x="3679" y="473"/>
                                                        </a:lnTo>
                                                        <a:lnTo>
                                                          <a:pt x="3718" y="502"/>
                                                        </a:lnTo>
                                                        <a:lnTo>
                                                          <a:pt x="3752" y="529"/>
                                                        </a:lnTo>
                                                        <a:lnTo>
                                                          <a:pt x="3781" y="556"/>
                                                        </a:lnTo>
                                                        <a:lnTo>
                                                          <a:pt x="3807" y="581"/>
                                                        </a:lnTo>
                                                        <a:lnTo>
                                                          <a:pt x="3828" y="602"/>
                                                        </a:lnTo>
                                                        <a:lnTo>
                                                          <a:pt x="3844" y="623"/>
                                                        </a:lnTo>
                                                        <a:lnTo>
                                                          <a:pt x="3855" y="639"/>
                                                        </a:lnTo>
                                                        <a:lnTo>
                                                          <a:pt x="3862" y="653"/>
                                                        </a:lnTo>
                                                        <a:lnTo>
                                                          <a:pt x="3852" y="645"/>
                                                        </a:lnTo>
                                                        <a:lnTo>
                                                          <a:pt x="3824" y="623"/>
                                                        </a:lnTo>
                                                        <a:lnTo>
                                                          <a:pt x="3803" y="607"/>
                                                        </a:lnTo>
                                                        <a:lnTo>
                                                          <a:pt x="3777" y="588"/>
                                                        </a:lnTo>
                                                        <a:lnTo>
                                                          <a:pt x="3748" y="566"/>
                                                        </a:lnTo>
                                                        <a:lnTo>
                                                          <a:pt x="3714" y="544"/>
                                                        </a:lnTo>
                                                        <a:lnTo>
                                                          <a:pt x="3676" y="518"/>
                                                        </a:lnTo>
                                                        <a:lnTo>
                                                          <a:pt x="3634" y="491"/>
                                                        </a:lnTo>
                                                        <a:lnTo>
                                                          <a:pt x="3586" y="463"/>
                                                        </a:lnTo>
                                                        <a:lnTo>
                                                          <a:pt x="3536" y="434"/>
                                                        </a:lnTo>
                                                        <a:lnTo>
                                                          <a:pt x="3482" y="404"/>
                                                        </a:lnTo>
                                                        <a:lnTo>
                                                          <a:pt x="3423" y="374"/>
                                                        </a:lnTo>
                                                        <a:lnTo>
                                                          <a:pt x="3361" y="345"/>
                                                        </a:lnTo>
                                                        <a:lnTo>
                                                          <a:pt x="3295" y="314"/>
                                                        </a:lnTo>
                                                        <a:lnTo>
                                                          <a:pt x="3225" y="285"/>
                                                        </a:lnTo>
                                                        <a:lnTo>
                                                          <a:pt x="3152" y="256"/>
                                                        </a:lnTo>
                                                        <a:lnTo>
                                                          <a:pt x="3075" y="229"/>
                                                        </a:lnTo>
                                                        <a:lnTo>
                                                          <a:pt x="2995" y="203"/>
                                                        </a:lnTo>
                                                        <a:lnTo>
                                                          <a:pt x="2912" y="179"/>
                                                        </a:lnTo>
                                                        <a:lnTo>
                                                          <a:pt x="2825" y="157"/>
                                                        </a:lnTo>
                                                        <a:lnTo>
                                                          <a:pt x="2734" y="137"/>
                                                        </a:lnTo>
                                                        <a:lnTo>
                                                          <a:pt x="2641" y="120"/>
                                                        </a:lnTo>
                                                        <a:lnTo>
                                                          <a:pt x="2544" y="105"/>
                                                        </a:lnTo>
                                                        <a:lnTo>
                                                          <a:pt x="2445" y="95"/>
                                                        </a:lnTo>
                                                        <a:lnTo>
                                                          <a:pt x="2342" y="88"/>
                                                        </a:lnTo>
                                                        <a:lnTo>
                                                          <a:pt x="2236" y="84"/>
                                                        </a:lnTo>
                                                        <a:lnTo>
                                                          <a:pt x="2129" y="85"/>
                                                        </a:lnTo>
                                                        <a:lnTo>
                                                          <a:pt x="2018" y="90"/>
                                                        </a:lnTo>
                                                        <a:lnTo>
                                                          <a:pt x="1904" y="99"/>
                                                        </a:lnTo>
                                                        <a:lnTo>
                                                          <a:pt x="1788" y="115"/>
                                                        </a:lnTo>
                                                        <a:lnTo>
                                                          <a:pt x="1668" y="134"/>
                                                        </a:lnTo>
                                                        <a:lnTo>
                                                          <a:pt x="1553" y="158"/>
                                                        </a:lnTo>
                                                        <a:lnTo>
                                                          <a:pt x="1443" y="184"/>
                                                        </a:lnTo>
                                                        <a:lnTo>
                                                          <a:pt x="1337" y="213"/>
                                                        </a:lnTo>
                                                        <a:lnTo>
                                                          <a:pt x="1236" y="245"/>
                                                        </a:lnTo>
                                                        <a:lnTo>
                                                          <a:pt x="1139" y="279"/>
                                                        </a:lnTo>
                                                        <a:lnTo>
                                                          <a:pt x="1047" y="315"/>
                                                        </a:lnTo>
                                                        <a:lnTo>
                                                          <a:pt x="958" y="353"/>
                                                        </a:lnTo>
                                                        <a:lnTo>
                                                          <a:pt x="875" y="393"/>
                                                        </a:lnTo>
                                                        <a:lnTo>
                                                          <a:pt x="796" y="433"/>
                                                        </a:lnTo>
                                                        <a:lnTo>
                                                          <a:pt x="720" y="475"/>
                                                        </a:lnTo>
                                                        <a:lnTo>
                                                          <a:pt x="649" y="517"/>
                                                        </a:lnTo>
                                                        <a:lnTo>
                                                          <a:pt x="583" y="560"/>
                                                        </a:lnTo>
                                                        <a:lnTo>
                                                          <a:pt x="519" y="603"/>
                                                        </a:lnTo>
                                                        <a:lnTo>
                                                          <a:pt x="460" y="646"/>
                                                        </a:lnTo>
                                                        <a:lnTo>
                                                          <a:pt x="405" y="689"/>
                                                        </a:lnTo>
                                                        <a:lnTo>
                                                          <a:pt x="354" y="731"/>
                                                        </a:lnTo>
                                                        <a:lnTo>
                                                          <a:pt x="306" y="773"/>
                                                        </a:lnTo>
                                                        <a:lnTo>
                                                          <a:pt x="262" y="814"/>
                                                        </a:lnTo>
                                                        <a:lnTo>
                                                          <a:pt x="221" y="853"/>
                                                        </a:lnTo>
                                                        <a:lnTo>
                                                          <a:pt x="185" y="889"/>
                                                        </a:lnTo>
                                                        <a:lnTo>
                                                          <a:pt x="151" y="925"/>
                                                        </a:lnTo>
                                                        <a:lnTo>
                                                          <a:pt x="122" y="958"/>
                                                        </a:lnTo>
                                                        <a:lnTo>
                                                          <a:pt x="96" y="990"/>
                                                        </a:lnTo>
                                                        <a:lnTo>
                                                          <a:pt x="72" y="1018"/>
                                                        </a:lnTo>
                                                        <a:lnTo>
                                                          <a:pt x="53" y="1043"/>
                                                        </a:lnTo>
                                                        <a:lnTo>
                                                          <a:pt x="36" y="1065"/>
                                                        </a:lnTo>
                                                        <a:lnTo>
                                                          <a:pt x="22" y="1084"/>
                                                        </a:lnTo>
                                                        <a:lnTo>
                                                          <a:pt x="5" y="1110"/>
                                                        </a:lnTo>
                                                        <a:lnTo>
                                                          <a:pt x="0" y="1119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rgbClr val="FFFFFF"/>
                                                  </a:soli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225" name="Freeform 224"/>
                                                  <a:cNvSpPr>
                                                    <a:spLocks/>
                                                  </a:cNvSpPr>
                                                </a:nvSpPr>
                                                <a:spPr bwMode="auto">
                                                  <a:xfrm>
                                                    <a:off x="3908402" y="1928802"/>
                                                    <a:ext cx="577850" cy="166209"/>
                                                  </a:xfrm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>
                                                      <a:cxn ang="0">
                                                        <a:pos x="1463" y="58"/>
                                                      </a:cxn>
                                                      <a:cxn ang="0">
                                                        <a:pos x="1237" y="110"/>
                                                      </a:cxn>
                                                      <a:cxn ang="0">
                                                        <a:pos x="1036" y="171"/>
                                                      </a:cxn>
                                                      <a:cxn ang="0">
                                                        <a:pos x="857" y="239"/>
                                                      </a:cxn>
                                                      <a:cxn ang="0">
                                                        <a:pos x="697" y="313"/>
                                                      </a:cxn>
                                                      <a:cxn ang="0">
                                                        <a:pos x="559" y="390"/>
                                                      </a:cxn>
                                                      <a:cxn ang="0">
                                                        <a:pos x="440" y="469"/>
                                                      </a:cxn>
                                                      <a:cxn ang="0">
                                                        <a:pos x="337" y="547"/>
                                                      </a:cxn>
                                                      <a:cxn ang="0">
                                                        <a:pos x="251" y="625"/>
                                                      </a:cxn>
                                                      <a:cxn ang="0">
                                                        <a:pos x="180" y="698"/>
                                                      </a:cxn>
                                                      <a:cxn ang="0">
                                                        <a:pos x="124" y="766"/>
                                                      </a:cxn>
                                                      <a:cxn ang="0">
                                                        <a:pos x="78" y="828"/>
                                                      </a:cxn>
                                                      <a:cxn ang="0">
                                                        <a:pos x="46" y="881"/>
                                                      </a:cxn>
                                                      <a:cxn ang="0">
                                                        <a:pos x="22" y="923"/>
                                                      </a:cxn>
                                                      <a:cxn ang="0">
                                                        <a:pos x="3" y="962"/>
                                                      </a:cxn>
                                                      <a:cxn ang="0">
                                                        <a:pos x="6" y="963"/>
                                                      </a:cxn>
                                                      <a:cxn ang="0">
                                                        <a:pos x="47" y="907"/>
                                                      </a:cxn>
                                                      <a:cxn ang="0">
                                                        <a:pos x="106" y="835"/>
                                                      </a:cxn>
                                                      <a:cxn ang="0">
                                                        <a:pos x="161" y="778"/>
                                                      </a:cxn>
                                                      <a:cxn ang="0">
                                                        <a:pos x="228" y="713"/>
                                                      </a:cxn>
                                                      <a:cxn ang="0">
                                                        <a:pos x="309" y="643"/>
                                                      </a:cxn>
                                                      <a:cxn ang="0">
                                                        <a:pos x="405" y="571"/>
                                                      </a:cxn>
                                                      <a:cxn ang="0">
                                                        <a:pos x="515" y="497"/>
                                                      </a:cxn>
                                                      <a:cxn ang="0">
                                                        <a:pos x="639" y="423"/>
                                                      </a:cxn>
                                                      <a:cxn ang="0">
                                                        <a:pos x="781" y="353"/>
                                                      </a:cxn>
                                                      <a:cxn ang="0">
                                                        <a:pos x="938" y="285"/>
                                                      </a:cxn>
                                                      <a:cxn ang="0">
                                                        <a:pos x="1112" y="223"/>
                                                      </a:cxn>
                                                      <a:cxn ang="0">
                                                        <a:pos x="1304" y="168"/>
                                                      </a:cxn>
                                                      <a:cxn ang="0">
                                                        <a:pos x="1515" y="123"/>
                                                      </a:cxn>
                                                      <a:cxn ang="0">
                                                        <a:pos x="1736" y="89"/>
                                                      </a:cxn>
                                                      <a:cxn ang="0">
                                                        <a:pos x="1949" y="71"/>
                                                      </a:cxn>
                                                      <a:cxn ang="0">
                                                        <a:pos x="2152" y="69"/>
                                                      </a:cxn>
                                                      <a:cxn ang="0">
                                                        <a:pos x="2345" y="80"/>
                                                      </a:cxn>
                                                      <a:cxn ang="0">
                                                        <a:pos x="2528" y="101"/>
                                                      </a:cxn>
                                                      <a:cxn ang="0">
                                                        <a:pos x="2699" y="132"/>
                                                      </a:cxn>
                                                      <a:cxn ang="0">
                                                        <a:pos x="2859" y="170"/>
                                                      </a:cxn>
                                                      <a:cxn ang="0">
                                                        <a:pos x="3006" y="213"/>
                                                      </a:cxn>
                                                      <a:cxn ang="0">
                                                        <a:pos x="3139" y="259"/>
                                                      </a:cxn>
                                                      <a:cxn ang="0">
                                                        <a:pos x="3258" y="305"/>
                                                      </a:cxn>
                                                      <a:cxn ang="0">
                                                        <a:pos x="3362" y="352"/>
                                                      </a:cxn>
                                                      <a:cxn ang="0">
                                                        <a:pos x="3451" y="396"/>
                                                      </a:cxn>
                                                      <a:cxn ang="0">
                                                        <a:pos x="3552" y="451"/>
                                                      </a:cxn>
                                                      <a:cxn ang="0">
                                                        <a:pos x="3627" y="497"/>
                                                      </a:cxn>
                                                      <a:cxn ang="0">
                                                        <a:pos x="3630" y="492"/>
                                                      </a:cxn>
                                                      <a:cxn ang="0">
                                                        <a:pos x="3602" y="461"/>
                                                      </a:cxn>
                                                      <a:cxn ang="0">
                                                        <a:pos x="3554" y="424"/>
                                                      </a:cxn>
                                                      <a:cxn ang="0">
                                                        <a:pos x="3489" y="381"/>
                                                      </a:cxn>
                                                      <a:cxn ang="0">
                                                        <a:pos x="3408" y="334"/>
                                                      </a:cxn>
                                                      <a:cxn ang="0">
                                                        <a:pos x="3311" y="284"/>
                                                      </a:cxn>
                                                      <a:cxn ang="0">
                                                        <a:pos x="3199" y="234"/>
                                                      </a:cxn>
                                                      <a:cxn ang="0">
                                                        <a:pos x="3073" y="184"/>
                                                      </a:cxn>
                                                      <a:cxn ang="0">
                                                        <a:pos x="2934" y="137"/>
                                                      </a:cxn>
                                                      <a:cxn ang="0">
                                                        <a:pos x="2784" y="95"/>
                                                      </a:cxn>
                                                      <a:cxn ang="0">
                                                        <a:pos x="2623" y="58"/>
                                                      </a:cxn>
                                                      <a:cxn ang="0">
                                                        <a:pos x="2453" y="28"/>
                                                      </a:cxn>
                                                      <a:cxn ang="0">
                                                        <a:pos x="2272" y="9"/>
                                                      </a:cxn>
                                                      <a:cxn ang="0">
                                                        <a:pos x="2084" y="0"/>
                                                      </a:cxn>
                                                      <a:cxn ang="0">
                                                        <a:pos x="1889" y="4"/>
                                                      </a:cxn>
                                                      <a:cxn ang="0">
                                                        <a:pos x="1688" y="21"/>
                                                      </a:cxn>
                                                    </a:cxnLst>
                                                    <a:rect l="0" t="0" r="r" b="b"/>
                                                    <a:pathLst>
                                                      <a:path w="3638" h="970">
                                                        <a:moveTo>
                                                          <a:pt x="1585" y="37"/>
                                                        </a:moveTo>
                                                        <a:lnTo>
                                                          <a:pt x="1463" y="58"/>
                                                        </a:lnTo>
                                                        <a:lnTo>
                                                          <a:pt x="1347" y="83"/>
                                                        </a:lnTo>
                                                        <a:lnTo>
                                                          <a:pt x="1237" y="110"/>
                                                        </a:lnTo>
                                                        <a:lnTo>
                                                          <a:pt x="1134" y="140"/>
                                                        </a:lnTo>
                                                        <a:lnTo>
                                                          <a:pt x="1036" y="171"/>
                                                        </a:lnTo>
                                                        <a:lnTo>
                                                          <a:pt x="944" y="205"/>
                                                        </a:lnTo>
                                                        <a:lnTo>
                                                          <a:pt x="857" y="239"/>
                                                        </a:lnTo>
                                                        <a:lnTo>
                                                          <a:pt x="774" y="276"/>
                                                        </a:lnTo>
                                                        <a:lnTo>
                                                          <a:pt x="697" y="313"/>
                                                        </a:lnTo>
                                                        <a:lnTo>
                                                          <a:pt x="627" y="351"/>
                                                        </a:lnTo>
                                                        <a:lnTo>
                                                          <a:pt x="559" y="390"/>
                                                        </a:lnTo>
                                                        <a:lnTo>
                                                          <a:pt x="497" y="429"/>
                                                        </a:lnTo>
                                                        <a:lnTo>
                                                          <a:pt x="440" y="469"/>
                                                        </a:lnTo>
                                                        <a:lnTo>
                                                          <a:pt x="386" y="508"/>
                                                        </a:lnTo>
                                                        <a:lnTo>
                                                          <a:pt x="337" y="547"/>
                                                        </a:lnTo>
                                                        <a:lnTo>
                                                          <a:pt x="292" y="586"/>
                                                        </a:lnTo>
                                                        <a:lnTo>
                                                          <a:pt x="251" y="625"/>
                                                        </a:lnTo>
                                                        <a:lnTo>
                                                          <a:pt x="214" y="662"/>
                                                        </a:lnTo>
                                                        <a:lnTo>
                                                          <a:pt x="180" y="698"/>
                                                        </a:lnTo>
                                                        <a:lnTo>
                                                          <a:pt x="150" y="733"/>
                                                        </a:lnTo>
                                                        <a:lnTo>
                                                          <a:pt x="124" y="766"/>
                                                        </a:lnTo>
                                                        <a:lnTo>
                                                          <a:pt x="99" y="798"/>
                                                        </a:lnTo>
                                                        <a:lnTo>
                                                          <a:pt x="78" y="828"/>
                                                        </a:lnTo>
                                                        <a:lnTo>
                                                          <a:pt x="61" y="856"/>
                                                        </a:lnTo>
                                                        <a:lnTo>
                                                          <a:pt x="46" y="881"/>
                                                        </a:lnTo>
                                                        <a:lnTo>
                                                          <a:pt x="32" y="904"/>
                                                        </a:lnTo>
                                                        <a:lnTo>
                                                          <a:pt x="22" y="923"/>
                                                        </a:lnTo>
                                                        <a:lnTo>
                                                          <a:pt x="14" y="940"/>
                                                        </a:lnTo>
                                                        <a:lnTo>
                                                          <a:pt x="3" y="962"/>
                                                        </a:lnTo>
                                                        <a:lnTo>
                                                          <a:pt x="0" y="970"/>
                                                        </a:lnTo>
                                                        <a:lnTo>
                                                          <a:pt x="6" y="963"/>
                                                        </a:lnTo>
                                                        <a:lnTo>
                                                          <a:pt x="21" y="941"/>
                                                        </a:lnTo>
                                                        <a:lnTo>
                                                          <a:pt x="47" y="907"/>
                                                        </a:lnTo>
                                                        <a:lnTo>
                                                          <a:pt x="83" y="862"/>
                                                        </a:lnTo>
                                                        <a:lnTo>
                                                          <a:pt x="106" y="835"/>
                                                        </a:lnTo>
                                                        <a:lnTo>
                                                          <a:pt x="132" y="807"/>
                                                        </a:lnTo>
                                                        <a:lnTo>
                                                          <a:pt x="161" y="778"/>
                                                        </a:lnTo>
                                                        <a:lnTo>
                                                          <a:pt x="192" y="746"/>
                                                        </a:lnTo>
                                                        <a:lnTo>
                                                          <a:pt x="228" y="713"/>
                                                        </a:lnTo>
                                                        <a:lnTo>
                                                          <a:pt x="267" y="679"/>
                                                        </a:lnTo>
                                                        <a:lnTo>
                                                          <a:pt x="309" y="643"/>
                                                        </a:lnTo>
                                                        <a:lnTo>
                                                          <a:pt x="356" y="607"/>
                                                        </a:lnTo>
                                                        <a:lnTo>
                                                          <a:pt x="405" y="571"/>
                                                        </a:lnTo>
                                                        <a:lnTo>
                                                          <a:pt x="457" y="534"/>
                                                        </a:lnTo>
                                                        <a:lnTo>
                                                          <a:pt x="515" y="497"/>
                                                        </a:lnTo>
                                                        <a:lnTo>
                                                          <a:pt x="575" y="460"/>
                                                        </a:lnTo>
                                                        <a:lnTo>
                                                          <a:pt x="639" y="423"/>
                                                        </a:lnTo>
                                                        <a:lnTo>
                                                          <a:pt x="708" y="388"/>
                                                        </a:lnTo>
                                                        <a:lnTo>
                                                          <a:pt x="781" y="353"/>
                                                        </a:lnTo>
                                                        <a:lnTo>
                                                          <a:pt x="857" y="318"/>
                                                        </a:lnTo>
                                                        <a:lnTo>
                                                          <a:pt x="938" y="285"/>
                                                        </a:lnTo>
                                                        <a:lnTo>
                                                          <a:pt x="1023" y="253"/>
                                                        </a:lnTo>
                                                        <a:lnTo>
                                                          <a:pt x="1112" y="223"/>
                                                        </a:lnTo>
                                                        <a:lnTo>
                                                          <a:pt x="1206" y="195"/>
                                                        </a:lnTo>
                                                        <a:lnTo>
                                                          <a:pt x="1304" y="168"/>
                                                        </a:lnTo>
                                                        <a:lnTo>
                                                          <a:pt x="1407" y="144"/>
                                                        </a:lnTo>
                                                        <a:lnTo>
                                                          <a:pt x="1515" y="123"/>
                                                        </a:lnTo>
                                                        <a:lnTo>
                                                          <a:pt x="1627" y="103"/>
                                                        </a:lnTo>
                                                        <a:lnTo>
                                                          <a:pt x="1736" y="89"/>
                                                        </a:lnTo>
                                                        <a:lnTo>
                                                          <a:pt x="1844" y="78"/>
                                                        </a:lnTo>
                                                        <a:lnTo>
                                                          <a:pt x="1949" y="71"/>
                                                        </a:lnTo>
                                                        <a:lnTo>
                                                          <a:pt x="2052" y="68"/>
                                                        </a:lnTo>
                                                        <a:lnTo>
                                                          <a:pt x="2152" y="69"/>
                                                        </a:lnTo>
                                                        <a:lnTo>
                                                          <a:pt x="2250" y="74"/>
                                                        </a:lnTo>
                                                        <a:lnTo>
                                                          <a:pt x="2345" y="80"/>
                                                        </a:lnTo>
                                                        <a:lnTo>
                                                          <a:pt x="2439" y="90"/>
                                                        </a:lnTo>
                                                        <a:lnTo>
                                                          <a:pt x="2528" y="101"/>
                                                        </a:lnTo>
                                                        <a:lnTo>
                                                          <a:pt x="2615" y="116"/>
                                                        </a:lnTo>
                                                        <a:lnTo>
                                                          <a:pt x="2699" y="132"/>
                                                        </a:lnTo>
                                                        <a:lnTo>
                                                          <a:pt x="2781" y="150"/>
                                                        </a:lnTo>
                                                        <a:lnTo>
                                                          <a:pt x="2859" y="170"/>
                                                        </a:lnTo>
                                                        <a:lnTo>
                                                          <a:pt x="2934" y="190"/>
                                                        </a:lnTo>
                                                        <a:lnTo>
                                                          <a:pt x="3006" y="213"/>
                                                        </a:lnTo>
                                                        <a:lnTo>
                                                          <a:pt x="3074" y="236"/>
                                                        </a:lnTo>
                                                        <a:lnTo>
                                                          <a:pt x="3139" y="259"/>
                                                        </a:lnTo>
                                                        <a:lnTo>
                                                          <a:pt x="3200" y="282"/>
                                                        </a:lnTo>
                                                        <a:lnTo>
                                                          <a:pt x="3258" y="305"/>
                                                        </a:lnTo>
                                                        <a:lnTo>
                                                          <a:pt x="3312" y="329"/>
                                                        </a:lnTo>
                                                        <a:lnTo>
                                                          <a:pt x="3362" y="352"/>
                                                        </a:lnTo>
                                                        <a:lnTo>
                                                          <a:pt x="3409" y="374"/>
                                                        </a:lnTo>
                                                        <a:lnTo>
                                                          <a:pt x="3451" y="396"/>
                                                        </a:lnTo>
                                                        <a:lnTo>
                                                          <a:pt x="3489" y="415"/>
                                                        </a:lnTo>
                                                        <a:lnTo>
                                                          <a:pt x="3552" y="451"/>
                                                        </a:lnTo>
                                                        <a:lnTo>
                                                          <a:pt x="3600" y="479"/>
                                                        </a:lnTo>
                                                        <a:lnTo>
                                                          <a:pt x="3627" y="497"/>
                                                        </a:lnTo>
                                                        <a:lnTo>
                                                          <a:pt x="3638" y="503"/>
                                                        </a:lnTo>
                                                        <a:lnTo>
                                                          <a:pt x="3630" y="492"/>
                                                        </a:lnTo>
                                                        <a:lnTo>
                                                          <a:pt x="3618" y="478"/>
                                                        </a:lnTo>
                                                        <a:lnTo>
                                                          <a:pt x="3602" y="461"/>
                                                        </a:lnTo>
                                                        <a:lnTo>
                                                          <a:pt x="3580" y="444"/>
                                                        </a:lnTo>
                                                        <a:lnTo>
                                                          <a:pt x="3554" y="424"/>
                                                        </a:lnTo>
                                                        <a:lnTo>
                                                          <a:pt x="3524" y="404"/>
                                                        </a:lnTo>
                                                        <a:lnTo>
                                                          <a:pt x="3489" y="381"/>
                                                        </a:lnTo>
                                                        <a:lnTo>
                                                          <a:pt x="3451" y="358"/>
                                                        </a:lnTo>
                                                        <a:lnTo>
                                                          <a:pt x="3408" y="334"/>
                                                        </a:lnTo>
                                                        <a:lnTo>
                                                          <a:pt x="3361" y="310"/>
                                                        </a:lnTo>
                                                        <a:lnTo>
                                                          <a:pt x="3311" y="284"/>
                                                        </a:lnTo>
                                                        <a:lnTo>
                                                          <a:pt x="3257" y="259"/>
                                                        </a:lnTo>
                                                        <a:lnTo>
                                                          <a:pt x="3199" y="234"/>
                                                        </a:lnTo>
                                                        <a:lnTo>
                                                          <a:pt x="3138" y="209"/>
                                                        </a:lnTo>
                                                        <a:lnTo>
                                                          <a:pt x="3073" y="184"/>
                                                        </a:lnTo>
                                                        <a:lnTo>
                                                          <a:pt x="3005" y="161"/>
                                                        </a:lnTo>
                                                        <a:lnTo>
                                                          <a:pt x="2934" y="137"/>
                                                        </a:lnTo>
                                                        <a:lnTo>
                                                          <a:pt x="2861" y="116"/>
                                                        </a:lnTo>
                                                        <a:lnTo>
                                                          <a:pt x="2784" y="95"/>
                                                        </a:lnTo>
                                                        <a:lnTo>
                                                          <a:pt x="2705" y="76"/>
                                                        </a:lnTo>
                                                        <a:lnTo>
                                                          <a:pt x="2623" y="58"/>
                                                        </a:lnTo>
                                                        <a:lnTo>
                                                          <a:pt x="2539" y="42"/>
                                                        </a:lnTo>
                                                        <a:lnTo>
                                                          <a:pt x="2453" y="28"/>
                                                        </a:lnTo>
                                                        <a:lnTo>
                                                          <a:pt x="2364" y="17"/>
                                                        </a:lnTo>
                                                        <a:lnTo>
                                                          <a:pt x="2272" y="9"/>
                                                        </a:lnTo>
                                                        <a:lnTo>
                                                          <a:pt x="2180" y="3"/>
                                                        </a:lnTo>
                                                        <a:lnTo>
                                                          <a:pt x="2084" y="0"/>
                                                        </a:lnTo>
                                                        <a:lnTo>
                                                          <a:pt x="1988" y="0"/>
                                                        </a:lnTo>
                                                        <a:lnTo>
                                                          <a:pt x="1889" y="4"/>
                                                        </a:lnTo>
                                                        <a:lnTo>
                                                          <a:pt x="1790" y="11"/>
                                                        </a:lnTo>
                                                        <a:lnTo>
                                                          <a:pt x="1688" y="21"/>
                                                        </a:lnTo>
                                                        <a:lnTo>
                                                          <a:pt x="1585" y="37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rgbClr val="FAFEF2"/>
                                                  </a:solidFill>
                                                  <a:ln w="9525">
                                                    <a:noFill/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a:spPr>
                                                <a:txSp>
                                                  <a:txBody>
                                                    <a:bodyPr vert="horz" wrap="square" lIns="91440" tIns="45720" rIns="91440" bIns="45720" numCol="1" anchor="t" anchorCtr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</a:bodyPr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endParaRPr 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</a:sp>
                                              <a:sp>
                                                <a:nvSpPr>
                                                  <a:cNvPr id="231" name="자유형 6"/>
                                                  <a:cNvSpPr/>
                                                </a:nvSpPr>
                                                <a:spPr>
                                                  <a:xfrm rot="5400000">
                                                    <a:off x="1924053" y="3219427"/>
                                                    <a:ext cx="3867134" cy="857256"/>
                                                  </a:xfrm>
                                                  <a:custGeom>
                                                    <a:avLst/>
                                                    <a:gdLst>
                                                      <a:gd name="connsiteX0" fmla="*/ 0 w 6153150"/>
                                                      <a:gd name="connsiteY0" fmla="*/ 133268 h 2247818"/>
                                                      <a:gd name="connsiteX1" fmla="*/ 66675 w 6153150"/>
                                                      <a:gd name="connsiteY1" fmla="*/ 95168 h 2247818"/>
                                                      <a:gd name="connsiteX2" fmla="*/ 95250 w 6153150"/>
                                                      <a:gd name="connsiteY2" fmla="*/ 104693 h 2247818"/>
                                                      <a:gd name="connsiteX3" fmla="*/ 123825 w 6153150"/>
                                                      <a:gd name="connsiteY3" fmla="*/ 95168 h 2247818"/>
                                                      <a:gd name="connsiteX4" fmla="*/ 152400 w 6153150"/>
                                                      <a:gd name="connsiteY4" fmla="*/ 76118 h 2247818"/>
                                                      <a:gd name="connsiteX5" fmla="*/ 161925 w 6153150"/>
                                                      <a:gd name="connsiteY5" fmla="*/ 104693 h 2247818"/>
                                                      <a:gd name="connsiteX6" fmla="*/ 190500 w 6153150"/>
                                                      <a:gd name="connsiteY6" fmla="*/ 114218 h 2247818"/>
                                                      <a:gd name="connsiteX7" fmla="*/ 219075 w 6153150"/>
                                                      <a:gd name="connsiteY7" fmla="*/ 104693 h 2247818"/>
                                                      <a:gd name="connsiteX8" fmla="*/ 266700 w 6153150"/>
                                                      <a:gd name="connsiteY8" fmla="*/ 142793 h 2247818"/>
                                                      <a:gd name="connsiteX9" fmla="*/ 314325 w 6153150"/>
                                                      <a:gd name="connsiteY9" fmla="*/ 95168 h 2247818"/>
                                                      <a:gd name="connsiteX10" fmla="*/ 342900 w 6153150"/>
                                                      <a:gd name="connsiteY10" fmla="*/ 104693 h 2247818"/>
                                                      <a:gd name="connsiteX11" fmla="*/ 361950 w 6153150"/>
                                                      <a:gd name="connsiteY11" fmla="*/ 76118 h 2247818"/>
                                                      <a:gd name="connsiteX12" fmla="*/ 390525 w 6153150"/>
                                                      <a:gd name="connsiteY12" fmla="*/ 66593 h 2247818"/>
                                                      <a:gd name="connsiteX13" fmla="*/ 419100 w 6153150"/>
                                                      <a:gd name="connsiteY13" fmla="*/ 47543 h 2247818"/>
                                                      <a:gd name="connsiteX14" fmla="*/ 485775 w 6153150"/>
                                                      <a:gd name="connsiteY14" fmla="*/ 57068 h 2247818"/>
                                                      <a:gd name="connsiteX15" fmla="*/ 542925 w 6153150"/>
                                                      <a:gd name="connsiteY15" fmla="*/ 76118 h 2247818"/>
                                                      <a:gd name="connsiteX16" fmla="*/ 561975 w 6153150"/>
                                                      <a:gd name="connsiteY16" fmla="*/ 104693 h 2247818"/>
                                                      <a:gd name="connsiteX17" fmla="*/ 590550 w 6153150"/>
                                                      <a:gd name="connsiteY17" fmla="*/ 114218 h 2247818"/>
                                                      <a:gd name="connsiteX18" fmla="*/ 676275 w 6153150"/>
                                                      <a:gd name="connsiteY18" fmla="*/ 123743 h 2247818"/>
                                                      <a:gd name="connsiteX19" fmla="*/ 704850 w 6153150"/>
                                                      <a:gd name="connsiteY19" fmla="*/ 133268 h 2247818"/>
                                                      <a:gd name="connsiteX20" fmla="*/ 752475 w 6153150"/>
                                                      <a:gd name="connsiteY20" fmla="*/ 76118 h 2247818"/>
                                                      <a:gd name="connsiteX21" fmla="*/ 781050 w 6153150"/>
                                                      <a:gd name="connsiteY21" fmla="*/ 57068 h 2247818"/>
                                                      <a:gd name="connsiteX22" fmla="*/ 866775 w 6153150"/>
                                                      <a:gd name="connsiteY22" fmla="*/ 38018 h 2247818"/>
                                                      <a:gd name="connsiteX23" fmla="*/ 923925 w 6153150"/>
                                                      <a:gd name="connsiteY23" fmla="*/ 18968 h 2247818"/>
                                                      <a:gd name="connsiteX24" fmla="*/ 952500 w 6153150"/>
                                                      <a:gd name="connsiteY24" fmla="*/ 38018 h 2247818"/>
                                                      <a:gd name="connsiteX25" fmla="*/ 1009650 w 6153150"/>
                                                      <a:gd name="connsiteY25" fmla="*/ 18968 h 2247818"/>
                                                      <a:gd name="connsiteX26" fmla="*/ 1028700 w 6153150"/>
                                                      <a:gd name="connsiteY26" fmla="*/ 47543 h 2247818"/>
                                                      <a:gd name="connsiteX27" fmla="*/ 1171575 w 6153150"/>
                                                      <a:gd name="connsiteY27" fmla="*/ 76118 h 2247818"/>
                                                      <a:gd name="connsiteX28" fmla="*/ 1228725 w 6153150"/>
                                                      <a:gd name="connsiteY28" fmla="*/ 66593 h 2247818"/>
                                                      <a:gd name="connsiteX29" fmla="*/ 1247775 w 6153150"/>
                                                      <a:gd name="connsiteY29" fmla="*/ 38018 h 2247818"/>
                                                      <a:gd name="connsiteX30" fmla="*/ 1285875 w 6153150"/>
                                                      <a:gd name="connsiteY30" fmla="*/ 57068 h 2247818"/>
                                                      <a:gd name="connsiteX31" fmla="*/ 1381125 w 6153150"/>
                                                      <a:gd name="connsiteY31" fmla="*/ 66593 h 2247818"/>
                                                      <a:gd name="connsiteX32" fmla="*/ 1438275 w 6153150"/>
                                                      <a:gd name="connsiteY32" fmla="*/ 95168 h 2247818"/>
                                                      <a:gd name="connsiteX33" fmla="*/ 1495425 w 6153150"/>
                                                      <a:gd name="connsiteY33" fmla="*/ 123743 h 2247818"/>
                                                      <a:gd name="connsiteX34" fmla="*/ 1628775 w 6153150"/>
                                                      <a:gd name="connsiteY34" fmla="*/ 123743 h 2247818"/>
                                                      <a:gd name="connsiteX35" fmla="*/ 1647825 w 6153150"/>
                                                      <a:gd name="connsiteY35" fmla="*/ 152318 h 2247818"/>
                                                      <a:gd name="connsiteX36" fmla="*/ 1685925 w 6153150"/>
                                                      <a:gd name="connsiteY36" fmla="*/ 161843 h 2247818"/>
                                                      <a:gd name="connsiteX37" fmla="*/ 1800225 w 6153150"/>
                                                      <a:gd name="connsiteY37" fmla="*/ 152318 h 2247818"/>
                                                      <a:gd name="connsiteX38" fmla="*/ 1905000 w 6153150"/>
                                                      <a:gd name="connsiteY38" fmla="*/ 104693 h 2247818"/>
                                                      <a:gd name="connsiteX39" fmla="*/ 1933575 w 6153150"/>
                                                      <a:gd name="connsiteY39" fmla="*/ 85643 h 2247818"/>
                                                      <a:gd name="connsiteX40" fmla="*/ 1962150 w 6153150"/>
                                                      <a:gd name="connsiteY40" fmla="*/ 95168 h 2247818"/>
                                                      <a:gd name="connsiteX41" fmla="*/ 1990725 w 6153150"/>
                                                      <a:gd name="connsiteY41" fmla="*/ 85643 h 2247818"/>
                                                      <a:gd name="connsiteX42" fmla="*/ 2019300 w 6153150"/>
                                                      <a:gd name="connsiteY42" fmla="*/ 95168 h 2247818"/>
                                                      <a:gd name="connsiteX43" fmla="*/ 2047875 w 6153150"/>
                                                      <a:gd name="connsiteY43" fmla="*/ 114218 h 2247818"/>
                                                      <a:gd name="connsiteX44" fmla="*/ 2114550 w 6153150"/>
                                                      <a:gd name="connsiteY44" fmla="*/ 104693 h 2247818"/>
                                                      <a:gd name="connsiteX45" fmla="*/ 2162175 w 6153150"/>
                                                      <a:gd name="connsiteY45" fmla="*/ 114218 h 2247818"/>
                                                      <a:gd name="connsiteX46" fmla="*/ 2247900 w 6153150"/>
                                                      <a:gd name="connsiteY46" fmla="*/ 114218 h 2247818"/>
                                                      <a:gd name="connsiteX47" fmla="*/ 2352675 w 6153150"/>
                                                      <a:gd name="connsiteY47" fmla="*/ 142793 h 2247818"/>
                                                      <a:gd name="connsiteX48" fmla="*/ 2447925 w 6153150"/>
                                                      <a:gd name="connsiteY48" fmla="*/ 161843 h 2247818"/>
                                                      <a:gd name="connsiteX49" fmla="*/ 2581275 w 6153150"/>
                                                      <a:gd name="connsiteY49" fmla="*/ 161843 h 2247818"/>
                                                      <a:gd name="connsiteX50" fmla="*/ 2600325 w 6153150"/>
                                                      <a:gd name="connsiteY50" fmla="*/ 190418 h 2247818"/>
                                                      <a:gd name="connsiteX51" fmla="*/ 2638425 w 6153150"/>
                                                      <a:gd name="connsiteY51" fmla="*/ 171368 h 2247818"/>
                                                      <a:gd name="connsiteX52" fmla="*/ 2657475 w 6153150"/>
                                                      <a:gd name="connsiteY52" fmla="*/ 142793 h 2247818"/>
                                                      <a:gd name="connsiteX53" fmla="*/ 2714625 w 6153150"/>
                                                      <a:gd name="connsiteY53" fmla="*/ 190418 h 2247818"/>
                                                      <a:gd name="connsiteX54" fmla="*/ 2771775 w 6153150"/>
                                                      <a:gd name="connsiteY54" fmla="*/ 161843 h 2247818"/>
                                                      <a:gd name="connsiteX55" fmla="*/ 2790825 w 6153150"/>
                                                      <a:gd name="connsiteY55" fmla="*/ 190418 h 2247818"/>
                                                      <a:gd name="connsiteX56" fmla="*/ 2800350 w 6153150"/>
                                                      <a:gd name="connsiteY56" fmla="*/ 161843 h 2247818"/>
                                                      <a:gd name="connsiteX57" fmla="*/ 2828925 w 6153150"/>
                                                      <a:gd name="connsiteY57" fmla="*/ 171368 h 2247818"/>
                                                      <a:gd name="connsiteX58" fmla="*/ 2857500 w 6153150"/>
                                                      <a:gd name="connsiteY58" fmla="*/ 104693 h 2247818"/>
                                                      <a:gd name="connsiteX59" fmla="*/ 2895600 w 6153150"/>
                                                      <a:gd name="connsiteY59" fmla="*/ 123743 h 2247818"/>
                                                      <a:gd name="connsiteX60" fmla="*/ 2924175 w 6153150"/>
                                                      <a:gd name="connsiteY60" fmla="*/ 142793 h 2247818"/>
                                                      <a:gd name="connsiteX61" fmla="*/ 2952750 w 6153150"/>
                                                      <a:gd name="connsiteY61" fmla="*/ 152318 h 2247818"/>
                                                      <a:gd name="connsiteX62" fmla="*/ 2962275 w 6153150"/>
                                                      <a:gd name="connsiteY62" fmla="*/ 123743 h 2247818"/>
                                                      <a:gd name="connsiteX63" fmla="*/ 2990850 w 6153150"/>
                                                      <a:gd name="connsiteY63" fmla="*/ 142793 h 2247818"/>
                                                      <a:gd name="connsiteX64" fmla="*/ 3028950 w 6153150"/>
                                                      <a:gd name="connsiteY64" fmla="*/ 161843 h 2247818"/>
                                                      <a:gd name="connsiteX65" fmla="*/ 3095625 w 6153150"/>
                                                      <a:gd name="connsiteY65" fmla="*/ 199943 h 2247818"/>
                                                      <a:gd name="connsiteX66" fmla="*/ 3133725 w 6153150"/>
                                                      <a:gd name="connsiteY66" fmla="*/ 190418 h 2247818"/>
                                                      <a:gd name="connsiteX67" fmla="*/ 3162300 w 6153150"/>
                                                      <a:gd name="connsiteY67" fmla="*/ 218993 h 2247818"/>
                                                      <a:gd name="connsiteX68" fmla="*/ 3181350 w 6153150"/>
                                                      <a:gd name="connsiteY68" fmla="*/ 190418 h 2247818"/>
                                                      <a:gd name="connsiteX69" fmla="*/ 3219450 w 6153150"/>
                                                      <a:gd name="connsiteY69" fmla="*/ 180893 h 2247818"/>
                                                      <a:gd name="connsiteX70" fmla="*/ 3286125 w 6153150"/>
                                                      <a:gd name="connsiteY70" fmla="*/ 152318 h 2247818"/>
                                                      <a:gd name="connsiteX71" fmla="*/ 3324225 w 6153150"/>
                                                      <a:gd name="connsiteY71" fmla="*/ 161843 h 2247818"/>
                                                      <a:gd name="connsiteX72" fmla="*/ 3390900 w 6153150"/>
                                                      <a:gd name="connsiteY72" fmla="*/ 161843 h 2247818"/>
                                                      <a:gd name="connsiteX73" fmla="*/ 3419475 w 6153150"/>
                                                      <a:gd name="connsiteY73" fmla="*/ 171368 h 2247818"/>
                                                      <a:gd name="connsiteX74" fmla="*/ 3486150 w 6153150"/>
                                                      <a:gd name="connsiteY74" fmla="*/ 199943 h 2247818"/>
                                                      <a:gd name="connsiteX75" fmla="*/ 3514725 w 6153150"/>
                                                      <a:gd name="connsiteY75" fmla="*/ 180893 h 2247818"/>
                                                      <a:gd name="connsiteX76" fmla="*/ 3552825 w 6153150"/>
                                                      <a:gd name="connsiteY76" fmla="*/ 133268 h 2247818"/>
                                                      <a:gd name="connsiteX77" fmla="*/ 3571875 w 6153150"/>
                                                      <a:gd name="connsiteY77" fmla="*/ 104693 h 2247818"/>
                                                      <a:gd name="connsiteX78" fmla="*/ 3609975 w 6153150"/>
                                                      <a:gd name="connsiteY78" fmla="*/ 142793 h 2247818"/>
                                                      <a:gd name="connsiteX79" fmla="*/ 3648075 w 6153150"/>
                                                      <a:gd name="connsiteY79" fmla="*/ 161843 h 2247818"/>
                                                      <a:gd name="connsiteX80" fmla="*/ 3676650 w 6153150"/>
                                                      <a:gd name="connsiteY80" fmla="*/ 152318 h 2247818"/>
                                                      <a:gd name="connsiteX81" fmla="*/ 3771900 w 6153150"/>
                                                      <a:gd name="connsiteY81" fmla="*/ 171368 h 2247818"/>
                                                      <a:gd name="connsiteX82" fmla="*/ 3829050 w 6153150"/>
                                                      <a:gd name="connsiteY82" fmla="*/ 152318 h 2247818"/>
                                                      <a:gd name="connsiteX83" fmla="*/ 3924300 w 6153150"/>
                                                      <a:gd name="connsiteY83" fmla="*/ 199943 h 2247818"/>
                                                      <a:gd name="connsiteX84" fmla="*/ 3962400 w 6153150"/>
                                                      <a:gd name="connsiteY84" fmla="*/ 180893 h 2247818"/>
                                                      <a:gd name="connsiteX85" fmla="*/ 4019550 w 6153150"/>
                                                      <a:gd name="connsiteY85" fmla="*/ 142793 h 2247818"/>
                                                      <a:gd name="connsiteX86" fmla="*/ 4152900 w 6153150"/>
                                                      <a:gd name="connsiteY86" fmla="*/ 161843 h 2247818"/>
                                                      <a:gd name="connsiteX87" fmla="*/ 4238625 w 6153150"/>
                                                      <a:gd name="connsiteY87" fmla="*/ 152318 h 2247818"/>
                                                      <a:gd name="connsiteX88" fmla="*/ 4286250 w 6153150"/>
                                                      <a:gd name="connsiteY88" fmla="*/ 161843 h 2247818"/>
                                                      <a:gd name="connsiteX89" fmla="*/ 4371975 w 6153150"/>
                                                      <a:gd name="connsiteY89" fmla="*/ 161843 h 2247818"/>
                                                      <a:gd name="connsiteX90" fmla="*/ 4410075 w 6153150"/>
                                                      <a:gd name="connsiteY90" fmla="*/ 190418 h 2247818"/>
                                                      <a:gd name="connsiteX91" fmla="*/ 4438650 w 6153150"/>
                                                      <a:gd name="connsiteY91" fmla="*/ 180893 h 2247818"/>
                                                      <a:gd name="connsiteX92" fmla="*/ 4467225 w 6153150"/>
                                                      <a:gd name="connsiteY92" fmla="*/ 190418 h 2247818"/>
                                                      <a:gd name="connsiteX93" fmla="*/ 4533900 w 6153150"/>
                                                      <a:gd name="connsiteY93" fmla="*/ 152318 h 2247818"/>
                                                      <a:gd name="connsiteX94" fmla="*/ 4562475 w 6153150"/>
                                                      <a:gd name="connsiteY94" fmla="*/ 142793 h 2247818"/>
                                                      <a:gd name="connsiteX95" fmla="*/ 4667250 w 6153150"/>
                                                      <a:gd name="connsiteY95" fmla="*/ 133268 h 2247818"/>
                                                      <a:gd name="connsiteX96" fmla="*/ 4705350 w 6153150"/>
                                                      <a:gd name="connsiteY96" fmla="*/ 142793 h 2247818"/>
                                                      <a:gd name="connsiteX97" fmla="*/ 4733925 w 6153150"/>
                                                      <a:gd name="connsiteY97" fmla="*/ 152318 h 2247818"/>
                                                      <a:gd name="connsiteX98" fmla="*/ 4819650 w 6153150"/>
                                                      <a:gd name="connsiteY98" fmla="*/ 171368 h 2247818"/>
                                                      <a:gd name="connsiteX99" fmla="*/ 4848225 w 6153150"/>
                                                      <a:gd name="connsiteY99" fmla="*/ 152318 h 2247818"/>
                                                      <a:gd name="connsiteX100" fmla="*/ 4905375 w 6153150"/>
                                                      <a:gd name="connsiteY100" fmla="*/ 190418 h 2247818"/>
                                                      <a:gd name="connsiteX101" fmla="*/ 4933950 w 6153150"/>
                                                      <a:gd name="connsiteY101" fmla="*/ 171368 h 2247818"/>
                                                      <a:gd name="connsiteX102" fmla="*/ 4953000 w 6153150"/>
                                                      <a:gd name="connsiteY102" fmla="*/ 199943 h 2247818"/>
                                                      <a:gd name="connsiteX103" fmla="*/ 5010150 w 6153150"/>
                                                      <a:gd name="connsiteY103" fmla="*/ 228518 h 2247818"/>
                                                      <a:gd name="connsiteX104" fmla="*/ 5038725 w 6153150"/>
                                                      <a:gd name="connsiteY104" fmla="*/ 199943 h 2247818"/>
                                                      <a:gd name="connsiteX105" fmla="*/ 5172075 w 6153150"/>
                                                      <a:gd name="connsiteY105" fmla="*/ 190418 h 2247818"/>
                                                      <a:gd name="connsiteX106" fmla="*/ 5238750 w 6153150"/>
                                                      <a:gd name="connsiteY106" fmla="*/ 238043 h 2247818"/>
                                                      <a:gd name="connsiteX107" fmla="*/ 5295900 w 6153150"/>
                                                      <a:gd name="connsiteY107" fmla="*/ 266618 h 2247818"/>
                                                      <a:gd name="connsiteX108" fmla="*/ 5381625 w 6153150"/>
                                                      <a:gd name="connsiteY108" fmla="*/ 228518 h 2247818"/>
                                                      <a:gd name="connsiteX109" fmla="*/ 5419725 w 6153150"/>
                                                      <a:gd name="connsiteY109" fmla="*/ 247568 h 2247818"/>
                                                      <a:gd name="connsiteX110" fmla="*/ 5438775 w 6153150"/>
                                                      <a:gd name="connsiteY110" fmla="*/ 218993 h 2247818"/>
                                                      <a:gd name="connsiteX111" fmla="*/ 5467350 w 6153150"/>
                                                      <a:gd name="connsiteY111" fmla="*/ 209468 h 2247818"/>
                                                      <a:gd name="connsiteX112" fmla="*/ 5495925 w 6153150"/>
                                                      <a:gd name="connsiteY112" fmla="*/ 190418 h 2247818"/>
                                                      <a:gd name="connsiteX113" fmla="*/ 5553075 w 6153150"/>
                                                      <a:gd name="connsiteY113" fmla="*/ 152318 h 2247818"/>
                                                      <a:gd name="connsiteX114" fmla="*/ 5648325 w 6153150"/>
                                                      <a:gd name="connsiteY114" fmla="*/ 161843 h 2247818"/>
                                                      <a:gd name="connsiteX115" fmla="*/ 5705475 w 6153150"/>
                                                      <a:gd name="connsiteY115" fmla="*/ 161843 h 2247818"/>
                                                      <a:gd name="connsiteX116" fmla="*/ 5743575 w 6153150"/>
                                                      <a:gd name="connsiteY116" fmla="*/ 152318 h 2247818"/>
                                                      <a:gd name="connsiteX117" fmla="*/ 5772150 w 6153150"/>
                                                      <a:gd name="connsiteY117" fmla="*/ 142793 h 2247818"/>
                                                      <a:gd name="connsiteX118" fmla="*/ 5829300 w 6153150"/>
                                                      <a:gd name="connsiteY118" fmla="*/ 152318 h 2247818"/>
                                                      <a:gd name="connsiteX119" fmla="*/ 5876925 w 6153150"/>
                                                      <a:gd name="connsiteY119" fmla="*/ 142793 h 2247818"/>
                                                      <a:gd name="connsiteX120" fmla="*/ 5915025 w 6153150"/>
                                                      <a:gd name="connsiteY120" fmla="*/ 123743 h 2247818"/>
                                                      <a:gd name="connsiteX121" fmla="*/ 5943600 w 6153150"/>
                                                      <a:gd name="connsiteY121" fmla="*/ 114218 h 2247818"/>
                                                      <a:gd name="connsiteX122" fmla="*/ 5972175 w 6153150"/>
                                                      <a:gd name="connsiteY122" fmla="*/ 123743 h 2247818"/>
                                                      <a:gd name="connsiteX123" fmla="*/ 6048375 w 6153150"/>
                                                      <a:gd name="connsiteY123" fmla="*/ 171368 h 2247818"/>
                                                      <a:gd name="connsiteX124" fmla="*/ 6105525 w 6153150"/>
                                                      <a:gd name="connsiteY124" fmla="*/ 190418 h 2247818"/>
                                                      <a:gd name="connsiteX125" fmla="*/ 6153150 w 6153150"/>
                                                      <a:gd name="connsiteY125" fmla="*/ 171368 h 2247818"/>
                                                      <a:gd name="connsiteX126" fmla="*/ 6153150 w 6153150"/>
                                                      <a:gd name="connsiteY126" fmla="*/ 2247818 h 2247818"/>
                                                      <a:gd name="connsiteX127" fmla="*/ 0 w 6153150"/>
                                                      <a:gd name="connsiteY127" fmla="*/ 2238293 h 2247818"/>
                                                      <a:gd name="connsiteX128" fmla="*/ 0 w 6153150"/>
                                                      <a:gd name="connsiteY128" fmla="*/ 133268 h 2247818"/>
                                                    </a:gdLst>
                                                    <a:ahLst/>
                                                    <a:cxnLst>
                                                      <a:cxn ang="0">
                                                        <a:pos x="connsiteX0" y="connsiteY0"/>
                                                      </a:cxn>
                                                      <a:cxn ang="0">
                                                        <a:pos x="connsiteX1" y="connsiteY1"/>
                                                      </a:cxn>
                                                      <a:cxn ang="0">
                                                        <a:pos x="connsiteX2" y="connsiteY2"/>
                                                      </a:cxn>
                                                      <a:cxn ang="0">
                                                        <a:pos x="connsiteX3" y="connsiteY3"/>
                                                      </a:cxn>
                                                      <a:cxn ang="0">
                                                        <a:pos x="connsiteX4" y="connsiteY4"/>
                                                      </a:cxn>
                                                      <a:cxn ang="0">
                                                        <a:pos x="connsiteX5" y="connsiteY5"/>
                                                      </a:cxn>
                                                      <a:cxn ang="0">
                                                        <a:pos x="connsiteX6" y="connsiteY6"/>
                                                      </a:cxn>
                                                      <a:cxn ang="0">
                                                        <a:pos x="connsiteX7" y="connsiteY7"/>
                                                      </a:cxn>
                                                      <a:cxn ang="0">
                                                        <a:pos x="connsiteX8" y="connsiteY8"/>
                                                      </a:cxn>
                                                      <a:cxn ang="0">
                                                        <a:pos x="connsiteX9" y="connsiteY9"/>
                                                      </a:cxn>
                                                      <a:cxn ang="0">
                                                        <a:pos x="connsiteX10" y="connsiteY10"/>
                                                      </a:cxn>
                                                      <a:cxn ang="0">
                                                        <a:pos x="connsiteX11" y="connsiteY11"/>
                                                      </a:cxn>
                                                      <a:cxn ang="0">
                                                        <a:pos x="connsiteX12" y="connsiteY12"/>
                                                      </a:cxn>
                                                      <a:cxn ang="0">
                                                        <a:pos x="connsiteX13" y="connsiteY13"/>
                                                      </a:cxn>
                                                      <a:cxn ang="0">
                                                        <a:pos x="connsiteX14" y="connsiteY14"/>
                                                      </a:cxn>
                                                      <a:cxn ang="0">
                                                        <a:pos x="connsiteX15" y="connsiteY15"/>
                                                      </a:cxn>
                                                      <a:cxn ang="0">
                                                        <a:pos x="connsiteX16" y="connsiteY16"/>
                                                      </a:cxn>
                                                      <a:cxn ang="0">
                                                        <a:pos x="connsiteX17" y="connsiteY17"/>
                                                      </a:cxn>
                                                      <a:cxn ang="0">
                                                        <a:pos x="connsiteX18" y="connsiteY18"/>
                                                      </a:cxn>
                                                      <a:cxn ang="0">
                                                        <a:pos x="connsiteX19" y="connsiteY19"/>
                                                      </a:cxn>
                                                      <a:cxn ang="0">
                                                        <a:pos x="connsiteX20" y="connsiteY20"/>
                                                      </a:cxn>
                                                      <a:cxn ang="0">
                                                        <a:pos x="connsiteX21" y="connsiteY21"/>
                                                      </a:cxn>
                                                      <a:cxn ang="0">
                                                        <a:pos x="connsiteX22" y="connsiteY22"/>
                                                      </a:cxn>
                                                      <a:cxn ang="0">
                                                        <a:pos x="connsiteX23" y="connsiteY23"/>
                                                      </a:cxn>
                                                      <a:cxn ang="0">
                                                        <a:pos x="connsiteX24" y="connsiteY24"/>
                                                      </a:cxn>
                                                      <a:cxn ang="0">
                                                        <a:pos x="connsiteX25" y="connsiteY25"/>
                                                      </a:cxn>
                                                      <a:cxn ang="0">
                                                        <a:pos x="connsiteX26" y="connsiteY26"/>
                                                      </a:cxn>
                                                      <a:cxn ang="0">
                                                        <a:pos x="connsiteX27" y="connsiteY27"/>
                                                      </a:cxn>
                                                      <a:cxn ang="0">
                                                        <a:pos x="connsiteX28" y="connsiteY28"/>
                                                      </a:cxn>
                                                      <a:cxn ang="0">
                                                        <a:pos x="connsiteX29" y="connsiteY29"/>
                                                      </a:cxn>
                                                      <a:cxn ang="0">
                                                        <a:pos x="connsiteX30" y="connsiteY30"/>
                                                      </a:cxn>
                                                      <a:cxn ang="0">
                                                        <a:pos x="connsiteX31" y="connsiteY31"/>
                                                      </a:cxn>
                                                      <a:cxn ang="0">
                                                        <a:pos x="connsiteX32" y="connsiteY32"/>
                                                      </a:cxn>
                                                      <a:cxn ang="0">
                                                        <a:pos x="connsiteX33" y="connsiteY33"/>
                                                      </a:cxn>
                                                      <a:cxn ang="0">
                                                        <a:pos x="connsiteX34" y="connsiteY34"/>
                                                      </a:cxn>
                                                      <a:cxn ang="0">
                                                        <a:pos x="connsiteX35" y="connsiteY35"/>
                                                      </a:cxn>
                                                      <a:cxn ang="0">
                                                        <a:pos x="connsiteX36" y="connsiteY36"/>
                                                      </a:cxn>
                                                      <a:cxn ang="0">
                                                        <a:pos x="connsiteX37" y="connsiteY37"/>
                                                      </a:cxn>
                                                      <a:cxn ang="0">
                                                        <a:pos x="connsiteX38" y="connsiteY38"/>
                                                      </a:cxn>
                                                      <a:cxn ang="0">
                                                        <a:pos x="connsiteX39" y="connsiteY39"/>
                                                      </a:cxn>
                                                      <a:cxn ang="0">
                                                        <a:pos x="connsiteX40" y="connsiteY40"/>
                                                      </a:cxn>
                                                      <a:cxn ang="0">
                                                        <a:pos x="connsiteX41" y="connsiteY41"/>
                                                      </a:cxn>
                                                      <a:cxn ang="0">
                                                        <a:pos x="connsiteX42" y="connsiteY42"/>
                                                      </a:cxn>
                                                      <a:cxn ang="0">
                                                        <a:pos x="connsiteX43" y="connsiteY43"/>
                                                      </a:cxn>
                                                      <a:cxn ang="0">
                                                        <a:pos x="connsiteX44" y="connsiteY44"/>
                                                      </a:cxn>
                                                      <a:cxn ang="0">
                                                        <a:pos x="connsiteX45" y="connsiteY45"/>
                                                      </a:cxn>
                                                      <a:cxn ang="0">
                                                        <a:pos x="connsiteX46" y="connsiteY46"/>
                                                      </a:cxn>
                                                      <a:cxn ang="0">
                                                        <a:pos x="connsiteX47" y="connsiteY47"/>
                                                      </a:cxn>
                                                      <a:cxn ang="0">
                                                        <a:pos x="connsiteX48" y="connsiteY48"/>
                                                      </a:cxn>
                                                      <a:cxn ang="0">
                                                        <a:pos x="connsiteX49" y="connsiteY49"/>
                                                      </a:cxn>
                                                      <a:cxn ang="0">
                                                        <a:pos x="connsiteX50" y="connsiteY50"/>
                                                      </a:cxn>
                                                      <a:cxn ang="0">
                                                        <a:pos x="connsiteX51" y="connsiteY51"/>
                                                      </a:cxn>
                                                      <a:cxn ang="0">
                                                        <a:pos x="connsiteX52" y="connsiteY52"/>
                                                      </a:cxn>
                                                      <a:cxn ang="0">
                                                        <a:pos x="connsiteX53" y="connsiteY53"/>
                                                      </a:cxn>
                                                      <a:cxn ang="0">
                                                        <a:pos x="connsiteX54" y="connsiteY54"/>
                                                      </a:cxn>
                                                      <a:cxn ang="0">
                                                        <a:pos x="connsiteX55" y="connsiteY55"/>
                                                      </a:cxn>
                                                      <a:cxn ang="0">
                                                        <a:pos x="connsiteX56" y="connsiteY56"/>
                                                      </a:cxn>
                                                      <a:cxn ang="0">
                                                        <a:pos x="connsiteX57" y="connsiteY57"/>
                                                      </a:cxn>
                                                      <a:cxn ang="0">
                                                        <a:pos x="connsiteX58" y="connsiteY58"/>
                                                      </a:cxn>
                                                      <a:cxn ang="0">
                                                        <a:pos x="connsiteX59" y="connsiteY59"/>
                                                      </a:cxn>
                                                      <a:cxn ang="0">
                                                        <a:pos x="connsiteX60" y="connsiteY60"/>
                                                      </a:cxn>
                                                      <a:cxn ang="0">
                                                        <a:pos x="connsiteX61" y="connsiteY61"/>
                                                      </a:cxn>
                                                      <a:cxn ang="0">
                                                        <a:pos x="connsiteX62" y="connsiteY62"/>
                                                      </a:cxn>
                                                      <a:cxn ang="0">
                                                        <a:pos x="connsiteX63" y="connsiteY63"/>
                                                      </a:cxn>
                                                      <a:cxn ang="0">
                                                        <a:pos x="connsiteX64" y="connsiteY64"/>
                                                      </a:cxn>
                                                      <a:cxn ang="0">
                                                        <a:pos x="connsiteX65" y="connsiteY65"/>
                                                      </a:cxn>
                                                      <a:cxn ang="0">
                                                        <a:pos x="connsiteX66" y="connsiteY66"/>
                                                      </a:cxn>
                                                      <a:cxn ang="0">
                                                        <a:pos x="connsiteX67" y="connsiteY67"/>
                                                      </a:cxn>
                                                      <a:cxn ang="0">
                                                        <a:pos x="connsiteX68" y="connsiteY68"/>
                                                      </a:cxn>
                                                      <a:cxn ang="0">
                                                        <a:pos x="connsiteX69" y="connsiteY69"/>
                                                      </a:cxn>
                                                      <a:cxn ang="0">
                                                        <a:pos x="connsiteX70" y="connsiteY70"/>
                                                      </a:cxn>
                                                      <a:cxn ang="0">
                                                        <a:pos x="connsiteX71" y="connsiteY71"/>
                                                      </a:cxn>
                                                      <a:cxn ang="0">
                                                        <a:pos x="connsiteX72" y="connsiteY72"/>
                                                      </a:cxn>
                                                      <a:cxn ang="0">
                                                        <a:pos x="connsiteX73" y="connsiteY73"/>
                                                      </a:cxn>
                                                      <a:cxn ang="0">
                                                        <a:pos x="connsiteX74" y="connsiteY74"/>
                                                      </a:cxn>
                                                      <a:cxn ang="0">
                                                        <a:pos x="connsiteX75" y="connsiteY75"/>
                                                      </a:cxn>
                                                      <a:cxn ang="0">
                                                        <a:pos x="connsiteX76" y="connsiteY76"/>
                                                      </a:cxn>
                                                      <a:cxn ang="0">
                                                        <a:pos x="connsiteX77" y="connsiteY77"/>
                                                      </a:cxn>
                                                      <a:cxn ang="0">
                                                        <a:pos x="connsiteX78" y="connsiteY78"/>
                                                      </a:cxn>
                                                      <a:cxn ang="0">
                                                        <a:pos x="connsiteX79" y="connsiteY79"/>
                                                      </a:cxn>
                                                      <a:cxn ang="0">
                                                        <a:pos x="connsiteX80" y="connsiteY80"/>
                                                      </a:cxn>
                                                      <a:cxn ang="0">
                                                        <a:pos x="connsiteX81" y="connsiteY81"/>
                                                      </a:cxn>
                                                      <a:cxn ang="0">
                                                        <a:pos x="connsiteX82" y="connsiteY82"/>
                                                      </a:cxn>
                                                      <a:cxn ang="0">
                                                        <a:pos x="connsiteX83" y="connsiteY83"/>
                                                      </a:cxn>
                                                      <a:cxn ang="0">
                                                        <a:pos x="connsiteX84" y="connsiteY84"/>
                                                      </a:cxn>
                                                      <a:cxn ang="0">
                                                        <a:pos x="connsiteX85" y="connsiteY85"/>
                                                      </a:cxn>
                                                      <a:cxn ang="0">
                                                        <a:pos x="connsiteX86" y="connsiteY86"/>
                                                      </a:cxn>
                                                      <a:cxn ang="0">
                                                        <a:pos x="connsiteX87" y="connsiteY87"/>
                                                      </a:cxn>
                                                      <a:cxn ang="0">
                                                        <a:pos x="connsiteX88" y="connsiteY88"/>
                                                      </a:cxn>
                                                      <a:cxn ang="0">
                                                        <a:pos x="connsiteX89" y="connsiteY89"/>
                                                      </a:cxn>
                                                      <a:cxn ang="0">
                                                        <a:pos x="connsiteX90" y="connsiteY90"/>
                                                      </a:cxn>
                                                      <a:cxn ang="0">
                                                        <a:pos x="connsiteX91" y="connsiteY91"/>
                                                      </a:cxn>
                                                      <a:cxn ang="0">
                                                        <a:pos x="connsiteX92" y="connsiteY92"/>
                                                      </a:cxn>
                                                      <a:cxn ang="0">
                                                        <a:pos x="connsiteX93" y="connsiteY93"/>
                                                      </a:cxn>
                                                      <a:cxn ang="0">
                                                        <a:pos x="connsiteX94" y="connsiteY94"/>
                                                      </a:cxn>
                                                      <a:cxn ang="0">
                                                        <a:pos x="connsiteX95" y="connsiteY95"/>
                                                      </a:cxn>
                                                      <a:cxn ang="0">
                                                        <a:pos x="connsiteX96" y="connsiteY96"/>
                                                      </a:cxn>
                                                      <a:cxn ang="0">
                                                        <a:pos x="connsiteX97" y="connsiteY97"/>
                                                      </a:cxn>
                                                      <a:cxn ang="0">
                                                        <a:pos x="connsiteX98" y="connsiteY98"/>
                                                      </a:cxn>
                                                      <a:cxn ang="0">
                                                        <a:pos x="connsiteX99" y="connsiteY99"/>
                                                      </a:cxn>
                                                      <a:cxn ang="0">
                                                        <a:pos x="connsiteX100" y="connsiteY100"/>
                                                      </a:cxn>
                                                      <a:cxn ang="0">
                                                        <a:pos x="connsiteX101" y="connsiteY101"/>
                                                      </a:cxn>
                                                      <a:cxn ang="0">
                                                        <a:pos x="connsiteX102" y="connsiteY102"/>
                                                      </a:cxn>
                                                      <a:cxn ang="0">
                                                        <a:pos x="connsiteX103" y="connsiteY103"/>
                                                      </a:cxn>
                                                      <a:cxn ang="0">
                                                        <a:pos x="connsiteX104" y="connsiteY104"/>
                                                      </a:cxn>
                                                      <a:cxn ang="0">
                                                        <a:pos x="connsiteX105" y="connsiteY105"/>
                                                      </a:cxn>
                                                      <a:cxn ang="0">
                                                        <a:pos x="connsiteX106" y="connsiteY106"/>
                                                      </a:cxn>
                                                      <a:cxn ang="0">
                                                        <a:pos x="connsiteX107" y="connsiteY107"/>
                                                      </a:cxn>
                                                      <a:cxn ang="0">
                                                        <a:pos x="connsiteX108" y="connsiteY108"/>
                                                      </a:cxn>
                                                      <a:cxn ang="0">
                                                        <a:pos x="connsiteX109" y="connsiteY109"/>
                                                      </a:cxn>
                                                      <a:cxn ang="0">
                                                        <a:pos x="connsiteX110" y="connsiteY110"/>
                                                      </a:cxn>
                                                      <a:cxn ang="0">
                                                        <a:pos x="connsiteX111" y="connsiteY111"/>
                                                      </a:cxn>
                                                      <a:cxn ang="0">
                                                        <a:pos x="connsiteX112" y="connsiteY112"/>
                                                      </a:cxn>
                                                      <a:cxn ang="0">
                                                        <a:pos x="connsiteX113" y="connsiteY113"/>
                                                      </a:cxn>
                                                      <a:cxn ang="0">
                                                        <a:pos x="connsiteX114" y="connsiteY114"/>
                                                      </a:cxn>
                                                      <a:cxn ang="0">
                                                        <a:pos x="connsiteX115" y="connsiteY115"/>
                                                      </a:cxn>
                                                      <a:cxn ang="0">
                                                        <a:pos x="connsiteX116" y="connsiteY116"/>
                                                      </a:cxn>
                                                      <a:cxn ang="0">
                                                        <a:pos x="connsiteX117" y="connsiteY117"/>
                                                      </a:cxn>
                                                      <a:cxn ang="0">
                                                        <a:pos x="connsiteX118" y="connsiteY118"/>
                                                      </a:cxn>
                                                      <a:cxn ang="0">
                                                        <a:pos x="connsiteX119" y="connsiteY119"/>
                                                      </a:cxn>
                                                      <a:cxn ang="0">
                                                        <a:pos x="connsiteX120" y="connsiteY120"/>
                                                      </a:cxn>
                                                      <a:cxn ang="0">
                                                        <a:pos x="connsiteX121" y="connsiteY121"/>
                                                      </a:cxn>
                                                      <a:cxn ang="0">
                                                        <a:pos x="connsiteX122" y="connsiteY122"/>
                                                      </a:cxn>
                                                      <a:cxn ang="0">
                                                        <a:pos x="connsiteX123" y="connsiteY123"/>
                                                      </a:cxn>
                                                      <a:cxn ang="0">
                                                        <a:pos x="connsiteX124" y="connsiteY124"/>
                                                      </a:cxn>
                                                      <a:cxn ang="0">
                                                        <a:pos x="connsiteX125" y="connsiteY125"/>
                                                      </a:cxn>
                                                      <a:cxn ang="0">
                                                        <a:pos x="connsiteX126" y="connsiteY126"/>
                                                      </a:cxn>
                                                      <a:cxn ang="0">
                                                        <a:pos x="connsiteX127" y="connsiteY127"/>
                                                      </a:cxn>
                                                      <a:cxn ang="0">
                                                        <a:pos x="connsiteX128" y="connsiteY128"/>
                                                      </a:cxn>
                                                    </a:cxnLst>
                                                    <a:rect l="l" t="t" r="r" b="b"/>
                                                    <a:pathLst>
                                                      <a:path w="6153150" h="2247818">
                                                        <a:moveTo>
                                                          <a:pt x="0" y="133268"/>
                                                        </a:moveTo>
                                                        <a:cubicBezTo>
                                                          <a:pt x="114229" y="0"/>
                                                          <a:pt x="30556" y="59049"/>
                                                          <a:pt x="66675" y="95168"/>
                                                        </a:cubicBezTo>
                                                        <a:cubicBezTo>
                                                          <a:pt x="73775" y="102268"/>
                                                          <a:pt x="85725" y="101518"/>
                                                          <a:pt x="95250" y="104693"/>
                                                        </a:cubicBezTo>
                                                        <a:cubicBezTo>
                                                          <a:pt x="104775" y="101518"/>
                                                          <a:pt x="114845" y="99658"/>
                                                          <a:pt x="123825" y="95168"/>
                                                        </a:cubicBezTo>
                                                        <a:cubicBezTo>
                                                          <a:pt x="134064" y="90048"/>
                                                          <a:pt x="141294" y="73342"/>
                                                          <a:pt x="152400" y="76118"/>
                                                        </a:cubicBezTo>
                                                        <a:cubicBezTo>
                                                          <a:pt x="162140" y="78553"/>
                                                          <a:pt x="154825" y="97593"/>
                                                          <a:pt x="161925" y="104693"/>
                                                        </a:cubicBezTo>
                                                        <a:cubicBezTo>
                                                          <a:pt x="169025" y="111793"/>
                                                          <a:pt x="180975" y="111043"/>
                                                          <a:pt x="190500" y="114218"/>
                                                        </a:cubicBezTo>
                                                        <a:cubicBezTo>
                                                          <a:pt x="200025" y="111043"/>
                                                          <a:pt x="209035" y="104693"/>
                                                          <a:pt x="219075" y="104693"/>
                                                        </a:cubicBezTo>
                                                        <a:cubicBezTo>
                                                          <a:pt x="249747" y="104693"/>
                                                          <a:pt x="252072" y="120852"/>
                                                          <a:pt x="266700" y="142793"/>
                                                        </a:cubicBezTo>
                                                        <a:cubicBezTo>
                                                          <a:pt x="277813" y="126124"/>
                                                          <a:pt x="290513" y="99137"/>
                                                          <a:pt x="314325" y="95168"/>
                                                        </a:cubicBezTo>
                                                        <a:cubicBezTo>
                                                          <a:pt x="324229" y="93517"/>
                                                          <a:pt x="333375" y="101518"/>
                                                          <a:pt x="342900" y="104693"/>
                                                        </a:cubicBezTo>
                                                        <a:cubicBezTo>
                                                          <a:pt x="349250" y="95168"/>
                                                          <a:pt x="353011" y="83269"/>
                                                          <a:pt x="361950" y="76118"/>
                                                        </a:cubicBezTo>
                                                        <a:cubicBezTo>
                                                          <a:pt x="369790" y="69846"/>
                                                          <a:pt x="381545" y="71083"/>
                                                          <a:pt x="390525" y="66593"/>
                                                        </a:cubicBezTo>
                                                        <a:cubicBezTo>
                                                          <a:pt x="400764" y="61473"/>
                                                          <a:pt x="409575" y="53893"/>
                                                          <a:pt x="419100" y="47543"/>
                                                        </a:cubicBezTo>
                                                        <a:cubicBezTo>
                                                          <a:pt x="534136" y="105061"/>
                                                          <a:pt x="395678" y="47057"/>
                                                          <a:pt x="485775" y="57068"/>
                                                        </a:cubicBezTo>
                                                        <a:cubicBezTo>
                                                          <a:pt x="505733" y="59286"/>
                                                          <a:pt x="542925" y="76118"/>
                                                          <a:pt x="542925" y="76118"/>
                                                        </a:cubicBezTo>
                                                        <a:cubicBezTo>
                                                          <a:pt x="549275" y="85643"/>
                                                          <a:pt x="553036" y="97542"/>
                                                          <a:pt x="561975" y="104693"/>
                                                        </a:cubicBezTo>
                                                        <a:cubicBezTo>
                                                          <a:pt x="569815" y="110965"/>
                                                          <a:pt x="580646" y="112567"/>
                                                          <a:pt x="590550" y="114218"/>
                                                        </a:cubicBezTo>
                                                        <a:cubicBezTo>
                                                          <a:pt x="618910" y="118945"/>
                                                          <a:pt x="647700" y="120568"/>
                                                          <a:pt x="676275" y="123743"/>
                                                        </a:cubicBezTo>
                                                        <a:cubicBezTo>
                                                          <a:pt x="685800" y="126918"/>
                                                          <a:pt x="695325" y="136443"/>
                                                          <a:pt x="704850" y="133268"/>
                                                        </a:cubicBezTo>
                                                        <a:cubicBezTo>
                                                          <a:pt x="728256" y="125466"/>
                                                          <a:pt x="737225" y="91368"/>
                                                          <a:pt x="752475" y="76118"/>
                                                        </a:cubicBezTo>
                                                        <a:cubicBezTo>
                                                          <a:pt x="760570" y="68023"/>
                                                          <a:pt x="771525" y="63418"/>
                                                          <a:pt x="781050" y="57068"/>
                                                        </a:cubicBezTo>
                                                        <a:cubicBezTo>
                                                          <a:pt x="839788" y="96226"/>
                                                          <a:pt x="777875" y="67651"/>
                                                          <a:pt x="866775" y="38018"/>
                                                        </a:cubicBezTo>
                                                        <a:lnTo>
                                                          <a:pt x="923925" y="18968"/>
                                                        </a:lnTo>
                                                        <a:cubicBezTo>
                                                          <a:pt x="933450" y="25318"/>
                                                          <a:pt x="941052" y="38018"/>
                                                          <a:pt x="952500" y="38018"/>
                                                        </a:cubicBezTo>
                                                        <a:cubicBezTo>
                                                          <a:pt x="972580" y="38018"/>
                                                          <a:pt x="1009650" y="18968"/>
                                                          <a:pt x="1009650" y="18968"/>
                                                        </a:cubicBezTo>
                                                        <a:cubicBezTo>
                                                          <a:pt x="1016000" y="28493"/>
                                                          <a:pt x="1017693" y="44398"/>
                                                          <a:pt x="1028700" y="47543"/>
                                                        </a:cubicBezTo>
                                                        <a:cubicBezTo>
                                                          <a:pt x="1221191" y="102540"/>
                                                          <a:pt x="1091193" y="22530"/>
                                                          <a:pt x="1171575" y="76118"/>
                                                        </a:cubicBezTo>
                                                        <a:cubicBezTo>
                                                          <a:pt x="1190625" y="72943"/>
                                                          <a:pt x="1211451" y="75230"/>
                                                          <a:pt x="1228725" y="66593"/>
                                                        </a:cubicBezTo>
                                                        <a:cubicBezTo>
                                                          <a:pt x="1238964" y="61473"/>
                                                          <a:pt x="1236483" y="39900"/>
                                                          <a:pt x="1247775" y="38018"/>
                                                        </a:cubicBezTo>
                                                        <a:cubicBezTo>
                                                          <a:pt x="1261781" y="35684"/>
                                                          <a:pt x="1271991" y="54093"/>
                                                          <a:pt x="1285875" y="57068"/>
                                                        </a:cubicBezTo>
                                                        <a:cubicBezTo>
                                                          <a:pt x="1317075" y="63754"/>
                                                          <a:pt x="1349375" y="63418"/>
                                                          <a:pt x="1381125" y="66593"/>
                                                        </a:cubicBezTo>
                                                        <a:cubicBezTo>
                                                          <a:pt x="1463017" y="121188"/>
                                                          <a:pt x="1359405" y="55733"/>
                                                          <a:pt x="1438275" y="95168"/>
                                                        </a:cubicBezTo>
                                                        <a:cubicBezTo>
                                                          <a:pt x="1512133" y="132097"/>
                                                          <a:pt x="1423601" y="99802"/>
                                                          <a:pt x="1495425" y="123743"/>
                                                        </a:cubicBezTo>
                                                        <a:cubicBezTo>
                                                          <a:pt x="1497049" y="123595"/>
                                                          <a:pt x="1599325" y="100183"/>
                                                          <a:pt x="1628775" y="123743"/>
                                                        </a:cubicBezTo>
                                                        <a:cubicBezTo>
                                                          <a:pt x="1637714" y="130894"/>
                                                          <a:pt x="1641475" y="142793"/>
                                                          <a:pt x="1647825" y="152318"/>
                                                        </a:cubicBezTo>
                                                        <a:cubicBezTo>
                                                          <a:pt x="1736742" y="93040"/>
                                                          <a:pt x="1627183" y="152806"/>
                                                          <a:pt x="1685925" y="161843"/>
                                                        </a:cubicBezTo>
                                                        <a:cubicBezTo>
                                                          <a:pt x="1723712" y="167656"/>
                                                          <a:pt x="1762125" y="155493"/>
                                                          <a:pt x="1800225" y="152318"/>
                                                        </a:cubicBezTo>
                                                        <a:cubicBezTo>
                                                          <a:pt x="1870845" y="105238"/>
                                                          <a:pt x="1834924" y="118708"/>
                                                          <a:pt x="1905000" y="104693"/>
                                                        </a:cubicBezTo>
                                                        <a:cubicBezTo>
                                                          <a:pt x="1914525" y="98343"/>
                                                          <a:pt x="1922283" y="87525"/>
                                                          <a:pt x="1933575" y="85643"/>
                                                        </a:cubicBezTo>
                                                        <a:cubicBezTo>
                                                          <a:pt x="1943479" y="83992"/>
                                                          <a:pt x="1952110" y="95168"/>
                                                          <a:pt x="1962150" y="95168"/>
                                                        </a:cubicBezTo>
                                                        <a:cubicBezTo>
                                                          <a:pt x="1972190" y="95168"/>
                                                          <a:pt x="1981200" y="88818"/>
                                                          <a:pt x="1990725" y="85643"/>
                                                        </a:cubicBezTo>
                                                        <a:cubicBezTo>
                                                          <a:pt x="2000250" y="88818"/>
                                                          <a:pt x="2010320" y="90678"/>
                                                          <a:pt x="2019300" y="95168"/>
                                                        </a:cubicBezTo>
                                                        <a:cubicBezTo>
                                                          <a:pt x="2029539" y="100288"/>
                                                          <a:pt x="2036484" y="113079"/>
                                                          <a:pt x="2047875" y="114218"/>
                                                        </a:cubicBezTo>
                                                        <a:cubicBezTo>
                                                          <a:pt x="2070214" y="116452"/>
                                                          <a:pt x="2092325" y="107868"/>
                                                          <a:pt x="2114550" y="104693"/>
                                                        </a:cubicBezTo>
                                                        <a:cubicBezTo>
                                                          <a:pt x="2130425" y="107868"/>
                                                          <a:pt x="2145986" y="114218"/>
                                                          <a:pt x="2162175" y="114218"/>
                                                        </a:cubicBezTo>
                                                        <a:cubicBezTo>
                                                          <a:pt x="2271006" y="114218"/>
                                                          <a:pt x="2154982" y="90989"/>
                                                          <a:pt x="2247900" y="114218"/>
                                                        </a:cubicBezTo>
                                                        <a:cubicBezTo>
                                                          <a:pt x="2301037" y="149642"/>
                                                          <a:pt x="2257819" y="126984"/>
                                                          <a:pt x="2352675" y="142793"/>
                                                        </a:cubicBezTo>
                                                        <a:cubicBezTo>
                                                          <a:pt x="2384613" y="148116"/>
                                                          <a:pt x="2447925" y="161843"/>
                                                          <a:pt x="2447925" y="161843"/>
                                                        </a:cubicBezTo>
                                                        <a:cubicBezTo>
                                                          <a:pt x="2485041" y="157204"/>
                                                          <a:pt x="2542822" y="142616"/>
                                                          <a:pt x="2581275" y="161843"/>
                                                        </a:cubicBezTo>
                                                        <a:cubicBezTo>
                                                          <a:pt x="2591514" y="166963"/>
                                                          <a:pt x="2593975" y="180893"/>
                                                          <a:pt x="2600325" y="190418"/>
                                                        </a:cubicBezTo>
                                                        <a:cubicBezTo>
                                                          <a:pt x="2613025" y="184068"/>
                                                          <a:pt x="2627517" y="180458"/>
                                                          <a:pt x="2638425" y="171368"/>
                                                        </a:cubicBezTo>
                                                        <a:cubicBezTo>
                                                          <a:pt x="2647219" y="164039"/>
                                                          <a:pt x="2646250" y="145038"/>
                                                          <a:pt x="2657475" y="142793"/>
                                                        </a:cubicBezTo>
                                                        <a:cubicBezTo>
                                                          <a:pt x="2668526" y="140583"/>
                                                          <a:pt x="2711764" y="187557"/>
                                                          <a:pt x="2714625" y="190418"/>
                                                        </a:cubicBezTo>
                                                        <a:cubicBezTo>
                                                          <a:pt x="2720642" y="186407"/>
                                                          <a:pt x="2759452" y="156914"/>
                                                          <a:pt x="2771775" y="161843"/>
                                                        </a:cubicBezTo>
                                                        <a:cubicBezTo>
                                                          <a:pt x="2782404" y="166095"/>
                                                          <a:pt x="2784475" y="180893"/>
                                                          <a:pt x="2790825" y="190418"/>
                                                        </a:cubicBezTo>
                                                        <a:cubicBezTo>
                                                          <a:pt x="2794000" y="180893"/>
                                                          <a:pt x="2791370" y="166333"/>
                                                          <a:pt x="2800350" y="161843"/>
                                                        </a:cubicBezTo>
                                                        <a:cubicBezTo>
                                                          <a:pt x="2809330" y="157353"/>
                                                          <a:pt x="2820316" y="176534"/>
                                                          <a:pt x="2828925" y="171368"/>
                                                        </a:cubicBezTo>
                                                        <a:cubicBezTo>
                                                          <a:pt x="2838733" y="165483"/>
                                                          <a:pt x="2853195" y="117609"/>
                                                          <a:pt x="2857500" y="104693"/>
                                                        </a:cubicBezTo>
                                                        <a:cubicBezTo>
                                                          <a:pt x="2870200" y="111043"/>
                                                          <a:pt x="2883272" y="116698"/>
                                                          <a:pt x="2895600" y="123743"/>
                                                        </a:cubicBezTo>
                                                        <a:cubicBezTo>
                                                          <a:pt x="2905539" y="129423"/>
                                                          <a:pt x="2913936" y="137673"/>
                                                          <a:pt x="2924175" y="142793"/>
                                                        </a:cubicBezTo>
                                                        <a:cubicBezTo>
                                                          <a:pt x="2933155" y="147283"/>
                                                          <a:pt x="2943225" y="149143"/>
                                                          <a:pt x="2952750" y="152318"/>
                                                        </a:cubicBezTo>
                                                        <a:cubicBezTo>
                                                          <a:pt x="2955925" y="142793"/>
                                                          <a:pt x="2952535" y="126178"/>
                                                          <a:pt x="2962275" y="123743"/>
                                                        </a:cubicBezTo>
                                                        <a:cubicBezTo>
                                                          <a:pt x="2973381" y="120967"/>
                                                          <a:pt x="2980911" y="137113"/>
                                                          <a:pt x="2990850" y="142793"/>
                                                        </a:cubicBezTo>
                                                        <a:cubicBezTo>
                                                          <a:pt x="3003178" y="149838"/>
                                                          <a:pt x="3016909" y="154318"/>
                                                          <a:pt x="3028950" y="161843"/>
                                                        </a:cubicBezTo>
                                                        <a:cubicBezTo>
                                                          <a:pt x="3094853" y="203032"/>
                                                          <a:pt x="3039485" y="181230"/>
                                                          <a:pt x="3095625" y="199943"/>
                                                        </a:cubicBezTo>
                                                        <a:cubicBezTo>
                                                          <a:pt x="3108325" y="196768"/>
                                                          <a:pt x="3121138" y="186822"/>
                                                          <a:pt x="3133725" y="190418"/>
                                                        </a:cubicBezTo>
                                                        <a:cubicBezTo>
                                                          <a:pt x="3146677" y="194119"/>
                                                          <a:pt x="3148830" y="218993"/>
                                                          <a:pt x="3162300" y="218993"/>
                                                        </a:cubicBezTo>
                                                        <a:cubicBezTo>
                                                          <a:pt x="3173748" y="218993"/>
                                                          <a:pt x="3171825" y="196768"/>
                                                          <a:pt x="3181350" y="190418"/>
                                                        </a:cubicBezTo>
                                                        <a:cubicBezTo>
                                                          <a:pt x="3192242" y="183156"/>
                                                          <a:pt x="3206750" y="184068"/>
                                                          <a:pt x="3219450" y="180893"/>
                                                        </a:cubicBezTo>
                                                        <a:cubicBezTo>
                                                          <a:pt x="3242781" y="165339"/>
                                                          <a:pt x="3255371" y="152318"/>
                                                          <a:pt x="3286125" y="152318"/>
                                                        </a:cubicBezTo>
                                                        <a:cubicBezTo>
                                                          <a:pt x="3299216" y="152318"/>
                                                          <a:pt x="3311525" y="158668"/>
                                                          <a:pt x="3324225" y="161843"/>
                                                        </a:cubicBezTo>
                                                        <a:cubicBezTo>
                                                          <a:pt x="3401966" y="220149"/>
                                                          <a:pt x="3326607" y="183274"/>
                                                          <a:pt x="3390900" y="161843"/>
                                                        </a:cubicBezTo>
                                                        <a:cubicBezTo>
                                                          <a:pt x="3400425" y="158668"/>
                                                          <a:pt x="3410247" y="167413"/>
                                                          <a:pt x="3419475" y="171368"/>
                                                        </a:cubicBezTo>
                                                        <a:cubicBezTo>
                                                          <a:pt x="3501865" y="206678"/>
                                                          <a:pt x="3419137" y="177605"/>
                                                          <a:pt x="3486150" y="199943"/>
                                                        </a:cubicBezTo>
                                                        <a:cubicBezTo>
                                                          <a:pt x="3495675" y="193593"/>
                                                          <a:pt x="3507574" y="189832"/>
                                                          <a:pt x="3514725" y="180893"/>
                                                        </a:cubicBezTo>
                                                        <a:cubicBezTo>
                                                          <a:pt x="3567305" y="115168"/>
                                                          <a:pt x="3470933" y="187863"/>
                                                          <a:pt x="3552825" y="133268"/>
                                                        </a:cubicBezTo>
                                                        <a:cubicBezTo>
                                                          <a:pt x="3559175" y="123743"/>
                                                          <a:pt x="3560583" y="102811"/>
                                                          <a:pt x="3571875" y="104693"/>
                                                        </a:cubicBezTo>
                                                        <a:cubicBezTo>
                                                          <a:pt x="3589591" y="107646"/>
                                                          <a:pt x="3595607" y="132017"/>
                                                          <a:pt x="3609975" y="142793"/>
                                                        </a:cubicBezTo>
                                                        <a:cubicBezTo>
                                                          <a:pt x="3621334" y="151312"/>
                                                          <a:pt x="3635375" y="155493"/>
                                                          <a:pt x="3648075" y="161843"/>
                                                        </a:cubicBezTo>
                                                        <a:cubicBezTo>
                                                          <a:pt x="3657600" y="158668"/>
                                                          <a:pt x="3666610" y="152318"/>
                                                          <a:pt x="3676650" y="152318"/>
                                                        </a:cubicBezTo>
                                                        <a:cubicBezTo>
                                                          <a:pt x="3720430" y="152318"/>
                                                          <a:pt x="3736711" y="159638"/>
                                                          <a:pt x="3771900" y="171368"/>
                                                        </a:cubicBezTo>
                                                        <a:cubicBezTo>
                                                          <a:pt x="3790950" y="165018"/>
                                                          <a:pt x="3810406" y="144860"/>
                                                          <a:pt x="3829050" y="152318"/>
                                                        </a:cubicBezTo>
                                                        <a:cubicBezTo>
                                                          <a:pt x="3893864" y="178244"/>
                                                          <a:pt x="3862014" y="162571"/>
                                                          <a:pt x="3924300" y="199943"/>
                                                        </a:cubicBezTo>
                                                        <a:cubicBezTo>
                                                          <a:pt x="3937000" y="193593"/>
                                                          <a:pt x="3950846" y="189146"/>
                                                          <a:pt x="3962400" y="180893"/>
                                                        </a:cubicBezTo>
                                                        <a:cubicBezTo>
                                                          <a:pt x="4024830" y="136300"/>
                                                          <a:pt x="3958253" y="163225"/>
                                                          <a:pt x="4019550" y="142793"/>
                                                        </a:cubicBezTo>
                                                        <a:cubicBezTo>
                                                          <a:pt x="4072433" y="160421"/>
                                                          <a:pt x="4069428" y="161843"/>
                                                          <a:pt x="4152900" y="161843"/>
                                                        </a:cubicBezTo>
                                                        <a:cubicBezTo>
                                                          <a:pt x="4181651" y="161843"/>
                                                          <a:pt x="4210050" y="155493"/>
                                                          <a:pt x="4238625" y="152318"/>
                                                        </a:cubicBezTo>
                                                        <a:cubicBezTo>
                                                          <a:pt x="4254500" y="155493"/>
                                                          <a:pt x="4270061" y="161843"/>
                                                          <a:pt x="4286250" y="161843"/>
                                                        </a:cubicBezTo>
                                                        <a:cubicBezTo>
                                                          <a:pt x="4395081" y="161843"/>
                                                          <a:pt x="4279057" y="138614"/>
                                                          <a:pt x="4371975" y="161843"/>
                                                        </a:cubicBezTo>
                                                        <a:cubicBezTo>
                                                          <a:pt x="4384675" y="171368"/>
                                                          <a:pt x="4394811" y="186057"/>
                                                          <a:pt x="4410075" y="190418"/>
                                                        </a:cubicBezTo>
                                                        <a:cubicBezTo>
                                                          <a:pt x="4419729" y="193176"/>
                                                          <a:pt x="4428610" y="180893"/>
                                                          <a:pt x="4438650" y="180893"/>
                                                        </a:cubicBezTo>
                                                        <a:cubicBezTo>
                                                          <a:pt x="4448690" y="180893"/>
                                                          <a:pt x="4457700" y="187243"/>
                                                          <a:pt x="4467225" y="190418"/>
                                                        </a:cubicBezTo>
                                                        <a:cubicBezTo>
                                                          <a:pt x="4606445" y="167215"/>
                                                          <a:pt x="4480750" y="205468"/>
                                                          <a:pt x="4533900" y="152318"/>
                                                        </a:cubicBezTo>
                                                        <a:cubicBezTo>
                                                          <a:pt x="4541000" y="145218"/>
                                                          <a:pt x="4552536" y="144213"/>
                                                          <a:pt x="4562475" y="142793"/>
                                                        </a:cubicBezTo>
                                                        <a:cubicBezTo>
                                                          <a:pt x="4597192" y="137833"/>
                                                          <a:pt x="4632325" y="136443"/>
                                                          <a:pt x="4667250" y="133268"/>
                                                        </a:cubicBezTo>
                                                        <a:cubicBezTo>
                                                          <a:pt x="4679950" y="136443"/>
                                                          <a:pt x="4692763" y="139197"/>
                                                          <a:pt x="4705350" y="142793"/>
                                                        </a:cubicBezTo>
                                                        <a:cubicBezTo>
                                                          <a:pt x="4715004" y="145551"/>
                                                          <a:pt x="4724124" y="150140"/>
                                                          <a:pt x="4733925" y="152318"/>
                                                        </a:cubicBezTo>
                                                        <a:cubicBezTo>
                                                          <a:pt x="4834505" y="174669"/>
                                                          <a:pt x="4755324" y="149926"/>
                                                          <a:pt x="4819650" y="171368"/>
                                                        </a:cubicBezTo>
                                                        <a:cubicBezTo>
                                                          <a:pt x="4829175" y="165018"/>
                                                          <a:pt x="4837050" y="149835"/>
                                                          <a:pt x="4848225" y="152318"/>
                                                        </a:cubicBezTo>
                                                        <a:cubicBezTo>
                                                          <a:pt x="4870575" y="157285"/>
                                                          <a:pt x="4905375" y="190418"/>
                                                          <a:pt x="4905375" y="190418"/>
                                                        </a:cubicBezTo>
                                                        <a:cubicBezTo>
                                                          <a:pt x="4914900" y="184068"/>
                                                          <a:pt x="4922725" y="169123"/>
                                                          <a:pt x="4933950" y="171368"/>
                                                        </a:cubicBezTo>
                                                        <a:cubicBezTo>
                                                          <a:pt x="4945175" y="173613"/>
                                                          <a:pt x="4944905" y="191848"/>
                                                          <a:pt x="4953000" y="199943"/>
                                                        </a:cubicBezTo>
                                                        <a:cubicBezTo>
                                                          <a:pt x="4971464" y="218407"/>
                                                          <a:pt x="4986909" y="220771"/>
                                                          <a:pt x="5010150" y="228518"/>
                                                        </a:cubicBezTo>
                                                        <a:cubicBezTo>
                                                          <a:pt x="5019675" y="218993"/>
                                                          <a:pt x="5025613" y="203028"/>
                                                          <a:pt x="5038725" y="199943"/>
                                                        </a:cubicBezTo>
                                                        <a:cubicBezTo>
                                                          <a:pt x="5082104" y="189736"/>
                                                          <a:pt x="5127580" y="187946"/>
                                                          <a:pt x="5172075" y="190418"/>
                                                        </a:cubicBezTo>
                                                        <a:cubicBezTo>
                                                          <a:pt x="5202289" y="192097"/>
                                                          <a:pt x="5219046" y="221623"/>
                                                          <a:pt x="5238750" y="238043"/>
                                                        </a:cubicBezTo>
                                                        <a:cubicBezTo>
                                                          <a:pt x="5263369" y="258559"/>
                                                          <a:pt x="5267261" y="257072"/>
                                                          <a:pt x="5295900" y="266618"/>
                                                        </a:cubicBezTo>
                                                        <a:cubicBezTo>
                                                          <a:pt x="5341376" y="198404"/>
                                                          <a:pt x="5314317" y="198603"/>
                                                          <a:pt x="5381625" y="228518"/>
                                                        </a:cubicBezTo>
                                                        <a:cubicBezTo>
                                                          <a:pt x="5394600" y="234285"/>
                                                          <a:pt x="5407025" y="241218"/>
                                                          <a:pt x="5419725" y="247568"/>
                                                        </a:cubicBezTo>
                                                        <a:cubicBezTo>
                                                          <a:pt x="5426075" y="238043"/>
                                                          <a:pt x="5429836" y="226144"/>
                                                          <a:pt x="5438775" y="218993"/>
                                                        </a:cubicBezTo>
                                                        <a:cubicBezTo>
                                                          <a:pt x="5446615" y="212721"/>
                                                          <a:pt x="5458370" y="213958"/>
                                                          <a:pt x="5467350" y="209468"/>
                                                        </a:cubicBezTo>
                                                        <a:cubicBezTo>
                                                          <a:pt x="5477589" y="204348"/>
                                                          <a:pt x="5487131" y="197747"/>
                                                          <a:pt x="5495925" y="190418"/>
                                                        </a:cubicBezTo>
                                                        <a:cubicBezTo>
                                                          <a:pt x="5543491" y="150780"/>
                                                          <a:pt x="5502857" y="169057"/>
                                                          <a:pt x="5553075" y="152318"/>
                                                        </a:cubicBezTo>
                                                        <a:cubicBezTo>
                                                          <a:pt x="5584825" y="155493"/>
                                                          <a:pt x="5616417" y="161843"/>
                                                          <a:pt x="5648325" y="161843"/>
                                                        </a:cubicBezTo>
                                                        <a:cubicBezTo>
                                                          <a:pt x="5724525" y="161843"/>
                                                          <a:pt x="5629275" y="136443"/>
                                                          <a:pt x="5705475" y="161843"/>
                                                        </a:cubicBezTo>
                                                        <a:cubicBezTo>
                                                          <a:pt x="5718175" y="158668"/>
                                                          <a:pt x="5730988" y="155914"/>
                                                          <a:pt x="5743575" y="152318"/>
                                                        </a:cubicBezTo>
                                                        <a:cubicBezTo>
                                                          <a:pt x="5753229" y="149560"/>
                                                          <a:pt x="5762110" y="142793"/>
                                                          <a:pt x="5772150" y="142793"/>
                                                        </a:cubicBezTo>
                                                        <a:cubicBezTo>
                                                          <a:pt x="5791463" y="142793"/>
                                                          <a:pt x="5810250" y="149143"/>
                                                          <a:pt x="5829300" y="152318"/>
                                                        </a:cubicBezTo>
                                                        <a:cubicBezTo>
                                                          <a:pt x="5845175" y="149143"/>
                                                          <a:pt x="5861566" y="147913"/>
                                                          <a:pt x="5876925" y="142793"/>
                                                        </a:cubicBezTo>
                                                        <a:cubicBezTo>
                                                          <a:pt x="5890395" y="138303"/>
                                                          <a:pt x="5901974" y="129336"/>
                                                          <a:pt x="5915025" y="123743"/>
                                                        </a:cubicBezTo>
                                                        <a:cubicBezTo>
                                                          <a:pt x="5924253" y="119788"/>
                                                          <a:pt x="5934075" y="117393"/>
                                                          <a:pt x="5943600" y="114218"/>
                                                        </a:cubicBezTo>
                                                        <a:cubicBezTo>
                                                          <a:pt x="5953125" y="117393"/>
                                                          <a:pt x="5963458" y="118762"/>
                                                          <a:pt x="5972175" y="123743"/>
                                                        </a:cubicBezTo>
                                                        <a:cubicBezTo>
                                                          <a:pt x="6039046" y="161955"/>
                                                          <a:pt x="5980503" y="144219"/>
                                                          <a:pt x="6048375" y="171368"/>
                                                        </a:cubicBezTo>
                                                        <a:cubicBezTo>
                                                          <a:pt x="6067019" y="178826"/>
                                                          <a:pt x="6105525" y="190418"/>
                                                          <a:pt x="6105525" y="190418"/>
                                                        </a:cubicBezTo>
                                                        <a:cubicBezTo>
                                                          <a:pt x="6140835" y="178648"/>
                                                          <a:pt x="6125120" y="185383"/>
                                                          <a:pt x="6153150" y="171368"/>
                                                        </a:cubicBezTo>
                                                        <a:lnTo>
                                                          <a:pt x="6153150" y="2247818"/>
                                                        </a:lnTo>
                                                        <a:lnTo>
                                                          <a:pt x="0" y="2238293"/>
                                                        </a:lnTo>
                                                        <a:lnTo>
                                                          <a:pt x="0" y="133268"/>
                                                        </a:lnTo>
                                                        <a:close/>
                                                      </a:path>
                                                    </a:pathLst>
                                                  </a:custGeom>
                                                  <a:solidFill>
                                                    <a:schemeClr val="accent3">
                                                      <a:alpha val="40000"/>
                                                    </a:schemeClr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  <a:effectLst/>
                                                </a:spPr>
                                                <a:txSp>
                                                  <a:txBody>
                                                    <a:bodyPr rtlCol="0" anchor="ctr"/>
                                                    <a:lstStyle>
                                                      <a:defPPr>
                                                        <a:defRPr lang="ko-KR"/>
                                                      </a:defPPr>
                                                      <a:lvl1pPr marL="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algn="l" defTabSz="914400" rtl="0" eaLnBrk="1" latinLnBrk="1" hangingPunct="1">
                                                        <a:defRPr sz="1800" kern="12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pPr algn="ctr"/>
                                                      <a:endParaRPr lang="ko-KR" altLang="en-US"/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  <a:style>
                                                  <a:lnRef idx="2">
                                                    <a:schemeClr val="accent1">
                                                      <a:shade val="50000"/>
                                                    </a:schemeClr>
                                                  </a:lnRef>
                                                  <a:fillRef idx="1">
                                                    <a:schemeClr val="accent1"/>
                                                  </a:fillRef>
                                                  <a:effectRef idx="0">
                                                    <a:schemeClr val="accent1"/>
                                                  </a:effectRef>
                                                  <a:fontRef idx="minor">
                                                    <a:schemeClr val="lt1"/>
                                                  </a:fontRef>
                                                </a:style>
                                              </a:sp>
                                            </lc:lockedCanvas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4" o:spid="_x0000_s1034" type="#_x0000_t202" style="position:absolute;left:0;text-align:left;margin-left:-37.5pt;margin-top:-16.6pt;width:117.9pt;height:254.7pt;z-index:2516736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" filled="f" stroked="f">
                      <v:textbox style="mso-fit-shape-to-text:t">
                        <w:txbxContent>
                          <w:p w:rsidR="00731735" w:rsidRDefault="00711B78">
                            <w:r>
                              <w:rPr>
                                <w:noProof/>
                                <w:sz w:val="24"/>
                                <w:lang w:eastAsia="ja-JP"/>
                              </w:rPr>
                              <w:drawing>
                                <wp:inline distT="0" distB="0" distL="0" distR="0">
                                  <wp:extent cx="1309828" cy="3143250"/>
                                  <wp:effectExtent l="4622" t="0" r="0" b="0"/>
                                  <wp:docPr id="190" name="Object 3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lockedCanvas">
                                      <lc:lockedCanvas xmlns:lc="http://schemas.openxmlformats.org/drawingml/2006/lockedCanvas">
                                        <a:nvGrpSpPr>
                                          <a:cNvPr id="0" name=""/>
                                          <a:cNvGrpSpPr/>
                                        </a:nvGrpSpPr>
                                        <a:grpSpPr>
                                          <a:xfrm>
                                            <a:off x="0" y="0"/>
                                            <a:ext cx="1719265" cy="4085531"/>
                                            <a:chOff x="2957495" y="1496091"/>
                                            <a:chExt cx="1719265" cy="4085531"/>
                                          </a:xfrm>
                                        </a:grpSpPr>
                                        <a:sp>
                                          <a:nvSpPr>
                                            <a:cNvPr id="156" name="Freeform 112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336909" y="4452083"/>
                                              <a:ext cx="687388" cy="279300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1785" y="132"/>
                                                </a:cxn>
                                                <a:cxn ang="0">
                                                  <a:pos x="1515" y="226"/>
                                                </a:cxn>
                                                <a:cxn ang="0">
                                                  <a:pos x="1271" y="333"/>
                                                </a:cxn>
                                                <a:cxn ang="0">
                                                  <a:pos x="1055" y="449"/>
                                                </a:cxn>
                                                <a:cxn ang="0">
                                                  <a:pos x="863" y="572"/>
                                                </a:cxn>
                                                <a:cxn ang="0">
                                                  <a:pos x="695" y="701"/>
                                                </a:cxn>
                                                <a:cxn ang="0">
                                                  <a:pos x="549" y="829"/>
                                                </a:cxn>
                                                <a:cxn ang="0">
                                                  <a:pos x="422" y="957"/>
                                                </a:cxn>
                                                <a:cxn ang="0">
                                                  <a:pos x="317" y="1081"/>
                                                </a:cxn>
                                                <a:cxn ang="0">
                                                  <a:pos x="228" y="1199"/>
                                                </a:cxn>
                                                <a:cxn ang="0">
                                                  <a:pos x="157" y="1309"/>
                                                </a:cxn>
                                                <a:cxn ang="0">
                                                  <a:pos x="100" y="1407"/>
                                                </a:cxn>
                                                <a:cxn ang="0">
                                                  <a:pos x="58" y="1490"/>
                                                </a:cxn>
                                                <a:cxn ang="0">
                                                  <a:pos x="28" y="1556"/>
                                                </a:cxn>
                                                <a:cxn ang="0">
                                                  <a:pos x="4" y="1618"/>
                                                </a:cxn>
                                                <a:cxn ang="0">
                                                  <a:pos x="6" y="1619"/>
                                                </a:cxn>
                                                <a:cxn ang="0">
                                                  <a:pos x="40" y="1560"/>
                                                </a:cxn>
                                                <a:cxn ang="0">
                                                  <a:pos x="79" y="1496"/>
                                                </a:cxn>
                                                <a:cxn ang="0">
                                                  <a:pos x="132" y="1416"/>
                                                </a:cxn>
                                                <a:cxn ang="0">
                                                  <a:pos x="200" y="1323"/>
                                                </a:cxn>
                                                <a:cxn ang="0">
                                                  <a:pos x="284" y="1219"/>
                                                </a:cxn>
                                                <a:cxn ang="0">
                                                  <a:pos x="384" y="1107"/>
                                                </a:cxn>
                                                <a:cxn ang="0">
                                                  <a:pos x="502" y="990"/>
                                                </a:cxn>
                                                <a:cxn ang="0">
                                                  <a:pos x="635" y="869"/>
                                                </a:cxn>
                                                <a:cxn ang="0">
                                                  <a:pos x="788" y="748"/>
                                                </a:cxn>
                                                <a:cxn ang="0">
                                                  <a:pos x="958" y="629"/>
                                                </a:cxn>
                                                <a:cxn ang="0">
                                                  <a:pos x="1149" y="515"/>
                                                </a:cxn>
                                                <a:cxn ang="0">
                                                  <a:pos x="1359" y="408"/>
                                                </a:cxn>
                                                <a:cxn ang="0">
                                                  <a:pos x="1590" y="311"/>
                                                </a:cxn>
                                                <a:cxn ang="0">
                                                  <a:pos x="1841" y="226"/>
                                                </a:cxn>
                                                <a:cxn ang="0">
                                                  <a:pos x="2106" y="161"/>
                                                </a:cxn>
                                                <a:cxn ang="0">
                                                  <a:pos x="2359" y="120"/>
                                                </a:cxn>
                                                <a:cxn ang="0">
                                                  <a:pos x="2600" y="103"/>
                                                </a:cxn>
                                                <a:cxn ang="0">
                                                  <a:pos x="2829" y="107"/>
                                                </a:cxn>
                                                <a:cxn ang="0">
                                                  <a:pos x="3043" y="129"/>
                                                </a:cxn>
                                                <a:cxn ang="0">
                                                  <a:pos x="3245" y="165"/>
                                                </a:cxn>
                                                <a:cxn ang="0">
                                                  <a:pos x="3431" y="212"/>
                                                </a:cxn>
                                                <a:cxn ang="0">
                                                  <a:pos x="3603" y="269"/>
                                                </a:cxn>
                                                <a:cxn ang="0">
                                                  <a:pos x="3758" y="330"/>
                                                </a:cxn>
                                                <a:cxn ang="0">
                                                  <a:pos x="3895" y="395"/>
                                                </a:cxn>
                                                <a:cxn ang="0">
                                                  <a:pos x="4017" y="459"/>
                                                </a:cxn>
                                                <a:cxn ang="0">
                                                  <a:pos x="4119" y="520"/>
                                                </a:cxn>
                                                <a:cxn ang="0">
                                                  <a:pos x="4202" y="574"/>
                                                </a:cxn>
                                                <a:cxn ang="0">
                                                  <a:pos x="4266" y="621"/>
                                                </a:cxn>
                                                <a:cxn ang="0">
                                                  <a:pos x="4322" y="665"/>
                                                </a:cxn>
                                                <a:cxn ang="0">
                                                  <a:pos x="4326" y="656"/>
                                                </a:cxn>
                                                <a:cxn ang="0">
                                                  <a:pos x="4294" y="612"/>
                                                </a:cxn>
                                                <a:cxn ang="0">
                                                  <a:pos x="4239" y="558"/>
                                                </a:cxn>
                                                <a:cxn ang="0">
                                                  <a:pos x="4165" y="495"/>
                                                </a:cxn>
                                                <a:cxn ang="0">
                                                  <a:pos x="4072" y="429"/>
                                                </a:cxn>
                                                <a:cxn ang="0">
                                                  <a:pos x="3960" y="358"/>
                                                </a:cxn>
                                                <a:cxn ang="0">
                                                  <a:pos x="3830" y="288"/>
                                                </a:cxn>
                                                <a:cxn ang="0">
                                                  <a:pos x="3684" y="220"/>
                                                </a:cxn>
                                                <a:cxn ang="0">
                                                  <a:pos x="3523" y="157"/>
                                                </a:cxn>
                                                <a:cxn ang="0">
                                                  <a:pos x="3347" y="101"/>
                                                </a:cxn>
                                                <a:cxn ang="0">
                                                  <a:pos x="3159" y="55"/>
                                                </a:cxn>
                                                <a:cxn ang="0">
                                                  <a:pos x="2958" y="21"/>
                                                </a:cxn>
                                                <a:cxn ang="0">
                                                  <a:pos x="2746" y="3"/>
                                                </a:cxn>
                                                <a:cxn ang="0">
                                                  <a:pos x="2524" y="1"/>
                                                </a:cxn>
                                                <a:cxn ang="0">
                                                  <a:pos x="2293" y="19"/>
                                                </a:cxn>
                                                <a:cxn ang="0">
                                                  <a:pos x="2053" y="60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4334" h="1631">
                                                  <a:moveTo>
                                                    <a:pt x="1931" y="90"/>
                                                  </a:moveTo>
                                                  <a:lnTo>
                                                    <a:pt x="1785" y="132"/>
                                                  </a:lnTo>
                                                  <a:lnTo>
                                                    <a:pt x="1646" y="177"/>
                                                  </a:lnTo>
                                                  <a:lnTo>
                                                    <a:pt x="1515" y="226"/>
                                                  </a:lnTo>
                                                  <a:lnTo>
                                                    <a:pt x="1390" y="279"/>
                                                  </a:lnTo>
                                                  <a:lnTo>
                                                    <a:pt x="1271" y="333"/>
                                                  </a:lnTo>
                                                  <a:lnTo>
                                                    <a:pt x="1161" y="391"/>
                                                  </a:lnTo>
                                                  <a:lnTo>
                                                    <a:pt x="1055" y="449"/>
                                                  </a:lnTo>
                                                  <a:lnTo>
                                                    <a:pt x="956" y="511"/>
                                                  </a:lnTo>
                                                  <a:lnTo>
                                                    <a:pt x="863" y="572"/>
                                                  </a:lnTo>
                                                  <a:lnTo>
                                                    <a:pt x="777" y="636"/>
                                                  </a:lnTo>
                                                  <a:lnTo>
                                                    <a:pt x="695" y="701"/>
                                                  </a:lnTo>
                                                  <a:lnTo>
                                                    <a:pt x="619" y="764"/>
                                                  </a:lnTo>
                                                  <a:lnTo>
                                                    <a:pt x="549" y="829"/>
                                                  </a:lnTo>
                                                  <a:lnTo>
                                                    <a:pt x="483" y="893"/>
                                                  </a:lnTo>
                                                  <a:lnTo>
                                                    <a:pt x="422" y="957"/>
                                                  </a:lnTo>
                                                  <a:lnTo>
                                                    <a:pt x="367" y="1020"/>
                                                  </a:lnTo>
                                                  <a:lnTo>
                                                    <a:pt x="317" y="1081"/>
                                                  </a:lnTo>
                                                  <a:lnTo>
                                                    <a:pt x="271" y="1142"/>
                                                  </a:lnTo>
                                                  <a:lnTo>
                                                    <a:pt x="228" y="1199"/>
                                                  </a:lnTo>
                                                  <a:lnTo>
                                                    <a:pt x="190" y="1256"/>
                                                  </a:lnTo>
                                                  <a:lnTo>
                                                    <a:pt x="157" y="1309"/>
                                                  </a:lnTo>
                                                  <a:lnTo>
                                                    <a:pt x="127" y="1359"/>
                                                  </a:lnTo>
                                                  <a:lnTo>
                                                    <a:pt x="100" y="1407"/>
                                                  </a:lnTo>
                                                  <a:lnTo>
                                                    <a:pt x="78" y="1450"/>
                                                  </a:lnTo>
                                                  <a:lnTo>
                                                    <a:pt x="58" y="1490"/>
                                                  </a:lnTo>
                                                  <a:lnTo>
                                                    <a:pt x="42" y="1526"/>
                                                  </a:lnTo>
                                                  <a:lnTo>
                                                    <a:pt x="28" y="1556"/>
                                                  </a:lnTo>
                                                  <a:lnTo>
                                                    <a:pt x="17" y="1582"/>
                                                  </a:lnTo>
                                                  <a:lnTo>
                                                    <a:pt x="4" y="1618"/>
                                                  </a:lnTo>
                                                  <a:lnTo>
                                                    <a:pt x="0" y="1631"/>
                                                  </a:lnTo>
                                                  <a:lnTo>
                                                    <a:pt x="6" y="1619"/>
                                                  </a:lnTo>
                                                  <a:lnTo>
                                                    <a:pt x="25" y="1584"/>
                                                  </a:lnTo>
                                                  <a:lnTo>
                                                    <a:pt x="40" y="1560"/>
                                                  </a:lnTo>
                                                  <a:lnTo>
                                                    <a:pt x="57" y="1530"/>
                                                  </a:lnTo>
                                                  <a:lnTo>
                                                    <a:pt x="79" y="1496"/>
                                                  </a:lnTo>
                                                  <a:lnTo>
                                                    <a:pt x="103" y="1458"/>
                                                  </a:lnTo>
                                                  <a:lnTo>
                                                    <a:pt x="132" y="1416"/>
                                                  </a:lnTo>
                                                  <a:lnTo>
                                                    <a:pt x="164" y="1371"/>
                                                  </a:lnTo>
                                                  <a:lnTo>
                                                    <a:pt x="200" y="1323"/>
                                                  </a:lnTo>
                                                  <a:lnTo>
                                                    <a:pt x="240" y="1272"/>
                                                  </a:lnTo>
                                                  <a:lnTo>
                                                    <a:pt x="284" y="1219"/>
                                                  </a:lnTo>
                                                  <a:lnTo>
                                                    <a:pt x="332" y="1164"/>
                                                  </a:lnTo>
                                                  <a:lnTo>
                                                    <a:pt x="384" y="1107"/>
                                                  </a:lnTo>
                                                  <a:lnTo>
                                                    <a:pt x="441" y="1048"/>
                                                  </a:lnTo>
                                                  <a:lnTo>
                                                    <a:pt x="502" y="990"/>
                                                  </a:lnTo>
                                                  <a:lnTo>
                                                    <a:pt x="566" y="929"/>
                                                  </a:lnTo>
                                                  <a:lnTo>
                                                    <a:pt x="635" y="869"/>
                                                  </a:lnTo>
                                                  <a:lnTo>
                                                    <a:pt x="709" y="808"/>
                                                  </a:lnTo>
                                                  <a:lnTo>
                                                    <a:pt x="788" y="748"/>
                                                  </a:lnTo>
                                                  <a:lnTo>
                                                    <a:pt x="871" y="688"/>
                                                  </a:lnTo>
                                                  <a:lnTo>
                                                    <a:pt x="958" y="629"/>
                                                  </a:lnTo>
                                                  <a:lnTo>
                                                    <a:pt x="1052" y="571"/>
                                                  </a:lnTo>
                                                  <a:lnTo>
                                                    <a:pt x="1149" y="515"/>
                                                  </a:lnTo>
                                                  <a:lnTo>
                                                    <a:pt x="1252" y="460"/>
                                                  </a:lnTo>
                                                  <a:lnTo>
                                                    <a:pt x="1359" y="408"/>
                                                  </a:lnTo>
                                                  <a:lnTo>
                                                    <a:pt x="1472" y="358"/>
                                                  </a:lnTo>
                                                  <a:lnTo>
                                                    <a:pt x="1590" y="311"/>
                                                  </a:lnTo>
                                                  <a:lnTo>
                                                    <a:pt x="1713" y="267"/>
                                                  </a:lnTo>
                                                  <a:lnTo>
                                                    <a:pt x="1841" y="226"/>
                                                  </a:lnTo>
                                                  <a:lnTo>
                                                    <a:pt x="1976" y="191"/>
                                                  </a:lnTo>
                                                  <a:lnTo>
                                                    <a:pt x="2106" y="161"/>
                                                  </a:lnTo>
                                                  <a:lnTo>
                                                    <a:pt x="2234" y="137"/>
                                                  </a:lnTo>
                                                  <a:lnTo>
                                                    <a:pt x="2359" y="120"/>
                                                  </a:lnTo>
                                                  <a:lnTo>
                                                    <a:pt x="2481" y="109"/>
                                                  </a:lnTo>
                                                  <a:lnTo>
                                                    <a:pt x="2600" y="103"/>
                                                  </a:lnTo>
                                                  <a:lnTo>
                                                    <a:pt x="2716" y="103"/>
                                                  </a:lnTo>
                                                  <a:lnTo>
                                                    <a:pt x="2829" y="107"/>
                                                  </a:lnTo>
                                                  <a:lnTo>
                                                    <a:pt x="2938" y="116"/>
                                                  </a:lnTo>
                                                  <a:lnTo>
                                                    <a:pt x="3043" y="129"/>
                                                  </a:lnTo>
                                                  <a:lnTo>
                                                    <a:pt x="3146" y="145"/>
                                                  </a:lnTo>
                                                  <a:lnTo>
                                                    <a:pt x="3245" y="165"/>
                                                  </a:lnTo>
                                                  <a:lnTo>
                                                    <a:pt x="3340" y="187"/>
                                                  </a:lnTo>
                                                  <a:lnTo>
                                                    <a:pt x="3431" y="212"/>
                                                  </a:lnTo>
                                                  <a:lnTo>
                                                    <a:pt x="3519" y="240"/>
                                                  </a:lnTo>
                                                  <a:lnTo>
                                                    <a:pt x="3603" y="269"/>
                                                  </a:lnTo>
                                                  <a:lnTo>
                                                    <a:pt x="3682" y="299"/>
                                                  </a:lnTo>
                                                  <a:lnTo>
                                                    <a:pt x="3758" y="330"/>
                                                  </a:lnTo>
                                                  <a:lnTo>
                                                    <a:pt x="3829" y="363"/>
                                                  </a:lnTo>
                                                  <a:lnTo>
                                                    <a:pt x="3895" y="395"/>
                                                  </a:lnTo>
                                                  <a:lnTo>
                                                    <a:pt x="3958" y="428"/>
                                                  </a:lnTo>
                                                  <a:lnTo>
                                                    <a:pt x="4017" y="459"/>
                                                  </a:lnTo>
                                                  <a:lnTo>
                                                    <a:pt x="4070" y="490"/>
                                                  </a:lnTo>
                                                  <a:lnTo>
                                                    <a:pt x="4119" y="520"/>
                                                  </a:lnTo>
                                                  <a:lnTo>
                                                    <a:pt x="4163" y="549"/>
                                                  </a:lnTo>
                                                  <a:lnTo>
                                                    <a:pt x="4202" y="574"/>
                                                  </a:lnTo>
                                                  <a:lnTo>
                                                    <a:pt x="4236" y="599"/>
                                                  </a:lnTo>
                                                  <a:lnTo>
                                                    <a:pt x="4266" y="621"/>
                                                  </a:lnTo>
                                                  <a:lnTo>
                                                    <a:pt x="4290" y="639"/>
                                                  </a:lnTo>
                                                  <a:lnTo>
                                                    <a:pt x="4322" y="665"/>
                                                  </a:lnTo>
                                                  <a:lnTo>
                                                    <a:pt x="4334" y="674"/>
                                                  </a:lnTo>
                                                  <a:lnTo>
                                                    <a:pt x="4326" y="656"/>
                                                  </a:lnTo>
                                                  <a:lnTo>
                                                    <a:pt x="4312" y="636"/>
                                                  </a:lnTo>
                                                  <a:lnTo>
                                                    <a:pt x="4294" y="612"/>
                                                  </a:lnTo>
                                                  <a:lnTo>
                                                    <a:pt x="4269" y="587"/>
                                                  </a:lnTo>
                                                  <a:lnTo>
                                                    <a:pt x="4239" y="558"/>
                                                  </a:lnTo>
                                                  <a:lnTo>
                                                    <a:pt x="4205" y="527"/>
                                                  </a:lnTo>
                                                  <a:lnTo>
                                                    <a:pt x="4165" y="495"/>
                                                  </a:lnTo>
                                                  <a:lnTo>
                                                    <a:pt x="4121" y="462"/>
                                                  </a:lnTo>
                                                  <a:lnTo>
                                                    <a:pt x="4072" y="429"/>
                                                  </a:lnTo>
                                                  <a:lnTo>
                                                    <a:pt x="4018" y="394"/>
                                                  </a:lnTo>
                                                  <a:lnTo>
                                                    <a:pt x="3960" y="358"/>
                                                  </a:lnTo>
                                                  <a:lnTo>
                                                    <a:pt x="3896" y="323"/>
                                                  </a:lnTo>
                                                  <a:lnTo>
                                                    <a:pt x="3830" y="288"/>
                                                  </a:lnTo>
                                                  <a:lnTo>
                                                    <a:pt x="3759" y="253"/>
                                                  </a:lnTo>
                                                  <a:lnTo>
                                                    <a:pt x="3684" y="220"/>
                                                  </a:lnTo>
                                                  <a:lnTo>
                                                    <a:pt x="3606" y="187"/>
                                                  </a:lnTo>
                                                  <a:lnTo>
                                                    <a:pt x="3523" y="157"/>
                                                  </a:lnTo>
                                                  <a:lnTo>
                                                    <a:pt x="3437" y="128"/>
                                                  </a:lnTo>
                                                  <a:lnTo>
                                                    <a:pt x="3347" y="101"/>
                                                  </a:lnTo>
                                                  <a:lnTo>
                                                    <a:pt x="3255" y="77"/>
                                                  </a:lnTo>
                                                  <a:lnTo>
                                                    <a:pt x="3159" y="55"/>
                                                  </a:lnTo>
                                                  <a:lnTo>
                                                    <a:pt x="3060" y="37"/>
                                                  </a:lnTo>
                                                  <a:lnTo>
                                                    <a:pt x="2958" y="21"/>
                                                  </a:lnTo>
                                                  <a:lnTo>
                                                    <a:pt x="2853" y="10"/>
                                                  </a:lnTo>
                                                  <a:lnTo>
                                                    <a:pt x="2746" y="3"/>
                                                  </a:lnTo>
                                                  <a:lnTo>
                                                    <a:pt x="2636" y="0"/>
                                                  </a:lnTo>
                                                  <a:lnTo>
                                                    <a:pt x="2524" y="1"/>
                                                  </a:lnTo>
                                                  <a:lnTo>
                                                    <a:pt x="2409" y="8"/>
                                                  </a:lnTo>
                                                  <a:lnTo>
                                                    <a:pt x="2293" y="19"/>
                                                  </a:lnTo>
                                                  <a:lnTo>
                                                    <a:pt x="2174" y="37"/>
                                                  </a:lnTo>
                                                  <a:lnTo>
                                                    <a:pt x="2053" y="60"/>
                                                  </a:lnTo>
                                                  <a:lnTo>
                                                    <a:pt x="1931" y="90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gradFill flip="none" rotWithShape="1">
                                              <a:gsLst>
                                                <a:gs pos="0">
                                                  <a:schemeClr val="accent3">
                                                    <a:lumMod val="60000"/>
                                                    <a:lumOff val="40000"/>
                                                    <a:alpha val="65000"/>
                                                  </a:schemeClr>
                                                </a:gs>
                                                <a:gs pos="50000">
                                                  <a:schemeClr val="accent3">
                                                    <a:lumMod val="40000"/>
                                                    <a:lumOff val="60000"/>
                                                    <a:alpha val="45000"/>
                                                  </a:schemeClr>
                                                </a:gs>
                                                <a:gs pos="100000">
                                                  <a:schemeClr val="accent3">
                                                    <a:lumMod val="20000"/>
                                                    <a:lumOff val="80000"/>
                                                    <a:alpha val="18000"/>
                                                  </a:schemeClr>
                                                </a:gs>
                                              </a:gsLst>
                                              <a:lin ang="16200000" scaled="1"/>
                                              <a:tileRect/>
                                            </a:gra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160" name="Freeform 116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274997" y="4739949"/>
                                              <a:ext cx="1401763" cy="310143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6003" y="967"/>
                                                </a:cxn>
                                                <a:cxn ang="0">
                                                  <a:pos x="5894" y="854"/>
                                                </a:cxn>
                                                <a:cxn ang="0">
                                                  <a:pos x="5722" y="718"/>
                                                </a:cxn>
                                                <a:cxn ang="0">
                                                  <a:pos x="5492" y="567"/>
                                                </a:cxn>
                                                <a:cxn ang="0">
                                                  <a:pos x="5206" y="414"/>
                                                </a:cxn>
                                                <a:cxn ang="0">
                                                  <a:pos x="5196" y="299"/>
                                                </a:cxn>
                                                <a:cxn ang="0">
                                                  <a:pos x="5514" y="232"/>
                                                </a:cxn>
                                                <a:cxn ang="0">
                                                  <a:pos x="5859" y="184"/>
                                                </a:cxn>
                                                <a:cxn ang="0">
                                                  <a:pos x="6722" y="194"/>
                                                </a:cxn>
                                                <a:cxn ang="0">
                                                  <a:pos x="7527" y="390"/>
                                                </a:cxn>
                                                <a:cxn ang="0">
                                                  <a:pos x="8151" y="685"/>
                                                </a:cxn>
                                                <a:cxn ang="0">
                                                  <a:pos x="8578" y="980"/>
                                                </a:cxn>
                                                <a:cxn ang="0">
                                                  <a:pos x="8814" y="1191"/>
                                                </a:cxn>
                                                <a:cxn ang="0">
                                                  <a:pos x="8725" y="1048"/>
                                                </a:cxn>
                                                <a:cxn ang="0">
                                                  <a:pos x="8401" y="756"/>
                                                </a:cxn>
                                                <a:cxn ang="0">
                                                  <a:pos x="7881" y="433"/>
                                                </a:cxn>
                                                <a:cxn ang="0">
                                                  <a:pos x="7188" y="163"/>
                                                </a:cxn>
                                                <a:cxn ang="0">
                                                  <a:pos x="6346" y="35"/>
                                                </a:cxn>
                                                <a:cxn ang="0">
                                                  <a:pos x="5664" y="77"/>
                                                </a:cxn>
                                                <a:cxn ang="0">
                                                  <a:pos x="5267" y="148"/>
                                                </a:cxn>
                                                <a:cxn ang="0">
                                                  <a:pos x="4912" y="246"/>
                                                </a:cxn>
                                                <a:cxn ang="0">
                                                  <a:pos x="4581" y="171"/>
                                                </a:cxn>
                                                <a:cxn ang="0">
                                                  <a:pos x="4220" y="81"/>
                                                </a:cxn>
                                                <a:cxn ang="0">
                                                  <a:pos x="3830" y="21"/>
                                                </a:cxn>
                                                <a:cxn ang="0">
                                                  <a:pos x="3414" y="0"/>
                                                </a:cxn>
                                                <a:cxn ang="0">
                                                  <a:pos x="2975" y="24"/>
                                                </a:cxn>
                                                <a:cxn ang="0">
                                                  <a:pos x="2166" y="187"/>
                                                </a:cxn>
                                                <a:cxn ang="0">
                                                  <a:pos x="1247" y="561"/>
                                                </a:cxn>
                                                <a:cxn ang="0">
                                                  <a:pos x="619" y="1004"/>
                                                </a:cxn>
                                                <a:cxn ang="0">
                                                  <a:pos x="233" y="1422"/>
                                                </a:cxn>
                                                <a:cxn ang="0">
                                                  <a:pos x="42" y="1723"/>
                                                </a:cxn>
                                                <a:cxn ang="0">
                                                  <a:pos x="57" y="1727"/>
                                                </a:cxn>
                                                <a:cxn ang="0">
                                                  <a:pos x="292" y="1445"/>
                                                </a:cxn>
                                                <a:cxn ang="0">
                                                  <a:pos x="725" y="1053"/>
                                                </a:cxn>
                                                <a:cxn ang="0">
                                                  <a:pos x="1376" y="642"/>
                                                </a:cxn>
                                                <a:cxn ang="0">
                                                  <a:pos x="2265" y="302"/>
                                                </a:cxn>
                                                <a:cxn ang="0">
                                                  <a:pos x="3010" y="161"/>
                                                </a:cxn>
                                                <a:cxn ang="0">
                                                  <a:pos x="3405" y="136"/>
                                                </a:cxn>
                                                <a:cxn ang="0">
                                                  <a:pos x="3777" y="146"/>
                                                </a:cxn>
                                                <a:cxn ang="0">
                                                  <a:pos x="4125" y="187"/>
                                                </a:cxn>
                                                <a:cxn ang="0">
                                                  <a:pos x="4449" y="252"/>
                                                </a:cxn>
                                                <a:cxn ang="0">
                                                  <a:pos x="4594" y="363"/>
                                                </a:cxn>
                                                <a:cxn ang="0">
                                                  <a:pos x="4060" y="644"/>
                                                </a:cxn>
                                                <a:cxn ang="0">
                                                  <a:pos x="3670" y="945"/>
                                                </a:cxn>
                                                <a:cxn ang="0">
                                                  <a:pos x="3408" y="1220"/>
                                                </a:cxn>
                                                <a:cxn ang="0">
                                                  <a:pos x="3242" y="1453"/>
                                                </a:cxn>
                                                <a:cxn ang="0">
                                                  <a:pos x="3257" y="1455"/>
                                                </a:cxn>
                                                <a:cxn ang="0">
                                                  <a:pos x="3467" y="1229"/>
                                                </a:cxn>
                                                <a:cxn ang="0">
                                                  <a:pos x="3778" y="965"/>
                                                </a:cxn>
                                                <a:cxn ang="0">
                                                  <a:pos x="4217" y="682"/>
                                                </a:cxn>
                                                <a:cxn ang="0">
                                                  <a:pos x="4785" y="425"/>
                                                </a:cxn>
                                                <a:cxn ang="0">
                                                  <a:pos x="5212" y="518"/>
                                                </a:cxn>
                                                <a:cxn ang="0">
                                                  <a:pos x="5531" y="682"/>
                                                </a:cxn>
                                                <a:cxn ang="0">
                                                  <a:pos x="5811" y="857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8826" h="1814">
                                                  <a:moveTo>
                                                    <a:pt x="6043" y="1033"/>
                                                  </a:moveTo>
                                                  <a:lnTo>
                                                    <a:pt x="6039" y="1023"/>
                                                  </a:lnTo>
                                                  <a:lnTo>
                                                    <a:pt x="6033" y="1010"/>
                                                  </a:lnTo>
                                                  <a:lnTo>
                                                    <a:pt x="6025" y="997"/>
                                                  </a:lnTo>
                                                  <a:lnTo>
                                                    <a:pt x="6015" y="983"/>
                                                  </a:lnTo>
                                                  <a:lnTo>
                                                    <a:pt x="6003" y="967"/>
                                                  </a:lnTo>
                                                  <a:lnTo>
                                                    <a:pt x="5990" y="951"/>
                                                  </a:lnTo>
                                                  <a:lnTo>
                                                    <a:pt x="5974" y="934"/>
                                                  </a:lnTo>
                                                  <a:lnTo>
                                                    <a:pt x="5957" y="915"/>
                                                  </a:lnTo>
                                                  <a:lnTo>
                                                    <a:pt x="5938" y="896"/>
                                                  </a:lnTo>
                                                  <a:lnTo>
                                                    <a:pt x="5917" y="876"/>
                                                  </a:lnTo>
                                                  <a:lnTo>
                                                    <a:pt x="5894" y="854"/>
                                                  </a:lnTo>
                                                  <a:lnTo>
                                                    <a:pt x="5869" y="834"/>
                                                  </a:lnTo>
                                                  <a:lnTo>
                                                    <a:pt x="5844" y="811"/>
                                                  </a:lnTo>
                                                  <a:lnTo>
                                                    <a:pt x="5816" y="789"/>
                                                  </a:lnTo>
                                                  <a:lnTo>
                                                    <a:pt x="5786" y="765"/>
                                                  </a:lnTo>
                                                  <a:lnTo>
                                                    <a:pt x="5755" y="742"/>
                                                  </a:lnTo>
                                                  <a:lnTo>
                                                    <a:pt x="5722" y="718"/>
                                                  </a:lnTo>
                                                  <a:lnTo>
                                                    <a:pt x="5688" y="693"/>
                                                  </a:lnTo>
                                                  <a:lnTo>
                                                    <a:pt x="5652" y="669"/>
                                                  </a:lnTo>
                                                  <a:lnTo>
                                                    <a:pt x="5614" y="643"/>
                                                  </a:lnTo>
                                                  <a:lnTo>
                                                    <a:pt x="5575" y="618"/>
                                                  </a:lnTo>
                                                  <a:lnTo>
                                                    <a:pt x="5534" y="593"/>
                                                  </a:lnTo>
                                                  <a:lnTo>
                                                    <a:pt x="5492" y="567"/>
                                                  </a:lnTo>
                                                  <a:lnTo>
                                                    <a:pt x="5448" y="541"/>
                                                  </a:lnTo>
                                                  <a:lnTo>
                                                    <a:pt x="5402" y="516"/>
                                                  </a:lnTo>
                                                  <a:lnTo>
                                                    <a:pt x="5355" y="490"/>
                                                  </a:lnTo>
                                                  <a:lnTo>
                                                    <a:pt x="5307" y="465"/>
                                                  </a:lnTo>
                                                  <a:lnTo>
                                                    <a:pt x="5258" y="439"/>
                                                  </a:lnTo>
                                                  <a:lnTo>
                                                    <a:pt x="5206" y="414"/>
                                                  </a:lnTo>
                                                  <a:lnTo>
                                                    <a:pt x="5154" y="389"/>
                                                  </a:lnTo>
                                                  <a:lnTo>
                                                    <a:pt x="5101" y="364"/>
                                                  </a:lnTo>
                                                  <a:lnTo>
                                                    <a:pt x="5045" y="340"/>
                                                  </a:lnTo>
                                                  <a:lnTo>
                                                    <a:pt x="5094" y="326"/>
                                                  </a:lnTo>
                                                  <a:lnTo>
                                                    <a:pt x="5145" y="313"/>
                                                  </a:lnTo>
                                                  <a:lnTo>
                                                    <a:pt x="5196" y="299"/>
                                                  </a:lnTo>
                                                  <a:lnTo>
                                                    <a:pt x="5247" y="287"/>
                                                  </a:lnTo>
                                                  <a:lnTo>
                                                    <a:pt x="5299" y="275"/>
                                                  </a:lnTo>
                                                  <a:lnTo>
                                                    <a:pt x="5352" y="263"/>
                                                  </a:lnTo>
                                                  <a:lnTo>
                                                    <a:pt x="5405" y="252"/>
                                                  </a:lnTo>
                                                  <a:lnTo>
                                                    <a:pt x="5460" y="242"/>
                                                  </a:lnTo>
                                                  <a:lnTo>
                                                    <a:pt x="5514" y="232"/>
                                                  </a:lnTo>
                                                  <a:lnTo>
                                                    <a:pt x="5571" y="222"/>
                                                  </a:lnTo>
                                                  <a:lnTo>
                                                    <a:pt x="5627" y="213"/>
                                                  </a:lnTo>
                                                  <a:lnTo>
                                                    <a:pt x="5684" y="205"/>
                                                  </a:lnTo>
                                                  <a:lnTo>
                                                    <a:pt x="5742" y="198"/>
                                                  </a:lnTo>
                                                  <a:lnTo>
                                                    <a:pt x="5801" y="191"/>
                                                  </a:lnTo>
                                                  <a:lnTo>
                                                    <a:pt x="5859" y="184"/>
                                                  </a:lnTo>
                                                  <a:lnTo>
                                                    <a:pt x="5920" y="179"/>
                                                  </a:lnTo>
                                                  <a:lnTo>
                                                    <a:pt x="6089" y="168"/>
                                                  </a:lnTo>
                                                  <a:lnTo>
                                                    <a:pt x="6254" y="165"/>
                                                  </a:lnTo>
                                                  <a:lnTo>
                                                    <a:pt x="6415" y="168"/>
                                                  </a:lnTo>
                                                  <a:lnTo>
                                                    <a:pt x="6571" y="178"/>
                                                  </a:lnTo>
                                                  <a:lnTo>
                                                    <a:pt x="6722" y="194"/>
                                                  </a:lnTo>
                                                  <a:lnTo>
                                                    <a:pt x="6868" y="215"/>
                                                  </a:lnTo>
                                                  <a:lnTo>
                                                    <a:pt x="7010" y="242"/>
                                                  </a:lnTo>
                                                  <a:lnTo>
                                                    <a:pt x="7147" y="273"/>
                                                  </a:lnTo>
                                                  <a:lnTo>
                                                    <a:pt x="7279" y="309"/>
                                                  </a:lnTo>
                                                  <a:lnTo>
                                                    <a:pt x="7405" y="347"/>
                                                  </a:lnTo>
                                                  <a:lnTo>
                                                    <a:pt x="7527" y="390"/>
                                                  </a:lnTo>
                                                  <a:lnTo>
                                                    <a:pt x="7644" y="434"/>
                                                  </a:lnTo>
                                                  <a:lnTo>
                                                    <a:pt x="7756" y="482"/>
                                                  </a:lnTo>
                                                  <a:lnTo>
                                                    <a:pt x="7863" y="530"/>
                                                  </a:lnTo>
                                                  <a:lnTo>
                                                    <a:pt x="7964" y="582"/>
                                                  </a:lnTo>
                                                  <a:lnTo>
                                                    <a:pt x="8060" y="633"/>
                                                  </a:lnTo>
                                                  <a:lnTo>
                                                    <a:pt x="8151" y="685"/>
                                                  </a:lnTo>
                                                  <a:lnTo>
                                                    <a:pt x="8236" y="736"/>
                                                  </a:lnTo>
                                                  <a:lnTo>
                                                    <a:pt x="8316" y="788"/>
                                                  </a:lnTo>
                                                  <a:lnTo>
                                                    <a:pt x="8390" y="839"/>
                                                  </a:lnTo>
                                                  <a:lnTo>
                                                    <a:pt x="8459" y="887"/>
                                                  </a:lnTo>
                                                  <a:lnTo>
                                                    <a:pt x="8521" y="936"/>
                                                  </a:lnTo>
                                                  <a:lnTo>
                                                    <a:pt x="8578" y="980"/>
                                                  </a:lnTo>
                                                  <a:lnTo>
                                                    <a:pt x="8630" y="1023"/>
                                                  </a:lnTo>
                                                  <a:lnTo>
                                                    <a:pt x="8675" y="1062"/>
                                                  </a:lnTo>
                                                  <a:lnTo>
                                                    <a:pt x="8715" y="1097"/>
                                                  </a:lnTo>
                                                  <a:lnTo>
                                                    <a:pt x="8748" y="1127"/>
                                                  </a:lnTo>
                                                  <a:lnTo>
                                                    <a:pt x="8776" y="1154"/>
                                                  </a:lnTo>
                                                  <a:lnTo>
                                                    <a:pt x="8814" y="1191"/>
                                                  </a:lnTo>
                                                  <a:lnTo>
                                                    <a:pt x="8826" y="1204"/>
                                                  </a:lnTo>
                                                  <a:lnTo>
                                                    <a:pt x="8819" y="1183"/>
                                                  </a:lnTo>
                                                  <a:lnTo>
                                                    <a:pt x="8804" y="1155"/>
                                                  </a:lnTo>
                                                  <a:lnTo>
                                                    <a:pt x="8785" y="1123"/>
                                                  </a:lnTo>
                                                  <a:lnTo>
                                                    <a:pt x="8758" y="1087"/>
                                                  </a:lnTo>
                                                  <a:lnTo>
                                                    <a:pt x="8725" y="1048"/>
                                                  </a:lnTo>
                                                  <a:lnTo>
                                                    <a:pt x="8685" y="1005"/>
                                                  </a:lnTo>
                                                  <a:lnTo>
                                                    <a:pt x="8640" y="960"/>
                                                  </a:lnTo>
                                                  <a:lnTo>
                                                    <a:pt x="8590" y="912"/>
                                                  </a:lnTo>
                                                  <a:lnTo>
                                                    <a:pt x="8532" y="862"/>
                                                  </a:lnTo>
                                                  <a:lnTo>
                                                    <a:pt x="8470" y="809"/>
                                                  </a:lnTo>
                                                  <a:lnTo>
                                                    <a:pt x="8401" y="756"/>
                                                  </a:lnTo>
                                                  <a:lnTo>
                                                    <a:pt x="8328" y="703"/>
                                                  </a:lnTo>
                                                  <a:lnTo>
                                                    <a:pt x="8248" y="647"/>
                                                  </a:lnTo>
                                                  <a:lnTo>
                                                    <a:pt x="8164" y="593"/>
                                                  </a:lnTo>
                                                  <a:lnTo>
                                                    <a:pt x="8075" y="538"/>
                                                  </a:lnTo>
                                                  <a:lnTo>
                                                    <a:pt x="7980" y="485"/>
                                                  </a:lnTo>
                                                  <a:lnTo>
                                                    <a:pt x="7881" y="433"/>
                                                  </a:lnTo>
                                                  <a:lnTo>
                                                    <a:pt x="7776" y="381"/>
                                                  </a:lnTo>
                                                  <a:lnTo>
                                                    <a:pt x="7667" y="332"/>
                                                  </a:lnTo>
                                                  <a:lnTo>
                                                    <a:pt x="7554" y="286"/>
                                                  </a:lnTo>
                                                  <a:lnTo>
                                                    <a:pt x="7436" y="242"/>
                                                  </a:lnTo>
                                                  <a:lnTo>
                                                    <a:pt x="7314" y="201"/>
                                                  </a:lnTo>
                                                  <a:lnTo>
                                                    <a:pt x="7188" y="163"/>
                                                  </a:lnTo>
                                                  <a:lnTo>
                                                    <a:pt x="7056" y="130"/>
                                                  </a:lnTo>
                                                  <a:lnTo>
                                                    <a:pt x="6922" y="100"/>
                                                  </a:lnTo>
                                                  <a:lnTo>
                                                    <a:pt x="6783" y="76"/>
                                                  </a:lnTo>
                                                  <a:lnTo>
                                                    <a:pt x="6641" y="57"/>
                                                  </a:lnTo>
                                                  <a:lnTo>
                                                    <a:pt x="6496" y="43"/>
                                                  </a:lnTo>
                                                  <a:lnTo>
                                                    <a:pt x="6346" y="35"/>
                                                  </a:lnTo>
                                                  <a:lnTo>
                                                    <a:pt x="6194" y="33"/>
                                                  </a:lnTo>
                                                  <a:lnTo>
                                                    <a:pt x="6038" y="39"/>
                                                  </a:lnTo>
                                                  <a:lnTo>
                                                    <a:pt x="5879" y="51"/>
                                                  </a:lnTo>
                                                  <a:lnTo>
                                                    <a:pt x="5806" y="58"/>
                                                  </a:lnTo>
                                                  <a:lnTo>
                                                    <a:pt x="5734" y="67"/>
                                                  </a:lnTo>
                                                  <a:lnTo>
                                                    <a:pt x="5664" y="77"/>
                                                  </a:lnTo>
                                                  <a:lnTo>
                                                    <a:pt x="5594" y="87"/>
                                                  </a:lnTo>
                                                  <a:lnTo>
                                                    <a:pt x="5527" y="97"/>
                                                  </a:lnTo>
                                                  <a:lnTo>
                                                    <a:pt x="5460" y="109"/>
                                                  </a:lnTo>
                                                  <a:lnTo>
                                                    <a:pt x="5395" y="122"/>
                                                  </a:lnTo>
                                                  <a:lnTo>
                                                    <a:pt x="5331" y="135"/>
                                                  </a:lnTo>
                                                  <a:lnTo>
                                                    <a:pt x="5267" y="148"/>
                                                  </a:lnTo>
                                                  <a:lnTo>
                                                    <a:pt x="5205" y="164"/>
                                                  </a:lnTo>
                                                  <a:lnTo>
                                                    <a:pt x="5145" y="178"/>
                                                  </a:lnTo>
                                                  <a:lnTo>
                                                    <a:pt x="5084" y="195"/>
                                                  </a:lnTo>
                                                  <a:lnTo>
                                                    <a:pt x="5026" y="211"/>
                                                  </a:lnTo>
                                                  <a:lnTo>
                                                    <a:pt x="4968" y="228"/>
                                                  </a:lnTo>
                                                  <a:lnTo>
                                                    <a:pt x="4912" y="246"/>
                                                  </a:lnTo>
                                                  <a:lnTo>
                                                    <a:pt x="4856" y="264"/>
                                                  </a:lnTo>
                                                  <a:lnTo>
                                                    <a:pt x="4803" y="244"/>
                                                  </a:lnTo>
                                                  <a:lnTo>
                                                    <a:pt x="4749" y="225"/>
                                                  </a:lnTo>
                                                  <a:lnTo>
                                                    <a:pt x="4694" y="207"/>
                                                  </a:lnTo>
                                                  <a:lnTo>
                                                    <a:pt x="4638" y="188"/>
                                                  </a:lnTo>
                                                  <a:lnTo>
                                                    <a:pt x="4581" y="171"/>
                                                  </a:lnTo>
                                                  <a:lnTo>
                                                    <a:pt x="4523" y="155"/>
                                                  </a:lnTo>
                                                  <a:lnTo>
                                                    <a:pt x="4464" y="138"/>
                                                  </a:lnTo>
                                                  <a:lnTo>
                                                    <a:pt x="4405" y="123"/>
                                                  </a:lnTo>
                                                  <a:lnTo>
                                                    <a:pt x="4344" y="108"/>
                                                  </a:lnTo>
                                                  <a:lnTo>
                                                    <a:pt x="4282" y="94"/>
                                                  </a:lnTo>
                                                  <a:lnTo>
                                                    <a:pt x="4220" y="81"/>
                                                  </a:lnTo>
                                                  <a:lnTo>
                                                    <a:pt x="4157" y="68"/>
                                                  </a:lnTo>
                                                  <a:lnTo>
                                                    <a:pt x="4094" y="57"/>
                                                  </a:lnTo>
                                                  <a:lnTo>
                                                    <a:pt x="4029" y="47"/>
                                                  </a:lnTo>
                                                  <a:lnTo>
                                                    <a:pt x="3963" y="38"/>
                                                  </a:lnTo>
                                                  <a:lnTo>
                                                    <a:pt x="3896" y="28"/>
                                                  </a:lnTo>
                                                  <a:lnTo>
                                                    <a:pt x="3830" y="21"/>
                                                  </a:lnTo>
                                                  <a:lnTo>
                                                    <a:pt x="3762" y="15"/>
                                                  </a:lnTo>
                                                  <a:lnTo>
                                                    <a:pt x="3694" y="10"/>
                                                  </a:lnTo>
                                                  <a:lnTo>
                                                    <a:pt x="3625" y="5"/>
                                                  </a:lnTo>
                                                  <a:lnTo>
                                                    <a:pt x="3556" y="2"/>
                                                  </a:lnTo>
                                                  <a:lnTo>
                                                    <a:pt x="3485" y="1"/>
                                                  </a:lnTo>
                                                  <a:lnTo>
                                                    <a:pt x="3414" y="0"/>
                                                  </a:lnTo>
                                                  <a:lnTo>
                                                    <a:pt x="3342" y="1"/>
                                                  </a:lnTo>
                                                  <a:lnTo>
                                                    <a:pt x="3270" y="3"/>
                                                  </a:lnTo>
                                                  <a:lnTo>
                                                    <a:pt x="3197" y="6"/>
                                                  </a:lnTo>
                                                  <a:lnTo>
                                                    <a:pt x="3123" y="11"/>
                                                  </a:lnTo>
                                                  <a:lnTo>
                                                    <a:pt x="3049" y="17"/>
                                                  </a:lnTo>
                                                  <a:lnTo>
                                                    <a:pt x="2975" y="24"/>
                                                  </a:lnTo>
                                                  <a:lnTo>
                                                    <a:pt x="2900" y="33"/>
                                                  </a:lnTo>
                                                  <a:lnTo>
                                                    <a:pt x="2824" y="45"/>
                                                  </a:lnTo>
                                                  <a:lnTo>
                                                    <a:pt x="2748" y="57"/>
                                                  </a:lnTo>
                                                  <a:lnTo>
                                                    <a:pt x="2543" y="95"/>
                                                  </a:lnTo>
                                                  <a:lnTo>
                                                    <a:pt x="2349" y="139"/>
                                                  </a:lnTo>
                                                  <a:lnTo>
                                                    <a:pt x="2166" y="187"/>
                                                  </a:lnTo>
                                                  <a:lnTo>
                                                    <a:pt x="1990" y="241"/>
                                                  </a:lnTo>
                                                  <a:lnTo>
                                                    <a:pt x="1824" y="298"/>
                                                  </a:lnTo>
                                                  <a:lnTo>
                                                    <a:pt x="1667" y="360"/>
                                                  </a:lnTo>
                                                  <a:lnTo>
                                                    <a:pt x="1519" y="425"/>
                                                  </a:lnTo>
                                                  <a:lnTo>
                                                    <a:pt x="1378" y="491"/>
                                                  </a:lnTo>
                                                  <a:lnTo>
                                                    <a:pt x="1247" y="561"/>
                                                  </a:lnTo>
                                                  <a:lnTo>
                                                    <a:pt x="1124" y="633"/>
                                                  </a:lnTo>
                                                  <a:lnTo>
                                                    <a:pt x="1008" y="706"/>
                                                  </a:lnTo>
                                                  <a:lnTo>
                                                    <a:pt x="899" y="780"/>
                                                  </a:lnTo>
                                                  <a:lnTo>
                                                    <a:pt x="798" y="854"/>
                                                  </a:lnTo>
                                                  <a:lnTo>
                                                    <a:pt x="705" y="929"/>
                                                  </a:lnTo>
                                                  <a:lnTo>
                                                    <a:pt x="619" y="1004"/>
                                                  </a:lnTo>
                                                  <a:lnTo>
                                                    <a:pt x="538" y="1078"/>
                                                  </a:lnTo>
                                                  <a:lnTo>
                                                    <a:pt x="465" y="1151"/>
                                                  </a:lnTo>
                                                  <a:lnTo>
                                                    <a:pt x="398" y="1222"/>
                                                  </a:lnTo>
                                                  <a:lnTo>
                                                    <a:pt x="336" y="1292"/>
                                                  </a:lnTo>
                                                  <a:lnTo>
                                                    <a:pt x="282" y="1358"/>
                                                  </a:lnTo>
                                                  <a:lnTo>
                                                    <a:pt x="233" y="1422"/>
                                                  </a:lnTo>
                                                  <a:lnTo>
                                                    <a:pt x="188" y="1483"/>
                                                  </a:lnTo>
                                                  <a:lnTo>
                                                    <a:pt x="149" y="1540"/>
                                                  </a:lnTo>
                                                  <a:lnTo>
                                                    <a:pt x="116" y="1593"/>
                                                  </a:lnTo>
                                                  <a:lnTo>
                                                    <a:pt x="87" y="1642"/>
                                                  </a:lnTo>
                                                  <a:lnTo>
                                                    <a:pt x="62" y="1685"/>
                                                  </a:lnTo>
                                                  <a:lnTo>
                                                    <a:pt x="42" y="1723"/>
                                                  </a:lnTo>
                                                  <a:lnTo>
                                                    <a:pt x="26" y="1755"/>
                                                  </a:lnTo>
                                                  <a:lnTo>
                                                    <a:pt x="6" y="1799"/>
                                                  </a:lnTo>
                                                  <a:lnTo>
                                                    <a:pt x="0" y="1814"/>
                                                  </a:lnTo>
                                                  <a:lnTo>
                                                    <a:pt x="9" y="1800"/>
                                                  </a:lnTo>
                                                  <a:lnTo>
                                                    <a:pt x="36" y="1758"/>
                                                  </a:lnTo>
                                                  <a:lnTo>
                                                    <a:pt x="57" y="1727"/>
                                                  </a:lnTo>
                                                  <a:lnTo>
                                                    <a:pt x="84" y="1692"/>
                                                  </a:lnTo>
                                                  <a:lnTo>
                                                    <a:pt x="114" y="1651"/>
                                                  </a:lnTo>
                                                  <a:lnTo>
                                                    <a:pt x="151" y="1606"/>
                                                  </a:lnTo>
                                                  <a:lnTo>
                                                    <a:pt x="192" y="1555"/>
                                                  </a:lnTo>
                                                  <a:lnTo>
                                                    <a:pt x="240" y="1502"/>
                                                  </a:lnTo>
                                                  <a:lnTo>
                                                    <a:pt x="292" y="1445"/>
                                                  </a:lnTo>
                                                  <a:lnTo>
                                                    <a:pt x="350" y="1384"/>
                                                  </a:lnTo>
                                                  <a:lnTo>
                                                    <a:pt x="413" y="1321"/>
                                                  </a:lnTo>
                                                  <a:lnTo>
                                                    <a:pt x="482" y="1257"/>
                                                  </a:lnTo>
                                                  <a:lnTo>
                                                    <a:pt x="557" y="1190"/>
                                                  </a:lnTo>
                                                  <a:lnTo>
                                                    <a:pt x="638" y="1121"/>
                                                  </a:lnTo>
                                                  <a:lnTo>
                                                    <a:pt x="725" y="1053"/>
                                                  </a:lnTo>
                                                  <a:lnTo>
                                                    <a:pt x="818" y="983"/>
                                                  </a:lnTo>
                                                  <a:lnTo>
                                                    <a:pt x="916" y="913"/>
                                                  </a:lnTo>
                                                  <a:lnTo>
                                                    <a:pt x="1022" y="844"/>
                                                  </a:lnTo>
                                                  <a:lnTo>
                                                    <a:pt x="1134" y="775"/>
                                                  </a:lnTo>
                                                  <a:lnTo>
                                                    <a:pt x="1251" y="708"/>
                                                  </a:lnTo>
                                                  <a:lnTo>
                                                    <a:pt x="1376" y="642"/>
                                                  </a:lnTo>
                                                  <a:lnTo>
                                                    <a:pt x="1507" y="577"/>
                                                  </a:lnTo>
                                                  <a:lnTo>
                                                    <a:pt x="1645" y="516"/>
                                                  </a:lnTo>
                                                  <a:lnTo>
                                                    <a:pt x="1790" y="457"/>
                                                  </a:lnTo>
                                                  <a:lnTo>
                                                    <a:pt x="1941" y="402"/>
                                                  </a:lnTo>
                                                  <a:lnTo>
                                                    <a:pt x="2100" y="350"/>
                                                  </a:lnTo>
                                                  <a:lnTo>
                                                    <a:pt x="2265" y="302"/>
                                                  </a:lnTo>
                                                  <a:lnTo>
                                                    <a:pt x="2438" y="259"/>
                                                  </a:lnTo>
                                                  <a:lnTo>
                                                    <a:pt x="2617" y="221"/>
                                                  </a:lnTo>
                                                  <a:lnTo>
                                                    <a:pt x="2805" y="187"/>
                                                  </a:lnTo>
                                                  <a:lnTo>
                                                    <a:pt x="2874" y="177"/>
                                                  </a:lnTo>
                                                  <a:lnTo>
                                                    <a:pt x="2943" y="168"/>
                                                  </a:lnTo>
                                                  <a:lnTo>
                                                    <a:pt x="3010" y="161"/>
                                                  </a:lnTo>
                                                  <a:lnTo>
                                                    <a:pt x="3077" y="154"/>
                                                  </a:lnTo>
                                                  <a:lnTo>
                                                    <a:pt x="3144" y="147"/>
                                                  </a:lnTo>
                                                  <a:lnTo>
                                                    <a:pt x="3211" y="143"/>
                                                  </a:lnTo>
                                                  <a:lnTo>
                                                    <a:pt x="3275" y="139"/>
                                                  </a:lnTo>
                                                  <a:lnTo>
                                                    <a:pt x="3341" y="137"/>
                                                  </a:lnTo>
                                                  <a:lnTo>
                                                    <a:pt x="3405" y="136"/>
                                                  </a:lnTo>
                                                  <a:lnTo>
                                                    <a:pt x="3468" y="135"/>
                                                  </a:lnTo>
                                                  <a:lnTo>
                                                    <a:pt x="3532" y="135"/>
                                                  </a:lnTo>
                                                  <a:lnTo>
                                                    <a:pt x="3594" y="137"/>
                                                  </a:lnTo>
                                                  <a:lnTo>
                                                    <a:pt x="3655" y="139"/>
                                                  </a:lnTo>
                                                  <a:lnTo>
                                                    <a:pt x="3717" y="142"/>
                                                  </a:lnTo>
                                                  <a:lnTo>
                                                    <a:pt x="3777" y="146"/>
                                                  </a:lnTo>
                                                  <a:lnTo>
                                                    <a:pt x="3837" y="152"/>
                                                  </a:lnTo>
                                                  <a:lnTo>
                                                    <a:pt x="3896" y="157"/>
                                                  </a:lnTo>
                                                  <a:lnTo>
                                                    <a:pt x="3954" y="163"/>
                                                  </a:lnTo>
                                                  <a:lnTo>
                                                    <a:pt x="4012" y="170"/>
                                                  </a:lnTo>
                                                  <a:lnTo>
                                                    <a:pt x="4069" y="178"/>
                                                  </a:lnTo>
                                                  <a:lnTo>
                                                    <a:pt x="4125" y="187"/>
                                                  </a:lnTo>
                                                  <a:lnTo>
                                                    <a:pt x="4181" y="197"/>
                                                  </a:lnTo>
                                                  <a:lnTo>
                                                    <a:pt x="4236" y="206"/>
                                                  </a:lnTo>
                                                  <a:lnTo>
                                                    <a:pt x="4291" y="217"/>
                                                  </a:lnTo>
                                                  <a:lnTo>
                                                    <a:pt x="4344" y="228"/>
                                                  </a:lnTo>
                                                  <a:lnTo>
                                                    <a:pt x="4397" y="240"/>
                                                  </a:lnTo>
                                                  <a:lnTo>
                                                    <a:pt x="4449" y="252"/>
                                                  </a:lnTo>
                                                  <a:lnTo>
                                                    <a:pt x="4500" y="265"/>
                                                  </a:lnTo>
                                                  <a:lnTo>
                                                    <a:pt x="4551" y="279"/>
                                                  </a:lnTo>
                                                  <a:lnTo>
                                                    <a:pt x="4601" y="292"/>
                                                  </a:lnTo>
                                                  <a:lnTo>
                                                    <a:pt x="4650" y="306"/>
                                                  </a:lnTo>
                                                  <a:lnTo>
                                                    <a:pt x="4699" y="321"/>
                                                  </a:lnTo>
                                                  <a:lnTo>
                                                    <a:pt x="4594" y="363"/>
                                                  </a:lnTo>
                                                  <a:lnTo>
                                                    <a:pt x="4495" y="407"/>
                                                  </a:lnTo>
                                                  <a:lnTo>
                                                    <a:pt x="4399" y="452"/>
                                                  </a:lnTo>
                                                  <a:lnTo>
                                                    <a:pt x="4308" y="498"/>
                                                  </a:lnTo>
                                                  <a:lnTo>
                                                    <a:pt x="4221" y="547"/>
                                                  </a:lnTo>
                                                  <a:lnTo>
                                                    <a:pt x="4139" y="595"/>
                                                  </a:lnTo>
                                                  <a:lnTo>
                                                    <a:pt x="4060" y="644"/>
                                                  </a:lnTo>
                                                  <a:lnTo>
                                                    <a:pt x="3985" y="694"/>
                                                  </a:lnTo>
                                                  <a:lnTo>
                                                    <a:pt x="3915" y="745"/>
                                                  </a:lnTo>
                                                  <a:lnTo>
                                                    <a:pt x="3847" y="795"/>
                                                  </a:lnTo>
                                                  <a:lnTo>
                                                    <a:pt x="3785" y="845"/>
                                                  </a:lnTo>
                                                  <a:lnTo>
                                                    <a:pt x="3725" y="896"/>
                                                  </a:lnTo>
                                                  <a:lnTo>
                                                    <a:pt x="3670" y="945"/>
                                                  </a:lnTo>
                                                  <a:lnTo>
                                                    <a:pt x="3617" y="993"/>
                                                  </a:lnTo>
                                                  <a:lnTo>
                                                    <a:pt x="3569" y="1041"/>
                                                  </a:lnTo>
                                                  <a:lnTo>
                                                    <a:pt x="3524" y="1088"/>
                                                  </a:lnTo>
                                                  <a:lnTo>
                                                    <a:pt x="3482" y="1134"/>
                                                  </a:lnTo>
                                                  <a:lnTo>
                                                    <a:pt x="3443" y="1178"/>
                                                  </a:lnTo>
                                                  <a:lnTo>
                                                    <a:pt x="3408" y="1220"/>
                                                  </a:lnTo>
                                                  <a:lnTo>
                                                    <a:pt x="3375" y="1261"/>
                                                  </a:lnTo>
                                                  <a:lnTo>
                                                    <a:pt x="3346" y="1299"/>
                                                  </a:lnTo>
                                                  <a:lnTo>
                                                    <a:pt x="3319" y="1335"/>
                                                  </a:lnTo>
                                                  <a:lnTo>
                                                    <a:pt x="3296" y="1369"/>
                                                  </a:lnTo>
                                                  <a:lnTo>
                                                    <a:pt x="3275" y="1399"/>
                                                  </a:lnTo>
                                                  <a:lnTo>
                                                    <a:pt x="3242" y="1453"/>
                                                  </a:lnTo>
                                                  <a:lnTo>
                                                    <a:pt x="3219" y="1493"/>
                                                  </a:lnTo>
                                                  <a:lnTo>
                                                    <a:pt x="3206" y="1517"/>
                                                  </a:lnTo>
                                                  <a:lnTo>
                                                    <a:pt x="3201" y="1527"/>
                                                  </a:lnTo>
                                                  <a:lnTo>
                                                    <a:pt x="3208" y="1517"/>
                                                  </a:lnTo>
                                                  <a:lnTo>
                                                    <a:pt x="3226" y="1493"/>
                                                  </a:lnTo>
                                                  <a:lnTo>
                                                    <a:pt x="3257" y="1455"/>
                                                  </a:lnTo>
                                                  <a:lnTo>
                                                    <a:pt x="3301" y="1403"/>
                                                  </a:lnTo>
                                                  <a:lnTo>
                                                    <a:pt x="3328" y="1373"/>
                                                  </a:lnTo>
                                                  <a:lnTo>
                                                    <a:pt x="3357" y="1340"/>
                                                  </a:lnTo>
                                                  <a:lnTo>
                                                    <a:pt x="3391" y="1305"/>
                                                  </a:lnTo>
                                                  <a:lnTo>
                                                    <a:pt x="3427" y="1268"/>
                                                  </a:lnTo>
                                                  <a:lnTo>
                                                    <a:pt x="3467" y="1229"/>
                                                  </a:lnTo>
                                                  <a:lnTo>
                                                    <a:pt x="3510" y="1188"/>
                                                  </a:lnTo>
                                                  <a:lnTo>
                                                    <a:pt x="3558" y="1146"/>
                                                  </a:lnTo>
                                                  <a:lnTo>
                                                    <a:pt x="3608" y="1102"/>
                                                  </a:lnTo>
                                                  <a:lnTo>
                                                    <a:pt x="3661" y="1058"/>
                                                  </a:lnTo>
                                                  <a:lnTo>
                                                    <a:pt x="3718" y="1012"/>
                                                  </a:lnTo>
                                                  <a:lnTo>
                                                    <a:pt x="3778" y="965"/>
                                                  </a:lnTo>
                                                  <a:lnTo>
                                                    <a:pt x="3843" y="918"/>
                                                  </a:lnTo>
                                                  <a:lnTo>
                                                    <a:pt x="3911" y="871"/>
                                                  </a:lnTo>
                                                  <a:lnTo>
                                                    <a:pt x="3982" y="824"/>
                                                  </a:lnTo>
                                                  <a:lnTo>
                                                    <a:pt x="4057" y="777"/>
                                                  </a:lnTo>
                                                  <a:lnTo>
                                                    <a:pt x="4135" y="729"/>
                                                  </a:lnTo>
                                                  <a:lnTo>
                                                    <a:pt x="4217" y="682"/>
                                                  </a:lnTo>
                                                  <a:lnTo>
                                                    <a:pt x="4302" y="637"/>
                                                  </a:lnTo>
                                                  <a:lnTo>
                                                    <a:pt x="4391" y="592"/>
                                                  </a:lnTo>
                                                  <a:lnTo>
                                                    <a:pt x="4484" y="548"/>
                                                  </a:lnTo>
                                                  <a:lnTo>
                                                    <a:pt x="4581" y="505"/>
                                                  </a:lnTo>
                                                  <a:lnTo>
                                                    <a:pt x="4681" y="463"/>
                                                  </a:lnTo>
                                                  <a:lnTo>
                                                    <a:pt x="4785" y="425"/>
                                                  </a:lnTo>
                                                  <a:lnTo>
                                                    <a:pt x="4893" y="388"/>
                                                  </a:lnTo>
                                                  <a:lnTo>
                                                    <a:pt x="4961" y="412"/>
                                                  </a:lnTo>
                                                  <a:lnTo>
                                                    <a:pt x="5027" y="438"/>
                                                  </a:lnTo>
                                                  <a:lnTo>
                                                    <a:pt x="5090" y="465"/>
                                                  </a:lnTo>
                                                  <a:lnTo>
                                                    <a:pt x="5152" y="491"/>
                                                  </a:lnTo>
                                                  <a:lnTo>
                                                    <a:pt x="5212" y="518"/>
                                                  </a:lnTo>
                                                  <a:lnTo>
                                                    <a:pt x="5270" y="546"/>
                                                  </a:lnTo>
                                                  <a:lnTo>
                                                    <a:pt x="5326" y="573"/>
                                                  </a:lnTo>
                                                  <a:lnTo>
                                                    <a:pt x="5381" y="600"/>
                                                  </a:lnTo>
                                                  <a:lnTo>
                                                    <a:pt x="5433" y="628"/>
                                                  </a:lnTo>
                                                  <a:lnTo>
                                                    <a:pt x="5482" y="654"/>
                                                  </a:lnTo>
                                                  <a:lnTo>
                                                    <a:pt x="5531" y="682"/>
                                                  </a:lnTo>
                                                  <a:lnTo>
                                                    <a:pt x="5577" y="709"/>
                                                  </a:lnTo>
                                                  <a:lnTo>
                                                    <a:pt x="5621" y="734"/>
                                                  </a:lnTo>
                                                  <a:lnTo>
                                                    <a:pt x="5663" y="760"/>
                                                  </a:lnTo>
                                                  <a:lnTo>
                                                    <a:pt x="5703" y="786"/>
                                                  </a:lnTo>
                                                  <a:lnTo>
                                                    <a:pt x="5741" y="810"/>
                                                  </a:lnTo>
                                                  <a:lnTo>
                                                    <a:pt x="5811" y="857"/>
                                                  </a:lnTo>
                                                  <a:lnTo>
                                                    <a:pt x="5872" y="899"/>
                                                  </a:lnTo>
                                                  <a:lnTo>
                                                    <a:pt x="5923" y="937"/>
                                                  </a:lnTo>
                                                  <a:lnTo>
                                                    <a:pt x="5966" y="969"/>
                                                  </a:lnTo>
                                                  <a:lnTo>
                                                    <a:pt x="6023" y="1017"/>
                                                  </a:lnTo>
                                                  <a:lnTo>
                                                    <a:pt x="6043" y="1033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gradFill flip="none" rotWithShape="1">
                                              <a:gsLst>
                                                <a:gs pos="0">
                                                  <a:schemeClr val="accent3">
                                                    <a:lumMod val="60000"/>
                                                    <a:lumOff val="40000"/>
                                                    <a:alpha val="65000"/>
                                                  </a:schemeClr>
                                                </a:gs>
                                                <a:gs pos="50000">
                                                  <a:schemeClr val="accent3">
                                                    <a:lumMod val="40000"/>
                                                    <a:lumOff val="60000"/>
                                                    <a:alpha val="45000"/>
                                                  </a:schemeClr>
                                                </a:gs>
                                                <a:gs pos="100000">
                                                  <a:schemeClr val="accent3">
                                                    <a:lumMod val="20000"/>
                                                    <a:lumOff val="80000"/>
                                                    <a:alpha val="18000"/>
                                                  </a:schemeClr>
                                                </a:gs>
                                              </a:gsLst>
                                              <a:lin ang="16200000" scaled="1"/>
                                              <a:tileRect/>
                                            </a:gra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161" name="Freeform 117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251184" y="4309863"/>
                                              <a:ext cx="950913" cy="416379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1561" y="297"/>
                                                </a:cxn>
                                                <a:cxn ang="0">
                                                  <a:pos x="1933" y="464"/>
                                                </a:cxn>
                                                <a:cxn ang="0">
                                                  <a:pos x="2246" y="664"/>
                                                </a:cxn>
                                                <a:cxn ang="0">
                                                  <a:pos x="2504" y="881"/>
                                                </a:cxn>
                                                <a:cxn ang="0">
                                                  <a:pos x="2711" y="1099"/>
                                                </a:cxn>
                                                <a:cxn ang="0">
                                                  <a:pos x="2555" y="1350"/>
                                                </a:cxn>
                                                <a:cxn ang="0">
                                                  <a:pos x="2174" y="1660"/>
                                                </a:cxn>
                                                <a:cxn ang="0">
                                                  <a:pos x="1912" y="1961"/>
                                                </a:cxn>
                                                <a:cxn ang="0">
                                                  <a:pos x="1752" y="2214"/>
                                                </a:cxn>
                                                <a:cxn ang="0">
                                                  <a:pos x="1658" y="2424"/>
                                                </a:cxn>
                                                <a:cxn ang="0">
                                                  <a:pos x="1738" y="2291"/>
                                                </a:cxn>
                                                <a:cxn ang="0">
                                                  <a:pos x="1894" y="2076"/>
                                                </a:cxn>
                                                <a:cxn ang="0">
                                                  <a:pos x="2141" y="1806"/>
                                                </a:cxn>
                                                <a:cxn ang="0">
                                                  <a:pos x="2487" y="1517"/>
                                                </a:cxn>
                                                <a:cxn ang="0">
                                                  <a:pos x="2887" y="1329"/>
                                                </a:cxn>
                                                <a:cxn ang="0">
                                                  <a:pos x="3062" y="1624"/>
                                                </a:cxn>
                                                <a:cxn ang="0">
                                                  <a:pos x="3091" y="1648"/>
                                                </a:cxn>
                                                <a:cxn ang="0">
                                                  <a:pos x="3042" y="1502"/>
                                                </a:cxn>
                                                <a:cxn ang="0">
                                                  <a:pos x="2936" y="1298"/>
                                                </a:cxn>
                                                <a:cxn ang="0">
                                                  <a:pos x="3116" y="1164"/>
                                                </a:cxn>
                                                <a:cxn ang="0">
                                                  <a:pos x="3385" y="1063"/>
                                                </a:cxn>
                                                <a:cxn ang="0">
                                                  <a:pos x="3761" y="962"/>
                                                </a:cxn>
                                                <a:cxn ang="0">
                                                  <a:pos x="4483" y="909"/>
                                                </a:cxn>
                                                <a:cxn ang="0">
                                                  <a:pos x="5086" y="1014"/>
                                                </a:cxn>
                                                <a:cxn ang="0">
                                                  <a:pos x="5550" y="1197"/>
                                                </a:cxn>
                                                <a:cxn ang="0">
                                                  <a:pos x="5857" y="1377"/>
                                                </a:cxn>
                                                <a:cxn ang="0">
                                                  <a:pos x="5980" y="1458"/>
                                                </a:cxn>
                                                <a:cxn ang="0">
                                                  <a:pos x="5820" y="1298"/>
                                                </a:cxn>
                                                <a:cxn ang="0">
                                                  <a:pos x="5485" y="1089"/>
                                                </a:cxn>
                                                <a:cxn ang="0">
                                                  <a:pos x="5002" y="903"/>
                                                </a:cxn>
                                                <a:cxn ang="0">
                                                  <a:pos x="4401" y="804"/>
                                                </a:cxn>
                                                <a:cxn ang="0">
                                                  <a:pos x="3708" y="863"/>
                                                </a:cxn>
                                                <a:cxn ang="0">
                                                  <a:pos x="3333" y="968"/>
                                                </a:cxn>
                                                <a:cxn ang="0">
                                                  <a:pos x="3059" y="1074"/>
                                                </a:cxn>
                                                <a:cxn ang="0">
                                                  <a:pos x="2827" y="1133"/>
                                                </a:cxn>
                                                <a:cxn ang="0">
                                                  <a:pos x="2632" y="896"/>
                                                </a:cxn>
                                                <a:cxn ang="0">
                                                  <a:pos x="2381" y="656"/>
                                                </a:cxn>
                                                <a:cxn ang="0">
                                                  <a:pos x="2074" y="433"/>
                                                </a:cxn>
                                                <a:cxn ang="0">
                                                  <a:pos x="1710" y="241"/>
                                                </a:cxn>
                                                <a:cxn ang="0">
                                                  <a:pos x="1285" y="99"/>
                                                </a:cxn>
                                                <a:cxn ang="0">
                                                  <a:pos x="804" y="18"/>
                                                </a:cxn>
                                                <a:cxn ang="0">
                                                  <a:pos x="532" y="1"/>
                                                </a:cxn>
                                                <a:cxn ang="0">
                                                  <a:pos x="295" y="5"/>
                                                </a:cxn>
                                                <a:cxn ang="0">
                                                  <a:pos x="126" y="15"/>
                                                </a:cxn>
                                                <a:cxn ang="0">
                                                  <a:pos x="42" y="27"/>
                                                </a:cxn>
                                                <a:cxn ang="0">
                                                  <a:pos x="2" y="80"/>
                                                </a:cxn>
                                                <a:cxn ang="0">
                                                  <a:pos x="5" y="117"/>
                                                </a:cxn>
                                                <a:cxn ang="0">
                                                  <a:pos x="11" y="127"/>
                                                </a:cxn>
                                                <a:cxn ang="0">
                                                  <a:pos x="56" y="133"/>
                                                </a:cxn>
                                                <a:cxn ang="0">
                                                  <a:pos x="185" y="115"/>
                                                </a:cxn>
                                                <a:cxn ang="0">
                                                  <a:pos x="432" y="105"/>
                                                </a:cxn>
                                                <a:cxn ang="0">
                                                  <a:pos x="703" y="115"/>
                                                </a:cxn>
                                                <a:cxn ang="0">
                                                  <a:pos x="978" y="148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5989" h="2433">
                                                  <a:moveTo>
                                                    <a:pt x="1204" y="192"/>
                                                  </a:moveTo>
                                                  <a:lnTo>
                                                    <a:pt x="1279" y="210"/>
                                                  </a:lnTo>
                                                  <a:lnTo>
                                                    <a:pt x="1352" y="229"/>
                                                  </a:lnTo>
                                                  <a:lnTo>
                                                    <a:pt x="1423" y="251"/>
                                                  </a:lnTo>
                                                  <a:lnTo>
                                                    <a:pt x="1493" y="272"/>
                                                  </a:lnTo>
                                                  <a:lnTo>
                                                    <a:pt x="1561" y="297"/>
                                                  </a:lnTo>
                                                  <a:lnTo>
                                                    <a:pt x="1628" y="322"/>
                                                  </a:lnTo>
                                                  <a:lnTo>
                                                    <a:pt x="1691" y="348"/>
                                                  </a:lnTo>
                                                  <a:lnTo>
                                                    <a:pt x="1755" y="376"/>
                                                  </a:lnTo>
                                                  <a:lnTo>
                                                    <a:pt x="1816" y="405"/>
                                                  </a:lnTo>
                                                  <a:lnTo>
                                                    <a:pt x="1875" y="435"/>
                                                  </a:lnTo>
                                                  <a:lnTo>
                                                    <a:pt x="1933" y="464"/>
                                                  </a:lnTo>
                                                  <a:lnTo>
                                                    <a:pt x="1989" y="496"/>
                                                  </a:lnTo>
                                                  <a:lnTo>
                                                    <a:pt x="2044" y="529"/>
                                                  </a:lnTo>
                                                  <a:lnTo>
                                                    <a:pt x="2097" y="562"/>
                                                  </a:lnTo>
                                                  <a:lnTo>
                                                    <a:pt x="2148" y="596"/>
                                                  </a:lnTo>
                                                  <a:lnTo>
                                                    <a:pt x="2198" y="630"/>
                                                  </a:lnTo>
                                                  <a:lnTo>
                                                    <a:pt x="2246" y="664"/>
                                                  </a:lnTo>
                                                  <a:lnTo>
                                                    <a:pt x="2293" y="699"/>
                                                  </a:lnTo>
                                                  <a:lnTo>
                                                    <a:pt x="2338" y="735"/>
                                                  </a:lnTo>
                                                  <a:lnTo>
                                                    <a:pt x="2382" y="771"/>
                                                  </a:lnTo>
                                                  <a:lnTo>
                                                    <a:pt x="2424" y="808"/>
                                                  </a:lnTo>
                                                  <a:lnTo>
                                                    <a:pt x="2464" y="844"/>
                                                  </a:lnTo>
                                                  <a:lnTo>
                                                    <a:pt x="2504" y="881"/>
                                                  </a:lnTo>
                                                  <a:lnTo>
                                                    <a:pt x="2542" y="917"/>
                                                  </a:lnTo>
                                                  <a:lnTo>
                                                    <a:pt x="2578" y="954"/>
                                                  </a:lnTo>
                                                  <a:lnTo>
                                                    <a:pt x="2613" y="990"/>
                                                  </a:lnTo>
                                                  <a:lnTo>
                                                    <a:pt x="2647" y="1027"/>
                                                  </a:lnTo>
                                                  <a:lnTo>
                                                    <a:pt x="2680" y="1063"/>
                                                  </a:lnTo>
                                                  <a:lnTo>
                                                    <a:pt x="2711" y="1099"/>
                                                  </a:lnTo>
                                                  <a:lnTo>
                                                    <a:pt x="2741" y="1133"/>
                                                  </a:lnTo>
                                                  <a:lnTo>
                                                    <a:pt x="2768" y="1168"/>
                                                  </a:lnTo>
                                                  <a:lnTo>
                                                    <a:pt x="2795" y="1203"/>
                                                  </a:lnTo>
                                                  <a:lnTo>
                                                    <a:pt x="2711" y="1250"/>
                                                  </a:lnTo>
                                                  <a:lnTo>
                                                    <a:pt x="2631" y="1300"/>
                                                  </a:lnTo>
                                                  <a:lnTo>
                                                    <a:pt x="2555" y="1350"/>
                                                  </a:lnTo>
                                                  <a:lnTo>
                                                    <a:pt x="2482" y="1400"/>
                                                  </a:lnTo>
                                                  <a:lnTo>
                                                    <a:pt x="2413" y="1452"/>
                                                  </a:lnTo>
                                                  <a:lnTo>
                                                    <a:pt x="2347" y="1504"/>
                                                  </a:lnTo>
                                                  <a:lnTo>
                                                    <a:pt x="2286" y="1555"/>
                                                  </a:lnTo>
                                                  <a:lnTo>
                                                    <a:pt x="2228" y="1608"/>
                                                  </a:lnTo>
                                                  <a:lnTo>
                                                    <a:pt x="2174" y="1660"/>
                                                  </a:lnTo>
                                                  <a:lnTo>
                                                    <a:pt x="2123" y="1711"/>
                                                  </a:lnTo>
                                                  <a:lnTo>
                                                    <a:pt x="2074" y="1763"/>
                                                  </a:lnTo>
                                                  <a:lnTo>
                                                    <a:pt x="2029" y="1814"/>
                                                  </a:lnTo>
                                                  <a:lnTo>
                                                    <a:pt x="1987" y="1863"/>
                                                  </a:lnTo>
                                                  <a:lnTo>
                                                    <a:pt x="1948" y="1912"/>
                                                  </a:lnTo>
                                                  <a:lnTo>
                                                    <a:pt x="1912" y="1961"/>
                                                  </a:lnTo>
                                                  <a:lnTo>
                                                    <a:pt x="1879" y="2007"/>
                                                  </a:lnTo>
                                                  <a:lnTo>
                                                    <a:pt x="1848" y="2052"/>
                                                  </a:lnTo>
                                                  <a:lnTo>
                                                    <a:pt x="1821" y="2095"/>
                                                  </a:lnTo>
                                                  <a:lnTo>
                                                    <a:pt x="1795" y="2137"/>
                                                  </a:lnTo>
                                                  <a:lnTo>
                                                    <a:pt x="1772" y="2176"/>
                                                  </a:lnTo>
                                                  <a:lnTo>
                                                    <a:pt x="1752" y="2214"/>
                                                  </a:lnTo>
                                                  <a:lnTo>
                                                    <a:pt x="1733" y="2249"/>
                                                  </a:lnTo>
                                                  <a:lnTo>
                                                    <a:pt x="1717" y="2282"/>
                                                  </a:lnTo>
                                                  <a:lnTo>
                                                    <a:pt x="1703" y="2312"/>
                                                  </a:lnTo>
                                                  <a:lnTo>
                                                    <a:pt x="1681" y="2362"/>
                                                  </a:lnTo>
                                                  <a:lnTo>
                                                    <a:pt x="1666" y="2400"/>
                                                  </a:lnTo>
                                                  <a:lnTo>
                                                    <a:pt x="1658" y="2424"/>
                                                  </a:lnTo>
                                                  <a:lnTo>
                                                    <a:pt x="1654" y="2433"/>
                                                  </a:lnTo>
                                                  <a:lnTo>
                                                    <a:pt x="1659" y="2424"/>
                                                  </a:lnTo>
                                                  <a:lnTo>
                                                    <a:pt x="1670" y="2402"/>
                                                  </a:lnTo>
                                                  <a:lnTo>
                                                    <a:pt x="1690" y="2367"/>
                                                  </a:lnTo>
                                                  <a:lnTo>
                                                    <a:pt x="1719" y="2319"/>
                                                  </a:lnTo>
                                                  <a:lnTo>
                                                    <a:pt x="1738" y="2291"/>
                                                  </a:lnTo>
                                                  <a:lnTo>
                                                    <a:pt x="1757" y="2260"/>
                                                  </a:lnTo>
                                                  <a:lnTo>
                                                    <a:pt x="1780" y="2227"/>
                                                  </a:lnTo>
                                                  <a:lnTo>
                                                    <a:pt x="1804" y="2193"/>
                                                  </a:lnTo>
                                                  <a:lnTo>
                                                    <a:pt x="1832" y="2156"/>
                                                  </a:lnTo>
                                                  <a:lnTo>
                                                    <a:pt x="1862" y="2117"/>
                                                  </a:lnTo>
                                                  <a:lnTo>
                                                    <a:pt x="1894" y="2076"/>
                                                  </a:lnTo>
                                                  <a:lnTo>
                                                    <a:pt x="1929" y="2033"/>
                                                  </a:lnTo>
                                                  <a:lnTo>
                                                    <a:pt x="1965" y="1990"/>
                                                  </a:lnTo>
                                                  <a:lnTo>
                                                    <a:pt x="2006" y="1945"/>
                                                  </a:lnTo>
                                                  <a:lnTo>
                                                    <a:pt x="2048" y="1900"/>
                                                  </a:lnTo>
                                                  <a:lnTo>
                                                    <a:pt x="2093" y="1853"/>
                                                  </a:lnTo>
                                                  <a:lnTo>
                                                    <a:pt x="2141" y="1806"/>
                                                  </a:lnTo>
                                                  <a:lnTo>
                                                    <a:pt x="2191" y="1758"/>
                                                  </a:lnTo>
                                                  <a:lnTo>
                                                    <a:pt x="2245" y="1710"/>
                                                  </a:lnTo>
                                                  <a:lnTo>
                                                    <a:pt x="2301" y="1662"/>
                                                  </a:lnTo>
                                                  <a:lnTo>
                                                    <a:pt x="2361" y="1614"/>
                                                  </a:lnTo>
                                                  <a:lnTo>
                                                    <a:pt x="2422" y="1565"/>
                                                  </a:lnTo>
                                                  <a:lnTo>
                                                    <a:pt x="2487" y="1517"/>
                                                  </a:lnTo>
                                                  <a:lnTo>
                                                    <a:pt x="2556" y="1469"/>
                                                  </a:lnTo>
                                                  <a:lnTo>
                                                    <a:pt x="2627" y="1423"/>
                                                  </a:lnTo>
                                                  <a:lnTo>
                                                    <a:pt x="2701" y="1377"/>
                                                  </a:lnTo>
                                                  <a:lnTo>
                                                    <a:pt x="2778" y="1331"/>
                                                  </a:lnTo>
                                                  <a:lnTo>
                                                    <a:pt x="2858" y="1287"/>
                                                  </a:lnTo>
                                                  <a:lnTo>
                                                    <a:pt x="2887" y="1329"/>
                                                  </a:lnTo>
                                                  <a:lnTo>
                                                    <a:pt x="2915" y="1370"/>
                                                  </a:lnTo>
                                                  <a:lnTo>
                                                    <a:pt x="2941" y="1411"/>
                                                  </a:lnTo>
                                                  <a:lnTo>
                                                    <a:pt x="2964" y="1447"/>
                                                  </a:lnTo>
                                                  <a:lnTo>
                                                    <a:pt x="3004" y="1516"/>
                                                  </a:lnTo>
                                                  <a:lnTo>
                                                    <a:pt x="3037" y="1576"/>
                                                  </a:lnTo>
                                                  <a:lnTo>
                                                    <a:pt x="3062" y="1624"/>
                                                  </a:lnTo>
                                                  <a:lnTo>
                                                    <a:pt x="3078" y="1660"/>
                                                  </a:lnTo>
                                                  <a:lnTo>
                                                    <a:pt x="3089" y="1682"/>
                                                  </a:lnTo>
                                                  <a:lnTo>
                                                    <a:pt x="3092" y="1691"/>
                                                  </a:lnTo>
                                                  <a:lnTo>
                                                    <a:pt x="3093" y="1678"/>
                                                  </a:lnTo>
                                                  <a:lnTo>
                                                    <a:pt x="3093" y="1664"/>
                                                  </a:lnTo>
                                                  <a:lnTo>
                                                    <a:pt x="3091" y="1648"/>
                                                  </a:lnTo>
                                                  <a:lnTo>
                                                    <a:pt x="3087" y="1628"/>
                                                  </a:lnTo>
                                                  <a:lnTo>
                                                    <a:pt x="3081" y="1607"/>
                                                  </a:lnTo>
                                                  <a:lnTo>
                                                    <a:pt x="3074" y="1583"/>
                                                  </a:lnTo>
                                                  <a:lnTo>
                                                    <a:pt x="3065" y="1558"/>
                                                  </a:lnTo>
                                                  <a:lnTo>
                                                    <a:pt x="3055" y="1531"/>
                                                  </a:lnTo>
                                                  <a:lnTo>
                                                    <a:pt x="3042" y="1502"/>
                                                  </a:lnTo>
                                                  <a:lnTo>
                                                    <a:pt x="3029" y="1471"/>
                                                  </a:lnTo>
                                                  <a:lnTo>
                                                    <a:pt x="3014" y="1439"/>
                                                  </a:lnTo>
                                                  <a:lnTo>
                                                    <a:pt x="2996" y="1405"/>
                                                  </a:lnTo>
                                                  <a:lnTo>
                                                    <a:pt x="2978" y="1370"/>
                                                  </a:lnTo>
                                                  <a:lnTo>
                                                    <a:pt x="2957" y="1335"/>
                                                  </a:lnTo>
                                                  <a:lnTo>
                                                    <a:pt x="2936" y="1298"/>
                                                  </a:lnTo>
                                                  <a:lnTo>
                                                    <a:pt x="2912" y="1259"/>
                                                  </a:lnTo>
                                                  <a:lnTo>
                                                    <a:pt x="2951" y="1239"/>
                                                  </a:lnTo>
                                                  <a:lnTo>
                                                    <a:pt x="2991" y="1220"/>
                                                  </a:lnTo>
                                                  <a:lnTo>
                                                    <a:pt x="3032" y="1201"/>
                                                  </a:lnTo>
                                                  <a:lnTo>
                                                    <a:pt x="3074" y="1183"/>
                                                  </a:lnTo>
                                                  <a:lnTo>
                                                    <a:pt x="3116" y="1164"/>
                                                  </a:lnTo>
                                                  <a:lnTo>
                                                    <a:pt x="3159" y="1146"/>
                                                  </a:lnTo>
                                                  <a:lnTo>
                                                    <a:pt x="3204" y="1128"/>
                                                  </a:lnTo>
                                                  <a:lnTo>
                                                    <a:pt x="3248" y="1112"/>
                                                  </a:lnTo>
                                                  <a:lnTo>
                                                    <a:pt x="3293" y="1094"/>
                                                  </a:lnTo>
                                                  <a:lnTo>
                                                    <a:pt x="3339" y="1079"/>
                                                  </a:lnTo>
                                                  <a:lnTo>
                                                    <a:pt x="3385" y="1063"/>
                                                  </a:lnTo>
                                                  <a:lnTo>
                                                    <a:pt x="3434" y="1047"/>
                                                  </a:lnTo>
                                                  <a:lnTo>
                                                    <a:pt x="3481" y="1033"/>
                                                  </a:lnTo>
                                                  <a:lnTo>
                                                    <a:pt x="3530" y="1018"/>
                                                  </a:lnTo>
                                                  <a:lnTo>
                                                    <a:pt x="3580" y="1005"/>
                                                  </a:lnTo>
                                                  <a:lnTo>
                                                    <a:pt x="3631" y="992"/>
                                                  </a:lnTo>
                                                  <a:lnTo>
                                                    <a:pt x="3761" y="962"/>
                                                  </a:lnTo>
                                                  <a:lnTo>
                                                    <a:pt x="3888" y="938"/>
                                                  </a:lnTo>
                                                  <a:lnTo>
                                                    <a:pt x="4014" y="922"/>
                                                  </a:lnTo>
                                                  <a:lnTo>
                                                    <a:pt x="4136" y="911"/>
                                                  </a:lnTo>
                                                  <a:lnTo>
                                                    <a:pt x="4255" y="906"/>
                                                  </a:lnTo>
                                                  <a:lnTo>
                                                    <a:pt x="4371" y="905"/>
                                                  </a:lnTo>
                                                  <a:lnTo>
                                                    <a:pt x="4483" y="909"/>
                                                  </a:lnTo>
                                                  <a:lnTo>
                                                    <a:pt x="4593" y="918"/>
                                                  </a:lnTo>
                                                  <a:lnTo>
                                                    <a:pt x="4698" y="930"/>
                                                  </a:lnTo>
                                                  <a:lnTo>
                                                    <a:pt x="4801" y="947"/>
                                                  </a:lnTo>
                                                  <a:lnTo>
                                                    <a:pt x="4899" y="966"/>
                                                  </a:lnTo>
                                                  <a:lnTo>
                                                    <a:pt x="4995" y="989"/>
                                                  </a:lnTo>
                                                  <a:lnTo>
                                                    <a:pt x="5086" y="1014"/>
                                                  </a:lnTo>
                                                  <a:lnTo>
                                                    <a:pt x="5174" y="1041"/>
                                                  </a:lnTo>
                                                  <a:lnTo>
                                                    <a:pt x="5257" y="1070"/>
                                                  </a:lnTo>
                                                  <a:lnTo>
                                                    <a:pt x="5337" y="1101"/>
                                                  </a:lnTo>
                                                  <a:lnTo>
                                                    <a:pt x="5413" y="1132"/>
                                                  </a:lnTo>
                                                  <a:lnTo>
                                                    <a:pt x="5484" y="1164"/>
                                                  </a:lnTo>
                                                  <a:lnTo>
                                                    <a:pt x="5550" y="1197"/>
                                                  </a:lnTo>
                                                  <a:lnTo>
                                                    <a:pt x="5613" y="1229"/>
                                                  </a:lnTo>
                                                  <a:lnTo>
                                                    <a:pt x="5671" y="1261"/>
                                                  </a:lnTo>
                                                  <a:lnTo>
                                                    <a:pt x="5725" y="1291"/>
                                                  </a:lnTo>
                                                  <a:lnTo>
                                                    <a:pt x="5773" y="1322"/>
                                                  </a:lnTo>
                                                  <a:lnTo>
                                                    <a:pt x="5817" y="1350"/>
                                                  </a:lnTo>
                                                  <a:lnTo>
                                                    <a:pt x="5857" y="1377"/>
                                                  </a:lnTo>
                                                  <a:lnTo>
                                                    <a:pt x="5891" y="1400"/>
                                                  </a:lnTo>
                                                  <a:lnTo>
                                                    <a:pt x="5921" y="1422"/>
                                                  </a:lnTo>
                                                  <a:lnTo>
                                                    <a:pt x="5945" y="1440"/>
                                                  </a:lnTo>
                                                  <a:lnTo>
                                                    <a:pt x="5977" y="1466"/>
                                                  </a:lnTo>
                                                  <a:lnTo>
                                                    <a:pt x="5989" y="1475"/>
                                                  </a:lnTo>
                                                  <a:lnTo>
                                                    <a:pt x="5980" y="1458"/>
                                                  </a:lnTo>
                                                  <a:lnTo>
                                                    <a:pt x="5967" y="1437"/>
                                                  </a:lnTo>
                                                  <a:lnTo>
                                                    <a:pt x="5949" y="1414"/>
                                                  </a:lnTo>
                                                  <a:lnTo>
                                                    <a:pt x="5924" y="1388"/>
                                                  </a:lnTo>
                                                  <a:lnTo>
                                                    <a:pt x="5894" y="1359"/>
                                                  </a:lnTo>
                                                  <a:lnTo>
                                                    <a:pt x="5859" y="1329"/>
                                                  </a:lnTo>
                                                  <a:lnTo>
                                                    <a:pt x="5820" y="1298"/>
                                                  </a:lnTo>
                                                  <a:lnTo>
                                                    <a:pt x="5775" y="1264"/>
                                                  </a:lnTo>
                                                  <a:lnTo>
                                                    <a:pt x="5726" y="1230"/>
                                                  </a:lnTo>
                                                  <a:lnTo>
                                                    <a:pt x="5672" y="1195"/>
                                                  </a:lnTo>
                                                  <a:lnTo>
                                                    <a:pt x="5614" y="1160"/>
                                                  </a:lnTo>
                                                  <a:lnTo>
                                                    <a:pt x="5551" y="1124"/>
                                                  </a:lnTo>
                                                  <a:lnTo>
                                                    <a:pt x="5485" y="1089"/>
                                                  </a:lnTo>
                                                  <a:lnTo>
                                                    <a:pt x="5414" y="1055"/>
                                                  </a:lnTo>
                                                  <a:lnTo>
                                                    <a:pt x="5339" y="1022"/>
                                                  </a:lnTo>
                                                  <a:lnTo>
                                                    <a:pt x="5260" y="989"/>
                                                  </a:lnTo>
                                                  <a:lnTo>
                                                    <a:pt x="5178" y="958"/>
                                                  </a:lnTo>
                                                  <a:lnTo>
                                                    <a:pt x="5091" y="929"/>
                                                  </a:lnTo>
                                                  <a:lnTo>
                                                    <a:pt x="5002" y="903"/>
                                                  </a:lnTo>
                                                  <a:lnTo>
                                                    <a:pt x="4910" y="878"/>
                                                  </a:lnTo>
                                                  <a:lnTo>
                                                    <a:pt x="4813" y="856"/>
                                                  </a:lnTo>
                                                  <a:lnTo>
                                                    <a:pt x="4715" y="838"/>
                                                  </a:lnTo>
                                                  <a:lnTo>
                                                    <a:pt x="4613" y="822"/>
                                                  </a:lnTo>
                                                  <a:lnTo>
                                                    <a:pt x="4508" y="811"/>
                                                  </a:lnTo>
                                                  <a:lnTo>
                                                    <a:pt x="4401" y="804"/>
                                                  </a:lnTo>
                                                  <a:lnTo>
                                                    <a:pt x="4291" y="801"/>
                                                  </a:lnTo>
                                                  <a:lnTo>
                                                    <a:pt x="4179" y="803"/>
                                                  </a:lnTo>
                                                  <a:lnTo>
                                                    <a:pt x="4064" y="809"/>
                                                  </a:lnTo>
                                                  <a:lnTo>
                                                    <a:pt x="3947" y="821"/>
                                                  </a:lnTo>
                                                  <a:lnTo>
                                                    <a:pt x="3829" y="839"/>
                                                  </a:lnTo>
                                                  <a:lnTo>
                                                    <a:pt x="3708" y="863"/>
                                                  </a:lnTo>
                                                  <a:lnTo>
                                                    <a:pt x="3585" y="891"/>
                                                  </a:lnTo>
                                                  <a:lnTo>
                                                    <a:pt x="3533" y="906"/>
                                                  </a:lnTo>
                                                  <a:lnTo>
                                                    <a:pt x="3482" y="921"/>
                                                  </a:lnTo>
                                                  <a:lnTo>
                                                    <a:pt x="3431" y="936"/>
                                                  </a:lnTo>
                                                  <a:lnTo>
                                                    <a:pt x="3381" y="952"/>
                                                  </a:lnTo>
                                                  <a:lnTo>
                                                    <a:pt x="3333" y="968"/>
                                                  </a:lnTo>
                                                  <a:lnTo>
                                                    <a:pt x="3285" y="985"/>
                                                  </a:lnTo>
                                                  <a:lnTo>
                                                    <a:pt x="3238" y="1002"/>
                                                  </a:lnTo>
                                                  <a:lnTo>
                                                    <a:pt x="3192" y="1020"/>
                                                  </a:lnTo>
                                                  <a:lnTo>
                                                    <a:pt x="3147" y="1037"/>
                                                  </a:lnTo>
                                                  <a:lnTo>
                                                    <a:pt x="3103" y="1055"/>
                                                  </a:lnTo>
                                                  <a:lnTo>
                                                    <a:pt x="3059" y="1074"/>
                                                  </a:lnTo>
                                                  <a:lnTo>
                                                    <a:pt x="3017" y="1093"/>
                                                  </a:lnTo>
                                                  <a:lnTo>
                                                    <a:pt x="2975" y="1112"/>
                                                  </a:lnTo>
                                                  <a:lnTo>
                                                    <a:pt x="2934" y="1132"/>
                                                  </a:lnTo>
                                                  <a:lnTo>
                                                    <a:pt x="2894" y="1152"/>
                                                  </a:lnTo>
                                                  <a:lnTo>
                                                    <a:pt x="2853" y="1172"/>
                                                  </a:lnTo>
                                                  <a:lnTo>
                                                    <a:pt x="2827" y="1133"/>
                                                  </a:lnTo>
                                                  <a:lnTo>
                                                    <a:pt x="2798" y="1095"/>
                                                  </a:lnTo>
                                                  <a:lnTo>
                                                    <a:pt x="2768" y="1055"/>
                                                  </a:lnTo>
                                                  <a:lnTo>
                                                    <a:pt x="2736" y="1016"/>
                                                  </a:lnTo>
                                                  <a:lnTo>
                                                    <a:pt x="2703" y="976"/>
                                                  </a:lnTo>
                                                  <a:lnTo>
                                                    <a:pt x="2668" y="936"/>
                                                  </a:lnTo>
                                                  <a:lnTo>
                                                    <a:pt x="2632" y="896"/>
                                                  </a:lnTo>
                                                  <a:lnTo>
                                                    <a:pt x="2594" y="856"/>
                                                  </a:lnTo>
                                                  <a:lnTo>
                                                    <a:pt x="2555" y="815"/>
                                                  </a:lnTo>
                                                  <a:lnTo>
                                                    <a:pt x="2514" y="775"/>
                                                  </a:lnTo>
                                                  <a:lnTo>
                                                    <a:pt x="2472" y="735"/>
                                                  </a:lnTo>
                                                  <a:lnTo>
                                                    <a:pt x="2427" y="696"/>
                                                  </a:lnTo>
                                                  <a:lnTo>
                                                    <a:pt x="2381" y="656"/>
                                                  </a:lnTo>
                                                  <a:lnTo>
                                                    <a:pt x="2334" y="617"/>
                                                  </a:lnTo>
                                                  <a:lnTo>
                                                    <a:pt x="2286" y="579"/>
                                                  </a:lnTo>
                                                  <a:lnTo>
                                                    <a:pt x="2235" y="541"/>
                                                  </a:lnTo>
                                                  <a:lnTo>
                                                    <a:pt x="2183" y="504"/>
                                                  </a:lnTo>
                                                  <a:lnTo>
                                                    <a:pt x="2130" y="467"/>
                                                  </a:lnTo>
                                                  <a:lnTo>
                                                    <a:pt x="2074" y="433"/>
                                                  </a:lnTo>
                                                  <a:lnTo>
                                                    <a:pt x="2018" y="398"/>
                                                  </a:lnTo>
                                                  <a:lnTo>
                                                    <a:pt x="1959" y="364"/>
                                                  </a:lnTo>
                                                  <a:lnTo>
                                                    <a:pt x="1900" y="331"/>
                                                  </a:lnTo>
                                                  <a:lnTo>
                                                    <a:pt x="1838" y="299"/>
                                                  </a:lnTo>
                                                  <a:lnTo>
                                                    <a:pt x="1775" y="269"/>
                                                  </a:lnTo>
                                                  <a:lnTo>
                                                    <a:pt x="1710" y="241"/>
                                                  </a:lnTo>
                                                  <a:lnTo>
                                                    <a:pt x="1643" y="213"/>
                                                  </a:lnTo>
                                                  <a:lnTo>
                                                    <a:pt x="1574" y="187"/>
                                                  </a:lnTo>
                                                  <a:lnTo>
                                                    <a:pt x="1505" y="163"/>
                                                  </a:lnTo>
                                                  <a:lnTo>
                                                    <a:pt x="1434" y="140"/>
                                                  </a:lnTo>
                                                  <a:lnTo>
                                                    <a:pt x="1360" y="118"/>
                                                  </a:lnTo>
                                                  <a:lnTo>
                                                    <a:pt x="1285" y="99"/>
                                                  </a:lnTo>
                                                  <a:lnTo>
                                                    <a:pt x="1209" y="82"/>
                                                  </a:lnTo>
                                                  <a:lnTo>
                                                    <a:pt x="1120" y="64"/>
                                                  </a:lnTo>
                                                  <a:lnTo>
                                                    <a:pt x="1030" y="49"/>
                                                  </a:lnTo>
                                                  <a:lnTo>
                                                    <a:pt x="940" y="34"/>
                                                  </a:lnTo>
                                                  <a:lnTo>
                                                    <a:pt x="850" y="23"/>
                                                  </a:lnTo>
                                                  <a:lnTo>
                                                    <a:pt x="804" y="18"/>
                                                  </a:lnTo>
                                                  <a:lnTo>
                                                    <a:pt x="759" y="14"/>
                                                  </a:lnTo>
                                                  <a:lnTo>
                                                    <a:pt x="714" y="11"/>
                                                  </a:lnTo>
                                                  <a:lnTo>
                                                    <a:pt x="669" y="7"/>
                                                  </a:lnTo>
                                                  <a:lnTo>
                                                    <a:pt x="624" y="5"/>
                                                  </a:lnTo>
                                                  <a:lnTo>
                                                    <a:pt x="579" y="3"/>
                                                  </a:lnTo>
                                                  <a:lnTo>
                                                    <a:pt x="532" y="1"/>
                                                  </a:lnTo>
                                                  <a:lnTo>
                                                    <a:pt x="487" y="0"/>
                                                  </a:lnTo>
                                                  <a:lnTo>
                                                    <a:pt x="449" y="0"/>
                                                  </a:lnTo>
                                                  <a:lnTo>
                                                    <a:pt x="410" y="0"/>
                                                  </a:lnTo>
                                                  <a:lnTo>
                                                    <a:pt x="372" y="1"/>
                                                  </a:lnTo>
                                                  <a:lnTo>
                                                    <a:pt x="333" y="4"/>
                                                  </a:lnTo>
                                                  <a:lnTo>
                                                    <a:pt x="295" y="5"/>
                                                  </a:lnTo>
                                                  <a:lnTo>
                                                    <a:pt x="256" y="8"/>
                                                  </a:lnTo>
                                                  <a:lnTo>
                                                    <a:pt x="218" y="10"/>
                                                  </a:lnTo>
                                                  <a:lnTo>
                                                    <a:pt x="180" y="13"/>
                                                  </a:lnTo>
                                                  <a:lnTo>
                                                    <a:pt x="164" y="14"/>
                                                  </a:lnTo>
                                                  <a:lnTo>
                                                    <a:pt x="145" y="15"/>
                                                  </a:lnTo>
                                                  <a:lnTo>
                                                    <a:pt x="126" y="15"/>
                                                  </a:lnTo>
                                                  <a:lnTo>
                                                    <a:pt x="105" y="16"/>
                                                  </a:lnTo>
                                                  <a:lnTo>
                                                    <a:pt x="85" y="18"/>
                                                  </a:lnTo>
                                                  <a:lnTo>
                                                    <a:pt x="66" y="20"/>
                                                  </a:lnTo>
                                                  <a:lnTo>
                                                    <a:pt x="57" y="22"/>
                                                  </a:lnTo>
                                                  <a:lnTo>
                                                    <a:pt x="49" y="24"/>
                                                  </a:lnTo>
                                                  <a:lnTo>
                                                    <a:pt x="42" y="27"/>
                                                  </a:lnTo>
                                                  <a:lnTo>
                                                    <a:pt x="34" y="30"/>
                                                  </a:lnTo>
                                                  <a:lnTo>
                                                    <a:pt x="26" y="36"/>
                                                  </a:lnTo>
                                                  <a:lnTo>
                                                    <a:pt x="18" y="46"/>
                                                  </a:lnTo>
                                                  <a:lnTo>
                                                    <a:pt x="11" y="56"/>
                                                  </a:lnTo>
                                                  <a:lnTo>
                                                    <a:pt x="6" y="68"/>
                                                  </a:lnTo>
                                                  <a:lnTo>
                                                    <a:pt x="2" y="80"/>
                                                  </a:lnTo>
                                                  <a:lnTo>
                                                    <a:pt x="0" y="93"/>
                                                  </a:lnTo>
                                                  <a:lnTo>
                                                    <a:pt x="0" y="99"/>
                                                  </a:lnTo>
                                                  <a:lnTo>
                                                    <a:pt x="1" y="105"/>
                                                  </a:lnTo>
                                                  <a:lnTo>
                                                    <a:pt x="2" y="111"/>
                                                  </a:lnTo>
                                                  <a:lnTo>
                                                    <a:pt x="4" y="116"/>
                                                  </a:lnTo>
                                                  <a:lnTo>
                                                    <a:pt x="5" y="117"/>
                                                  </a:lnTo>
                                                  <a:lnTo>
                                                    <a:pt x="5" y="119"/>
                                                  </a:lnTo>
                                                  <a:lnTo>
                                                    <a:pt x="6" y="121"/>
                                                  </a:lnTo>
                                                  <a:lnTo>
                                                    <a:pt x="7" y="123"/>
                                                  </a:lnTo>
                                                  <a:lnTo>
                                                    <a:pt x="8" y="124"/>
                                                  </a:lnTo>
                                                  <a:lnTo>
                                                    <a:pt x="10" y="126"/>
                                                  </a:lnTo>
                                                  <a:lnTo>
                                                    <a:pt x="11" y="127"/>
                                                  </a:lnTo>
                                                  <a:lnTo>
                                                    <a:pt x="12" y="128"/>
                                                  </a:lnTo>
                                                  <a:lnTo>
                                                    <a:pt x="17" y="131"/>
                                                  </a:lnTo>
                                                  <a:lnTo>
                                                    <a:pt x="22" y="133"/>
                                                  </a:lnTo>
                                                  <a:lnTo>
                                                    <a:pt x="29" y="134"/>
                                                  </a:lnTo>
                                                  <a:lnTo>
                                                    <a:pt x="38" y="134"/>
                                                  </a:lnTo>
                                                  <a:lnTo>
                                                    <a:pt x="56" y="133"/>
                                                  </a:lnTo>
                                                  <a:lnTo>
                                                    <a:pt x="77" y="131"/>
                                                  </a:lnTo>
                                                  <a:lnTo>
                                                    <a:pt x="96" y="127"/>
                                                  </a:lnTo>
                                                  <a:lnTo>
                                                    <a:pt x="116" y="124"/>
                                                  </a:lnTo>
                                                  <a:lnTo>
                                                    <a:pt x="132" y="121"/>
                                                  </a:lnTo>
                                                  <a:lnTo>
                                                    <a:pt x="144" y="118"/>
                                                  </a:lnTo>
                                                  <a:lnTo>
                                                    <a:pt x="185" y="115"/>
                                                  </a:lnTo>
                                                  <a:lnTo>
                                                    <a:pt x="226" y="112"/>
                                                  </a:lnTo>
                                                  <a:lnTo>
                                                    <a:pt x="268" y="109"/>
                                                  </a:lnTo>
                                                  <a:lnTo>
                                                    <a:pt x="309" y="107"/>
                                                  </a:lnTo>
                                                  <a:lnTo>
                                                    <a:pt x="350" y="106"/>
                                                  </a:lnTo>
                                                  <a:lnTo>
                                                    <a:pt x="391" y="105"/>
                                                  </a:lnTo>
                                                  <a:lnTo>
                                                    <a:pt x="432" y="105"/>
                                                  </a:lnTo>
                                                  <a:lnTo>
                                                    <a:pt x="473" y="105"/>
                                                  </a:lnTo>
                                                  <a:lnTo>
                                                    <a:pt x="519" y="106"/>
                                                  </a:lnTo>
                                                  <a:lnTo>
                                                    <a:pt x="565" y="107"/>
                                                  </a:lnTo>
                                                  <a:lnTo>
                                                    <a:pt x="611" y="109"/>
                                                  </a:lnTo>
                                                  <a:lnTo>
                                                    <a:pt x="658" y="112"/>
                                                  </a:lnTo>
                                                  <a:lnTo>
                                                    <a:pt x="703" y="115"/>
                                                  </a:lnTo>
                                                  <a:lnTo>
                                                    <a:pt x="749" y="119"/>
                                                  </a:lnTo>
                                                  <a:lnTo>
                                                    <a:pt x="795" y="124"/>
                                                  </a:lnTo>
                                                  <a:lnTo>
                                                    <a:pt x="840" y="129"/>
                                                  </a:lnTo>
                                                  <a:lnTo>
                                                    <a:pt x="887" y="135"/>
                                                  </a:lnTo>
                                                  <a:lnTo>
                                                    <a:pt x="932" y="141"/>
                                                  </a:lnTo>
                                                  <a:lnTo>
                                                    <a:pt x="978" y="148"/>
                                                  </a:lnTo>
                                                  <a:lnTo>
                                                    <a:pt x="1023" y="155"/>
                                                  </a:lnTo>
                                                  <a:lnTo>
                                                    <a:pt x="1068" y="164"/>
                                                  </a:lnTo>
                                                  <a:lnTo>
                                                    <a:pt x="1113" y="173"/>
                                                  </a:lnTo>
                                                  <a:lnTo>
                                                    <a:pt x="1159" y="182"/>
                                                  </a:lnTo>
                                                  <a:lnTo>
                                                    <a:pt x="1204" y="192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gradFill flip="none" rotWithShape="1">
                                              <a:gsLst>
                                                <a:gs pos="0">
                                                  <a:schemeClr val="accent3">
                                                    <a:lumMod val="60000"/>
                                                    <a:lumOff val="40000"/>
                                                    <a:alpha val="65000"/>
                                                  </a:schemeClr>
                                                </a:gs>
                                                <a:gs pos="50000">
                                                  <a:schemeClr val="accent3">
                                                    <a:lumMod val="40000"/>
                                                    <a:lumOff val="60000"/>
                                                    <a:alpha val="45000"/>
                                                  </a:schemeClr>
                                                </a:gs>
                                                <a:gs pos="100000">
                                                  <a:schemeClr val="accent3">
                                                    <a:lumMod val="20000"/>
                                                    <a:lumOff val="80000"/>
                                                    <a:alpha val="18000"/>
                                                  </a:schemeClr>
                                                </a:gs>
                                              </a:gsLst>
                                              <a:lin ang="16200000" scaled="1"/>
                                              <a:tileRect/>
                                            </a:gra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162" name="Freeform 118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856022" y="3782107"/>
                                              <a:ext cx="577850" cy="166209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3" y="962"/>
                                                </a:cxn>
                                                <a:cxn ang="0">
                                                  <a:pos x="21" y="922"/>
                                                </a:cxn>
                                                <a:cxn ang="0">
                                                  <a:pos x="44" y="880"/>
                                                </a:cxn>
                                                <a:cxn ang="0">
                                                  <a:pos x="77" y="828"/>
                                                </a:cxn>
                                                <a:cxn ang="0">
                                                  <a:pos x="122" y="766"/>
                                                </a:cxn>
                                                <a:cxn ang="0">
                                                  <a:pos x="179" y="698"/>
                                                </a:cxn>
                                                <a:cxn ang="0">
                                                  <a:pos x="250" y="624"/>
                                                </a:cxn>
                                                <a:cxn ang="0">
                                                  <a:pos x="336" y="547"/>
                                                </a:cxn>
                                                <a:cxn ang="0">
                                                  <a:pos x="439" y="468"/>
                                                </a:cxn>
                                                <a:cxn ang="0">
                                                  <a:pos x="559" y="389"/>
                                                </a:cxn>
                                                <a:cxn ang="0">
                                                  <a:pos x="696" y="312"/>
                                                </a:cxn>
                                                <a:cxn ang="0">
                                                  <a:pos x="855" y="239"/>
                                                </a:cxn>
                                                <a:cxn ang="0">
                                                  <a:pos x="1035" y="170"/>
                                                </a:cxn>
                                                <a:cxn ang="0">
                                                  <a:pos x="1237" y="110"/>
                                                </a:cxn>
                                                <a:cxn ang="0">
                                                  <a:pos x="1462" y="58"/>
                                                </a:cxn>
                                                <a:cxn ang="0">
                                                  <a:pos x="1687" y="21"/>
                                                </a:cxn>
                                                <a:cxn ang="0">
                                                  <a:pos x="1888" y="3"/>
                                                </a:cxn>
                                                <a:cxn ang="0">
                                                  <a:pos x="2083" y="0"/>
                                                </a:cxn>
                                                <a:cxn ang="0">
                                                  <a:pos x="2271" y="8"/>
                                                </a:cxn>
                                                <a:cxn ang="0">
                                                  <a:pos x="2452" y="28"/>
                                                </a:cxn>
                                                <a:cxn ang="0">
                                                  <a:pos x="2622" y="57"/>
                                                </a:cxn>
                                                <a:cxn ang="0">
                                                  <a:pos x="2783" y="94"/>
                                                </a:cxn>
                                                <a:cxn ang="0">
                                                  <a:pos x="2934" y="136"/>
                                                </a:cxn>
                                                <a:cxn ang="0">
                                                  <a:pos x="3072" y="183"/>
                                                </a:cxn>
                                                <a:cxn ang="0">
                                                  <a:pos x="3198" y="233"/>
                                                </a:cxn>
                                                <a:cxn ang="0">
                                                  <a:pos x="3310" y="284"/>
                                                </a:cxn>
                                                <a:cxn ang="0">
                                                  <a:pos x="3407" y="333"/>
                                                </a:cxn>
                                                <a:cxn ang="0">
                                                  <a:pos x="3489" y="380"/>
                                                </a:cxn>
                                                <a:cxn ang="0">
                                                  <a:pos x="3553" y="424"/>
                                                </a:cxn>
                                                <a:cxn ang="0">
                                                  <a:pos x="3601" y="462"/>
                                                </a:cxn>
                                                <a:cxn ang="0">
                                                  <a:pos x="3629" y="491"/>
                                                </a:cxn>
                                                <a:cxn ang="0">
                                                  <a:pos x="3626" y="496"/>
                                                </a:cxn>
                                                <a:cxn ang="0">
                                                  <a:pos x="3551" y="450"/>
                                                </a:cxn>
                                                <a:cxn ang="0">
                                                  <a:pos x="3450" y="395"/>
                                                </a:cxn>
                                                <a:cxn ang="0">
                                                  <a:pos x="3361" y="352"/>
                                                </a:cxn>
                                                <a:cxn ang="0">
                                                  <a:pos x="3257" y="306"/>
                                                </a:cxn>
                                                <a:cxn ang="0">
                                                  <a:pos x="3138" y="258"/>
                                                </a:cxn>
                                                <a:cxn ang="0">
                                                  <a:pos x="3005" y="212"/>
                                                </a:cxn>
                                                <a:cxn ang="0">
                                                  <a:pos x="2858" y="169"/>
                                                </a:cxn>
                                                <a:cxn ang="0">
                                                  <a:pos x="2699" y="132"/>
                                                </a:cxn>
                                                <a:cxn ang="0">
                                                  <a:pos x="2528" y="101"/>
                                                </a:cxn>
                                                <a:cxn ang="0">
                                                  <a:pos x="2345" y="80"/>
                                                </a:cxn>
                                                <a:cxn ang="0">
                                                  <a:pos x="2151" y="68"/>
                                                </a:cxn>
                                                <a:cxn ang="0">
                                                  <a:pos x="1948" y="71"/>
                                                </a:cxn>
                                                <a:cxn ang="0">
                                                  <a:pos x="1735" y="88"/>
                                                </a:cxn>
                                                <a:cxn ang="0">
                                                  <a:pos x="1513" y="122"/>
                                                </a:cxn>
                                                <a:cxn ang="0">
                                                  <a:pos x="1303" y="168"/>
                                                </a:cxn>
                                                <a:cxn ang="0">
                                                  <a:pos x="1111" y="222"/>
                                                </a:cxn>
                                                <a:cxn ang="0">
                                                  <a:pos x="937" y="284"/>
                                                </a:cxn>
                                                <a:cxn ang="0">
                                                  <a:pos x="779" y="352"/>
                                                </a:cxn>
                                                <a:cxn ang="0">
                                                  <a:pos x="639" y="424"/>
                                                </a:cxn>
                                                <a:cxn ang="0">
                                                  <a:pos x="514" y="496"/>
                                                </a:cxn>
                                                <a:cxn ang="0">
                                                  <a:pos x="404" y="570"/>
                                                </a:cxn>
                                                <a:cxn ang="0">
                                                  <a:pos x="308" y="643"/>
                                                </a:cxn>
                                                <a:cxn ang="0">
                                                  <a:pos x="227" y="712"/>
                                                </a:cxn>
                                                <a:cxn ang="0">
                                                  <a:pos x="159" y="777"/>
                                                </a:cxn>
                                                <a:cxn ang="0">
                                                  <a:pos x="105" y="835"/>
                                                </a:cxn>
                                                <a:cxn ang="0">
                                                  <a:pos x="45" y="906"/>
                                                </a:cxn>
                                                <a:cxn ang="0">
                                                  <a:pos x="4" y="962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3636" h="971">
                                                  <a:moveTo>
                                                    <a:pt x="0" y="971"/>
                                                  </a:moveTo>
                                                  <a:lnTo>
                                                    <a:pt x="3" y="962"/>
                                                  </a:lnTo>
                                                  <a:lnTo>
                                                    <a:pt x="13" y="939"/>
                                                  </a:lnTo>
                                                  <a:lnTo>
                                                    <a:pt x="21" y="922"/>
                                                  </a:lnTo>
                                                  <a:lnTo>
                                                    <a:pt x="31" y="903"/>
                                                  </a:lnTo>
                                                  <a:lnTo>
                                                    <a:pt x="44" y="880"/>
                                                  </a:lnTo>
                                                  <a:lnTo>
                                                    <a:pt x="60" y="856"/>
                                                  </a:lnTo>
                                                  <a:lnTo>
                                                    <a:pt x="77" y="828"/>
                                                  </a:lnTo>
                                                  <a:lnTo>
                                                    <a:pt x="99" y="798"/>
                                                  </a:lnTo>
                                                  <a:lnTo>
                                                    <a:pt x="122" y="766"/>
                                                  </a:lnTo>
                                                  <a:lnTo>
                                                    <a:pt x="149" y="732"/>
                                                  </a:lnTo>
                                                  <a:lnTo>
                                                    <a:pt x="179" y="698"/>
                                                  </a:lnTo>
                                                  <a:lnTo>
                                                    <a:pt x="213" y="662"/>
                                                  </a:lnTo>
                                                  <a:lnTo>
                                                    <a:pt x="250" y="624"/>
                                                  </a:lnTo>
                                                  <a:lnTo>
                                                    <a:pt x="291" y="586"/>
                                                  </a:lnTo>
                                                  <a:lnTo>
                                                    <a:pt x="336" y="547"/>
                                                  </a:lnTo>
                                                  <a:lnTo>
                                                    <a:pt x="385" y="507"/>
                                                  </a:lnTo>
                                                  <a:lnTo>
                                                    <a:pt x="439" y="468"/>
                                                  </a:lnTo>
                                                  <a:lnTo>
                                                    <a:pt x="496" y="428"/>
                                                  </a:lnTo>
                                                  <a:lnTo>
                                                    <a:pt x="559" y="389"/>
                                                  </a:lnTo>
                                                  <a:lnTo>
                                                    <a:pt x="626" y="350"/>
                                                  </a:lnTo>
                                                  <a:lnTo>
                                                    <a:pt x="696" y="312"/>
                                                  </a:lnTo>
                                                  <a:lnTo>
                                                    <a:pt x="773" y="275"/>
                                                  </a:lnTo>
                                                  <a:lnTo>
                                                    <a:pt x="855" y="239"/>
                                                  </a:lnTo>
                                                  <a:lnTo>
                                                    <a:pt x="943" y="204"/>
                                                  </a:lnTo>
                                                  <a:lnTo>
                                                    <a:pt x="1035" y="170"/>
                                                  </a:lnTo>
                                                  <a:lnTo>
                                                    <a:pt x="1133" y="139"/>
                                                  </a:lnTo>
                                                  <a:lnTo>
                                                    <a:pt x="1237" y="110"/>
                                                  </a:lnTo>
                                                  <a:lnTo>
                                                    <a:pt x="1347" y="83"/>
                                                  </a:lnTo>
                                                  <a:lnTo>
                                                    <a:pt x="1462" y="58"/>
                                                  </a:lnTo>
                                                  <a:lnTo>
                                                    <a:pt x="1584" y="36"/>
                                                  </a:lnTo>
                                                  <a:lnTo>
                                                    <a:pt x="1687" y="21"/>
                                                  </a:lnTo>
                                                  <a:lnTo>
                                                    <a:pt x="1789" y="10"/>
                                                  </a:lnTo>
                                                  <a:lnTo>
                                                    <a:pt x="1888" y="3"/>
                                                  </a:lnTo>
                                                  <a:lnTo>
                                                    <a:pt x="1987" y="0"/>
                                                  </a:lnTo>
                                                  <a:lnTo>
                                                    <a:pt x="2083" y="0"/>
                                                  </a:lnTo>
                                                  <a:lnTo>
                                                    <a:pt x="2179" y="2"/>
                                                  </a:lnTo>
                                                  <a:lnTo>
                                                    <a:pt x="2271" y="8"/>
                                                  </a:lnTo>
                                                  <a:lnTo>
                                                    <a:pt x="2362" y="17"/>
                                                  </a:lnTo>
                                                  <a:lnTo>
                                                    <a:pt x="2452" y="28"/>
                                                  </a:lnTo>
                                                  <a:lnTo>
                                                    <a:pt x="2538" y="42"/>
                                                  </a:lnTo>
                                                  <a:lnTo>
                                                    <a:pt x="2622" y="57"/>
                                                  </a:lnTo>
                                                  <a:lnTo>
                                                    <a:pt x="2704" y="75"/>
                                                  </a:lnTo>
                                                  <a:lnTo>
                                                    <a:pt x="2783" y="94"/>
                                                  </a:lnTo>
                                                  <a:lnTo>
                                                    <a:pt x="2860" y="115"/>
                                                  </a:lnTo>
                                                  <a:lnTo>
                                                    <a:pt x="2934" y="136"/>
                                                  </a:lnTo>
                                                  <a:lnTo>
                                                    <a:pt x="3004" y="160"/>
                                                  </a:lnTo>
                                                  <a:lnTo>
                                                    <a:pt x="3072" y="183"/>
                                                  </a:lnTo>
                                                  <a:lnTo>
                                                    <a:pt x="3137" y="208"/>
                                                  </a:lnTo>
                                                  <a:lnTo>
                                                    <a:pt x="3198" y="233"/>
                                                  </a:lnTo>
                                                  <a:lnTo>
                                                    <a:pt x="3256" y="258"/>
                                                  </a:lnTo>
                                                  <a:lnTo>
                                                    <a:pt x="3310" y="284"/>
                                                  </a:lnTo>
                                                  <a:lnTo>
                                                    <a:pt x="3360" y="309"/>
                                                  </a:lnTo>
                                                  <a:lnTo>
                                                    <a:pt x="3407" y="333"/>
                                                  </a:lnTo>
                                                  <a:lnTo>
                                                    <a:pt x="3450" y="358"/>
                                                  </a:lnTo>
                                                  <a:lnTo>
                                                    <a:pt x="3489" y="380"/>
                                                  </a:lnTo>
                                                  <a:lnTo>
                                                    <a:pt x="3523" y="403"/>
                                                  </a:lnTo>
                                                  <a:lnTo>
                                                    <a:pt x="3553" y="424"/>
                                                  </a:lnTo>
                                                  <a:lnTo>
                                                    <a:pt x="3579" y="443"/>
                                                  </a:lnTo>
                                                  <a:lnTo>
                                                    <a:pt x="3601" y="462"/>
                                                  </a:lnTo>
                                                  <a:lnTo>
                                                    <a:pt x="3617" y="477"/>
                                                  </a:lnTo>
                                                  <a:lnTo>
                                                    <a:pt x="3629" y="491"/>
                                                  </a:lnTo>
                                                  <a:lnTo>
                                                    <a:pt x="3636" y="503"/>
                                                  </a:lnTo>
                                                  <a:lnTo>
                                                    <a:pt x="3626" y="496"/>
                                                  </a:lnTo>
                                                  <a:lnTo>
                                                    <a:pt x="3598" y="478"/>
                                                  </a:lnTo>
                                                  <a:lnTo>
                                                    <a:pt x="3551" y="450"/>
                                                  </a:lnTo>
                                                  <a:lnTo>
                                                    <a:pt x="3488" y="415"/>
                                                  </a:lnTo>
                                                  <a:lnTo>
                                                    <a:pt x="3450" y="395"/>
                                                  </a:lnTo>
                                                  <a:lnTo>
                                                    <a:pt x="3408" y="373"/>
                                                  </a:lnTo>
                                                  <a:lnTo>
                                                    <a:pt x="3361" y="352"/>
                                                  </a:lnTo>
                                                  <a:lnTo>
                                                    <a:pt x="3311" y="328"/>
                                                  </a:lnTo>
                                                  <a:lnTo>
                                                    <a:pt x="3257" y="306"/>
                                                  </a:lnTo>
                                                  <a:lnTo>
                                                    <a:pt x="3199" y="282"/>
                                                  </a:lnTo>
                                                  <a:lnTo>
                                                    <a:pt x="3138" y="258"/>
                                                  </a:lnTo>
                                                  <a:lnTo>
                                                    <a:pt x="3073" y="235"/>
                                                  </a:lnTo>
                                                  <a:lnTo>
                                                    <a:pt x="3005" y="212"/>
                                                  </a:lnTo>
                                                  <a:lnTo>
                                                    <a:pt x="2933" y="191"/>
                                                  </a:lnTo>
                                                  <a:lnTo>
                                                    <a:pt x="2858" y="169"/>
                                                  </a:lnTo>
                                                  <a:lnTo>
                                                    <a:pt x="2780" y="150"/>
                                                  </a:lnTo>
                                                  <a:lnTo>
                                                    <a:pt x="2699" y="132"/>
                                                  </a:lnTo>
                                                  <a:lnTo>
                                                    <a:pt x="2614" y="116"/>
                                                  </a:lnTo>
                                                  <a:lnTo>
                                                    <a:pt x="2528" y="101"/>
                                                  </a:lnTo>
                                                  <a:lnTo>
                                                    <a:pt x="2437" y="89"/>
                                                  </a:lnTo>
                                                  <a:lnTo>
                                                    <a:pt x="2345" y="80"/>
                                                  </a:lnTo>
                                                  <a:lnTo>
                                                    <a:pt x="2250" y="73"/>
                                                  </a:lnTo>
                                                  <a:lnTo>
                                                    <a:pt x="2151" y="68"/>
                                                  </a:lnTo>
                                                  <a:lnTo>
                                                    <a:pt x="2050" y="68"/>
                                                  </a:lnTo>
                                                  <a:lnTo>
                                                    <a:pt x="1948" y="71"/>
                                                  </a:lnTo>
                                                  <a:lnTo>
                                                    <a:pt x="1843" y="78"/>
                                                  </a:lnTo>
                                                  <a:lnTo>
                                                    <a:pt x="1735" y="88"/>
                                                  </a:lnTo>
                                                  <a:lnTo>
                                                    <a:pt x="1625" y="102"/>
                                                  </a:lnTo>
                                                  <a:lnTo>
                                                    <a:pt x="1513" y="122"/>
                                                  </a:lnTo>
                                                  <a:lnTo>
                                                    <a:pt x="1406" y="143"/>
                                                  </a:lnTo>
                                                  <a:lnTo>
                                                    <a:pt x="1303" y="168"/>
                                                  </a:lnTo>
                                                  <a:lnTo>
                                                    <a:pt x="1204" y="194"/>
                                                  </a:lnTo>
                                                  <a:lnTo>
                                                    <a:pt x="1111" y="222"/>
                                                  </a:lnTo>
                                                  <a:lnTo>
                                                    <a:pt x="1022" y="252"/>
                                                  </a:lnTo>
                                                  <a:lnTo>
                                                    <a:pt x="937" y="284"/>
                                                  </a:lnTo>
                                                  <a:lnTo>
                                                    <a:pt x="855" y="318"/>
                                                  </a:lnTo>
                                                  <a:lnTo>
                                                    <a:pt x="779" y="352"/>
                                                  </a:lnTo>
                                                  <a:lnTo>
                                                    <a:pt x="707" y="388"/>
                                                  </a:lnTo>
                                                  <a:lnTo>
                                                    <a:pt x="639" y="424"/>
                                                  </a:lnTo>
                                                  <a:lnTo>
                                                    <a:pt x="574" y="459"/>
                                                  </a:lnTo>
                                                  <a:lnTo>
                                                    <a:pt x="514" y="496"/>
                                                  </a:lnTo>
                                                  <a:lnTo>
                                                    <a:pt x="456" y="533"/>
                                                  </a:lnTo>
                                                  <a:lnTo>
                                                    <a:pt x="404" y="570"/>
                                                  </a:lnTo>
                                                  <a:lnTo>
                                                    <a:pt x="354" y="607"/>
                                                  </a:lnTo>
                                                  <a:lnTo>
                                                    <a:pt x="308" y="643"/>
                                                  </a:lnTo>
                                                  <a:lnTo>
                                                    <a:pt x="266" y="678"/>
                                                  </a:lnTo>
                                                  <a:lnTo>
                                                    <a:pt x="227" y="712"/>
                                                  </a:lnTo>
                                                  <a:lnTo>
                                                    <a:pt x="192" y="745"/>
                                                  </a:lnTo>
                                                  <a:lnTo>
                                                    <a:pt x="159" y="777"/>
                                                  </a:lnTo>
                                                  <a:lnTo>
                                                    <a:pt x="131" y="806"/>
                                                  </a:lnTo>
                                                  <a:lnTo>
                                                    <a:pt x="105" y="835"/>
                                                  </a:lnTo>
                                                  <a:lnTo>
                                                    <a:pt x="82" y="861"/>
                                                  </a:lnTo>
                                                  <a:lnTo>
                                                    <a:pt x="45" y="906"/>
                                                  </a:lnTo>
                                                  <a:lnTo>
                                                    <a:pt x="20" y="941"/>
                                                  </a:lnTo>
                                                  <a:lnTo>
                                                    <a:pt x="4" y="962"/>
                                                  </a:lnTo>
                                                  <a:lnTo>
                                                    <a:pt x="0" y="971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gradFill flip="none" rotWithShape="1">
                                              <a:gsLst>
                                                <a:gs pos="0">
                                                  <a:schemeClr val="accent3">
                                                    <a:lumMod val="60000"/>
                                                    <a:lumOff val="40000"/>
                                                    <a:alpha val="65000"/>
                                                  </a:schemeClr>
                                                </a:gs>
                                                <a:gs pos="50000">
                                                  <a:schemeClr val="accent3">
                                                    <a:lumMod val="40000"/>
                                                    <a:lumOff val="60000"/>
                                                    <a:alpha val="45000"/>
                                                  </a:schemeClr>
                                                </a:gs>
                                                <a:gs pos="100000">
                                                  <a:schemeClr val="accent3">
                                                    <a:lumMod val="20000"/>
                                                    <a:lumOff val="80000"/>
                                                    <a:alpha val="18000"/>
                                                  </a:schemeClr>
                                                </a:gs>
                                              </a:gsLst>
                                              <a:lin ang="16200000" scaled="1"/>
                                              <a:tileRect/>
                                            </a:gra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164" name="Freeform 120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260709" y="3967165"/>
                                              <a:ext cx="660400" cy="265592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2068" y="298"/>
                                                </a:cxn>
                                                <a:cxn ang="0">
                                                  <a:pos x="1959" y="301"/>
                                                </a:cxn>
                                                <a:cxn ang="0">
                                                  <a:pos x="1799" y="230"/>
                                                </a:cxn>
                                                <a:cxn ang="0">
                                                  <a:pos x="1409" y="98"/>
                                                </a:cxn>
                                                <a:cxn ang="0">
                                                  <a:pos x="949" y="11"/>
                                                </a:cxn>
                                                <a:cxn ang="0">
                                                  <a:pos x="584" y="6"/>
                                                </a:cxn>
                                                <a:cxn ang="0">
                                                  <a:pos x="312" y="55"/>
                                                </a:cxn>
                                                <a:cxn ang="0">
                                                  <a:pos x="126" y="124"/>
                                                </a:cxn>
                                                <a:cxn ang="0">
                                                  <a:pos x="25" y="183"/>
                                                </a:cxn>
                                                <a:cxn ang="0">
                                                  <a:pos x="66" y="173"/>
                                                </a:cxn>
                                                <a:cxn ang="0">
                                                  <a:pos x="258" y="112"/>
                                                </a:cxn>
                                                <a:cxn ang="0">
                                                  <a:pos x="511" y="72"/>
                                                </a:cxn>
                                                <a:cxn ang="0">
                                                  <a:pos x="844" y="69"/>
                                                </a:cxn>
                                                <a:cxn ang="0">
                                                  <a:pos x="1254" y="129"/>
                                                </a:cxn>
                                                <a:cxn ang="0">
                                                  <a:pos x="1737" y="277"/>
                                                </a:cxn>
                                                <a:cxn ang="0">
                                                  <a:pos x="1836" y="317"/>
                                                </a:cxn>
                                                <a:cxn ang="0">
                                                  <a:pos x="1683" y="412"/>
                                                </a:cxn>
                                                <a:cxn ang="0">
                                                  <a:pos x="1240" y="622"/>
                                                </a:cxn>
                                                <a:cxn ang="0">
                                                  <a:pos x="907" y="862"/>
                                                </a:cxn>
                                                <a:cxn ang="0">
                                                  <a:pos x="670" y="1102"/>
                                                </a:cxn>
                                                <a:cxn ang="0">
                                                  <a:pos x="516" y="1312"/>
                                                </a:cxn>
                                                <a:cxn ang="0">
                                                  <a:pos x="411" y="1506"/>
                                                </a:cxn>
                                                <a:cxn ang="0">
                                                  <a:pos x="498" y="1382"/>
                                                </a:cxn>
                                                <a:cxn ang="0">
                                                  <a:pos x="652" y="1197"/>
                                                </a:cxn>
                                                <a:cxn ang="0">
                                                  <a:pos x="888" y="973"/>
                                                </a:cxn>
                                                <a:cxn ang="0">
                                                  <a:pos x="1210" y="741"/>
                                                </a:cxn>
                                                <a:cxn ang="0">
                                                  <a:pos x="1622" y="533"/>
                                                </a:cxn>
                                                <a:cxn ang="0">
                                                  <a:pos x="2102" y="447"/>
                                                </a:cxn>
                                                <a:cxn ang="0">
                                                  <a:pos x="2456" y="674"/>
                                                </a:cxn>
                                                <a:cxn ang="0">
                                                  <a:pos x="2740" y="914"/>
                                                </a:cxn>
                                                <a:cxn ang="0">
                                                  <a:pos x="2960" y="1143"/>
                                                </a:cxn>
                                                <a:cxn ang="0">
                                                  <a:pos x="3116" y="1342"/>
                                                </a:cxn>
                                                <a:cxn ang="0">
                                                  <a:pos x="3234" y="1521"/>
                                                </a:cxn>
                                                <a:cxn ang="0">
                                                  <a:pos x="3242" y="1511"/>
                                                </a:cxn>
                                                <a:cxn ang="0">
                                                  <a:pos x="3182" y="1388"/>
                                                </a:cxn>
                                                <a:cxn ang="0">
                                                  <a:pos x="3065" y="1211"/>
                                                </a:cxn>
                                                <a:cxn ang="0">
                                                  <a:pos x="2891" y="1002"/>
                                                </a:cxn>
                                                <a:cxn ang="0">
                                                  <a:pos x="2663" y="775"/>
                                                </a:cxn>
                                                <a:cxn ang="0">
                                                  <a:pos x="2381" y="549"/>
                                                </a:cxn>
                                                <a:cxn ang="0">
                                                  <a:pos x="2124" y="381"/>
                                                </a:cxn>
                                                <a:cxn ang="0">
                                                  <a:pos x="2164" y="373"/>
                                                </a:cxn>
                                                <a:cxn ang="0">
                                                  <a:pos x="2510" y="330"/>
                                                </a:cxn>
                                                <a:cxn ang="0">
                                                  <a:pos x="3003" y="358"/>
                                                </a:cxn>
                                                <a:cxn ang="0">
                                                  <a:pos x="3417" y="470"/>
                                                </a:cxn>
                                                <a:cxn ang="0">
                                                  <a:pos x="3745" y="623"/>
                                                </a:cxn>
                                                <a:cxn ang="0">
                                                  <a:pos x="3982" y="777"/>
                                                </a:cxn>
                                                <a:cxn ang="0">
                                                  <a:pos x="4120" y="890"/>
                                                </a:cxn>
                                                <a:cxn ang="0">
                                                  <a:pos x="4125" y="867"/>
                                                </a:cxn>
                                                <a:cxn ang="0">
                                                  <a:pos x="3987" y="727"/>
                                                </a:cxn>
                                                <a:cxn ang="0">
                                                  <a:pos x="3751" y="559"/>
                                                </a:cxn>
                                                <a:cxn ang="0">
                                                  <a:pos x="3427" y="396"/>
                                                </a:cxn>
                                                <a:cxn ang="0">
                                                  <a:pos x="3027" y="277"/>
                                                </a:cxn>
                                                <a:cxn ang="0">
                                                  <a:pos x="2561" y="235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4155" h="1552">
                                                  <a:moveTo>
                                                    <a:pt x="2148" y="279"/>
                                                  </a:moveTo>
                                                  <a:lnTo>
                                                    <a:pt x="2128" y="285"/>
                                                  </a:lnTo>
                                                  <a:lnTo>
                                                    <a:pt x="2108" y="289"/>
                                                  </a:lnTo>
                                                  <a:lnTo>
                                                    <a:pt x="2088" y="293"/>
                                                  </a:lnTo>
                                                  <a:lnTo>
                                                    <a:pt x="2068" y="298"/>
                                                  </a:lnTo>
                                                  <a:lnTo>
                                                    <a:pt x="2048" y="302"/>
                                                  </a:lnTo>
                                                  <a:lnTo>
                                                    <a:pt x="2029" y="307"/>
                                                  </a:lnTo>
                                                  <a:lnTo>
                                                    <a:pt x="2009" y="311"/>
                                                  </a:lnTo>
                                                  <a:lnTo>
                                                    <a:pt x="1991" y="316"/>
                                                  </a:lnTo>
                                                  <a:lnTo>
                                                    <a:pt x="1959" y="301"/>
                                                  </a:lnTo>
                                                  <a:lnTo>
                                                    <a:pt x="1928" y="287"/>
                                                  </a:lnTo>
                                                  <a:lnTo>
                                                    <a:pt x="1896" y="272"/>
                                                  </a:lnTo>
                                                  <a:lnTo>
                                                    <a:pt x="1863" y="258"/>
                                                  </a:lnTo>
                                                  <a:lnTo>
                                                    <a:pt x="1832" y="243"/>
                                                  </a:lnTo>
                                                  <a:lnTo>
                                                    <a:pt x="1799" y="230"/>
                                                  </a:lnTo>
                                                  <a:lnTo>
                                                    <a:pt x="1765" y="217"/>
                                                  </a:lnTo>
                                                  <a:lnTo>
                                                    <a:pt x="1732" y="203"/>
                                                  </a:lnTo>
                                                  <a:lnTo>
                                                    <a:pt x="1620" y="163"/>
                                                  </a:lnTo>
                                                  <a:lnTo>
                                                    <a:pt x="1512" y="129"/>
                                                  </a:lnTo>
                                                  <a:lnTo>
                                                    <a:pt x="1409" y="98"/>
                                                  </a:lnTo>
                                                  <a:lnTo>
                                                    <a:pt x="1308" y="72"/>
                                                  </a:lnTo>
                                                  <a:lnTo>
                                                    <a:pt x="1213" y="51"/>
                                                  </a:lnTo>
                                                  <a:lnTo>
                                                    <a:pt x="1120" y="34"/>
                                                  </a:lnTo>
                                                  <a:lnTo>
                                                    <a:pt x="1033" y="21"/>
                                                  </a:lnTo>
                                                  <a:lnTo>
                                                    <a:pt x="949" y="11"/>
                                                  </a:lnTo>
                                                  <a:lnTo>
                                                    <a:pt x="869" y="4"/>
                                                  </a:lnTo>
                                                  <a:lnTo>
                                                    <a:pt x="792" y="0"/>
                                                  </a:lnTo>
                                                  <a:lnTo>
                                                    <a:pt x="719" y="0"/>
                                                  </a:lnTo>
                                                  <a:lnTo>
                                                    <a:pt x="650" y="2"/>
                                                  </a:lnTo>
                                                  <a:lnTo>
                                                    <a:pt x="584" y="6"/>
                                                  </a:lnTo>
                                                  <a:lnTo>
                                                    <a:pt x="523" y="14"/>
                                                  </a:lnTo>
                                                  <a:lnTo>
                                                    <a:pt x="465" y="22"/>
                                                  </a:lnTo>
                                                  <a:lnTo>
                                                    <a:pt x="410" y="31"/>
                                                  </a:lnTo>
                                                  <a:lnTo>
                                                    <a:pt x="360" y="42"/>
                                                  </a:lnTo>
                                                  <a:lnTo>
                                                    <a:pt x="312" y="55"/>
                                                  </a:lnTo>
                                                  <a:lnTo>
                                                    <a:pt x="268" y="68"/>
                                                  </a:lnTo>
                                                  <a:lnTo>
                                                    <a:pt x="228" y="82"/>
                                                  </a:lnTo>
                                                  <a:lnTo>
                                                    <a:pt x="190" y="96"/>
                                                  </a:lnTo>
                                                  <a:lnTo>
                                                    <a:pt x="157" y="110"/>
                                                  </a:lnTo>
                                                  <a:lnTo>
                                                    <a:pt x="126" y="124"/>
                                                  </a:lnTo>
                                                  <a:lnTo>
                                                    <a:pt x="100" y="138"/>
                                                  </a:lnTo>
                                                  <a:lnTo>
                                                    <a:pt x="76" y="151"/>
                                                  </a:lnTo>
                                                  <a:lnTo>
                                                    <a:pt x="56" y="163"/>
                                                  </a:lnTo>
                                                  <a:lnTo>
                                                    <a:pt x="38" y="174"/>
                                                  </a:lnTo>
                                                  <a:lnTo>
                                                    <a:pt x="25" y="183"/>
                                                  </a:lnTo>
                                                  <a:lnTo>
                                                    <a:pt x="6" y="197"/>
                                                  </a:lnTo>
                                                  <a:lnTo>
                                                    <a:pt x="0" y="202"/>
                                                  </a:lnTo>
                                                  <a:lnTo>
                                                    <a:pt x="7" y="198"/>
                                                  </a:lnTo>
                                                  <a:lnTo>
                                                    <a:pt x="29" y="188"/>
                                                  </a:lnTo>
                                                  <a:lnTo>
                                                    <a:pt x="66" y="173"/>
                                                  </a:lnTo>
                                                  <a:lnTo>
                                                    <a:pt x="116" y="153"/>
                                                  </a:lnTo>
                                                  <a:lnTo>
                                                    <a:pt x="146" y="143"/>
                                                  </a:lnTo>
                                                  <a:lnTo>
                                                    <a:pt x="180" y="133"/>
                                                  </a:lnTo>
                                                  <a:lnTo>
                                                    <a:pt x="218" y="122"/>
                                                  </a:lnTo>
                                                  <a:lnTo>
                                                    <a:pt x="258" y="112"/>
                                                  </a:lnTo>
                                                  <a:lnTo>
                                                    <a:pt x="302" y="103"/>
                                                  </a:lnTo>
                                                  <a:lnTo>
                                                    <a:pt x="349" y="94"/>
                                                  </a:lnTo>
                                                  <a:lnTo>
                                                    <a:pt x="400" y="85"/>
                                                  </a:lnTo>
                                                  <a:lnTo>
                                                    <a:pt x="454" y="78"/>
                                                  </a:lnTo>
                                                  <a:lnTo>
                                                    <a:pt x="511" y="72"/>
                                                  </a:lnTo>
                                                  <a:lnTo>
                                                    <a:pt x="571" y="68"/>
                                                  </a:lnTo>
                                                  <a:lnTo>
                                                    <a:pt x="635" y="65"/>
                                                  </a:lnTo>
                                                  <a:lnTo>
                                                    <a:pt x="701" y="65"/>
                                                  </a:lnTo>
                                                  <a:lnTo>
                                                    <a:pt x="771" y="66"/>
                                                  </a:lnTo>
                                                  <a:lnTo>
                                                    <a:pt x="844" y="69"/>
                                                  </a:lnTo>
                                                  <a:lnTo>
                                                    <a:pt x="920" y="75"/>
                                                  </a:lnTo>
                                                  <a:lnTo>
                                                    <a:pt x="999" y="84"/>
                                                  </a:lnTo>
                                                  <a:lnTo>
                                                    <a:pt x="1081" y="96"/>
                                                  </a:lnTo>
                                                  <a:lnTo>
                                                    <a:pt x="1166" y="111"/>
                                                  </a:lnTo>
                                                  <a:lnTo>
                                                    <a:pt x="1254" y="129"/>
                                                  </a:lnTo>
                                                  <a:lnTo>
                                                    <a:pt x="1345" y="150"/>
                                                  </a:lnTo>
                                                  <a:lnTo>
                                                    <a:pt x="1438" y="176"/>
                                                  </a:lnTo>
                                                  <a:lnTo>
                                                    <a:pt x="1535" y="205"/>
                                                  </a:lnTo>
                                                  <a:lnTo>
                                                    <a:pt x="1635" y="239"/>
                                                  </a:lnTo>
                                                  <a:lnTo>
                                                    <a:pt x="1737" y="277"/>
                                                  </a:lnTo>
                                                  <a:lnTo>
                                                    <a:pt x="1758" y="285"/>
                                                  </a:lnTo>
                                                  <a:lnTo>
                                                    <a:pt x="1777" y="293"/>
                                                  </a:lnTo>
                                                  <a:lnTo>
                                                    <a:pt x="1797" y="301"/>
                                                  </a:lnTo>
                                                  <a:lnTo>
                                                    <a:pt x="1816" y="309"/>
                                                  </a:lnTo>
                                                  <a:lnTo>
                                                    <a:pt x="1836" y="317"/>
                                                  </a:lnTo>
                                                  <a:lnTo>
                                                    <a:pt x="1854" y="326"/>
                                                  </a:lnTo>
                                                  <a:lnTo>
                                                    <a:pt x="1874" y="334"/>
                                                  </a:lnTo>
                                                  <a:lnTo>
                                                    <a:pt x="1892" y="343"/>
                                                  </a:lnTo>
                                                  <a:lnTo>
                                                    <a:pt x="1785" y="376"/>
                                                  </a:lnTo>
                                                  <a:lnTo>
                                                    <a:pt x="1683" y="412"/>
                                                  </a:lnTo>
                                                  <a:lnTo>
                                                    <a:pt x="1585" y="450"/>
                                                  </a:lnTo>
                                                  <a:lnTo>
                                                    <a:pt x="1492" y="491"/>
                                                  </a:lnTo>
                                                  <a:lnTo>
                                                    <a:pt x="1404" y="533"/>
                                                  </a:lnTo>
                                                  <a:lnTo>
                                                    <a:pt x="1320" y="577"/>
                                                  </a:lnTo>
                                                  <a:lnTo>
                                                    <a:pt x="1240" y="622"/>
                                                  </a:lnTo>
                                                  <a:lnTo>
                                                    <a:pt x="1165" y="668"/>
                                                  </a:lnTo>
                                                  <a:lnTo>
                                                    <a:pt x="1095" y="717"/>
                                                  </a:lnTo>
                                                  <a:lnTo>
                                                    <a:pt x="1028" y="765"/>
                                                  </a:lnTo>
                                                  <a:lnTo>
                                                    <a:pt x="965" y="813"/>
                                                  </a:lnTo>
                                                  <a:lnTo>
                                                    <a:pt x="907" y="862"/>
                                                  </a:lnTo>
                                                  <a:lnTo>
                                                    <a:pt x="852" y="912"/>
                                                  </a:lnTo>
                                                  <a:lnTo>
                                                    <a:pt x="801" y="960"/>
                                                  </a:lnTo>
                                                  <a:lnTo>
                                                    <a:pt x="754" y="1008"/>
                                                  </a:lnTo>
                                                  <a:lnTo>
                                                    <a:pt x="710" y="1056"/>
                                                  </a:lnTo>
                                                  <a:lnTo>
                                                    <a:pt x="670" y="1102"/>
                                                  </a:lnTo>
                                                  <a:lnTo>
                                                    <a:pt x="633" y="1148"/>
                                                  </a:lnTo>
                                                  <a:lnTo>
                                                    <a:pt x="599" y="1192"/>
                                                  </a:lnTo>
                                                  <a:lnTo>
                                                    <a:pt x="568" y="1234"/>
                                                  </a:lnTo>
                                                  <a:lnTo>
                                                    <a:pt x="540" y="1274"/>
                                                  </a:lnTo>
                                                  <a:lnTo>
                                                    <a:pt x="516" y="1312"/>
                                                  </a:lnTo>
                                                  <a:lnTo>
                                                    <a:pt x="493" y="1347"/>
                                                  </a:lnTo>
                                                  <a:lnTo>
                                                    <a:pt x="474" y="1380"/>
                                                  </a:lnTo>
                                                  <a:lnTo>
                                                    <a:pt x="444" y="1436"/>
                                                  </a:lnTo>
                                                  <a:lnTo>
                                                    <a:pt x="422" y="1479"/>
                                                  </a:lnTo>
                                                  <a:lnTo>
                                                    <a:pt x="411" y="1506"/>
                                                  </a:lnTo>
                                                  <a:lnTo>
                                                    <a:pt x="407" y="1515"/>
                                                  </a:lnTo>
                                                  <a:lnTo>
                                                    <a:pt x="412" y="1506"/>
                                                  </a:lnTo>
                                                  <a:lnTo>
                                                    <a:pt x="429" y="1479"/>
                                                  </a:lnTo>
                                                  <a:lnTo>
                                                    <a:pt x="457" y="1437"/>
                                                  </a:lnTo>
                                                  <a:lnTo>
                                                    <a:pt x="498" y="1382"/>
                                                  </a:lnTo>
                                                  <a:lnTo>
                                                    <a:pt x="523" y="1349"/>
                                                  </a:lnTo>
                                                  <a:lnTo>
                                                    <a:pt x="550" y="1314"/>
                                                  </a:lnTo>
                                                  <a:lnTo>
                                                    <a:pt x="581" y="1277"/>
                                                  </a:lnTo>
                                                  <a:lnTo>
                                                    <a:pt x="615" y="1238"/>
                                                  </a:lnTo>
                                                  <a:lnTo>
                                                    <a:pt x="652" y="1197"/>
                                                  </a:lnTo>
                                                  <a:lnTo>
                                                    <a:pt x="692" y="1155"/>
                                                  </a:lnTo>
                                                  <a:lnTo>
                                                    <a:pt x="736" y="1111"/>
                                                  </a:lnTo>
                                                  <a:lnTo>
                                                    <a:pt x="783" y="1065"/>
                                                  </a:lnTo>
                                                  <a:lnTo>
                                                    <a:pt x="834" y="1019"/>
                                                  </a:lnTo>
                                                  <a:lnTo>
                                                    <a:pt x="888" y="973"/>
                                                  </a:lnTo>
                                                  <a:lnTo>
                                                    <a:pt x="945" y="927"/>
                                                  </a:lnTo>
                                                  <a:lnTo>
                                                    <a:pt x="1006" y="880"/>
                                                  </a:lnTo>
                                                  <a:lnTo>
                                                    <a:pt x="1070" y="834"/>
                                                  </a:lnTo>
                                                  <a:lnTo>
                                                    <a:pt x="1139" y="787"/>
                                                  </a:lnTo>
                                                  <a:lnTo>
                                                    <a:pt x="1210" y="741"/>
                                                  </a:lnTo>
                                                  <a:lnTo>
                                                    <a:pt x="1284" y="697"/>
                                                  </a:lnTo>
                                                  <a:lnTo>
                                                    <a:pt x="1364" y="654"/>
                                                  </a:lnTo>
                                                  <a:lnTo>
                                                    <a:pt x="1447" y="612"/>
                                                  </a:lnTo>
                                                  <a:lnTo>
                                                    <a:pt x="1533" y="572"/>
                                                  </a:lnTo>
                                                  <a:lnTo>
                                                    <a:pt x="1622" y="533"/>
                                                  </a:lnTo>
                                                  <a:lnTo>
                                                    <a:pt x="1717" y="497"/>
                                                  </a:lnTo>
                                                  <a:lnTo>
                                                    <a:pt x="1814" y="463"/>
                                                  </a:lnTo>
                                                  <a:lnTo>
                                                    <a:pt x="1916" y="432"/>
                                                  </a:lnTo>
                                                  <a:lnTo>
                                                    <a:pt x="2022" y="405"/>
                                                  </a:lnTo>
                                                  <a:lnTo>
                                                    <a:pt x="2102" y="447"/>
                                                  </a:lnTo>
                                                  <a:lnTo>
                                                    <a:pt x="2178" y="490"/>
                                                  </a:lnTo>
                                                  <a:lnTo>
                                                    <a:pt x="2252" y="535"/>
                                                  </a:lnTo>
                                                  <a:lnTo>
                                                    <a:pt x="2322" y="580"/>
                                                  </a:lnTo>
                                                  <a:lnTo>
                                                    <a:pt x="2390" y="627"/>
                                                  </a:lnTo>
                                                  <a:lnTo>
                                                    <a:pt x="2456" y="674"/>
                                                  </a:lnTo>
                                                  <a:lnTo>
                                                    <a:pt x="2518" y="722"/>
                                                  </a:lnTo>
                                                  <a:lnTo>
                                                    <a:pt x="2578" y="770"/>
                                                  </a:lnTo>
                                                  <a:lnTo>
                                                    <a:pt x="2634" y="818"/>
                                                  </a:lnTo>
                                                  <a:lnTo>
                                                    <a:pt x="2689" y="866"/>
                                                  </a:lnTo>
                                                  <a:lnTo>
                                                    <a:pt x="2740" y="914"/>
                                                  </a:lnTo>
                                                  <a:lnTo>
                                                    <a:pt x="2789" y="962"/>
                                                  </a:lnTo>
                                                  <a:lnTo>
                                                    <a:pt x="2836" y="1008"/>
                                                  </a:lnTo>
                                                  <a:lnTo>
                                                    <a:pt x="2880" y="1054"/>
                                                  </a:lnTo>
                                                  <a:lnTo>
                                                    <a:pt x="2921" y="1099"/>
                                                  </a:lnTo>
                                                  <a:lnTo>
                                                    <a:pt x="2960" y="1143"/>
                                                  </a:lnTo>
                                                  <a:lnTo>
                                                    <a:pt x="2996" y="1187"/>
                                                  </a:lnTo>
                                                  <a:lnTo>
                                                    <a:pt x="3030" y="1228"/>
                                                  </a:lnTo>
                                                  <a:lnTo>
                                                    <a:pt x="3060" y="1268"/>
                                                  </a:lnTo>
                                                  <a:lnTo>
                                                    <a:pt x="3089" y="1306"/>
                                                  </a:lnTo>
                                                  <a:lnTo>
                                                    <a:pt x="3116" y="1342"/>
                                                  </a:lnTo>
                                                  <a:lnTo>
                                                    <a:pt x="3139" y="1375"/>
                                                  </a:lnTo>
                                                  <a:lnTo>
                                                    <a:pt x="3161" y="1406"/>
                                                  </a:lnTo>
                                                  <a:lnTo>
                                                    <a:pt x="3181" y="1435"/>
                                                  </a:lnTo>
                                                  <a:lnTo>
                                                    <a:pt x="3211" y="1484"/>
                                                  </a:lnTo>
                                                  <a:lnTo>
                                                    <a:pt x="3234" y="1521"/>
                                                  </a:lnTo>
                                                  <a:lnTo>
                                                    <a:pt x="3246" y="1545"/>
                                                  </a:lnTo>
                                                  <a:lnTo>
                                                    <a:pt x="3251" y="1552"/>
                                                  </a:lnTo>
                                                  <a:lnTo>
                                                    <a:pt x="3250" y="1542"/>
                                                  </a:lnTo>
                                                  <a:lnTo>
                                                    <a:pt x="3247" y="1527"/>
                                                  </a:lnTo>
                                                  <a:lnTo>
                                                    <a:pt x="3242" y="1511"/>
                                                  </a:lnTo>
                                                  <a:lnTo>
                                                    <a:pt x="3235" y="1491"/>
                                                  </a:lnTo>
                                                  <a:lnTo>
                                                    <a:pt x="3225" y="1469"/>
                                                  </a:lnTo>
                                                  <a:lnTo>
                                                    <a:pt x="3212" y="1444"/>
                                                  </a:lnTo>
                                                  <a:lnTo>
                                                    <a:pt x="3198" y="1417"/>
                                                  </a:lnTo>
                                                  <a:lnTo>
                                                    <a:pt x="3182" y="1388"/>
                                                  </a:lnTo>
                                                  <a:lnTo>
                                                    <a:pt x="3162" y="1356"/>
                                                  </a:lnTo>
                                                  <a:lnTo>
                                                    <a:pt x="3142" y="1322"/>
                                                  </a:lnTo>
                                                  <a:lnTo>
                                                    <a:pt x="3118" y="1287"/>
                                                  </a:lnTo>
                                                  <a:lnTo>
                                                    <a:pt x="3092" y="1250"/>
                                                  </a:lnTo>
                                                  <a:lnTo>
                                                    <a:pt x="3065" y="1211"/>
                                                  </a:lnTo>
                                                  <a:lnTo>
                                                    <a:pt x="3034" y="1172"/>
                                                  </a:lnTo>
                                                  <a:lnTo>
                                                    <a:pt x="3002" y="1131"/>
                                                  </a:lnTo>
                                                  <a:lnTo>
                                                    <a:pt x="2967" y="1088"/>
                                                  </a:lnTo>
                                                  <a:lnTo>
                                                    <a:pt x="2930" y="1045"/>
                                                  </a:lnTo>
                                                  <a:lnTo>
                                                    <a:pt x="2891" y="1002"/>
                                                  </a:lnTo>
                                                  <a:lnTo>
                                                    <a:pt x="2850" y="957"/>
                                                  </a:lnTo>
                                                  <a:lnTo>
                                                    <a:pt x="2807" y="912"/>
                                                  </a:lnTo>
                                                  <a:lnTo>
                                                    <a:pt x="2761" y="866"/>
                                                  </a:lnTo>
                                                  <a:lnTo>
                                                    <a:pt x="2712" y="820"/>
                                                  </a:lnTo>
                                                  <a:lnTo>
                                                    <a:pt x="2663" y="775"/>
                                                  </a:lnTo>
                                                  <a:lnTo>
                                                    <a:pt x="2611" y="729"/>
                                                  </a:lnTo>
                                                  <a:lnTo>
                                                    <a:pt x="2556" y="684"/>
                                                  </a:lnTo>
                                                  <a:lnTo>
                                                    <a:pt x="2500" y="639"/>
                                                  </a:lnTo>
                                                  <a:lnTo>
                                                    <a:pt x="2441" y="593"/>
                                                  </a:lnTo>
                                                  <a:lnTo>
                                                    <a:pt x="2381" y="549"/>
                                                  </a:lnTo>
                                                  <a:lnTo>
                                                    <a:pt x="2318" y="506"/>
                                                  </a:lnTo>
                                                  <a:lnTo>
                                                    <a:pt x="2253" y="464"/>
                                                  </a:lnTo>
                                                  <a:lnTo>
                                                    <a:pt x="2186" y="423"/>
                                                  </a:lnTo>
                                                  <a:lnTo>
                                                    <a:pt x="2116" y="383"/>
                                                  </a:lnTo>
                                                  <a:lnTo>
                                                    <a:pt x="2124" y="381"/>
                                                  </a:lnTo>
                                                  <a:lnTo>
                                                    <a:pt x="2132" y="380"/>
                                                  </a:lnTo>
                                                  <a:lnTo>
                                                    <a:pt x="2140" y="378"/>
                                                  </a:lnTo>
                                                  <a:lnTo>
                                                    <a:pt x="2148" y="376"/>
                                                  </a:lnTo>
                                                  <a:lnTo>
                                                    <a:pt x="2156" y="375"/>
                                                  </a:lnTo>
                                                  <a:lnTo>
                                                    <a:pt x="2164" y="373"/>
                                                  </a:lnTo>
                                                  <a:lnTo>
                                                    <a:pt x="2172" y="372"/>
                                                  </a:lnTo>
                                                  <a:lnTo>
                                                    <a:pt x="2180" y="370"/>
                                                  </a:lnTo>
                                                  <a:lnTo>
                                                    <a:pt x="2293" y="351"/>
                                                  </a:lnTo>
                                                  <a:lnTo>
                                                    <a:pt x="2403" y="338"/>
                                                  </a:lnTo>
                                                  <a:lnTo>
                                                    <a:pt x="2510" y="330"/>
                                                  </a:lnTo>
                                                  <a:lnTo>
                                                    <a:pt x="2615" y="328"/>
                                                  </a:lnTo>
                                                  <a:lnTo>
                                                    <a:pt x="2717" y="329"/>
                                                  </a:lnTo>
                                                  <a:lnTo>
                                                    <a:pt x="2815" y="335"/>
                                                  </a:lnTo>
                                                  <a:lnTo>
                                                    <a:pt x="2911" y="345"/>
                                                  </a:lnTo>
                                                  <a:lnTo>
                                                    <a:pt x="3003" y="358"/>
                                                  </a:lnTo>
                                                  <a:lnTo>
                                                    <a:pt x="3092" y="376"/>
                                                  </a:lnTo>
                                                  <a:lnTo>
                                                    <a:pt x="3179" y="395"/>
                                                  </a:lnTo>
                                                  <a:lnTo>
                                                    <a:pt x="3262" y="418"/>
                                                  </a:lnTo>
                                                  <a:lnTo>
                                                    <a:pt x="3341" y="444"/>
                                                  </a:lnTo>
                                                  <a:lnTo>
                                                    <a:pt x="3417" y="470"/>
                                                  </a:lnTo>
                                                  <a:lnTo>
                                                    <a:pt x="3490" y="499"/>
                                                  </a:lnTo>
                                                  <a:lnTo>
                                                    <a:pt x="3559" y="529"/>
                                                  </a:lnTo>
                                                  <a:lnTo>
                                                    <a:pt x="3625" y="560"/>
                                                  </a:lnTo>
                                                  <a:lnTo>
                                                    <a:pt x="3687" y="591"/>
                                                  </a:lnTo>
                                                  <a:lnTo>
                                                    <a:pt x="3745" y="623"/>
                                                  </a:lnTo>
                                                  <a:lnTo>
                                                    <a:pt x="3801" y="655"/>
                                                  </a:lnTo>
                                                  <a:lnTo>
                                                    <a:pt x="3851" y="687"/>
                                                  </a:lnTo>
                                                  <a:lnTo>
                                                    <a:pt x="3899" y="719"/>
                                                  </a:lnTo>
                                                  <a:lnTo>
                                                    <a:pt x="3942" y="748"/>
                                                  </a:lnTo>
                                                  <a:lnTo>
                                                    <a:pt x="3982" y="777"/>
                                                  </a:lnTo>
                                                  <a:lnTo>
                                                    <a:pt x="4017" y="804"/>
                                                  </a:lnTo>
                                                  <a:lnTo>
                                                    <a:pt x="4049" y="829"/>
                                                  </a:lnTo>
                                                  <a:lnTo>
                                                    <a:pt x="4077" y="852"/>
                                                  </a:lnTo>
                                                  <a:lnTo>
                                                    <a:pt x="4100" y="873"/>
                                                  </a:lnTo>
                                                  <a:lnTo>
                                                    <a:pt x="4120" y="890"/>
                                                  </a:lnTo>
                                                  <a:lnTo>
                                                    <a:pt x="4146" y="915"/>
                                                  </a:lnTo>
                                                  <a:lnTo>
                                                    <a:pt x="4155" y="923"/>
                                                  </a:lnTo>
                                                  <a:lnTo>
                                                    <a:pt x="4150" y="907"/>
                                                  </a:lnTo>
                                                  <a:lnTo>
                                                    <a:pt x="4139" y="889"/>
                                                  </a:lnTo>
                                                  <a:lnTo>
                                                    <a:pt x="4125" y="867"/>
                                                  </a:lnTo>
                                                  <a:lnTo>
                                                    <a:pt x="4106" y="843"/>
                                                  </a:lnTo>
                                                  <a:lnTo>
                                                    <a:pt x="4082" y="817"/>
                                                  </a:lnTo>
                                                  <a:lnTo>
                                                    <a:pt x="4055" y="788"/>
                                                  </a:lnTo>
                                                  <a:lnTo>
                                                    <a:pt x="4023" y="759"/>
                                                  </a:lnTo>
                                                  <a:lnTo>
                                                    <a:pt x="3987" y="727"/>
                                                  </a:lnTo>
                                                  <a:lnTo>
                                                    <a:pt x="3947" y="694"/>
                                                  </a:lnTo>
                                                  <a:lnTo>
                                                    <a:pt x="3904" y="661"/>
                                                  </a:lnTo>
                                                  <a:lnTo>
                                                    <a:pt x="3857" y="627"/>
                                                  </a:lnTo>
                                                  <a:lnTo>
                                                    <a:pt x="3806" y="592"/>
                                                  </a:lnTo>
                                                  <a:lnTo>
                                                    <a:pt x="3751" y="559"/>
                                                  </a:lnTo>
                                                  <a:lnTo>
                                                    <a:pt x="3693" y="525"/>
                                                  </a:lnTo>
                                                  <a:lnTo>
                                                    <a:pt x="3631" y="491"/>
                                                  </a:lnTo>
                                                  <a:lnTo>
                                                    <a:pt x="3567" y="458"/>
                                                  </a:lnTo>
                                                  <a:lnTo>
                                                    <a:pt x="3499" y="427"/>
                                                  </a:lnTo>
                                                  <a:lnTo>
                                                    <a:pt x="3427" y="396"/>
                                                  </a:lnTo>
                                                  <a:lnTo>
                                                    <a:pt x="3353" y="369"/>
                                                  </a:lnTo>
                                                  <a:lnTo>
                                                    <a:pt x="3275" y="342"/>
                                                  </a:lnTo>
                                                  <a:lnTo>
                                                    <a:pt x="3195" y="317"/>
                                                  </a:lnTo>
                                                  <a:lnTo>
                                                    <a:pt x="3112" y="296"/>
                                                  </a:lnTo>
                                                  <a:lnTo>
                                                    <a:pt x="3027" y="277"/>
                                                  </a:lnTo>
                                                  <a:lnTo>
                                                    <a:pt x="2938" y="262"/>
                                                  </a:lnTo>
                                                  <a:lnTo>
                                                    <a:pt x="2847" y="249"/>
                                                  </a:lnTo>
                                                  <a:lnTo>
                                                    <a:pt x="2754" y="240"/>
                                                  </a:lnTo>
                                                  <a:lnTo>
                                                    <a:pt x="2658" y="235"/>
                                                  </a:lnTo>
                                                  <a:lnTo>
                                                    <a:pt x="2561" y="235"/>
                                                  </a:lnTo>
                                                  <a:lnTo>
                                                    <a:pt x="2461" y="238"/>
                                                  </a:lnTo>
                                                  <a:lnTo>
                                                    <a:pt x="2358" y="248"/>
                                                  </a:lnTo>
                                                  <a:lnTo>
                                                    <a:pt x="2255" y="261"/>
                                                  </a:lnTo>
                                                  <a:lnTo>
                                                    <a:pt x="2148" y="279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gradFill flip="none" rotWithShape="1">
                                              <a:gsLst>
                                                <a:gs pos="0">
                                                  <a:schemeClr val="accent3">
                                                    <a:lumMod val="60000"/>
                                                    <a:lumOff val="40000"/>
                                                    <a:alpha val="65000"/>
                                                  </a:schemeClr>
                                                </a:gs>
                                                <a:gs pos="50000">
                                                  <a:schemeClr val="accent3">
                                                    <a:lumMod val="40000"/>
                                                    <a:lumOff val="60000"/>
                                                    <a:alpha val="45000"/>
                                                  </a:schemeClr>
                                                </a:gs>
                                                <a:gs pos="100000">
                                                  <a:schemeClr val="accent3">
                                                    <a:lumMod val="20000"/>
                                                    <a:lumOff val="80000"/>
                                                    <a:alpha val="18000"/>
                                                  </a:schemeClr>
                                                </a:gs>
                                              </a:gsLst>
                                              <a:lin ang="16200000" scaled="1"/>
                                              <a:tileRect/>
                                            </a:gra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165" name="Freeform 121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605197" y="3826658"/>
                                              <a:ext cx="541338" cy="274159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1720" y="150"/>
                                                </a:cxn>
                                                <a:cxn ang="0">
                                                  <a:pos x="1497" y="87"/>
                                                </a:cxn>
                                                <a:cxn ang="0">
                                                  <a:pos x="1291" y="41"/>
                                                </a:cxn>
                                                <a:cxn ang="0">
                                                  <a:pos x="1101" y="14"/>
                                                </a:cxn>
                                                <a:cxn ang="0">
                                                  <a:pos x="927" y="1"/>
                                                </a:cxn>
                                                <a:cxn ang="0">
                                                  <a:pos x="769" y="1"/>
                                                </a:cxn>
                                                <a:cxn ang="0">
                                                  <a:pos x="627" y="13"/>
                                                </a:cxn>
                                                <a:cxn ang="0">
                                                  <a:pos x="498" y="32"/>
                                                </a:cxn>
                                                <a:cxn ang="0">
                                                  <a:pos x="386" y="58"/>
                                                </a:cxn>
                                                <a:cxn ang="0">
                                                  <a:pos x="289" y="88"/>
                                                </a:cxn>
                                                <a:cxn ang="0">
                                                  <a:pos x="206" y="120"/>
                                                </a:cxn>
                                                <a:cxn ang="0">
                                                  <a:pos x="137" y="152"/>
                                                </a:cxn>
                                                <a:cxn ang="0">
                                                  <a:pos x="83" y="183"/>
                                                </a:cxn>
                                                <a:cxn ang="0">
                                                  <a:pos x="42" y="209"/>
                                                </a:cxn>
                                                <a:cxn ang="0">
                                                  <a:pos x="8" y="234"/>
                                                </a:cxn>
                                                <a:cxn ang="0">
                                                  <a:pos x="9" y="235"/>
                                                </a:cxn>
                                                <a:cxn ang="0">
                                                  <a:pos x="71" y="206"/>
                                                </a:cxn>
                                                <a:cxn ang="0">
                                                  <a:pos x="157" y="172"/>
                                                </a:cxn>
                                                <a:cxn ang="0">
                                                  <a:pos x="233" y="148"/>
                                                </a:cxn>
                                                <a:cxn ang="0">
                                                  <a:pos x="324" y="125"/>
                                                </a:cxn>
                                                <a:cxn ang="0">
                                                  <a:pos x="428" y="103"/>
                                                </a:cxn>
                                                <a:cxn ang="0">
                                                  <a:pos x="547" y="86"/>
                                                </a:cxn>
                                                <a:cxn ang="0">
                                                  <a:pos x="678" y="74"/>
                                                </a:cxn>
                                                <a:cxn ang="0">
                                                  <a:pos x="823" y="70"/>
                                                </a:cxn>
                                                <a:cxn ang="0">
                                                  <a:pos x="980" y="76"/>
                                                </a:cxn>
                                                <a:cxn ang="0">
                                                  <a:pos x="1150" y="94"/>
                                                </a:cxn>
                                                <a:cxn ang="0">
                                                  <a:pos x="1333" y="123"/>
                                                </a:cxn>
                                                <a:cxn ang="0">
                                                  <a:pos x="1528" y="169"/>
                                                </a:cxn>
                                                <a:cxn ang="0">
                                                  <a:pos x="1734" y="231"/>
                                                </a:cxn>
                                                <a:cxn ang="0">
                                                  <a:pos x="1944" y="309"/>
                                                </a:cxn>
                                                <a:cxn ang="0">
                                                  <a:pos x="2139" y="398"/>
                                                </a:cxn>
                                                <a:cxn ang="0">
                                                  <a:pos x="2317" y="494"/>
                                                </a:cxn>
                                                <a:cxn ang="0">
                                                  <a:pos x="2482" y="597"/>
                                                </a:cxn>
                                                <a:cxn ang="0">
                                                  <a:pos x="2632" y="704"/>
                                                </a:cxn>
                                                <a:cxn ang="0">
                                                  <a:pos x="2767" y="814"/>
                                                </a:cxn>
                                                <a:cxn ang="0">
                                                  <a:pos x="2888" y="925"/>
                                                </a:cxn>
                                                <a:cxn ang="0">
                                                  <a:pos x="2996" y="1034"/>
                                                </a:cxn>
                                                <a:cxn ang="0">
                                                  <a:pos x="3090" y="1138"/>
                                                </a:cxn>
                                                <a:cxn ang="0">
                                                  <a:pos x="3173" y="1237"/>
                                                </a:cxn>
                                                <a:cxn ang="0">
                                                  <a:pos x="3241" y="1328"/>
                                                </a:cxn>
                                                <a:cxn ang="0">
                                                  <a:pos x="3298" y="1409"/>
                                                </a:cxn>
                                                <a:cxn ang="0">
                                                  <a:pos x="3360" y="1507"/>
                                                </a:cxn>
                                                <a:cxn ang="0">
                                                  <a:pos x="3405" y="1584"/>
                                                </a:cxn>
                                                <a:cxn ang="0">
                                                  <a:pos x="3409" y="1581"/>
                                                </a:cxn>
                                                <a:cxn ang="0">
                                                  <a:pos x="3398" y="1541"/>
                                                </a:cxn>
                                                <a:cxn ang="0">
                                                  <a:pos x="3375" y="1484"/>
                                                </a:cxn>
                                                <a:cxn ang="0">
                                                  <a:pos x="3339" y="1416"/>
                                                </a:cxn>
                                                <a:cxn ang="0">
                                                  <a:pos x="3291" y="1334"/>
                                                </a:cxn>
                                                <a:cxn ang="0">
                                                  <a:pos x="3229" y="1244"/>
                                                </a:cxn>
                                                <a:cxn ang="0">
                                                  <a:pos x="3155" y="1146"/>
                                                </a:cxn>
                                                <a:cxn ang="0">
                                                  <a:pos x="3069" y="1041"/>
                                                </a:cxn>
                                                <a:cxn ang="0">
                                                  <a:pos x="2970" y="933"/>
                                                </a:cxn>
                                                <a:cxn ang="0">
                                                  <a:pos x="2859" y="822"/>
                                                </a:cxn>
                                                <a:cxn ang="0">
                                                  <a:pos x="2736" y="713"/>
                                                </a:cxn>
                                                <a:cxn ang="0">
                                                  <a:pos x="2601" y="604"/>
                                                </a:cxn>
                                                <a:cxn ang="0">
                                                  <a:pos x="2452" y="499"/>
                                                </a:cxn>
                                                <a:cxn ang="0">
                                                  <a:pos x="2292" y="400"/>
                                                </a:cxn>
                                                <a:cxn ang="0">
                                                  <a:pos x="2119" y="308"/>
                                                </a:cxn>
                                                <a:cxn ang="0">
                                                  <a:pos x="1934" y="227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3410" h="1594">
                                                  <a:moveTo>
                                                    <a:pt x="1837" y="190"/>
                                                  </a:moveTo>
                                                  <a:lnTo>
                                                    <a:pt x="1720" y="150"/>
                                                  </a:lnTo>
                                                  <a:lnTo>
                                                    <a:pt x="1607" y="115"/>
                                                  </a:lnTo>
                                                  <a:lnTo>
                                                    <a:pt x="1497" y="87"/>
                                                  </a:lnTo>
                                                  <a:lnTo>
                                                    <a:pt x="1392" y="62"/>
                                                  </a:lnTo>
                                                  <a:lnTo>
                                                    <a:pt x="1291" y="41"/>
                                                  </a:lnTo>
                                                  <a:lnTo>
                                                    <a:pt x="1194" y="26"/>
                                                  </a:lnTo>
                                                  <a:lnTo>
                                                    <a:pt x="1101" y="14"/>
                                                  </a:lnTo>
                                                  <a:lnTo>
                                                    <a:pt x="1013" y="5"/>
                                                  </a:lnTo>
                                                  <a:lnTo>
                                                    <a:pt x="927" y="1"/>
                                                  </a:lnTo>
                                                  <a:lnTo>
                                                    <a:pt x="846" y="0"/>
                                                  </a:lnTo>
                                                  <a:lnTo>
                                                    <a:pt x="769" y="1"/>
                                                  </a:lnTo>
                                                  <a:lnTo>
                                                    <a:pt x="695" y="5"/>
                                                  </a:lnTo>
                                                  <a:lnTo>
                                                    <a:pt x="627" y="13"/>
                                                  </a:lnTo>
                                                  <a:lnTo>
                                                    <a:pt x="561" y="21"/>
                                                  </a:lnTo>
                                                  <a:lnTo>
                                                    <a:pt x="498" y="32"/>
                                                  </a:lnTo>
                                                  <a:lnTo>
                                                    <a:pt x="441" y="44"/>
                                                  </a:lnTo>
                                                  <a:lnTo>
                                                    <a:pt x="386" y="58"/>
                                                  </a:lnTo>
                                                  <a:lnTo>
                                                    <a:pt x="336" y="72"/>
                                                  </a:lnTo>
                                                  <a:lnTo>
                                                    <a:pt x="289" y="88"/>
                                                  </a:lnTo>
                                                  <a:lnTo>
                                                    <a:pt x="246" y="104"/>
                                                  </a:lnTo>
                                                  <a:lnTo>
                                                    <a:pt x="206" y="120"/>
                                                  </a:lnTo>
                                                  <a:lnTo>
                                                    <a:pt x="170" y="137"/>
                                                  </a:lnTo>
                                                  <a:lnTo>
                                                    <a:pt x="137" y="152"/>
                                                  </a:lnTo>
                                                  <a:lnTo>
                                                    <a:pt x="108" y="168"/>
                                                  </a:lnTo>
                                                  <a:lnTo>
                                                    <a:pt x="83" y="183"/>
                                                  </a:lnTo>
                                                  <a:lnTo>
                                                    <a:pt x="61" y="196"/>
                                                  </a:lnTo>
                                                  <a:lnTo>
                                                    <a:pt x="42" y="209"/>
                                                  </a:lnTo>
                                                  <a:lnTo>
                                                    <a:pt x="27" y="219"/>
                                                  </a:lnTo>
                                                  <a:lnTo>
                                                    <a:pt x="8" y="234"/>
                                                  </a:lnTo>
                                                  <a:lnTo>
                                                    <a:pt x="0" y="239"/>
                                                  </a:lnTo>
                                                  <a:lnTo>
                                                    <a:pt x="9" y="235"/>
                                                  </a:lnTo>
                                                  <a:lnTo>
                                                    <a:pt x="32" y="223"/>
                                                  </a:lnTo>
                                                  <a:lnTo>
                                                    <a:pt x="71" y="206"/>
                                                  </a:lnTo>
                                                  <a:lnTo>
                                                    <a:pt x="125" y="184"/>
                                                  </a:lnTo>
                                                  <a:lnTo>
                                                    <a:pt x="157" y="172"/>
                                                  </a:lnTo>
                                                  <a:lnTo>
                                                    <a:pt x="193" y="160"/>
                                                  </a:lnTo>
                                                  <a:lnTo>
                                                    <a:pt x="233" y="148"/>
                                                  </a:lnTo>
                                                  <a:lnTo>
                                                    <a:pt x="277" y="136"/>
                                                  </a:lnTo>
                                                  <a:lnTo>
                                                    <a:pt x="324" y="125"/>
                                                  </a:lnTo>
                                                  <a:lnTo>
                                                    <a:pt x="374" y="113"/>
                                                  </a:lnTo>
                                                  <a:lnTo>
                                                    <a:pt x="428" y="103"/>
                                                  </a:lnTo>
                                                  <a:lnTo>
                                                    <a:pt x="486" y="94"/>
                                                  </a:lnTo>
                                                  <a:lnTo>
                                                    <a:pt x="547" y="86"/>
                                                  </a:lnTo>
                                                  <a:lnTo>
                                                    <a:pt x="610" y="78"/>
                                                  </a:lnTo>
                                                  <a:lnTo>
                                                    <a:pt x="678" y="74"/>
                                                  </a:lnTo>
                                                  <a:lnTo>
                                                    <a:pt x="749" y="71"/>
                                                  </a:lnTo>
                                                  <a:lnTo>
                                                    <a:pt x="823" y="70"/>
                                                  </a:lnTo>
                                                  <a:lnTo>
                                                    <a:pt x="900" y="72"/>
                                                  </a:lnTo>
                                                  <a:lnTo>
                                                    <a:pt x="980" y="76"/>
                                                  </a:lnTo>
                                                  <a:lnTo>
                                                    <a:pt x="1064" y="83"/>
                                                  </a:lnTo>
                                                  <a:lnTo>
                                                    <a:pt x="1150" y="94"/>
                                                  </a:lnTo>
                                                  <a:lnTo>
                                                    <a:pt x="1240" y="107"/>
                                                  </a:lnTo>
                                                  <a:lnTo>
                                                    <a:pt x="1333" y="123"/>
                                                  </a:lnTo>
                                                  <a:lnTo>
                                                    <a:pt x="1428" y="144"/>
                                                  </a:lnTo>
                                                  <a:lnTo>
                                                    <a:pt x="1528" y="169"/>
                                                  </a:lnTo>
                                                  <a:lnTo>
                                                    <a:pt x="1630" y="197"/>
                                                  </a:lnTo>
                                                  <a:lnTo>
                                                    <a:pt x="1734" y="231"/>
                                                  </a:lnTo>
                                                  <a:lnTo>
                                                    <a:pt x="1841" y="269"/>
                                                  </a:lnTo>
                                                  <a:lnTo>
                                                    <a:pt x="1944" y="309"/>
                                                  </a:lnTo>
                                                  <a:lnTo>
                                                    <a:pt x="2043" y="351"/>
                                                  </a:lnTo>
                                                  <a:lnTo>
                                                    <a:pt x="2139" y="398"/>
                                                  </a:lnTo>
                                                  <a:lnTo>
                                                    <a:pt x="2230" y="445"/>
                                                  </a:lnTo>
                                                  <a:lnTo>
                                                    <a:pt x="2317" y="494"/>
                                                  </a:lnTo>
                                                  <a:lnTo>
                                                    <a:pt x="2402" y="544"/>
                                                  </a:lnTo>
                                                  <a:lnTo>
                                                    <a:pt x="2482" y="597"/>
                                                  </a:lnTo>
                                                  <a:lnTo>
                                                    <a:pt x="2559" y="650"/>
                                                  </a:lnTo>
                                                  <a:lnTo>
                                                    <a:pt x="2632" y="704"/>
                                                  </a:lnTo>
                                                  <a:lnTo>
                                                    <a:pt x="2701" y="760"/>
                                                  </a:lnTo>
                                                  <a:lnTo>
                                                    <a:pt x="2767" y="814"/>
                                                  </a:lnTo>
                                                  <a:lnTo>
                                                    <a:pt x="2830" y="870"/>
                                                  </a:lnTo>
                                                  <a:lnTo>
                                                    <a:pt x="2888" y="925"/>
                                                  </a:lnTo>
                                                  <a:lnTo>
                                                    <a:pt x="2944" y="979"/>
                                                  </a:lnTo>
                                                  <a:lnTo>
                                                    <a:pt x="2996" y="1034"/>
                                                  </a:lnTo>
                                                  <a:lnTo>
                                                    <a:pt x="3045" y="1086"/>
                                                  </a:lnTo>
                                                  <a:lnTo>
                                                    <a:pt x="3090" y="1138"/>
                                                  </a:lnTo>
                                                  <a:lnTo>
                                                    <a:pt x="3134" y="1189"/>
                                                  </a:lnTo>
                                                  <a:lnTo>
                                                    <a:pt x="3173" y="1237"/>
                                                  </a:lnTo>
                                                  <a:lnTo>
                                                    <a:pt x="3208" y="1284"/>
                                                  </a:lnTo>
                                                  <a:lnTo>
                                                    <a:pt x="3241" y="1328"/>
                                                  </a:lnTo>
                                                  <a:lnTo>
                                                    <a:pt x="3271" y="1370"/>
                                                  </a:lnTo>
                                                  <a:lnTo>
                                                    <a:pt x="3298" y="1409"/>
                                                  </a:lnTo>
                                                  <a:lnTo>
                                                    <a:pt x="3322" y="1445"/>
                                                  </a:lnTo>
                                                  <a:lnTo>
                                                    <a:pt x="3360" y="1507"/>
                                                  </a:lnTo>
                                                  <a:lnTo>
                                                    <a:pt x="3388" y="1554"/>
                                                  </a:lnTo>
                                                  <a:lnTo>
                                                    <a:pt x="3405" y="1584"/>
                                                  </a:lnTo>
                                                  <a:lnTo>
                                                    <a:pt x="3410" y="1594"/>
                                                  </a:lnTo>
                                                  <a:lnTo>
                                                    <a:pt x="3409" y="1581"/>
                                                  </a:lnTo>
                                                  <a:lnTo>
                                                    <a:pt x="3406" y="1562"/>
                                                  </a:lnTo>
                                                  <a:lnTo>
                                                    <a:pt x="3398" y="1541"/>
                                                  </a:lnTo>
                                                  <a:lnTo>
                                                    <a:pt x="3388" y="1514"/>
                                                  </a:lnTo>
                                                  <a:lnTo>
                                                    <a:pt x="3375" y="1484"/>
                                                  </a:lnTo>
                                                  <a:lnTo>
                                                    <a:pt x="3358" y="1451"/>
                                                  </a:lnTo>
                                                  <a:lnTo>
                                                    <a:pt x="3339" y="1416"/>
                                                  </a:lnTo>
                                                  <a:lnTo>
                                                    <a:pt x="3316" y="1377"/>
                                                  </a:lnTo>
                                                  <a:lnTo>
                                                    <a:pt x="3291" y="1334"/>
                                                  </a:lnTo>
                                                  <a:lnTo>
                                                    <a:pt x="3261" y="1290"/>
                                                  </a:lnTo>
                                                  <a:lnTo>
                                                    <a:pt x="3229" y="1244"/>
                                                  </a:lnTo>
                                                  <a:lnTo>
                                                    <a:pt x="3194" y="1196"/>
                                                  </a:lnTo>
                                                  <a:lnTo>
                                                    <a:pt x="3155" y="1146"/>
                                                  </a:lnTo>
                                                  <a:lnTo>
                                                    <a:pt x="3114" y="1094"/>
                                                  </a:lnTo>
                                                  <a:lnTo>
                                                    <a:pt x="3069" y="1041"/>
                                                  </a:lnTo>
                                                  <a:lnTo>
                                                    <a:pt x="3022" y="988"/>
                                                  </a:lnTo>
                                                  <a:lnTo>
                                                    <a:pt x="2970" y="933"/>
                                                  </a:lnTo>
                                                  <a:lnTo>
                                                    <a:pt x="2917" y="878"/>
                                                  </a:lnTo>
                                                  <a:lnTo>
                                                    <a:pt x="2859" y="822"/>
                                                  </a:lnTo>
                                                  <a:lnTo>
                                                    <a:pt x="2799" y="767"/>
                                                  </a:lnTo>
                                                  <a:lnTo>
                                                    <a:pt x="2736" y="713"/>
                                                  </a:lnTo>
                                                  <a:lnTo>
                                                    <a:pt x="2669" y="657"/>
                                                  </a:lnTo>
                                                  <a:lnTo>
                                                    <a:pt x="2601" y="604"/>
                                                  </a:lnTo>
                                                  <a:lnTo>
                                                    <a:pt x="2528" y="550"/>
                                                  </a:lnTo>
                                                  <a:lnTo>
                                                    <a:pt x="2452" y="499"/>
                                                  </a:lnTo>
                                                  <a:lnTo>
                                                    <a:pt x="2374" y="449"/>
                                                  </a:lnTo>
                                                  <a:lnTo>
                                                    <a:pt x="2292" y="400"/>
                                                  </a:lnTo>
                                                  <a:lnTo>
                                                    <a:pt x="2207" y="353"/>
                                                  </a:lnTo>
                                                  <a:lnTo>
                                                    <a:pt x="2119" y="308"/>
                                                  </a:lnTo>
                                                  <a:lnTo>
                                                    <a:pt x="2028" y="266"/>
                                                  </a:lnTo>
                                                  <a:lnTo>
                                                    <a:pt x="1934" y="227"/>
                                                  </a:lnTo>
                                                  <a:lnTo>
                                                    <a:pt x="1837" y="190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gradFill flip="none" rotWithShape="1">
                                              <a:gsLst>
                                                <a:gs pos="0">
                                                  <a:schemeClr val="accent3">
                                                    <a:lumMod val="60000"/>
                                                    <a:lumOff val="40000"/>
                                                    <a:alpha val="65000"/>
                                                  </a:schemeClr>
                                                </a:gs>
                                                <a:gs pos="50000">
                                                  <a:schemeClr val="accent3">
                                                    <a:lumMod val="40000"/>
                                                    <a:lumOff val="60000"/>
                                                    <a:alpha val="45000"/>
                                                  </a:schemeClr>
                                                </a:gs>
                                                <a:gs pos="100000">
                                                  <a:schemeClr val="accent3">
                                                    <a:lumMod val="20000"/>
                                                    <a:lumOff val="80000"/>
                                                    <a:alpha val="18000"/>
                                                  </a:schemeClr>
                                                </a:gs>
                                              </a:gsLst>
                                              <a:lin ang="16200000" scaled="1"/>
                                              <a:tileRect/>
                                            </a:gra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169" name="Freeform 125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243247" y="5161469"/>
                                              <a:ext cx="1046163" cy="416379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1952" y="850"/>
                                                </a:cxn>
                                                <a:cxn ang="0">
                                                  <a:pos x="2026" y="704"/>
                                                </a:cxn>
                                                <a:cxn ang="0">
                                                  <a:pos x="2556" y="457"/>
                                                </a:cxn>
                                                <a:cxn ang="0">
                                                  <a:pos x="2912" y="334"/>
                                                </a:cxn>
                                                <a:cxn ang="0">
                                                  <a:pos x="3245" y="245"/>
                                                </a:cxn>
                                                <a:cxn ang="0">
                                                  <a:pos x="4166" y="131"/>
                                                </a:cxn>
                                                <a:cxn ang="0">
                                                  <a:pos x="5062" y="217"/>
                                                </a:cxn>
                                                <a:cxn ang="0">
                                                  <a:pos x="5778" y="435"/>
                                                </a:cxn>
                                                <a:cxn ang="0">
                                                  <a:pos x="6284" y="680"/>
                                                </a:cxn>
                                                <a:cxn ang="0">
                                                  <a:pos x="6570" y="866"/>
                                                </a:cxn>
                                                <a:cxn ang="0">
                                                  <a:pos x="6452" y="729"/>
                                                </a:cxn>
                                                <a:cxn ang="0">
                                                  <a:pos x="6059" y="473"/>
                                                </a:cxn>
                                                <a:cxn ang="0">
                                                  <a:pos x="5447" y="211"/>
                                                </a:cxn>
                                                <a:cxn ang="0">
                                                  <a:pos x="4661" y="31"/>
                                                </a:cxn>
                                                <a:cxn ang="0">
                                                  <a:pos x="3737" y="20"/>
                                                </a:cxn>
                                                <a:cxn ang="0">
                                                  <a:pos x="3037" y="155"/>
                                                </a:cxn>
                                                <a:cxn ang="0">
                                                  <a:pos x="2665" y="271"/>
                                                </a:cxn>
                                                <a:cxn ang="0">
                                                  <a:pos x="2332" y="402"/>
                                                </a:cxn>
                                                <a:cxn ang="0">
                                                  <a:pos x="2035" y="546"/>
                                                </a:cxn>
                                                <a:cxn ang="0">
                                                  <a:pos x="1772" y="699"/>
                                                </a:cxn>
                                                <a:cxn ang="0">
                                                  <a:pos x="1497" y="831"/>
                                                </a:cxn>
                                                <a:cxn ang="0">
                                                  <a:pos x="1014" y="870"/>
                                                </a:cxn>
                                                <a:cxn ang="0">
                                                  <a:pos x="736" y="926"/>
                                                </a:cxn>
                                                <a:cxn ang="0">
                                                  <a:pos x="504" y="996"/>
                                                </a:cxn>
                                                <a:cxn ang="0">
                                                  <a:pos x="293" y="1083"/>
                                                </a:cxn>
                                                <a:cxn ang="0">
                                                  <a:pos x="153" y="1154"/>
                                                </a:cxn>
                                                <a:cxn ang="0">
                                                  <a:pos x="45" y="1215"/>
                                                </a:cxn>
                                                <a:cxn ang="0">
                                                  <a:pos x="3" y="1273"/>
                                                </a:cxn>
                                                <a:cxn ang="0">
                                                  <a:pos x="6" y="1304"/>
                                                </a:cxn>
                                                <a:cxn ang="0">
                                                  <a:pos x="102" y="1245"/>
                                                </a:cxn>
                                                <a:cxn ang="0">
                                                  <a:pos x="324" y="1154"/>
                                                </a:cxn>
                                                <a:cxn ang="0">
                                                  <a:pos x="597" y="1063"/>
                                                </a:cxn>
                                                <a:cxn ang="0">
                                                  <a:pos x="888" y="995"/>
                                                </a:cxn>
                                                <a:cxn ang="0">
                                                  <a:pos x="1187" y="954"/>
                                                </a:cxn>
                                                <a:cxn ang="0">
                                                  <a:pos x="1377" y="989"/>
                                                </a:cxn>
                                                <a:cxn ang="0">
                                                  <a:pos x="1068" y="1288"/>
                                                </a:cxn>
                                                <a:cxn ang="0">
                                                  <a:pos x="849" y="1563"/>
                                                </a:cxn>
                                                <a:cxn ang="0">
                                                  <a:pos x="708" y="1793"/>
                                                </a:cxn>
                                                <a:cxn ang="0">
                                                  <a:pos x="615" y="2002"/>
                                                </a:cxn>
                                                <a:cxn ang="0">
                                                  <a:pos x="810" y="1716"/>
                                                </a:cxn>
                                                <a:cxn ang="0">
                                                  <a:pos x="1025" y="1467"/>
                                                </a:cxn>
                                                <a:cxn ang="0">
                                                  <a:pos x="1325" y="1183"/>
                                                </a:cxn>
                                                <a:cxn ang="0">
                                                  <a:pos x="1718" y="941"/>
                                                </a:cxn>
                                                <a:cxn ang="0">
                                                  <a:pos x="2153" y="982"/>
                                                </a:cxn>
                                                <a:cxn ang="0">
                                                  <a:pos x="2904" y="1174"/>
                                                </a:cxn>
                                                <a:cxn ang="0">
                                                  <a:pos x="3559" y="1499"/>
                                                </a:cxn>
                                                <a:cxn ang="0">
                                                  <a:pos x="4044" y="1864"/>
                                                </a:cxn>
                                                <a:cxn ang="0">
                                                  <a:pos x="4363" y="2190"/>
                                                </a:cxn>
                                                <a:cxn ang="0">
                                                  <a:pos x="4532" y="2407"/>
                                                </a:cxn>
                                                <a:cxn ang="0">
                                                  <a:pos x="4477" y="2275"/>
                                                </a:cxn>
                                                <a:cxn ang="0">
                                                  <a:pos x="4246" y="1974"/>
                                                </a:cxn>
                                                <a:cxn ang="0">
                                                  <a:pos x="3853" y="1608"/>
                                                </a:cxn>
                                                <a:cxn ang="0">
                                                  <a:pos x="3304" y="1248"/>
                                                </a:cxn>
                                                <a:cxn ang="0">
                                                  <a:pos x="2609" y="968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6586" h="2421">
                                                  <a:moveTo>
                                                    <a:pt x="2209" y="883"/>
                                                  </a:moveTo>
                                                  <a:lnTo>
                                                    <a:pt x="2158" y="875"/>
                                                  </a:lnTo>
                                                  <a:lnTo>
                                                    <a:pt x="2107" y="868"/>
                                                  </a:lnTo>
                                                  <a:lnTo>
                                                    <a:pt x="2055" y="862"/>
                                                  </a:lnTo>
                                                  <a:lnTo>
                                                    <a:pt x="2003" y="857"/>
                                                  </a:lnTo>
                                                  <a:lnTo>
                                                    <a:pt x="1952" y="850"/>
                                                  </a:lnTo>
                                                  <a:lnTo>
                                                    <a:pt x="1899" y="846"/>
                                                  </a:lnTo>
                                                  <a:lnTo>
                                                    <a:pt x="1847" y="842"/>
                                                  </a:lnTo>
                                                  <a:lnTo>
                                                    <a:pt x="1796" y="838"/>
                                                  </a:lnTo>
                                                  <a:lnTo>
                                                    <a:pt x="1870" y="793"/>
                                                  </a:lnTo>
                                                  <a:lnTo>
                                                    <a:pt x="1946" y="748"/>
                                                  </a:lnTo>
                                                  <a:lnTo>
                                                    <a:pt x="2026" y="704"/>
                                                  </a:lnTo>
                                                  <a:lnTo>
                                                    <a:pt x="2107" y="660"/>
                                                  </a:lnTo>
                                                  <a:lnTo>
                                                    <a:pt x="2192" y="617"/>
                                                  </a:lnTo>
                                                  <a:lnTo>
                                                    <a:pt x="2278" y="575"/>
                                                  </a:lnTo>
                                                  <a:lnTo>
                                                    <a:pt x="2369" y="535"/>
                                                  </a:lnTo>
                                                  <a:lnTo>
                                                    <a:pt x="2461" y="495"/>
                                                  </a:lnTo>
                                                  <a:lnTo>
                                                    <a:pt x="2556" y="457"/>
                                                  </a:lnTo>
                                                  <a:lnTo>
                                                    <a:pt x="2654" y="420"/>
                                                  </a:lnTo>
                                                  <a:lnTo>
                                                    <a:pt x="2704" y="402"/>
                                                  </a:lnTo>
                                                  <a:lnTo>
                                                    <a:pt x="2756" y="385"/>
                                                  </a:lnTo>
                                                  <a:lnTo>
                                                    <a:pt x="2807" y="367"/>
                                                  </a:lnTo>
                                                  <a:lnTo>
                                                    <a:pt x="2859" y="351"/>
                                                  </a:lnTo>
                                                  <a:lnTo>
                                                    <a:pt x="2912" y="334"/>
                                                  </a:lnTo>
                                                  <a:lnTo>
                                                    <a:pt x="2966" y="318"/>
                                                  </a:lnTo>
                                                  <a:lnTo>
                                                    <a:pt x="3019" y="302"/>
                                                  </a:lnTo>
                                                  <a:lnTo>
                                                    <a:pt x="3075" y="287"/>
                                                  </a:lnTo>
                                                  <a:lnTo>
                                                    <a:pt x="3131" y="273"/>
                                                  </a:lnTo>
                                                  <a:lnTo>
                                                    <a:pt x="3188" y="258"/>
                                                  </a:lnTo>
                                                  <a:lnTo>
                                                    <a:pt x="3245" y="245"/>
                                                  </a:lnTo>
                                                  <a:lnTo>
                                                    <a:pt x="3303" y="232"/>
                                                  </a:lnTo>
                                                  <a:lnTo>
                                                    <a:pt x="3483" y="196"/>
                                                  </a:lnTo>
                                                  <a:lnTo>
                                                    <a:pt x="3660" y="168"/>
                                                  </a:lnTo>
                                                  <a:lnTo>
                                                    <a:pt x="3832" y="148"/>
                                                  </a:lnTo>
                                                  <a:lnTo>
                                                    <a:pt x="4001" y="136"/>
                                                  </a:lnTo>
                                                  <a:lnTo>
                                                    <a:pt x="4166" y="131"/>
                                                  </a:lnTo>
                                                  <a:lnTo>
                                                    <a:pt x="4326" y="132"/>
                                                  </a:lnTo>
                                                  <a:lnTo>
                                                    <a:pt x="4483" y="139"/>
                                                  </a:lnTo>
                                                  <a:lnTo>
                                                    <a:pt x="4634" y="152"/>
                                                  </a:lnTo>
                                                  <a:lnTo>
                                                    <a:pt x="4782" y="169"/>
                                                  </a:lnTo>
                                                  <a:lnTo>
                                                    <a:pt x="4925" y="192"/>
                                                  </a:lnTo>
                                                  <a:lnTo>
                                                    <a:pt x="5062" y="217"/>
                                                  </a:lnTo>
                                                  <a:lnTo>
                                                    <a:pt x="5195" y="247"/>
                                                  </a:lnTo>
                                                  <a:lnTo>
                                                    <a:pt x="5322" y="281"/>
                                                  </a:lnTo>
                                                  <a:lnTo>
                                                    <a:pt x="5444" y="316"/>
                                                  </a:lnTo>
                                                  <a:lnTo>
                                                    <a:pt x="5561" y="354"/>
                                                  </a:lnTo>
                                                  <a:lnTo>
                                                    <a:pt x="5672" y="394"/>
                                                  </a:lnTo>
                                                  <a:lnTo>
                                                    <a:pt x="5778" y="435"/>
                                                  </a:lnTo>
                                                  <a:lnTo>
                                                    <a:pt x="5877" y="476"/>
                                                  </a:lnTo>
                                                  <a:lnTo>
                                                    <a:pt x="5971" y="518"/>
                                                  </a:lnTo>
                                                  <a:lnTo>
                                                    <a:pt x="6059" y="560"/>
                                                  </a:lnTo>
                                                  <a:lnTo>
                                                    <a:pt x="6140" y="601"/>
                                                  </a:lnTo>
                                                  <a:lnTo>
                                                    <a:pt x="6215" y="641"/>
                                                  </a:lnTo>
                                                  <a:lnTo>
                                                    <a:pt x="6284" y="680"/>
                                                  </a:lnTo>
                                                  <a:lnTo>
                                                    <a:pt x="6346" y="716"/>
                                                  </a:lnTo>
                                                  <a:lnTo>
                                                    <a:pt x="6401" y="750"/>
                                                  </a:lnTo>
                                                  <a:lnTo>
                                                    <a:pt x="6449" y="781"/>
                                                  </a:lnTo>
                                                  <a:lnTo>
                                                    <a:pt x="6490" y="808"/>
                                                  </a:lnTo>
                                                  <a:lnTo>
                                                    <a:pt x="6524" y="832"/>
                                                  </a:lnTo>
                                                  <a:lnTo>
                                                    <a:pt x="6570" y="866"/>
                                                  </a:lnTo>
                                                  <a:lnTo>
                                                    <a:pt x="6586" y="877"/>
                                                  </a:lnTo>
                                                  <a:lnTo>
                                                    <a:pt x="6574" y="856"/>
                                                  </a:lnTo>
                                                  <a:lnTo>
                                                    <a:pt x="6556" y="829"/>
                                                  </a:lnTo>
                                                  <a:lnTo>
                                                    <a:pt x="6528" y="799"/>
                                                  </a:lnTo>
                                                  <a:lnTo>
                                                    <a:pt x="6494" y="765"/>
                                                  </a:lnTo>
                                                  <a:lnTo>
                                                    <a:pt x="6452" y="729"/>
                                                  </a:lnTo>
                                                  <a:lnTo>
                                                    <a:pt x="6404" y="690"/>
                                                  </a:lnTo>
                                                  <a:lnTo>
                                                    <a:pt x="6348" y="649"/>
                                                  </a:lnTo>
                                                  <a:lnTo>
                                                    <a:pt x="6285" y="607"/>
                                                  </a:lnTo>
                                                  <a:lnTo>
                                                    <a:pt x="6216" y="563"/>
                                                  </a:lnTo>
                                                  <a:lnTo>
                                                    <a:pt x="6140" y="518"/>
                                                  </a:lnTo>
                                                  <a:lnTo>
                                                    <a:pt x="6059" y="473"/>
                                                  </a:lnTo>
                                                  <a:lnTo>
                                                    <a:pt x="5971" y="427"/>
                                                  </a:lnTo>
                                                  <a:lnTo>
                                                    <a:pt x="5877" y="381"/>
                                                  </a:lnTo>
                                                  <a:lnTo>
                                                    <a:pt x="5778" y="337"/>
                                                  </a:lnTo>
                                                  <a:lnTo>
                                                    <a:pt x="5673" y="293"/>
                                                  </a:lnTo>
                                                  <a:lnTo>
                                                    <a:pt x="5563" y="251"/>
                                                  </a:lnTo>
                                                  <a:lnTo>
                                                    <a:pt x="5447" y="211"/>
                                                  </a:lnTo>
                                                  <a:lnTo>
                                                    <a:pt x="5327" y="173"/>
                                                  </a:lnTo>
                                                  <a:lnTo>
                                                    <a:pt x="5203" y="138"/>
                                                  </a:lnTo>
                                                  <a:lnTo>
                                                    <a:pt x="5074" y="106"/>
                                                  </a:lnTo>
                                                  <a:lnTo>
                                                    <a:pt x="4940" y="78"/>
                                                  </a:lnTo>
                                                  <a:lnTo>
                                                    <a:pt x="4803" y="52"/>
                                                  </a:lnTo>
                                                  <a:lnTo>
                                                    <a:pt x="4661" y="31"/>
                                                  </a:lnTo>
                                                  <a:lnTo>
                                                    <a:pt x="4515" y="16"/>
                                                  </a:lnTo>
                                                  <a:lnTo>
                                                    <a:pt x="4366" y="5"/>
                                                  </a:lnTo>
                                                  <a:lnTo>
                                                    <a:pt x="4213" y="0"/>
                                                  </a:lnTo>
                                                  <a:lnTo>
                                                    <a:pt x="4057" y="0"/>
                                                  </a:lnTo>
                                                  <a:lnTo>
                                                    <a:pt x="3899" y="7"/>
                                                  </a:lnTo>
                                                  <a:lnTo>
                                                    <a:pt x="3737" y="20"/>
                                                  </a:lnTo>
                                                  <a:lnTo>
                                                    <a:pt x="3574" y="41"/>
                                                  </a:lnTo>
                                                  <a:lnTo>
                                                    <a:pt x="3406" y="68"/>
                                                  </a:lnTo>
                                                  <a:lnTo>
                                                    <a:pt x="3238" y="104"/>
                                                  </a:lnTo>
                                                  <a:lnTo>
                                                    <a:pt x="3169" y="121"/>
                                                  </a:lnTo>
                                                  <a:lnTo>
                                                    <a:pt x="3103" y="137"/>
                                                  </a:lnTo>
                                                  <a:lnTo>
                                                    <a:pt x="3037" y="155"/>
                                                  </a:lnTo>
                                                  <a:lnTo>
                                                    <a:pt x="2972" y="173"/>
                                                  </a:lnTo>
                                                  <a:lnTo>
                                                    <a:pt x="2909" y="192"/>
                                                  </a:lnTo>
                                                  <a:lnTo>
                                                    <a:pt x="2846" y="211"/>
                                                  </a:lnTo>
                                                  <a:lnTo>
                                                    <a:pt x="2784" y="231"/>
                                                  </a:lnTo>
                                                  <a:lnTo>
                                                    <a:pt x="2725" y="250"/>
                                                  </a:lnTo>
                                                  <a:lnTo>
                                                    <a:pt x="2665" y="271"/>
                                                  </a:lnTo>
                                                  <a:lnTo>
                                                    <a:pt x="2607" y="291"/>
                                                  </a:lnTo>
                                                  <a:lnTo>
                                                    <a:pt x="2550" y="313"/>
                                                  </a:lnTo>
                                                  <a:lnTo>
                                                    <a:pt x="2494" y="334"/>
                                                  </a:lnTo>
                                                  <a:lnTo>
                                                    <a:pt x="2438" y="357"/>
                                                  </a:lnTo>
                                                  <a:lnTo>
                                                    <a:pt x="2385" y="379"/>
                                                  </a:lnTo>
                                                  <a:lnTo>
                                                    <a:pt x="2332" y="402"/>
                                                  </a:lnTo>
                                                  <a:lnTo>
                                                    <a:pt x="2280" y="426"/>
                                                  </a:lnTo>
                                                  <a:lnTo>
                                                    <a:pt x="2229" y="449"/>
                                                  </a:lnTo>
                                                  <a:lnTo>
                                                    <a:pt x="2179" y="473"/>
                                                  </a:lnTo>
                                                  <a:lnTo>
                                                    <a:pt x="2130" y="496"/>
                                                  </a:lnTo>
                                                  <a:lnTo>
                                                    <a:pt x="2082" y="521"/>
                                                  </a:lnTo>
                                                  <a:lnTo>
                                                    <a:pt x="2035" y="546"/>
                                                  </a:lnTo>
                                                  <a:lnTo>
                                                    <a:pt x="1989" y="570"/>
                                                  </a:lnTo>
                                                  <a:lnTo>
                                                    <a:pt x="1944" y="596"/>
                                                  </a:lnTo>
                                                  <a:lnTo>
                                                    <a:pt x="1899" y="622"/>
                                                  </a:lnTo>
                                                  <a:lnTo>
                                                    <a:pt x="1856" y="647"/>
                                                  </a:lnTo>
                                                  <a:lnTo>
                                                    <a:pt x="1814" y="673"/>
                                                  </a:lnTo>
                                                  <a:lnTo>
                                                    <a:pt x="1772" y="699"/>
                                                  </a:lnTo>
                                                  <a:lnTo>
                                                    <a:pt x="1732" y="725"/>
                                                  </a:lnTo>
                                                  <a:lnTo>
                                                    <a:pt x="1692" y="751"/>
                                                  </a:lnTo>
                                                  <a:lnTo>
                                                    <a:pt x="1653" y="778"/>
                                                  </a:lnTo>
                                                  <a:lnTo>
                                                    <a:pt x="1615" y="804"/>
                                                  </a:lnTo>
                                                  <a:lnTo>
                                                    <a:pt x="1578" y="831"/>
                                                  </a:lnTo>
                                                  <a:lnTo>
                                                    <a:pt x="1497" y="831"/>
                                                  </a:lnTo>
                                                  <a:lnTo>
                                                    <a:pt x="1416" y="832"/>
                                                  </a:lnTo>
                                                  <a:lnTo>
                                                    <a:pt x="1335" y="836"/>
                                                  </a:lnTo>
                                                  <a:lnTo>
                                                    <a:pt x="1254" y="841"/>
                                                  </a:lnTo>
                                                  <a:lnTo>
                                                    <a:pt x="1174" y="848"/>
                                                  </a:lnTo>
                                                  <a:lnTo>
                                                    <a:pt x="1094" y="859"/>
                                                  </a:lnTo>
                                                  <a:lnTo>
                                                    <a:pt x="1014" y="870"/>
                                                  </a:lnTo>
                                                  <a:lnTo>
                                                    <a:pt x="933" y="883"/>
                                                  </a:lnTo>
                                                  <a:lnTo>
                                                    <a:pt x="893" y="890"/>
                                                  </a:lnTo>
                                                  <a:lnTo>
                                                    <a:pt x="854" y="899"/>
                                                  </a:lnTo>
                                                  <a:lnTo>
                                                    <a:pt x="814" y="907"/>
                                                  </a:lnTo>
                                                  <a:lnTo>
                                                    <a:pt x="775" y="916"/>
                                                  </a:lnTo>
                                                  <a:lnTo>
                                                    <a:pt x="736" y="926"/>
                                                  </a:lnTo>
                                                  <a:lnTo>
                                                    <a:pt x="697" y="937"/>
                                                  </a:lnTo>
                                                  <a:lnTo>
                                                    <a:pt x="658" y="947"/>
                                                  </a:lnTo>
                                                  <a:lnTo>
                                                    <a:pt x="619" y="958"/>
                                                  </a:lnTo>
                                                  <a:lnTo>
                                                    <a:pt x="581" y="971"/>
                                                  </a:lnTo>
                                                  <a:lnTo>
                                                    <a:pt x="542" y="983"/>
                                                  </a:lnTo>
                                                  <a:lnTo>
                                                    <a:pt x="504" y="996"/>
                                                  </a:lnTo>
                                                  <a:lnTo>
                                                    <a:pt x="466" y="1011"/>
                                                  </a:lnTo>
                                                  <a:lnTo>
                                                    <a:pt x="428" y="1025"/>
                                                  </a:lnTo>
                                                  <a:lnTo>
                                                    <a:pt x="391" y="1040"/>
                                                  </a:lnTo>
                                                  <a:lnTo>
                                                    <a:pt x="353" y="1056"/>
                                                  </a:lnTo>
                                                  <a:lnTo>
                                                    <a:pt x="316" y="1072"/>
                                                  </a:lnTo>
                                                  <a:lnTo>
                                                    <a:pt x="293" y="1083"/>
                                                  </a:lnTo>
                                                  <a:lnTo>
                                                    <a:pt x="269" y="1095"/>
                                                  </a:lnTo>
                                                  <a:lnTo>
                                                    <a:pt x="246" y="1106"/>
                                                  </a:lnTo>
                                                  <a:lnTo>
                                                    <a:pt x="222" y="1117"/>
                                                  </a:lnTo>
                                                  <a:lnTo>
                                                    <a:pt x="199" y="1130"/>
                                                  </a:lnTo>
                                                  <a:lnTo>
                                                    <a:pt x="177" y="1142"/>
                                                  </a:lnTo>
                                                  <a:lnTo>
                                                    <a:pt x="153" y="1154"/>
                                                  </a:lnTo>
                                                  <a:lnTo>
                                                    <a:pt x="131" y="1167"/>
                                                  </a:lnTo>
                                                  <a:lnTo>
                                                    <a:pt x="105" y="1181"/>
                                                  </a:lnTo>
                                                  <a:lnTo>
                                                    <a:pt x="80" y="1194"/>
                                                  </a:lnTo>
                                                  <a:lnTo>
                                                    <a:pt x="68" y="1201"/>
                                                  </a:lnTo>
                                                  <a:lnTo>
                                                    <a:pt x="57" y="1208"/>
                                                  </a:lnTo>
                                                  <a:lnTo>
                                                    <a:pt x="45" y="1215"/>
                                                  </a:lnTo>
                                                  <a:lnTo>
                                                    <a:pt x="36" y="1223"/>
                                                  </a:lnTo>
                                                  <a:lnTo>
                                                    <a:pt x="27" y="1231"/>
                                                  </a:lnTo>
                                                  <a:lnTo>
                                                    <a:pt x="19" y="1240"/>
                                                  </a:lnTo>
                                                  <a:lnTo>
                                                    <a:pt x="13" y="1251"/>
                                                  </a:lnTo>
                                                  <a:lnTo>
                                                    <a:pt x="7" y="1261"/>
                                                  </a:lnTo>
                                                  <a:lnTo>
                                                    <a:pt x="3" y="1273"/>
                                                  </a:lnTo>
                                                  <a:lnTo>
                                                    <a:pt x="1" y="1287"/>
                                                  </a:lnTo>
                                                  <a:lnTo>
                                                    <a:pt x="0" y="1301"/>
                                                  </a:lnTo>
                                                  <a:lnTo>
                                                    <a:pt x="2" y="1317"/>
                                                  </a:lnTo>
                                                  <a:lnTo>
                                                    <a:pt x="2" y="1313"/>
                                                  </a:lnTo>
                                                  <a:lnTo>
                                                    <a:pt x="3" y="1309"/>
                                                  </a:lnTo>
                                                  <a:lnTo>
                                                    <a:pt x="6" y="1304"/>
                                                  </a:lnTo>
                                                  <a:lnTo>
                                                    <a:pt x="11" y="1299"/>
                                                  </a:lnTo>
                                                  <a:lnTo>
                                                    <a:pt x="23" y="1289"/>
                                                  </a:lnTo>
                                                  <a:lnTo>
                                                    <a:pt x="38" y="1278"/>
                                                  </a:lnTo>
                                                  <a:lnTo>
                                                    <a:pt x="57" y="1267"/>
                                                  </a:lnTo>
                                                  <a:lnTo>
                                                    <a:pt x="78" y="1256"/>
                                                  </a:lnTo>
                                                  <a:lnTo>
                                                    <a:pt x="102" y="1245"/>
                                                  </a:lnTo>
                                                  <a:lnTo>
                                                    <a:pt x="126" y="1234"/>
                                                  </a:lnTo>
                                                  <a:lnTo>
                                                    <a:pt x="176" y="1213"/>
                                                  </a:lnTo>
                                                  <a:lnTo>
                                                    <a:pt x="221" y="1194"/>
                                                  </a:lnTo>
                                                  <a:lnTo>
                                                    <a:pt x="258" y="1181"/>
                                                  </a:lnTo>
                                                  <a:lnTo>
                                                    <a:pt x="279" y="1172"/>
                                                  </a:lnTo>
                                                  <a:lnTo>
                                                    <a:pt x="324" y="1154"/>
                                                  </a:lnTo>
                                                  <a:lnTo>
                                                    <a:pt x="369" y="1138"/>
                                                  </a:lnTo>
                                                  <a:lnTo>
                                                    <a:pt x="414" y="1121"/>
                                                  </a:lnTo>
                                                  <a:lnTo>
                                                    <a:pt x="459" y="1106"/>
                                                  </a:lnTo>
                                                  <a:lnTo>
                                                    <a:pt x="505" y="1091"/>
                                                  </a:lnTo>
                                                  <a:lnTo>
                                                    <a:pt x="551" y="1076"/>
                                                  </a:lnTo>
                                                  <a:lnTo>
                                                    <a:pt x="597" y="1063"/>
                                                  </a:lnTo>
                                                  <a:lnTo>
                                                    <a:pt x="643" y="1051"/>
                                                  </a:lnTo>
                                                  <a:lnTo>
                                                    <a:pt x="692" y="1038"/>
                                                  </a:lnTo>
                                                  <a:lnTo>
                                                    <a:pt x="740" y="1026"/>
                                                  </a:lnTo>
                                                  <a:lnTo>
                                                    <a:pt x="790" y="1016"/>
                                                  </a:lnTo>
                                                  <a:lnTo>
                                                    <a:pt x="839" y="1005"/>
                                                  </a:lnTo>
                                                  <a:lnTo>
                                                    <a:pt x="888" y="995"/>
                                                  </a:lnTo>
                                                  <a:lnTo>
                                                    <a:pt x="938" y="987"/>
                                                  </a:lnTo>
                                                  <a:lnTo>
                                                    <a:pt x="988" y="979"/>
                                                  </a:lnTo>
                                                  <a:lnTo>
                                                    <a:pt x="1037" y="972"/>
                                                  </a:lnTo>
                                                  <a:lnTo>
                                                    <a:pt x="1087" y="964"/>
                                                  </a:lnTo>
                                                  <a:lnTo>
                                                    <a:pt x="1137" y="959"/>
                                                  </a:lnTo>
                                                  <a:lnTo>
                                                    <a:pt x="1187" y="954"/>
                                                  </a:lnTo>
                                                  <a:lnTo>
                                                    <a:pt x="1237" y="949"/>
                                                  </a:lnTo>
                                                  <a:lnTo>
                                                    <a:pt x="1287" y="946"/>
                                                  </a:lnTo>
                                                  <a:lnTo>
                                                    <a:pt x="1337" y="943"/>
                                                  </a:lnTo>
                                                  <a:lnTo>
                                                    <a:pt x="1387" y="940"/>
                                                  </a:lnTo>
                                                  <a:lnTo>
                                                    <a:pt x="1437" y="939"/>
                                                  </a:lnTo>
                                                  <a:lnTo>
                                                    <a:pt x="1377" y="989"/>
                                                  </a:lnTo>
                                                  <a:lnTo>
                                                    <a:pt x="1318" y="1039"/>
                                                  </a:lnTo>
                                                  <a:lnTo>
                                                    <a:pt x="1263" y="1090"/>
                                                  </a:lnTo>
                                                  <a:lnTo>
                                                    <a:pt x="1211" y="1140"/>
                                                  </a:lnTo>
                                                  <a:lnTo>
                                                    <a:pt x="1160" y="1189"/>
                                                  </a:lnTo>
                                                  <a:lnTo>
                                                    <a:pt x="1113" y="1238"/>
                                                  </a:lnTo>
                                                  <a:lnTo>
                                                    <a:pt x="1068" y="1288"/>
                                                  </a:lnTo>
                                                  <a:lnTo>
                                                    <a:pt x="1026" y="1336"/>
                                                  </a:lnTo>
                                                  <a:lnTo>
                                                    <a:pt x="986" y="1383"/>
                                                  </a:lnTo>
                                                  <a:lnTo>
                                                    <a:pt x="949" y="1429"/>
                                                  </a:lnTo>
                                                  <a:lnTo>
                                                    <a:pt x="913" y="1475"/>
                                                  </a:lnTo>
                                                  <a:lnTo>
                                                    <a:pt x="880" y="1520"/>
                                                  </a:lnTo>
                                                  <a:lnTo>
                                                    <a:pt x="849" y="1563"/>
                                                  </a:lnTo>
                                                  <a:lnTo>
                                                    <a:pt x="821" y="1605"/>
                                                  </a:lnTo>
                                                  <a:lnTo>
                                                    <a:pt x="794" y="1646"/>
                                                  </a:lnTo>
                                                  <a:lnTo>
                                                    <a:pt x="769" y="1685"/>
                                                  </a:lnTo>
                                                  <a:lnTo>
                                                    <a:pt x="747" y="1722"/>
                                                  </a:lnTo>
                                                  <a:lnTo>
                                                    <a:pt x="726" y="1758"/>
                                                  </a:lnTo>
                                                  <a:lnTo>
                                                    <a:pt x="708" y="1793"/>
                                                  </a:lnTo>
                                                  <a:lnTo>
                                                    <a:pt x="690" y="1824"/>
                                                  </a:lnTo>
                                                  <a:lnTo>
                                                    <a:pt x="661" y="1883"/>
                                                  </a:lnTo>
                                                  <a:lnTo>
                                                    <a:pt x="638" y="1932"/>
                                                  </a:lnTo>
                                                  <a:lnTo>
                                                    <a:pt x="610" y="2002"/>
                                                  </a:lnTo>
                                                  <a:lnTo>
                                                    <a:pt x="601" y="2027"/>
                                                  </a:lnTo>
                                                  <a:lnTo>
                                                    <a:pt x="615" y="2002"/>
                                                  </a:lnTo>
                                                  <a:lnTo>
                                                    <a:pt x="658" y="1930"/>
                                                  </a:lnTo>
                                                  <a:lnTo>
                                                    <a:pt x="691" y="1879"/>
                                                  </a:lnTo>
                                                  <a:lnTo>
                                                    <a:pt x="732" y="1819"/>
                                                  </a:lnTo>
                                                  <a:lnTo>
                                                    <a:pt x="756" y="1786"/>
                                                  </a:lnTo>
                                                  <a:lnTo>
                                                    <a:pt x="783" y="1753"/>
                                                  </a:lnTo>
                                                  <a:lnTo>
                                                    <a:pt x="810" y="1716"/>
                                                  </a:lnTo>
                                                  <a:lnTo>
                                                    <a:pt x="840" y="1678"/>
                                                  </a:lnTo>
                                                  <a:lnTo>
                                                    <a:pt x="873" y="1639"/>
                                                  </a:lnTo>
                                                  <a:lnTo>
                                                    <a:pt x="908" y="1598"/>
                                                  </a:lnTo>
                                                  <a:lnTo>
                                                    <a:pt x="944" y="1554"/>
                                                  </a:lnTo>
                                                  <a:lnTo>
                                                    <a:pt x="984" y="1511"/>
                                                  </a:lnTo>
                                                  <a:lnTo>
                                                    <a:pt x="1025" y="1467"/>
                                                  </a:lnTo>
                                                  <a:lnTo>
                                                    <a:pt x="1069" y="1421"/>
                                                  </a:lnTo>
                                                  <a:lnTo>
                                                    <a:pt x="1115" y="1375"/>
                                                  </a:lnTo>
                                                  <a:lnTo>
                                                    <a:pt x="1163" y="1328"/>
                                                  </a:lnTo>
                                                  <a:lnTo>
                                                    <a:pt x="1215" y="1280"/>
                                                  </a:lnTo>
                                                  <a:lnTo>
                                                    <a:pt x="1269" y="1232"/>
                                                  </a:lnTo>
                                                  <a:lnTo>
                                                    <a:pt x="1325" y="1183"/>
                                                  </a:lnTo>
                                                  <a:lnTo>
                                                    <a:pt x="1384" y="1135"/>
                                                  </a:lnTo>
                                                  <a:lnTo>
                                                    <a:pt x="1445" y="1085"/>
                                                  </a:lnTo>
                                                  <a:lnTo>
                                                    <a:pt x="1509" y="1036"/>
                                                  </a:lnTo>
                                                  <a:lnTo>
                                                    <a:pt x="1576" y="987"/>
                                                  </a:lnTo>
                                                  <a:lnTo>
                                                    <a:pt x="1645" y="938"/>
                                                  </a:lnTo>
                                                  <a:lnTo>
                                                    <a:pt x="1718" y="941"/>
                                                  </a:lnTo>
                                                  <a:lnTo>
                                                    <a:pt x="1791" y="944"/>
                                                  </a:lnTo>
                                                  <a:lnTo>
                                                    <a:pt x="1864" y="949"/>
                                                  </a:lnTo>
                                                  <a:lnTo>
                                                    <a:pt x="1936" y="956"/>
                                                  </a:lnTo>
                                                  <a:lnTo>
                                                    <a:pt x="2008" y="963"/>
                                                  </a:lnTo>
                                                  <a:lnTo>
                                                    <a:pt x="2081" y="973"/>
                                                  </a:lnTo>
                                                  <a:lnTo>
                                                    <a:pt x="2153" y="982"/>
                                                  </a:lnTo>
                                                  <a:lnTo>
                                                    <a:pt x="2225" y="993"/>
                                                  </a:lnTo>
                                                  <a:lnTo>
                                                    <a:pt x="2371" y="1021"/>
                                                  </a:lnTo>
                                                  <a:lnTo>
                                                    <a:pt x="2511" y="1053"/>
                                                  </a:lnTo>
                                                  <a:lnTo>
                                                    <a:pt x="2648" y="1089"/>
                                                  </a:lnTo>
                                                  <a:lnTo>
                                                    <a:pt x="2778" y="1130"/>
                                                  </a:lnTo>
                                                  <a:lnTo>
                                                    <a:pt x="2904" y="1174"/>
                                                  </a:lnTo>
                                                  <a:lnTo>
                                                    <a:pt x="3026" y="1222"/>
                                                  </a:lnTo>
                                                  <a:lnTo>
                                                    <a:pt x="3142" y="1272"/>
                                                  </a:lnTo>
                                                  <a:lnTo>
                                                    <a:pt x="3253" y="1326"/>
                                                  </a:lnTo>
                                                  <a:lnTo>
                                                    <a:pt x="3360" y="1382"/>
                                                  </a:lnTo>
                                                  <a:lnTo>
                                                    <a:pt x="3462" y="1440"/>
                                                  </a:lnTo>
                                                  <a:lnTo>
                                                    <a:pt x="3559" y="1499"/>
                                                  </a:lnTo>
                                                  <a:lnTo>
                                                    <a:pt x="3652" y="1560"/>
                                                  </a:lnTo>
                                                  <a:lnTo>
                                                    <a:pt x="3740" y="1620"/>
                                                  </a:lnTo>
                                                  <a:lnTo>
                                                    <a:pt x="3823" y="1682"/>
                                                  </a:lnTo>
                                                  <a:lnTo>
                                                    <a:pt x="3901" y="1743"/>
                                                  </a:lnTo>
                                                  <a:lnTo>
                                                    <a:pt x="3975" y="1805"/>
                                                  </a:lnTo>
                                                  <a:lnTo>
                                                    <a:pt x="4044" y="1864"/>
                                                  </a:lnTo>
                                                  <a:lnTo>
                                                    <a:pt x="4109" y="1924"/>
                                                  </a:lnTo>
                                                  <a:lnTo>
                                                    <a:pt x="4169" y="1981"/>
                                                  </a:lnTo>
                                                  <a:lnTo>
                                                    <a:pt x="4224" y="2038"/>
                                                  </a:lnTo>
                                                  <a:lnTo>
                                                    <a:pt x="4275" y="2091"/>
                                                  </a:lnTo>
                                                  <a:lnTo>
                                                    <a:pt x="4321" y="2141"/>
                                                  </a:lnTo>
                                                  <a:lnTo>
                                                    <a:pt x="4363" y="2190"/>
                                                  </a:lnTo>
                                                  <a:lnTo>
                                                    <a:pt x="4400" y="2234"/>
                                                  </a:lnTo>
                                                  <a:lnTo>
                                                    <a:pt x="4433" y="2275"/>
                                                  </a:lnTo>
                                                  <a:lnTo>
                                                    <a:pt x="4462" y="2311"/>
                                                  </a:lnTo>
                                                  <a:lnTo>
                                                    <a:pt x="4485" y="2343"/>
                                                  </a:lnTo>
                                                  <a:lnTo>
                                                    <a:pt x="4505" y="2369"/>
                                                  </a:lnTo>
                                                  <a:lnTo>
                                                    <a:pt x="4532" y="2407"/>
                                                  </a:lnTo>
                                                  <a:lnTo>
                                                    <a:pt x="4540" y="2421"/>
                                                  </a:lnTo>
                                                  <a:lnTo>
                                                    <a:pt x="4537" y="2401"/>
                                                  </a:lnTo>
                                                  <a:lnTo>
                                                    <a:pt x="4530" y="2376"/>
                                                  </a:lnTo>
                                                  <a:lnTo>
                                                    <a:pt x="4517" y="2347"/>
                                                  </a:lnTo>
                                                  <a:lnTo>
                                                    <a:pt x="4500" y="2313"/>
                                                  </a:lnTo>
                                                  <a:lnTo>
                                                    <a:pt x="4477" y="2275"/>
                                                  </a:lnTo>
                                                  <a:lnTo>
                                                    <a:pt x="4450" y="2233"/>
                                                  </a:lnTo>
                                                  <a:lnTo>
                                                    <a:pt x="4420" y="2187"/>
                                                  </a:lnTo>
                                                  <a:lnTo>
                                                    <a:pt x="4383" y="2137"/>
                                                  </a:lnTo>
                                                  <a:lnTo>
                                                    <a:pt x="4342" y="2086"/>
                                                  </a:lnTo>
                                                  <a:lnTo>
                                                    <a:pt x="4297" y="2032"/>
                                                  </a:lnTo>
                                                  <a:lnTo>
                                                    <a:pt x="4246" y="1974"/>
                                                  </a:lnTo>
                                                  <a:lnTo>
                                                    <a:pt x="4192" y="1916"/>
                                                  </a:lnTo>
                                                  <a:lnTo>
                                                    <a:pt x="4133" y="1856"/>
                                                  </a:lnTo>
                                                  <a:lnTo>
                                                    <a:pt x="4070" y="1795"/>
                                                  </a:lnTo>
                                                  <a:lnTo>
                                                    <a:pt x="4002" y="1733"/>
                                                  </a:lnTo>
                                                  <a:lnTo>
                                                    <a:pt x="3929" y="1670"/>
                                                  </a:lnTo>
                                                  <a:lnTo>
                                                    <a:pt x="3853" y="1608"/>
                                                  </a:lnTo>
                                                  <a:lnTo>
                                                    <a:pt x="3772" y="1545"/>
                                                  </a:lnTo>
                                                  <a:lnTo>
                                                    <a:pt x="3687" y="1483"/>
                                                  </a:lnTo>
                                                  <a:lnTo>
                                                    <a:pt x="3597" y="1422"/>
                                                  </a:lnTo>
                                                  <a:lnTo>
                                                    <a:pt x="3504" y="1363"/>
                                                  </a:lnTo>
                                                  <a:lnTo>
                                                    <a:pt x="3406" y="1304"/>
                                                  </a:lnTo>
                                                  <a:lnTo>
                                                    <a:pt x="3304" y="1248"/>
                                                  </a:lnTo>
                                                  <a:lnTo>
                                                    <a:pt x="3198" y="1193"/>
                                                  </a:lnTo>
                                                  <a:lnTo>
                                                    <a:pt x="3088" y="1142"/>
                                                  </a:lnTo>
                                                  <a:lnTo>
                                                    <a:pt x="2974" y="1094"/>
                                                  </a:lnTo>
                                                  <a:lnTo>
                                                    <a:pt x="2856" y="1049"/>
                                                  </a:lnTo>
                                                  <a:lnTo>
                                                    <a:pt x="2735" y="1006"/>
                                                  </a:lnTo>
                                                  <a:lnTo>
                                                    <a:pt x="2609" y="968"/>
                                                  </a:lnTo>
                                                  <a:lnTo>
                                                    <a:pt x="2479" y="936"/>
                                                  </a:lnTo>
                                                  <a:lnTo>
                                                    <a:pt x="2346" y="907"/>
                                                  </a:lnTo>
                                                  <a:lnTo>
                                                    <a:pt x="2209" y="883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gradFill flip="none" rotWithShape="1">
                                              <a:gsLst>
                                                <a:gs pos="0">
                                                  <a:schemeClr val="accent3">
                                                    <a:lumMod val="60000"/>
                                                    <a:lumOff val="40000"/>
                                                    <a:alpha val="65000"/>
                                                  </a:schemeClr>
                                                </a:gs>
                                                <a:gs pos="50000">
                                                  <a:schemeClr val="accent3">
                                                    <a:lumMod val="40000"/>
                                                    <a:lumOff val="60000"/>
                                                    <a:alpha val="45000"/>
                                                  </a:schemeClr>
                                                </a:gs>
                                                <a:gs pos="100000">
                                                  <a:schemeClr val="accent3">
                                                    <a:lumMod val="20000"/>
                                                    <a:lumOff val="80000"/>
                                                    <a:alpha val="18000"/>
                                                  </a:schemeClr>
                                                </a:gs>
                                              </a:gsLst>
                                              <a:lin ang="16200000" scaled="1"/>
                                              <a:tileRect/>
                                            </a:gra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170" name="Freeform 126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278172" y="5173464"/>
                                              <a:ext cx="755650" cy="224468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2231" y="0"/>
                                                </a:cxn>
                                                <a:cxn ang="0">
                                                  <a:pos x="1926" y="7"/>
                                                </a:cxn>
                                                <a:cxn ang="0">
                                                  <a:pos x="1647" y="33"/>
                                                </a:cxn>
                                                <a:cxn ang="0">
                                                  <a:pos x="1392" y="77"/>
                                                </a:cxn>
                                                <a:cxn ang="0">
                                                  <a:pos x="1161" y="136"/>
                                                </a:cxn>
                                                <a:cxn ang="0">
                                                  <a:pos x="955" y="206"/>
                                                </a:cxn>
                                                <a:cxn ang="0">
                                                  <a:pos x="770" y="284"/>
                                                </a:cxn>
                                                <a:cxn ang="0">
                                                  <a:pos x="607" y="367"/>
                                                </a:cxn>
                                                <a:cxn ang="0">
                                                  <a:pos x="466" y="453"/>
                                                </a:cxn>
                                                <a:cxn ang="0">
                                                  <a:pos x="345" y="538"/>
                                                </a:cxn>
                                                <a:cxn ang="0">
                                                  <a:pos x="243" y="620"/>
                                                </a:cxn>
                                                <a:cxn ang="0">
                                                  <a:pos x="160" y="696"/>
                                                </a:cxn>
                                                <a:cxn ang="0">
                                                  <a:pos x="95" y="762"/>
                                                </a:cxn>
                                                <a:cxn ang="0">
                                                  <a:pos x="48" y="816"/>
                                                </a:cxn>
                                                <a:cxn ang="0">
                                                  <a:pos x="8" y="869"/>
                                                </a:cxn>
                                                <a:cxn ang="0">
                                                  <a:pos x="10" y="870"/>
                                                </a:cxn>
                                                <a:cxn ang="0">
                                                  <a:pos x="59" y="822"/>
                                                </a:cxn>
                                                <a:cxn ang="0">
                                                  <a:pos x="116" y="774"/>
                                                </a:cxn>
                                                <a:cxn ang="0">
                                                  <a:pos x="191" y="715"/>
                                                </a:cxn>
                                                <a:cxn ang="0">
                                                  <a:pos x="285" y="647"/>
                                                </a:cxn>
                                                <a:cxn ang="0">
                                                  <a:pos x="398" y="574"/>
                                                </a:cxn>
                                                <a:cxn ang="0">
                                                  <a:pos x="530" y="498"/>
                                                </a:cxn>
                                                <a:cxn ang="0">
                                                  <a:pos x="681" y="422"/>
                                                </a:cxn>
                                                <a:cxn ang="0">
                                                  <a:pos x="851" y="348"/>
                                                </a:cxn>
                                                <a:cxn ang="0">
                                                  <a:pos x="1040" y="280"/>
                                                </a:cxn>
                                                <a:cxn ang="0">
                                                  <a:pos x="1247" y="219"/>
                                                </a:cxn>
                                                <a:cxn ang="0">
                                                  <a:pos x="1473" y="169"/>
                                                </a:cxn>
                                                <a:cxn ang="0">
                                                  <a:pos x="1719" y="132"/>
                                                </a:cxn>
                                                <a:cxn ang="0">
                                                  <a:pos x="1983" y="110"/>
                                                </a:cxn>
                                                <a:cxn ang="0">
                                                  <a:pos x="2267" y="108"/>
                                                </a:cxn>
                                                <a:cxn ang="0">
                                                  <a:pos x="2559" y="127"/>
                                                </a:cxn>
                                                <a:cxn ang="0">
                                                  <a:pos x="2833" y="167"/>
                                                </a:cxn>
                                                <a:cxn ang="0">
                                                  <a:pos x="3088" y="225"/>
                                                </a:cxn>
                                                <a:cxn ang="0">
                                                  <a:pos x="3326" y="299"/>
                                                </a:cxn>
                                                <a:cxn ang="0">
                                                  <a:pos x="3545" y="386"/>
                                                </a:cxn>
                                                <a:cxn ang="0">
                                                  <a:pos x="3746" y="483"/>
                                                </a:cxn>
                                                <a:cxn ang="0">
                                                  <a:pos x="3930" y="585"/>
                                                </a:cxn>
                                                <a:cxn ang="0">
                                                  <a:pos x="4094" y="692"/>
                                                </a:cxn>
                                                <a:cxn ang="0">
                                                  <a:pos x="4241" y="800"/>
                                                </a:cxn>
                                                <a:cxn ang="0">
                                                  <a:pos x="4369" y="904"/>
                                                </a:cxn>
                                                <a:cxn ang="0">
                                                  <a:pos x="4479" y="1002"/>
                                                </a:cxn>
                                                <a:cxn ang="0">
                                                  <a:pos x="4571" y="1092"/>
                                                </a:cxn>
                                                <a:cxn ang="0">
                                                  <a:pos x="4644" y="1170"/>
                                                </a:cxn>
                                                <a:cxn ang="0">
                                                  <a:pos x="4700" y="1233"/>
                                                </a:cxn>
                                                <a:cxn ang="0">
                                                  <a:pos x="4748" y="1294"/>
                                                </a:cxn>
                                                <a:cxn ang="0">
                                                  <a:pos x="4753" y="1286"/>
                                                </a:cxn>
                                                <a:cxn ang="0">
                                                  <a:pos x="4730" y="1234"/>
                                                </a:cxn>
                                                <a:cxn ang="0">
                                                  <a:pos x="4687" y="1166"/>
                                                </a:cxn>
                                                <a:cxn ang="0">
                                                  <a:pos x="4626" y="1083"/>
                                                </a:cxn>
                                                <a:cxn ang="0">
                                                  <a:pos x="4545" y="990"/>
                                                </a:cxn>
                                                <a:cxn ang="0">
                                                  <a:pos x="4444" y="888"/>
                                                </a:cxn>
                                                <a:cxn ang="0">
                                                  <a:pos x="4327" y="781"/>
                                                </a:cxn>
                                                <a:cxn ang="0">
                                                  <a:pos x="4191" y="672"/>
                                                </a:cxn>
                                                <a:cxn ang="0">
                                                  <a:pos x="4038" y="561"/>
                                                </a:cxn>
                                                <a:cxn ang="0">
                                                  <a:pos x="3869" y="454"/>
                                                </a:cxn>
                                                <a:cxn ang="0">
                                                  <a:pos x="3683" y="351"/>
                                                </a:cxn>
                                                <a:cxn ang="0">
                                                  <a:pos x="3482" y="257"/>
                                                </a:cxn>
                                                <a:cxn ang="0">
                                                  <a:pos x="3265" y="174"/>
                                                </a:cxn>
                                                <a:cxn ang="0">
                                                  <a:pos x="3034" y="103"/>
                                                </a:cxn>
                                                <a:cxn ang="0">
                                                  <a:pos x="2788" y="50"/>
                                                </a:cxn>
                                                <a:cxn ang="0">
                                                  <a:pos x="2528" y="15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4757" h="1306">
                                                  <a:moveTo>
                                                    <a:pt x="2394" y="6"/>
                                                  </a:moveTo>
                                                  <a:lnTo>
                                                    <a:pt x="2231" y="0"/>
                                                  </a:lnTo>
                                                  <a:lnTo>
                                                    <a:pt x="2076" y="0"/>
                                                  </a:lnTo>
                                                  <a:lnTo>
                                                    <a:pt x="1926" y="7"/>
                                                  </a:lnTo>
                                                  <a:lnTo>
                                                    <a:pt x="1783" y="18"/>
                                                  </a:lnTo>
                                                  <a:lnTo>
                                                    <a:pt x="1647" y="33"/>
                                                  </a:lnTo>
                                                  <a:lnTo>
                                                    <a:pt x="1516" y="54"/>
                                                  </a:lnTo>
                                                  <a:lnTo>
                                                    <a:pt x="1392" y="77"/>
                                                  </a:lnTo>
                                                  <a:lnTo>
                                                    <a:pt x="1274" y="105"/>
                                                  </a:lnTo>
                                                  <a:lnTo>
                                                    <a:pt x="1161" y="136"/>
                                                  </a:lnTo>
                                                  <a:lnTo>
                                                    <a:pt x="1055" y="170"/>
                                                  </a:lnTo>
                                                  <a:lnTo>
                                                    <a:pt x="955" y="206"/>
                                                  </a:lnTo>
                                                  <a:lnTo>
                                                    <a:pt x="859" y="244"/>
                                                  </a:lnTo>
                                                  <a:lnTo>
                                                    <a:pt x="770" y="284"/>
                                                  </a:lnTo>
                                                  <a:lnTo>
                                                    <a:pt x="686" y="325"/>
                                                  </a:lnTo>
                                                  <a:lnTo>
                                                    <a:pt x="607" y="367"/>
                                                  </a:lnTo>
                                                  <a:lnTo>
                                                    <a:pt x="534" y="410"/>
                                                  </a:lnTo>
                                                  <a:lnTo>
                                                    <a:pt x="466" y="453"/>
                                                  </a:lnTo>
                                                  <a:lnTo>
                                                    <a:pt x="402" y="495"/>
                                                  </a:lnTo>
                                                  <a:lnTo>
                                                    <a:pt x="345" y="538"/>
                                                  </a:lnTo>
                                                  <a:lnTo>
                                                    <a:pt x="291" y="579"/>
                                                  </a:lnTo>
                                                  <a:lnTo>
                                                    <a:pt x="243" y="620"/>
                                                  </a:lnTo>
                                                  <a:lnTo>
                                                    <a:pt x="199" y="659"/>
                                                  </a:lnTo>
                                                  <a:lnTo>
                                                    <a:pt x="160" y="696"/>
                                                  </a:lnTo>
                                                  <a:lnTo>
                                                    <a:pt x="125" y="730"/>
                                                  </a:lnTo>
                                                  <a:lnTo>
                                                    <a:pt x="95" y="762"/>
                                                  </a:lnTo>
                                                  <a:lnTo>
                                                    <a:pt x="70" y="791"/>
                                                  </a:lnTo>
                                                  <a:lnTo>
                                                    <a:pt x="48" y="816"/>
                                                  </a:lnTo>
                                                  <a:lnTo>
                                                    <a:pt x="31" y="838"/>
                                                  </a:lnTo>
                                                  <a:lnTo>
                                                    <a:pt x="8" y="869"/>
                                                  </a:lnTo>
                                                  <a:lnTo>
                                                    <a:pt x="0" y="879"/>
                                                  </a:lnTo>
                                                  <a:lnTo>
                                                    <a:pt x="10" y="870"/>
                                                  </a:lnTo>
                                                  <a:lnTo>
                                                    <a:pt x="38" y="842"/>
                                                  </a:lnTo>
                                                  <a:lnTo>
                                                    <a:pt x="59" y="822"/>
                                                  </a:lnTo>
                                                  <a:lnTo>
                                                    <a:pt x="85" y="800"/>
                                                  </a:lnTo>
                                                  <a:lnTo>
                                                    <a:pt x="116" y="774"/>
                                                  </a:lnTo>
                                                  <a:lnTo>
                                                    <a:pt x="151" y="746"/>
                                                  </a:lnTo>
                                                  <a:lnTo>
                                                    <a:pt x="191" y="715"/>
                                                  </a:lnTo>
                                                  <a:lnTo>
                                                    <a:pt x="236" y="682"/>
                                                  </a:lnTo>
                                                  <a:lnTo>
                                                    <a:pt x="285" y="647"/>
                                                  </a:lnTo>
                                                  <a:lnTo>
                                                    <a:pt x="340" y="611"/>
                                                  </a:lnTo>
                                                  <a:lnTo>
                                                    <a:pt x="398" y="574"/>
                                                  </a:lnTo>
                                                  <a:lnTo>
                                                    <a:pt x="462" y="536"/>
                                                  </a:lnTo>
                                                  <a:lnTo>
                                                    <a:pt x="530" y="498"/>
                                                  </a:lnTo>
                                                  <a:lnTo>
                                                    <a:pt x="604" y="460"/>
                                                  </a:lnTo>
                                                  <a:lnTo>
                                                    <a:pt x="681" y="422"/>
                                                  </a:lnTo>
                                                  <a:lnTo>
                                                    <a:pt x="764" y="384"/>
                                                  </a:lnTo>
                                                  <a:lnTo>
                                                    <a:pt x="851" y="348"/>
                                                  </a:lnTo>
                                                  <a:lnTo>
                                                    <a:pt x="942" y="313"/>
                                                  </a:lnTo>
                                                  <a:lnTo>
                                                    <a:pt x="1040" y="280"/>
                                                  </a:lnTo>
                                                  <a:lnTo>
                                                    <a:pt x="1140" y="248"/>
                                                  </a:lnTo>
                                                  <a:lnTo>
                                                    <a:pt x="1247" y="219"/>
                                                  </a:lnTo>
                                                  <a:lnTo>
                                                    <a:pt x="1358" y="192"/>
                                                  </a:lnTo>
                                                  <a:lnTo>
                                                    <a:pt x="1473" y="169"/>
                                                  </a:lnTo>
                                                  <a:lnTo>
                                                    <a:pt x="1594" y="148"/>
                                                  </a:lnTo>
                                                  <a:lnTo>
                                                    <a:pt x="1719" y="132"/>
                                                  </a:lnTo>
                                                  <a:lnTo>
                                                    <a:pt x="1849" y="119"/>
                                                  </a:lnTo>
                                                  <a:lnTo>
                                                    <a:pt x="1983" y="110"/>
                                                  </a:lnTo>
                                                  <a:lnTo>
                                                    <a:pt x="2123" y="107"/>
                                                  </a:lnTo>
                                                  <a:lnTo>
                                                    <a:pt x="2267" y="108"/>
                                                  </a:lnTo>
                                                  <a:lnTo>
                                                    <a:pt x="2415" y="114"/>
                                                  </a:lnTo>
                                                  <a:lnTo>
                                                    <a:pt x="2559" y="127"/>
                                                  </a:lnTo>
                                                  <a:lnTo>
                                                    <a:pt x="2699" y="144"/>
                                                  </a:lnTo>
                                                  <a:lnTo>
                                                    <a:pt x="2833" y="167"/>
                                                  </a:lnTo>
                                                  <a:lnTo>
                                                    <a:pt x="2963" y="193"/>
                                                  </a:lnTo>
                                                  <a:lnTo>
                                                    <a:pt x="3088" y="225"/>
                                                  </a:lnTo>
                                                  <a:lnTo>
                                                    <a:pt x="3209" y="260"/>
                                                  </a:lnTo>
                                                  <a:lnTo>
                                                    <a:pt x="3326" y="299"/>
                                                  </a:lnTo>
                                                  <a:lnTo>
                                                    <a:pt x="3438" y="341"/>
                                                  </a:lnTo>
                                                  <a:lnTo>
                                                    <a:pt x="3545" y="386"/>
                                                  </a:lnTo>
                                                  <a:lnTo>
                                                    <a:pt x="3647" y="434"/>
                                                  </a:lnTo>
                                                  <a:lnTo>
                                                    <a:pt x="3746" y="483"/>
                                                  </a:lnTo>
                                                  <a:lnTo>
                                                    <a:pt x="3840" y="534"/>
                                                  </a:lnTo>
                                                  <a:lnTo>
                                                    <a:pt x="3930" y="585"/>
                                                  </a:lnTo>
                                                  <a:lnTo>
                                                    <a:pt x="4014" y="639"/>
                                                  </a:lnTo>
                                                  <a:lnTo>
                                                    <a:pt x="4094" y="692"/>
                                                  </a:lnTo>
                                                  <a:lnTo>
                                                    <a:pt x="4170" y="747"/>
                                                  </a:lnTo>
                                                  <a:lnTo>
                                                    <a:pt x="4241" y="800"/>
                                                  </a:lnTo>
                                                  <a:lnTo>
                                                    <a:pt x="4307" y="852"/>
                                                  </a:lnTo>
                                                  <a:lnTo>
                                                    <a:pt x="4369" y="904"/>
                                                  </a:lnTo>
                                                  <a:lnTo>
                                                    <a:pt x="4427" y="954"/>
                                                  </a:lnTo>
                                                  <a:lnTo>
                                                    <a:pt x="4479" y="1002"/>
                                                  </a:lnTo>
                                                  <a:lnTo>
                                                    <a:pt x="4527" y="1048"/>
                                                  </a:lnTo>
                                                  <a:lnTo>
                                                    <a:pt x="4571" y="1092"/>
                                                  </a:lnTo>
                                                  <a:lnTo>
                                                    <a:pt x="4610" y="1133"/>
                                                  </a:lnTo>
                                                  <a:lnTo>
                                                    <a:pt x="4644" y="1170"/>
                                                  </a:lnTo>
                                                  <a:lnTo>
                                                    <a:pt x="4674" y="1204"/>
                                                  </a:lnTo>
                                                  <a:lnTo>
                                                    <a:pt x="4700" y="1233"/>
                                                  </a:lnTo>
                                                  <a:lnTo>
                                                    <a:pt x="4720" y="1259"/>
                                                  </a:lnTo>
                                                  <a:lnTo>
                                                    <a:pt x="4748" y="1294"/>
                                                  </a:lnTo>
                                                  <a:lnTo>
                                                    <a:pt x="4757" y="1306"/>
                                                  </a:lnTo>
                                                  <a:lnTo>
                                                    <a:pt x="4753" y="1286"/>
                                                  </a:lnTo>
                                                  <a:lnTo>
                                                    <a:pt x="4745" y="1263"/>
                                                  </a:lnTo>
                                                  <a:lnTo>
                                                    <a:pt x="4730" y="1234"/>
                                                  </a:lnTo>
                                                  <a:lnTo>
                                                    <a:pt x="4712" y="1202"/>
                                                  </a:lnTo>
                                                  <a:lnTo>
                                                    <a:pt x="4687" y="1166"/>
                                                  </a:lnTo>
                                                  <a:lnTo>
                                                    <a:pt x="4659" y="1126"/>
                                                  </a:lnTo>
                                                  <a:lnTo>
                                                    <a:pt x="4626" y="1083"/>
                                                  </a:lnTo>
                                                  <a:lnTo>
                                                    <a:pt x="4588" y="1038"/>
                                                  </a:lnTo>
                                                  <a:lnTo>
                                                    <a:pt x="4545" y="990"/>
                                                  </a:lnTo>
                                                  <a:lnTo>
                                                    <a:pt x="4496" y="940"/>
                                                  </a:lnTo>
                                                  <a:lnTo>
                                                    <a:pt x="4444" y="888"/>
                                                  </a:lnTo>
                                                  <a:lnTo>
                                                    <a:pt x="4388" y="836"/>
                                                  </a:lnTo>
                                                  <a:lnTo>
                                                    <a:pt x="4327" y="781"/>
                                                  </a:lnTo>
                                                  <a:lnTo>
                                                    <a:pt x="4261" y="727"/>
                                                  </a:lnTo>
                                                  <a:lnTo>
                                                    <a:pt x="4191" y="672"/>
                                                  </a:lnTo>
                                                  <a:lnTo>
                                                    <a:pt x="4116" y="616"/>
                                                  </a:lnTo>
                                                  <a:lnTo>
                                                    <a:pt x="4038" y="561"/>
                                                  </a:lnTo>
                                                  <a:lnTo>
                                                    <a:pt x="3955" y="506"/>
                                                  </a:lnTo>
                                                  <a:lnTo>
                                                    <a:pt x="3869" y="454"/>
                                                  </a:lnTo>
                                                  <a:lnTo>
                                                    <a:pt x="3779" y="402"/>
                                                  </a:lnTo>
                                                  <a:lnTo>
                                                    <a:pt x="3683" y="351"/>
                                                  </a:lnTo>
                                                  <a:lnTo>
                                                    <a:pt x="3585" y="303"/>
                                                  </a:lnTo>
                                                  <a:lnTo>
                                                    <a:pt x="3482" y="257"/>
                                                  </a:lnTo>
                                                  <a:lnTo>
                                                    <a:pt x="3375" y="214"/>
                                                  </a:lnTo>
                                                  <a:lnTo>
                                                    <a:pt x="3265" y="174"/>
                                                  </a:lnTo>
                                                  <a:lnTo>
                                                    <a:pt x="3152" y="137"/>
                                                  </a:lnTo>
                                                  <a:lnTo>
                                                    <a:pt x="3034" y="103"/>
                                                  </a:lnTo>
                                                  <a:lnTo>
                                                    <a:pt x="2913" y="74"/>
                                                  </a:lnTo>
                                                  <a:lnTo>
                                                    <a:pt x="2788" y="50"/>
                                                  </a:lnTo>
                                                  <a:lnTo>
                                                    <a:pt x="2660" y="29"/>
                                                  </a:lnTo>
                                                  <a:lnTo>
                                                    <a:pt x="2528" y="15"/>
                                                  </a:lnTo>
                                                  <a:lnTo>
                                                    <a:pt x="2394" y="6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gradFill flip="none" rotWithShape="1">
                                              <a:gsLst>
                                                <a:gs pos="0">
                                                  <a:schemeClr val="accent3">
                                                    <a:lumMod val="60000"/>
                                                    <a:lumOff val="40000"/>
                                                    <a:alpha val="65000"/>
                                                  </a:schemeClr>
                                                </a:gs>
                                                <a:gs pos="50000">
                                                  <a:schemeClr val="accent3">
                                                    <a:lumMod val="40000"/>
                                                    <a:lumOff val="60000"/>
                                                    <a:alpha val="45000"/>
                                                  </a:schemeClr>
                                                </a:gs>
                                                <a:gs pos="100000">
                                                  <a:schemeClr val="accent3">
                                                    <a:lumMod val="20000"/>
                                                    <a:lumOff val="80000"/>
                                                    <a:alpha val="18000"/>
                                                  </a:schemeClr>
                                                </a:gs>
                                              </a:gsLst>
                                              <a:lin ang="16200000" scaled="1"/>
                                              <a:tileRect/>
                                            </a:gra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172" name="Freeform 128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2957495" y="4071942"/>
                                              <a:ext cx="765175" cy="272446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9" y="654"/>
                                                </a:cxn>
                                                <a:cxn ang="0">
                                                  <a:pos x="53" y="606"/>
                                                </a:cxn>
                                                <a:cxn ang="0">
                                                  <a:pos x="105" y="558"/>
                                                </a:cxn>
                                                <a:cxn ang="0">
                                                  <a:pos x="175" y="499"/>
                                                </a:cxn>
                                                <a:cxn ang="0">
                                                  <a:pos x="264" y="433"/>
                                                </a:cxn>
                                                <a:cxn ang="0">
                                                  <a:pos x="373" y="362"/>
                                                </a:cxn>
                                                <a:cxn ang="0">
                                                  <a:pos x="501" y="290"/>
                                                </a:cxn>
                                                <a:cxn ang="0">
                                                  <a:pos x="651" y="221"/>
                                                </a:cxn>
                                                <a:cxn ang="0">
                                                  <a:pos x="823" y="156"/>
                                                </a:cxn>
                                                <a:cxn ang="0">
                                                  <a:pos x="1015" y="98"/>
                                                </a:cxn>
                                                <a:cxn ang="0">
                                                  <a:pos x="1230" y="51"/>
                                                </a:cxn>
                                                <a:cxn ang="0">
                                                  <a:pos x="1469" y="17"/>
                                                </a:cxn>
                                                <a:cxn ang="0">
                                                  <a:pos x="1732" y="1"/>
                                                </a:cxn>
                                                <a:cxn ang="0">
                                                  <a:pos x="2019" y="4"/>
                                                </a:cxn>
                                                <a:cxn ang="0">
                                                  <a:pos x="2331" y="31"/>
                                                </a:cxn>
                                                <a:cxn ang="0">
                                                  <a:pos x="2633" y="76"/>
                                                </a:cxn>
                                                <a:cxn ang="0">
                                                  <a:pos x="2895" y="138"/>
                                                </a:cxn>
                                                <a:cxn ang="0">
                                                  <a:pos x="3143" y="217"/>
                                                </a:cxn>
                                                <a:cxn ang="0">
                                                  <a:pos x="3375" y="312"/>
                                                </a:cxn>
                                                <a:cxn ang="0">
                                                  <a:pos x="3590" y="418"/>
                                                </a:cxn>
                                                <a:cxn ang="0">
                                                  <a:pos x="3790" y="531"/>
                                                </a:cxn>
                                                <a:cxn ang="0">
                                                  <a:pos x="3973" y="653"/>
                                                </a:cxn>
                                                <a:cxn ang="0">
                                                  <a:pos x="4140" y="777"/>
                                                </a:cxn>
                                                <a:cxn ang="0">
                                                  <a:pos x="4288" y="902"/>
                                                </a:cxn>
                                                <a:cxn ang="0">
                                                  <a:pos x="4420" y="1026"/>
                                                </a:cxn>
                                                <a:cxn ang="0">
                                                  <a:pos x="4533" y="1144"/>
                                                </a:cxn>
                                                <a:cxn ang="0">
                                                  <a:pos x="4628" y="1255"/>
                                                </a:cxn>
                                                <a:cxn ang="0">
                                                  <a:pos x="4705" y="1357"/>
                                                </a:cxn>
                                                <a:cxn ang="0">
                                                  <a:pos x="4764" y="1444"/>
                                                </a:cxn>
                                                <a:cxn ang="0">
                                                  <a:pos x="4804" y="1517"/>
                                                </a:cxn>
                                                <a:cxn ang="0">
                                                  <a:pos x="4823" y="1571"/>
                                                </a:cxn>
                                                <a:cxn ang="0">
                                                  <a:pos x="4817" y="1577"/>
                                                </a:cxn>
                                                <a:cxn ang="0">
                                                  <a:pos x="4772" y="1513"/>
                                                </a:cxn>
                                                <a:cxn ang="0">
                                                  <a:pos x="4720" y="1444"/>
                                                </a:cxn>
                                                <a:cxn ang="0">
                                                  <a:pos x="4650" y="1360"/>
                                                </a:cxn>
                                                <a:cxn ang="0">
                                                  <a:pos x="4561" y="1260"/>
                                                </a:cxn>
                                                <a:cxn ang="0">
                                                  <a:pos x="4455" y="1151"/>
                                                </a:cxn>
                                                <a:cxn ang="0">
                                                  <a:pos x="4330" y="1034"/>
                                                </a:cxn>
                                                <a:cxn ang="0">
                                                  <a:pos x="4188" y="913"/>
                                                </a:cxn>
                                                <a:cxn ang="0">
                                                  <a:pos x="4026" y="790"/>
                                                </a:cxn>
                                                <a:cxn ang="0">
                                                  <a:pos x="3846" y="669"/>
                                                </a:cxn>
                                                <a:cxn ang="0">
                                                  <a:pos x="3647" y="552"/>
                                                </a:cxn>
                                                <a:cxn ang="0">
                                                  <a:pos x="3428" y="442"/>
                                                </a:cxn>
                                                <a:cxn ang="0">
                                                  <a:pos x="3191" y="344"/>
                                                </a:cxn>
                                                <a:cxn ang="0">
                                                  <a:pos x="2933" y="259"/>
                                                </a:cxn>
                                                <a:cxn ang="0">
                                                  <a:pos x="2657" y="191"/>
                                                </a:cxn>
                                                <a:cxn ang="0">
                                                  <a:pos x="2360" y="142"/>
                                                </a:cxn>
                                                <a:cxn ang="0">
                                                  <a:pos x="2071" y="114"/>
                                                </a:cxn>
                                                <a:cxn ang="0">
                                                  <a:pos x="1800" y="107"/>
                                                </a:cxn>
                                                <a:cxn ang="0">
                                                  <a:pos x="1547" y="117"/>
                                                </a:cxn>
                                                <a:cxn ang="0">
                                                  <a:pos x="1313" y="143"/>
                                                </a:cxn>
                                                <a:cxn ang="0">
                                                  <a:pos x="1098" y="181"/>
                                                </a:cxn>
                                                <a:cxn ang="0">
                                                  <a:pos x="901" y="228"/>
                                                </a:cxn>
                                                <a:cxn ang="0">
                                                  <a:pos x="723" y="283"/>
                                                </a:cxn>
                                                <a:cxn ang="0">
                                                  <a:pos x="565" y="343"/>
                                                </a:cxn>
                                                <a:cxn ang="0">
                                                  <a:pos x="425" y="403"/>
                                                </a:cxn>
                                                <a:cxn ang="0">
                                                  <a:pos x="305" y="464"/>
                                                </a:cxn>
                                                <a:cxn ang="0">
                                                  <a:pos x="205" y="521"/>
                                                </a:cxn>
                                                <a:cxn ang="0">
                                                  <a:pos x="125" y="572"/>
                                                </a:cxn>
                                                <a:cxn ang="0">
                                                  <a:pos x="64" y="614"/>
                                                </a:cxn>
                                                <a:cxn ang="0">
                                                  <a:pos x="11" y="655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4826" h="1590">
                                                  <a:moveTo>
                                                    <a:pt x="0" y="664"/>
                                                  </a:moveTo>
                                                  <a:lnTo>
                                                    <a:pt x="9" y="654"/>
                                                  </a:lnTo>
                                                  <a:lnTo>
                                                    <a:pt x="34" y="626"/>
                                                  </a:lnTo>
                                                  <a:lnTo>
                                                    <a:pt x="53" y="606"/>
                                                  </a:lnTo>
                                                  <a:lnTo>
                                                    <a:pt x="76" y="584"/>
                                                  </a:lnTo>
                                                  <a:lnTo>
                                                    <a:pt x="105" y="558"/>
                                                  </a:lnTo>
                                                  <a:lnTo>
                                                    <a:pt x="138" y="529"/>
                                                  </a:lnTo>
                                                  <a:lnTo>
                                                    <a:pt x="175" y="499"/>
                                                  </a:lnTo>
                                                  <a:lnTo>
                                                    <a:pt x="217" y="467"/>
                                                  </a:lnTo>
                                                  <a:lnTo>
                                                    <a:pt x="264" y="433"/>
                                                  </a:lnTo>
                                                  <a:lnTo>
                                                    <a:pt x="316" y="398"/>
                                                  </a:lnTo>
                                                  <a:lnTo>
                                                    <a:pt x="373" y="362"/>
                                                  </a:lnTo>
                                                  <a:lnTo>
                                                    <a:pt x="435" y="326"/>
                                                  </a:lnTo>
                                                  <a:lnTo>
                                                    <a:pt x="501" y="290"/>
                                                  </a:lnTo>
                                                  <a:lnTo>
                                                    <a:pt x="574" y="255"/>
                                                  </a:lnTo>
                                                  <a:lnTo>
                                                    <a:pt x="651" y="221"/>
                                                  </a:lnTo>
                                                  <a:lnTo>
                                                    <a:pt x="734" y="188"/>
                                                  </a:lnTo>
                                                  <a:lnTo>
                                                    <a:pt x="823" y="156"/>
                                                  </a:lnTo>
                                                  <a:lnTo>
                                                    <a:pt x="916" y="125"/>
                                                  </a:lnTo>
                                                  <a:lnTo>
                                                    <a:pt x="1015" y="98"/>
                                                  </a:lnTo>
                                                  <a:lnTo>
                                                    <a:pt x="1120" y="73"/>
                                                  </a:lnTo>
                                                  <a:lnTo>
                                                    <a:pt x="1230" y="51"/>
                                                  </a:lnTo>
                                                  <a:lnTo>
                                                    <a:pt x="1347" y="33"/>
                                                  </a:lnTo>
                                                  <a:lnTo>
                                                    <a:pt x="1469" y="17"/>
                                                  </a:lnTo>
                                                  <a:lnTo>
                                                    <a:pt x="1598" y="7"/>
                                                  </a:lnTo>
                                                  <a:lnTo>
                                                    <a:pt x="1732" y="1"/>
                                                  </a:lnTo>
                                                  <a:lnTo>
                                                    <a:pt x="1872" y="0"/>
                                                  </a:lnTo>
                                                  <a:lnTo>
                                                    <a:pt x="2019" y="4"/>
                                                  </a:lnTo>
                                                  <a:lnTo>
                                                    <a:pt x="2172" y="14"/>
                                                  </a:lnTo>
                                                  <a:lnTo>
                                                    <a:pt x="2331" y="31"/>
                                                  </a:lnTo>
                                                  <a:lnTo>
                                                    <a:pt x="2496" y="52"/>
                                                  </a:lnTo>
                                                  <a:lnTo>
                                                    <a:pt x="2633" y="76"/>
                                                  </a:lnTo>
                                                  <a:lnTo>
                                                    <a:pt x="2766" y="105"/>
                                                  </a:lnTo>
                                                  <a:lnTo>
                                                    <a:pt x="2895" y="138"/>
                                                  </a:lnTo>
                                                  <a:lnTo>
                                                    <a:pt x="3022" y="176"/>
                                                  </a:lnTo>
                                                  <a:lnTo>
                                                    <a:pt x="3143" y="217"/>
                                                  </a:lnTo>
                                                  <a:lnTo>
                                                    <a:pt x="3261" y="263"/>
                                                  </a:lnTo>
                                                  <a:lnTo>
                                                    <a:pt x="3375" y="312"/>
                                                  </a:lnTo>
                                                  <a:lnTo>
                                                    <a:pt x="3485" y="363"/>
                                                  </a:lnTo>
                                                  <a:lnTo>
                                                    <a:pt x="3590" y="418"/>
                                                  </a:lnTo>
                                                  <a:lnTo>
                                                    <a:pt x="3692" y="474"/>
                                                  </a:lnTo>
                                                  <a:lnTo>
                                                    <a:pt x="3790" y="531"/>
                                                  </a:lnTo>
                                                  <a:lnTo>
                                                    <a:pt x="3884" y="592"/>
                                                  </a:lnTo>
                                                  <a:lnTo>
                                                    <a:pt x="3973" y="653"/>
                                                  </a:lnTo>
                                                  <a:lnTo>
                                                    <a:pt x="4058" y="715"/>
                                                  </a:lnTo>
                                                  <a:lnTo>
                                                    <a:pt x="4140" y="777"/>
                                                  </a:lnTo>
                                                  <a:lnTo>
                                                    <a:pt x="4215" y="839"/>
                                                  </a:lnTo>
                                                  <a:lnTo>
                                                    <a:pt x="4288" y="902"/>
                                                  </a:lnTo>
                                                  <a:lnTo>
                                                    <a:pt x="4356" y="965"/>
                                                  </a:lnTo>
                                                  <a:lnTo>
                                                    <a:pt x="4420" y="1026"/>
                                                  </a:lnTo>
                                                  <a:lnTo>
                                                    <a:pt x="4478" y="1086"/>
                                                  </a:lnTo>
                                                  <a:lnTo>
                                                    <a:pt x="4533" y="1144"/>
                                                  </a:lnTo>
                                                  <a:lnTo>
                                                    <a:pt x="4583" y="1201"/>
                                                  </a:lnTo>
                                                  <a:lnTo>
                                                    <a:pt x="4628" y="1255"/>
                                                  </a:lnTo>
                                                  <a:lnTo>
                                                    <a:pt x="4669" y="1307"/>
                                                  </a:lnTo>
                                                  <a:lnTo>
                                                    <a:pt x="4705" y="1357"/>
                                                  </a:lnTo>
                                                  <a:lnTo>
                                                    <a:pt x="4737" y="1402"/>
                                                  </a:lnTo>
                                                  <a:lnTo>
                                                    <a:pt x="4764" y="1444"/>
                                                  </a:lnTo>
                                                  <a:lnTo>
                                                    <a:pt x="4786" y="1483"/>
                                                  </a:lnTo>
                                                  <a:lnTo>
                                                    <a:pt x="4804" y="1517"/>
                                                  </a:lnTo>
                                                  <a:lnTo>
                                                    <a:pt x="4816" y="1546"/>
                                                  </a:lnTo>
                                                  <a:lnTo>
                                                    <a:pt x="4823" y="1571"/>
                                                  </a:lnTo>
                                                  <a:lnTo>
                                                    <a:pt x="4826" y="1590"/>
                                                  </a:lnTo>
                                                  <a:lnTo>
                                                    <a:pt x="4817" y="1577"/>
                                                  </a:lnTo>
                                                  <a:lnTo>
                                                    <a:pt x="4791" y="1539"/>
                                                  </a:lnTo>
                                                  <a:lnTo>
                                                    <a:pt x="4772" y="1513"/>
                                                  </a:lnTo>
                                                  <a:lnTo>
                                                    <a:pt x="4748" y="1481"/>
                                                  </a:lnTo>
                                                  <a:lnTo>
                                                    <a:pt x="4720" y="1444"/>
                                                  </a:lnTo>
                                                  <a:lnTo>
                                                    <a:pt x="4687" y="1404"/>
                                                  </a:lnTo>
                                                  <a:lnTo>
                                                    <a:pt x="4650" y="1360"/>
                                                  </a:lnTo>
                                                  <a:lnTo>
                                                    <a:pt x="4608" y="1311"/>
                                                  </a:lnTo>
                                                  <a:lnTo>
                                                    <a:pt x="4561" y="1260"/>
                                                  </a:lnTo>
                                                  <a:lnTo>
                                                    <a:pt x="4510" y="1207"/>
                                                  </a:lnTo>
                                                  <a:lnTo>
                                                    <a:pt x="4455" y="1151"/>
                                                  </a:lnTo>
                                                  <a:lnTo>
                                                    <a:pt x="4395" y="1094"/>
                                                  </a:lnTo>
                                                  <a:lnTo>
                                                    <a:pt x="4330" y="1034"/>
                                                  </a:lnTo>
                                                  <a:lnTo>
                                                    <a:pt x="4262" y="974"/>
                                                  </a:lnTo>
                                                  <a:lnTo>
                                                    <a:pt x="4188" y="913"/>
                                                  </a:lnTo>
                                                  <a:lnTo>
                                                    <a:pt x="4109" y="852"/>
                                                  </a:lnTo>
                                                  <a:lnTo>
                                                    <a:pt x="4026" y="790"/>
                                                  </a:lnTo>
                                                  <a:lnTo>
                                                    <a:pt x="3938" y="729"/>
                                                  </a:lnTo>
                                                  <a:lnTo>
                                                    <a:pt x="3846" y="669"/>
                                                  </a:lnTo>
                                                  <a:lnTo>
                                                    <a:pt x="3748" y="609"/>
                                                  </a:lnTo>
                                                  <a:lnTo>
                                                    <a:pt x="3647" y="552"/>
                                                  </a:lnTo>
                                                  <a:lnTo>
                                                    <a:pt x="3540" y="496"/>
                                                  </a:lnTo>
                                                  <a:lnTo>
                                                    <a:pt x="3428" y="442"/>
                                                  </a:lnTo>
                                                  <a:lnTo>
                                                    <a:pt x="3312" y="392"/>
                                                  </a:lnTo>
                                                  <a:lnTo>
                                                    <a:pt x="3191" y="344"/>
                                                  </a:lnTo>
                                                  <a:lnTo>
                                                    <a:pt x="3065" y="300"/>
                                                  </a:lnTo>
                                                  <a:lnTo>
                                                    <a:pt x="2933" y="259"/>
                                                  </a:lnTo>
                                                  <a:lnTo>
                                                    <a:pt x="2798" y="223"/>
                                                  </a:lnTo>
                                                  <a:lnTo>
                                                    <a:pt x="2657" y="191"/>
                                                  </a:lnTo>
                                                  <a:lnTo>
                                                    <a:pt x="2511" y="163"/>
                                                  </a:lnTo>
                                                  <a:lnTo>
                                                    <a:pt x="2360" y="142"/>
                                                  </a:lnTo>
                                                  <a:lnTo>
                                                    <a:pt x="2213" y="124"/>
                                                  </a:lnTo>
                                                  <a:lnTo>
                                                    <a:pt x="2071" y="114"/>
                                                  </a:lnTo>
                                                  <a:lnTo>
                                                    <a:pt x="1933" y="108"/>
                                                  </a:lnTo>
                                                  <a:lnTo>
                                                    <a:pt x="1800" y="107"/>
                                                  </a:lnTo>
                                                  <a:lnTo>
                                                    <a:pt x="1671" y="110"/>
                                                  </a:lnTo>
                                                  <a:lnTo>
                                                    <a:pt x="1547" y="117"/>
                                                  </a:lnTo>
                                                  <a:lnTo>
                                                    <a:pt x="1427" y="128"/>
                                                  </a:lnTo>
                                                  <a:lnTo>
                                                    <a:pt x="1313" y="143"/>
                                                  </a:lnTo>
                                                  <a:lnTo>
                                                    <a:pt x="1202" y="160"/>
                                                  </a:lnTo>
                                                  <a:lnTo>
                                                    <a:pt x="1098" y="181"/>
                                                  </a:lnTo>
                                                  <a:lnTo>
                                                    <a:pt x="997" y="203"/>
                                                  </a:lnTo>
                                                  <a:lnTo>
                                                    <a:pt x="901" y="228"/>
                                                  </a:lnTo>
                                                  <a:lnTo>
                                                    <a:pt x="809" y="254"/>
                                                  </a:lnTo>
                                                  <a:lnTo>
                                                    <a:pt x="723" y="283"/>
                                                  </a:lnTo>
                                                  <a:lnTo>
                                                    <a:pt x="641" y="312"/>
                                                  </a:lnTo>
                                                  <a:lnTo>
                                                    <a:pt x="565" y="343"/>
                                                  </a:lnTo>
                                                  <a:lnTo>
                                                    <a:pt x="492" y="373"/>
                                                  </a:lnTo>
                                                  <a:lnTo>
                                                    <a:pt x="425" y="403"/>
                                                  </a:lnTo>
                                                  <a:lnTo>
                                                    <a:pt x="363" y="434"/>
                                                  </a:lnTo>
                                                  <a:lnTo>
                                                    <a:pt x="305" y="464"/>
                                                  </a:lnTo>
                                                  <a:lnTo>
                                                    <a:pt x="253" y="494"/>
                                                  </a:lnTo>
                                                  <a:lnTo>
                                                    <a:pt x="205" y="521"/>
                                                  </a:lnTo>
                                                  <a:lnTo>
                                                    <a:pt x="163" y="547"/>
                                                  </a:lnTo>
                                                  <a:lnTo>
                                                    <a:pt x="125" y="572"/>
                                                  </a:lnTo>
                                                  <a:lnTo>
                                                    <a:pt x="92" y="594"/>
                                                  </a:lnTo>
                                                  <a:lnTo>
                                                    <a:pt x="64" y="614"/>
                                                  </a:lnTo>
                                                  <a:lnTo>
                                                    <a:pt x="41" y="631"/>
                                                  </a:lnTo>
                                                  <a:lnTo>
                                                    <a:pt x="11" y="655"/>
                                                  </a:lnTo>
                                                  <a:lnTo>
                                                    <a:pt x="0" y="664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gradFill flip="none" rotWithShape="1">
                                              <a:gsLst>
                                                <a:gs pos="0">
                                                  <a:schemeClr val="accent3">
                                                    <a:lumMod val="60000"/>
                                                    <a:lumOff val="40000"/>
                                                    <a:alpha val="65000"/>
                                                  </a:schemeClr>
                                                </a:gs>
                                                <a:gs pos="50000">
                                                  <a:schemeClr val="accent3">
                                                    <a:lumMod val="40000"/>
                                                    <a:lumOff val="60000"/>
                                                    <a:alpha val="45000"/>
                                                  </a:schemeClr>
                                                </a:gs>
                                                <a:gs pos="100000">
                                                  <a:schemeClr val="accent3">
                                                    <a:lumMod val="20000"/>
                                                    <a:lumOff val="80000"/>
                                                    <a:alpha val="18000"/>
                                                  </a:schemeClr>
                                                </a:gs>
                                              </a:gsLst>
                                              <a:lin ang="16200000" scaled="1"/>
                                              <a:tileRect/>
                                            </a:gra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192" name="Freeform 191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694088" y="2000240"/>
                                              <a:ext cx="950913" cy="416379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1561" y="297"/>
                                                </a:cxn>
                                                <a:cxn ang="0">
                                                  <a:pos x="1933" y="464"/>
                                                </a:cxn>
                                                <a:cxn ang="0">
                                                  <a:pos x="2246" y="664"/>
                                                </a:cxn>
                                                <a:cxn ang="0">
                                                  <a:pos x="2504" y="881"/>
                                                </a:cxn>
                                                <a:cxn ang="0">
                                                  <a:pos x="2711" y="1099"/>
                                                </a:cxn>
                                                <a:cxn ang="0">
                                                  <a:pos x="2555" y="1350"/>
                                                </a:cxn>
                                                <a:cxn ang="0">
                                                  <a:pos x="2174" y="1660"/>
                                                </a:cxn>
                                                <a:cxn ang="0">
                                                  <a:pos x="1912" y="1961"/>
                                                </a:cxn>
                                                <a:cxn ang="0">
                                                  <a:pos x="1752" y="2214"/>
                                                </a:cxn>
                                                <a:cxn ang="0">
                                                  <a:pos x="1658" y="2424"/>
                                                </a:cxn>
                                                <a:cxn ang="0">
                                                  <a:pos x="1738" y="2291"/>
                                                </a:cxn>
                                                <a:cxn ang="0">
                                                  <a:pos x="1894" y="2076"/>
                                                </a:cxn>
                                                <a:cxn ang="0">
                                                  <a:pos x="2141" y="1806"/>
                                                </a:cxn>
                                                <a:cxn ang="0">
                                                  <a:pos x="2487" y="1517"/>
                                                </a:cxn>
                                                <a:cxn ang="0">
                                                  <a:pos x="2887" y="1329"/>
                                                </a:cxn>
                                                <a:cxn ang="0">
                                                  <a:pos x="3062" y="1624"/>
                                                </a:cxn>
                                                <a:cxn ang="0">
                                                  <a:pos x="3091" y="1648"/>
                                                </a:cxn>
                                                <a:cxn ang="0">
                                                  <a:pos x="3042" y="1502"/>
                                                </a:cxn>
                                                <a:cxn ang="0">
                                                  <a:pos x="2936" y="1298"/>
                                                </a:cxn>
                                                <a:cxn ang="0">
                                                  <a:pos x="3116" y="1164"/>
                                                </a:cxn>
                                                <a:cxn ang="0">
                                                  <a:pos x="3385" y="1063"/>
                                                </a:cxn>
                                                <a:cxn ang="0">
                                                  <a:pos x="3761" y="962"/>
                                                </a:cxn>
                                                <a:cxn ang="0">
                                                  <a:pos x="4483" y="909"/>
                                                </a:cxn>
                                                <a:cxn ang="0">
                                                  <a:pos x="5086" y="1014"/>
                                                </a:cxn>
                                                <a:cxn ang="0">
                                                  <a:pos x="5550" y="1197"/>
                                                </a:cxn>
                                                <a:cxn ang="0">
                                                  <a:pos x="5857" y="1377"/>
                                                </a:cxn>
                                                <a:cxn ang="0">
                                                  <a:pos x="5980" y="1458"/>
                                                </a:cxn>
                                                <a:cxn ang="0">
                                                  <a:pos x="5820" y="1298"/>
                                                </a:cxn>
                                                <a:cxn ang="0">
                                                  <a:pos x="5485" y="1089"/>
                                                </a:cxn>
                                                <a:cxn ang="0">
                                                  <a:pos x="5002" y="903"/>
                                                </a:cxn>
                                                <a:cxn ang="0">
                                                  <a:pos x="4401" y="804"/>
                                                </a:cxn>
                                                <a:cxn ang="0">
                                                  <a:pos x="3708" y="863"/>
                                                </a:cxn>
                                                <a:cxn ang="0">
                                                  <a:pos x="3333" y="968"/>
                                                </a:cxn>
                                                <a:cxn ang="0">
                                                  <a:pos x="3059" y="1074"/>
                                                </a:cxn>
                                                <a:cxn ang="0">
                                                  <a:pos x="2827" y="1133"/>
                                                </a:cxn>
                                                <a:cxn ang="0">
                                                  <a:pos x="2632" y="896"/>
                                                </a:cxn>
                                                <a:cxn ang="0">
                                                  <a:pos x="2381" y="656"/>
                                                </a:cxn>
                                                <a:cxn ang="0">
                                                  <a:pos x="2074" y="433"/>
                                                </a:cxn>
                                                <a:cxn ang="0">
                                                  <a:pos x="1710" y="241"/>
                                                </a:cxn>
                                                <a:cxn ang="0">
                                                  <a:pos x="1285" y="99"/>
                                                </a:cxn>
                                                <a:cxn ang="0">
                                                  <a:pos x="804" y="18"/>
                                                </a:cxn>
                                                <a:cxn ang="0">
                                                  <a:pos x="532" y="1"/>
                                                </a:cxn>
                                                <a:cxn ang="0">
                                                  <a:pos x="295" y="5"/>
                                                </a:cxn>
                                                <a:cxn ang="0">
                                                  <a:pos x="126" y="15"/>
                                                </a:cxn>
                                                <a:cxn ang="0">
                                                  <a:pos x="42" y="27"/>
                                                </a:cxn>
                                                <a:cxn ang="0">
                                                  <a:pos x="2" y="80"/>
                                                </a:cxn>
                                                <a:cxn ang="0">
                                                  <a:pos x="5" y="117"/>
                                                </a:cxn>
                                                <a:cxn ang="0">
                                                  <a:pos x="11" y="127"/>
                                                </a:cxn>
                                                <a:cxn ang="0">
                                                  <a:pos x="56" y="133"/>
                                                </a:cxn>
                                                <a:cxn ang="0">
                                                  <a:pos x="185" y="115"/>
                                                </a:cxn>
                                                <a:cxn ang="0">
                                                  <a:pos x="432" y="105"/>
                                                </a:cxn>
                                                <a:cxn ang="0">
                                                  <a:pos x="703" y="115"/>
                                                </a:cxn>
                                                <a:cxn ang="0">
                                                  <a:pos x="978" y="148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5989" h="2433">
                                                  <a:moveTo>
                                                    <a:pt x="1204" y="192"/>
                                                  </a:moveTo>
                                                  <a:lnTo>
                                                    <a:pt x="1279" y="210"/>
                                                  </a:lnTo>
                                                  <a:lnTo>
                                                    <a:pt x="1352" y="229"/>
                                                  </a:lnTo>
                                                  <a:lnTo>
                                                    <a:pt x="1423" y="251"/>
                                                  </a:lnTo>
                                                  <a:lnTo>
                                                    <a:pt x="1493" y="272"/>
                                                  </a:lnTo>
                                                  <a:lnTo>
                                                    <a:pt x="1561" y="297"/>
                                                  </a:lnTo>
                                                  <a:lnTo>
                                                    <a:pt x="1628" y="322"/>
                                                  </a:lnTo>
                                                  <a:lnTo>
                                                    <a:pt x="1691" y="348"/>
                                                  </a:lnTo>
                                                  <a:lnTo>
                                                    <a:pt x="1755" y="376"/>
                                                  </a:lnTo>
                                                  <a:lnTo>
                                                    <a:pt x="1816" y="405"/>
                                                  </a:lnTo>
                                                  <a:lnTo>
                                                    <a:pt x="1875" y="435"/>
                                                  </a:lnTo>
                                                  <a:lnTo>
                                                    <a:pt x="1933" y="464"/>
                                                  </a:lnTo>
                                                  <a:lnTo>
                                                    <a:pt x="1989" y="496"/>
                                                  </a:lnTo>
                                                  <a:lnTo>
                                                    <a:pt x="2044" y="529"/>
                                                  </a:lnTo>
                                                  <a:lnTo>
                                                    <a:pt x="2097" y="562"/>
                                                  </a:lnTo>
                                                  <a:lnTo>
                                                    <a:pt x="2148" y="596"/>
                                                  </a:lnTo>
                                                  <a:lnTo>
                                                    <a:pt x="2198" y="630"/>
                                                  </a:lnTo>
                                                  <a:lnTo>
                                                    <a:pt x="2246" y="664"/>
                                                  </a:lnTo>
                                                  <a:lnTo>
                                                    <a:pt x="2293" y="699"/>
                                                  </a:lnTo>
                                                  <a:lnTo>
                                                    <a:pt x="2338" y="735"/>
                                                  </a:lnTo>
                                                  <a:lnTo>
                                                    <a:pt x="2382" y="771"/>
                                                  </a:lnTo>
                                                  <a:lnTo>
                                                    <a:pt x="2424" y="808"/>
                                                  </a:lnTo>
                                                  <a:lnTo>
                                                    <a:pt x="2464" y="844"/>
                                                  </a:lnTo>
                                                  <a:lnTo>
                                                    <a:pt x="2504" y="881"/>
                                                  </a:lnTo>
                                                  <a:lnTo>
                                                    <a:pt x="2542" y="917"/>
                                                  </a:lnTo>
                                                  <a:lnTo>
                                                    <a:pt x="2578" y="954"/>
                                                  </a:lnTo>
                                                  <a:lnTo>
                                                    <a:pt x="2613" y="990"/>
                                                  </a:lnTo>
                                                  <a:lnTo>
                                                    <a:pt x="2647" y="1027"/>
                                                  </a:lnTo>
                                                  <a:lnTo>
                                                    <a:pt x="2680" y="1063"/>
                                                  </a:lnTo>
                                                  <a:lnTo>
                                                    <a:pt x="2711" y="1099"/>
                                                  </a:lnTo>
                                                  <a:lnTo>
                                                    <a:pt x="2741" y="1133"/>
                                                  </a:lnTo>
                                                  <a:lnTo>
                                                    <a:pt x="2768" y="1168"/>
                                                  </a:lnTo>
                                                  <a:lnTo>
                                                    <a:pt x="2795" y="1203"/>
                                                  </a:lnTo>
                                                  <a:lnTo>
                                                    <a:pt x="2711" y="1250"/>
                                                  </a:lnTo>
                                                  <a:lnTo>
                                                    <a:pt x="2631" y="1300"/>
                                                  </a:lnTo>
                                                  <a:lnTo>
                                                    <a:pt x="2555" y="1350"/>
                                                  </a:lnTo>
                                                  <a:lnTo>
                                                    <a:pt x="2482" y="1400"/>
                                                  </a:lnTo>
                                                  <a:lnTo>
                                                    <a:pt x="2413" y="1452"/>
                                                  </a:lnTo>
                                                  <a:lnTo>
                                                    <a:pt x="2347" y="1504"/>
                                                  </a:lnTo>
                                                  <a:lnTo>
                                                    <a:pt x="2286" y="1555"/>
                                                  </a:lnTo>
                                                  <a:lnTo>
                                                    <a:pt x="2228" y="1608"/>
                                                  </a:lnTo>
                                                  <a:lnTo>
                                                    <a:pt x="2174" y="1660"/>
                                                  </a:lnTo>
                                                  <a:lnTo>
                                                    <a:pt x="2123" y="1711"/>
                                                  </a:lnTo>
                                                  <a:lnTo>
                                                    <a:pt x="2074" y="1763"/>
                                                  </a:lnTo>
                                                  <a:lnTo>
                                                    <a:pt x="2029" y="1814"/>
                                                  </a:lnTo>
                                                  <a:lnTo>
                                                    <a:pt x="1987" y="1863"/>
                                                  </a:lnTo>
                                                  <a:lnTo>
                                                    <a:pt x="1948" y="1912"/>
                                                  </a:lnTo>
                                                  <a:lnTo>
                                                    <a:pt x="1912" y="1961"/>
                                                  </a:lnTo>
                                                  <a:lnTo>
                                                    <a:pt x="1879" y="2007"/>
                                                  </a:lnTo>
                                                  <a:lnTo>
                                                    <a:pt x="1848" y="2052"/>
                                                  </a:lnTo>
                                                  <a:lnTo>
                                                    <a:pt x="1821" y="2095"/>
                                                  </a:lnTo>
                                                  <a:lnTo>
                                                    <a:pt x="1795" y="2137"/>
                                                  </a:lnTo>
                                                  <a:lnTo>
                                                    <a:pt x="1772" y="2176"/>
                                                  </a:lnTo>
                                                  <a:lnTo>
                                                    <a:pt x="1752" y="2214"/>
                                                  </a:lnTo>
                                                  <a:lnTo>
                                                    <a:pt x="1733" y="2249"/>
                                                  </a:lnTo>
                                                  <a:lnTo>
                                                    <a:pt x="1717" y="2282"/>
                                                  </a:lnTo>
                                                  <a:lnTo>
                                                    <a:pt x="1703" y="2312"/>
                                                  </a:lnTo>
                                                  <a:lnTo>
                                                    <a:pt x="1681" y="2362"/>
                                                  </a:lnTo>
                                                  <a:lnTo>
                                                    <a:pt x="1666" y="2400"/>
                                                  </a:lnTo>
                                                  <a:lnTo>
                                                    <a:pt x="1658" y="2424"/>
                                                  </a:lnTo>
                                                  <a:lnTo>
                                                    <a:pt x="1654" y="2433"/>
                                                  </a:lnTo>
                                                  <a:lnTo>
                                                    <a:pt x="1659" y="2424"/>
                                                  </a:lnTo>
                                                  <a:lnTo>
                                                    <a:pt x="1670" y="2402"/>
                                                  </a:lnTo>
                                                  <a:lnTo>
                                                    <a:pt x="1690" y="2367"/>
                                                  </a:lnTo>
                                                  <a:lnTo>
                                                    <a:pt x="1719" y="2319"/>
                                                  </a:lnTo>
                                                  <a:lnTo>
                                                    <a:pt x="1738" y="2291"/>
                                                  </a:lnTo>
                                                  <a:lnTo>
                                                    <a:pt x="1757" y="2260"/>
                                                  </a:lnTo>
                                                  <a:lnTo>
                                                    <a:pt x="1780" y="2227"/>
                                                  </a:lnTo>
                                                  <a:lnTo>
                                                    <a:pt x="1804" y="2193"/>
                                                  </a:lnTo>
                                                  <a:lnTo>
                                                    <a:pt x="1832" y="2156"/>
                                                  </a:lnTo>
                                                  <a:lnTo>
                                                    <a:pt x="1862" y="2117"/>
                                                  </a:lnTo>
                                                  <a:lnTo>
                                                    <a:pt x="1894" y="2076"/>
                                                  </a:lnTo>
                                                  <a:lnTo>
                                                    <a:pt x="1929" y="2033"/>
                                                  </a:lnTo>
                                                  <a:lnTo>
                                                    <a:pt x="1965" y="1990"/>
                                                  </a:lnTo>
                                                  <a:lnTo>
                                                    <a:pt x="2006" y="1945"/>
                                                  </a:lnTo>
                                                  <a:lnTo>
                                                    <a:pt x="2048" y="1900"/>
                                                  </a:lnTo>
                                                  <a:lnTo>
                                                    <a:pt x="2093" y="1853"/>
                                                  </a:lnTo>
                                                  <a:lnTo>
                                                    <a:pt x="2141" y="1806"/>
                                                  </a:lnTo>
                                                  <a:lnTo>
                                                    <a:pt x="2191" y="1758"/>
                                                  </a:lnTo>
                                                  <a:lnTo>
                                                    <a:pt x="2245" y="1710"/>
                                                  </a:lnTo>
                                                  <a:lnTo>
                                                    <a:pt x="2301" y="1662"/>
                                                  </a:lnTo>
                                                  <a:lnTo>
                                                    <a:pt x="2361" y="1614"/>
                                                  </a:lnTo>
                                                  <a:lnTo>
                                                    <a:pt x="2422" y="1565"/>
                                                  </a:lnTo>
                                                  <a:lnTo>
                                                    <a:pt x="2487" y="1517"/>
                                                  </a:lnTo>
                                                  <a:lnTo>
                                                    <a:pt x="2556" y="1469"/>
                                                  </a:lnTo>
                                                  <a:lnTo>
                                                    <a:pt x="2627" y="1423"/>
                                                  </a:lnTo>
                                                  <a:lnTo>
                                                    <a:pt x="2701" y="1377"/>
                                                  </a:lnTo>
                                                  <a:lnTo>
                                                    <a:pt x="2778" y="1331"/>
                                                  </a:lnTo>
                                                  <a:lnTo>
                                                    <a:pt x="2858" y="1287"/>
                                                  </a:lnTo>
                                                  <a:lnTo>
                                                    <a:pt x="2887" y="1329"/>
                                                  </a:lnTo>
                                                  <a:lnTo>
                                                    <a:pt x="2915" y="1370"/>
                                                  </a:lnTo>
                                                  <a:lnTo>
                                                    <a:pt x="2941" y="1411"/>
                                                  </a:lnTo>
                                                  <a:lnTo>
                                                    <a:pt x="2964" y="1447"/>
                                                  </a:lnTo>
                                                  <a:lnTo>
                                                    <a:pt x="3004" y="1516"/>
                                                  </a:lnTo>
                                                  <a:lnTo>
                                                    <a:pt x="3037" y="1576"/>
                                                  </a:lnTo>
                                                  <a:lnTo>
                                                    <a:pt x="3062" y="1624"/>
                                                  </a:lnTo>
                                                  <a:lnTo>
                                                    <a:pt x="3078" y="1660"/>
                                                  </a:lnTo>
                                                  <a:lnTo>
                                                    <a:pt x="3089" y="1682"/>
                                                  </a:lnTo>
                                                  <a:lnTo>
                                                    <a:pt x="3092" y="1691"/>
                                                  </a:lnTo>
                                                  <a:lnTo>
                                                    <a:pt x="3093" y="1678"/>
                                                  </a:lnTo>
                                                  <a:lnTo>
                                                    <a:pt x="3093" y="1664"/>
                                                  </a:lnTo>
                                                  <a:lnTo>
                                                    <a:pt x="3091" y="1648"/>
                                                  </a:lnTo>
                                                  <a:lnTo>
                                                    <a:pt x="3087" y="1628"/>
                                                  </a:lnTo>
                                                  <a:lnTo>
                                                    <a:pt x="3081" y="1607"/>
                                                  </a:lnTo>
                                                  <a:lnTo>
                                                    <a:pt x="3074" y="1583"/>
                                                  </a:lnTo>
                                                  <a:lnTo>
                                                    <a:pt x="3065" y="1558"/>
                                                  </a:lnTo>
                                                  <a:lnTo>
                                                    <a:pt x="3055" y="1531"/>
                                                  </a:lnTo>
                                                  <a:lnTo>
                                                    <a:pt x="3042" y="1502"/>
                                                  </a:lnTo>
                                                  <a:lnTo>
                                                    <a:pt x="3029" y="1471"/>
                                                  </a:lnTo>
                                                  <a:lnTo>
                                                    <a:pt x="3014" y="1439"/>
                                                  </a:lnTo>
                                                  <a:lnTo>
                                                    <a:pt x="2996" y="1405"/>
                                                  </a:lnTo>
                                                  <a:lnTo>
                                                    <a:pt x="2978" y="1370"/>
                                                  </a:lnTo>
                                                  <a:lnTo>
                                                    <a:pt x="2957" y="1335"/>
                                                  </a:lnTo>
                                                  <a:lnTo>
                                                    <a:pt x="2936" y="1298"/>
                                                  </a:lnTo>
                                                  <a:lnTo>
                                                    <a:pt x="2912" y="1259"/>
                                                  </a:lnTo>
                                                  <a:lnTo>
                                                    <a:pt x="2951" y="1239"/>
                                                  </a:lnTo>
                                                  <a:lnTo>
                                                    <a:pt x="2991" y="1220"/>
                                                  </a:lnTo>
                                                  <a:lnTo>
                                                    <a:pt x="3032" y="1201"/>
                                                  </a:lnTo>
                                                  <a:lnTo>
                                                    <a:pt x="3074" y="1183"/>
                                                  </a:lnTo>
                                                  <a:lnTo>
                                                    <a:pt x="3116" y="1164"/>
                                                  </a:lnTo>
                                                  <a:lnTo>
                                                    <a:pt x="3159" y="1146"/>
                                                  </a:lnTo>
                                                  <a:lnTo>
                                                    <a:pt x="3204" y="1128"/>
                                                  </a:lnTo>
                                                  <a:lnTo>
                                                    <a:pt x="3248" y="1112"/>
                                                  </a:lnTo>
                                                  <a:lnTo>
                                                    <a:pt x="3293" y="1094"/>
                                                  </a:lnTo>
                                                  <a:lnTo>
                                                    <a:pt x="3339" y="1079"/>
                                                  </a:lnTo>
                                                  <a:lnTo>
                                                    <a:pt x="3385" y="1063"/>
                                                  </a:lnTo>
                                                  <a:lnTo>
                                                    <a:pt x="3434" y="1047"/>
                                                  </a:lnTo>
                                                  <a:lnTo>
                                                    <a:pt x="3481" y="1033"/>
                                                  </a:lnTo>
                                                  <a:lnTo>
                                                    <a:pt x="3530" y="1018"/>
                                                  </a:lnTo>
                                                  <a:lnTo>
                                                    <a:pt x="3580" y="1005"/>
                                                  </a:lnTo>
                                                  <a:lnTo>
                                                    <a:pt x="3631" y="992"/>
                                                  </a:lnTo>
                                                  <a:lnTo>
                                                    <a:pt x="3761" y="962"/>
                                                  </a:lnTo>
                                                  <a:lnTo>
                                                    <a:pt x="3888" y="938"/>
                                                  </a:lnTo>
                                                  <a:lnTo>
                                                    <a:pt x="4014" y="922"/>
                                                  </a:lnTo>
                                                  <a:lnTo>
                                                    <a:pt x="4136" y="911"/>
                                                  </a:lnTo>
                                                  <a:lnTo>
                                                    <a:pt x="4255" y="906"/>
                                                  </a:lnTo>
                                                  <a:lnTo>
                                                    <a:pt x="4371" y="905"/>
                                                  </a:lnTo>
                                                  <a:lnTo>
                                                    <a:pt x="4483" y="909"/>
                                                  </a:lnTo>
                                                  <a:lnTo>
                                                    <a:pt x="4593" y="918"/>
                                                  </a:lnTo>
                                                  <a:lnTo>
                                                    <a:pt x="4698" y="930"/>
                                                  </a:lnTo>
                                                  <a:lnTo>
                                                    <a:pt x="4801" y="947"/>
                                                  </a:lnTo>
                                                  <a:lnTo>
                                                    <a:pt x="4899" y="966"/>
                                                  </a:lnTo>
                                                  <a:lnTo>
                                                    <a:pt x="4995" y="989"/>
                                                  </a:lnTo>
                                                  <a:lnTo>
                                                    <a:pt x="5086" y="1014"/>
                                                  </a:lnTo>
                                                  <a:lnTo>
                                                    <a:pt x="5174" y="1041"/>
                                                  </a:lnTo>
                                                  <a:lnTo>
                                                    <a:pt x="5257" y="1070"/>
                                                  </a:lnTo>
                                                  <a:lnTo>
                                                    <a:pt x="5337" y="1101"/>
                                                  </a:lnTo>
                                                  <a:lnTo>
                                                    <a:pt x="5413" y="1132"/>
                                                  </a:lnTo>
                                                  <a:lnTo>
                                                    <a:pt x="5484" y="1164"/>
                                                  </a:lnTo>
                                                  <a:lnTo>
                                                    <a:pt x="5550" y="1197"/>
                                                  </a:lnTo>
                                                  <a:lnTo>
                                                    <a:pt x="5613" y="1229"/>
                                                  </a:lnTo>
                                                  <a:lnTo>
                                                    <a:pt x="5671" y="1261"/>
                                                  </a:lnTo>
                                                  <a:lnTo>
                                                    <a:pt x="5725" y="1291"/>
                                                  </a:lnTo>
                                                  <a:lnTo>
                                                    <a:pt x="5773" y="1322"/>
                                                  </a:lnTo>
                                                  <a:lnTo>
                                                    <a:pt x="5817" y="1350"/>
                                                  </a:lnTo>
                                                  <a:lnTo>
                                                    <a:pt x="5857" y="1377"/>
                                                  </a:lnTo>
                                                  <a:lnTo>
                                                    <a:pt x="5891" y="1400"/>
                                                  </a:lnTo>
                                                  <a:lnTo>
                                                    <a:pt x="5921" y="1422"/>
                                                  </a:lnTo>
                                                  <a:lnTo>
                                                    <a:pt x="5945" y="1440"/>
                                                  </a:lnTo>
                                                  <a:lnTo>
                                                    <a:pt x="5977" y="1466"/>
                                                  </a:lnTo>
                                                  <a:lnTo>
                                                    <a:pt x="5989" y="1475"/>
                                                  </a:lnTo>
                                                  <a:lnTo>
                                                    <a:pt x="5980" y="1458"/>
                                                  </a:lnTo>
                                                  <a:lnTo>
                                                    <a:pt x="5967" y="1437"/>
                                                  </a:lnTo>
                                                  <a:lnTo>
                                                    <a:pt x="5949" y="1414"/>
                                                  </a:lnTo>
                                                  <a:lnTo>
                                                    <a:pt x="5924" y="1388"/>
                                                  </a:lnTo>
                                                  <a:lnTo>
                                                    <a:pt x="5894" y="1359"/>
                                                  </a:lnTo>
                                                  <a:lnTo>
                                                    <a:pt x="5859" y="1329"/>
                                                  </a:lnTo>
                                                  <a:lnTo>
                                                    <a:pt x="5820" y="1298"/>
                                                  </a:lnTo>
                                                  <a:lnTo>
                                                    <a:pt x="5775" y="1264"/>
                                                  </a:lnTo>
                                                  <a:lnTo>
                                                    <a:pt x="5726" y="1230"/>
                                                  </a:lnTo>
                                                  <a:lnTo>
                                                    <a:pt x="5672" y="1195"/>
                                                  </a:lnTo>
                                                  <a:lnTo>
                                                    <a:pt x="5614" y="1160"/>
                                                  </a:lnTo>
                                                  <a:lnTo>
                                                    <a:pt x="5551" y="1124"/>
                                                  </a:lnTo>
                                                  <a:lnTo>
                                                    <a:pt x="5485" y="1089"/>
                                                  </a:lnTo>
                                                  <a:lnTo>
                                                    <a:pt x="5414" y="1055"/>
                                                  </a:lnTo>
                                                  <a:lnTo>
                                                    <a:pt x="5339" y="1022"/>
                                                  </a:lnTo>
                                                  <a:lnTo>
                                                    <a:pt x="5260" y="989"/>
                                                  </a:lnTo>
                                                  <a:lnTo>
                                                    <a:pt x="5178" y="958"/>
                                                  </a:lnTo>
                                                  <a:lnTo>
                                                    <a:pt x="5091" y="929"/>
                                                  </a:lnTo>
                                                  <a:lnTo>
                                                    <a:pt x="5002" y="903"/>
                                                  </a:lnTo>
                                                  <a:lnTo>
                                                    <a:pt x="4910" y="878"/>
                                                  </a:lnTo>
                                                  <a:lnTo>
                                                    <a:pt x="4813" y="856"/>
                                                  </a:lnTo>
                                                  <a:lnTo>
                                                    <a:pt x="4715" y="838"/>
                                                  </a:lnTo>
                                                  <a:lnTo>
                                                    <a:pt x="4613" y="822"/>
                                                  </a:lnTo>
                                                  <a:lnTo>
                                                    <a:pt x="4508" y="811"/>
                                                  </a:lnTo>
                                                  <a:lnTo>
                                                    <a:pt x="4401" y="804"/>
                                                  </a:lnTo>
                                                  <a:lnTo>
                                                    <a:pt x="4291" y="801"/>
                                                  </a:lnTo>
                                                  <a:lnTo>
                                                    <a:pt x="4179" y="803"/>
                                                  </a:lnTo>
                                                  <a:lnTo>
                                                    <a:pt x="4064" y="809"/>
                                                  </a:lnTo>
                                                  <a:lnTo>
                                                    <a:pt x="3947" y="821"/>
                                                  </a:lnTo>
                                                  <a:lnTo>
                                                    <a:pt x="3829" y="839"/>
                                                  </a:lnTo>
                                                  <a:lnTo>
                                                    <a:pt x="3708" y="863"/>
                                                  </a:lnTo>
                                                  <a:lnTo>
                                                    <a:pt x="3585" y="891"/>
                                                  </a:lnTo>
                                                  <a:lnTo>
                                                    <a:pt x="3533" y="906"/>
                                                  </a:lnTo>
                                                  <a:lnTo>
                                                    <a:pt x="3482" y="921"/>
                                                  </a:lnTo>
                                                  <a:lnTo>
                                                    <a:pt x="3431" y="936"/>
                                                  </a:lnTo>
                                                  <a:lnTo>
                                                    <a:pt x="3381" y="952"/>
                                                  </a:lnTo>
                                                  <a:lnTo>
                                                    <a:pt x="3333" y="968"/>
                                                  </a:lnTo>
                                                  <a:lnTo>
                                                    <a:pt x="3285" y="985"/>
                                                  </a:lnTo>
                                                  <a:lnTo>
                                                    <a:pt x="3238" y="1002"/>
                                                  </a:lnTo>
                                                  <a:lnTo>
                                                    <a:pt x="3192" y="1020"/>
                                                  </a:lnTo>
                                                  <a:lnTo>
                                                    <a:pt x="3147" y="1037"/>
                                                  </a:lnTo>
                                                  <a:lnTo>
                                                    <a:pt x="3103" y="1055"/>
                                                  </a:lnTo>
                                                  <a:lnTo>
                                                    <a:pt x="3059" y="1074"/>
                                                  </a:lnTo>
                                                  <a:lnTo>
                                                    <a:pt x="3017" y="1093"/>
                                                  </a:lnTo>
                                                  <a:lnTo>
                                                    <a:pt x="2975" y="1112"/>
                                                  </a:lnTo>
                                                  <a:lnTo>
                                                    <a:pt x="2934" y="1132"/>
                                                  </a:lnTo>
                                                  <a:lnTo>
                                                    <a:pt x="2894" y="1152"/>
                                                  </a:lnTo>
                                                  <a:lnTo>
                                                    <a:pt x="2853" y="1172"/>
                                                  </a:lnTo>
                                                  <a:lnTo>
                                                    <a:pt x="2827" y="1133"/>
                                                  </a:lnTo>
                                                  <a:lnTo>
                                                    <a:pt x="2798" y="1095"/>
                                                  </a:lnTo>
                                                  <a:lnTo>
                                                    <a:pt x="2768" y="1055"/>
                                                  </a:lnTo>
                                                  <a:lnTo>
                                                    <a:pt x="2736" y="1016"/>
                                                  </a:lnTo>
                                                  <a:lnTo>
                                                    <a:pt x="2703" y="976"/>
                                                  </a:lnTo>
                                                  <a:lnTo>
                                                    <a:pt x="2668" y="936"/>
                                                  </a:lnTo>
                                                  <a:lnTo>
                                                    <a:pt x="2632" y="896"/>
                                                  </a:lnTo>
                                                  <a:lnTo>
                                                    <a:pt x="2594" y="856"/>
                                                  </a:lnTo>
                                                  <a:lnTo>
                                                    <a:pt x="2555" y="815"/>
                                                  </a:lnTo>
                                                  <a:lnTo>
                                                    <a:pt x="2514" y="775"/>
                                                  </a:lnTo>
                                                  <a:lnTo>
                                                    <a:pt x="2472" y="735"/>
                                                  </a:lnTo>
                                                  <a:lnTo>
                                                    <a:pt x="2427" y="696"/>
                                                  </a:lnTo>
                                                  <a:lnTo>
                                                    <a:pt x="2381" y="656"/>
                                                  </a:lnTo>
                                                  <a:lnTo>
                                                    <a:pt x="2334" y="617"/>
                                                  </a:lnTo>
                                                  <a:lnTo>
                                                    <a:pt x="2286" y="579"/>
                                                  </a:lnTo>
                                                  <a:lnTo>
                                                    <a:pt x="2235" y="541"/>
                                                  </a:lnTo>
                                                  <a:lnTo>
                                                    <a:pt x="2183" y="504"/>
                                                  </a:lnTo>
                                                  <a:lnTo>
                                                    <a:pt x="2130" y="467"/>
                                                  </a:lnTo>
                                                  <a:lnTo>
                                                    <a:pt x="2074" y="433"/>
                                                  </a:lnTo>
                                                  <a:lnTo>
                                                    <a:pt x="2018" y="398"/>
                                                  </a:lnTo>
                                                  <a:lnTo>
                                                    <a:pt x="1959" y="364"/>
                                                  </a:lnTo>
                                                  <a:lnTo>
                                                    <a:pt x="1900" y="331"/>
                                                  </a:lnTo>
                                                  <a:lnTo>
                                                    <a:pt x="1838" y="299"/>
                                                  </a:lnTo>
                                                  <a:lnTo>
                                                    <a:pt x="1775" y="269"/>
                                                  </a:lnTo>
                                                  <a:lnTo>
                                                    <a:pt x="1710" y="241"/>
                                                  </a:lnTo>
                                                  <a:lnTo>
                                                    <a:pt x="1643" y="213"/>
                                                  </a:lnTo>
                                                  <a:lnTo>
                                                    <a:pt x="1574" y="187"/>
                                                  </a:lnTo>
                                                  <a:lnTo>
                                                    <a:pt x="1505" y="163"/>
                                                  </a:lnTo>
                                                  <a:lnTo>
                                                    <a:pt x="1434" y="140"/>
                                                  </a:lnTo>
                                                  <a:lnTo>
                                                    <a:pt x="1360" y="118"/>
                                                  </a:lnTo>
                                                  <a:lnTo>
                                                    <a:pt x="1285" y="99"/>
                                                  </a:lnTo>
                                                  <a:lnTo>
                                                    <a:pt x="1209" y="82"/>
                                                  </a:lnTo>
                                                  <a:lnTo>
                                                    <a:pt x="1120" y="64"/>
                                                  </a:lnTo>
                                                  <a:lnTo>
                                                    <a:pt x="1030" y="49"/>
                                                  </a:lnTo>
                                                  <a:lnTo>
                                                    <a:pt x="940" y="34"/>
                                                  </a:lnTo>
                                                  <a:lnTo>
                                                    <a:pt x="850" y="23"/>
                                                  </a:lnTo>
                                                  <a:lnTo>
                                                    <a:pt x="804" y="18"/>
                                                  </a:lnTo>
                                                  <a:lnTo>
                                                    <a:pt x="759" y="14"/>
                                                  </a:lnTo>
                                                  <a:lnTo>
                                                    <a:pt x="714" y="11"/>
                                                  </a:lnTo>
                                                  <a:lnTo>
                                                    <a:pt x="669" y="7"/>
                                                  </a:lnTo>
                                                  <a:lnTo>
                                                    <a:pt x="624" y="5"/>
                                                  </a:lnTo>
                                                  <a:lnTo>
                                                    <a:pt x="579" y="3"/>
                                                  </a:lnTo>
                                                  <a:lnTo>
                                                    <a:pt x="532" y="1"/>
                                                  </a:lnTo>
                                                  <a:lnTo>
                                                    <a:pt x="487" y="0"/>
                                                  </a:lnTo>
                                                  <a:lnTo>
                                                    <a:pt x="449" y="0"/>
                                                  </a:lnTo>
                                                  <a:lnTo>
                                                    <a:pt x="410" y="0"/>
                                                  </a:lnTo>
                                                  <a:lnTo>
                                                    <a:pt x="372" y="1"/>
                                                  </a:lnTo>
                                                  <a:lnTo>
                                                    <a:pt x="333" y="4"/>
                                                  </a:lnTo>
                                                  <a:lnTo>
                                                    <a:pt x="295" y="5"/>
                                                  </a:lnTo>
                                                  <a:lnTo>
                                                    <a:pt x="256" y="8"/>
                                                  </a:lnTo>
                                                  <a:lnTo>
                                                    <a:pt x="218" y="10"/>
                                                  </a:lnTo>
                                                  <a:lnTo>
                                                    <a:pt x="180" y="13"/>
                                                  </a:lnTo>
                                                  <a:lnTo>
                                                    <a:pt x="164" y="14"/>
                                                  </a:lnTo>
                                                  <a:lnTo>
                                                    <a:pt x="145" y="15"/>
                                                  </a:lnTo>
                                                  <a:lnTo>
                                                    <a:pt x="126" y="15"/>
                                                  </a:lnTo>
                                                  <a:lnTo>
                                                    <a:pt x="105" y="16"/>
                                                  </a:lnTo>
                                                  <a:lnTo>
                                                    <a:pt x="85" y="18"/>
                                                  </a:lnTo>
                                                  <a:lnTo>
                                                    <a:pt x="66" y="20"/>
                                                  </a:lnTo>
                                                  <a:lnTo>
                                                    <a:pt x="57" y="22"/>
                                                  </a:lnTo>
                                                  <a:lnTo>
                                                    <a:pt x="49" y="24"/>
                                                  </a:lnTo>
                                                  <a:lnTo>
                                                    <a:pt x="42" y="27"/>
                                                  </a:lnTo>
                                                  <a:lnTo>
                                                    <a:pt x="34" y="30"/>
                                                  </a:lnTo>
                                                  <a:lnTo>
                                                    <a:pt x="26" y="36"/>
                                                  </a:lnTo>
                                                  <a:lnTo>
                                                    <a:pt x="18" y="46"/>
                                                  </a:lnTo>
                                                  <a:lnTo>
                                                    <a:pt x="11" y="56"/>
                                                  </a:lnTo>
                                                  <a:lnTo>
                                                    <a:pt x="6" y="68"/>
                                                  </a:lnTo>
                                                  <a:lnTo>
                                                    <a:pt x="2" y="80"/>
                                                  </a:lnTo>
                                                  <a:lnTo>
                                                    <a:pt x="0" y="93"/>
                                                  </a:lnTo>
                                                  <a:lnTo>
                                                    <a:pt x="0" y="99"/>
                                                  </a:lnTo>
                                                  <a:lnTo>
                                                    <a:pt x="1" y="105"/>
                                                  </a:lnTo>
                                                  <a:lnTo>
                                                    <a:pt x="2" y="111"/>
                                                  </a:lnTo>
                                                  <a:lnTo>
                                                    <a:pt x="4" y="116"/>
                                                  </a:lnTo>
                                                  <a:lnTo>
                                                    <a:pt x="5" y="117"/>
                                                  </a:lnTo>
                                                  <a:lnTo>
                                                    <a:pt x="5" y="119"/>
                                                  </a:lnTo>
                                                  <a:lnTo>
                                                    <a:pt x="6" y="121"/>
                                                  </a:lnTo>
                                                  <a:lnTo>
                                                    <a:pt x="7" y="123"/>
                                                  </a:lnTo>
                                                  <a:lnTo>
                                                    <a:pt x="8" y="124"/>
                                                  </a:lnTo>
                                                  <a:lnTo>
                                                    <a:pt x="10" y="126"/>
                                                  </a:lnTo>
                                                  <a:lnTo>
                                                    <a:pt x="11" y="127"/>
                                                  </a:lnTo>
                                                  <a:lnTo>
                                                    <a:pt x="12" y="128"/>
                                                  </a:lnTo>
                                                  <a:lnTo>
                                                    <a:pt x="17" y="131"/>
                                                  </a:lnTo>
                                                  <a:lnTo>
                                                    <a:pt x="22" y="133"/>
                                                  </a:lnTo>
                                                  <a:lnTo>
                                                    <a:pt x="29" y="134"/>
                                                  </a:lnTo>
                                                  <a:lnTo>
                                                    <a:pt x="38" y="134"/>
                                                  </a:lnTo>
                                                  <a:lnTo>
                                                    <a:pt x="56" y="133"/>
                                                  </a:lnTo>
                                                  <a:lnTo>
                                                    <a:pt x="77" y="131"/>
                                                  </a:lnTo>
                                                  <a:lnTo>
                                                    <a:pt x="96" y="127"/>
                                                  </a:lnTo>
                                                  <a:lnTo>
                                                    <a:pt x="116" y="124"/>
                                                  </a:lnTo>
                                                  <a:lnTo>
                                                    <a:pt x="132" y="121"/>
                                                  </a:lnTo>
                                                  <a:lnTo>
                                                    <a:pt x="144" y="118"/>
                                                  </a:lnTo>
                                                  <a:lnTo>
                                                    <a:pt x="185" y="115"/>
                                                  </a:lnTo>
                                                  <a:lnTo>
                                                    <a:pt x="226" y="112"/>
                                                  </a:lnTo>
                                                  <a:lnTo>
                                                    <a:pt x="268" y="109"/>
                                                  </a:lnTo>
                                                  <a:lnTo>
                                                    <a:pt x="309" y="107"/>
                                                  </a:lnTo>
                                                  <a:lnTo>
                                                    <a:pt x="350" y="106"/>
                                                  </a:lnTo>
                                                  <a:lnTo>
                                                    <a:pt x="391" y="105"/>
                                                  </a:lnTo>
                                                  <a:lnTo>
                                                    <a:pt x="432" y="105"/>
                                                  </a:lnTo>
                                                  <a:lnTo>
                                                    <a:pt x="473" y="105"/>
                                                  </a:lnTo>
                                                  <a:lnTo>
                                                    <a:pt x="519" y="106"/>
                                                  </a:lnTo>
                                                  <a:lnTo>
                                                    <a:pt x="565" y="107"/>
                                                  </a:lnTo>
                                                  <a:lnTo>
                                                    <a:pt x="611" y="109"/>
                                                  </a:lnTo>
                                                  <a:lnTo>
                                                    <a:pt x="658" y="112"/>
                                                  </a:lnTo>
                                                  <a:lnTo>
                                                    <a:pt x="703" y="115"/>
                                                  </a:lnTo>
                                                  <a:lnTo>
                                                    <a:pt x="749" y="119"/>
                                                  </a:lnTo>
                                                  <a:lnTo>
                                                    <a:pt x="795" y="124"/>
                                                  </a:lnTo>
                                                  <a:lnTo>
                                                    <a:pt x="840" y="129"/>
                                                  </a:lnTo>
                                                  <a:lnTo>
                                                    <a:pt x="887" y="135"/>
                                                  </a:lnTo>
                                                  <a:lnTo>
                                                    <a:pt x="932" y="141"/>
                                                  </a:lnTo>
                                                  <a:lnTo>
                                                    <a:pt x="978" y="148"/>
                                                  </a:lnTo>
                                                  <a:lnTo>
                                                    <a:pt x="1023" y="155"/>
                                                  </a:lnTo>
                                                  <a:lnTo>
                                                    <a:pt x="1068" y="164"/>
                                                  </a:lnTo>
                                                  <a:lnTo>
                                                    <a:pt x="1113" y="173"/>
                                                  </a:lnTo>
                                                  <a:lnTo>
                                                    <a:pt x="1159" y="182"/>
                                                  </a:lnTo>
                                                  <a:lnTo>
                                                    <a:pt x="1204" y="192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rgbClr val="F6FDE3"/>
                                            </a:soli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205" name="Freeform 204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970317" y="3293545"/>
                                              <a:ext cx="287338" cy="6854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0" y="40"/>
                                                </a:cxn>
                                                <a:cxn ang="0">
                                                  <a:pos x="1802" y="0"/>
                                                </a:cxn>
                                                <a:cxn ang="0">
                                                  <a:pos x="1802" y="40"/>
                                                </a:cxn>
                                                <a:cxn ang="0">
                                                  <a:pos x="0" y="40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1802" h="40">
                                                  <a:moveTo>
                                                    <a:pt x="0" y="40"/>
                                                  </a:moveTo>
                                                  <a:lnTo>
                                                    <a:pt x="1802" y="0"/>
                                                  </a:lnTo>
                                                  <a:lnTo>
                                                    <a:pt x="1802" y="40"/>
                                                  </a:lnTo>
                                                  <a:lnTo>
                                                    <a:pt x="0" y="40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rgbClr val="F6E4D9"/>
                                            </a:soli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207" name="Freeform 206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182917" y="1922751"/>
                                              <a:ext cx="922338" cy="448935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3971" y="1517"/>
                                                </a:cxn>
                                                <a:cxn ang="0">
                                                  <a:pos x="4253" y="1595"/>
                                                </a:cxn>
                                                <a:cxn ang="0">
                                                  <a:pos x="4295" y="1682"/>
                                                </a:cxn>
                                                <a:cxn ang="0">
                                                  <a:pos x="4298" y="1658"/>
                                                </a:cxn>
                                                <a:cxn ang="0">
                                                  <a:pos x="4278" y="1577"/>
                                                </a:cxn>
                                                <a:cxn ang="0">
                                                  <a:pos x="4725" y="1733"/>
                                                </a:cxn>
                                                <a:cxn ang="0">
                                                  <a:pos x="5095" y="1935"/>
                                                </a:cxn>
                                                <a:cxn ang="0">
                                                  <a:pos x="5385" y="2151"/>
                                                </a:cxn>
                                                <a:cxn ang="0">
                                                  <a:pos x="5601" y="2356"/>
                                                </a:cxn>
                                                <a:cxn ang="0">
                                                  <a:pos x="5759" y="2541"/>
                                                </a:cxn>
                                                <a:cxn ang="0">
                                                  <a:pos x="5804" y="2580"/>
                                                </a:cxn>
                                                <a:cxn ang="0">
                                                  <a:pos x="5729" y="2440"/>
                                                </a:cxn>
                                                <a:cxn ang="0">
                                                  <a:pos x="5575" y="2247"/>
                                                </a:cxn>
                                                <a:cxn ang="0">
                                                  <a:pos x="5345" y="2025"/>
                                                </a:cxn>
                                                <a:cxn ang="0">
                                                  <a:pos x="5042" y="1803"/>
                                                </a:cxn>
                                                <a:cxn ang="0">
                                                  <a:pos x="4669" y="1604"/>
                                                </a:cxn>
                                                <a:cxn ang="0">
                                                  <a:pos x="4228" y="1457"/>
                                                </a:cxn>
                                                <a:cxn ang="0">
                                                  <a:pos x="4110" y="1246"/>
                                                </a:cxn>
                                                <a:cxn ang="0">
                                                  <a:pos x="3933" y="1004"/>
                                                </a:cxn>
                                                <a:cxn ang="0">
                                                  <a:pos x="3696" y="752"/>
                                                </a:cxn>
                                                <a:cxn ang="0">
                                                  <a:pos x="3396" y="507"/>
                                                </a:cxn>
                                                <a:cxn ang="0">
                                                  <a:pos x="3032" y="294"/>
                                                </a:cxn>
                                                <a:cxn ang="0">
                                                  <a:pos x="2604" y="129"/>
                                                </a:cxn>
                                                <a:cxn ang="0">
                                                  <a:pos x="1982" y="15"/>
                                                </a:cxn>
                                                <a:cxn ang="0">
                                                  <a:pos x="1356" y="16"/>
                                                </a:cxn>
                                                <a:cxn ang="0">
                                                  <a:pos x="849" y="115"/>
                                                </a:cxn>
                                                <a:cxn ang="0">
                                                  <a:pos x="461" y="269"/>
                                                </a:cxn>
                                                <a:cxn ang="0">
                                                  <a:pos x="190" y="428"/>
                                                </a:cxn>
                                                <a:cxn ang="0">
                                                  <a:pos x="38" y="547"/>
                                                </a:cxn>
                                                <a:cxn ang="0">
                                                  <a:pos x="68" y="537"/>
                                                </a:cxn>
                                                <a:cxn ang="0">
                                                  <a:pos x="263" y="425"/>
                                                </a:cxn>
                                                <a:cxn ang="0">
                                                  <a:pos x="578" y="290"/>
                                                </a:cxn>
                                                <a:cxn ang="0">
                                                  <a:pos x="1002" y="170"/>
                                                </a:cxn>
                                                <a:cxn ang="0">
                                                  <a:pos x="1526" y="107"/>
                                                </a:cxn>
                                                <a:cxn ang="0">
                                                  <a:pos x="2141" y="141"/>
                                                </a:cxn>
                                                <a:cxn ang="0">
                                                  <a:pos x="2680" y="266"/>
                                                </a:cxn>
                                                <a:cxn ang="0">
                                                  <a:pos x="3078" y="431"/>
                                                </a:cxn>
                                                <a:cxn ang="0">
                                                  <a:pos x="3410" y="634"/>
                                                </a:cxn>
                                                <a:cxn ang="0">
                                                  <a:pos x="3684" y="856"/>
                                                </a:cxn>
                                                <a:cxn ang="0">
                                                  <a:pos x="3903" y="1081"/>
                                                </a:cxn>
                                                <a:cxn ang="0">
                                                  <a:pos x="4069" y="1293"/>
                                                </a:cxn>
                                                <a:cxn ang="0">
                                                  <a:pos x="4107" y="1431"/>
                                                </a:cxn>
                                                <a:cxn ang="0">
                                                  <a:pos x="3796" y="1390"/>
                                                </a:cxn>
                                                <a:cxn ang="0">
                                                  <a:pos x="3227" y="1398"/>
                                                </a:cxn>
                                                <a:cxn ang="0">
                                                  <a:pos x="2612" y="1515"/>
                                                </a:cxn>
                                                <a:cxn ang="0">
                                                  <a:pos x="2132" y="1708"/>
                                                </a:cxn>
                                                <a:cxn ang="0">
                                                  <a:pos x="1779" y="1930"/>
                                                </a:cxn>
                                                <a:cxn ang="0">
                                                  <a:pos x="1542" y="2137"/>
                                                </a:cxn>
                                                <a:cxn ang="0">
                                                  <a:pos x="1414" y="2283"/>
                                                </a:cxn>
                                                <a:cxn ang="0">
                                                  <a:pos x="1441" y="2267"/>
                                                </a:cxn>
                                                <a:cxn ang="0">
                                                  <a:pos x="1614" y="2121"/>
                                                </a:cxn>
                                                <a:cxn ang="0">
                                                  <a:pos x="1898" y="1929"/>
                                                </a:cxn>
                                                <a:cxn ang="0">
                                                  <a:pos x="2292" y="1733"/>
                                                </a:cxn>
                                                <a:cxn ang="0">
                                                  <a:pos x="2796" y="1574"/>
                                                </a:cxn>
                                                <a:cxn ang="0">
                                                  <a:pos x="3406" y="1493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5811" h="2615">
                                                  <a:moveTo>
                                                    <a:pt x="3680" y="1493"/>
                                                  </a:moveTo>
                                                  <a:lnTo>
                                                    <a:pt x="3755" y="1496"/>
                                                  </a:lnTo>
                                                  <a:lnTo>
                                                    <a:pt x="3828" y="1502"/>
                                                  </a:lnTo>
                                                  <a:lnTo>
                                                    <a:pt x="3900" y="1509"/>
                                                  </a:lnTo>
                                                  <a:lnTo>
                                                    <a:pt x="3971" y="1517"/>
                                                  </a:lnTo>
                                                  <a:lnTo>
                                                    <a:pt x="4039" y="1527"/>
                                                  </a:lnTo>
                                                  <a:lnTo>
                                                    <a:pt x="4107" y="1540"/>
                                                  </a:lnTo>
                                                  <a:lnTo>
                                                    <a:pt x="4174" y="1553"/>
                                                  </a:lnTo>
                                                  <a:lnTo>
                                                    <a:pt x="4239" y="1567"/>
                                                  </a:lnTo>
                                                  <a:lnTo>
                                                    <a:pt x="4253" y="1595"/>
                                                  </a:lnTo>
                                                  <a:lnTo>
                                                    <a:pt x="4265" y="1619"/>
                                                  </a:lnTo>
                                                  <a:lnTo>
                                                    <a:pt x="4276" y="1640"/>
                                                  </a:lnTo>
                                                  <a:lnTo>
                                                    <a:pt x="4284" y="1658"/>
                                                  </a:lnTo>
                                                  <a:lnTo>
                                                    <a:pt x="4290" y="1672"/>
                                                  </a:lnTo>
                                                  <a:lnTo>
                                                    <a:pt x="4295" y="1682"/>
                                                  </a:lnTo>
                                                  <a:lnTo>
                                                    <a:pt x="4297" y="1689"/>
                                                  </a:lnTo>
                                                  <a:lnTo>
                                                    <a:pt x="4298" y="1691"/>
                                                  </a:lnTo>
                                                  <a:lnTo>
                                                    <a:pt x="4299" y="1681"/>
                                                  </a:lnTo>
                                                  <a:lnTo>
                                                    <a:pt x="4299" y="1670"/>
                                                  </a:lnTo>
                                                  <a:lnTo>
                                                    <a:pt x="4298" y="1658"/>
                                                  </a:lnTo>
                                                  <a:lnTo>
                                                    <a:pt x="4296" y="1644"/>
                                                  </a:lnTo>
                                                  <a:lnTo>
                                                    <a:pt x="4293" y="1630"/>
                                                  </a:lnTo>
                                                  <a:lnTo>
                                                    <a:pt x="4289" y="1614"/>
                                                  </a:lnTo>
                                                  <a:lnTo>
                                                    <a:pt x="4284" y="1596"/>
                                                  </a:lnTo>
                                                  <a:lnTo>
                                                    <a:pt x="4278" y="1577"/>
                                                  </a:lnTo>
                                                  <a:lnTo>
                                                    <a:pt x="4374" y="1603"/>
                                                  </a:lnTo>
                                                  <a:lnTo>
                                                    <a:pt x="4466" y="1632"/>
                                                  </a:lnTo>
                                                  <a:lnTo>
                                                    <a:pt x="4556" y="1664"/>
                                                  </a:lnTo>
                                                  <a:lnTo>
                                                    <a:pt x="4642" y="1697"/>
                                                  </a:lnTo>
                                                  <a:lnTo>
                                                    <a:pt x="4725" y="1733"/>
                                                  </a:lnTo>
                                                  <a:lnTo>
                                                    <a:pt x="4805" y="1771"/>
                                                  </a:lnTo>
                                                  <a:lnTo>
                                                    <a:pt x="4882" y="1810"/>
                                                  </a:lnTo>
                                                  <a:lnTo>
                                                    <a:pt x="4956" y="1851"/>
                                                  </a:lnTo>
                                                  <a:lnTo>
                                                    <a:pt x="5027" y="1892"/>
                                                  </a:lnTo>
                                                  <a:lnTo>
                                                    <a:pt x="5095" y="1935"/>
                                                  </a:lnTo>
                                                  <a:lnTo>
                                                    <a:pt x="5158" y="1978"/>
                                                  </a:lnTo>
                                                  <a:lnTo>
                                                    <a:pt x="5220" y="2021"/>
                                                  </a:lnTo>
                                                  <a:lnTo>
                                                    <a:pt x="5279" y="2065"/>
                                                  </a:lnTo>
                                                  <a:lnTo>
                                                    <a:pt x="5334" y="2108"/>
                                                  </a:lnTo>
                                                  <a:lnTo>
                                                    <a:pt x="5385" y="2151"/>
                                                  </a:lnTo>
                                                  <a:lnTo>
                                                    <a:pt x="5435" y="2195"/>
                                                  </a:lnTo>
                                                  <a:lnTo>
                                                    <a:pt x="5481" y="2237"/>
                                                  </a:lnTo>
                                                  <a:lnTo>
                                                    <a:pt x="5524" y="2278"/>
                                                  </a:lnTo>
                                                  <a:lnTo>
                                                    <a:pt x="5564" y="2318"/>
                                                  </a:lnTo>
                                                  <a:lnTo>
                                                    <a:pt x="5601" y="2356"/>
                                                  </a:lnTo>
                                                  <a:lnTo>
                                                    <a:pt x="5635" y="2393"/>
                                                  </a:lnTo>
                                                  <a:lnTo>
                                                    <a:pt x="5666" y="2427"/>
                                                  </a:lnTo>
                                                  <a:lnTo>
                                                    <a:pt x="5693" y="2460"/>
                                                  </a:lnTo>
                                                  <a:lnTo>
                                                    <a:pt x="5718" y="2490"/>
                                                  </a:lnTo>
                                                  <a:lnTo>
                                                    <a:pt x="5759" y="2541"/>
                                                  </a:lnTo>
                                                  <a:lnTo>
                                                    <a:pt x="5789" y="2581"/>
                                                  </a:lnTo>
                                                  <a:lnTo>
                                                    <a:pt x="5806" y="2606"/>
                                                  </a:lnTo>
                                                  <a:lnTo>
                                                    <a:pt x="5811" y="2615"/>
                                                  </a:lnTo>
                                                  <a:lnTo>
                                                    <a:pt x="5809" y="2599"/>
                                                  </a:lnTo>
                                                  <a:lnTo>
                                                    <a:pt x="5804" y="2580"/>
                                                  </a:lnTo>
                                                  <a:lnTo>
                                                    <a:pt x="5796" y="2558"/>
                                                  </a:lnTo>
                                                  <a:lnTo>
                                                    <a:pt x="5784" y="2532"/>
                                                  </a:lnTo>
                                                  <a:lnTo>
                                                    <a:pt x="5769" y="2504"/>
                                                  </a:lnTo>
                                                  <a:lnTo>
                                                    <a:pt x="5751" y="2474"/>
                                                  </a:lnTo>
                                                  <a:lnTo>
                                                    <a:pt x="5729" y="2440"/>
                                                  </a:lnTo>
                                                  <a:lnTo>
                                                    <a:pt x="5705" y="2405"/>
                                                  </a:lnTo>
                                                  <a:lnTo>
                                                    <a:pt x="5677" y="2368"/>
                                                  </a:lnTo>
                                                  <a:lnTo>
                                                    <a:pt x="5646" y="2329"/>
                                                  </a:lnTo>
                                                  <a:lnTo>
                                                    <a:pt x="5612" y="2288"/>
                                                  </a:lnTo>
                                                  <a:lnTo>
                                                    <a:pt x="5575" y="2247"/>
                                                  </a:lnTo>
                                                  <a:lnTo>
                                                    <a:pt x="5535" y="2204"/>
                                                  </a:lnTo>
                                                  <a:lnTo>
                                                    <a:pt x="5492" y="2160"/>
                                                  </a:lnTo>
                                                  <a:lnTo>
                                                    <a:pt x="5447" y="2116"/>
                                                  </a:lnTo>
                                                  <a:lnTo>
                                                    <a:pt x="5398" y="2070"/>
                                                  </a:lnTo>
                                                  <a:lnTo>
                                                    <a:pt x="5345" y="2025"/>
                                                  </a:lnTo>
                                                  <a:lnTo>
                                                    <a:pt x="5291" y="1980"/>
                                                  </a:lnTo>
                                                  <a:lnTo>
                                                    <a:pt x="5233" y="1935"/>
                                                  </a:lnTo>
                                                  <a:lnTo>
                                                    <a:pt x="5173" y="1890"/>
                                                  </a:lnTo>
                                                  <a:lnTo>
                                                    <a:pt x="5109" y="1846"/>
                                                  </a:lnTo>
                                                  <a:lnTo>
                                                    <a:pt x="5042" y="1803"/>
                                                  </a:lnTo>
                                                  <a:lnTo>
                                                    <a:pt x="4974" y="1759"/>
                                                  </a:lnTo>
                                                  <a:lnTo>
                                                    <a:pt x="4902" y="1718"/>
                                                  </a:lnTo>
                                                  <a:lnTo>
                                                    <a:pt x="4827" y="1678"/>
                                                  </a:lnTo>
                                                  <a:lnTo>
                                                    <a:pt x="4749" y="1640"/>
                                                  </a:lnTo>
                                                  <a:lnTo>
                                                    <a:pt x="4669" y="1604"/>
                                                  </a:lnTo>
                                                  <a:lnTo>
                                                    <a:pt x="4587" y="1570"/>
                                                  </a:lnTo>
                                                  <a:lnTo>
                                                    <a:pt x="4500" y="1538"/>
                                                  </a:lnTo>
                                                  <a:lnTo>
                                                    <a:pt x="4413" y="1508"/>
                                                  </a:lnTo>
                                                  <a:lnTo>
                                                    <a:pt x="4322" y="1481"/>
                                                  </a:lnTo>
                                                  <a:lnTo>
                                                    <a:pt x="4228" y="1457"/>
                                                  </a:lnTo>
                                                  <a:lnTo>
                                                    <a:pt x="4210" y="1418"/>
                                                  </a:lnTo>
                                                  <a:lnTo>
                                                    <a:pt x="4188" y="1378"/>
                                                  </a:lnTo>
                                                  <a:lnTo>
                                                    <a:pt x="4165" y="1336"/>
                                                  </a:lnTo>
                                                  <a:lnTo>
                                                    <a:pt x="4138" y="1291"/>
                                                  </a:lnTo>
                                                  <a:lnTo>
                                                    <a:pt x="4110" y="1246"/>
                                                  </a:lnTo>
                                                  <a:lnTo>
                                                    <a:pt x="4079" y="1200"/>
                                                  </a:lnTo>
                                                  <a:lnTo>
                                                    <a:pt x="4047" y="1152"/>
                                                  </a:lnTo>
                                                  <a:lnTo>
                                                    <a:pt x="4011" y="1104"/>
                                                  </a:lnTo>
                                                  <a:lnTo>
                                                    <a:pt x="3973" y="1054"/>
                                                  </a:lnTo>
                                                  <a:lnTo>
                                                    <a:pt x="3933" y="1004"/>
                                                  </a:lnTo>
                                                  <a:lnTo>
                                                    <a:pt x="3891" y="954"/>
                                                  </a:lnTo>
                                                  <a:lnTo>
                                                    <a:pt x="3845" y="904"/>
                                                  </a:lnTo>
                                                  <a:lnTo>
                                                    <a:pt x="3797" y="853"/>
                                                  </a:lnTo>
                                                  <a:lnTo>
                                                    <a:pt x="3748" y="802"/>
                                                  </a:lnTo>
                                                  <a:lnTo>
                                                    <a:pt x="3696" y="752"/>
                                                  </a:lnTo>
                                                  <a:lnTo>
                                                    <a:pt x="3640" y="701"/>
                                                  </a:lnTo>
                                                  <a:lnTo>
                                                    <a:pt x="3583" y="652"/>
                                                  </a:lnTo>
                                                  <a:lnTo>
                                                    <a:pt x="3523" y="603"/>
                                                  </a:lnTo>
                                                  <a:lnTo>
                                                    <a:pt x="3460" y="555"/>
                                                  </a:lnTo>
                                                  <a:lnTo>
                                                    <a:pt x="3396" y="507"/>
                                                  </a:lnTo>
                                                  <a:lnTo>
                                                    <a:pt x="3328" y="462"/>
                                                  </a:lnTo>
                                                  <a:lnTo>
                                                    <a:pt x="3258" y="417"/>
                                                  </a:lnTo>
                                                  <a:lnTo>
                                                    <a:pt x="3185" y="374"/>
                                                  </a:lnTo>
                                                  <a:lnTo>
                                                    <a:pt x="3110" y="333"/>
                                                  </a:lnTo>
                                                  <a:lnTo>
                                                    <a:pt x="3032" y="294"/>
                                                  </a:lnTo>
                                                  <a:lnTo>
                                                    <a:pt x="2952" y="256"/>
                                                  </a:lnTo>
                                                  <a:lnTo>
                                                    <a:pt x="2869" y="221"/>
                                                  </a:lnTo>
                                                  <a:lnTo>
                                                    <a:pt x="2784" y="187"/>
                                                  </a:lnTo>
                                                  <a:lnTo>
                                                    <a:pt x="2696" y="157"/>
                                                  </a:lnTo>
                                                  <a:lnTo>
                                                    <a:pt x="2604" y="129"/>
                                                  </a:lnTo>
                                                  <a:lnTo>
                                                    <a:pt x="2511" y="104"/>
                                                  </a:lnTo>
                                                  <a:lnTo>
                                                    <a:pt x="2414" y="81"/>
                                                  </a:lnTo>
                                                  <a:lnTo>
                                                    <a:pt x="2265" y="53"/>
                                                  </a:lnTo>
                                                  <a:lnTo>
                                                    <a:pt x="2122" y="31"/>
                                                  </a:lnTo>
                                                  <a:lnTo>
                                                    <a:pt x="1982" y="15"/>
                                                  </a:lnTo>
                                                  <a:lnTo>
                                                    <a:pt x="1848" y="5"/>
                                                  </a:lnTo>
                                                  <a:lnTo>
                                                    <a:pt x="1717" y="0"/>
                                                  </a:lnTo>
                                                  <a:lnTo>
                                                    <a:pt x="1592" y="1"/>
                                                  </a:lnTo>
                                                  <a:lnTo>
                                                    <a:pt x="1472" y="7"/>
                                                  </a:lnTo>
                                                  <a:lnTo>
                                                    <a:pt x="1356" y="16"/>
                                                  </a:lnTo>
                                                  <a:lnTo>
                                                    <a:pt x="1245" y="29"/>
                                                  </a:lnTo>
                                                  <a:lnTo>
                                                    <a:pt x="1139" y="47"/>
                                                  </a:lnTo>
                                                  <a:lnTo>
                                                    <a:pt x="1038" y="67"/>
                                                  </a:lnTo>
                                                  <a:lnTo>
                                                    <a:pt x="941" y="90"/>
                                                  </a:lnTo>
                                                  <a:lnTo>
                                                    <a:pt x="849" y="115"/>
                                                  </a:lnTo>
                                                  <a:lnTo>
                                                    <a:pt x="762" y="144"/>
                                                  </a:lnTo>
                                                  <a:lnTo>
                                                    <a:pt x="679" y="173"/>
                                                  </a:lnTo>
                                                  <a:lnTo>
                                                    <a:pt x="601" y="205"/>
                                                  </a:lnTo>
                                                  <a:lnTo>
                                                    <a:pt x="529" y="236"/>
                                                  </a:lnTo>
                                                  <a:lnTo>
                                                    <a:pt x="461" y="269"/>
                                                  </a:lnTo>
                                                  <a:lnTo>
                                                    <a:pt x="397" y="302"/>
                                                  </a:lnTo>
                                                  <a:lnTo>
                                                    <a:pt x="339" y="334"/>
                                                  </a:lnTo>
                                                  <a:lnTo>
                                                    <a:pt x="284" y="367"/>
                                                  </a:lnTo>
                                                  <a:lnTo>
                                                    <a:pt x="235" y="398"/>
                                                  </a:lnTo>
                                                  <a:lnTo>
                                                    <a:pt x="190" y="428"/>
                                                  </a:lnTo>
                                                  <a:lnTo>
                                                    <a:pt x="150" y="457"/>
                                                  </a:lnTo>
                                                  <a:lnTo>
                                                    <a:pt x="115" y="484"/>
                                                  </a:lnTo>
                                                  <a:lnTo>
                                                    <a:pt x="84" y="507"/>
                                                  </a:lnTo>
                                                  <a:lnTo>
                                                    <a:pt x="58" y="529"/>
                                                  </a:lnTo>
                                                  <a:lnTo>
                                                    <a:pt x="38" y="547"/>
                                                  </a:lnTo>
                                                  <a:lnTo>
                                                    <a:pt x="9" y="574"/>
                                                  </a:lnTo>
                                                  <a:lnTo>
                                                    <a:pt x="0" y="583"/>
                                                  </a:lnTo>
                                                  <a:lnTo>
                                                    <a:pt x="11" y="575"/>
                                                  </a:lnTo>
                                                  <a:lnTo>
                                                    <a:pt x="43" y="553"/>
                                                  </a:lnTo>
                                                  <a:lnTo>
                                                    <a:pt x="68" y="537"/>
                                                  </a:lnTo>
                                                  <a:lnTo>
                                                    <a:pt x="96" y="519"/>
                                                  </a:lnTo>
                                                  <a:lnTo>
                                                    <a:pt x="130" y="498"/>
                                                  </a:lnTo>
                                                  <a:lnTo>
                                                    <a:pt x="170" y="476"/>
                                                  </a:lnTo>
                                                  <a:lnTo>
                                                    <a:pt x="214" y="451"/>
                                                  </a:lnTo>
                                                  <a:lnTo>
                                                    <a:pt x="263" y="425"/>
                                                  </a:lnTo>
                                                  <a:lnTo>
                                                    <a:pt x="317" y="400"/>
                                                  </a:lnTo>
                                                  <a:lnTo>
                                                    <a:pt x="376" y="372"/>
                                                  </a:lnTo>
                                                  <a:lnTo>
                                                    <a:pt x="438" y="344"/>
                                                  </a:lnTo>
                                                  <a:lnTo>
                                                    <a:pt x="506" y="316"/>
                                                  </a:lnTo>
                                                  <a:lnTo>
                                                    <a:pt x="578" y="290"/>
                                                  </a:lnTo>
                                                  <a:lnTo>
                                                    <a:pt x="655" y="263"/>
                                                  </a:lnTo>
                                                  <a:lnTo>
                                                    <a:pt x="735" y="237"/>
                                                  </a:lnTo>
                                                  <a:lnTo>
                                                    <a:pt x="820" y="213"/>
                                                  </a:lnTo>
                                                  <a:lnTo>
                                                    <a:pt x="909" y="190"/>
                                                  </a:lnTo>
                                                  <a:lnTo>
                                                    <a:pt x="1002" y="170"/>
                                                  </a:lnTo>
                                                  <a:lnTo>
                                                    <a:pt x="1099" y="151"/>
                                                  </a:lnTo>
                                                  <a:lnTo>
                                                    <a:pt x="1200" y="136"/>
                                                  </a:lnTo>
                                                  <a:lnTo>
                                                    <a:pt x="1306" y="123"/>
                                                  </a:lnTo>
                                                  <a:lnTo>
                                                    <a:pt x="1413" y="113"/>
                                                  </a:lnTo>
                                                  <a:lnTo>
                                                    <a:pt x="1526" y="107"/>
                                                  </a:lnTo>
                                                  <a:lnTo>
                                                    <a:pt x="1642" y="105"/>
                                                  </a:lnTo>
                                                  <a:lnTo>
                                                    <a:pt x="1761" y="107"/>
                                                  </a:lnTo>
                                                  <a:lnTo>
                                                    <a:pt x="1885" y="113"/>
                                                  </a:lnTo>
                                                  <a:lnTo>
                                                    <a:pt x="2011" y="125"/>
                                                  </a:lnTo>
                                                  <a:lnTo>
                                                    <a:pt x="2141" y="141"/>
                                                  </a:lnTo>
                                                  <a:lnTo>
                                                    <a:pt x="2274" y="164"/>
                                                  </a:lnTo>
                                                  <a:lnTo>
                                                    <a:pt x="2410" y="191"/>
                                                  </a:lnTo>
                                                  <a:lnTo>
                                                    <a:pt x="2503" y="214"/>
                                                  </a:lnTo>
                                                  <a:lnTo>
                                                    <a:pt x="2593" y="239"/>
                                                  </a:lnTo>
                                                  <a:lnTo>
                                                    <a:pt x="2680" y="266"/>
                                                  </a:lnTo>
                                                  <a:lnTo>
                                                    <a:pt x="2764" y="296"/>
                                                  </a:lnTo>
                                                  <a:lnTo>
                                                    <a:pt x="2847" y="327"/>
                                                  </a:lnTo>
                                                  <a:lnTo>
                                                    <a:pt x="2926" y="360"/>
                                                  </a:lnTo>
                                                  <a:lnTo>
                                                    <a:pt x="3003" y="394"/>
                                                  </a:lnTo>
                                                  <a:lnTo>
                                                    <a:pt x="3078" y="431"/>
                                                  </a:lnTo>
                                                  <a:lnTo>
                                                    <a:pt x="3148" y="469"/>
                                                  </a:lnTo>
                                                  <a:lnTo>
                                                    <a:pt x="3218" y="509"/>
                                                  </a:lnTo>
                                                  <a:lnTo>
                                                    <a:pt x="3285" y="549"/>
                                                  </a:lnTo>
                                                  <a:lnTo>
                                                    <a:pt x="3349" y="592"/>
                                                  </a:lnTo>
                                                  <a:lnTo>
                                                    <a:pt x="3410" y="634"/>
                                                  </a:lnTo>
                                                  <a:lnTo>
                                                    <a:pt x="3470" y="677"/>
                                                  </a:lnTo>
                                                  <a:lnTo>
                                                    <a:pt x="3527" y="721"/>
                                                  </a:lnTo>
                                                  <a:lnTo>
                                                    <a:pt x="3582" y="766"/>
                                                  </a:lnTo>
                                                  <a:lnTo>
                                                    <a:pt x="3634" y="811"/>
                                                  </a:lnTo>
                                                  <a:lnTo>
                                                    <a:pt x="3684" y="856"/>
                                                  </a:lnTo>
                                                  <a:lnTo>
                                                    <a:pt x="3732" y="901"/>
                                                  </a:lnTo>
                                                  <a:lnTo>
                                                    <a:pt x="3779" y="947"/>
                                                  </a:lnTo>
                                                  <a:lnTo>
                                                    <a:pt x="3822" y="992"/>
                                                  </a:lnTo>
                                                  <a:lnTo>
                                                    <a:pt x="3863" y="1037"/>
                                                  </a:lnTo>
                                                  <a:lnTo>
                                                    <a:pt x="3903" y="1081"/>
                                                  </a:lnTo>
                                                  <a:lnTo>
                                                    <a:pt x="3940" y="1125"/>
                                                  </a:lnTo>
                                                  <a:lnTo>
                                                    <a:pt x="3975" y="1169"/>
                                                  </a:lnTo>
                                                  <a:lnTo>
                                                    <a:pt x="4009" y="1211"/>
                                                  </a:lnTo>
                                                  <a:lnTo>
                                                    <a:pt x="4039" y="1253"/>
                                                  </a:lnTo>
                                                  <a:lnTo>
                                                    <a:pt x="4069" y="1293"/>
                                                  </a:lnTo>
                                                  <a:lnTo>
                                                    <a:pt x="4096" y="1334"/>
                                                  </a:lnTo>
                                                  <a:lnTo>
                                                    <a:pt x="4122" y="1371"/>
                                                  </a:lnTo>
                                                  <a:lnTo>
                                                    <a:pt x="4145" y="1407"/>
                                                  </a:lnTo>
                                                  <a:lnTo>
                                                    <a:pt x="4167" y="1442"/>
                                                  </a:lnTo>
                                                  <a:lnTo>
                                                    <a:pt x="4107" y="1431"/>
                                                  </a:lnTo>
                                                  <a:lnTo>
                                                    <a:pt x="4048" y="1420"/>
                                                  </a:lnTo>
                                                  <a:lnTo>
                                                    <a:pt x="3986" y="1410"/>
                                                  </a:lnTo>
                                                  <a:lnTo>
                                                    <a:pt x="3923" y="1402"/>
                                                  </a:lnTo>
                                                  <a:lnTo>
                                                    <a:pt x="3860" y="1395"/>
                                                  </a:lnTo>
                                                  <a:lnTo>
                                                    <a:pt x="3796" y="1390"/>
                                                  </a:lnTo>
                                                  <a:lnTo>
                                                    <a:pt x="3730" y="1386"/>
                                                  </a:lnTo>
                                                  <a:lnTo>
                                                    <a:pt x="3665" y="1384"/>
                                                  </a:lnTo>
                                                  <a:lnTo>
                                                    <a:pt x="3513" y="1383"/>
                                                  </a:lnTo>
                                                  <a:lnTo>
                                                    <a:pt x="3367" y="1388"/>
                                                  </a:lnTo>
                                                  <a:lnTo>
                                                    <a:pt x="3227" y="1398"/>
                                                  </a:lnTo>
                                                  <a:lnTo>
                                                    <a:pt x="3093" y="1414"/>
                                                  </a:lnTo>
                                                  <a:lnTo>
                                                    <a:pt x="2965" y="1433"/>
                                                  </a:lnTo>
                                                  <a:lnTo>
                                                    <a:pt x="2841" y="1457"/>
                                                  </a:lnTo>
                                                  <a:lnTo>
                                                    <a:pt x="2724" y="1484"/>
                                                  </a:lnTo>
                                                  <a:lnTo>
                                                    <a:pt x="2612" y="1515"/>
                                                  </a:lnTo>
                                                  <a:lnTo>
                                                    <a:pt x="2506" y="1549"/>
                                                  </a:lnTo>
                                                  <a:lnTo>
                                                    <a:pt x="2404" y="1586"/>
                                                  </a:lnTo>
                                                  <a:lnTo>
                                                    <a:pt x="2309" y="1625"/>
                                                  </a:lnTo>
                                                  <a:lnTo>
                                                    <a:pt x="2218" y="1665"/>
                                                  </a:lnTo>
                                                  <a:lnTo>
                                                    <a:pt x="2132" y="1708"/>
                                                  </a:lnTo>
                                                  <a:lnTo>
                                                    <a:pt x="2052" y="1751"/>
                                                  </a:lnTo>
                                                  <a:lnTo>
                                                    <a:pt x="1976" y="1795"/>
                                                  </a:lnTo>
                                                  <a:lnTo>
                                                    <a:pt x="1905" y="1840"/>
                                                  </a:lnTo>
                                                  <a:lnTo>
                                                    <a:pt x="1839" y="1886"/>
                                                  </a:lnTo>
                                                  <a:lnTo>
                                                    <a:pt x="1779" y="1930"/>
                                                  </a:lnTo>
                                                  <a:lnTo>
                                                    <a:pt x="1722" y="1974"/>
                                                  </a:lnTo>
                                                  <a:lnTo>
                                                    <a:pt x="1670" y="2017"/>
                                                  </a:lnTo>
                                                  <a:lnTo>
                                                    <a:pt x="1623" y="2059"/>
                                                  </a:lnTo>
                                                  <a:lnTo>
                                                    <a:pt x="1581" y="2099"/>
                                                  </a:lnTo>
                                                  <a:lnTo>
                                                    <a:pt x="1542" y="2137"/>
                                                  </a:lnTo>
                                                  <a:lnTo>
                                                    <a:pt x="1508" y="2173"/>
                                                  </a:lnTo>
                                                  <a:lnTo>
                                                    <a:pt x="1478" y="2206"/>
                                                  </a:lnTo>
                                                  <a:lnTo>
                                                    <a:pt x="1452" y="2235"/>
                                                  </a:lnTo>
                                                  <a:lnTo>
                                                    <a:pt x="1431" y="2261"/>
                                                  </a:lnTo>
                                                  <a:lnTo>
                                                    <a:pt x="1414" y="2283"/>
                                                  </a:lnTo>
                                                  <a:lnTo>
                                                    <a:pt x="1391" y="2314"/>
                                                  </a:lnTo>
                                                  <a:lnTo>
                                                    <a:pt x="1384" y="2325"/>
                                                  </a:lnTo>
                                                  <a:lnTo>
                                                    <a:pt x="1393" y="2315"/>
                                                  </a:lnTo>
                                                  <a:lnTo>
                                                    <a:pt x="1421" y="2287"/>
                                                  </a:lnTo>
                                                  <a:lnTo>
                                                    <a:pt x="1441" y="2267"/>
                                                  </a:lnTo>
                                                  <a:lnTo>
                                                    <a:pt x="1467" y="2244"/>
                                                  </a:lnTo>
                                                  <a:lnTo>
                                                    <a:pt x="1497" y="2217"/>
                                                  </a:lnTo>
                                                  <a:lnTo>
                                                    <a:pt x="1530" y="2187"/>
                                                  </a:lnTo>
                                                  <a:lnTo>
                                                    <a:pt x="1569" y="2156"/>
                                                  </a:lnTo>
                                                  <a:lnTo>
                                                    <a:pt x="1614" y="2121"/>
                                                  </a:lnTo>
                                                  <a:lnTo>
                                                    <a:pt x="1661" y="2085"/>
                                                  </a:lnTo>
                                                  <a:lnTo>
                                                    <a:pt x="1714" y="2048"/>
                                                  </a:lnTo>
                                                  <a:lnTo>
                                                    <a:pt x="1771" y="2009"/>
                                                  </a:lnTo>
                                                  <a:lnTo>
                                                    <a:pt x="1832" y="1969"/>
                                                  </a:lnTo>
                                                  <a:lnTo>
                                                    <a:pt x="1898" y="1929"/>
                                                  </a:lnTo>
                                                  <a:lnTo>
                                                    <a:pt x="1968" y="1889"/>
                                                  </a:lnTo>
                                                  <a:lnTo>
                                                    <a:pt x="2043" y="1849"/>
                                                  </a:lnTo>
                                                  <a:lnTo>
                                                    <a:pt x="2122" y="1809"/>
                                                  </a:lnTo>
                                                  <a:lnTo>
                                                    <a:pt x="2205" y="1770"/>
                                                  </a:lnTo>
                                                  <a:lnTo>
                                                    <a:pt x="2292" y="1733"/>
                                                  </a:lnTo>
                                                  <a:lnTo>
                                                    <a:pt x="2385" y="1697"/>
                                                  </a:lnTo>
                                                  <a:lnTo>
                                                    <a:pt x="2481" y="1662"/>
                                                  </a:lnTo>
                                                  <a:lnTo>
                                                    <a:pt x="2582" y="1630"/>
                                                  </a:lnTo>
                                                  <a:lnTo>
                                                    <a:pt x="2686" y="1600"/>
                                                  </a:lnTo>
                                                  <a:lnTo>
                                                    <a:pt x="2796" y="1574"/>
                                                  </a:lnTo>
                                                  <a:lnTo>
                                                    <a:pt x="2910" y="1550"/>
                                                  </a:lnTo>
                                                  <a:lnTo>
                                                    <a:pt x="3027" y="1530"/>
                                                  </a:lnTo>
                                                  <a:lnTo>
                                                    <a:pt x="3149" y="1513"/>
                                                  </a:lnTo>
                                                  <a:lnTo>
                                                    <a:pt x="3276" y="1501"/>
                                                  </a:lnTo>
                                                  <a:lnTo>
                                                    <a:pt x="3406" y="1493"/>
                                                  </a:lnTo>
                                                  <a:lnTo>
                                                    <a:pt x="3542" y="1491"/>
                                                  </a:lnTo>
                                                  <a:lnTo>
                                                    <a:pt x="3680" y="1493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rgbClr val="FAFEF5"/>
                                            </a:soli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208" name="Freeform 207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667104" y="2462501"/>
                                              <a:ext cx="592138" cy="157641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3707" y="756"/>
                                                </a:cxn>
                                                <a:cxn ang="0">
                                                  <a:pos x="3675" y="723"/>
                                                </a:cxn>
                                                <a:cxn ang="0">
                                                  <a:pos x="3617" y="678"/>
                                                </a:cxn>
                                                <a:cxn ang="0">
                                                  <a:pos x="3546" y="620"/>
                                                </a:cxn>
                                                <a:cxn ang="0">
                                                  <a:pos x="3428" y="529"/>
                                                </a:cxn>
                                                <a:cxn ang="0">
                                                  <a:pos x="3304" y="445"/>
                                                </a:cxn>
                                                <a:cxn ang="0">
                                                  <a:pos x="3163" y="361"/>
                                                </a:cxn>
                                                <a:cxn ang="0">
                                                  <a:pos x="3010" y="282"/>
                                                </a:cxn>
                                                <a:cxn ang="0">
                                                  <a:pos x="2853" y="213"/>
                                                </a:cxn>
                                                <a:cxn ang="0">
                                                  <a:pos x="2691" y="155"/>
                                                </a:cxn>
                                                <a:cxn ang="0">
                                                  <a:pos x="2526" y="107"/>
                                                </a:cxn>
                                                <a:cxn ang="0">
                                                  <a:pos x="2265" y="52"/>
                                                </a:cxn>
                                                <a:cxn ang="0">
                                                  <a:pos x="1848" y="4"/>
                                                </a:cxn>
                                                <a:cxn ang="0">
                                                  <a:pos x="1472" y="5"/>
                                                </a:cxn>
                                                <a:cxn ang="0">
                                                  <a:pos x="1139" y="46"/>
                                                </a:cxn>
                                                <a:cxn ang="0">
                                                  <a:pos x="850" y="115"/>
                                                </a:cxn>
                                                <a:cxn ang="0">
                                                  <a:pos x="602" y="203"/>
                                                </a:cxn>
                                                <a:cxn ang="0">
                                                  <a:pos x="397" y="301"/>
                                                </a:cxn>
                                                <a:cxn ang="0">
                                                  <a:pos x="235" y="397"/>
                                                </a:cxn>
                                                <a:cxn ang="0">
                                                  <a:pos x="115" y="482"/>
                                                </a:cxn>
                                                <a:cxn ang="0">
                                                  <a:pos x="38" y="547"/>
                                                </a:cxn>
                                                <a:cxn ang="0">
                                                  <a:pos x="11" y="575"/>
                                                </a:cxn>
                                                <a:cxn ang="0">
                                                  <a:pos x="96" y="518"/>
                                                </a:cxn>
                                                <a:cxn ang="0">
                                                  <a:pos x="214" y="450"/>
                                                </a:cxn>
                                                <a:cxn ang="0">
                                                  <a:pos x="376" y="371"/>
                                                </a:cxn>
                                                <a:cxn ang="0">
                                                  <a:pos x="578" y="289"/>
                                                </a:cxn>
                                                <a:cxn ang="0">
                                                  <a:pos x="820" y="212"/>
                                                </a:cxn>
                                                <a:cxn ang="0">
                                                  <a:pos x="1099" y="151"/>
                                                </a:cxn>
                                                <a:cxn ang="0">
                                                  <a:pos x="1414" y="112"/>
                                                </a:cxn>
                                                <a:cxn ang="0">
                                                  <a:pos x="1762" y="106"/>
                                                </a:cxn>
                                                <a:cxn ang="0">
                                                  <a:pos x="2141" y="141"/>
                                                </a:cxn>
                                                <a:cxn ang="0">
                                                  <a:pos x="2470" y="204"/>
                                                </a:cxn>
                                                <a:cxn ang="0">
                                                  <a:pos x="2645" y="254"/>
                                                </a:cxn>
                                                <a:cxn ang="0">
                                                  <a:pos x="2818" y="315"/>
                                                </a:cxn>
                                                <a:cxn ang="0">
                                                  <a:pos x="2985" y="386"/>
                                                </a:cxn>
                                                <a:cxn ang="0">
                                                  <a:pos x="3148" y="469"/>
                                                </a:cxn>
                                                <a:cxn ang="0">
                                                  <a:pos x="3305" y="562"/>
                                                </a:cxn>
                                                <a:cxn ang="0">
                                                  <a:pos x="3436" y="646"/>
                                                </a:cxn>
                                                <a:cxn ang="0">
                                                  <a:pos x="3562" y="742"/>
                                                </a:cxn>
                                                <a:cxn ang="0">
                                                  <a:pos x="3620" y="793"/>
                                                </a:cxn>
                                                <a:cxn ang="0">
                                                  <a:pos x="3652" y="836"/>
                                                </a:cxn>
                                                <a:cxn ang="0">
                                                  <a:pos x="3683" y="892"/>
                                                </a:cxn>
                                                <a:cxn ang="0">
                                                  <a:pos x="3703" y="917"/>
                                                </a:cxn>
                                                <a:cxn ang="0">
                                                  <a:pos x="3714" y="920"/>
                                                </a:cxn>
                                                <a:cxn ang="0">
                                                  <a:pos x="3723" y="914"/>
                                                </a:cxn>
                                                <a:cxn ang="0">
                                                  <a:pos x="3733" y="889"/>
                                                </a:cxn>
                                                <a:cxn ang="0">
                                                  <a:pos x="3734" y="853"/>
                                                </a:cxn>
                                                <a:cxn ang="0">
                                                  <a:pos x="3722" y="785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3736" h="921">
                                                  <a:moveTo>
                                                    <a:pt x="3717" y="773"/>
                                                  </a:moveTo>
                                                  <a:lnTo>
                                                    <a:pt x="3712" y="764"/>
                                                  </a:lnTo>
                                                  <a:lnTo>
                                                    <a:pt x="3707" y="756"/>
                                                  </a:lnTo>
                                                  <a:lnTo>
                                                    <a:pt x="3700" y="747"/>
                                                  </a:lnTo>
                                                  <a:lnTo>
                                                    <a:pt x="3691" y="739"/>
                                                  </a:lnTo>
                                                  <a:lnTo>
                                                    <a:pt x="3675" y="723"/>
                                                  </a:lnTo>
                                                  <a:lnTo>
                                                    <a:pt x="3656" y="707"/>
                                                  </a:lnTo>
                                                  <a:lnTo>
                                                    <a:pt x="3637" y="693"/>
                                                  </a:lnTo>
                                                  <a:lnTo>
                                                    <a:pt x="3617" y="678"/>
                                                  </a:lnTo>
                                                  <a:lnTo>
                                                    <a:pt x="3600" y="664"/>
                                                  </a:lnTo>
                                                  <a:lnTo>
                                                    <a:pt x="3584" y="652"/>
                                                  </a:lnTo>
                                                  <a:lnTo>
                                                    <a:pt x="3546" y="620"/>
                                                  </a:lnTo>
                                                  <a:lnTo>
                                                    <a:pt x="3507" y="589"/>
                                                  </a:lnTo>
                                                  <a:lnTo>
                                                    <a:pt x="3468" y="559"/>
                                                  </a:lnTo>
                                                  <a:lnTo>
                                                    <a:pt x="3428" y="529"/>
                                                  </a:lnTo>
                                                  <a:lnTo>
                                                    <a:pt x="3386" y="501"/>
                                                  </a:lnTo>
                                                  <a:lnTo>
                                                    <a:pt x="3345" y="473"/>
                                                  </a:lnTo>
                                                  <a:lnTo>
                                                    <a:pt x="3304" y="445"/>
                                                  </a:lnTo>
                                                  <a:lnTo>
                                                    <a:pt x="3262" y="419"/>
                                                  </a:lnTo>
                                                  <a:lnTo>
                                                    <a:pt x="3213" y="389"/>
                                                  </a:lnTo>
                                                  <a:lnTo>
                                                    <a:pt x="3163" y="361"/>
                                                  </a:lnTo>
                                                  <a:lnTo>
                                                    <a:pt x="3112" y="333"/>
                                                  </a:lnTo>
                                                  <a:lnTo>
                                                    <a:pt x="3062" y="307"/>
                                                  </a:lnTo>
                                                  <a:lnTo>
                                                    <a:pt x="3010" y="282"/>
                                                  </a:lnTo>
                                                  <a:lnTo>
                                                    <a:pt x="2958" y="259"/>
                                                  </a:lnTo>
                                                  <a:lnTo>
                                                    <a:pt x="2906" y="235"/>
                                                  </a:lnTo>
                                                  <a:lnTo>
                                                    <a:pt x="2853" y="213"/>
                                                  </a:lnTo>
                                                  <a:lnTo>
                                                    <a:pt x="2799" y="193"/>
                                                  </a:lnTo>
                                                  <a:lnTo>
                                                    <a:pt x="2746" y="173"/>
                                                  </a:lnTo>
                                                  <a:lnTo>
                                                    <a:pt x="2691" y="155"/>
                                                  </a:lnTo>
                                                  <a:lnTo>
                                                    <a:pt x="2637" y="137"/>
                                                  </a:lnTo>
                                                  <a:lnTo>
                                                    <a:pt x="2582" y="122"/>
                                                  </a:lnTo>
                                                  <a:lnTo>
                                                    <a:pt x="2526" y="107"/>
                                                  </a:lnTo>
                                                  <a:lnTo>
                                                    <a:pt x="2471" y="93"/>
                                                  </a:lnTo>
                                                  <a:lnTo>
                                                    <a:pt x="2415" y="81"/>
                                                  </a:lnTo>
                                                  <a:lnTo>
                                                    <a:pt x="2265" y="52"/>
                                                  </a:lnTo>
                                                  <a:lnTo>
                                                    <a:pt x="2122" y="30"/>
                                                  </a:lnTo>
                                                  <a:lnTo>
                                                    <a:pt x="1982" y="14"/>
                                                  </a:lnTo>
                                                  <a:lnTo>
                                                    <a:pt x="1848" y="4"/>
                                                  </a:lnTo>
                                                  <a:lnTo>
                                                    <a:pt x="1717" y="0"/>
                                                  </a:lnTo>
                                                  <a:lnTo>
                                                    <a:pt x="1592" y="0"/>
                                                  </a:lnTo>
                                                  <a:lnTo>
                                                    <a:pt x="1472" y="5"/>
                                                  </a:lnTo>
                                                  <a:lnTo>
                                                    <a:pt x="1357" y="15"/>
                                                  </a:lnTo>
                                                  <a:lnTo>
                                                    <a:pt x="1246" y="29"/>
                                                  </a:lnTo>
                                                  <a:lnTo>
                                                    <a:pt x="1139" y="46"/>
                                                  </a:lnTo>
                                                  <a:lnTo>
                                                    <a:pt x="1038" y="66"/>
                                                  </a:lnTo>
                                                  <a:lnTo>
                                                    <a:pt x="941" y="89"/>
                                                  </a:lnTo>
                                                  <a:lnTo>
                                                    <a:pt x="850" y="115"/>
                                                  </a:lnTo>
                                                  <a:lnTo>
                                                    <a:pt x="763" y="143"/>
                                                  </a:lnTo>
                                                  <a:lnTo>
                                                    <a:pt x="679" y="172"/>
                                                  </a:lnTo>
                                                  <a:lnTo>
                                                    <a:pt x="602" y="203"/>
                                                  </a:lnTo>
                                                  <a:lnTo>
                                                    <a:pt x="530" y="235"/>
                                                  </a:lnTo>
                                                  <a:lnTo>
                                                    <a:pt x="461" y="268"/>
                                                  </a:lnTo>
                                                  <a:lnTo>
                                                    <a:pt x="397" y="301"/>
                                                  </a:lnTo>
                                                  <a:lnTo>
                                                    <a:pt x="339" y="333"/>
                                                  </a:lnTo>
                                                  <a:lnTo>
                                                    <a:pt x="284" y="366"/>
                                                  </a:lnTo>
                                                  <a:lnTo>
                                                    <a:pt x="235" y="397"/>
                                                  </a:lnTo>
                                                  <a:lnTo>
                                                    <a:pt x="191" y="428"/>
                                                  </a:lnTo>
                                                  <a:lnTo>
                                                    <a:pt x="151" y="456"/>
                                                  </a:lnTo>
                                                  <a:lnTo>
                                                    <a:pt x="115" y="482"/>
                                                  </a:lnTo>
                                                  <a:lnTo>
                                                    <a:pt x="85" y="507"/>
                                                  </a:lnTo>
                                                  <a:lnTo>
                                                    <a:pt x="59" y="528"/>
                                                  </a:lnTo>
                                                  <a:lnTo>
                                                    <a:pt x="38" y="547"/>
                                                  </a:lnTo>
                                                  <a:lnTo>
                                                    <a:pt x="10" y="573"/>
                                                  </a:lnTo>
                                                  <a:lnTo>
                                                    <a:pt x="0" y="583"/>
                                                  </a:lnTo>
                                                  <a:lnTo>
                                                    <a:pt x="11" y="575"/>
                                                  </a:lnTo>
                                                  <a:lnTo>
                                                    <a:pt x="44" y="552"/>
                                                  </a:lnTo>
                                                  <a:lnTo>
                                                    <a:pt x="68" y="537"/>
                                                  </a:lnTo>
                                                  <a:lnTo>
                                                    <a:pt x="96" y="518"/>
                                                  </a:lnTo>
                                                  <a:lnTo>
                                                    <a:pt x="131" y="498"/>
                                                  </a:lnTo>
                                                  <a:lnTo>
                                                    <a:pt x="170" y="475"/>
                                                  </a:lnTo>
                                                  <a:lnTo>
                                                    <a:pt x="214" y="450"/>
                                                  </a:lnTo>
                                                  <a:lnTo>
                                                    <a:pt x="264" y="425"/>
                                                  </a:lnTo>
                                                  <a:lnTo>
                                                    <a:pt x="317" y="398"/>
                                                  </a:lnTo>
                                                  <a:lnTo>
                                                    <a:pt x="376" y="371"/>
                                                  </a:lnTo>
                                                  <a:lnTo>
                                                    <a:pt x="438" y="344"/>
                                                  </a:lnTo>
                                                  <a:lnTo>
                                                    <a:pt x="506" y="316"/>
                                                  </a:lnTo>
                                                  <a:lnTo>
                                                    <a:pt x="578" y="289"/>
                                                  </a:lnTo>
                                                  <a:lnTo>
                                                    <a:pt x="655" y="263"/>
                                                  </a:lnTo>
                                                  <a:lnTo>
                                                    <a:pt x="735" y="237"/>
                                                  </a:lnTo>
                                                  <a:lnTo>
                                                    <a:pt x="820" y="212"/>
                                                  </a:lnTo>
                                                  <a:lnTo>
                                                    <a:pt x="909" y="190"/>
                                                  </a:lnTo>
                                                  <a:lnTo>
                                                    <a:pt x="1003" y="169"/>
                                                  </a:lnTo>
                                                  <a:lnTo>
                                                    <a:pt x="1099" y="151"/>
                                                  </a:lnTo>
                                                  <a:lnTo>
                                                    <a:pt x="1201" y="134"/>
                                                  </a:lnTo>
                                                  <a:lnTo>
                                                    <a:pt x="1306" y="122"/>
                                                  </a:lnTo>
                                                  <a:lnTo>
                                                    <a:pt x="1414" y="112"/>
                                                  </a:lnTo>
                                                  <a:lnTo>
                                                    <a:pt x="1526" y="106"/>
                                                  </a:lnTo>
                                                  <a:lnTo>
                                                    <a:pt x="1642" y="104"/>
                                                  </a:lnTo>
                                                  <a:lnTo>
                                                    <a:pt x="1762" y="106"/>
                                                  </a:lnTo>
                                                  <a:lnTo>
                                                    <a:pt x="1885" y="113"/>
                                                  </a:lnTo>
                                                  <a:lnTo>
                                                    <a:pt x="2011" y="124"/>
                                                  </a:lnTo>
                                                  <a:lnTo>
                                                    <a:pt x="2141" y="141"/>
                                                  </a:lnTo>
                                                  <a:lnTo>
                                                    <a:pt x="2274" y="163"/>
                                                  </a:lnTo>
                                                  <a:lnTo>
                                                    <a:pt x="2410" y="191"/>
                                                  </a:lnTo>
                                                  <a:lnTo>
                                                    <a:pt x="2470" y="204"/>
                                                  </a:lnTo>
                                                  <a:lnTo>
                                                    <a:pt x="2528" y="220"/>
                                                  </a:lnTo>
                                                  <a:lnTo>
                                                    <a:pt x="2587" y="236"/>
                                                  </a:lnTo>
                                                  <a:lnTo>
                                                    <a:pt x="2645" y="254"/>
                                                  </a:lnTo>
                                                  <a:lnTo>
                                                    <a:pt x="2703" y="273"/>
                                                  </a:lnTo>
                                                  <a:lnTo>
                                                    <a:pt x="2760" y="293"/>
                                                  </a:lnTo>
                                                  <a:lnTo>
                                                    <a:pt x="2818" y="315"/>
                                                  </a:lnTo>
                                                  <a:lnTo>
                                                    <a:pt x="2874" y="338"/>
                                                  </a:lnTo>
                                                  <a:lnTo>
                                                    <a:pt x="2930" y="361"/>
                                                  </a:lnTo>
                                                  <a:lnTo>
                                                    <a:pt x="2985" y="386"/>
                                                  </a:lnTo>
                                                  <a:lnTo>
                                                    <a:pt x="3041" y="412"/>
                                                  </a:lnTo>
                                                  <a:lnTo>
                                                    <a:pt x="3095" y="440"/>
                                                  </a:lnTo>
                                                  <a:lnTo>
                                                    <a:pt x="3148" y="469"/>
                                                  </a:lnTo>
                                                  <a:lnTo>
                                                    <a:pt x="3202" y="499"/>
                                                  </a:lnTo>
                                                  <a:lnTo>
                                                    <a:pt x="3254" y="529"/>
                                                  </a:lnTo>
                                                  <a:lnTo>
                                                    <a:pt x="3305" y="562"/>
                                                  </a:lnTo>
                                                  <a:lnTo>
                                                    <a:pt x="3349" y="589"/>
                                                  </a:lnTo>
                                                  <a:lnTo>
                                                    <a:pt x="3392" y="618"/>
                                                  </a:lnTo>
                                                  <a:lnTo>
                                                    <a:pt x="3436" y="646"/>
                                                  </a:lnTo>
                                                  <a:lnTo>
                                                    <a:pt x="3479" y="677"/>
                                                  </a:lnTo>
                                                  <a:lnTo>
                                                    <a:pt x="3522" y="708"/>
                                                  </a:lnTo>
                                                  <a:lnTo>
                                                    <a:pt x="3562" y="742"/>
                                                  </a:lnTo>
                                                  <a:lnTo>
                                                    <a:pt x="3583" y="758"/>
                                                  </a:lnTo>
                                                  <a:lnTo>
                                                    <a:pt x="3601" y="776"/>
                                                  </a:lnTo>
                                                  <a:lnTo>
                                                    <a:pt x="3620" y="793"/>
                                                  </a:lnTo>
                                                  <a:lnTo>
                                                    <a:pt x="3637" y="812"/>
                                                  </a:lnTo>
                                                  <a:lnTo>
                                                    <a:pt x="3643" y="821"/>
                                                  </a:lnTo>
                                                  <a:lnTo>
                                                    <a:pt x="3652" y="836"/>
                                                  </a:lnTo>
                                                  <a:lnTo>
                                                    <a:pt x="3662" y="854"/>
                                                  </a:lnTo>
                                                  <a:lnTo>
                                                    <a:pt x="3673" y="873"/>
                                                  </a:lnTo>
                                                  <a:lnTo>
                                                    <a:pt x="3683" y="892"/>
                                                  </a:lnTo>
                                                  <a:lnTo>
                                                    <a:pt x="3693" y="907"/>
                                                  </a:lnTo>
                                                  <a:lnTo>
                                                    <a:pt x="3699" y="913"/>
                                                  </a:lnTo>
                                                  <a:lnTo>
                                                    <a:pt x="3703" y="917"/>
                                                  </a:lnTo>
                                                  <a:lnTo>
                                                    <a:pt x="3707" y="920"/>
                                                  </a:lnTo>
                                                  <a:lnTo>
                                                    <a:pt x="3710" y="921"/>
                                                  </a:lnTo>
                                                  <a:lnTo>
                                                    <a:pt x="3714" y="920"/>
                                                  </a:lnTo>
                                                  <a:lnTo>
                                                    <a:pt x="3718" y="919"/>
                                                  </a:lnTo>
                                                  <a:lnTo>
                                                    <a:pt x="3721" y="916"/>
                                                  </a:lnTo>
                                                  <a:lnTo>
                                                    <a:pt x="3723" y="914"/>
                                                  </a:lnTo>
                                                  <a:lnTo>
                                                    <a:pt x="3728" y="907"/>
                                                  </a:lnTo>
                                                  <a:lnTo>
                                                    <a:pt x="3731" y="899"/>
                                                  </a:lnTo>
                                                  <a:lnTo>
                                                    <a:pt x="3733" y="889"/>
                                                  </a:lnTo>
                                                  <a:lnTo>
                                                    <a:pt x="3734" y="877"/>
                                                  </a:lnTo>
                                                  <a:lnTo>
                                                    <a:pt x="3736" y="866"/>
                                                  </a:lnTo>
                                                  <a:lnTo>
                                                    <a:pt x="3734" y="853"/>
                                                  </a:lnTo>
                                                  <a:lnTo>
                                                    <a:pt x="3732" y="828"/>
                                                  </a:lnTo>
                                                  <a:lnTo>
                                                    <a:pt x="3727" y="804"/>
                                                  </a:lnTo>
                                                  <a:lnTo>
                                                    <a:pt x="3722" y="785"/>
                                                  </a:lnTo>
                                                  <a:lnTo>
                                                    <a:pt x="3717" y="773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rgbClr val="FAFEF5"/>
                                            </a:soli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209" name="Freeform 208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216254" y="2777784"/>
                                              <a:ext cx="950913" cy="347840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2435" y="156"/>
                                                </a:cxn>
                                                <a:cxn ang="0">
                                                  <a:pos x="2064" y="271"/>
                                                </a:cxn>
                                                <a:cxn ang="0">
                                                  <a:pos x="1729" y="403"/>
                                                </a:cxn>
                                                <a:cxn ang="0">
                                                  <a:pos x="1433" y="547"/>
                                                </a:cxn>
                                                <a:cxn ang="0">
                                                  <a:pos x="1170" y="700"/>
                                                </a:cxn>
                                                <a:cxn ang="0">
                                                  <a:pos x="940" y="859"/>
                                                </a:cxn>
                                                <a:cxn ang="0">
                                                  <a:pos x="740" y="1020"/>
                                                </a:cxn>
                                                <a:cxn ang="0">
                                                  <a:pos x="569" y="1180"/>
                                                </a:cxn>
                                                <a:cxn ang="0">
                                                  <a:pos x="424" y="1336"/>
                                                </a:cxn>
                                                <a:cxn ang="0">
                                                  <a:pos x="305" y="1485"/>
                                                </a:cxn>
                                                <a:cxn ang="0">
                                                  <a:pos x="209" y="1621"/>
                                                </a:cxn>
                                                <a:cxn ang="0">
                                                  <a:pos x="133" y="1745"/>
                                                </a:cxn>
                                                <a:cxn ang="0">
                                                  <a:pos x="76" y="1849"/>
                                                </a:cxn>
                                                <a:cxn ang="0">
                                                  <a:pos x="37" y="1932"/>
                                                </a:cxn>
                                                <a:cxn ang="0">
                                                  <a:pos x="6" y="2011"/>
                                                </a:cxn>
                                                <a:cxn ang="0">
                                                  <a:pos x="9" y="2011"/>
                                                </a:cxn>
                                                <a:cxn ang="0">
                                                  <a:pos x="53" y="1937"/>
                                                </a:cxn>
                                                <a:cxn ang="0">
                                                  <a:pos x="105" y="1857"/>
                                                </a:cxn>
                                                <a:cxn ang="0">
                                                  <a:pos x="178" y="1757"/>
                                                </a:cxn>
                                                <a:cxn ang="0">
                                                  <a:pos x="270" y="1640"/>
                                                </a:cxn>
                                                <a:cxn ang="0">
                                                  <a:pos x="383" y="1511"/>
                                                </a:cxn>
                                                <a:cxn ang="0">
                                                  <a:pos x="519" y="1370"/>
                                                </a:cxn>
                                                <a:cxn ang="0">
                                                  <a:pos x="678" y="1222"/>
                                                </a:cxn>
                                                <a:cxn ang="0">
                                                  <a:pos x="862" y="1071"/>
                                                </a:cxn>
                                                <a:cxn ang="0">
                                                  <a:pos x="1069" y="921"/>
                                                </a:cxn>
                                                <a:cxn ang="0">
                                                  <a:pos x="1303" y="773"/>
                                                </a:cxn>
                                                <a:cxn ang="0">
                                                  <a:pos x="1564" y="631"/>
                                                </a:cxn>
                                                <a:cxn ang="0">
                                                  <a:pos x="1852" y="499"/>
                                                </a:cxn>
                                                <a:cxn ang="0">
                                                  <a:pos x="2170" y="380"/>
                                                </a:cxn>
                                                <a:cxn ang="0">
                                                  <a:pos x="2517" y="276"/>
                                                </a:cxn>
                                                <a:cxn ang="0">
                                                  <a:pos x="2882" y="196"/>
                                                </a:cxn>
                                                <a:cxn ang="0">
                                                  <a:pos x="3231" y="149"/>
                                                </a:cxn>
                                                <a:cxn ang="0">
                                                  <a:pos x="3565" y="131"/>
                                                </a:cxn>
                                                <a:cxn ang="0">
                                                  <a:pos x="3882" y="140"/>
                                                </a:cxn>
                                                <a:cxn ang="0">
                                                  <a:pos x="4181" y="169"/>
                                                </a:cxn>
                                                <a:cxn ang="0">
                                                  <a:pos x="4461" y="218"/>
                                                </a:cxn>
                                                <a:cxn ang="0">
                                                  <a:pos x="4722" y="280"/>
                                                </a:cxn>
                                                <a:cxn ang="0">
                                                  <a:pos x="4960" y="354"/>
                                                </a:cxn>
                                                <a:cxn ang="0">
                                                  <a:pos x="5177" y="435"/>
                                                </a:cxn>
                                                <a:cxn ang="0">
                                                  <a:pos x="5370" y="518"/>
                                                </a:cxn>
                                                <a:cxn ang="0">
                                                  <a:pos x="5540" y="601"/>
                                                </a:cxn>
                                                <a:cxn ang="0">
                                                  <a:pos x="5684" y="680"/>
                                                </a:cxn>
                                                <a:cxn ang="0">
                                                  <a:pos x="5801" y="750"/>
                                                </a:cxn>
                                                <a:cxn ang="0">
                                                  <a:pos x="5890" y="809"/>
                                                </a:cxn>
                                                <a:cxn ang="0">
                                                  <a:pos x="5970" y="866"/>
                                                </a:cxn>
                                                <a:cxn ang="0">
                                                  <a:pos x="5974" y="856"/>
                                                </a:cxn>
                                                <a:cxn ang="0">
                                                  <a:pos x="5928" y="799"/>
                                                </a:cxn>
                                                <a:cxn ang="0">
                                                  <a:pos x="5852" y="730"/>
                                                </a:cxn>
                                                <a:cxn ang="0">
                                                  <a:pos x="5747" y="650"/>
                                                </a:cxn>
                                                <a:cxn ang="0">
                                                  <a:pos x="5615" y="563"/>
                                                </a:cxn>
                                                <a:cxn ang="0">
                                                  <a:pos x="5458" y="473"/>
                                                </a:cxn>
                                                <a:cxn ang="0">
                                                  <a:pos x="5276" y="382"/>
                                                </a:cxn>
                                                <a:cxn ang="0">
                                                  <a:pos x="5072" y="293"/>
                                                </a:cxn>
                                                <a:cxn ang="0">
                                                  <a:pos x="4847" y="211"/>
                                                </a:cxn>
                                                <a:cxn ang="0">
                                                  <a:pos x="4603" y="139"/>
                                                </a:cxn>
                                                <a:cxn ang="0">
                                                  <a:pos x="4339" y="78"/>
                                                </a:cxn>
                                                <a:cxn ang="0">
                                                  <a:pos x="4060" y="32"/>
                                                </a:cxn>
                                                <a:cxn ang="0">
                                                  <a:pos x="3765" y="5"/>
                                                </a:cxn>
                                                <a:cxn ang="0">
                                                  <a:pos x="3457" y="0"/>
                                                </a:cxn>
                                                <a:cxn ang="0">
                                                  <a:pos x="3137" y="21"/>
                                                </a:cxn>
                                                <a:cxn ang="0">
                                                  <a:pos x="2806" y="69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5985" h="2027">
                                                  <a:moveTo>
                                                    <a:pt x="2637" y="105"/>
                                                  </a:moveTo>
                                                  <a:lnTo>
                                                    <a:pt x="2435" y="156"/>
                                                  </a:lnTo>
                                                  <a:lnTo>
                                                    <a:pt x="2245" y="211"/>
                                                  </a:lnTo>
                                                  <a:lnTo>
                                                    <a:pt x="2064" y="271"/>
                                                  </a:lnTo>
                                                  <a:lnTo>
                                                    <a:pt x="1892" y="336"/>
                                                  </a:lnTo>
                                                  <a:lnTo>
                                                    <a:pt x="1729" y="403"/>
                                                  </a:lnTo>
                                                  <a:lnTo>
                                                    <a:pt x="1576" y="473"/>
                                                  </a:lnTo>
                                                  <a:lnTo>
                                                    <a:pt x="1433" y="547"/>
                                                  </a:lnTo>
                                                  <a:lnTo>
                                                    <a:pt x="1297" y="623"/>
                                                  </a:lnTo>
                                                  <a:lnTo>
                                                    <a:pt x="1170" y="700"/>
                                                  </a:lnTo>
                                                  <a:lnTo>
                                                    <a:pt x="1051" y="779"/>
                                                  </a:lnTo>
                                                  <a:lnTo>
                                                    <a:pt x="940" y="859"/>
                                                  </a:lnTo>
                                                  <a:lnTo>
                                                    <a:pt x="836" y="940"/>
                                                  </a:lnTo>
                                                  <a:lnTo>
                                                    <a:pt x="740" y="1020"/>
                                                  </a:lnTo>
                                                  <a:lnTo>
                                                    <a:pt x="650" y="1101"/>
                                                  </a:lnTo>
                                                  <a:lnTo>
                                                    <a:pt x="569" y="1180"/>
                                                  </a:lnTo>
                                                  <a:lnTo>
                                                    <a:pt x="493" y="1259"/>
                                                  </a:lnTo>
                                                  <a:lnTo>
                                                    <a:pt x="424" y="1336"/>
                                                  </a:lnTo>
                                                  <a:lnTo>
                                                    <a:pt x="362" y="1412"/>
                                                  </a:lnTo>
                                                  <a:lnTo>
                                                    <a:pt x="305" y="1485"/>
                                                  </a:lnTo>
                                                  <a:lnTo>
                                                    <a:pt x="254" y="1555"/>
                                                  </a:lnTo>
                                                  <a:lnTo>
                                                    <a:pt x="209" y="1621"/>
                                                  </a:lnTo>
                                                  <a:lnTo>
                                                    <a:pt x="169" y="1685"/>
                                                  </a:lnTo>
                                                  <a:lnTo>
                                                    <a:pt x="133" y="1745"/>
                                                  </a:lnTo>
                                                  <a:lnTo>
                                                    <a:pt x="103" y="1799"/>
                                                  </a:lnTo>
                                                  <a:lnTo>
                                                    <a:pt x="76" y="1849"/>
                                                  </a:lnTo>
                                                  <a:lnTo>
                                                    <a:pt x="55" y="1893"/>
                                                  </a:lnTo>
                                                  <a:lnTo>
                                                    <a:pt x="37" y="1932"/>
                                                  </a:lnTo>
                                                  <a:lnTo>
                                                    <a:pt x="23" y="1965"/>
                                                  </a:lnTo>
                                                  <a:lnTo>
                                                    <a:pt x="6" y="2011"/>
                                                  </a:lnTo>
                                                  <a:lnTo>
                                                    <a:pt x="0" y="2027"/>
                                                  </a:lnTo>
                                                  <a:lnTo>
                                                    <a:pt x="9" y="2011"/>
                                                  </a:lnTo>
                                                  <a:lnTo>
                                                    <a:pt x="33" y="1968"/>
                                                  </a:lnTo>
                                                  <a:lnTo>
                                                    <a:pt x="53" y="1937"/>
                                                  </a:lnTo>
                                                  <a:lnTo>
                                                    <a:pt x="77" y="1900"/>
                                                  </a:lnTo>
                                                  <a:lnTo>
                                                    <a:pt x="105" y="1857"/>
                                                  </a:lnTo>
                                                  <a:lnTo>
                                                    <a:pt x="139" y="1809"/>
                                                  </a:lnTo>
                                                  <a:lnTo>
                                                    <a:pt x="178" y="1757"/>
                                                  </a:lnTo>
                                                  <a:lnTo>
                                                    <a:pt x="221" y="1700"/>
                                                  </a:lnTo>
                                                  <a:lnTo>
                                                    <a:pt x="270" y="1640"/>
                                                  </a:lnTo>
                                                  <a:lnTo>
                                                    <a:pt x="324" y="1576"/>
                                                  </a:lnTo>
                                                  <a:lnTo>
                                                    <a:pt x="383" y="1511"/>
                                                  </a:lnTo>
                                                  <a:lnTo>
                                                    <a:pt x="449" y="1441"/>
                                                  </a:lnTo>
                                                  <a:lnTo>
                                                    <a:pt x="519" y="1370"/>
                                                  </a:lnTo>
                                                  <a:lnTo>
                                                    <a:pt x="596" y="1297"/>
                                                  </a:lnTo>
                                                  <a:lnTo>
                                                    <a:pt x="678" y="1222"/>
                                                  </a:lnTo>
                                                  <a:lnTo>
                                                    <a:pt x="766" y="1147"/>
                                                  </a:lnTo>
                                                  <a:lnTo>
                                                    <a:pt x="862" y="1071"/>
                                                  </a:lnTo>
                                                  <a:lnTo>
                                                    <a:pt x="962" y="996"/>
                                                  </a:lnTo>
                                                  <a:lnTo>
                                                    <a:pt x="1069" y="921"/>
                                                  </a:lnTo>
                                                  <a:lnTo>
                                                    <a:pt x="1183" y="846"/>
                                                  </a:lnTo>
                                                  <a:lnTo>
                                                    <a:pt x="1303" y="773"/>
                                                  </a:lnTo>
                                                  <a:lnTo>
                                                    <a:pt x="1430" y="701"/>
                                                  </a:lnTo>
                                                  <a:lnTo>
                                                    <a:pt x="1564" y="631"/>
                                                  </a:lnTo>
                                                  <a:lnTo>
                                                    <a:pt x="1705" y="563"/>
                                                  </a:lnTo>
                                                  <a:lnTo>
                                                    <a:pt x="1852" y="499"/>
                                                  </a:lnTo>
                                                  <a:lnTo>
                                                    <a:pt x="2007" y="437"/>
                                                  </a:lnTo>
                                                  <a:lnTo>
                                                    <a:pt x="2170" y="380"/>
                                                  </a:lnTo>
                                                  <a:lnTo>
                                                    <a:pt x="2340" y="325"/>
                                                  </a:lnTo>
                                                  <a:lnTo>
                                                    <a:pt x="2517" y="276"/>
                                                  </a:lnTo>
                                                  <a:lnTo>
                                                    <a:pt x="2702" y="232"/>
                                                  </a:lnTo>
                                                  <a:lnTo>
                                                    <a:pt x="2882" y="196"/>
                                                  </a:lnTo>
                                                  <a:lnTo>
                                                    <a:pt x="3059" y="168"/>
                                                  </a:lnTo>
                                                  <a:lnTo>
                                                    <a:pt x="3231" y="149"/>
                                                  </a:lnTo>
                                                  <a:lnTo>
                                                    <a:pt x="3400" y="136"/>
                                                  </a:lnTo>
                                                  <a:lnTo>
                                                    <a:pt x="3565" y="131"/>
                                                  </a:lnTo>
                                                  <a:lnTo>
                                                    <a:pt x="3726" y="132"/>
                                                  </a:lnTo>
                                                  <a:lnTo>
                                                    <a:pt x="3882" y="140"/>
                                                  </a:lnTo>
                                                  <a:lnTo>
                                                    <a:pt x="4034" y="152"/>
                                                  </a:lnTo>
                                                  <a:lnTo>
                                                    <a:pt x="4181" y="169"/>
                                                  </a:lnTo>
                                                  <a:lnTo>
                                                    <a:pt x="4323" y="192"/>
                                                  </a:lnTo>
                                                  <a:lnTo>
                                                    <a:pt x="4461" y="218"/>
                                                  </a:lnTo>
                                                  <a:lnTo>
                                                    <a:pt x="4594" y="247"/>
                                                  </a:lnTo>
                                                  <a:lnTo>
                                                    <a:pt x="4722" y="280"/>
                                                  </a:lnTo>
                                                  <a:lnTo>
                                                    <a:pt x="4844" y="316"/>
                                                  </a:lnTo>
                                                  <a:lnTo>
                                                    <a:pt x="4960" y="354"/>
                                                  </a:lnTo>
                                                  <a:lnTo>
                                                    <a:pt x="5072" y="394"/>
                                                  </a:lnTo>
                                                  <a:lnTo>
                                                    <a:pt x="5177" y="435"/>
                                                  </a:lnTo>
                                                  <a:lnTo>
                                                    <a:pt x="5277" y="476"/>
                                                  </a:lnTo>
                                                  <a:lnTo>
                                                    <a:pt x="5370" y="518"/>
                                                  </a:lnTo>
                                                  <a:lnTo>
                                                    <a:pt x="5458" y="560"/>
                                                  </a:lnTo>
                                                  <a:lnTo>
                                                    <a:pt x="5540" y="601"/>
                                                  </a:lnTo>
                                                  <a:lnTo>
                                                    <a:pt x="5615" y="641"/>
                                                  </a:lnTo>
                                                  <a:lnTo>
                                                    <a:pt x="5684" y="680"/>
                                                  </a:lnTo>
                                                  <a:lnTo>
                                                    <a:pt x="5745" y="716"/>
                                                  </a:lnTo>
                                                  <a:lnTo>
                                                    <a:pt x="5801" y="750"/>
                                                  </a:lnTo>
                                                  <a:lnTo>
                                                    <a:pt x="5849" y="781"/>
                                                  </a:lnTo>
                                                  <a:lnTo>
                                                    <a:pt x="5890" y="809"/>
                                                  </a:lnTo>
                                                  <a:lnTo>
                                                    <a:pt x="5924" y="832"/>
                                                  </a:lnTo>
                                                  <a:lnTo>
                                                    <a:pt x="5970" y="866"/>
                                                  </a:lnTo>
                                                  <a:lnTo>
                                                    <a:pt x="5985" y="877"/>
                                                  </a:lnTo>
                                                  <a:lnTo>
                                                    <a:pt x="5974" y="856"/>
                                                  </a:lnTo>
                                                  <a:lnTo>
                                                    <a:pt x="5955" y="829"/>
                                                  </a:lnTo>
                                                  <a:lnTo>
                                                    <a:pt x="5928" y="799"/>
                                                  </a:lnTo>
                                                  <a:lnTo>
                                                    <a:pt x="5894" y="766"/>
                                                  </a:lnTo>
                                                  <a:lnTo>
                                                    <a:pt x="5852" y="730"/>
                                                  </a:lnTo>
                                                  <a:lnTo>
                                                    <a:pt x="5803" y="691"/>
                                                  </a:lnTo>
                                                  <a:lnTo>
                                                    <a:pt x="5747" y="650"/>
                                                  </a:lnTo>
                                                  <a:lnTo>
                                                    <a:pt x="5685" y="608"/>
                                                  </a:lnTo>
                                                  <a:lnTo>
                                                    <a:pt x="5615" y="563"/>
                                                  </a:lnTo>
                                                  <a:lnTo>
                                                    <a:pt x="5540" y="518"/>
                                                  </a:lnTo>
                                                  <a:lnTo>
                                                    <a:pt x="5458" y="473"/>
                                                  </a:lnTo>
                                                  <a:lnTo>
                                                    <a:pt x="5370" y="427"/>
                                                  </a:lnTo>
                                                  <a:lnTo>
                                                    <a:pt x="5276" y="382"/>
                                                  </a:lnTo>
                                                  <a:lnTo>
                                                    <a:pt x="5177" y="338"/>
                                                  </a:lnTo>
                                                  <a:lnTo>
                                                    <a:pt x="5072" y="293"/>
                                                  </a:lnTo>
                                                  <a:lnTo>
                                                    <a:pt x="4962" y="251"/>
                                                  </a:lnTo>
                                                  <a:lnTo>
                                                    <a:pt x="4847" y="211"/>
                                                  </a:lnTo>
                                                  <a:lnTo>
                                                    <a:pt x="4727" y="173"/>
                                                  </a:lnTo>
                                                  <a:lnTo>
                                                    <a:pt x="4603" y="139"/>
                                                  </a:lnTo>
                                                  <a:lnTo>
                                                    <a:pt x="4473" y="107"/>
                                                  </a:lnTo>
                                                  <a:lnTo>
                                                    <a:pt x="4339" y="78"/>
                                                  </a:lnTo>
                                                  <a:lnTo>
                                                    <a:pt x="4201" y="52"/>
                                                  </a:lnTo>
                                                  <a:lnTo>
                                                    <a:pt x="4060" y="32"/>
                                                  </a:lnTo>
                                                  <a:lnTo>
                                                    <a:pt x="3914" y="16"/>
                                                  </a:lnTo>
                                                  <a:lnTo>
                                                    <a:pt x="3765" y="5"/>
                                                  </a:lnTo>
                                                  <a:lnTo>
                                                    <a:pt x="3613" y="0"/>
                                                  </a:lnTo>
                                                  <a:lnTo>
                                                    <a:pt x="3457" y="0"/>
                                                  </a:lnTo>
                                                  <a:lnTo>
                                                    <a:pt x="3298" y="7"/>
                                                  </a:lnTo>
                                                  <a:lnTo>
                                                    <a:pt x="3137" y="21"/>
                                                  </a:lnTo>
                                                  <a:lnTo>
                                                    <a:pt x="2972" y="41"/>
                                                  </a:lnTo>
                                                  <a:lnTo>
                                                    <a:pt x="2806" y="69"/>
                                                  </a:lnTo>
                                                  <a:lnTo>
                                                    <a:pt x="2637" y="105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rgbClr val="F6FDE3"/>
                                            </a:soli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212" name="Freeform 211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141642" y="1496091"/>
                                              <a:ext cx="577850" cy="166209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3" y="962"/>
                                                </a:cxn>
                                                <a:cxn ang="0">
                                                  <a:pos x="21" y="922"/>
                                                </a:cxn>
                                                <a:cxn ang="0">
                                                  <a:pos x="44" y="880"/>
                                                </a:cxn>
                                                <a:cxn ang="0">
                                                  <a:pos x="77" y="828"/>
                                                </a:cxn>
                                                <a:cxn ang="0">
                                                  <a:pos x="122" y="766"/>
                                                </a:cxn>
                                                <a:cxn ang="0">
                                                  <a:pos x="179" y="698"/>
                                                </a:cxn>
                                                <a:cxn ang="0">
                                                  <a:pos x="250" y="624"/>
                                                </a:cxn>
                                                <a:cxn ang="0">
                                                  <a:pos x="336" y="547"/>
                                                </a:cxn>
                                                <a:cxn ang="0">
                                                  <a:pos x="439" y="468"/>
                                                </a:cxn>
                                                <a:cxn ang="0">
                                                  <a:pos x="559" y="389"/>
                                                </a:cxn>
                                                <a:cxn ang="0">
                                                  <a:pos x="696" y="312"/>
                                                </a:cxn>
                                                <a:cxn ang="0">
                                                  <a:pos x="855" y="239"/>
                                                </a:cxn>
                                                <a:cxn ang="0">
                                                  <a:pos x="1035" y="170"/>
                                                </a:cxn>
                                                <a:cxn ang="0">
                                                  <a:pos x="1237" y="110"/>
                                                </a:cxn>
                                                <a:cxn ang="0">
                                                  <a:pos x="1462" y="58"/>
                                                </a:cxn>
                                                <a:cxn ang="0">
                                                  <a:pos x="1687" y="21"/>
                                                </a:cxn>
                                                <a:cxn ang="0">
                                                  <a:pos x="1888" y="3"/>
                                                </a:cxn>
                                                <a:cxn ang="0">
                                                  <a:pos x="2083" y="0"/>
                                                </a:cxn>
                                                <a:cxn ang="0">
                                                  <a:pos x="2271" y="8"/>
                                                </a:cxn>
                                                <a:cxn ang="0">
                                                  <a:pos x="2452" y="28"/>
                                                </a:cxn>
                                                <a:cxn ang="0">
                                                  <a:pos x="2622" y="57"/>
                                                </a:cxn>
                                                <a:cxn ang="0">
                                                  <a:pos x="2783" y="94"/>
                                                </a:cxn>
                                                <a:cxn ang="0">
                                                  <a:pos x="2934" y="136"/>
                                                </a:cxn>
                                                <a:cxn ang="0">
                                                  <a:pos x="3072" y="183"/>
                                                </a:cxn>
                                                <a:cxn ang="0">
                                                  <a:pos x="3198" y="233"/>
                                                </a:cxn>
                                                <a:cxn ang="0">
                                                  <a:pos x="3310" y="284"/>
                                                </a:cxn>
                                                <a:cxn ang="0">
                                                  <a:pos x="3407" y="333"/>
                                                </a:cxn>
                                                <a:cxn ang="0">
                                                  <a:pos x="3489" y="380"/>
                                                </a:cxn>
                                                <a:cxn ang="0">
                                                  <a:pos x="3553" y="424"/>
                                                </a:cxn>
                                                <a:cxn ang="0">
                                                  <a:pos x="3601" y="462"/>
                                                </a:cxn>
                                                <a:cxn ang="0">
                                                  <a:pos x="3629" y="491"/>
                                                </a:cxn>
                                                <a:cxn ang="0">
                                                  <a:pos x="3626" y="496"/>
                                                </a:cxn>
                                                <a:cxn ang="0">
                                                  <a:pos x="3551" y="450"/>
                                                </a:cxn>
                                                <a:cxn ang="0">
                                                  <a:pos x="3450" y="395"/>
                                                </a:cxn>
                                                <a:cxn ang="0">
                                                  <a:pos x="3361" y="352"/>
                                                </a:cxn>
                                                <a:cxn ang="0">
                                                  <a:pos x="3257" y="306"/>
                                                </a:cxn>
                                                <a:cxn ang="0">
                                                  <a:pos x="3138" y="258"/>
                                                </a:cxn>
                                                <a:cxn ang="0">
                                                  <a:pos x="3005" y="212"/>
                                                </a:cxn>
                                                <a:cxn ang="0">
                                                  <a:pos x="2858" y="169"/>
                                                </a:cxn>
                                                <a:cxn ang="0">
                                                  <a:pos x="2699" y="132"/>
                                                </a:cxn>
                                                <a:cxn ang="0">
                                                  <a:pos x="2528" y="101"/>
                                                </a:cxn>
                                                <a:cxn ang="0">
                                                  <a:pos x="2345" y="80"/>
                                                </a:cxn>
                                                <a:cxn ang="0">
                                                  <a:pos x="2151" y="68"/>
                                                </a:cxn>
                                                <a:cxn ang="0">
                                                  <a:pos x="1948" y="71"/>
                                                </a:cxn>
                                                <a:cxn ang="0">
                                                  <a:pos x="1735" y="88"/>
                                                </a:cxn>
                                                <a:cxn ang="0">
                                                  <a:pos x="1513" y="122"/>
                                                </a:cxn>
                                                <a:cxn ang="0">
                                                  <a:pos x="1303" y="168"/>
                                                </a:cxn>
                                                <a:cxn ang="0">
                                                  <a:pos x="1111" y="222"/>
                                                </a:cxn>
                                                <a:cxn ang="0">
                                                  <a:pos x="937" y="284"/>
                                                </a:cxn>
                                                <a:cxn ang="0">
                                                  <a:pos x="779" y="352"/>
                                                </a:cxn>
                                                <a:cxn ang="0">
                                                  <a:pos x="639" y="424"/>
                                                </a:cxn>
                                                <a:cxn ang="0">
                                                  <a:pos x="514" y="496"/>
                                                </a:cxn>
                                                <a:cxn ang="0">
                                                  <a:pos x="404" y="570"/>
                                                </a:cxn>
                                                <a:cxn ang="0">
                                                  <a:pos x="308" y="643"/>
                                                </a:cxn>
                                                <a:cxn ang="0">
                                                  <a:pos x="227" y="712"/>
                                                </a:cxn>
                                                <a:cxn ang="0">
                                                  <a:pos x="159" y="777"/>
                                                </a:cxn>
                                                <a:cxn ang="0">
                                                  <a:pos x="105" y="835"/>
                                                </a:cxn>
                                                <a:cxn ang="0">
                                                  <a:pos x="45" y="906"/>
                                                </a:cxn>
                                                <a:cxn ang="0">
                                                  <a:pos x="4" y="962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3636" h="971">
                                                  <a:moveTo>
                                                    <a:pt x="0" y="971"/>
                                                  </a:moveTo>
                                                  <a:lnTo>
                                                    <a:pt x="3" y="962"/>
                                                  </a:lnTo>
                                                  <a:lnTo>
                                                    <a:pt x="13" y="939"/>
                                                  </a:lnTo>
                                                  <a:lnTo>
                                                    <a:pt x="21" y="922"/>
                                                  </a:lnTo>
                                                  <a:lnTo>
                                                    <a:pt x="31" y="903"/>
                                                  </a:lnTo>
                                                  <a:lnTo>
                                                    <a:pt x="44" y="880"/>
                                                  </a:lnTo>
                                                  <a:lnTo>
                                                    <a:pt x="60" y="856"/>
                                                  </a:lnTo>
                                                  <a:lnTo>
                                                    <a:pt x="77" y="828"/>
                                                  </a:lnTo>
                                                  <a:lnTo>
                                                    <a:pt x="99" y="798"/>
                                                  </a:lnTo>
                                                  <a:lnTo>
                                                    <a:pt x="122" y="766"/>
                                                  </a:lnTo>
                                                  <a:lnTo>
                                                    <a:pt x="149" y="732"/>
                                                  </a:lnTo>
                                                  <a:lnTo>
                                                    <a:pt x="179" y="698"/>
                                                  </a:lnTo>
                                                  <a:lnTo>
                                                    <a:pt x="213" y="662"/>
                                                  </a:lnTo>
                                                  <a:lnTo>
                                                    <a:pt x="250" y="624"/>
                                                  </a:lnTo>
                                                  <a:lnTo>
                                                    <a:pt x="291" y="586"/>
                                                  </a:lnTo>
                                                  <a:lnTo>
                                                    <a:pt x="336" y="547"/>
                                                  </a:lnTo>
                                                  <a:lnTo>
                                                    <a:pt x="385" y="507"/>
                                                  </a:lnTo>
                                                  <a:lnTo>
                                                    <a:pt x="439" y="468"/>
                                                  </a:lnTo>
                                                  <a:lnTo>
                                                    <a:pt x="496" y="428"/>
                                                  </a:lnTo>
                                                  <a:lnTo>
                                                    <a:pt x="559" y="389"/>
                                                  </a:lnTo>
                                                  <a:lnTo>
                                                    <a:pt x="626" y="350"/>
                                                  </a:lnTo>
                                                  <a:lnTo>
                                                    <a:pt x="696" y="312"/>
                                                  </a:lnTo>
                                                  <a:lnTo>
                                                    <a:pt x="773" y="275"/>
                                                  </a:lnTo>
                                                  <a:lnTo>
                                                    <a:pt x="855" y="239"/>
                                                  </a:lnTo>
                                                  <a:lnTo>
                                                    <a:pt x="943" y="204"/>
                                                  </a:lnTo>
                                                  <a:lnTo>
                                                    <a:pt x="1035" y="170"/>
                                                  </a:lnTo>
                                                  <a:lnTo>
                                                    <a:pt x="1133" y="139"/>
                                                  </a:lnTo>
                                                  <a:lnTo>
                                                    <a:pt x="1237" y="110"/>
                                                  </a:lnTo>
                                                  <a:lnTo>
                                                    <a:pt x="1347" y="83"/>
                                                  </a:lnTo>
                                                  <a:lnTo>
                                                    <a:pt x="1462" y="58"/>
                                                  </a:lnTo>
                                                  <a:lnTo>
                                                    <a:pt x="1584" y="36"/>
                                                  </a:lnTo>
                                                  <a:lnTo>
                                                    <a:pt x="1687" y="21"/>
                                                  </a:lnTo>
                                                  <a:lnTo>
                                                    <a:pt x="1789" y="10"/>
                                                  </a:lnTo>
                                                  <a:lnTo>
                                                    <a:pt x="1888" y="3"/>
                                                  </a:lnTo>
                                                  <a:lnTo>
                                                    <a:pt x="1987" y="0"/>
                                                  </a:lnTo>
                                                  <a:lnTo>
                                                    <a:pt x="2083" y="0"/>
                                                  </a:lnTo>
                                                  <a:lnTo>
                                                    <a:pt x="2179" y="2"/>
                                                  </a:lnTo>
                                                  <a:lnTo>
                                                    <a:pt x="2271" y="8"/>
                                                  </a:lnTo>
                                                  <a:lnTo>
                                                    <a:pt x="2362" y="17"/>
                                                  </a:lnTo>
                                                  <a:lnTo>
                                                    <a:pt x="2452" y="28"/>
                                                  </a:lnTo>
                                                  <a:lnTo>
                                                    <a:pt x="2538" y="42"/>
                                                  </a:lnTo>
                                                  <a:lnTo>
                                                    <a:pt x="2622" y="57"/>
                                                  </a:lnTo>
                                                  <a:lnTo>
                                                    <a:pt x="2704" y="75"/>
                                                  </a:lnTo>
                                                  <a:lnTo>
                                                    <a:pt x="2783" y="94"/>
                                                  </a:lnTo>
                                                  <a:lnTo>
                                                    <a:pt x="2860" y="115"/>
                                                  </a:lnTo>
                                                  <a:lnTo>
                                                    <a:pt x="2934" y="136"/>
                                                  </a:lnTo>
                                                  <a:lnTo>
                                                    <a:pt x="3004" y="160"/>
                                                  </a:lnTo>
                                                  <a:lnTo>
                                                    <a:pt x="3072" y="183"/>
                                                  </a:lnTo>
                                                  <a:lnTo>
                                                    <a:pt x="3137" y="208"/>
                                                  </a:lnTo>
                                                  <a:lnTo>
                                                    <a:pt x="3198" y="233"/>
                                                  </a:lnTo>
                                                  <a:lnTo>
                                                    <a:pt x="3256" y="258"/>
                                                  </a:lnTo>
                                                  <a:lnTo>
                                                    <a:pt x="3310" y="284"/>
                                                  </a:lnTo>
                                                  <a:lnTo>
                                                    <a:pt x="3360" y="309"/>
                                                  </a:lnTo>
                                                  <a:lnTo>
                                                    <a:pt x="3407" y="333"/>
                                                  </a:lnTo>
                                                  <a:lnTo>
                                                    <a:pt x="3450" y="358"/>
                                                  </a:lnTo>
                                                  <a:lnTo>
                                                    <a:pt x="3489" y="380"/>
                                                  </a:lnTo>
                                                  <a:lnTo>
                                                    <a:pt x="3523" y="403"/>
                                                  </a:lnTo>
                                                  <a:lnTo>
                                                    <a:pt x="3553" y="424"/>
                                                  </a:lnTo>
                                                  <a:lnTo>
                                                    <a:pt x="3579" y="443"/>
                                                  </a:lnTo>
                                                  <a:lnTo>
                                                    <a:pt x="3601" y="462"/>
                                                  </a:lnTo>
                                                  <a:lnTo>
                                                    <a:pt x="3617" y="477"/>
                                                  </a:lnTo>
                                                  <a:lnTo>
                                                    <a:pt x="3629" y="491"/>
                                                  </a:lnTo>
                                                  <a:lnTo>
                                                    <a:pt x="3636" y="503"/>
                                                  </a:lnTo>
                                                  <a:lnTo>
                                                    <a:pt x="3626" y="496"/>
                                                  </a:lnTo>
                                                  <a:lnTo>
                                                    <a:pt x="3598" y="478"/>
                                                  </a:lnTo>
                                                  <a:lnTo>
                                                    <a:pt x="3551" y="450"/>
                                                  </a:lnTo>
                                                  <a:lnTo>
                                                    <a:pt x="3488" y="415"/>
                                                  </a:lnTo>
                                                  <a:lnTo>
                                                    <a:pt x="3450" y="395"/>
                                                  </a:lnTo>
                                                  <a:lnTo>
                                                    <a:pt x="3408" y="373"/>
                                                  </a:lnTo>
                                                  <a:lnTo>
                                                    <a:pt x="3361" y="352"/>
                                                  </a:lnTo>
                                                  <a:lnTo>
                                                    <a:pt x="3311" y="328"/>
                                                  </a:lnTo>
                                                  <a:lnTo>
                                                    <a:pt x="3257" y="306"/>
                                                  </a:lnTo>
                                                  <a:lnTo>
                                                    <a:pt x="3199" y="282"/>
                                                  </a:lnTo>
                                                  <a:lnTo>
                                                    <a:pt x="3138" y="258"/>
                                                  </a:lnTo>
                                                  <a:lnTo>
                                                    <a:pt x="3073" y="235"/>
                                                  </a:lnTo>
                                                  <a:lnTo>
                                                    <a:pt x="3005" y="212"/>
                                                  </a:lnTo>
                                                  <a:lnTo>
                                                    <a:pt x="2933" y="191"/>
                                                  </a:lnTo>
                                                  <a:lnTo>
                                                    <a:pt x="2858" y="169"/>
                                                  </a:lnTo>
                                                  <a:lnTo>
                                                    <a:pt x="2780" y="150"/>
                                                  </a:lnTo>
                                                  <a:lnTo>
                                                    <a:pt x="2699" y="132"/>
                                                  </a:lnTo>
                                                  <a:lnTo>
                                                    <a:pt x="2614" y="116"/>
                                                  </a:lnTo>
                                                  <a:lnTo>
                                                    <a:pt x="2528" y="101"/>
                                                  </a:lnTo>
                                                  <a:lnTo>
                                                    <a:pt x="2437" y="89"/>
                                                  </a:lnTo>
                                                  <a:lnTo>
                                                    <a:pt x="2345" y="80"/>
                                                  </a:lnTo>
                                                  <a:lnTo>
                                                    <a:pt x="2250" y="73"/>
                                                  </a:lnTo>
                                                  <a:lnTo>
                                                    <a:pt x="2151" y="68"/>
                                                  </a:lnTo>
                                                  <a:lnTo>
                                                    <a:pt x="2050" y="68"/>
                                                  </a:lnTo>
                                                  <a:lnTo>
                                                    <a:pt x="1948" y="71"/>
                                                  </a:lnTo>
                                                  <a:lnTo>
                                                    <a:pt x="1843" y="78"/>
                                                  </a:lnTo>
                                                  <a:lnTo>
                                                    <a:pt x="1735" y="88"/>
                                                  </a:lnTo>
                                                  <a:lnTo>
                                                    <a:pt x="1625" y="102"/>
                                                  </a:lnTo>
                                                  <a:lnTo>
                                                    <a:pt x="1513" y="122"/>
                                                  </a:lnTo>
                                                  <a:lnTo>
                                                    <a:pt x="1406" y="143"/>
                                                  </a:lnTo>
                                                  <a:lnTo>
                                                    <a:pt x="1303" y="168"/>
                                                  </a:lnTo>
                                                  <a:lnTo>
                                                    <a:pt x="1204" y="194"/>
                                                  </a:lnTo>
                                                  <a:lnTo>
                                                    <a:pt x="1111" y="222"/>
                                                  </a:lnTo>
                                                  <a:lnTo>
                                                    <a:pt x="1022" y="252"/>
                                                  </a:lnTo>
                                                  <a:lnTo>
                                                    <a:pt x="937" y="284"/>
                                                  </a:lnTo>
                                                  <a:lnTo>
                                                    <a:pt x="855" y="318"/>
                                                  </a:lnTo>
                                                  <a:lnTo>
                                                    <a:pt x="779" y="352"/>
                                                  </a:lnTo>
                                                  <a:lnTo>
                                                    <a:pt x="707" y="388"/>
                                                  </a:lnTo>
                                                  <a:lnTo>
                                                    <a:pt x="639" y="424"/>
                                                  </a:lnTo>
                                                  <a:lnTo>
                                                    <a:pt x="574" y="459"/>
                                                  </a:lnTo>
                                                  <a:lnTo>
                                                    <a:pt x="514" y="496"/>
                                                  </a:lnTo>
                                                  <a:lnTo>
                                                    <a:pt x="456" y="533"/>
                                                  </a:lnTo>
                                                  <a:lnTo>
                                                    <a:pt x="404" y="570"/>
                                                  </a:lnTo>
                                                  <a:lnTo>
                                                    <a:pt x="354" y="607"/>
                                                  </a:lnTo>
                                                  <a:lnTo>
                                                    <a:pt x="308" y="643"/>
                                                  </a:lnTo>
                                                  <a:lnTo>
                                                    <a:pt x="266" y="678"/>
                                                  </a:lnTo>
                                                  <a:lnTo>
                                                    <a:pt x="227" y="712"/>
                                                  </a:lnTo>
                                                  <a:lnTo>
                                                    <a:pt x="192" y="745"/>
                                                  </a:lnTo>
                                                  <a:lnTo>
                                                    <a:pt x="159" y="777"/>
                                                  </a:lnTo>
                                                  <a:lnTo>
                                                    <a:pt x="131" y="806"/>
                                                  </a:lnTo>
                                                  <a:lnTo>
                                                    <a:pt x="105" y="835"/>
                                                  </a:lnTo>
                                                  <a:lnTo>
                                                    <a:pt x="82" y="861"/>
                                                  </a:lnTo>
                                                  <a:lnTo>
                                                    <a:pt x="45" y="906"/>
                                                  </a:lnTo>
                                                  <a:lnTo>
                                                    <a:pt x="20" y="941"/>
                                                  </a:lnTo>
                                                  <a:lnTo>
                                                    <a:pt x="4" y="962"/>
                                                  </a:lnTo>
                                                  <a:lnTo>
                                                    <a:pt x="0" y="971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213" name="Freeform 212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790929" y="1723985"/>
                                              <a:ext cx="461963" cy="166209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13" y="940"/>
                                                </a:cxn>
                                                <a:cxn ang="0">
                                                  <a:pos x="44" y="880"/>
                                                </a:cxn>
                                                <a:cxn ang="0">
                                                  <a:pos x="99" y="798"/>
                                                </a:cxn>
                                                <a:cxn ang="0">
                                                  <a:pos x="180" y="698"/>
                                                </a:cxn>
                                                <a:cxn ang="0">
                                                  <a:pos x="292" y="586"/>
                                                </a:cxn>
                                                <a:cxn ang="0">
                                                  <a:pos x="438" y="468"/>
                                                </a:cxn>
                                                <a:cxn ang="0">
                                                  <a:pos x="625" y="351"/>
                                                </a:cxn>
                                                <a:cxn ang="0">
                                                  <a:pos x="855" y="239"/>
                                                </a:cxn>
                                                <a:cxn ang="0">
                                                  <a:pos x="1133" y="139"/>
                                                </a:cxn>
                                                <a:cxn ang="0">
                                                  <a:pos x="1463" y="58"/>
                                                </a:cxn>
                                                <a:cxn ang="0">
                                                  <a:pos x="1684" y="22"/>
                                                </a:cxn>
                                                <a:cxn ang="0">
                                                  <a:pos x="1834" y="7"/>
                                                </a:cxn>
                                                <a:cxn ang="0">
                                                  <a:pos x="1983" y="0"/>
                                                </a:cxn>
                                                <a:cxn ang="0">
                                                  <a:pos x="2133" y="1"/>
                                                </a:cxn>
                                                <a:cxn ang="0">
                                                  <a:pos x="2283" y="9"/>
                                                </a:cxn>
                                                <a:cxn ang="0">
                                                  <a:pos x="2426" y="25"/>
                                                </a:cxn>
                                                <a:cxn ang="0">
                                                  <a:pos x="2557" y="45"/>
                                                </a:cxn>
                                                <a:cxn ang="0">
                                                  <a:pos x="2688" y="72"/>
                                                </a:cxn>
                                                <a:cxn ang="0">
                                                  <a:pos x="2782" y="91"/>
                                                </a:cxn>
                                                <a:cxn ang="0">
                                                  <a:pos x="2856" y="112"/>
                                                </a:cxn>
                                                <a:cxn ang="0">
                                                  <a:pos x="2892" y="133"/>
                                                </a:cxn>
                                                <a:cxn ang="0">
                                                  <a:pos x="2910" y="159"/>
                                                </a:cxn>
                                                <a:cxn ang="0">
                                                  <a:pos x="2916" y="179"/>
                                                </a:cxn>
                                                <a:cxn ang="0">
                                                  <a:pos x="2870" y="178"/>
                                                </a:cxn>
                                                <a:cxn ang="0">
                                                  <a:pos x="2785" y="160"/>
                                                </a:cxn>
                                                <a:cxn ang="0">
                                                  <a:pos x="2684" y="130"/>
                                                </a:cxn>
                                                <a:cxn ang="0">
                                                  <a:pos x="2576" y="109"/>
                                                </a:cxn>
                                                <a:cxn ang="0">
                                                  <a:pos x="2459" y="92"/>
                                                </a:cxn>
                                                <a:cxn ang="0">
                                                  <a:pos x="2342" y="80"/>
                                                </a:cxn>
                                                <a:cxn ang="0">
                                                  <a:pos x="2207" y="70"/>
                                                </a:cxn>
                                                <a:cxn ang="0">
                                                  <a:pos x="2073" y="68"/>
                                                </a:cxn>
                                                <a:cxn ang="0">
                                                  <a:pos x="1938" y="72"/>
                                                </a:cxn>
                                                <a:cxn ang="0">
                                                  <a:pos x="1804" y="81"/>
                                                </a:cxn>
                                                <a:cxn ang="0">
                                                  <a:pos x="1670" y="97"/>
                                                </a:cxn>
                                                <a:cxn ang="0">
                                                  <a:pos x="1406" y="143"/>
                                                </a:cxn>
                                                <a:cxn ang="0">
                                                  <a:pos x="1111" y="222"/>
                                                </a:cxn>
                                                <a:cxn ang="0">
                                                  <a:pos x="856" y="318"/>
                                                </a:cxn>
                                                <a:cxn ang="0">
                                                  <a:pos x="639" y="424"/>
                                                </a:cxn>
                                                <a:cxn ang="0">
                                                  <a:pos x="457" y="534"/>
                                                </a:cxn>
                                                <a:cxn ang="0">
                                                  <a:pos x="309" y="643"/>
                                                </a:cxn>
                                                <a:cxn ang="0">
                                                  <a:pos x="192" y="746"/>
                                                </a:cxn>
                                                <a:cxn ang="0">
                                                  <a:pos x="105" y="835"/>
                                                </a:cxn>
                                                <a:cxn ang="0">
                                                  <a:pos x="20" y="941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2916" h="971">
                                                  <a:moveTo>
                                                    <a:pt x="0" y="971"/>
                                                  </a:moveTo>
                                                  <a:lnTo>
                                                    <a:pt x="3" y="962"/>
                                                  </a:lnTo>
                                                  <a:lnTo>
                                                    <a:pt x="13" y="940"/>
                                                  </a:lnTo>
                                                  <a:lnTo>
                                                    <a:pt x="22" y="922"/>
                                                  </a:lnTo>
                                                  <a:lnTo>
                                                    <a:pt x="32" y="903"/>
                                                  </a:lnTo>
                                                  <a:lnTo>
                                                    <a:pt x="44" y="880"/>
                                                  </a:lnTo>
                                                  <a:lnTo>
                                                    <a:pt x="60" y="856"/>
                                                  </a:lnTo>
                                                  <a:lnTo>
                                                    <a:pt x="78" y="828"/>
                                                  </a:lnTo>
                                                  <a:lnTo>
                                                    <a:pt x="99" y="798"/>
                                                  </a:lnTo>
                                                  <a:lnTo>
                                                    <a:pt x="122" y="766"/>
                                                  </a:lnTo>
                                                  <a:lnTo>
                                                    <a:pt x="149" y="732"/>
                                                  </a:lnTo>
                                                  <a:lnTo>
                                                    <a:pt x="180" y="698"/>
                                                  </a:lnTo>
                                                  <a:lnTo>
                                                    <a:pt x="214" y="662"/>
                                                  </a:lnTo>
                                                  <a:lnTo>
                                                    <a:pt x="251" y="624"/>
                                                  </a:lnTo>
                                                  <a:lnTo>
                                                    <a:pt x="292" y="586"/>
                                                  </a:lnTo>
                                                  <a:lnTo>
                                                    <a:pt x="337" y="547"/>
                                                  </a:lnTo>
                                                  <a:lnTo>
                                                    <a:pt x="386" y="508"/>
                                                  </a:lnTo>
                                                  <a:lnTo>
                                                    <a:pt x="438" y="468"/>
                                                  </a:lnTo>
                                                  <a:lnTo>
                                                    <a:pt x="497" y="429"/>
                                                  </a:lnTo>
                                                  <a:lnTo>
                                                    <a:pt x="559" y="389"/>
                                                  </a:lnTo>
                                                  <a:lnTo>
                                                    <a:pt x="625" y="351"/>
                                                  </a:lnTo>
                                                  <a:lnTo>
                                                    <a:pt x="697" y="312"/>
                                                  </a:lnTo>
                                                  <a:lnTo>
                                                    <a:pt x="774" y="275"/>
                                                  </a:lnTo>
                                                  <a:lnTo>
                                                    <a:pt x="855" y="239"/>
                                                  </a:lnTo>
                                                  <a:lnTo>
                                                    <a:pt x="942" y="204"/>
                                                  </a:lnTo>
                                                  <a:lnTo>
                                                    <a:pt x="1035" y="171"/>
                                                  </a:lnTo>
                                                  <a:lnTo>
                                                    <a:pt x="1133" y="139"/>
                                                  </a:lnTo>
                                                  <a:lnTo>
                                                    <a:pt x="1237" y="111"/>
                                                  </a:lnTo>
                                                  <a:lnTo>
                                                    <a:pt x="1347" y="83"/>
                                                  </a:lnTo>
                                                  <a:lnTo>
                                                    <a:pt x="1463" y="58"/>
                                                  </a:lnTo>
                                                  <a:lnTo>
                                                    <a:pt x="1585" y="37"/>
                                                  </a:lnTo>
                                                  <a:lnTo>
                                                    <a:pt x="1634" y="28"/>
                                                  </a:lnTo>
                                                  <a:lnTo>
                                                    <a:pt x="1684" y="22"/>
                                                  </a:lnTo>
                                                  <a:lnTo>
                                                    <a:pt x="1734" y="16"/>
                                                  </a:lnTo>
                                                  <a:lnTo>
                                                    <a:pt x="1783" y="11"/>
                                                  </a:lnTo>
                                                  <a:lnTo>
                                                    <a:pt x="1834" y="7"/>
                                                  </a:lnTo>
                                                  <a:lnTo>
                                                    <a:pt x="1883" y="4"/>
                                                  </a:lnTo>
                                                  <a:lnTo>
                                                    <a:pt x="1933" y="2"/>
                                                  </a:lnTo>
                                                  <a:lnTo>
                                                    <a:pt x="1983" y="0"/>
                                                  </a:lnTo>
                                                  <a:lnTo>
                                                    <a:pt x="2033" y="0"/>
                                                  </a:lnTo>
                                                  <a:lnTo>
                                                    <a:pt x="2083" y="0"/>
                                                  </a:lnTo>
                                                  <a:lnTo>
                                                    <a:pt x="2133" y="1"/>
                                                  </a:lnTo>
                                                  <a:lnTo>
                                                    <a:pt x="2183" y="3"/>
                                                  </a:lnTo>
                                                  <a:lnTo>
                                                    <a:pt x="2233" y="6"/>
                                                  </a:lnTo>
                                                  <a:lnTo>
                                                    <a:pt x="2283" y="9"/>
                                                  </a:lnTo>
                                                  <a:lnTo>
                                                    <a:pt x="2332" y="14"/>
                                                  </a:lnTo>
                                                  <a:lnTo>
                                                    <a:pt x="2383" y="19"/>
                                                  </a:lnTo>
                                                  <a:lnTo>
                                                    <a:pt x="2426" y="25"/>
                                                  </a:lnTo>
                                                  <a:lnTo>
                                                    <a:pt x="2470" y="31"/>
                                                  </a:lnTo>
                                                  <a:lnTo>
                                                    <a:pt x="2514" y="38"/>
                                                  </a:lnTo>
                                                  <a:lnTo>
                                                    <a:pt x="2557" y="45"/>
                                                  </a:lnTo>
                                                  <a:lnTo>
                                                    <a:pt x="2600" y="53"/>
                                                  </a:lnTo>
                                                  <a:lnTo>
                                                    <a:pt x="2645" y="62"/>
                                                  </a:lnTo>
                                                  <a:lnTo>
                                                    <a:pt x="2688" y="72"/>
                                                  </a:lnTo>
                                                  <a:lnTo>
                                                    <a:pt x="2731" y="81"/>
                                                  </a:lnTo>
                                                  <a:lnTo>
                                                    <a:pt x="2754" y="86"/>
                                                  </a:lnTo>
                                                  <a:lnTo>
                                                    <a:pt x="2782" y="91"/>
                                                  </a:lnTo>
                                                  <a:lnTo>
                                                    <a:pt x="2812" y="97"/>
                                                  </a:lnTo>
                                                  <a:lnTo>
                                                    <a:pt x="2842" y="106"/>
                                                  </a:lnTo>
                                                  <a:lnTo>
                                                    <a:pt x="2856" y="112"/>
                                                  </a:lnTo>
                                                  <a:lnTo>
                                                    <a:pt x="2869" y="118"/>
                                                  </a:lnTo>
                                                  <a:lnTo>
                                                    <a:pt x="2881" y="125"/>
                                                  </a:lnTo>
                                                  <a:lnTo>
                                                    <a:pt x="2892" y="133"/>
                                                  </a:lnTo>
                                                  <a:lnTo>
                                                    <a:pt x="2901" y="142"/>
                                                  </a:lnTo>
                                                  <a:lnTo>
                                                    <a:pt x="2908" y="153"/>
                                                  </a:lnTo>
                                                  <a:lnTo>
                                                    <a:pt x="2910" y="159"/>
                                                  </a:lnTo>
                                                  <a:lnTo>
                                                    <a:pt x="2914" y="165"/>
                                                  </a:lnTo>
                                                  <a:lnTo>
                                                    <a:pt x="2915" y="172"/>
                                                  </a:lnTo>
                                                  <a:lnTo>
                                                    <a:pt x="2916" y="179"/>
                                                  </a:lnTo>
                                                  <a:lnTo>
                                                    <a:pt x="2901" y="179"/>
                                                  </a:lnTo>
                                                  <a:lnTo>
                                                    <a:pt x="2886" y="179"/>
                                                  </a:lnTo>
                                                  <a:lnTo>
                                                    <a:pt x="2870" y="178"/>
                                                  </a:lnTo>
                                                  <a:lnTo>
                                                    <a:pt x="2854" y="176"/>
                                                  </a:lnTo>
                                                  <a:lnTo>
                                                    <a:pt x="2820" y="169"/>
                                                  </a:lnTo>
                                                  <a:lnTo>
                                                    <a:pt x="2785" y="160"/>
                                                  </a:lnTo>
                                                  <a:lnTo>
                                                    <a:pt x="2750" y="150"/>
                                                  </a:lnTo>
                                                  <a:lnTo>
                                                    <a:pt x="2716" y="139"/>
                                                  </a:lnTo>
                                                  <a:lnTo>
                                                    <a:pt x="2684" y="130"/>
                                                  </a:lnTo>
                                                  <a:lnTo>
                                                    <a:pt x="2653" y="123"/>
                                                  </a:lnTo>
                                                  <a:lnTo>
                                                    <a:pt x="2614" y="116"/>
                                                  </a:lnTo>
                                                  <a:lnTo>
                                                    <a:pt x="2576" y="109"/>
                                                  </a:lnTo>
                                                  <a:lnTo>
                                                    <a:pt x="2537" y="102"/>
                                                  </a:lnTo>
                                                  <a:lnTo>
                                                    <a:pt x="2498" y="97"/>
                                                  </a:lnTo>
                                                  <a:lnTo>
                                                    <a:pt x="2459" y="92"/>
                                                  </a:lnTo>
                                                  <a:lnTo>
                                                    <a:pt x="2420" y="87"/>
                                                  </a:lnTo>
                                                  <a:lnTo>
                                                    <a:pt x="2381" y="83"/>
                                                  </a:lnTo>
                                                  <a:lnTo>
                                                    <a:pt x="2342" y="80"/>
                                                  </a:lnTo>
                                                  <a:lnTo>
                                                    <a:pt x="2297" y="76"/>
                                                  </a:lnTo>
                                                  <a:lnTo>
                                                    <a:pt x="2252" y="74"/>
                                                  </a:lnTo>
                                                  <a:lnTo>
                                                    <a:pt x="2207" y="70"/>
                                                  </a:lnTo>
                                                  <a:lnTo>
                                                    <a:pt x="2162" y="69"/>
                                                  </a:lnTo>
                                                  <a:lnTo>
                                                    <a:pt x="2118" y="68"/>
                                                  </a:lnTo>
                                                  <a:lnTo>
                                                    <a:pt x="2073" y="68"/>
                                                  </a:lnTo>
                                                  <a:lnTo>
                                                    <a:pt x="2028" y="68"/>
                                                  </a:lnTo>
                                                  <a:lnTo>
                                                    <a:pt x="1983" y="69"/>
                                                  </a:lnTo>
                                                  <a:lnTo>
                                                    <a:pt x="1938" y="72"/>
                                                  </a:lnTo>
                                                  <a:lnTo>
                                                    <a:pt x="1893" y="75"/>
                                                  </a:lnTo>
                                                  <a:lnTo>
                                                    <a:pt x="1849" y="78"/>
                                                  </a:lnTo>
                                                  <a:lnTo>
                                                    <a:pt x="1804" y="81"/>
                                                  </a:lnTo>
                                                  <a:lnTo>
                                                    <a:pt x="1760" y="86"/>
                                                  </a:lnTo>
                                                  <a:lnTo>
                                                    <a:pt x="1714" y="91"/>
                                                  </a:lnTo>
                                                  <a:lnTo>
                                                    <a:pt x="1670" y="97"/>
                                                  </a:lnTo>
                                                  <a:lnTo>
                                                    <a:pt x="1626" y="103"/>
                                                  </a:lnTo>
                                                  <a:lnTo>
                                                    <a:pt x="1514" y="122"/>
                                                  </a:lnTo>
                                                  <a:lnTo>
                                                    <a:pt x="1406" y="143"/>
                                                  </a:lnTo>
                                                  <a:lnTo>
                                                    <a:pt x="1304" y="168"/>
                                                  </a:lnTo>
                                                  <a:lnTo>
                                                    <a:pt x="1205" y="195"/>
                                                  </a:lnTo>
                                                  <a:lnTo>
                                                    <a:pt x="1111" y="222"/>
                                                  </a:lnTo>
                                                  <a:lnTo>
                                                    <a:pt x="1022" y="253"/>
                                                  </a:lnTo>
                                                  <a:lnTo>
                                                    <a:pt x="937" y="285"/>
                                                  </a:lnTo>
                                                  <a:lnTo>
                                                    <a:pt x="856" y="318"/>
                                                  </a:lnTo>
                                                  <a:lnTo>
                                                    <a:pt x="779" y="352"/>
                                                  </a:lnTo>
                                                  <a:lnTo>
                                                    <a:pt x="707" y="388"/>
                                                  </a:lnTo>
                                                  <a:lnTo>
                                                    <a:pt x="639" y="424"/>
                                                  </a:lnTo>
                                                  <a:lnTo>
                                                    <a:pt x="574" y="460"/>
                                                  </a:lnTo>
                                                  <a:lnTo>
                                                    <a:pt x="513" y="497"/>
                                                  </a:lnTo>
                                                  <a:lnTo>
                                                    <a:pt x="457" y="534"/>
                                                  </a:lnTo>
                                                  <a:lnTo>
                                                    <a:pt x="404" y="570"/>
                                                  </a:lnTo>
                                                  <a:lnTo>
                                                    <a:pt x="354" y="607"/>
                                                  </a:lnTo>
                                                  <a:lnTo>
                                                    <a:pt x="309" y="643"/>
                                                  </a:lnTo>
                                                  <a:lnTo>
                                                    <a:pt x="267" y="678"/>
                                                  </a:lnTo>
                                                  <a:lnTo>
                                                    <a:pt x="228" y="713"/>
                                                  </a:lnTo>
                                                  <a:lnTo>
                                                    <a:pt x="192" y="746"/>
                                                  </a:lnTo>
                                                  <a:lnTo>
                                                    <a:pt x="160" y="778"/>
                                                  </a:lnTo>
                                                  <a:lnTo>
                                                    <a:pt x="130" y="807"/>
                                                  </a:lnTo>
                                                  <a:lnTo>
                                                    <a:pt x="105" y="835"/>
                                                  </a:lnTo>
                                                  <a:lnTo>
                                                    <a:pt x="82" y="862"/>
                                                  </a:lnTo>
                                                  <a:lnTo>
                                                    <a:pt x="45" y="907"/>
                                                  </a:lnTo>
                                                  <a:lnTo>
                                                    <a:pt x="20" y="941"/>
                                                  </a:lnTo>
                                                  <a:lnTo>
                                                    <a:pt x="5" y="962"/>
                                                  </a:lnTo>
                                                  <a:lnTo>
                                                    <a:pt x="0" y="971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216" name="Freeform 215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492479" y="1811374"/>
                                              <a:ext cx="577850" cy="166209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1463" y="58"/>
                                                </a:cxn>
                                                <a:cxn ang="0">
                                                  <a:pos x="1237" y="110"/>
                                                </a:cxn>
                                                <a:cxn ang="0">
                                                  <a:pos x="1036" y="171"/>
                                                </a:cxn>
                                                <a:cxn ang="0">
                                                  <a:pos x="857" y="239"/>
                                                </a:cxn>
                                                <a:cxn ang="0">
                                                  <a:pos x="697" y="313"/>
                                                </a:cxn>
                                                <a:cxn ang="0">
                                                  <a:pos x="559" y="390"/>
                                                </a:cxn>
                                                <a:cxn ang="0">
                                                  <a:pos x="440" y="469"/>
                                                </a:cxn>
                                                <a:cxn ang="0">
                                                  <a:pos x="337" y="547"/>
                                                </a:cxn>
                                                <a:cxn ang="0">
                                                  <a:pos x="251" y="625"/>
                                                </a:cxn>
                                                <a:cxn ang="0">
                                                  <a:pos x="180" y="698"/>
                                                </a:cxn>
                                                <a:cxn ang="0">
                                                  <a:pos x="124" y="766"/>
                                                </a:cxn>
                                                <a:cxn ang="0">
                                                  <a:pos x="78" y="828"/>
                                                </a:cxn>
                                                <a:cxn ang="0">
                                                  <a:pos x="46" y="881"/>
                                                </a:cxn>
                                                <a:cxn ang="0">
                                                  <a:pos x="22" y="923"/>
                                                </a:cxn>
                                                <a:cxn ang="0">
                                                  <a:pos x="3" y="962"/>
                                                </a:cxn>
                                                <a:cxn ang="0">
                                                  <a:pos x="6" y="963"/>
                                                </a:cxn>
                                                <a:cxn ang="0">
                                                  <a:pos x="47" y="907"/>
                                                </a:cxn>
                                                <a:cxn ang="0">
                                                  <a:pos x="106" y="835"/>
                                                </a:cxn>
                                                <a:cxn ang="0">
                                                  <a:pos x="161" y="778"/>
                                                </a:cxn>
                                                <a:cxn ang="0">
                                                  <a:pos x="228" y="713"/>
                                                </a:cxn>
                                                <a:cxn ang="0">
                                                  <a:pos x="309" y="643"/>
                                                </a:cxn>
                                                <a:cxn ang="0">
                                                  <a:pos x="405" y="571"/>
                                                </a:cxn>
                                                <a:cxn ang="0">
                                                  <a:pos x="515" y="497"/>
                                                </a:cxn>
                                                <a:cxn ang="0">
                                                  <a:pos x="639" y="423"/>
                                                </a:cxn>
                                                <a:cxn ang="0">
                                                  <a:pos x="781" y="353"/>
                                                </a:cxn>
                                                <a:cxn ang="0">
                                                  <a:pos x="938" y="285"/>
                                                </a:cxn>
                                                <a:cxn ang="0">
                                                  <a:pos x="1112" y="223"/>
                                                </a:cxn>
                                                <a:cxn ang="0">
                                                  <a:pos x="1304" y="168"/>
                                                </a:cxn>
                                                <a:cxn ang="0">
                                                  <a:pos x="1515" y="123"/>
                                                </a:cxn>
                                                <a:cxn ang="0">
                                                  <a:pos x="1736" y="89"/>
                                                </a:cxn>
                                                <a:cxn ang="0">
                                                  <a:pos x="1949" y="71"/>
                                                </a:cxn>
                                                <a:cxn ang="0">
                                                  <a:pos x="2152" y="69"/>
                                                </a:cxn>
                                                <a:cxn ang="0">
                                                  <a:pos x="2345" y="80"/>
                                                </a:cxn>
                                                <a:cxn ang="0">
                                                  <a:pos x="2528" y="101"/>
                                                </a:cxn>
                                                <a:cxn ang="0">
                                                  <a:pos x="2699" y="132"/>
                                                </a:cxn>
                                                <a:cxn ang="0">
                                                  <a:pos x="2859" y="170"/>
                                                </a:cxn>
                                                <a:cxn ang="0">
                                                  <a:pos x="3006" y="213"/>
                                                </a:cxn>
                                                <a:cxn ang="0">
                                                  <a:pos x="3139" y="259"/>
                                                </a:cxn>
                                                <a:cxn ang="0">
                                                  <a:pos x="3258" y="305"/>
                                                </a:cxn>
                                                <a:cxn ang="0">
                                                  <a:pos x="3362" y="352"/>
                                                </a:cxn>
                                                <a:cxn ang="0">
                                                  <a:pos x="3451" y="396"/>
                                                </a:cxn>
                                                <a:cxn ang="0">
                                                  <a:pos x="3552" y="451"/>
                                                </a:cxn>
                                                <a:cxn ang="0">
                                                  <a:pos x="3627" y="497"/>
                                                </a:cxn>
                                                <a:cxn ang="0">
                                                  <a:pos x="3630" y="492"/>
                                                </a:cxn>
                                                <a:cxn ang="0">
                                                  <a:pos x="3602" y="461"/>
                                                </a:cxn>
                                                <a:cxn ang="0">
                                                  <a:pos x="3554" y="424"/>
                                                </a:cxn>
                                                <a:cxn ang="0">
                                                  <a:pos x="3489" y="381"/>
                                                </a:cxn>
                                                <a:cxn ang="0">
                                                  <a:pos x="3408" y="334"/>
                                                </a:cxn>
                                                <a:cxn ang="0">
                                                  <a:pos x="3311" y="284"/>
                                                </a:cxn>
                                                <a:cxn ang="0">
                                                  <a:pos x="3199" y="234"/>
                                                </a:cxn>
                                                <a:cxn ang="0">
                                                  <a:pos x="3073" y="184"/>
                                                </a:cxn>
                                                <a:cxn ang="0">
                                                  <a:pos x="2934" y="137"/>
                                                </a:cxn>
                                                <a:cxn ang="0">
                                                  <a:pos x="2784" y="95"/>
                                                </a:cxn>
                                                <a:cxn ang="0">
                                                  <a:pos x="2623" y="58"/>
                                                </a:cxn>
                                                <a:cxn ang="0">
                                                  <a:pos x="2453" y="28"/>
                                                </a:cxn>
                                                <a:cxn ang="0">
                                                  <a:pos x="2272" y="9"/>
                                                </a:cxn>
                                                <a:cxn ang="0">
                                                  <a:pos x="2084" y="0"/>
                                                </a:cxn>
                                                <a:cxn ang="0">
                                                  <a:pos x="1889" y="4"/>
                                                </a:cxn>
                                                <a:cxn ang="0">
                                                  <a:pos x="1688" y="21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3638" h="970">
                                                  <a:moveTo>
                                                    <a:pt x="1585" y="37"/>
                                                  </a:moveTo>
                                                  <a:lnTo>
                                                    <a:pt x="1463" y="58"/>
                                                  </a:lnTo>
                                                  <a:lnTo>
                                                    <a:pt x="1347" y="83"/>
                                                  </a:lnTo>
                                                  <a:lnTo>
                                                    <a:pt x="1237" y="110"/>
                                                  </a:lnTo>
                                                  <a:lnTo>
                                                    <a:pt x="1134" y="140"/>
                                                  </a:lnTo>
                                                  <a:lnTo>
                                                    <a:pt x="1036" y="171"/>
                                                  </a:lnTo>
                                                  <a:lnTo>
                                                    <a:pt x="944" y="205"/>
                                                  </a:lnTo>
                                                  <a:lnTo>
                                                    <a:pt x="857" y="239"/>
                                                  </a:lnTo>
                                                  <a:lnTo>
                                                    <a:pt x="774" y="276"/>
                                                  </a:lnTo>
                                                  <a:lnTo>
                                                    <a:pt x="697" y="313"/>
                                                  </a:lnTo>
                                                  <a:lnTo>
                                                    <a:pt x="627" y="351"/>
                                                  </a:lnTo>
                                                  <a:lnTo>
                                                    <a:pt x="559" y="390"/>
                                                  </a:lnTo>
                                                  <a:lnTo>
                                                    <a:pt x="497" y="429"/>
                                                  </a:lnTo>
                                                  <a:lnTo>
                                                    <a:pt x="440" y="469"/>
                                                  </a:lnTo>
                                                  <a:lnTo>
                                                    <a:pt x="386" y="508"/>
                                                  </a:lnTo>
                                                  <a:lnTo>
                                                    <a:pt x="337" y="547"/>
                                                  </a:lnTo>
                                                  <a:lnTo>
                                                    <a:pt x="292" y="586"/>
                                                  </a:lnTo>
                                                  <a:lnTo>
                                                    <a:pt x="251" y="625"/>
                                                  </a:lnTo>
                                                  <a:lnTo>
                                                    <a:pt x="214" y="662"/>
                                                  </a:lnTo>
                                                  <a:lnTo>
                                                    <a:pt x="180" y="698"/>
                                                  </a:lnTo>
                                                  <a:lnTo>
                                                    <a:pt x="150" y="733"/>
                                                  </a:lnTo>
                                                  <a:lnTo>
                                                    <a:pt x="124" y="766"/>
                                                  </a:lnTo>
                                                  <a:lnTo>
                                                    <a:pt x="99" y="798"/>
                                                  </a:lnTo>
                                                  <a:lnTo>
                                                    <a:pt x="78" y="828"/>
                                                  </a:lnTo>
                                                  <a:lnTo>
                                                    <a:pt x="61" y="856"/>
                                                  </a:lnTo>
                                                  <a:lnTo>
                                                    <a:pt x="46" y="881"/>
                                                  </a:lnTo>
                                                  <a:lnTo>
                                                    <a:pt x="32" y="904"/>
                                                  </a:lnTo>
                                                  <a:lnTo>
                                                    <a:pt x="22" y="923"/>
                                                  </a:lnTo>
                                                  <a:lnTo>
                                                    <a:pt x="14" y="940"/>
                                                  </a:lnTo>
                                                  <a:lnTo>
                                                    <a:pt x="3" y="962"/>
                                                  </a:lnTo>
                                                  <a:lnTo>
                                                    <a:pt x="0" y="970"/>
                                                  </a:lnTo>
                                                  <a:lnTo>
                                                    <a:pt x="6" y="963"/>
                                                  </a:lnTo>
                                                  <a:lnTo>
                                                    <a:pt x="21" y="941"/>
                                                  </a:lnTo>
                                                  <a:lnTo>
                                                    <a:pt x="47" y="907"/>
                                                  </a:lnTo>
                                                  <a:lnTo>
                                                    <a:pt x="83" y="862"/>
                                                  </a:lnTo>
                                                  <a:lnTo>
                                                    <a:pt x="106" y="835"/>
                                                  </a:lnTo>
                                                  <a:lnTo>
                                                    <a:pt x="132" y="807"/>
                                                  </a:lnTo>
                                                  <a:lnTo>
                                                    <a:pt x="161" y="778"/>
                                                  </a:lnTo>
                                                  <a:lnTo>
                                                    <a:pt x="192" y="746"/>
                                                  </a:lnTo>
                                                  <a:lnTo>
                                                    <a:pt x="228" y="713"/>
                                                  </a:lnTo>
                                                  <a:lnTo>
                                                    <a:pt x="267" y="679"/>
                                                  </a:lnTo>
                                                  <a:lnTo>
                                                    <a:pt x="309" y="643"/>
                                                  </a:lnTo>
                                                  <a:lnTo>
                                                    <a:pt x="356" y="607"/>
                                                  </a:lnTo>
                                                  <a:lnTo>
                                                    <a:pt x="405" y="571"/>
                                                  </a:lnTo>
                                                  <a:lnTo>
                                                    <a:pt x="457" y="534"/>
                                                  </a:lnTo>
                                                  <a:lnTo>
                                                    <a:pt x="515" y="497"/>
                                                  </a:lnTo>
                                                  <a:lnTo>
                                                    <a:pt x="575" y="460"/>
                                                  </a:lnTo>
                                                  <a:lnTo>
                                                    <a:pt x="639" y="423"/>
                                                  </a:lnTo>
                                                  <a:lnTo>
                                                    <a:pt x="708" y="388"/>
                                                  </a:lnTo>
                                                  <a:lnTo>
                                                    <a:pt x="781" y="353"/>
                                                  </a:lnTo>
                                                  <a:lnTo>
                                                    <a:pt x="857" y="318"/>
                                                  </a:lnTo>
                                                  <a:lnTo>
                                                    <a:pt x="938" y="285"/>
                                                  </a:lnTo>
                                                  <a:lnTo>
                                                    <a:pt x="1023" y="253"/>
                                                  </a:lnTo>
                                                  <a:lnTo>
                                                    <a:pt x="1112" y="223"/>
                                                  </a:lnTo>
                                                  <a:lnTo>
                                                    <a:pt x="1206" y="195"/>
                                                  </a:lnTo>
                                                  <a:lnTo>
                                                    <a:pt x="1304" y="168"/>
                                                  </a:lnTo>
                                                  <a:lnTo>
                                                    <a:pt x="1407" y="144"/>
                                                  </a:lnTo>
                                                  <a:lnTo>
                                                    <a:pt x="1515" y="123"/>
                                                  </a:lnTo>
                                                  <a:lnTo>
                                                    <a:pt x="1627" y="103"/>
                                                  </a:lnTo>
                                                  <a:lnTo>
                                                    <a:pt x="1736" y="89"/>
                                                  </a:lnTo>
                                                  <a:lnTo>
                                                    <a:pt x="1844" y="78"/>
                                                  </a:lnTo>
                                                  <a:lnTo>
                                                    <a:pt x="1949" y="71"/>
                                                  </a:lnTo>
                                                  <a:lnTo>
                                                    <a:pt x="2052" y="68"/>
                                                  </a:lnTo>
                                                  <a:lnTo>
                                                    <a:pt x="2152" y="69"/>
                                                  </a:lnTo>
                                                  <a:lnTo>
                                                    <a:pt x="2250" y="74"/>
                                                  </a:lnTo>
                                                  <a:lnTo>
                                                    <a:pt x="2345" y="80"/>
                                                  </a:lnTo>
                                                  <a:lnTo>
                                                    <a:pt x="2439" y="90"/>
                                                  </a:lnTo>
                                                  <a:lnTo>
                                                    <a:pt x="2528" y="101"/>
                                                  </a:lnTo>
                                                  <a:lnTo>
                                                    <a:pt x="2615" y="116"/>
                                                  </a:lnTo>
                                                  <a:lnTo>
                                                    <a:pt x="2699" y="132"/>
                                                  </a:lnTo>
                                                  <a:lnTo>
                                                    <a:pt x="2781" y="150"/>
                                                  </a:lnTo>
                                                  <a:lnTo>
                                                    <a:pt x="2859" y="170"/>
                                                  </a:lnTo>
                                                  <a:lnTo>
                                                    <a:pt x="2934" y="190"/>
                                                  </a:lnTo>
                                                  <a:lnTo>
                                                    <a:pt x="3006" y="213"/>
                                                  </a:lnTo>
                                                  <a:lnTo>
                                                    <a:pt x="3074" y="236"/>
                                                  </a:lnTo>
                                                  <a:lnTo>
                                                    <a:pt x="3139" y="259"/>
                                                  </a:lnTo>
                                                  <a:lnTo>
                                                    <a:pt x="3200" y="282"/>
                                                  </a:lnTo>
                                                  <a:lnTo>
                                                    <a:pt x="3258" y="305"/>
                                                  </a:lnTo>
                                                  <a:lnTo>
                                                    <a:pt x="3312" y="329"/>
                                                  </a:lnTo>
                                                  <a:lnTo>
                                                    <a:pt x="3362" y="352"/>
                                                  </a:lnTo>
                                                  <a:lnTo>
                                                    <a:pt x="3409" y="374"/>
                                                  </a:lnTo>
                                                  <a:lnTo>
                                                    <a:pt x="3451" y="396"/>
                                                  </a:lnTo>
                                                  <a:lnTo>
                                                    <a:pt x="3489" y="415"/>
                                                  </a:lnTo>
                                                  <a:lnTo>
                                                    <a:pt x="3552" y="451"/>
                                                  </a:lnTo>
                                                  <a:lnTo>
                                                    <a:pt x="3600" y="479"/>
                                                  </a:lnTo>
                                                  <a:lnTo>
                                                    <a:pt x="3627" y="497"/>
                                                  </a:lnTo>
                                                  <a:lnTo>
                                                    <a:pt x="3638" y="503"/>
                                                  </a:lnTo>
                                                  <a:lnTo>
                                                    <a:pt x="3630" y="492"/>
                                                  </a:lnTo>
                                                  <a:lnTo>
                                                    <a:pt x="3618" y="478"/>
                                                  </a:lnTo>
                                                  <a:lnTo>
                                                    <a:pt x="3602" y="461"/>
                                                  </a:lnTo>
                                                  <a:lnTo>
                                                    <a:pt x="3580" y="444"/>
                                                  </a:lnTo>
                                                  <a:lnTo>
                                                    <a:pt x="3554" y="424"/>
                                                  </a:lnTo>
                                                  <a:lnTo>
                                                    <a:pt x="3524" y="404"/>
                                                  </a:lnTo>
                                                  <a:lnTo>
                                                    <a:pt x="3489" y="381"/>
                                                  </a:lnTo>
                                                  <a:lnTo>
                                                    <a:pt x="3451" y="358"/>
                                                  </a:lnTo>
                                                  <a:lnTo>
                                                    <a:pt x="3408" y="334"/>
                                                  </a:lnTo>
                                                  <a:lnTo>
                                                    <a:pt x="3361" y="310"/>
                                                  </a:lnTo>
                                                  <a:lnTo>
                                                    <a:pt x="3311" y="284"/>
                                                  </a:lnTo>
                                                  <a:lnTo>
                                                    <a:pt x="3257" y="259"/>
                                                  </a:lnTo>
                                                  <a:lnTo>
                                                    <a:pt x="3199" y="234"/>
                                                  </a:lnTo>
                                                  <a:lnTo>
                                                    <a:pt x="3138" y="209"/>
                                                  </a:lnTo>
                                                  <a:lnTo>
                                                    <a:pt x="3073" y="184"/>
                                                  </a:lnTo>
                                                  <a:lnTo>
                                                    <a:pt x="3005" y="161"/>
                                                  </a:lnTo>
                                                  <a:lnTo>
                                                    <a:pt x="2934" y="137"/>
                                                  </a:lnTo>
                                                  <a:lnTo>
                                                    <a:pt x="2861" y="116"/>
                                                  </a:lnTo>
                                                  <a:lnTo>
                                                    <a:pt x="2784" y="95"/>
                                                  </a:lnTo>
                                                  <a:lnTo>
                                                    <a:pt x="2705" y="76"/>
                                                  </a:lnTo>
                                                  <a:lnTo>
                                                    <a:pt x="2623" y="58"/>
                                                  </a:lnTo>
                                                  <a:lnTo>
                                                    <a:pt x="2539" y="42"/>
                                                  </a:lnTo>
                                                  <a:lnTo>
                                                    <a:pt x="2453" y="28"/>
                                                  </a:lnTo>
                                                  <a:lnTo>
                                                    <a:pt x="2364" y="17"/>
                                                  </a:lnTo>
                                                  <a:lnTo>
                                                    <a:pt x="2272" y="9"/>
                                                  </a:lnTo>
                                                  <a:lnTo>
                                                    <a:pt x="2180" y="3"/>
                                                  </a:lnTo>
                                                  <a:lnTo>
                                                    <a:pt x="2084" y="0"/>
                                                  </a:lnTo>
                                                  <a:lnTo>
                                                    <a:pt x="1988" y="0"/>
                                                  </a:lnTo>
                                                  <a:lnTo>
                                                    <a:pt x="1889" y="4"/>
                                                  </a:lnTo>
                                                  <a:lnTo>
                                                    <a:pt x="1790" y="11"/>
                                                  </a:lnTo>
                                                  <a:lnTo>
                                                    <a:pt x="1688" y="21"/>
                                                  </a:lnTo>
                                                  <a:lnTo>
                                                    <a:pt x="1585" y="37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rgbClr val="FAFEF2"/>
                                            </a:soli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217" name="Freeform 216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408342" y="3022813"/>
                                              <a:ext cx="766763" cy="272446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2329" y="29"/>
                                                </a:cxn>
                                                <a:cxn ang="0">
                                                  <a:pos x="2017" y="4"/>
                                                </a:cxn>
                                                <a:cxn ang="0">
                                                  <a:pos x="1731" y="1"/>
                                                </a:cxn>
                                                <a:cxn ang="0">
                                                  <a:pos x="1468" y="17"/>
                                                </a:cxn>
                                                <a:cxn ang="0">
                                                  <a:pos x="1230" y="51"/>
                                                </a:cxn>
                                                <a:cxn ang="0">
                                                  <a:pos x="1014" y="97"/>
                                                </a:cxn>
                                                <a:cxn ang="0">
                                                  <a:pos x="821" y="156"/>
                                                </a:cxn>
                                                <a:cxn ang="0">
                                                  <a:pos x="650" y="220"/>
                                                </a:cxn>
                                                <a:cxn ang="0">
                                                  <a:pos x="501" y="290"/>
                                                </a:cxn>
                                                <a:cxn ang="0">
                                                  <a:pos x="371" y="362"/>
                                                </a:cxn>
                                                <a:cxn ang="0">
                                                  <a:pos x="263" y="433"/>
                                                </a:cxn>
                                                <a:cxn ang="0">
                                                  <a:pos x="174" y="498"/>
                                                </a:cxn>
                                                <a:cxn ang="0">
                                                  <a:pos x="103" y="558"/>
                                                </a:cxn>
                                                <a:cxn ang="0">
                                                  <a:pos x="52" y="606"/>
                                                </a:cxn>
                                                <a:cxn ang="0">
                                                  <a:pos x="8" y="653"/>
                                                </a:cxn>
                                                <a:cxn ang="0">
                                                  <a:pos x="10" y="654"/>
                                                </a:cxn>
                                                <a:cxn ang="0">
                                                  <a:pos x="63" y="613"/>
                                                </a:cxn>
                                                <a:cxn ang="0">
                                                  <a:pos x="124" y="571"/>
                                                </a:cxn>
                                                <a:cxn ang="0">
                                                  <a:pos x="204" y="521"/>
                                                </a:cxn>
                                                <a:cxn ang="0">
                                                  <a:pos x="305" y="463"/>
                                                </a:cxn>
                                                <a:cxn ang="0">
                                                  <a:pos x="424" y="403"/>
                                                </a:cxn>
                                                <a:cxn ang="0">
                                                  <a:pos x="563" y="342"/>
                                                </a:cxn>
                                                <a:cxn ang="0">
                                                  <a:pos x="721" y="283"/>
                                                </a:cxn>
                                                <a:cxn ang="0">
                                                  <a:pos x="900" y="227"/>
                                                </a:cxn>
                                                <a:cxn ang="0">
                                                  <a:pos x="1096" y="180"/>
                                                </a:cxn>
                                                <a:cxn ang="0">
                                                  <a:pos x="1312" y="142"/>
                                                </a:cxn>
                                                <a:cxn ang="0">
                                                  <a:pos x="1546" y="117"/>
                                                </a:cxn>
                                                <a:cxn ang="0">
                                                  <a:pos x="1798" y="106"/>
                                                </a:cxn>
                                                <a:cxn ang="0">
                                                  <a:pos x="2069" y="114"/>
                                                </a:cxn>
                                                <a:cxn ang="0">
                                                  <a:pos x="2359" y="140"/>
                                                </a:cxn>
                                                <a:cxn ang="0">
                                                  <a:pos x="2657" y="189"/>
                                                </a:cxn>
                                                <a:cxn ang="0">
                                                  <a:pos x="2933" y="258"/>
                                                </a:cxn>
                                                <a:cxn ang="0">
                                                  <a:pos x="3189" y="343"/>
                                                </a:cxn>
                                                <a:cxn ang="0">
                                                  <a:pos x="3428" y="442"/>
                                                </a:cxn>
                                                <a:cxn ang="0">
                                                  <a:pos x="3645" y="552"/>
                                                </a:cxn>
                                                <a:cxn ang="0">
                                                  <a:pos x="3844" y="668"/>
                                                </a:cxn>
                                                <a:cxn ang="0">
                                                  <a:pos x="4025" y="790"/>
                                                </a:cxn>
                                                <a:cxn ang="0">
                                                  <a:pos x="4186" y="913"/>
                                                </a:cxn>
                                                <a:cxn ang="0">
                                                  <a:pos x="4330" y="1034"/>
                                                </a:cxn>
                                                <a:cxn ang="0">
                                                  <a:pos x="4454" y="1151"/>
                                                </a:cxn>
                                                <a:cxn ang="0">
                                                  <a:pos x="4560" y="1260"/>
                                                </a:cxn>
                                                <a:cxn ang="0">
                                                  <a:pos x="4648" y="1358"/>
                                                </a:cxn>
                                                <a:cxn ang="0">
                                                  <a:pos x="4719" y="1444"/>
                                                </a:cxn>
                                                <a:cxn ang="0">
                                                  <a:pos x="4771" y="1512"/>
                                                </a:cxn>
                                                <a:cxn ang="0">
                                                  <a:pos x="4816" y="1577"/>
                                                </a:cxn>
                                                <a:cxn ang="0">
                                                  <a:pos x="4823" y="1571"/>
                                                </a:cxn>
                                                <a:cxn ang="0">
                                                  <a:pos x="4802" y="1516"/>
                                                </a:cxn>
                                                <a:cxn ang="0">
                                                  <a:pos x="4763" y="1444"/>
                                                </a:cxn>
                                                <a:cxn ang="0">
                                                  <a:pos x="4705" y="1356"/>
                                                </a:cxn>
                                                <a:cxn ang="0">
                                                  <a:pos x="4628" y="1255"/>
                                                </a:cxn>
                                                <a:cxn ang="0">
                                                  <a:pos x="4532" y="1144"/>
                                                </a:cxn>
                                                <a:cxn ang="0">
                                                  <a:pos x="4418" y="1025"/>
                                                </a:cxn>
                                                <a:cxn ang="0">
                                                  <a:pos x="4287" y="902"/>
                                                </a:cxn>
                                                <a:cxn ang="0">
                                                  <a:pos x="4138" y="777"/>
                                                </a:cxn>
                                                <a:cxn ang="0">
                                                  <a:pos x="3972" y="652"/>
                                                </a:cxn>
                                                <a:cxn ang="0">
                                                  <a:pos x="3789" y="531"/>
                                                </a:cxn>
                                                <a:cxn ang="0">
                                                  <a:pos x="3590" y="417"/>
                                                </a:cxn>
                                                <a:cxn ang="0">
                                                  <a:pos x="3373" y="312"/>
                                                </a:cxn>
                                                <a:cxn ang="0">
                                                  <a:pos x="3142" y="217"/>
                                                </a:cxn>
                                                <a:cxn ang="0">
                                                  <a:pos x="2895" y="138"/>
                                                </a:cxn>
                                                <a:cxn ang="0">
                                                  <a:pos x="2632" y="76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4825" h="1589">
                                                  <a:moveTo>
                                                    <a:pt x="2494" y="52"/>
                                                  </a:moveTo>
                                                  <a:lnTo>
                                                    <a:pt x="2329" y="29"/>
                                                  </a:lnTo>
                                                  <a:lnTo>
                                                    <a:pt x="2170" y="14"/>
                                                  </a:lnTo>
                                                  <a:lnTo>
                                                    <a:pt x="2017" y="4"/>
                                                  </a:lnTo>
                                                  <a:lnTo>
                                                    <a:pt x="1871" y="0"/>
                                                  </a:lnTo>
                                                  <a:lnTo>
                                                    <a:pt x="1731" y="1"/>
                                                  </a:lnTo>
                                                  <a:lnTo>
                                                    <a:pt x="1596" y="7"/>
                                                  </a:lnTo>
                                                  <a:lnTo>
                                                    <a:pt x="1468" y="17"/>
                                                  </a:lnTo>
                                                  <a:lnTo>
                                                    <a:pt x="1346" y="32"/>
                                                  </a:lnTo>
                                                  <a:lnTo>
                                                    <a:pt x="1230" y="51"/>
                                                  </a:lnTo>
                                                  <a:lnTo>
                                                    <a:pt x="1119" y="72"/>
                                                  </a:lnTo>
                                                  <a:lnTo>
                                                    <a:pt x="1014" y="97"/>
                                                  </a:lnTo>
                                                  <a:lnTo>
                                                    <a:pt x="914" y="125"/>
                                                  </a:lnTo>
                                                  <a:lnTo>
                                                    <a:pt x="821" y="156"/>
                                                  </a:lnTo>
                                                  <a:lnTo>
                                                    <a:pt x="733" y="187"/>
                                                  </a:lnTo>
                                                  <a:lnTo>
                                                    <a:pt x="650" y="220"/>
                                                  </a:lnTo>
                                                  <a:lnTo>
                                                    <a:pt x="573" y="255"/>
                                                  </a:lnTo>
                                                  <a:lnTo>
                                                    <a:pt x="501" y="290"/>
                                                  </a:lnTo>
                                                  <a:lnTo>
                                                    <a:pt x="433" y="326"/>
                                                  </a:lnTo>
                                                  <a:lnTo>
                                                    <a:pt x="371" y="362"/>
                                                  </a:lnTo>
                                                  <a:lnTo>
                                                    <a:pt x="315" y="398"/>
                                                  </a:lnTo>
                                                  <a:lnTo>
                                                    <a:pt x="263" y="433"/>
                                                  </a:lnTo>
                                                  <a:lnTo>
                                                    <a:pt x="216" y="467"/>
                                                  </a:lnTo>
                                                  <a:lnTo>
                                                    <a:pt x="174" y="498"/>
                                                  </a:lnTo>
                                                  <a:lnTo>
                                                    <a:pt x="136" y="529"/>
                                                  </a:lnTo>
                                                  <a:lnTo>
                                                    <a:pt x="103" y="558"/>
                                                  </a:lnTo>
                                                  <a:lnTo>
                                                    <a:pt x="76" y="584"/>
                                                  </a:lnTo>
                                                  <a:lnTo>
                                                    <a:pt x="52" y="606"/>
                                                  </a:lnTo>
                                                  <a:lnTo>
                                                    <a:pt x="33" y="626"/>
                                                  </a:lnTo>
                                                  <a:lnTo>
                                                    <a:pt x="8" y="653"/>
                                                  </a:lnTo>
                                                  <a:lnTo>
                                                    <a:pt x="0" y="664"/>
                                                  </a:lnTo>
                                                  <a:lnTo>
                                                    <a:pt x="10" y="654"/>
                                                  </a:lnTo>
                                                  <a:lnTo>
                                                    <a:pt x="40" y="631"/>
                                                  </a:lnTo>
                                                  <a:lnTo>
                                                    <a:pt x="63" y="613"/>
                                                  </a:lnTo>
                                                  <a:lnTo>
                                                    <a:pt x="91" y="594"/>
                                                  </a:lnTo>
                                                  <a:lnTo>
                                                    <a:pt x="124" y="571"/>
                                                  </a:lnTo>
                                                  <a:lnTo>
                                                    <a:pt x="161" y="547"/>
                                                  </a:lnTo>
                                                  <a:lnTo>
                                                    <a:pt x="204" y="521"/>
                                                  </a:lnTo>
                                                  <a:lnTo>
                                                    <a:pt x="251" y="493"/>
                                                  </a:lnTo>
                                                  <a:lnTo>
                                                    <a:pt x="305" y="463"/>
                                                  </a:lnTo>
                                                  <a:lnTo>
                                                    <a:pt x="362" y="434"/>
                                                  </a:lnTo>
                                                  <a:lnTo>
                                                    <a:pt x="424" y="403"/>
                                                  </a:lnTo>
                                                  <a:lnTo>
                                                    <a:pt x="492" y="373"/>
                                                  </a:lnTo>
                                                  <a:lnTo>
                                                    <a:pt x="563" y="342"/>
                                                  </a:lnTo>
                                                  <a:lnTo>
                                                    <a:pt x="640" y="312"/>
                                                  </a:lnTo>
                                                  <a:lnTo>
                                                    <a:pt x="721" y="283"/>
                                                  </a:lnTo>
                                                  <a:lnTo>
                                                    <a:pt x="809" y="254"/>
                                                  </a:lnTo>
                                                  <a:lnTo>
                                                    <a:pt x="900" y="227"/>
                                                  </a:lnTo>
                                                  <a:lnTo>
                                                    <a:pt x="996" y="203"/>
                                                  </a:lnTo>
                                                  <a:lnTo>
                                                    <a:pt x="1096" y="180"/>
                                                  </a:lnTo>
                                                  <a:lnTo>
                                                    <a:pt x="1202" y="160"/>
                                                  </a:lnTo>
                                                  <a:lnTo>
                                                    <a:pt x="1312" y="142"/>
                                                  </a:lnTo>
                                                  <a:lnTo>
                                                    <a:pt x="1427" y="128"/>
                                                  </a:lnTo>
                                                  <a:lnTo>
                                                    <a:pt x="1546" y="117"/>
                                                  </a:lnTo>
                                                  <a:lnTo>
                                                    <a:pt x="1670" y="109"/>
                                                  </a:lnTo>
                                                  <a:lnTo>
                                                    <a:pt x="1798" y="106"/>
                                                  </a:lnTo>
                                                  <a:lnTo>
                                                    <a:pt x="1932" y="107"/>
                                                  </a:lnTo>
                                                  <a:lnTo>
                                                    <a:pt x="2069" y="114"/>
                                                  </a:lnTo>
                                                  <a:lnTo>
                                                    <a:pt x="2212" y="124"/>
                                                  </a:lnTo>
                                                  <a:lnTo>
                                                    <a:pt x="2359" y="140"/>
                                                  </a:lnTo>
                                                  <a:lnTo>
                                                    <a:pt x="2511" y="163"/>
                                                  </a:lnTo>
                                                  <a:lnTo>
                                                    <a:pt x="2657" y="189"/>
                                                  </a:lnTo>
                                                  <a:lnTo>
                                                    <a:pt x="2797" y="222"/>
                                                  </a:lnTo>
                                                  <a:lnTo>
                                                    <a:pt x="2933" y="258"/>
                                                  </a:lnTo>
                                                  <a:lnTo>
                                                    <a:pt x="3063" y="299"/>
                                                  </a:lnTo>
                                                  <a:lnTo>
                                                    <a:pt x="3189" y="343"/>
                                                  </a:lnTo>
                                                  <a:lnTo>
                                                    <a:pt x="3310" y="391"/>
                                                  </a:lnTo>
                                                  <a:lnTo>
                                                    <a:pt x="3428" y="442"/>
                                                  </a:lnTo>
                                                  <a:lnTo>
                                                    <a:pt x="3538" y="495"/>
                                                  </a:lnTo>
                                                  <a:lnTo>
                                                    <a:pt x="3645" y="552"/>
                                                  </a:lnTo>
                                                  <a:lnTo>
                                                    <a:pt x="3748" y="609"/>
                                                  </a:lnTo>
                                                  <a:lnTo>
                                                    <a:pt x="3844" y="668"/>
                                                  </a:lnTo>
                                                  <a:lnTo>
                                                    <a:pt x="3938" y="728"/>
                                                  </a:lnTo>
                                                  <a:lnTo>
                                                    <a:pt x="4025" y="790"/>
                                                  </a:lnTo>
                                                  <a:lnTo>
                                                    <a:pt x="4108" y="851"/>
                                                  </a:lnTo>
                                                  <a:lnTo>
                                                    <a:pt x="4186" y="913"/>
                                                  </a:lnTo>
                                                  <a:lnTo>
                                                    <a:pt x="4260" y="974"/>
                                                  </a:lnTo>
                                                  <a:lnTo>
                                                    <a:pt x="4330" y="1034"/>
                                                  </a:lnTo>
                                                  <a:lnTo>
                                                    <a:pt x="4395" y="1094"/>
                                                  </a:lnTo>
                                                  <a:lnTo>
                                                    <a:pt x="4454" y="1151"/>
                                                  </a:lnTo>
                                                  <a:lnTo>
                                                    <a:pt x="4510" y="1207"/>
                                                  </a:lnTo>
                                                  <a:lnTo>
                                                    <a:pt x="4560" y="1260"/>
                                                  </a:lnTo>
                                                  <a:lnTo>
                                                    <a:pt x="4607" y="1311"/>
                                                  </a:lnTo>
                                                  <a:lnTo>
                                                    <a:pt x="4648" y="1358"/>
                                                  </a:lnTo>
                                                  <a:lnTo>
                                                    <a:pt x="4686" y="1404"/>
                                                  </a:lnTo>
                                                  <a:lnTo>
                                                    <a:pt x="4719" y="1444"/>
                                                  </a:lnTo>
                                                  <a:lnTo>
                                                    <a:pt x="4747" y="1481"/>
                                                  </a:lnTo>
                                                  <a:lnTo>
                                                    <a:pt x="4771" y="1512"/>
                                                  </a:lnTo>
                                                  <a:lnTo>
                                                    <a:pt x="4791" y="1539"/>
                                                  </a:lnTo>
                                                  <a:lnTo>
                                                    <a:pt x="4816" y="1577"/>
                                                  </a:lnTo>
                                                  <a:lnTo>
                                                    <a:pt x="4825" y="1589"/>
                                                  </a:lnTo>
                                                  <a:lnTo>
                                                    <a:pt x="4823" y="1571"/>
                                                  </a:lnTo>
                                                  <a:lnTo>
                                                    <a:pt x="4814" y="1546"/>
                                                  </a:lnTo>
                                                  <a:lnTo>
                                                    <a:pt x="4802" y="1516"/>
                                                  </a:lnTo>
                                                  <a:lnTo>
                                                    <a:pt x="4785" y="1483"/>
                                                  </a:lnTo>
                                                  <a:lnTo>
                                                    <a:pt x="4763" y="1444"/>
                                                  </a:lnTo>
                                                  <a:lnTo>
                                                    <a:pt x="4736" y="1401"/>
                                                  </a:lnTo>
                                                  <a:lnTo>
                                                    <a:pt x="4705" y="1356"/>
                                                  </a:lnTo>
                                                  <a:lnTo>
                                                    <a:pt x="4669" y="1307"/>
                                                  </a:lnTo>
                                                  <a:lnTo>
                                                    <a:pt x="4628" y="1255"/>
                                                  </a:lnTo>
                                                  <a:lnTo>
                                                    <a:pt x="4582" y="1200"/>
                                                  </a:lnTo>
                                                  <a:lnTo>
                                                    <a:pt x="4532" y="1144"/>
                                                  </a:lnTo>
                                                  <a:lnTo>
                                                    <a:pt x="4478" y="1085"/>
                                                  </a:lnTo>
                                                  <a:lnTo>
                                                    <a:pt x="4418" y="1025"/>
                                                  </a:lnTo>
                                                  <a:lnTo>
                                                    <a:pt x="4355" y="964"/>
                                                  </a:lnTo>
                                                  <a:lnTo>
                                                    <a:pt x="4287" y="902"/>
                                                  </a:lnTo>
                                                  <a:lnTo>
                                                    <a:pt x="4215" y="839"/>
                                                  </a:lnTo>
                                                  <a:lnTo>
                                                    <a:pt x="4138" y="777"/>
                                                  </a:lnTo>
                                                  <a:lnTo>
                                                    <a:pt x="4057" y="714"/>
                                                  </a:lnTo>
                                                  <a:lnTo>
                                                    <a:pt x="3972" y="652"/>
                                                  </a:lnTo>
                                                  <a:lnTo>
                                                    <a:pt x="3882" y="592"/>
                                                  </a:lnTo>
                                                  <a:lnTo>
                                                    <a:pt x="3789" y="531"/>
                                                  </a:lnTo>
                                                  <a:lnTo>
                                                    <a:pt x="3691" y="474"/>
                                                  </a:lnTo>
                                                  <a:lnTo>
                                                    <a:pt x="3590" y="417"/>
                                                  </a:lnTo>
                                                  <a:lnTo>
                                                    <a:pt x="3484" y="363"/>
                                                  </a:lnTo>
                                                  <a:lnTo>
                                                    <a:pt x="3373" y="312"/>
                                                  </a:lnTo>
                                                  <a:lnTo>
                                                    <a:pt x="3260" y="262"/>
                                                  </a:lnTo>
                                                  <a:lnTo>
                                                    <a:pt x="3142" y="217"/>
                                                  </a:lnTo>
                                                  <a:lnTo>
                                                    <a:pt x="3020" y="176"/>
                                                  </a:lnTo>
                                                  <a:lnTo>
                                                    <a:pt x="2895" y="138"/>
                                                  </a:lnTo>
                                                  <a:lnTo>
                                                    <a:pt x="2765" y="104"/>
                                                  </a:lnTo>
                                                  <a:lnTo>
                                                    <a:pt x="2632" y="76"/>
                                                  </a:lnTo>
                                                  <a:lnTo>
                                                    <a:pt x="2494" y="52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rgbClr val="F5FBBF"/>
                                            </a:soli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222" name="Freeform 221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633767" y="1530361"/>
                                              <a:ext cx="612775" cy="191911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4" y="1110"/>
                                                </a:cxn>
                                                <a:cxn ang="0">
                                                  <a:pos x="26" y="1062"/>
                                                </a:cxn>
                                                <a:cxn ang="0">
                                                  <a:pos x="54" y="1012"/>
                                                </a:cxn>
                                                <a:cxn ang="0">
                                                  <a:pos x="94" y="949"/>
                                                </a:cxn>
                                                <a:cxn ang="0">
                                                  <a:pos x="146" y="876"/>
                                                </a:cxn>
                                                <a:cxn ang="0">
                                                  <a:pos x="213" y="794"/>
                                                </a:cxn>
                                                <a:cxn ang="0">
                                                  <a:pos x="294" y="707"/>
                                                </a:cxn>
                                                <a:cxn ang="0">
                                                  <a:pos x="392" y="616"/>
                                                </a:cxn>
                                                <a:cxn ang="0">
                                                  <a:pos x="507" y="523"/>
                                                </a:cxn>
                                                <a:cxn ang="0">
                                                  <a:pos x="640" y="431"/>
                                                </a:cxn>
                                                <a:cxn ang="0">
                                                  <a:pos x="792" y="341"/>
                                                </a:cxn>
                                                <a:cxn ang="0">
                                                  <a:pos x="966" y="257"/>
                                                </a:cxn>
                                                <a:cxn ang="0">
                                                  <a:pos x="1161" y="180"/>
                                                </a:cxn>
                                                <a:cxn ang="0">
                                                  <a:pos x="1378" y="113"/>
                                                </a:cxn>
                                                <a:cxn ang="0">
                                                  <a:pos x="1621" y="55"/>
                                                </a:cxn>
                                                <a:cxn ang="0">
                                                  <a:pos x="1860" y="17"/>
                                                </a:cxn>
                                                <a:cxn ang="0">
                                                  <a:pos x="2072" y="1"/>
                                                </a:cxn>
                                                <a:cxn ang="0">
                                                  <a:pos x="2278" y="2"/>
                                                </a:cxn>
                                                <a:cxn ang="0">
                                                  <a:pos x="2475" y="17"/>
                                                </a:cxn>
                                                <a:cxn ang="0">
                                                  <a:pos x="2661" y="47"/>
                                                </a:cxn>
                                                <a:cxn ang="0">
                                                  <a:pos x="2838" y="87"/>
                                                </a:cxn>
                                                <a:cxn ang="0">
                                                  <a:pos x="3004" y="135"/>
                                                </a:cxn>
                                                <a:cxn ang="0">
                                                  <a:pos x="3158" y="192"/>
                                                </a:cxn>
                                                <a:cxn ang="0">
                                                  <a:pos x="3299" y="252"/>
                                                </a:cxn>
                                                <a:cxn ang="0">
                                                  <a:pos x="3426" y="316"/>
                                                </a:cxn>
                                                <a:cxn ang="0">
                                                  <a:pos x="3539" y="379"/>
                                                </a:cxn>
                                                <a:cxn ang="0">
                                                  <a:pos x="3637" y="442"/>
                                                </a:cxn>
                                                <a:cxn ang="0">
                                                  <a:pos x="3718" y="502"/>
                                                </a:cxn>
                                                <a:cxn ang="0">
                                                  <a:pos x="3781" y="556"/>
                                                </a:cxn>
                                                <a:cxn ang="0">
                                                  <a:pos x="3828" y="602"/>
                                                </a:cxn>
                                                <a:cxn ang="0">
                                                  <a:pos x="3855" y="639"/>
                                                </a:cxn>
                                                <a:cxn ang="0">
                                                  <a:pos x="3852" y="645"/>
                                                </a:cxn>
                                                <a:cxn ang="0">
                                                  <a:pos x="3803" y="607"/>
                                                </a:cxn>
                                                <a:cxn ang="0">
                                                  <a:pos x="3748" y="566"/>
                                                </a:cxn>
                                                <a:cxn ang="0">
                                                  <a:pos x="3676" y="518"/>
                                                </a:cxn>
                                                <a:cxn ang="0">
                                                  <a:pos x="3586" y="463"/>
                                                </a:cxn>
                                                <a:cxn ang="0">
                                                  <a:pos x="3482" y="404"/>
                                                </a:cxn>
                                                <a:cxn ang="0">
                                                  <a:pos x="3361" y="345"/>
                                                </a:cxn>
                                                <a:cxn ang="0">
                                                  <a:pos x="3225" y="285"/>
                                                </a:cxn>
                                                <a:cxn ang="0">
                                                  <a:pos x="3075" y="229"/>
                                                </a:cxn>
                                                <a:cxn ang="0">
                                                  <a:pos x="2912" y="179"/>
                                                </a:cxn>
                                                <a:cxn ang="0">
                                                  <a:pos x="2734" y="137"/>
                                                </a:cxn>
                                                <a:cxn ang="0">
                                                  <a:pos x="2544" y="105"/>
                                                </a:cxn>
                                                <a:cxn ang="0">
                                                  <a:pos x="2342" y="88"/>
                                                </a:cxn>
                                                <a:cxn ang="0">
                                                  <a:pos x="2129" y="85"/>
                                                </a:cxn>
                                                <a:cxn ang="0">
                                                  <a:pos x="1904" y="99"/>
                                                </a:cxn>
                                                <a:cxn ang="0">
                                                  <a:pos x="1668" y="134"/>
                                                </a:cxn>
                                                <a:cxn ang="0">
                                                  <a:pos x="1443" y="184"/>
                                                </a:cxn>
                                                <a:cxn ang="0">
                                                  <a:pos x="1236" y="245"/>
                                                </a:cxn>
                                                <a:cxn ang="0">
                                                  <a:pos x="1047" y="315"/>
                                                </a:cxn>
                                                <a:cxn ang="0">
                                                  <a:pos x="875" y="393"/>
                                                </a:cxn>
                                                <a:cxn ang="0">
                                                  <a:pos x="720" y="475"/>
                                                </a:cxn>
                                                <a:cxn ang="0">
                                                  <a:pos x="583" y="560"/>
                                                </a:cxn>
                                                <a:cxn ang="0">
                                                  <a:pos x="460" y="646"/>
                                                </a:cxn>
                                                <a:cxn ang="0">
                                                  <a:pos x="354" y="731"/>
                                                </a:cxn>
                                                <a:cxn ang="0">
                                                  <a:pos x="262" y="814"/>
                                                </a:cxn>
                                                <a:cxn ang="0">
                                                  <a:pos x="185" y="889"/>
                                                </a:cxn>
                                                <a:cxn ang="0">
                                                  <a:pos x="122" y="958"/>
                                                </a:cxn>
                                                <a:cxn ang="0">
                                                  <a:pos x="72" y="1018"/>
                                                </a:cxn>
                                                <a:cxn ang="0">
                                                  <a:pos x="36" y="1065"/>
                                                </a:cxn>
                                                <a:cxn ang="0">
                                                  <a:pos x="5" y="1110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3862" h="1119">
                                                  <a:moveTo>
                                                    <a:pt x="0" y="1119"/>
                                                  </a:moveTo>
                                                  <a:lnTo>
                                                    <a:pt x="4" y="1110"/>
                                                  </a:lnTo>
                                                  <a:lnTo>
                                                    <a:pt x="16" y="1082"/>
                                                  </a:lnTo>
                                                  <a:lnTo>
                                                    <a:pt x="26" y="1062"/>
                                                  </a:lnTo>
                                                  <a:lnTo>
                                                    <a:pt x="39" y="1038"/>
                                                  </a:lnTo>
                                                  <a:lnTo>
                                                    <a:pt x="54" y="1012"/>
                                                  </a:lnTo>
                                                  <a:lnTo>
                                                    <a:pt x="72" y="982"/>
                                                  </a:lnTo>
                                                  <a:lnTo>
                                                    <a:pt x="94" y="949"/>
                                                  </a:lnTo>
                                                  <a:lnTo>
                                                    <a:pt x="119" y="913"/>
                                                  </a:lnTo>
                                                  <a:lnTo>
                                                    <a:pt x="146" y="876"/>
                                                  </a:lnTo>
                                                  <a:lnTo>
                                                    <a:pt x="178" y="836"/>
                                                  </a:lnTo>
                                                  <a:lnTo>
                                                    <a:pt x="213" y="794"/>
                                                  </a:lnTo>
                                                  <a:lnTo>
                                                    <a:pt x="252" y="751"/>
                                                  </a:lnTo>
                                                  <a:lnTo>
                                                    <a:pt x="294" y="707"/>
                                                  </a:lnTo>
                                                  <a:lnTo>
                                                    <a:pt x="341" y="662"/>
                                                  </a:lnTo>
                                                  <a:lnTo>
                                                    <a:pt x="392" y="616"/>
                                                  </a:lnTo>
                                                  <a:lnTo>
                                                    <a:pt x="447" y="569"/>
                                                  </a:lnTo>
                                                  <a:lnTo>
                                                    <a:pt x="507" y="523"/>
                                                  </a:lnTo>
                                                  <a:lnTo>
                                                    <a:pt x="571" y="477"/>
                                                  </a:lnTo>
                                                  <a:lnTo>
                                                    <a:pt x="640" y="431"/>
                                                  </a:lnTo>
                                                  <a:lnTo>
                                                    <a:pt x="714" y="386"/>
                                                  </a:lnTo>
                                                  <a:lnTo>
                                                    <a:pt x="792" y="341"/>
                                                  </a:lnTo>
                                                  <a:lnTo>
                                                    <a:pt x="876" y="299"/>
                                                  </a:lnTo>
                                                  <a:lnTo>
                                                    <a:pt x="966" y="257"/>
                                                  </a:lnTo>
                                                  <a:lnTo>
                                                    <a:pt x="1060" y="217"/>
                                                  </a:lnTo>
                                                  <a:lnTo>
                                                    <a:pt x="1161" y="180"/>
                                                  </a:lnTo>
                                                  <a:lnTo>
                                                    <a:pt x="1266" y="144"/>
                                                  </a:lnTo>
                                                  <a:lnTo>
                                                    <a:pt x="1378" y="113"/>
                                                  </a:lnTo>
                                                  <a:lnTo>
                                                    <a:pt x="1496" y="82"/>
                                                  </a:lnTo>
                                                  <a:lnTo>
                                                    <a:pt x="1621" y="55"/>
                                                  </a:lnTo>
                                                  <a:lnTo>
                                                    <a:pt x="1751" y="33"/>
                                                  </a:lnTo>
                                                  <a:lnTo>
                                                    <a:pt x="1860" y="17"/>
                                                  </a:lnTo>
                                                  <a:lnTo>
                                                    <a:pt x="1967" y="7"/>
                                                  </a:lnTo>
                                                  <a:lnTo>
                                                    <a:pt x="2072" y="1"/>
                                                  </a:lnTo>
                                                  <a:lnTo>
                                                    <a:pt x="2176" y="0"/>
                                                  </a:lnTo>
                                                  <a:lnTo>
                                                    <a:pt x="2278" y="2"/>
                                                  </a:lnTo>
                                                  <a:lnTo>
                                                    <a:pt x="2377" y="8"/>
                                                  </a:lnTo>
                                                  <a:lnTo>
                                                    <a:pt x="2475" y="17"/>
                                                  </a:lnTo>
                                                  <a:lnTo>
                                                    <a:pt x="2569" y="30"/>
                                                  </a:lnTo>
                                                  <a:lnTo>
                                                    <a:pt x="2661" y="47"/>
                                                  </a:lnTo>
                                                  <a:lnTo>
                                                    <a:pt x="2752" y="65"/>
                                                  </a:lnTo>
                                                  <a:lnTo>
                                                    <a:pt x="2838" y="87"/>
                                                  </a:lnTo>
                                                  <a:lnTo>
                                                    <a:pt x="2923" y="111"/>
                                                  </a:lnTo>
                                                  <a:lnTo>
                                                    <a:pt x="3004" y="135"/>
                                                  </a:lnTo>
                                                  <a:lnTo>
                                                    <a:pt x="3082" y="163"/>
                                                  </a:lnTo>
                                                  <a:lnTo>
                                                    <a:pt x="3158" y="192"/>
                                                  </a:lnTo>
                                                  <a:lnTo>
                                                    <a:pt x="3230" y="221"/>
                                                  </a:lnTo>
                                                  <a:lnTo>
                                                    <a:pt x="3299" y="252"/>
                                                  </a:lnTo>
                                                  <a:lnTo>
                                                    <a:pt x="3365" y="284"/>
                                                  </a:lnTo>
                                                  <a:lnTo>
                                                    <a:pt x="3426" y="316"/>
                                                  </a:lnTo>
                                                  <a:lnTo>
                                                    <a:pt x="3485" y="348"/>
                                                  </a:lnTo>
                                                  <a:lnTo>
                                                    <a:pt x="3539" y="379"/>
                                                  </a:lnTo>
                                                  <a:lnTo>
                                                    <a:pt x="3589" y="411"/>
                                                  </a:lnTo>
                                                  <a:lnTo>
                                                    <a:pt x="3637" y="442"/>
                                                  </a:lnTo>
                                                  <a:lnTo>
                                                    <a:pt x="3679" y="473"/>
                                                  </a:lnTo>
                                                  <a:lnTo>
                                                    <a:pt x="3718" y="502"/>
                                                  </a:lnTo>
                                                  <a:lnTo>
                                                    <a:pt x="3752" y="529"/>
                                                  </a:lnTo>
                                                  <a:lnTo>
                                                    <a:pt x="3781" y="556"/>
                                                  </a:lnTo>
                                                  <a:lnTo>
                                                    <a:pt x="3807" y="581"/>
                                                  </a:lnTo>
                                                  <a:lnTo>
                                                    <a:pt x="3828" y="602"/>
                                                  </a:lnTo>
                                                  <a:lnTo>
                                                    <a:pt x="3844" y="623"/>
                                                  </a:lnTo>
                                                  <a:lnTo>
                                                    <a:pt x="3855" y="639"/>
                                                  </a:lnTo>
                                                  <a:lnTo>
                                                    <a:pt x="3862" y="653"/>
                                                  </a:lnTo>
                                                  <a:lnTo>
                                                    <a:pt x="3852" y="645"/>
                                                  </a:lnTo>
                                                  <a:lnTo>
                                                    <a:pt x="3824" y="623"/>
                                                  </a:lnTo>
                                                  <a:lnTo>
                                                    <a:pt x="3803" y="607"/>
                                                  </a:lnTo>
                                                  <a:lnTo>
                                                    <a:pt x="3777" y="588"/>
                                                  </a:lnTo>
                                                  <a:lnTo>
                                                    <a:pt x="3748" y="566"/>
                                                  </a:lnTo>
                                                  <a:lnTo>
                                                    <a:pt x="3714" y="544"/>
                                                  </a:lnTo>
                                                  <a:lnTo>
                                                    <a:pt x="3676" y="518"/>
                                                  </a:lnTo>
                                                  <a:lnTo>
                                                    <a:pt x="3634" y="491"/>
                                                  </a:lnTo>
                                                  <a:lnTo>
                                                    <a:pt x="3586" y="463"/>
                                                  </a:lnTo>
                                                  <a:lnTo>
                                                    <a:pt x="3536" y="434"/>
                                                  </a:lnTo>
                                                  <a:lnTo>
                                                    <a:pt x="3482" y="404"/>
                                                  </a:lnTo>
                                                  <a:lnTo>
                                                    <a:pt x="3423" y="374"/>
                                                  </a:lnTo>
                                                  <a:lnTo>
                                                    <a:pt x="3361" y="345"/>
                                                  </a:lnTo>
                                                  <a:lnTo>
                                                    <a:pt x="3295" y="314"/>
                                                  </a:lnTo>
                                                  <a:lnTo>
                                                    <a:pt x="3225" y="285"/>
                                                  </a:lnTo>
                                                  <a:lnTo>
                                                    <a:pt x="3152" y="256"/>
                                                  </a:lnTo>
                                                  <a:lnTo>
                                                    <a:pt x="3075" y="229"/>
                                                  </a:lnTo>
                                                  <a:lnTo>
                                                    <a:pt x="2995" y="203"/>
                                                  </a:lnTo>
                                                  <a:lnTo>
                                                    <a:pt x="2912" y="179"/>
                                                  </a:lnTo>
                                                  <a:lnTo>
                                                    <a:pt x="2825" y="157"/>
                                                  </a:lnTo>
                                                  <a:lnTo>
                                                    <a:pt x="2734" y="137"/>
                                                  </a:lnTo>
                                                  <a:lnTo>
                                                    <a:pt x="2641" y="120"/>
                                                  </a:lnTo>
                                                  <a:lnTo>
                                                    <a:pt x="2544" y="105"/>
                                                  </a:lnTo>
                                                  <a:lnTo>
                                                    <a:pt x="2445" y="95"/>
                                                  </a:lnTo>
                                                  <a:lnTo>
                                                    <a:pt x="2342" y="88"/>
                                                  </a:lnTo>
                                                  <a:lnTo>
                                                    <a:pt x="2236" y="84"/>
                                                  </a:lnTo>
                                                  <a:lnTo>
                                                    <a:pt x="2129" y="85"/>
                                                  </a:lnTo>
                                                  <a:lnTo>
                                                    <a:pt x="2018" y="90"/>
                                                  </a:lnTo>
                                                  <a:lnTo>
                                                    <a:pt x="1904" y="99"/>
                                                  </a:lnTo>
                                                  <a:lnTo>
                                                    <a:pt x="1788" y="115"/>
                                                  </a:lnTo>
                                                  <a:lnTo>
                                                    <a:pt x="1668" y="134"/>
                                                  </a:lnTo>
                                                  <a:lnTo>
                                                    <a:pt x="1553" y="158"/>
                                                  </a:lnTo>
                                                  <a:lnTo>
                                                    <a:pt x="1443" y="184"/>
                                                  </a:lnTo>
                                                  <a:lnTo>
                                                    <a:pt x="1337" y="213"/>
                                                  </a:lnTo>
                                                  <a:lnTo>
                                                    <a:pt x="1236" y="245"/>
                                                  </a:lnTo>
                                                  <a:lnTo>
                                                    <a:pt x="1139" y="279"/>
                                                  </a:lnTo>
                                                  <a:lnTo>
                                                    <a:pt x="1047" y="315"/>
                                                  </a:lnTo>
                                                  <a:lnTo>
                                                    <a:pt x="958" y="353"/>
                                                  </a:lnTo>
                                                  <a:lnTo>
                                                    <a:pt x="875" y="393"/>
                                                  </a:lnTo>
                                                  <a:lnTo>
                                                    <a:pt x="796" y="433"/>
                                                  </a:lnTo>
                                                  <a:lnTo>
                                                    <a:pt x="720" y="475"/>
                                                  </a:lnTo>
                                                  <a:lnTo>
                                                    <a:pt x="649" y="517"/>
                                                  </a:lnTo>
                                                  <a:lnTo>
                                                    <a:pt x="583" y="560"/>
                                                  </a:lnTo>
                                                  <a:lnTo>
                                                    <a:pt x="519" y="603"/>
                                                  </a:lnTo>
                                                  <a:lnTo>
                                                    <a:pt x="460" y="646"/>
                                                  </a:lnTo>
                                                  <a:lnTo>
                                                    <a:pt x="405" y="689"/>
                                                  </a:lnTo>
                                                  <a:lnTo>
                                                    <a:pt x="354" y="731"/>
                                                  </a:lnTo>
                                                  <a:lnTo>
                                                    <a:pt x="306" y="773"/>
                                                  </a:lnTo>
                                                  <a:lnTo>
                                                    <a:pt x="262" y="814"/>
                                                  </a:lnTo>
                                                  <a:lnTo>
                                                    <a:pt x="221" y="853"/>
                                                  </a:lnTo>
                                                  <a:lnTo>
                                                    <a:pt x="185" y="889"/>
                                                  </a:lnTo>
                                                  <a:lnTo>
                                                    <a:pt x="151" y="925"/>
                                                  </a:lnTo>
                                                  <a:lnTo>
                                                    <a:pt x="122" y="958"/>
                                                  </a:lnTo>
                                                  <a:lnTo>
                                                    <a:pt x="96" y="990"/>
                                                  </a:lnTo>
                                                  <a:lnTo>
                                                    <a:pt x="72" y="1018"/>
                                                  </a:lnTo>
                                                  <a:lnTo>
                                                    <a:pt x="53" y="1043"/>
                                                  </a:lnTo>
                                                  <a:lnTo>
                                                    <a:pt x="36" y="1065"/>
                                                  </a:lnTo>
                                                  <a:lnTo>
                                                    <a:pt x="22" y="1084"/>
                                                  </a:lnTo>
                                                  <a:lnTo>
                                                    <a:pt x="5" y="1110"/>
                                                  </a:lnTo>
                                                  <a:lnTo>
                                                    <a:pt x="0" y="1119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225" name="Freeform 224"/>
                                            <a:cNvSpPr>
                                              <a:spLocks/>
                                            </a:cNvSpPr>
                                          </a:nvSpPr>
                                          <a:spPr bwMode="auto">
                                            <a:xfrm>
                                              <a:off x="3908402" y="1928802"/>
                                              <a:ext cx="577850" cy="166209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>
                                                <a:cxn ang="0">
                                                  <a:pos x="1463" y="58"/>
                                                </a:cxn>
                                                <a:cxn ang="0">
                                                  <a:pos x="1237" y="110"/>
                                                </a:cxn>
                                                <a:cxn ang="0">
                                                  <a:pos x="1036" y="171"/>
                                                </a:cxn>
                                                <a:cxn ang="0">
                                                  <a:pos x="857" y="239"/>
                                                </a:cxn>
                                                <a:cxn ang="0">
                                                  <a:pos x="697" y="313"/>
                                                </a:cxn>
                                                <a:cxn ang="0">
                                                  <a:pos x="559" y="390"/>
                                                </a:cxn>
                                                <a:cxn ang="0">
                                                  <a:pos x="440" y="469"/>
                                                </a:cxn>
                                                <a:cxn ang="0">
                                                  <a:pos x="337" y="547"/>
                                                </a:cxn>
                                                <a:cxn ang="0">
                                                  <a:pos x="251" y="625"/>
                                                </a:cxn>
                                                <a:cxn ang="0">
                                                  <a:pos x="180" y="698"/>
                                                </a:cxn>
                                                <a:cxn ang="0">
                                                  <a:pos x="124" y="766"/>
                                                </a:cxn>
                                                <a:cxn ang="0">
                                                  <a:pos x="78" y="828"/>
                                                </a:cxn>
                                                <a:cxn ang="0">
                                                  <a:pos x="46" y="881"/>
                                                </a:cxn>
                                                <a:cxn ang="0">
                                                  <a:pos x="22" y="923"/>
                                                </a:cxn>
                                                <a:cxn ang="0">
                                                  <a:pos x="3" y="962"/>
                                                </a:cxn>
                                                <a:cxn ang="0">
                                                  <a:pos x="6" y="963"/>
                                                </a:cxn>
                                                <a:cxn ang="0">
                                                  <a:pos x="47" y="907"/>
                                                </a:cxn>
                                                <a:cxn ang="0">
                                                  <a:pos x="106" y="835"/>
                                                </a:cxn>
                                                <a:cxn ang="0">
                                                  <a:pos x="161" y="778"/>
                                                </a:cxn>
                                                <a:cxn ang="0">
                                                  <a:pos x="228" y="713"/>
                                                </a:cxn>
                                                <a:cxn ang="0">
                                                  <a:pos x="309" y="643"/>
                                                </a:cxn>
                                                <a:cxn ang="0">
                                                  <a:pos x="405" y="571"/>
                                                </a:cxn>
                                                <a:cxn ang="0">
                                                  <a:pos x="515" y="497"/>
                                                </a:cxn>
                                                <a:cxn ang="0">
                                                  <a:pos x="639" y="423"/>
                                                </a:cxn>
                                                <a:cxn ang="0">
                                                  <a:pos x="781" y="353"/>
                                                </a:cxn>
                                                <a:cxn ang="0">
                                                  <a:pos x="938" y="285"/>
                                                </a:cxn>
                                                <a:cxn ang="0">
                                                  <a:pos x="1112" y="223"/>
                                                </a:cxn>
                                                <a:cxn ang="0">
                                                  <a:pos x="1304" y="168"/>
                                                </a:cxn>
                                                <a:cxn ang="0">
                                                  <a:pos x="1515" y="123"/>
                                                </a:cxn>
                                                <a:cxn ang="0">
                                                  <a:pos x="1736" y="89"/>
                                                </a:cxn>
                                                <a:cxn ang="0">
                                                  <a:pos x="1949" y="71"/>
                                                </a:cxn>
                                                <a:cxn ang="0">
                                                  <a:pos x="2152" y="69"/>
                                                </a:cxn>
                                                <a:cxn ang="0">
                                                  <a:pos x="2345" y="80"/>
                                                </a:cxn>
                                                <a:cxn ang="0">
                                                  <a:pos x="2528" y="101"/>
                                                </a:cxn>
                                                <a:cxn ang="0">
                                                  <a:pos x="2699" y="132"/>
                                                </a:cxn>
                                                <a:cxn ang="0">
                                                  <a:pos x="2859" y="170"/>
                                                </a:cxn>
                                                <a:cxn ang="0">
                                                  <a:pos x="3006" y="213"/>
                                                </a:cxn>
                                                <a:cxn ang="0">
                                                  <a:pos x="3139" y="259"/>
                                                </a:cxn>
                                                <a:cxn ang="0">
                                                  <a:pos x="3258" y="305"/>
                                                </a:cxn>
                                                <a:cxn ang="0">
                                                  <a:pos x="3362" y="352"/>
                                                </a:cxn>
                                                <a:cxn ang="0">
                                                  <a:pos x="3451" y="396"/>
                                                </a:cxn>
                                                <a:cxn ang="0">
                                                  <a:pos x="3552" y="451"/>
                                                </a:cxn>
                                                <a:cxn ang="0">
                                                  <a:pos x="3627" y="497"/>
                                                </a:cxn>
                                                <a:cxn ang="0">
                                                  <a:pos x="3630" y="492"/>
                                                </a:cxn>
                                                <a:cxn ang="0">
                                                  <a:pos x="3602" y="461"/>
                                                </a:cxn>
                                                <a:cxn ang="0">
                                                  <a:pos x="3554" y="424"/>
                                                </a:cxn>
                                                <a:cxn ang="0">
                                                  <a:pos x="3489" y="381"/>
                                                </a:cxn>
                                                <a:cxn ang="0">
                                                  <a:pos x="3408" y="334"/>
                                                </a:cxn>
                                                <a:cxn ang="0">
                                                  <a:pos x="3311" y="284"/>
                                                </a:cxn>
                                                <a:cxn ang="0">
                                                  <a:pos x="3199" y="234"/>
                                                </a:cxn>
                                                <a:cxn ang="0">
                                                  <a:pos x="3073" y="184"/>
                                                </a:cxn>
                                                <a:cxn ang="0">
                                                  <a:pos x="2934" y="137"/>
                                                </a:cxn>
                                                <a:cxn ang="0">
                                                  <a:pos x="2784" y="95"/>
                                                </a:cxn>
                                                <a:cxn ang="0">
                                                  <a:pos x="2623" y="58"/>
                                                </a:cxn>
                                                <a:cxn ang="0">
                                                  <a:pos x="2453" y="28"/>
                                                </a:cxn>
                                                <a:cxn ang="0">
                                                  <a:pos x="2272" y="9"/>
                                                </a:cxn>
                                                <a:cxn ang="0">
                                                  <a:pos x="2084" y="0"/>
                                                </a:cxn>
                                                <a:cxn ang="0">
                                                  <a:pos x="1889" y="4"/>
                                                </a:cxn>
                                                <a:cxn ang="0">
                                                  <a:pos x="1688" y="21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3638" h="970">
                                                  <a:moveTo>
                                                    <a:pt x="1585" y="37"/>
                                                  </a:moveTo>
                                                  <a:lnTo>
                                                    <a:pt x="1463" y="58"/>
                                                  </a:lnTo>
                                                  <a:lnTo>
                                                    <a:pt x="1347" y="83"/>
                                                  </a:lnTo>
                                                  <a:lnTo>
                                                    <a:pt x="1237" y="110"/>
                                                  </a:lnTo>
                                                  <a:lnTo>
                                                    <a:pt x="1134" y="140"/>
                                                  </a:lnTo>
                                                  <a:lnTo>
                                                    <a:pt x="1036" y="171"/>
                                                  </a:lnTo>
                                                  <a:lnTo>
                                                    <a:pt x="944" y="205"/>
                                                  </a:lnTo>
                                                  <a:lnTo>
                                                    <a:pt x="857" y="239"/>
                                                  </a:lnTo>
                                                  <a:lnTo>
                                                    <a:pt x="774" y="276"/>
                                                  </a:lnTo>
                                                  <a:lnTo>
                                                    <a:pt x="697" y="313"/>
                                                  </a:lnTo>
                                                  <a:lnTo>
                                                    <a:pt x="627" y="351"/>
                                                  </a:lnTo>
                                                  <a:lnTo>
                                                    <a:pt x="559" y="390"/>
                                                  </a:lnTo>
                                                  <a:lnTo>
                                                    <a:pt x="497" y="429"/>
                                                  </a:lnTo>
                                                  <a:lnTo>
                                                    <a:pt x="440" y="469"/>
                                                  </a:lnTo>
                                                  <a:lnTo>
                                                    <a:pt x="386" y="508"/>
                                                  </a:lnTo>
                                                  <a:lnTo>
                                                    <a:pt x="337" y="547"/>
                                                  </a:lnTo>
                                                  <a:lnTo>
                                                    <a:pt x="292" y="586"/>
                                                  </a:lnTo>
                                                  <a:lnTo>
                                                    <a:pt x="251" y="625"/>
                                                  </a:lnTo>
                                                  <a:lnTo>
                                                    <a:pt x="214" y="662"/>
                                                  </a:lnTo>
                                                  <a:lnTo>
                                                    <a:pt x="180" y="698"/>
                                                  </a:lnTo>
                                                  <a:lnTo>
                                                    <a:pt x="150" y="733"/>
                                                  </a:lnTo>
                                                  <a:lnTo>
                                                    <a:pt x="124" y="766"/>
                                                  </a:lnTo>
                                                  <a:lnTo>
                                                    <a:pt x="99" y="798"/>
                                                  </a:lnTo>
                                                  <a:lnTo>
                                                    <a:pt x="78" y="828"/>
                                                  </a:lnTo>
                                                  <a:lnTo>
                                                    <a:pt x="61" y="856"/>
                                                  </a:lnTo>
                                                  <a:lnTo>
                                                    <a:pt x="46" y="881"/>
                                                  </a:lnTo>
                                                  <a:lnTo>
                                                    <a:pt x="32" y="904"/>
                                                  </a:lnTo>
                                                  <a:lnTo>
                                                    <a:pt x="22" y="923"/>
                                                  </a:lnTo>
                                                  <a:lnTo>
                                                    <a:pt x="14" y="940"/>
                                                  </a:lnTo>
                                                  <a:lnTo>
                                                    <a:pt x="3" y="962"/>
                                                  </a:lnTo>
                                                  <a:lnTo>
                                                    <a:pt x="0" y="970"/>
                                                  </a:lnTo>
                                                  <a:lnTo>
                                                    <a:pt x="6" y="963"/>
                                                  </a:lnTo>
                                                  <a:lnTo>
                                                    <a:pt x="21" y="941"/>
                                                  </a:lnTo>
                                                  <a:lnTo>
                                                    <a:pt x="47" y="907"/>
                                                  </a:lnTo>
                                                  <a:lnTo>
                                                    <a:pt x="83" y="862"/>
                                                  </a:lnTo>
                                                  <a:lnTo>
                                                    <a:pt x="106" y="835"/>
                                                  </a:lnTo>
                                                  <a:lnTo>
                                                    <a:pt x="132" y="807"/>
                                                  </a:lnTo>
                                                  <a:lnTo>
                                                    <a:pt x="161" y="778"/>
                                                  </a:lnTo>
                                                  <a:lnTo>
                                                    <a:pt x="192" y="746"/>
                                                  </a:lnTo>
                                                  <a:lnTo>
                                                    <a:pt x="228" y="713"/>
                                                  </a:lnTo>
                                                  <a:lnTo>
                                                    <a:pt x="267" y="679"/>
                                                  </a:lnTo>
                                                  <a:lnTo>
                                                    <a:pt x="309" y="643"/>
                                                  </a:lnTo>
                                                  <a:lnTo>
                                                    <a:pt x="356" y="607"/>
                                                  </a:lnTo>
                                                  <a:lnTo>
                                                    <a:pt x="405" y="571"/>
                                                  </a:lnTo>
                                                  <a:lnTo>
                                                    <a:pt x="457" y="534"/>
                                                  </a:lnTo>
                                                  <a:lnTo>
                                                    <a:pt x="515" y="497"/>
                                                  </a:lnTo>
                                                  <a:lnTo>
                                                    <a:pt x="575" y="460"/>
                                                  </a:lnTo>
                                                  <a:lnTo>
                                                    <a:pt x="639" y="423"/>
                                                  </a:lnTo>
                                                  <a:lnTo>
                                                    <a:pt x="708" y="388"/>
                                                  </a:lnTo>
                                                  <a:lnTo>
                                                    <a:pt x="781" y="353"/>
                                                  </a:lnTo>
                                                  <a:lnTo>
                                                    <a:pt x="857" y="318"/>
                                                  </a:lnTo>
                                                  <a:lnTo>
                                                    <a:pt x="938" y="285"/>
                                                  </a:lnTo>
                                                  <a:lnTo>
                                                    <a:pt x="1023" y="253"/>
                                                  </a:lnTo>
                                                  <a:lnTo>
                                                    <a:pt x="1112" y="223"/>
                                                  </a:lnTo>
                                                  <a:lnTo>
                                                    <a:pt x="1206" y="195"/>
                                                  </a:lnTo>
                                                  <a:lnTo>
                                                    <a:pt x="1304" y="168"/>
                                                  </a:lnTo>
                                                  <a:lnTo>
                                                    <a:pt x="1407" y="144"/>
                                                  </a:lnTo>
                                                  <a:lnTo>
                                                    <a:pt x="1515" y="123"/>
                                                  </a:lnTo>
                                                  <a:lnTo>
                                                    <a:pt x="1627" y="103"/>
                                                  </a:lnTo>
                                                  <a:lnTo>
                                                    <a:pt x="1736" y="89"/>
                                                  </a:lnTo>
                                                  <a:lnTo>
                                                    <a:pt x="1844" y="78"/>
                                                  </a:lnTo>
                                                  <a:lnTo>
                                                    <a:pt x="1949" y="71"/>
                                                  </a:lnTo>
                                                  <a:lnTo>
                                                    <a:pt x="2052" y="68"/>
                                                  </a:lnTo>
                                                  <a:lnTo>
                                                    <a:pt x="2152" y="69"/>
                                                  </a:lnTo>
                                                  <a:lnTo>
                                                    <a:pt x="2250" y="74"/>
                                                  </a:lnTo>
                                                  <a:lnTo>
                                                    <a:pt x="2345" y="80"/>
                                                  </a:lnTo>
                                                  <a:lnTo>
                                                    <a:pt x="2439" y="90"/>
                                                  </a:lnTo>
                                                  <a:lnTo>
                                                    <a:pt x="2528" y="101"/>
                                                  </a:lnTo>
                                                  <a:lnTo>
                                                    <a:pt x="2615" y="116"/>
                                                  </a:lnTo>
                                                  <a:lnTo>
                                                    <a:pt x="2699" y="132"/>
                                                  </a:lnTo>
                                                  <a:lnTo>
                                                    <a:pt x="2781" y="150"/>
                                                  </a:lnTo>
                                                  <a:lnTo>
                                                    <a:pt x="2859" y="170"/>
                                                  </a:lnTo>
                                                  <a:lnTo>
                                                    <a:pt x="2934" y="190"/>
                                                  </a:lnTo>
                                                  <a:lnTo>
                                                    <a:pt x="3006" y="213"/>
                                                  </a:lnTo>
                                                  <a:lnTo>
                                                    <a:pt x="3074" y="236"/>
                                                  </a:lnTo>
                                                  <a:lnTo>
                                                    <a:pt x="3139" y="259"/>
                                                  </a:lnTo>
                                                  <a:lnTo>
                                                    <a:pt x="3200" y="282"/>
                                                  </a:lnTo>
                                                  <a:lnTo>
                                                    <a:pt x="3258" y="305"/>
                                                  </a:lnTo>
                                                  <a:lnTo>
                                                    <a:pt x="3312" y="329"/>
                                                  </a:lnTo>
                                                  <a:lnTo>
                                                    <a:pt x="3362" y="352"/>
                                                  </a:lnTo>
                                                  <a:lnTo>
                                                    <a:pt x="3409" y="374"/>
                                                  </a:lnTo>
                                                  <a:lnTo>
                                                    <a:pt x="3451" y="396"/>
                                                  </a:lnTo>
                                                  <a:lnTo>
                                                    <a:pt x="3489" y="415"/>
                                                  </a:lnTo>
                                                  <a:lnTo>
                                                    <a:pt x="3552" y="451"/>
                                                  </a:lnTo>
                                                  <a:lnTo>
                                                    <a:pt x="3600" y="479"/>
                                                  </a:lnTo>
                                                  <a:lnTo>
                                                    <a:pt x="3627" y="497"/>
                                                  </a:lnTo>
                                                  <a:lnTo>
                                                    <a:pt x="3638" y="503"/>
                                                  </a:lnTo>
                                                  <a:lnTo>
                                                    <a:pt x="3630" y="492"/>
                                                  </a:lnTo>
                                                  <a:lnTo>
                                                    <a:pt x="3618" y="478"/>
                                                  </a:lnTo>
                                                  <a:lnTo>
                                                    <a:pt x="3602" y="461"/>
                                                  </a:lnTo>
                                                  <a:lnTo>
                                                    <a:pt x="3580" y="444"/>
                                                  </a:lnTo>
                                                  <a:lnTo>
                                                    <a:pt x="3554" y="424"/>
                                                  </a:lnTo>
                                                  <a:lnTo>
                                                    <a:pt x="3524" y="404"/>
                                                  </a:lnTo>
                                                  <a:lnTo>
                                                    <a:pt x="3489" y="381"/>
                                                  </a:lnTo>
                                                  <a:lnTo>
                                                    <a:pt x="3451" y="358"/>
                                                  </a:lnTo>
                                                  <a:lnTo>
                                                    <a:pt x="3408" y="334"/>
                                                  </a:lnTo>
                                                  <a:lnTo>
                                                    <a:pt x="3361" y="310"/>
                                                  </a:lnTo>
                                                  <a:lnTo>
                                                    <a:pt x="3311" y="284"/>
                                                  </a:lnTo>
                                                  <a:lnTo>
                                                    <a:pt x="3257" y="259"/>
                                                  </a:lnTo>
                                                  <a:lnTo>
                                                    <a:pt x="3199" y="234"/>
                                                  </a:lnTo>
                                                  <a:lnTo>
                                                    <a:pt x="3138" y="209"/>
                                                  </a:lnTo>
                                                  <a:lnTo>
                                                    <a:pt x="3073" y="184"/>
                                                  </a:lnTo>
                                                  <a:lnTo>
                                                    <a:pt x="3005" y="161"/>
                                                  </a:lnTo>
                                                  <a:lnTo>
                                                    <a:pt x="2934" y="137"/>
                                                  </a:lnTo>
                                                  <a:lnTo>
                                                    <a:pt x="2861" y="116"/>
                                                  </a:lnTo>
                                                  <a:lnTo>
                                                    <a:pt x="2784" y="95"/>
                                                  </a:lnTo>
                                                  <a:lnTo>
                                                    <a:pt x="2705" y="76"/>
                                                  </a:lnTo>
                                                  <a:lnTo>
                                                    <a:pt x="2623" y="58"/>
                                                  </a:lnTo>
                                                  <a:lnTo>
                                                    <a:pt x="2539" y="42"/>
                                                  </a:lnTo>
                                                  <a:lnTo>
                                                    <a:pt x="2453" y="28"/>
                                                  </a:lnTo>
                                                  <a:lnTo>
                                                    <a:pt x="2364" y="17"/>
                                                  </a:lnTo>
                                                  <a:lnTo>
                                                    <a:pt x="2272" y="9"/>
                                                  </a:lnTo>
                                                  <a:lnTo>
                                                    <a:pt x="2180" y="3"/>
                                                  </a:lnTo>
                                                  <a:lnTo>
                                                    <a:pt x="2084" y="0"/>
                                                  </a:lnTo>
                                                  <a:lnTo>
                                                    <a:pt x="1988" y="0"/>
                                                  </a:lnTo>
                                                  <a:lnTo>
                                                    <a:pt x="1889" y="4"/>
                                                  </a:lnTo>
                                                  <a:lnTo>
                                                    <a:pt x="1790" y="11"/>
                                                  </a:lnTo>
                                                  <a:lnTo>
                                                    <a:pt x="1688" y="21"/>
                                                  </a:lnTo>
                                                  <a:lnTo>
                                                    <a:pt x="1585" y="37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rgbClr val="FAFEF2"/>
                                            </a:solidFill>
                                            <a:ln w="9525">
                                              <a:noFill/>
                                              <a:round/>
                                              <a:headEnd/>
                                              <a:tailEnd/>
                                            </a:ln>
                                          </a:spPr>
                                          <a:txSp>
                                            <a:txBody>
                                              <a:bodyPr vert="horz" wrap="square" lIns="91440" tIns="45720" rIns="91440" bIns="45720" numCol="1" anchor="t" anchorCtr="0" compatLnSpc="1">
                                                <a:prstTxWarp prst="textNoShape">
                                                  <a:avLst/>
                                                </a:prstTxWarp>
                                              </a:bodyPr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tx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endParaRPr lang="en-US"/>
                                              </a:p>
                                            </a:txBody>
                                            <a:useSpRect/>
                                          </a:txSp>
                                        </a:sp>
                                        <a:sp>
                                          <a:nvSpPr>
                                            <a:cNvPr id="231" name="자유형 6"/>
                                            <a:cNvSpPr/>
                                          </a:nvSpPr>
                                          <a:spPr>
                                            <a:xfrm rot="5400000">
                                              <a:off x="1924053" y="3219427"/>
                                              <a:ext cx="3867134" cy="857256"/>
                                            </a:xfrm>
                                            <a:custGeom>
                                              <a:avLst/>
                                              <a:gdLst>
                                                <a:gd name="connsiteX0" fmla="*/ 0 w 6153150"/>
                                                <a:gd name="connsiteY0" fmla="*/ 133268 h 2247818"/>
                                                <a:gd name="connsiteX1" fmla="*/ 66675 w 6153150"/>
                                                <a:gd name="connsiteY1" fmla="*/ 95168 h 2247818"/>
                                                <a:gd name="connsiteX2" fmla="*/ 95250 w 6153150"/>
                                                <a:gd name="connsiteY2" fmla="*/ 104693 h 2247818"/>
                                                <a:gd name="connsiteX3" fmla="*/ 123825 w 6153150"/>
                                                <a:gd name="connsiteY3" fmla="*/ 95168 h 2247818"/>
                                                <a:gd name="connsiteX4" fmla="*/ 152400 w 6153150"/>
                                                <a:gd name="connsiteY4" fmla="*/ 76118 h 2247818"/>
                                                <a:gd name="connsiteX5" fmla="*/ 161925 w 6153150"/>
                                                <a:gd name="connsiteY5" fmla="*/ 104693 h 2247818"/>
                                                <a:gd name="connsiteX6" fmla="*/ 190500 w 6153150"/>
                                                <a:gd name="connsiteY6" fmla="*/ 114218 h 2247818"/>
                                                <a:gd name="connsiteX7" fmla="*/ 219075 w 6153150"/>
                                                <a:gd name="connsiteY7" fmla="*/ 104693 h 2247818"/>
                                                <a:gd name="connsiteX8" fmla="*/ 266700 w 6153150"/>
                                                <a:gd name="connsiteY8" fmla="*/ 142793 h 2247818"/>
                                                <a:gd name="connsiteX9" fmla="*/ 314325 w 6153150"/>
                                                <a:gd name="connsiteY9" fmla="*/ 95168 h 2247818"/>
                                                <a:gd name="connsiteX10" fmla="*/ 342900 w 6153150"/>
                                                <a:gd name="connsiteY10" fmla="*/ 104693 h 2247818"/>
                                                <a:gd name="connsiteX11" fmla="*/ 361950 w 6153150"/>
                                                <a:gd name="connsiteY11" fmla="*/ 76118 h 2247818"/>
                                                <a:gd name="connsiteX12" fmla="*/ 390525 w 6153150"/>
                                                <a:gd name="connsiteY12" fmla="*/ 66593 h 2247818"/>
                                                <a:gd name="connsiteX13" fmla="*/ 419100 w 6153150"/>
                                                <a:gd name="connsiteY13" fmla="*/ 47543 h 2247818"/>
                                                <a:gd name="connsiteX14" fmla="*/ 485775 w 6153150"/>
                                                <a:gd name="connsiteY14" fmla="*/ 57068 h 2247818"/>
                                                <a:gd name="connsiteX15" fmla="*/ 542925 w 6153150"/>
                                                <a:gd name="connsiteY15" fmla="*/ 76118 h 2247818"/>
                                                <a:gd name="connsiteX16" fmla="*/ 561975 w 6153150"/>
                                                <a:gd name="connsiteY16" fmla="*/ 104693 h 2247818"/>
                                                <a:gd name="connsiteX17" fmla="*/ 590550 w 6153150"/>
                                                <a:gd name="connsiteY17" fmla="*/ 114218 h 2247818"/>
                                                <a:gd name="connsiteX18" fmla="*/ 676275 w 6153150"/>
                                                <a:gd name="connsiteY18" fmla="*/ 123743 h 2247818"/>
                                                <a:gd name="connsiteX19" fmla="*/ 704850 w 6153150"/>
                                                <a:gd name="connsiteY19" fmla="*/ 133268 h 2247818"/>
                                                <a:gd name="connsiteX20" fmla="*/ 752475 w 6153150"/>
                                                <a:gd name="connsiteY20" fmla="*/ 76118 h 2247818"/>
                                                <a:gd name="connsiteX21" fmla="*/ 781050 w 6153150"/>
                                                <a:gd name="connsiteY21" fmla="*/ 57068 h 2247818"/>
                                                <a:gd name="connsiteX22" fmla="*/ 866775 w 6153150"/>
                                                <a:gd name="connsiteY22" fmla="*/ 38018 h 2247818"/>
                                                <a:gd name="connsiteX23" fmla="*/ 923925 w 6153150"/>
                                                <a:gd name="connsiteY23" fmla="*/ 18968 h 2247818"/>
                                                <a:gd name="connsiteX24" fmla="*/ 952500 w 6153150"/>
                                                <a:gd name="connsiteY24" fmla="*/ 38018 h 2247818"/>
                                                <a:gd name="connsiteX25" fmla="*/ 1009650 w 6153150"/>
                                                <a:gd name="connsiteY25" fmla="*/ 18968 h 2247818"/>
                                                <a:gd name="connsiteX26" fmla="*/ 1028700 w 6153150"/>
                                                <a:gd name="connsiteY26" fmla="*/ 47543 h 2247818"/>
                                                <a:gd name="connsiteX27" fmla="*/ 1171575 w 6153150"/>
                                                <a:gd name="connsiteY27" fmla="*/ 76118 h 2247818"/>
                                                <a:gd name="connsiteX28" fmla="*/ 1228725 w 6153150"/>
                                                <a:gd name="connsiteY28" fmla="*/ 66593 h 2247818"/>
                                                <a:gd name="connsiteX29" fmla="*/ 1247775 w 6153150"/>
                                                <a:gd name="connsiteY29" fmla="*/ 38018 h 2247818"/>
                                                <a:gd name="connsiteX30" fmla="*/ 1285875 w 6153150"/>
                                                <a:gd name="connsiteY30" fmla="*/ 57068 h 2247818"/>
                                                <a:gd name="connsiteX31" fmla="*/ 1381125 w 6153150"/>
                                                <a:gd name="connsiteY31" fmla="*/ 66593 h 2247818"/>
                                                <a:gd name="connsiteX32" fmla="*/ 1438275 w 6153150"/>
                                                <a:gd name="connsiteY32" fmla="*/ 95168 h 2247818"/>
                                                <a:gd name="connsiteX33" fmla="*/ 1495425 w 6153150"/>
                                                <a:gd name="connsiteY33" fmla="*/ 123743 h 2247818"/>
                                                <a:gd name="connsiteX34" fmla="*/ 1628775 w 6153150"/>
                                                <a:gd name="connsiteY34" fmla="*/ 123743 h 2247818"/>
                                                <a:gd name="connsiteX35" fmla="*/ 1647825 w 6153150"/>
                                                <a:gd name="connsiteY35" fmla="*/ 152318 h 2247818"/>
                                                <a:gd name="connsiteX36" fmla="*/ 1685925 w 6153150"/>
                                                <a:gd name="connsiteY36" fmla="*/ 161843 h 2247818"/>
                                                <a:gd name="connsiteX37" fmla="*/ 1800225 w 6153150"/>
                                                <a:gd name="connsiteY37" fmla="*/ 152318 h 2247818"/>
                                                <a:gd name="connsiteX38" fmla="*/ 1905000 w 6153150"/>
                                                <a:gd name="connsiteY38" fmla="*/ 104693 h 2247818"/>
                                                <a:gd name="connsiteX39" fmla="*/ 1933575 w 6153150"/>
                                                <a:gd name="connsiteY39" fmla="*/ 85643 h 2247818"/>
                                                <a:gd name="connsiteX40" fmla="*/ 1962150 w 6153150"/>
                                                <a:gd name="connsiteY40" fmla="*/ 95168 h 2247818"/>
                                                <a:gd name="connsiteX41" fmla="*/ 1990725 w 6153150"/>
                                                <a:gd name="connsiteY41" fmla="*/ 85643 h 2247818"/>
                                                <a:gd name="connsiteX42" fmla="*/ 2019300 w 6153150"/>
                                                <a:gd name="connsiteY42" fmla="*/ 95168 h 2247818"/>
                                                <a:gd name="connsiteX43" fmla="*/ 2047875 w 6153150"/>
                                                <a:gd name="connsiteY43" fmla="*/ 114218 h 2247818"/>
                                                <a:gd name="connsiteX44" fmla="*/ 2114550 w 6153150"/>
                                                <a:gd name="connsiteY44" fmla="*/ 104693 h 2247818"/>
                                                <a:gd name="connsiteX45" fmla="*/ 2162175 w 6153150"/>
                                                <a:gd name="connsiteY45" fmla="*/ 114218 h 2247818"/>
                                                <a:gd name="connsiteX46" fmla="*/ 2247900 w 6153150"/>
                                                <a:gd name="connsiteY46" fmla="*/ 114218 h 2247818"/>
                                                <a:gd name="connsiteX47" fmla="*/ 2352675 w 6153150"/>
                                                <a:gd name="connsiteY47" fmla="*/ 142793 h 2247818"/>
                                                <a:gd name="connsiteX48" fmla="*/ 2447925 w 6153150"/>
                                                <a:gd name="connsiteY48" fmla="*/ 161843 h 2247818"/>
                                                <a:gd name="connsiteX49" fmla="*/ 2581275 w 6153150"/>
                                                <a:gd name="connsiteY49" fmla="*/ 161843 h 2247818"/>
                                                <a:gd name="connsiteX50" fmla="*/ 2600325 w 6153150"/>
                                                <a:gd name="connsiteY50" fmla="*/ 190418 h 2247818"/>
                                                <a:gd name="connsiteX51" fmla="*/ 2638425 w 6153150"/>
                                                <a:gd name="connsiteY51" fmla="*/ 171368 h 2247818"/>
                                                <a:gd name="connsiteX52" fmla="*/ 2657475 w 6153150"/>
                                                <a:gd name="connsiteY52" fmla="*/ 142793 h 2247818"/>
                                                <a:gd name="connsiteX53" fmla="*/ 2714625 w 6153150"/>
                                                <a:gd name="connsiteY53" fmla="*/ 190418 h 2247818"/>
                                                <a:gd name="connsiteX54" fmla="*/ 2771775 w 6153150"/>
                                                <a:gd name="connsiteY54" fmla="*/ 161843 h 2247818"/>
                                                <a:gd name="connsiteX55" fmla="*/ 2790825 w 6153150"/>
                                                <a:gd name="connsiteY55" fmla="*/ 190418 h 2247818"/>
                                                <a:gd name="connsiteX56" fmla="*/ 2800350 w 6153150"/>
                                                <a:gd name="connsiteY56" fmla="*/ 161843 h 2247818"/>
                                                <a:gd name="connsiteX57" fmla="*/ 2828925 w 6153150"/>
                                                <a:gd name="connsiteY57" fmla="*/ 171368 h 2247818"/>
                                                <a:gd name="connsiteX58" fmla="*/ 2857500 w 6153150"/>
                                                <a:gd name="connsiteY58" fmla="*/ 104693 h 2247818"/>
                                                <a:gd name="connsiteX59" fmla="*/ 2895600 w 6153150"/>
                                                <a:gd name="connsiteY59" fmla="*/ 123743 h 2247818"/>
                                                <a:gd name="connsiteX60" fmla="*/ 2924175 w 6153150"/>
                                                <a:gd name="connsiteY60" fmla="*/ 142793 h 2247818"/>
                                                <a:gd name="connsiteX61" fmla="*/ 2952750 w 6153150"/>
                                                <a:gd name="connsiteY61" fmla="*/ 152318 h 2247818"/>
                                                <a:gd name="connsiteX62" fmla="*/ 2962275 w 6153150"/>
                                                <a:gd name="connsiteY62" fmla="*/ 123743 h 2247818"/>
                                                <a:gd name="connsiteX63" fmla="*/ 2990850 w 6153150"/>
                                                <a:gd name="connsiteY63" fmla="*/ 142793 h 2247818"/>
                                                <a:gd name="connsiteX64" fmla="*/ 3028950 w 6153150"/>
                                                <a:gd name="connsiteY64" fmla="*/ 161843 h 2247818"/>
                                                <a:gd name="connsiteX65" fmla="*/ 3095625 w 6153150"/>
                                                <a:gd name="connsiteY65" fmla="*/ 199943 h 2247818"/>
                                                <a:gd name="connsiteX66" fmla="*/ 3133725 w 6153150"/>
                                                <a:gd name="connsiteY66" fmla="*/ 190418 h 2247818"/>
                                                <a:gd name="connsiteX67" fmla="*/ 3162300 w 6153150"/>
                                                <a:gd name="connsiteY67" fmla="*/ 218993 h 2247818"/>
                                                <a:gd name="connsiteX68" fmla="*/ 3181350 w 6153150"/>
                                                <a:gd name="connsiteY68" fmla="*/ 190418 h 2247818"/>
                                                <a:gd name="connsiteX69" fmla="*/ 3219450 w 6153150"/>
                                                <a:gd name="connsiteY69" fmla="*/ 180893 h 2247818"/>
                                                <a:gd name="connsiteX70" fmla="*/ 3286125 w 6153150"/>
                                                <a:gd name="connsiteY70" fmla="*/ 152318 h 2247818"/>
                                                <a:gd name="connsiteX71" fmla="*/ 3324225 w 6153150"/>
                                                <a:gd name="connsiteY71" fmla="*/ 161843 h 2247818"/>
                                                <a:gd name="connsiteX72" fmla="*/ 3390900 w 6153150"/>
                                                <a:gd name="connsiteY72" fmla="*/ 161843 h 2247818"/>
                                                <a:gd name="connsiteX73" fmla="*/ 3419475 w 6153150"/>
                                                <a:gd name="connsiteY73" fmla="*/ 171368 h 2247818"/>
                                                <a:gd name="connsiteX74" fmla="*/ 3486150 w 6153150"/>
                                                <a:gd name="connsiteY74" fmla="*/ 199943 h 2247818"/>
                                                <a:gd name="connsiteX75" fmla="*/ 3514725 w 6153150"/>
                                                <a:gd name="connsiteY75" fmla="*/ 180893 h 2247818"/>
                                                <a:gd name="connsiteX76" fmla="*/ 3552825 w 6153150"/>
                                                <a:gd name="connsiteY76" fmla="*/ 133268 h 2247818"/>
                                                <a:gd name="connsiteX77" fmla="*/ 3571875 w 6153150"/>
                                                <a:gd name="connsiteY77" fmla="*/ 104693 h 2247818"/>
                                                <a:gd name="connsiteX78" fmla="*/ 3609975 w 6153150"/>
                                                <a:gd name="connsiteY78" fmla="*/ 142793 h 2247818"/>
                                                <a:gd name="connsiteX79" fmla="*/ 3648075 w 6153150"/>
                                                <a:gd name="connsiteY79" fmla="*/ 161843 h 2247818"/>
                                                <a:gd name="connsiteX80" fmla="*/ 3676650 w 6153150"/>
                                                <a:gd name="connsiteY80" fmla="*/ 152318 h 2247818"/>
                                                <a:gd name="connsiteX81" fmla="*/ 3771900 w 6153150"/>
                                                <a:gd name="connsiteY81" fmla="*/ 171368 h 2247818"/>
                                                <a:gd name="connsiteX82" fmla="*/ 3829050 w 6153150"/>
                                                <a:gd name="connsiteY82" fmla="*/ 152318 h 2247818"/>
                                                <a:gd name="connsiteX83" fmla="*/ 3924300 w 6153150"/>
                                                <a:gd name="connsiteY83" fmla="*/ 199943 h 2247818"/>
                                                <a:gd name="connsiteX84" fmla="*/ 3962400 w 6153150"/>
                                                <a:gd name="connsiteY84" fmla="*/ 180893 h 2247818"/>
                                                <a:gd name="connsiteX85" fmla="*/ 4019550 w 6153150"/>
                                                <a:gd name="connsiteY85" fmla="*/ 142793 h 2247818"/>
                                                <a:gd name="connsiteX86" fmla="*/ 4152900 w 6153150"/>
                                                <a:gd name="connsiteY86" fmla="*/ 161843 h 2247818"/>
                                                <a:gd name="connsiteX87" fmla="*/ 4238625 w 6153150"/>
                                                <a:gd name="connsiteY87" fmla="*/ 152318 h 2247818"/>
                                                <a:gd name="connsiteX88" fmla="*/ 4286250 w 6153150"/>
                                                <a:gd name="connsiteY88" fmla="*/ 161843 h 2247818"/>
                                                <a:gd name="connsiteX89" fmla="*/ 4371975 w 6153150"/>
                                                <a:gd name="connsiteY89" fmla="*/ 161843 h 2247818"/>
                                                <a:gd name="connsiteX90" fmla="*/ 4410075 w 6153150"/>
                                                <a:gd name="connsiteY90" fmla="*/ 190418 h 2247818"/>
                                                <a:gd name="connsiteX91" fmla="*/ 4438650 w 6153150"/>
                                                <a:gd name="connsiteY91" fmla="*/ 180893 h 2247818"/>
                                                <a:gd name="connsiteX92" fmla="*/ 4467225 w 6153150"/>
                                                <a:gd name="connsiteY92" fmla="*/ 190418 h 2247818"/>
                                                <a:gd name="connsiteX93" fmla="*/ 4533900 w 6153150"/>
                                                <a:gd name="connsiteY93" fmla="*/ 152318 h 2247818"/>
                                                <a:gd name="connsiteX94" fmla="*/ 4562475 w 6153150"/>
                                                <a:gd name="connsiteY94" fmla="*/ 142793 h 2247818"/>
                                                <a:gd name="connsiteX95" fmla="*/ 4667250 w 6153150"/>
                                                <a:gd name="connsiteY95" fmla="*/ 133268 h 2247818"/>
                                                <a:gd name="connsiteX96" fmla="*/ 4705350 w 6153150"/>
                                                <a:gd name="connsiteY96" fmla="*/ 142793 h 2247818"/>
                                                <a:gd name="connsiteX97" fmla="*/ 4733925 w 6153150"/>
                                                <a:gd name="connsiteY97" fmla="*/ 152318 h 2247818"/>
                                                <a:gd name="connsiteX98" fmla="*/ 4819650 w 6153150"/>
                                                <a:gd name="connsiteY98" fmla="*/ 171368 h 2247818"/>
                                                <a:gd name="connsiteX99" fmla="*/ 4848225 w 6153150"/>
                                                <a:gd name="connsiteY99" fmla="*/ 152318 h 2247818"/>
                                                <a:gd name="connsiteX100" fmla="*/ 4905375 w 6153150"/>
                                                <a:gd name="connsiteY100" fmla="*/ 190418 h 2247818"/>
                                                <a:gd name="connsiteX101" fmla="*/ 4933950 w 6153150"/>
                                                <a:gd name="connsiteY101" fmla="*/ 171368 h 2247818"/>
                                                <a:gd name="connsiteX102" fmla="*/ 4953000 w 6153150"/>
                                                <a:gd name="connsiteY102" fmla="*/ 199943 h 2247818"/>
                                                <a:gd name="connsiteX103" fmla="*/ 5010150 w 6153150"/>
                                                <a:gd name="connsiteY103" fmla="*/ 228518 h 2247818"/>
                                                <a:gd name="connsiteX104" fmla="*/ 5038725 w 6153150"/>
                                                <a:gd name="connsiteY104" fmla="*/ 199943 h 2247818"/>
                                                <a:gd name="connsiteX105" fmla="*/ 5172075 w 6153150"/>
                                                <a:gd name="connsiteY105" fmla="*/ 190418 h 2247818"/>
                                                <a:gd name="connsiteX106" fmla="*/ 5238750 w 6153150"/>
                                                <a:gd name="connsiteY106" fmla="*/ 238043 h 2247818"/>
                                                <a:gd name="connsiteX107" fmla="*/ 5295900 w 6153150"/>
                                                <a:gd name="connsiteY107" fmla="*/ 266618 h 2247818"/>
                                                <a:gd name="connsiteX108" fmla="*/ 5381625 w 6153150"/>
                                                <a:gd name="connsiteY108" fmla="*/ 228518 h 2247818"/>
                                                <a:gd name="connsiteX109" fmla="*/ 5419725 w 6153150"/>
                                                <a:gd name="connsiteY109" fmla="*/ 247568 h 2247818"/>
                                                <a:gd name="connsiteX110" fmla="*/ 5438775 w 6153150"/>
                                                <a:gd name="connsiteY110" fmla="*/ 218993 h 2247818"/>
                                                <a:gd name="connsiteX111" fmla="*/ 5467350 w 6153150"/>
                                                <a:gd name="connsiteY111" fmla="*/ 209468 h 2247818"/>
                                                <a:gd name="connsiteX112" fmla="*/ 5495925 w 6153150"/>
                                                <a:gd name="connsiteY112" fmla="*/ 190418 h 2247818"/>
                                                <a:gd name="connsiteX113" fmla="*/ 5553075 w 6153150"/>
                                                <a:gd name="connsiteY113" fmla="*/ 152318 h 2247818"/>
                                                <a:gd name="connsiteX114" fmla="*/ 5648325 w 6153150"/>
                                                <a:gd name="connsiteY114" fmla="*/ 161843 h 2247818"/>
                                                <a:gd name="connsiteX115" fmla="*/ 5705475 w 6153150"/>
                                                <a:gd name="connsiteY115" fmla="*/ 161843 h 2247818"/>
                                                <a:gd name="connsiteX116" fmla="*/ 5743575 w 6153150"/>
                                                <a:gd name="connsiteY116" fmla="*/ 152318 h 2247818"/>
                                                <a:gd name="connsiteX117" fmla="*/ 5772150 w 6153150"/>
                                                <a:gd name="connsiteY117" fmla="*/ 142793 h 2247818"/>
                                                <a:gd name="connsiteX118" fmla="*/ 5829300 w 6153150"/>
                                                <a:gd name="connsiteY118" fmla="*/ 152318 h 2247818"/>
                                                <a:gd name="connsiteX119" fmla="*/ 5876925 w 6153150"/>
                                                <a:gd name="connsiteY119" fmla="*/ 142793 h 2247818"/>
                                                <a:gd name="connsiteX120" fmla="*/ 5915025 w 6153150"/>
                                                <a:gd name="connsiteY120" fmla="*/ 123743 h 2247818"/>
                                                <a:gd name="connsiteX121" fmla="*/ 5943600 w 6153150"/>
                                                <a:gd name="connsiteY121" fmla="*/ 114218 h 2247818"/>
                                                <a:gd name="connsiteX122" fmla="*/ 5972175 w 6153150"/>
                                                <a:gd name="connsiteY122" fmla="*/ 123743 h 2247818"/>
                                                <a:gd name="connsiteX123" fmla="*/ 6048375 w 6153150"/>
                                                <a:gd name="connsiteY123" fmla="*/ 171368 h 2247818"/>
                                                <a:gd name="connsiteX124" fmla="*/ 6105525 w 6153150"/>
                                                <a:gd name="connsiteY124" fmla="*/ 190418 h 2247818"/>
                                                <a:gd name="connsiteX125" fmla="*/ 6153150 w 6153150"/>
                                                <a:gd name="connsiteY125" fmla="*/ 171368 h 2247818"/>
                                                <a:gd name="connsiteX126" fmla="*/ 6153150 w 6153150"/>
                                                <a:gd name="connsiteY126" fmla="*/ 2247818 h 2247818"/>
                                                <a:gd name="connsiteX127" fmla="*/ 0 w 6153150"/>
                                                <a:gd name="connsiteY127" fmla="*/ 2238293 h 2247818"/>
                                                <a:gd name="connsiteX128" fmla="*/ 0 w 6153150"/>
                                                <a:gd name="connsiteY128" fmla="*/ 133268 h 2247818"/>
                                              </a:gdLst>
                                              <a:ahLst/>
                                              <a:cxnLst>
                                                <a:cxn ang="0">
                                                  <a:pos x="connsiteX0" y="connsiteY0"/>
                                                </a:cxn>
                                                <a:cxn ang="0">
                                                  <a:pos x="connsiteX1" y="connsiteY1"/>
                                                </a:cxn>
                                                <a:cxn ang="0">
                                                  <a:pos x="connsiteX2" y="connsiteY2"/>
                                                </a:cxn>
                                                <a:cxn ang="0">
                                                  <a:pos x="connsiteX3" y="connsiteY3"/>
                                                </a:cxn>
                                                <a:cxn ang="0">
                                                  <a:pos x="connsiteX4" y="connsiteY4"/>
                                                </a:cxn>
                                                <a:cxn ang="0">
                                                  <a:pos x="connsiteX5" y="connsiteY5"/>
                                                </a:cxn>
                                                <a:cxn ang="0">
                                                  <a:pos x="connsiteX6" y="connsiteY6"/>
                                                </a:cxn>
                                                <a:cxn ang="0">
                                                  <a:pos x="connsiteX7" y="connsiteY7"/>
                                                </a:cxn>
                                                <a:cxn ang="0">
                                                  <a:pos x="connsiteX8" y="connsiteY8"/>
                                                </a:cxn>
                                                <a:cxn ang="0">
                                                  <a:pos x="connsiteX9" y="connsiteY9"/>
                                                </a:cxn>
                                                <a:cxn ang="0">
                                                  <a:pos x="connsiteX10" y="connsiteY10"/>
                                                </a:cxn>
                                                <a:cxn ang="0">
                                                  <a:pos x="connsiteX11" y="connsiteY11"/>
                                                </a:cxn>
                                                <a:cxn ang="0">
                                                  <a:pos x="connsiteX12" y="connsiteY12"/>
                                                </a:cxn>
                                                <a:cxn ang="0">
                                                  <a:pos x="connsiteX13" y="connsiteY13"/>
                                                </a:cxn>
                                                <a:cxn ang="0">
                                                  <a:pos x="connsiteX14" y="connsiteY14"/>
                                                </a:cxn>
                                                <a:cxn ang="0">
                                                  <a:pos x="connsiteX15" y="connsiteY15"/>
                                                </a:cxn>
                                                <a:cxn ang="0">
                                                  <a:pos x="connsiteX16" y="connsiteY16"/>
                                                </a:cxn>
                                                <a:cxn ang="0">
                                                  <a:pos x="connsiteX17" y="connsiteY17"/>
                                                </a:cxn>
                                                <a:cxn ang="0">
                                                  <a:pos x="connsiteX18" y="connsiteY18"/>
                                                </a:cxn>
                                                <a:cxn ang="0">
                                                  <a:pos x="connsiteX19" y="connsiteY19"/>
                                                </a:cxn>
                                                <a:cxn ang="0">
                                                  <a:pos x="connsiteX20" y="connsiteY20"/>
                                                </a:cxn>
                                                <a:cxn ang="0">
                                                  <a:pos x="connsiteX21" y="connsiteY21"/>
                                                </a:cxn>
                                                <a:cxn ang="0">
                                                  <a:pos x="connsiteX22" y="connsiteY22"/>
                                                </a:cxn>
                                                <a:cxn ang="0">
                                                  <a:pos x="connsiteX23" y="connsiteY23"/>
                                                </a:cxn>
                                                <a:cxn ang="0">
                                                  <a:pos x="connsiteX24" y="connsiteY24"/>
                                                </a:cxn>
                                                <a:cxn ang="0">
                                                  <a:pos x="connsiteX25" y="connsiteY25"/>
                                                </a:cxn>
                                                <a:cxn ang="0">
                                                  <a:pos x="connsiteX26" y="connsiteY26"/>
                                                </a:cxn>
                                                <a:cxn ang="0">
                                                  <a:pos x="connsiteX27" y="connsiteY27"/>
                                                </a:cxn>
                                                <a:cxn ang="0">
                                                  <a:pos x="connsiteX28" y="connsiteY28"/>
                                                </a:cxn>
                                                <a:cxn ang="0">
                                                  <a:pos x="connsiteX29" y="connsiteY29"/>
                                                </a:cxn>
                                                <a:cxn ang="0">
                                                  <a:pos x="connsiteX30" y="connsiteY30"/>
                                                </a:cxn>
                                                <a:cxn ang="0">
                                                  <a:pos x="connsiteX31" y="connsiteY31"/>
                                                </a:cxn>
                                                <a:cxn ang="0">
                                                  <a:pos x="connsiteX32" y="connsiteY32"/>
                                                </a:cxn>
                                                <a:cxn ang="0">
                                                  <a:pos x="connsiteX33" y="connsiteY33"/>
                                                </a:cxn>
                                                <a:cxn ang="0">
                                                  <a:pos x="connsiteX34" y="connsiteY34"/>
                                                </a:cxn>
                                                <a:cxn ang="0">
                                                  <a:pos x="connsiteX35" y="connsiteY35"/>
                                                </a:cxn>
                                                <a:cxn ang="0">
                                                  <a:pos x="connsiteX36" y="connsiteY36"/>
                                                </a:cxn>
                                                <a:cxn ang="0">
                                                  <a:pos x="connsiteX37" y="connsiteY37"/>
                                                </a:cxn>
                                                <a:cxn ang="0">
                                                  <a:pos x="connsiteX38" y="connsiteY38"/>
                                                </a:cxn>
                                                <a:cxn ang="0">
                                                  <a:pos x="connsiteX39" y="connsiteY39"/>
                                                </a:cxn>
                                                <a:cxn ang="0">
                                                  <a:pos x="connsiteX40" y="connsiteY40"/>
                                                </a:cxn>
                                                <a:cxn ang="0">
                                                  <a:pos x="connsiteX41" y="connsiteY41"/>
                                                </a:cxn>
                                                <a:cxn ang="0">
                                                  <a:pos x="connsiteX42" y="connsiteY42"/>
                                                </a:cxn>
                                                <a:cxn ang="0">
                                                  <a:pos x="connsiteX43" y="connsiteY43"/>
                                                </a:cxn>
                                                <a:cxn ang="0">
                                                  <a:pos x="connsiteX44" y="connsiteY44"/>
                                                </a:cxn>
                                                <a:cxn ang="0">
                                                  <a:pos x="connsiteX45" y="connsiteY45"/>
                                                </a:cxn>
                                                <a:cxn ang="0">
                                                  <a:pos x="connsiteX46" y="connsiteY46"/>
                                                </a:cxn>
                                                <a:cxn ang="0">
                                                  <a:pos x="connsiteX47" y="connsiteY47"/>
                                                </a:cxn>
                                                <a:cxn ang="0">
                                                  <a:pos x="connsiteX48" y="connsiteY48"/>
                                                </a:cxn>
                                                <a:cxn ang="0">
                                                  <a:pos x="connsiteX49" y="connsiteY49"/>
                                                </a:cxn>
                                                <a:cxn ang="0">
                                                  <a:pos x="connsiteX50" y="connsiteY50"/>
                                                </a:cxn>
                                                <a:cxn ang="0">
                                                  <a:pos x="connsiteX51" y="connsiteY51"/>
                                                </a:cxn>
                                                <a:cxn ang="0">
                                                  <a:pos x="connsiteX52" y="connsiteY52"/>
                                                </a:cxn>
                                                <a:cxn ang="0">
                                                  <a:pos x="connsiteX53" y="connsiteY53"/>
                                                </a:cxn>
                                                <a:cxn ang="0">
                                                  <a:pos x="connsiteX54" y="connsiteY54"/>
                                                </a:cxn>
                                                <a:cxn ang="0">
                                                  <a:pos x="connsiteX55" y="connsiteY55"/>
                                                </a:cxn>
                                                <a:cxn ang="0">
                                                  <a:pos x="connsiteX56" y="connsiteY56"/>
                                                </a:cxn>
                                                <a:cxn ang="0">
                                                  <a:pos x="connsiteX57" y="connsiteY57"/>
                                                </a:cxn>
                                                <a:cxn ang="0">
                                                  <a:pos x="connsiteX58" y="connsiteY58"/>
                                                </a:cxn>
                                                <a:cxn ang="0">
                                                  <a:pos x="connsiteX59" y="connsiteY59"/>
                                                </a:cxn>
                                                <a:cxn ang="0">
                                                  <a:pos x="connsiteX60" y="connsiteY60"/>
                                                </a:cxn>
                                                <a:cxn ang="0">
                                                  <a:pos x="connsiteX61" y="connsiteY61"/>
                                                </a:cxn>
                                                <a:cxn ang="0">
                                                  <a:pos x="connsiteX62" y="connsiteY62"/>
                                                </a:cxn>
                                                <a:cxn ang="0">
                                                  <a:pos x="connsiteX63" y="connsiteY63"/>
                                                </a:cxn>
                                                <a:cxn ang="0">
                                                  <a:pos x="connsiteX64" y="connsiteY64"/>
                                                </a:cxn>
                                                <a:cxn ang="0">
                                                  <a:pos x="connsiteX65" y="connsiteY65"/>
                                                </a:cxn>
                                                <a:cxn ang="0">
                                                  <a:pos x="connsiteX66" y="connsiteY66"/>
                                                </a:cxn>
                                                <a:cxn ang="0">
                                                  <a:pos x="connsiteX67" y="connsiteY67"/>
                                                </a:cxn>
                                                <a:cxn ang="0">
                                                  <a:pos x="connsiteX68" y="connsiteY68"/>
                                                </a:cxn>
                                                <a:cxn ang="0">
                                                  <a:pos x="connsiteX69" y="connsiteY69"/>
                                                </a:cxn>
                                                <a:cxn ang="0">
                                                  <a:pos x="connsiteX70" y="connsiteY70"/>
                                                </a:cxn>
                                                <a:cxn ang="0">
                                                  <a:pos x="connsiteX71" y="connsiteY71"/>
                                                </a:cxn>
                                                <a:cxn ang="0">
                                                  <a:pos x="connsiteX72" y="connsiteY72"/>
                                                </a:cxn>
                                                <a:cxn ang="0">
                                                  <a:pos x="connsiteX73" y="connsiteY73"/>
                                                </a:cxn>
                                                <a:cxn ang="0">
                                                  <a:pos x="connsiteX74" y="connsiteY74"/>
                                                </a:cxn>
                                                <a:cxn ang="0">
                                                  <a:pos x="connsiteX75" y="connsiteY75"/>
                                                </a:cxn>
                                                <a:cxn ang="0">
                                                  <a:pos x="connsiteX76" y="connsiteY76"/>
                                                </a:cxn>
                                                <a:cxn ang="0">
                                                  <a:pos x="connsiteX77" y="connsiteY77"/>
                                                </a:cxn>
                                                <a:cxn ang="0">
                                                  <a:pos x="connsiteX78" y="connsiteY78"/>
                                                </a:cxn>
                                                <a:cxn ang="0">
                                                  <a:pos x="connsiteX79" y="connsiteY79"/>
                                                </a:cxn>
                                                <a:cxn ang="0">
                                                  <a:pos x="connsiteX80" y="connsiteY80"/>
                                                </a:cxn>
                                                <a:cxn ang="0">
                                                  <a:pos x="connsiteX81" y="connsiteY81"/>
                                                </a:cxn>
                                                <a:cxn ang="0">
                                                  <a:pos x="connsiteX82" y="connsiteY82"/>
                                                </a:cxn>
                                                <a:cxn ang="0">
                                                  <a:pos x="connsiteX83" y="connsiteY83"/>
                                                </a:cxn>
                                                <a:cxn ang="0">
                                                  <a:pos x="connsiteX84" y="connsiteY84"/>
                                                </a:cxn>
                                                <a:cxn ang="0">
                                                  <a:pos x="connsiteX85" y="connsiteY85"/>
                                                </a:cxn>
                                                <a:cxn ang="0">
                                                  <a:pos x="connsiteX86" y="connsiteY86"/>
                                                </a:cxn>
                                                <a:cxn ang="0">
                                                  <a:pos x="connsiteX87" y="connsiteY87"/>
                                                </a:cxn>
                                                <a:cxn ang="0">
                                                  <a:pos x="connsiteX88" y="connsiteY88"/>
                                                </a:cxn>
                                                <a:cxn ang="0">
                                                  <a:pos x="connsiteX89" y="connsiteY89"/>
                                                </a:cxn>
                                                <a:cxn ang="0">
                                                  <a:pos x="connsiteX90" y="connsiteY90"/>
                                                </a:cxn>
                                                <a:cxn ang="0">
                                                  <a:pos x="connsiteX91" y="connsiteY91"/>
                                                </a:cxn>
                                                <a:cxn ang="0">
                                                  <a:pos x="connsiteX92" y="connsiteY92"/>
                                                </a:cxn>
                                                <a:cxn ang="0">
                                                  <a:pos x="connsiteX93" y="connsiteY93"/>
                                                </a:cxn>
                                                <a:cxn ang="0">
                                                  <a:pos x="connsiteX94" y="connsiteY94"/>
                                                </a:cxn>
                                                <a:cxn ang="0">
                                                  <a:pos x="connsiteX95" y="connsiteY95"/>
                                                </a:cxn>
                                                <a:cxn ang="0">
                                                  <a:pos x="connsiteX96" y="connsiteY96"/>
                                                </a:cxn>
                                                <a:cxn ang="0">
                                                  <a:pos x="connsiteX97" y="connsiteY97"/>
                                                </a:cxn>
                                                <a:cxn ang="0">
                                                  <a:pos x="connsiteX98" y="connsiteY98"/>
                                                </a:cxn>
                                                <a:cxn ang="0">
                                                  <a:pos x="connsiteX99" y="connsiteY99"/>
                                                </a:cxn>
                                                <a:cxn ang="0">
                                                  <a:pos x="connsiteX100" y="connsiteY100"/>
                                                </a:cxn>
                                                <a:cxn ang="0">
                                                  <a:pos x="connsiteX101" y="connsiteY101"/>
                                                </a:cxn>
                                                <a:cxn ang="0">
                                                  <a:pos x="connsiteX102" y="connsiteY102"/>
                                                </a:cxn>
                                                <a:cxn ang="0">
                                                  <a:pos x="connsiteX103" y="connsiteY103"/>
                                                </a:cxn>
                                                <a:cxn ang="0">
                                                  <a:pos x="connsiteX104" y="connsiteY104"/>
                                                </a:cxn>
                                                <a:cxn ang="0">
                                                  <a:pos x="connsiteX105" y="connsiteY105"/>
                                                </a:cxn>
                                                <a:cxn ang="0">
                                                  <a:pos x="connsiteX106" y="connsiteY106"/>
                                                </a:cxn>
                                                <a:cxn ang="0">
                                                  <a:pos x="connsiteX107" y="connsiteY107"/>
                                                </a:cxn>
                                                <a:cxn ang="0">
                                                  <a:pos x="connsiteX108" y="connsiteY108"/>
                                                </a:cxn>
                                                <a:cxn ang="0">
                                                  <a:pos x="connsiteX109" y="connsiteY109"/>
                                                </a:cxn>
                                                <a:cxn ang="0">
                                                  <a:pos x="connsiteX110" y="connsiteY110"/>
                                                </a:cxn>
                                                <a:cxn ang="0">
                                                  <a:pos x="connsiteX111" y="connsiteY111"/>
                                                </a:cxn>
                                                <a:cxn ang="0">
                                                  <a:pos x="connsiteX112" y="connsiteY112"/>
                                                </a:cxn>
                                                <a:cxn ang="0">
                                                  <a:pos x="connsiteX113" y="connsiteY113"/>
                                                </a:cxn>
                                                <a:cxn ang="0">
                                                  <a:pos x="connsiteX114" y="connsiteY114"/>
                                                </a:cxn>
                                                <a:cxn ang="0">
                                                  <a:pos x="connsiteX115" y="connsiteY115"/>
                                                </a:cxn>
                                                <a:cxn ang="0">
                                                  <a:pos x="connsiteX116" y="connsiteY116"/>
                                                </a:cxn>
                                                <a:cxn ang="0">
                                                  <a:pos x="connsiteX117" y="connsiteY117"/>
                                                </a:cxn>
                                                <a:cxn ang="0">
                                                  <a:pos x="connsiteX118" y="connsiteY118"/>
                                                </a:cxn>
                                                <a:cxn ang="0">
                                                  <a:pos x="connsiteX119" y="connsiteY119"/>
                                                </a:cxn>
                                                <a:cxn ang="0">
                                                  <a:pos x="connsiteX120" y="connsiteY120"/>
                                                </a:cxn>
                                                <a:cxn ang="0">
                                                  <a:pos x="connsiteX121" y="connsiteY121"/>
                                                </a:cxn>
                                                <a:cxn ang="0">
                                                  <a:pos x="connsiteX122" y="connsiteY122"/>
                                                </a:cxn>
                                                <a:cxn ang="0">
                                                  <a:pos x="connsiteX123" y="connsiteY123"/>
                                                </a:cxn>
                                                <a:cxn ang="0">
                                                  <a:pos x="connsiteX124" y="connsiteY124"/>
                                                </a:cxn>
                                                <a:cxn ang="0">
                                                  <a:pos x="connsiteX125" y="connsiteY125"/>
                                                </a:cxn>
                                                <a:cxn ang="0">
                                                  <a:pos x="connsiteX126" y="connsiteY126"/>
                                                </a:cxn>
                                                <a:cxn ang="0">
                                                  <a:pos x="connsiteX127" y="connsiteY127"/>
                                                </a:cxn>
                                                <a:cxn ang="0">
                                                  <a:pos x="connsiteX128" y="connsiteY128"/>
                                                </a:cxn>
                                              </a:cxnLst>
                                              <a:rect l="l" t="t" r="r" b="b"/>
                                              <a:pathLst>
                                                <a:path w="6153150" h="2247818">
                                                  <a:moveTo>
                                                    <a:pt x="0" y="133268"/>
                                                  </a:moveTo>
                                                  <a:cubicBezTo>
                                                    <a:pt x="114229" y="0"/>
                                                    <a:pt x="30556" y="59049"/>
                                                    <a:pt x="66675" y="95168"/>
                                                  </a:cubicBezTo>
                                                  <a:cubicBezTo>
                                                    <a:pt x="73775" y="102268"/>
                                                    <a:pt x="85725" y="101518"/>
                                                    <a:pt x="95250" y="104693"/>
                                                  </a:cubicBezTo>
                                                  <a:cubicBezTo>
                                                    <a:pt x="104775" y="101518"/>
                                                    <a:pt x="114845" y="99658"/>
                                                    <a:pt x="123825" y="95168"/>
                                                  </a:cubicBezTo>
                                                  <a:cubicBezTo>
                                                    <a:pt x="134064" y="90048"/>
                                                    <a:pt x="141294" y="73342"/>
                                                    <a:pt x="152400" y="76118"/>
                                                  </a:cubicBezTo>
                                                  <a:cubicBezTo>
                                                    <a:pt x="162140" y="78553"/>
                                                    <a:pt x="154825" y="97593"/>
                                                    <a:pt x="161925" y="104693"/>
                                                  </a:cubicBezTo>
                                                  <a:cubicBezTo>
                                                    <a:pt x="169025" y="111793"/>
                                                    <a:pt x="180975" y="111043"/>
                                                    <a:pt x="190500" y="114218"/>
                                                  </a:cubicBezTo>
                                                  <a:cubicBezTo>
                                                    <a:pt x="200025" y="111043"/>
                                                    <a:pt x="209035" y="104693"/>
                                                    <a:pt x="219075" y="104693"/>
                                                  </a:cubicBezTo>
                                                  <a:cubicBezTo>
                                                    <a:pt x="249747" y="104693"/>
                                                    <a:pt x="252072" y="120852"/>
                                                    <a:pt x="266700" y="142793"/>
                                                  </a:cubicBezTo>
                                                  <a:cubicBezTo>
                                                    <a:pt x="277813" y="126124"/>
                                                    <a:pt x="290513" y="99137"/>
                                                    <a:pt x="314325" y="95168"/>
                                                  </a:cubicBezTo>
                                                  <a:cubicBezTo>
                                                    <a:pt x="324229" y="93517"/>
                                                    <a:pt x="333375" y="101518"/>
                                                    <a:pt x="342900" y="104693"/>
                                                  </a:cubicBezTo>
                                                  <a:cubicBezTo>
                                                    <a:pt x="349250" y="95168"/>
                                                    <a:pt x="353011" y="83269"/>
                                                    <a:pt x="361950" y="76118"/>
                                                  </a:cubicBezTo>
                                                  <a:cubicBezTo>
                                                    <a:pt x="369790" y="69846"/>
                                                    <a:pt x="381545" y="71083"/>
                                                    <a:pt x="390525" y="66593"/>
                                                  </a:cubicBezTo>
                                                  <a:cubicBezTo>
                                                    <a:pt x="400764" y="61473"/>
                                                    <a:pt x="409575" y="53893"/>
                                                    <a:pt x="419100" y="47543"/>
                                                  </a:cubicBezTo>
                                                  <a:cubicBezTo>
                                                    <a:pt x="534136" y="105061"/>
                                                    <a:pt x="395678" y="47057"/>
                                                    <a:pt x="485775" y="57068"/>
                                                  </a:cubicBezTo>
                                                  <a:cubicBezTo>
                                                    <a:pt x="505733" y="59286"/>
                                                    <a:pt x="542925" y="76118"/>
                                                    <a:pt x="542925" y="76118"/>
                                                  </a:cubicBezTo>
                                                  <a:cubicBezTo>
                                                    <a:pt x="549275" y="85643"/>
                                                    <a:pt x="553036" y="97542"/>
                                                    <a:pt x="561975" y="104693"/>
                                                  </a:cubicBezTo>
                                                  <a:cubicBezTo>
                                                    <a:pt x="569815" y="110965"/>
                                                    <a:pt x="580646" y="112567"/>
                                                    <a:pt x="590550" y="114218"/>
                                                  </a:cubicBezTo>
                                                  <a:cubicBezTo>
                                                    <a:pt x="618910" y="118945"/>
                                                    <a:pt x="647700" y="120568"/>
                                                    <a:pt x="676275" y="123743"/>
                                                  </a:cubicBezTo>
                                                  <a:cubicBezTo>
                                                    <a:pt x="685800" y="126918"/>
                                                    <a:pt x="695325" y="136443"/>
                                                    <a:pt x="704850" y="133268"/>
                                                  </a:cubicBezTo>
                                                  <a:cubicBezTo>
                                                    <a:pt x="728256" y="125466"/>
                                                    <a:pt x="737225" y="91368"/>
                                                    <a:pt x="752475" y="76118"/>
                                                  </a:cubicBezTo>
                                                  <a:cubicBezTo>
                                                    <a:pt x="760570" y="68023"/>
                                                    <a:pt x="771525" y="63418"/>
                                                    <a:pt x="781050" y="57068"/>
                                                  </a:cubicBezTo>
                                                  <a:cubicBezTo>
                                                    <a:pt x="839788" y="96226"/>
                                                    <a:pt x="777875" y="67651"/>
                                                    <a:pt x="866775" y="38018"/>
                                                  </a:cubicBezTo>
                                                  <a:lnTo>
                                                    <a:pt x="923925" y="18968"/>
                                                  </a:lnTo>
                                                  <a:cubicBezTo>
                                                    <a:pt x="933450" y="25318"/>
                                                    <a:pt x="941052" y="38018"/>
                                                    <a:pt x="952500" y="38018"/>
                                                  </a:cubicBezTo>
                                                  <a:cubicBezTo>
                                                    <a:pt x="972580" y="38018"/>
                                                    <a:pt x="1009650" y="18968"/>
                                                    <a:pt x="1009650" y="18968"/>
                                                  </a:cubicBezTo>
                                                  <a:cubicBezTo>
                                                    <a:pt x="1016000" y="28493"/>
                                                    <a:pt x="1017693" y="44398"/>
                                                    <a:pt x="1028700" y="47543"/>
                                                  </a:cubicBezTo>
                                                  <a:cubicBezTo>
                                                    <a:pt x="1221191" y="102540"/>
                                                    <a:pt x="1091193" y="22530"/>
                                                    <a:pt x="1171575" y="76118"/>
                                                  </a:cubicBezTo>
                                                  <a:cubicBezTo>
                                                    <a:pt x="1190625" y="72943"/>
                                                    <a:pt x="1211451" y="75230"/>
                                                    <a:pt x="1228725" y="66593"/>
                                                  </a:cubicBezTo>
                                                  <a:cubicBezTo>
                                                    <a:pt x="1238964" y="61473"/>
                                                    <a:pt x="1236483" y="39900"/>
                                                    <a:pt x="1247775" y="38018"/>
                                                  </a:cubicBezTo>
                                                  <a:cubicBezTo>
                                                    <a:pt x="1261781" y="35684"/>
                                                    <a:pt x="1271991" y="54093"/>
                                                    <a:pt x="1285875" y="57068"/>
                                                  </a:cubicBezTo>
                                                  <a:cubicBezTo>
                                                    <a:pt x="1317075" y="63754"/>
                                                    <a:pt x="1349375" y="63418"/>
                                                    <a:pt x="1381125" y="66593"/>
                                                  </a:cubicBezTo>
                                                  <a:cubicBezTo>
                                                    <a:pt x="1463017" y="121188"/>
                                                    <a:pt x="1359405" y="55733"/>
                                                    <a:pt x="1438275" y="95168"/>
                                                  </a:cubicBezTo>
                                                  <a:cubicBezTo>
                                                    <a:pt x="1512133" y="132097"/>
                                                    <a:pt x="1423601" y="99802"/>
                                                    <a:pt x="1495425" y="123743"/>
                                                  </a:cubicBezTo>
                                                  <a:cubicBezTo>
                                                    <a:pt x="1497049" y="123595"/>
                                                    <a:pt x="1599325" y="100183"/>
                                                    <a:pt x="1628775" y="123743"/>
                                                  </a:cubicBezTo>
                                                  <a:cubicBezTo>
                                                    <a:pt x="1637714" y="130894"/>
                                                    <a:pt x="1641475" y="142793"/>
                                                    <a:pt x="1647825" y="152318"/>
                                                  </a:cubicBezTo>
                                                  <a:cubicBezTo>
                                                    <a:pt x="1736742" y="93040"/>
                                                    <a:pt x="1627183" y="152806"/>
                                                    <a:pt x="1685925" y="161843"/>
                                                  </a:cubicBezTo>
                                                  <a:cubicBezTo>
                                                    <a:pt x="1723712" y="167656"/>
                                                    <a:pt x="1762125" y="155493"/>
                                                    <a:pt x="1800225" y="152318"/>
                                                  </a:cubicBezTo>
                                                  <a:cubicBezTo>
                                                    <a:pt x="1870845" y="105238"/>
                                                    <a:pt x="1834924" y="118708"/>
                                                    <a:pt x="1905000" y="104693"/>
                                                  </a:cubicBezTo>
                                                  <a:cubicBezTo>
                                                    <a:pt x="1914525" y="98343"/>
                                                    <a:pt x="1922283" y="87525"/>
                                                    <a:pt x="1933575" y="85643"/>
                                                  </a:cubicBezTo>
                                                  <a:cubicBezTo>
                                                    <a:pt x="1943479" y="83992"/>
                                                    <a:pt x="1952110" y="95168"/>
                                                    <a:pt x="1962150" y="95168"/>
                                                  </a:cubicBezTo>
                                                  <a:cubicBezTo>
                                                    <a:pt x="1972190" y="95168"/>
                                                    <a:pt x="1981200" y="88818"/>
                                                    <a:pt x="1990725" y="85643"/>
                                                  </a:cubicBezTo>
                                                  <a:cubicBezTo>
                                                    <a:pt x="2000250" y="88818"/>
                                                    <a:pt x="2010320" y="90678"/>
                                                    <a:pt x="2019300" y="95168"/>
                                                  </a:cubicBezTo>
                                                  <a:cubicBezTo>
                                                    <a:pt x="2029539" y="100288"/>
                                                    <a:pt x="2036484" y="113079"/>
                                                    <a:pt x="2047875" y="114218"/>
                                                  </a:cubicBezTo>
                                                  <a:cubicBezTo>
                                                    <a:pt x="2070214" y="116452"/>
                                                    <a:pt x="2092325" y="107868"/>
                                                    <a:pt x="2114550" y="104693"/>
                                                  </a:cubicBezTo>
                                                  <a:cubicBezTo>
                                                    <a:pt x="2130425" y="107868"/>
                                                    <a:pt x="2145986" y="114218"/>
                                                    <a:pt x="2162175" y="114218"/>
                                                  </a:cubicBezTo>
                                                  <a:cubicBezTo>
                                                    <a:pt x="2271006" y="114218"/>
                                                    <a:pt x="2154982" y="90989"/>
                                                    <a:pt x="2247900" y="114218"/>
                                                  </a:cubicBezTo>
                                                  <a:cubicBezTo>
                                                    <a:pt x="2301037" y="149642"/>
                                                    <a:pt x="2257819" y="126984"/>
                                                    <a:pt x="2352675" y="142793"/>
                                                  </a:cubicBezTo>
                                                  <a:cubicBezTo>
                                                    <a:pt x="2384613" y="148116"/>
                                                    <a:pt x="2447925" y="161843"/>
                                                    <a:pt x="2447925" y="161843"/>
                                                  </a:cubicBezTo>
                                                  <a:cubicBezTo>
                                                    <a:pt x="2485041" y="157204"/>
                                                    <a:pt x="2542822" y="142616"/>
                                                    <a:pt x="2581275" y="161843"/>
                                                  </a:cubicBezTo>
                                                  <a:cubicBezTo>
                                                    <a:pt x="2591514" y="166963"/>
                                                    <a:pt x="2593975" y="180893"/>
                                                    <a:pt x="2600325" y="190418"/>
                                                  </a:cubicBezTo>
                                                  <a:cubicBezTo>
                                                    <a:pt x="2613025" y="184068"/>
                                                    <a:pt x="2627517" y="180458"/>
                                                    <a:pt x="2638425" y="171368"/>
                                                  </a:cubicBezTo>
                                                  <a:cubicBezTo>
                                                    <a:pt x="2647219" y="164039"/>
                                                    <a:pt x="2646250" y="145038"/>
                                                    <a:pt x="2657475" y="142793"/>
                                                  </a:cubicBezTo>
                                                  <a:cubicBezTo>
                                                    <a:pt x="2668526" y="140583"/>
                                                    <a:pt x="2711764" y="187557"/>
                                                    <a:pt x="2714625" y="190418"/>
                                                  </a:cubicBezTo>
                                                  <a:cubicBezTo>
                                                    <a:pt x="2720642" y="186407"/>
                                                    <a:pt x="2759452" y="156914"/>
                                                    <a:pt x="2771775" y="161843"/>
                                                  </a:cubicBezTo>
                                                  <a:cubicBezTo>
                                                    <a:pt x="2782404" y="166095"/>
                                                    <a:pt x="2784475" y="180893"/>
                                                    <a:pt x="2790825" y="190418"/>
                                                  </a:cubicBezTo>
                                                  <a:cubicBezTo>
                                                    <a:pt x="2794000" y="180893"/>
                                                    <a:pt x="2791370" y="166333"/>
                                                    <a:pt x="2800350" y="161843"/>
                                                  </a:cubicBezTo>
                                                  <a:cubicBezTo>
                                                    <a:pt x="2809330" y="157353"/>
                                                    <a:pt x="2820316" y="176534"/>
                                                    <a:pt x="2828925" y="171368"/>
                                                  </a:cubicBezTo>
                                                  <a:cubicBezTo>
                                                    <a:pt x="2838733" y="165483"/>
                                                    <a:pt x="2853195" y="117609"/>
                                                    <a:pt x="2857500" y="104693"/>
                                                  </a:cubicBezTo>
                                                  <a:cubicBezTo>
                                                    <a:pt x="2870200" y="111043"/>
                                                    <a:pt x="2883272" y="116698"/>
                                                    <a:pt x="2895600" y="123743"/>
                                                  </a:cubicBezTo>
                                                  <a:cubicBezTo>
                                                    <a:pt x="2905539" y="129423"/>
                                                    <a:pt x="2913936" y="137673"/>
                                                    <a:pt x="2924175" y="142793"/>
                                                  </a:cubicBezTo>
                                                  <a:cubicBezTo>
                                                    <a:pt x="2933155" y="147283"/>
                                                    <a:pt x="2943225" y="149143"/>
                                                    <a:pt x="2952750" y="152318"/>
                                                  </a:cubicBezTo>
                                                  <a:cubicBezTo>
                                                    <a:pt x="2955925" y="142793"/>
                                                    <a:pt x="2952535" y="126178"/>
                                                    <a:pt x="2962275" y="123743"/>
                                                  </a:cubicBezTo>
                                                  <a:cubicBezTo>
                                                    <a:pt x="2973381" y="120967"/>
                                                    <a:pt x="2980911" y="137113"/>
                                                    <a:pt x="2990850" y="142793"/>
                                                  </a:cubicBezTo>
                                                  <a:cubicBezTo>
                                                    <a:pt x="3003178" y="149838"/>
                                                    <a:pt x="3016909" y="154318"/>
                                                    <a:pt x="3028950" y="161843"/>
                                                  </a:cubicBezTo>
                                                  <a:cubicBezTo>
                                                    <a:pt x="3094853" y="203032"/>
                                                    <a:pt x="3039485" y="181230"/>
                                                    <a:pt x="3095625" y="199943"/>
                                                  </a:cubicBezTo>
                                                  <a:cubicBezTo>
                                                    <a:pt x="3108325" y="196768"/>
                                                    <a:pt x="3121138" y="186822"/>
                                                    <a:pt x="3133725" y="190418"/>
                                                  </a:cubicBezTo>
                                                  <a:cubicBezTo>
                                                    <a:pt x="3146677" y="194119"/>
                                                    <a:pt x="3148830" y="218993"/>
                                                    <a:pt x="3162300" y="218993"/>
                                                  </a:cubicBezTo>
                                                  <a:cubicBezTo>
                                                    <a:pt x="3173748" y="218993"/>
                                                    <a:pt x="3171825" y="196768"/>
                                                    <a:pt x="3181350" y="190418"/>
                                                  </a:cubicBezTo>
                                                  <a:cubicBezTo>
                                                    <a:pt x="3192242" y="183156"/>
                                                    <a:pt x="3206750" y="184068"/>
                                                    <a:pt x="3219450" y="180893"/>
                                                  </a:cubicBezTo>
                                                  <a:cubicBezTo>
                                                    <a:pt x="3242781" y="165339"/>
                                                    <a:pt x="3255371" y="152318"/>
                                                    <a:pt x="3286125" y="152318"/>
                                                  </a:cubicBezTo>
                                                  <a:cubicBezTo>
                                                    <a:pt x="3299216" y="152318"/>
                                                    <a:pt x="3311525" y="158668"/>
                                                    <a:pt x="3324225" y="161843"/>
                                                  </a:cubicBezTo>
                                                  <a:cubicBezTo>
                                                    <a:pt x="3401966" y="220149"/>
                                                    <a:pt x="3326607" y="183274"/>
                                                    <a:pt x="3390900" y="161843"/>
                                                  </a:cubicBezTo>
                                                  <a:cubicBezTo>
                                                    <a:pt x="3400425" y="158668"/>
                                                    <a:pt x="3410247" y="167413"/>
                                                    <a:pt x="3419475" y="171368"/>
                                                  </a:cubicBezTo>
                                                  <a:cubicBezTo>
                                                    <a:pt x="3501865" y="206678"/>
                                                    <a:pt x="3419137" y="177605"/>
                                                    <a:pt x="3486150" y="199943"/>
                                                  </a:cubicBezTo>
                                                  <a:cubicBezTo>
                                                    <a:pt x="3495675" y="193593"/>
                                                    <a:pt x="3507574" y="189832"/>
                                                    <a:pt x="3514725" y="180893"/>
                                                  </a:cubicBezTo>
                                                  <a:cubicBezTo>
                                                    <a:pt x="3567305" y="115168"/>
                                                    <a:pt x="3470933" y="187863"/>
                                                    <a:pt x="3552825" y="133268"/>
                                                  </a:cubicBezTo>
                                                  <a:cubicBezTo>
                                                    <a:pt x="3559175" y="123743"/>
                                                    <a:pt x="3560583" y="102811"/>
                                                    <a:pt x="3571875" y="104693"/>
                                                  </a:cubicBezTo>
                                                  <a:cubicBezTo>
                                                    <a:pt x="3589591" y="107646"/>
                                                    <a:pt x="3595607" y="132017"/>
                                                    <a:pt x="3609975" y="142793"/>
                                                  </a:cubicBezTo>
                                                  <a:cubicBezTo>
                                                    <a:pt x="3621334" y="151312"/>
                                                    <a:pt x="3635375" y="155493"/>
                                                    <a:pt x="3648075" y="161843"/>
                                                  </a:cubicBezTo>
                                                  <a:cubicBezTo>
                                                    <a:pt x="3657600" y="158668"/>
                                                    <a:pt x="3666610" y="152318"/>
                                                    <a:pt x="3676650" y="152318"/>
                                                  </a:cubicBezTo>
                                                  <a:cubicBezTo>
                                                    <a:pt x="3720430" y="152318"/>
                                                    <a:pt x="3736711" y="159638"/>
                                                    <a:pt x="3771900" y="171368"/>
                                                  </a:cubicBezTo>
                                                  <a:cubicBezTo>
                                                    <a:pt x="3790950" y="165018"/>
                                                    <a:pt x="3810406" y="144860"/>
                                                    <a:pt x="3829050" y="152318"/>
                                                  </a:cubicBezTo>
                                                  <a:cubicBezTo>
                                                    <a:pt x="3893864" y="178244"/>
                                                    <a:pt x="3862014" y="162571"/>
                                                    <a:pt x="3924300" y="199943"/>
                                                  </a:cubicBezTo>
                                                  <a:cubicBezTo>
                                                    <a:pt x="3937000" y="193593"/>
                                                    <a:pt x="3950846" y="189146"/>
                                                    <a:pt x="3962400" y="180893"/>
                                                  </a:cubicBezTo>
                                                  <a:cubicBezTo>
                                                    <a:pt x="4024830" y="136300"/>
                                                    <a:pt x="3958253" y="163225"/>
                                                    <a:pt x="4019550" y="142793"/>
                                                  </a:cubicBezTo>
                                                  <a:cubicBezTo>
                                                    <a:pt x="4072433" y="160421"/>
                                                    <a:pt x="4069428" y="161843"/>
                                                    <a:pt x="4152900" y="161843"/>
                                                  </a:cubicBezTo>
                                                  <a:cubicBezTo>
                                                    <a:pt x="4181651" y="161843"/>
                                                    <a:pt x="4210050" y="155493"/>
                                                    <a:pt x="4238625" y="152318"/>
                                                  </a:cubicBezTo>
                                                  <a:cubicBezTo>
                                                    <a:pt x="4254500" y="155493"/>
                                                    <a:pt x="4270061" y="161843"/>
                                                    <a:pt x="4286250" y="161843"/>
                                                  </a:cubicBezTo>
                                                  <a:cubicBezTo>
                                                    <a:pt x="4395081" y="161843"/>
                                                    <a:pt x="4279057" y="138614"/>
                                                    <a:pt x="4371975" y="161843"/>
                                                  </a:cubicBezTo>
                                                  <a:cubicBezTo>
                                                    <a:pt x="4384675" y="171368"/>
                                                    <a:pt x="4394811" y="186057"/>
                                                    <a:pt x="4410075" y="190418"/>
                                                  </a:cubicBezTo>
                                                  <a:cubicBezTo>
                                                    <a:pt x="4419729" y="193176"/>
                                                    <a:pt x="4428610" y="180893"/>
                                                    <a:pt x="4438650" y="180893"/>
                                                  </a:cubicBezTo>
                                                  <a:cubicBezTo>
                                                    <a:pt x="4448690" y="180893"/>
                                                    <a:pt x="4457700" y="187243"/>
                                                    <a:pt x="4467225" y="190418"/>
                                                  </a:cubicBezTo>
                                                  <a:cubicBezTo>
                                                    <a:pt x="4606445" y="167215"/>
                                                    <a:pt x="4480750" y="205468"/>
                                                    <a:pt x="4533900" y="152318"/>
                                                  </a:cubicBezTo>
                                                  <a:cubicBezTo>
                                                    <a:pt x="4541000" y="145218"/>
                                                    <a:pt x="4552536" y="144213"/>
                                                    <a:pt x="4562475" y="142793"/>
                                                  </a:cubicBezTo>
                                                  <a:cubicBezTo>
                                                    <a:pt x="4597192" y="137833"/>
                                                    <a:pt x="4632325" y="136443"/>
                                                    <a:pt x="4667250" y="133268"/>
                                                  </a:cubicBezTo>
                                                  <a:cubicBezTo>
                                                    <a:pt x="4679950" y="136443"/>
                                                    <a:pt x="4692763" y="139197"/>
                                                    <a:pt x="4705350" y="142793"/>
                                                  </a:cubicBezTo>
                                                  <a:cubicBezTo>
                                                    <a:pt x="4715004" y="145551"/>
                                                    <a:pt x="4724124" y="150140"/>
                                                    <a:pt x="4733925" y="152318"/>
                                                  </a:cubicBezTo>
                                                  <a:cubicBezTo>
                                                    <a:pt x="4834505" y="174669"/>
                                                    <a:pt x="4755324" y="149926"/>
                                                    <a:pt x="4819650" y="171368"/>
                                                  </a:cubicBezTo>
                                                  <a:cubicBezTo>
                                                    <a:pt x="4829175" y="165018"/>
                                                    <a:pt x="4837050" y="149835"/>
                                                    <a:pt x="4848225" y="152318"/>
                                                  </a:cubicBezTo>
                                                  <a:cubicBezTo>
                                                    <a:pt x="4870575" y="157285"/>
                                                    <a:pt x="4905375" y="190418"/>
                                                    <a:pt x="4905375" y="190418"/>
                                                  </a:cubicBezTo>
                                                  <a:cubicBezTo>
                                                    <a:pt x="4914900" y="184068"/>
                                                    <a:pt x="4922725" y="169123"/>
                                                    <a:pt x="4933950" y="171368"/>
                                                  </a:cubicBezTo>
                                                  <a:cubicBezTo>
                                                    <a:pt x="4945175" y="173613"/>
                                                    <a:pt x="4944905" y="191848"/>
                                                    <a:pt x="4953000" y="199943"/>
                                                  </a:cubicBezTo>
                                                  <a:cubicBezTo>
                                                    <a:pt x="4971464" y="218407"/>
                                                    <a:pt x="4986909" y="220771"/>
                                                    <a:pt x="5010150" y="228518"/>
                                                  </a:cubicBezTo>
                                                  <a:cubicBezTo>
                                                    <a:pt x="5019675" y="218993"/>
                                                    <a:pt x="5025613" y="203028"/>
                                                    <a:pt x="5038725" y="199943"/>
                                                  </a:cubicBezTo>
                                                  <a:cubicBezTo>
                                                    <a:pt x="5082104" y="189736"/>
                                                    <a:pt x="5127580" y="187946"/>
                                                    <a:pt x="5172075" y="190418"/>
                                                  </a:cubicBezTo>
                                                  <a:cubicBezTo>
                                                    <a:pt x="5202289" y="192097"/>
                                                    <a:pt x="5219046" y="221623"/>
                                                    <a:pt x="5238750" y="238043"/>
                                                  </a:cubicBezTo>
                                                  <a:cubicBezTo>
                                                    <a:pt x="5263369" y="258559"/>
                                                    <a:pt x="5267261" y="257072"/>
                                                    <a:pt x="5295900" y="266618"/>
                                                  </a:cubicBezTo>
                                                  <a:cubicBezTo>
                                                    <a:pt x="5341376" y="198404"/>
                                                    <a:pt x="5314317" y="198603"/>
                                                    <a:pt x="5381625" y="228518"/>
                                                  </a:cubicBezTo>
                                                  <a:cubicBezTo>
                                                    <a:pt x="5394600" y="234285"/>
                                                    <a:pt x="5407025" y="241218"/>
                                                    <a:pt x="5419725" y="247568"/>
                                                  </a:cubicBezTo>
                                                  <a:cubicBezTo>
                                                    <a:pt x="5426075" y="238043"/>
                                                    <a:pt x="5429836" y="226144"/>
                                                    <a:pt x="5438775" y="218993"/>
                                                  </a:cubicBezTo>
                                                  <a:cubicBezTo>
                                                    <a:pt x="5446615" y="212721"/>
                                                    <a:pt x="5458370" y="213958"/>
                                                    <a:pt x="5467350" y="209468"/>
                                                  </a:cubicBezTo>
                                                  <a:cubicBezTo>
                                                    <a:pt x="5477589" y="204348"/>
                                                    <a:pt x="5487131" y="197747"/>
                                                    <a:pt x="5495925" y="190418"/>
                                                  </a:cubicBezTo>
                                                  <a:cubicBezTo>
                                                    <a:pt x="5543491" y="150780"/>
                                                    <a:pt x="5502857" y="169057"/>
                                                    <a:pt x="5553075" y="152318"/>
                                                  </a:cubicBezTo>
                                                  <a:cubicBezTo>
                                                    <a:pt x="5584825" y="155493"/>
                                                    <a:pt x="5616417" y="161843"/>
                                                    <a:pt x="5648325" y="161843"/>
                                                  </a:cubicBezTo>
                                                  <a:cubicBezTo>
                                                    <a:pt x="5724525" y="161843"/>
                                                    <a:pt x="5629275" y="136443"/>
                                                    <a:pt x="5705475" y="161843"/>
                                                  </a:cubicBezTo>
                                                  <a:cubicBezTo>
                                                    <a:pt x="5718175" y="158668"/>
                                                    <a:pt x="5730988" y="155914"/>
                                                    <a:pt x="5743575" y="152318"/>
                                                  </a:cubicBezTo>
                                                  <a:cubicBezTo>
                                                    <a:pt x="5753229" y="149560"/>
                                                    <a:pt x="5762110" y="142793"/>
                                                    <a:pt x="5772150" y="142793"/>
                                                  </a:cubicBezTo>
                                                  <a:cubicBezTo>
                                                    <a:pt x="5791463" y="142793"/>
                                                    <a:pt x="5810250" y="149143"/>
                                                    <a:pt x="5829300" y="152318"/>
                                                  </a:cubicBezTo>
                                                  <a:cubicBezTo>
                                                    <a:pt x="5845175" y="149143"/>
                                                    <a:pt x="5861566" y="147913"/>
                                                    <a:pt x="5876925" y="142793"/>
                                                  </a:cubicBezTo>
                                                  <a:cubicBezTo>
                                                    <a:pt x="5890395" y="138303"/>
                                                    <a:pt x="5901974" y="129336"/>
                                                    <a:pt x="5915025" y="123743"/>
                                                  </a:cubicBezTo>
                                                  <a:cubicBezTo>
                                                    <a:pt x="5924253" y="119788"/>
                                                    <a:pt x="5934075" y="117393"/>
                                                    <a:pt x="5943600" y="114218"/>
                                                  </a:cubicBezTo>
                                                  <a:cubicBezTo>
                                                    <a:pt x="5953125" y="117393"/>
                                                    <a:pt x="5963458" y="118762"/>
                                                    <a:pt x="5972175" y="123743"/>
                                                  </a:cubicBezTo>
                                                  <a:cubicBezTo>
                                                    <a:pt x="6039046" y="161955"/>
                                                    <a:pt x="5980503" y="144219"/>
                                                    <a:pt x="6048375" y="171368"/>
                                                  </a:cubicBezTo>
                                                  <a:cubicBezTo>
                                                    <a:pt x="6067019" y="178826"/>
                                                    <a:pt x="6105525" y="190418"/>
                                                    <a:pt x="6105525" y="190418"/>
                                                  </a:cubicBezTo>
                                                  <a:cubicBezTo>
                                                    <a:pt x="6140835" y="178648"/>
                                                    <a:pt x="6125120" y="185383"/>
                                                    <a:pt x="6153150" y="171368"/>
                                                  </a:cubicBezTo>
                                                  <a:lnTo>
                                                    <a:pt x="6153150" y="2247818"/>
                                                  </a:lnTo>
                                                  <a:lnTo>
                                                    <a:pt x="0" y="2238293"/>
                                                  </a:lnTo>
                                                  <a:lnTo>
                                                    <a:pt x="0" y="133268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chemeClr val="accent3">
                                                <a:alpha val="40000"/>
                                              </a:schemeClr>
                                            </a:solidFill>
                                            <a:ln>
                                              <a:noFill/>
                                            </a:ln>
                                            <a:effectLst/>
                                          </a:spPr>
                                          <a:txSp>
                                            <a:txBody>
                                              <a:bodyPr rtlCol="0" anchor="ctr"/>
                                              <a:lstStyle>
                                                <a:defPPr>
                                                  <a:defRPr lang="ko-KR"/>
                                                </a:defPPr>
                                                <a:lvl1pPr marL="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algn="l" defTabSz="914400" rtl="0" eaLnBrk="1" latinLnBrk="1" hangingPunct="1">
                                                  <a:defRPr sz="1800" kern="12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pPr algn="ctr"/>
                                                <a:endParaRPr lang="ko-KR" altLang="en-US"/>
                                              </a:p>
                                            </a:txBody>
                                            <a:useSpRect/>
                                          </a:txSp>
                                          <a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a:style>
                                        </a:sp>
                                      </lc:lockedCanvas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:rsidR="00731735" w:rsidRDefault="00731735">
      <w:pPr>
        <w:rPr>
          <w:snapToGrid w:val="0"/>
          <w:sz w:val="24"/>
        </w:rPr>
      </w:pPr>
    </w:p>
    <w:sectPr w:rsidR="00731735">
      <w:pgSz w:w="12240" w:h="15840"/>
      <w:pgMar w:top="2340" w:right="0" w:bottom="0" w:left="23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GP正楷書体">
    <w:altName w:val="MS Mincho"/>
    <w:charset w:val="80"/>
    <w:family w:val="script"/>
    <w:pitch w:val="variable"/>
    <w:sig w:usb0="00000000" w:usb1="28C76CF8" w:usb2="00000010" w:usb3="00000000" w:csb0="00020000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HGSeikaishotaiPRO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PMincho">
    <w:altName w:val="Times New Roman"/>
    <w:panose1 w:val="00000000000000000000"/>
    <w:charset w:val="00"/>
    <w:family w:val="roman"/>
    <w:notTrueType/>
    <w:pitch w:val="default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PrintPreview" w:val="1"/>
  </w:docVars>
  <w:rsids>
    <w:rsidRoot w:val="00711B78"/>
    <w:rsid w:val="00711B78"/>
    <w:rsid w:val="00731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outlineLvl w:val="0"/>
    </w:pPr>
    <w:rPr>
      <w:rFonts w:ascii="Courier New" w:hAnsi="Courier New"/>
      <w:sz w:val="28"/>
    </w:rPr>
  </w:style>
  <w:style w:type="paragraph" w:styleId="Heading2">
    <w:name w:val="heading 2"/>
    <w:basedOn w:val="Normal"/>
    <w:next w:val="Normal"/>
    <w:qFormat/>
    <w:pPr>
      <w:keepNext/>
      <w:jc w:val="right"/>
      <w:outlineLvl w:val="1"/>
    </w:pPr>
    <w:rPr>
      <w:rFonts w:ascii="Courier New" w:hAnsi="Courier New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veryWizard">
    <w:name w:val="Avery Wizard"/>
    <w:basedOn w:val="Normal"/>
    <w:pPr>
      <w:spacing w:line="360" w:lineRule="auto"/>
    </w:pPr>
    <w:rPr>
      <w:sz w:val="36"/>
    </w:rPr>
  </w:style>
  <w:style w:type="paragraph" w:styleId="BodyText">
    <w:name w:val="Body Text"/>
    <w:basedOn w:val="Normal"/>
    <w:pPr>
      <w:jc w:val="center"/>
    </w:pPr>
    <w:rPr>
      <w:sz w:val="44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outlineLvl w:val="0"/>
    </w:pPr>
    <w:rPr>
      <w:rFonts w:ascii="Courier New" w:hAnsi="Courier New"/>
      <w:sz w:val="28"/>
    </w:rPr>
  </w:style>
  <w:style w:type="paragraph" w:styleId="Heading2">
    <w:name w:val="heading 2"/>
    <w:basedOn w:val="Normal"/>
    <w:next w:val="Normal"/>
    <w:qFormat/>
    <w:pPr>
      <w:keepNext/>
      <w:jc w:val="right"/>
      <w:outlineLvl w:val="1"/>
    </w:pPr>
    <w:rPr>
      <w:rFonts w:ascii="Courier New" w:hAnsi="Courier New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veryWizard">
    <w:name w:val="Avery Wizard"/>
    <w:basedOn w:val="Normal"/>
    <w:pPr>
      <w:spacing w:line="360" w:lineRule="auto"/>
    </w:pPr>
    <w:rPr>
      <w:sz w:val="36"/>
    </w:rPr>
  </w:style>
  <w:style w:type="paragraph" w:styleId="BodyText">
    <w:name w:val="Body Text"/>
    <w:basedOn w:val="Normal"/>
    <w:pPr>
      <w:jc w:val="center"/>
    </w:pPr>
    <w:rPr>
      <w:sz w:val="44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wmf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wm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p142158\AppData\Roaming\Microsoft\Templates\JapaneseNewYearPostca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6CE7E7BC-7AD7-4F7A-9A1F-52B72D4C4A3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JapaneseNewYearPostcard</Template>
  <TotalTime>0</TotalTime>
  <Pages>1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Happy New Year postcard (Japanese)</dc:title>
  <dc:creator>MANILYN B.. RAMIREZ</dc:creator>
  <cp:lastModifiedBy>MANILYN B.. RAMIREZ</cp:lastModifiedBy>
  <cp:revision>1</cp:revision>
  <cp:lastPrinted>2000-10-26T19:42:00Z</cp:lastPrinted>
  <dcterms:created xsi:type="dcterms:W3CDTF">2016-06-16T07:23:00Z</dcterms:created>
  <dcterms:modified xsi:type="dcterms:W3CDTF">2016-06-16T07:23:00Z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TC102450911033</vt:lpwstr>
  </property>
</Properties>
</file>