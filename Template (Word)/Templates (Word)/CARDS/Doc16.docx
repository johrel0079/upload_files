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A0" w:rsidRDefault="00AD6DE1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4601845</wp:posOffset>
                </wp:positionH>
                <wp:positionV relativeFrom="page">
                  <wp:posOffset>5798185</wp:posOffset>
                </wp:positionV>
                <wp:extent cx="2463165" cy="3630295"/>
                <wp:effectExtent l="1270" t="0" r="2540" b="127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63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40" w:rsidRDefault="00F85A40" w:rsidP="00F85A40">
                            <w:pPr>
                              <w:pStyle w:val="Italics"/>
                            </w:pPr>
                            <w:r w:rsidRPr="001713AF">
                              <w:t xml:space="preserve">Together with their </w:t>
                            </w:r>
                            <w:r w:rsidRPr="00B01353">
                              <w:rPr>
                                <w:szCs w:val="24"/>
                              </w:rPr>
                              <w:t>parents</w:t>
                            </w:r>
                          </w:p>
                          <w:p w:rsidR="00F85A40" w:rsidRDefault="00F85A40" w:rsidP="00F85A40"/>
                          <w:p w:rsidR="00F85A40" w:rsidRDefault="00F85A40" w:rsidP="00F85A40"/>
                          <w:p w:rsidR="00F85A40" w:rsidRPr="001713AF" w:rsidRDefault="00F85A40" w:rsidP="00F85A40">
                            <w:pPr>
                              <w:pStyle w:val="Names"/>
                            </w:pPr>
                            <w:r w:rsidRPr="001713AF">
                              <w:t xml:space="preserve">Samantha </w:t>
                            </w:r>
                            <w:r w:rsidRPr="00B01353">
                              <w:rPr>
                                <w:szCs w:val="24"/>
                              </w:rPr>
                              <w:t>Smith</w:t>
                            </w:r>
                          </w:p>
                          <w:p w:rsidR="00F85A40" w:rsidRPr="001713AF" w:rsidRDefault="00F85A40" w:rsidP="00F85A40">
                            <w:pPr>
                              <w:pStyle w:val="Ampersand"/>
                            </w:pPr>
                            <w:r>
                              <w:t>&amp;</w:t>
                            </w:r>
                          </w:p>
                          <w:p w:rsidR="00F85A40" w:rsidRDefault="00F85A40" w:rsidP="00F85A40">
                            <w:pPr>
                              <w:pStyle w:val="Names"/>
                            </w:pPr>
                            <w:r>
                              <w:t>Jeff Smith</w:t>
                            </w:r>
                          </w:p>
                          <w:p w:rsidR="00F85A40" w:rsidRDefault="00F85A40" w:rsidP="00F85A40"/>
                          <w:p w:rsidR="00F85A40" w:rsidRPr="001713AF" w:rsidRDefault="00F85A40" w:rsidP="00F85A40"/>
                          <w:p w:rsidR="00F85A40" w:rsidRPr="00B01353" w:rsidRDefault="00F85A40" w:rsidP="00F85A40">
                            <w:pPr>
                              <w:pStyle w:val="Italics"/>
                            </w:pPr>
                            <w:r w:rsidRPr="00B01353">
                              <w:t>invite you to share in their joy</w:t>
                            </w:r>
                          </w:p>
                          <w:p w:rsidR="00F85A40" w:rsidRPr="001713AF" w:rsidRDefault="00F85A40" w:rsidP="00F85A40">
                            <w:pPr>
                              <w:pStyle w:val="Italics"/>
                            </w:pPr>
                            <w:r w:rsidRPr="00B01353">
                              <w:t>as they exchange marriage vows</w:t>
                            </w:r>
                          </w:p>
                          <w:p w:rsidR="00F85A40" w:rsidRPr="00F85A40" w:rsidRDefault="00F85A40" w:rsidP="00F85A40">
                            <w:pPr>
                              <w:pStyle w:val="Italics"/>
                            </w:pPr>
                            <w:r w:rsidRPr="00F85A40">
                              <w:t xml:space="preserve">on Saturday, </w:t>
                            </w:r>
                            <w:r w:rsidRPr="00B01353">
                              <w:rPr>
                                <w:szCs w:val="24"/>
                              </w:rPr>
                              <w:t>the</w:t>
                            </w:r>
                            <w:r w:rsidRPr="00F85A40">
                              <w:t xml:space="preserve"> </w:t>
                            </w:r>
                            <w:r w:rsidR="00FA0D50">
                              <w:t>Seven</w:t>
                            </w:r>
                            <w:r w:rsidRPr="00B01353">
                              <w:rPr>
                                <w:szCs w:val="24"/>
                              </w:rPr>
                              <w:t>teenth</w:t>
                            </w:r>
                            <w:r w:rsidRPr="00F85A40">
                              <w:t xml:space="preserve"> of July</w:t>
                            </w:r>
                          </w:p>
                          <w:p w:rsidR="00F85A40" w:rsidRPr="001713AF" w:rsidRDefault="00F85A40" w:rsidP="00F85A40">
                            <w:pPr>
                              <w:pStyle w:val="Italics"/>
                            </w:pPr>
                            <w:r>
                              <w:t xml:space="preserve">Two Thousand and </w:t>
                            </w:r>
                            <w:r w:rsidR="00FA0D50">
                              <w:t>F</w:t>
                            </w:r>
                            <w:r w:rsidRPr="001713AF">
                              <w:t>o</w:t>
                            </w:r>
                            <w:r w:rsidR="00FA0D50">
                              <w:t>ur</w:t>
                            </w:r>
                          </w:p>
                          <w:p w:rsidR="00F85A40" w:rsidRPr="00B01353" w:rsidRDefault="00F85A40" w:rsidP="00F85A40">
                            <w:pPr>
                              <w:pStyle w:val="Italics"/>
                            </w:pPr>
                            <w:r w:rsidRPr="001713AF">
                              <w:t xml:space="preserve">at </w:t>
                            </w:r>
                            <w:r>
                              <w:t>Seven O</w:t>
                            </w:r>
                            <w:r w:rsidRPr="001713AF">
                              <w:t xml:space="preserve">’clock in the </w:t>
                            </w:r>
                            <w:r>
                              <w:t>E</w:t>
                            </w:r>
                            <w:r w:rsidRPr="001713AF">
                              <w:t>vening</w:t>
                            </w:r>
                          </w:p>
                          <w:p w:rsidR="00F85A40" w:rsidRDefault="00F85A40" w:rsidP="00F85A40">
                            <w:pPr>
                              <w:pStyle w:val="BodyText"/>
                            </w:pPr>
                          </w:p>
                          <w:p w:rsidR="00F85A40" w:rsidRPr="001713AF" w:rsidRDefault="00F85A40" w:rsidP="00F85A40">
                            <w:pPr>
                              <w:pStyle w:val="BodyText"/>
                            </w:pPr>
                          </w:p>
                          <w:p w:rsidR="00F85A40" w:rsidRPr="001713AF" w:rsidRDefault="00F85A40" w:rsidP="00F85A40">
                            <w:pPr>
                              <w:pStyle w:val="Address"/>
                            </w:pPr>
                            <w:r w:rsidRPr="001713AF">
                              <w:t>Coho Vineyard and Winery</w:t>
                            </w:r>
                          </w:p>
                          <w:p w:rsidR="00F85A40" w:rsidRPr="001713AF" w:rsidRDefault="00F85A40" w:rsidP="00F85A40">
                            <w:pPr>
                              <w:pStyle w:val="Address"/>
                            </w:pPr>
                            <w:smartTag w:uri="urn:schemas-microsoft-com:office:smarttags" w:element="Street">
                              <w:r w:rsidRPr="001713AF">
                                <w:t xml:space="preserve">5678 </w:t>
                              </w:r>
                              <w:r w:rsidRPr="00B01353">
                                <w:rPr>
                                  <w:szCs w:val="24"/>
                                </w:rPr>
                                <w:t>Vineyard</w:t>
                              </w:r>
                              <w:r w:rsidRPr="001713AF">
                                <w:t xml:space="preserve"> Drive</w:t>
                              </w:r>
                            </w:smartTag>
                          </w:p>
                          <w:p w:rsidR="00F85A40" w:rsidRPr="001713AF" w:rsidRDefault="00F85A40" w:rsidP="00F85A40">
                            <w:pPr>
                              <w:pStyle w:val="Address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1713AF">
                                  <w:t>Whidbey Island</w:t>
                                </w:r>
                              </w:smartTag>
                              <w:r w:rsidRPr="001713AF">
                                <w:t xml:space="preserve">, </w:t>
                              </w:r>
                              <w:smartTag w:uri="urn:schemas-microsoft-com:office:smarttags" w:element="State">
                                <w:r w:rsidRPr="001713AF">
                                  <w:t>WA</w:t>
                                </w:r>
                              </w:smartTag>
                              <w:r w:rsidRPr="001713AF">
                                <w:t xml:space="preserve">  </w:t>
                              </w:r>
                              <w:smartTag w:uri="urn:schemas-microsoft-com:office:smarttags" w:element="PostalCode">
                                <w:r w:rsidRPr="001713AF">
                                  <w:t>48823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62.35pt;margin-top:456.55pt;width:193.95pt;height:28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wctgIAALs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" filled="f" stroked="f">
                <v:textbox style="mso-fit-shape-to-text:t">
                  <w:txbxContent>
                    <w:p w:rsidR="00F85A40" w:rsidRDefault="00F85A40" w:rsidP="00F85A40">
                      <w:pPr>
                        <w:pStyle w:val="Italics"/>
                      </w:pPr>
                      <w:r w:rsidRPr="001713AF">
                        <w:t xml:space="preserve">Together with their </w:t>
                      </w:r>
                      <w:r w:rsidRPr="00B01353">
                        <w:rPr>
                          <w:szCs w:val="24"/>
                        </w:rPr>
                        <w:t>parents</w:t>
                      </w:r>
                    </w:p>
                    <w:p w:rsidR="00F85A40" w:rsidRDefault="00F85A40" w:rsidP="00F85A40"/>
                    <w:p w:rsidR="00F85A40" w:rsidRDefault="00F85A40" w:rsidP="00F85A40"/>
                    <w:p w:rsidR="00F85A40" w:rsidRPr="001713AF" w:rsidRDefault="00F85A40" w:rsidP="00F85A40">
                      <w:pPr>
                        <w:pStyle w:val="Names"/>
                      </w:pPr>
                      <w:r w:rsidRPr="001713AF">
                        <w:t xml:space="preserve">Samantha </w:t>
                      </w:r>
                      <w:r w:rsidRPr="00B01353">
                        <w:rPr>
                          <w:szCs w:val="24"/>
                        </w:rPr>
                        <w:t>Smith</w:t>
                      </w:r>
                    </w:p>
                    <w:p w:rsidR="00F85A40" w:rsidRPr="001713AF" w:rsidRDefault="00F85A40" w:rsidP="00F85A40">
                      <w:pPr>
                        <w:pStyle w:val="Ampersand"/>
                      </w:pPr>
                      <w:r>
                        <w:t>&amp;</w:t>
                      </w:r>
                    </w:p>
                    <w:p w:rsidR="00F85A40" w:rsidRDefault="00F85A40" w:rsidP="00F85A40">
                      <w:pPr>
                        <w:pStyle w:val="Names"/>
                      </w:pPr>
                      <w:r>
                        <w:t>Jeff Smith</w:t>
                      </w:r>
                    </w:p>
                    <w:p w:rsidR="00F85A40" w:rsidRDefault="00F85A40" w:rsidP="00F85A40"/>
                    <w:p w:rsidR="00F85A40" w:rsidRPr="001713AF" w:rsidRDefault="00F85A40" w:rsidP="00F85A40"/>
                    <w:p w:rsidR="00F85A40" w:rsidRPr="00B01353" w:rsidRDefault="00F85A40" w:rsidP="00F85A40">
                      <w:pPr>
                        <w:pStyle w:val="Italics"/>
                      </w:pPr>
                      <w:r w:rsidRPr="00B01353">
                        <w:t>invite you to share in their joy</w:t>
                      </w:r>
                    </w:p>
                    <w:p w:rsidR="00F85A40" w:rsidRPr="001713AF" w:rsidRDefault="00F85A40" w:rsidP="00F85A40">
                      <w:pPr>
                        <w:pStyle w:val="Italics"/>
                      </w:pPr>
                      <w:r w:rsidRPr="00B01353">
                        <w:t>as they exchange marriage vows</w:t>
                      </w:r>
                    </w:p>
                    <w:p w:rsidR="00F85A40" w:rsidRPr="00F85A40" w:rsidRDefault="00F85A40" w:rsidP="00F85A40">
                      <w:pPr>
                        <w:pStyle w:val="Italics"/>
                      </w:pPr>
                      <w:r w:rsidRPr="00F85A40">
                        <w:t xml:space="preserve">on Saturday, </w:t>
                      </w:r>
                      <w:r w:rsidRPr="00B01353">
                        <w:rPr>
                          <w:szCs w:val="24"/>
                        </w:rPr>
                        <w:t>the</w:t>
                      </w:r>
                      <w:r w:rsidRPr="00F85A40">
                        <w:t xml:space="preserve"> </w:t>
                      </w:r>
                      <w:r w:rsidR="00FA0D50">
                        <w:t>Seven</w:t>
                      </w:r>
                      <w:r w:rsidRPr="00B01353">
                        <w:rPr>
                          <w:szCs w:val="24"/>
                        </w:rPr>
                        <w:t>teenth</w:t>
                      </w:r>
                      <w:r w:rsidRPr="00F85A40">
                        <w:t xml:space="preserve"> of July</w:t>
                      </w:r>
                    </w:p>
                    <w:p w:rsidR="00F85A40" w:rsidRPr="001713AF" w:rsidRDefault="00F85A40" w:rsidP="00F85A40">
                      <w:pPr>
                        <w:pStyle w:val="Italics"/>
                      </w:pPr>
                      <w:r>
                        <w:t xml:space="preserve">Two Thousand and </w:t>
                      </w:r>
                      <w:r w:rsidR="00FA0D50">
                        <w:t>F</w:t>
                      </w:r>
                      <w:r w:rsidRPr="001713AF">
                        <w:t>o</w:t>
                      </w:r>
                      <w:r w:rsidR="00FA0D50">
                        <w:t>ur</w:t>
                      </w:r>
                    </w:p>
                    <w:p w:rsidR="00F85A40" w:rsidRPr="00B01353" w:rsidRDefault="00F85A40" w:rsidP="00F85A40">
                      <w:pPr>
                        <w:pStyle w:val="Italics"/>
                      </w:pPr>
                      <w:r w:rsidRPr="001713AF">
                        <w:t xml:space="preserve">at </w:t>
                      </w:r>
                      <w:r>
                        <w:t>Seven O</w:t>
                      </w:r>
                      <w:r w:rsidRPr="001713AF">
                        <w:t xml:space="preserve">’clock in the </w:t>
                      </w:r>
                      <w:r>
                        <w:t>E</w:t>
                      </w:r>
                      <w:r w:rsidRPr="001713AF">
                        <w:t>vening</w:t>
                      </w:r>
                    </w:p>
                    <w:p w:rsidR="00F85A40" w:rsidRDefault="00F85A40" w:rsidP="00F85A40">
                      <w:pPr>
                        <w:pStyle w:val="BodyText"/>
                      </w:pPr>
                    </w:p>
                    <w:p w:rsidR="00F85A40" w:rsidRPr="001713AF" w:rsidRDefault="00F85A40" w:rsidP="00F85A40">
                      <w:pPr>
                        <w:pStyle w:val="BodyText"/>
                      </w:pPr>
                    </w:p>
                    <w:p w:rsidR="00F85A40" w:rsidRPr="001713AF" w:rsidRDefault="00F85A40" w:rsidP="00F85A40">
                      <w:pPr>
                        <w:pStyle w:val="Address"/>
                      </w:pPr>
                      <w:r w:rsidRPr="001713AF">
                        <w:t>Coho Vineyard and Winery</w:t>
                      </w:r>
                    </w:p>
                    <w:p w:rsidR="00F85A40" w:rsidRPr="001713AF" w:rsidRDefault="00F85A40" w:rsidP="00F85A40">
                      <w:pPr>
                        <w:pStyle w:val="Address"/>
                      </w:pPr>
                      <w:smartTag w:uri="urn:schemas-microsoft-com:office:smarttags" w:element="Street">
                        <w:r w:rsidRPr="001713AF">
                          <w:t xml:space="preserve">5678 </w:t>
                        </w:r>
                        <w:r w:rsidRPr="00B01353">
                          <w:rPr>
                            <w:szCs w:val="24"/>
                          </w:rPr>
                          <w:t>Vineyard</w:t>
                        </w:r>
                        <w:r w:rsidRPr="001713AF">
                          <w:t xml:space="preserve"> Drive</w:t>
                        </w:r>
                      </w:smartTag>
                    </w:p>
                    <w:p w:rsidR="00F85A40" w:rsidRPr="001713AF" w:rsidRDefault="00F85A40" w:rsidP="00F85A40">
                      <w:pPr>
                        <w:pStyle w:val="Address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1713AF">
                            <w:t>Whidbey Island</w:t>
                          </w:r>
                        </w:smartTag>
                        <w:r w:rsidRPr="001713AF">
                          <w:t xml:space="preserve">, </w:t>
                        </w:r>
                        <w:smartTag w:uri="urn:schemas-microsoft-com:office:smarttags" w:element="State">
                          <w:r w:rsidRPr="001713AF">
                            <w:t>WA</w:t>
                          </w:r>
                        </w:smartTag>
                        <w:r w:rsidRPr="001713AF">
                          <w:t xml:space="preserve">  </w:t>
                        </w:r>
                        <w:smartTag w:uri="urn:schemas-microsoft-com:office:smarttags" w:element="PostalCode">
                          <w:r w:rsidRPr="001713AF">
                            <w:t>48823</w:t>
                          </w:r>
                        </w:smartTag>
                      </w:smartTag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5166995</wp:posOffset>
                </wp:positionH>
                <wp:positionV relativeFrom="page">
                  <wp:posOffset>5424170</wp:posOffset>
                </wp:positionV>
                <wp:extent cx="1374775" cy="540385"/>
                <wp:effectExtent l="4445" t="4445" r="1905" b="127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40" w:rsidRPr="00F85A40" w:rsidRDefault="00AD6DE1" w:rsidP="00F85A40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190625" cy="448310"/>
                                  <wp:effectExtent l="0" t="0" r="0" b="0"/>
                                  <wp:docPr id="1" name="Picture 1" descr="Wedding rings and flow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edding rings and flow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44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406.85pt;margin-top:427.1pt;width:108.25pt;height:42.5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xitgIAAL8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" filled="f" stroked="f">
                <v:textbox style="mso-fit-shape-to-text:t">
                  <w:txbxContent>
                    <w:p w:rsidR="00F85A40" w:rsidRPr="00F85A40" w:rsidRDefault="00AD6DE1" w:rsidP="00F85A40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190625" cy="448310"/>
                            <wp:effectExtent l="0" t="0" r="0" b="0"/>
                            <wp:docPr id="1" name="Picture 1" descr="Wedding rings and flow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edding rings and flow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44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5168265</wp:posOffset>
                </wp:positionH>
                <wp:positionV relativeFrom="page">
                  <wp:posOffset>379730</wp:posOffset>
                </wp:positionV>
                <wp:extent cx="1374775" cy="540385"/>
                <wp:effectExtent l="0" t="0" r="635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A40" w:rsidRPr="00F85A40" w:rsidRDefault="00AD6DE1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190625" cy="448310"/>
                                  <wp:effectExtent l="0" t="0" r="0" b="0"/>
                                  <wp:docPr id="2" name="Picture 2" descr="Wedding rings and flow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Wedding rings and flow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44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406.95pt;margin-top:29.9pt;width:108.25pt;height:42.5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BytgIAAL8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" filled="f" stroked="f">
                <v:textbox style="mso-fit-shape-to-text:t">
                  <w:txbxContent>
                    <w:p w:rsidR="00F85A40" w:rsidRPr="00F85A40" w:rsidRDefault="00AD6DE1"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190625" cy="448310"/>
                            <wp:effectExtent l="0" t="0" r="0" b="0"/>
                            <wp:docPr id="2" name="Picture 2" descr="Wedding rings and flow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Wedding rings and flow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44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4603115</wp:posOffset>
                </wp:positionH>
                <wp:positionV relativeFrom="page">
                  <wp:posOffset>753745</wp:posOffset>
                </wp:positionV>
                <wp:extent cx="2463165" cy="3630295"/>
                <wp:effectExtent l="2540" t="1270" r="1270" b="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63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4D12" w:rsidRDefault="00AB4D12" w:rsidP="00F85A40">
                            <w:pPr>
                              <w:pStyle w:val="Italics"/>
                            </w:pPr>
                            <w:r w:rsidRPr="001713AF">
                              <w:t xml:space="preserve">Together with their </w:t>
                            </w:r>
                            <w:r w:rsidRPr="00B01353">
                              <w:rPr>
                                <w:szCs w:val="24"/>
                              </w:rPr>
                              <w:t>parents</w:t>
                            </w:r>
                          </w:p>
                          <w:p w:rsidR="00F85A40" w:rsidRDefault="00F85A40" w:rsidP="00F85A40"/>
                          <w:p w:rsidR="00F85A40" w:rsidRDefault="00F85A40" w:rsidP="00F85A40"/>
                          <w:p w:rsidR="00AB4D12" w:rsidRPr="001713AF" w:rsidRDefault="00AB4D12" w:rsidP="00F85A40">
                            <w:pPr>
                              <w:pStyle w:val="Names"/>
                            </w:pPr>
                            <w:r w:rsidRPr="001713AF">
                              <w:t xml:space="preserve">Samantha </w:t>
                            </w:r>
                            <w:r w:rsidRPr="00B01353">
                              <w:rPr>
                                <w:szCs w:val="24"/>
                              </w:rPr>
                              <w:t>Smith</w:t>
                            </w:r>
                          </w:p>
                          <w:p w:rsidR="00AB4D12" w:rsidRPr="001713AF" w:rsidRDefault="001713AF" w:rsidP="001713AF">
                            <w:pPr>
                              <w:pStyle w:val="Ampersand"/>
                            </w:pPr>
                            <w:r>
                              <w:t>&amp;</w:t>
                            </w:r>
                          </w:p>
                          <w:p w:rsidR="00AB4D12" w:rsidRDefault="00F85A40" w:rsidP="00F85A40">
                            <w:pPr>
                              <w:pStyle w:val="Names"/>
                            </w:pPr>
                            <w:r>
                              <w:t>Jeff Smith</w:t>
                            </w:r>
                          </w:p>
                          <w:p w:rsidR="00F85A40" w:rsidRDefault="00F85A40" w:rsidP="00F85A40"/>
                          <w:p w:rsidR="00F85A40" w:rsidRPr="001713AF" w:rsidRDefault="00F85A40" w:rsidP="00F85A40"/>
                          <w:p w:rsidR="00AB4D12" w:rsidRPr="00B01353" w:rsidRDefault="00AB4D12" w:rsidP="00F85A40">
                            <w:pPr>
                              <w:pStyle w:val="Italics"/>
                            </w:pPr>
                            <w:r w:rsidRPr="00B01353">
                              <w:t>invite you to share in their joy</w:t>
                            </w:r>
                          </w:p>
                          <w:p w:rsidR="00F85A40" w:rsidRPr="001713AF" w:rsidRDefault="00AB4D12" w:rsidP="00F85A40">
                            <w:pPr>
                              <w:pStyle w:val="Italics"/>
                            </w:pPr>
                            <w:r w:rsidRPr="00B01353">
                              <w:t>as they exchange marriage vows</w:t>
                            </w:r>
                          </w:p>
                          <w:p w:rsidR="00AB4D12" w:rsidRPr="00F85A40" w:rsidRDefault="00AB4D12" w:rsidP="00F85A40">
                            <w:pPr>
                              <w:pStyle w:val="Italics"/>
                            </w:pPr>
                            <w:r w:rsidRPr="00F85A40">
                              <w:t xml:space="preserve">on Saturday, </w:t>
                            </w:r>
                            <w:r w:rsidRPr="00B01353">
                              <w:rPr>
                                <w:szCs w:val="24"/>
                              </w:rPr>
                              <w:t>the</w:t>
                            </w:r>
                            <w:r w:rsidRPr="00F85A40">
                              <w:t xml:space="preserve"> </w:t>
                            </w:r>
                            <w:r w:rsidR="00FA0D50">
                              <w:t>Seven</w:t>
                            </w:r>
                            <w:r w:rsidRPr="00B01353">
                              <w:rPr>
                                <w:szCs w:val="24"/>
                              </w:rPr>
                              <w:t>teenth</w:t>
                            </w:r>
                            <w:r w:rsidRPr="00F85A40">
                              <w:t xml:space="preserve"> of July</w:t>
                            </w:r>
                          </w:p>
                          <w:p w:rsidR="00AB4D12" w:rsidRPr="001713AF" w:rsidRDefault="001713AF" w:rsidP="00F85A40">
                            <w:pPr>
                              <w:pStyle w:val="Italics"/>
                            </w:pPr>
                            <w:r>
                              <w:t xml:space="preserve">Two Thousand and </w:t>
                            </w:r>
                            <w:r w:rsidR="00FA0D50">
                              <w:t>F</w:t>
                            </w:r>
                            <w:r w:rsidR="00AB4D12" w:rsidRPr="001713AF">
                              <w:t>o</w:t>
                            </w:r>
                            <w:r w:rsidR="00FA0D50">
                              <w:t>ur</w:t>
                            </w:r>
                          </w:p>
                          <w:p w:rsidR="00AB4D12" w:rsidRPr="00B01353" w:rsidRDefault="00AB4D12" w:rsidP="00F85A40">
                            <w:pPr>
                              <w:pStyle w:val="Italics"/>
                            </w:pPr>
                            <w:r w:rsidRPr="001713AF">
                              <w:t xml:space="preserve">at </w:t>
                            </w:r>
                            <w:r w:rsidR="001713AF">
                              <w:t>Seven O</w:t>
                            </w:r>
                            <w:r w:rsidRPr="001713AF">
                              <w:t xml:space="preserve">’clock in the </w:t>
                            </w:r>
                            <w:r w:rsidR="001713AF">
                              <w:t>E</w:t>
                            </w:r>
                            <w:r w:rsidRPr="001713AF">
                              <w:t>vening</w:t>
                            </w:r>
                          </w:p>
                          <w:p w:rsidR="00F85A40" w:rsidRDefault="00F85A40" w:rsidP="001713AF">
                            <w:pPr>
                              <w:pStyle w:val="BodyText"/>
                            </w:pPr>
                          </w:p>
                          <w:p w:rsidR="001713AF" w:rsidRPr="001713AF" w:rsidRDefault="001713AF" w:rsidP="001713AF">
                            <w:pPr>
                              <w:pStyle w:val="BodyText"/>
                            </w:pPr>
                          </w:p>
                          <w:p w:rsidR="00AB4D12" w:rsidRPr="001713AF" w:rsidRDefault="00AB4D12" w:rsidP="001713AF">
                            <w:pPr>
                              <w:pStyle w:val="Address"/>
                            </w:pPr>
                            <w:r w:rsidRPr="001713AF">
                              <w:t>Coho Vineyard and Winery</w:t>
                            </w:r>
                          </w:p>
                          <w:p w:rsidR="00AB4D12" w:rsidRPr="001713AF" w:rsidRDefault="00AB4D12" w:rsidP="00F85A40">
                            <w:pPr>
                              <w:pStyle w:val="Address"/>
                            </w:pPr>
                            <w:smartTag w:uri="urn:schemas-microsoft-com:office:smarttags" w:element="Street">
                              <w:r w:rsidRPr="001713AF">
                                <w:t xml:space="preserve">5678 </w:t>
                              </w:r>
                              <w:r w:rsidRPr="00B01353">
                                <w:rPr>
                                  <w:szCs w:val="24"/>
                                </w:rPr>
                                <w:t>Vineyard</w:t>
                              </w:r>
                              <w:r w:rsidRPr="001713AF">
                                <w:t xml:space="preserve"> Drive</w:t>
                              </w:r>
                            </w:smartTag>
                          </w:p>
                          <w:p w:rsidR="00AB4D12" w:rsidRPr="001713AF" w:rsidRDefault="00AB4D12" w:rsidP="001713AF">
                            <w:pPr>
                              <w:pStyle w:val="Address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1713AF">
                                  <w:t>Whidbey Island</w:t>
                                </w:r>
                              </w:smartTag>
                              <w:r w:rsidRPr="001713AF">
                                <w:t xml:space="preserve">, </w:t>
                              </w:r>
                              <w:smartTag w:uri="urn:schemas-microsoft-com:office:smarttags" w:element="State">
                                <w:r w:rsidRPr="001713AF">
                                  <w:t>WA</w:t>
                                </w:r>
                              </w:smartTag>
                              <w:r w:rsidRPr="001713AF">
                                <w:t xml:space="preserve">  </w:t>
                              </w:r>
                              <w:smartTag w:uri="urn:schemas-microsoft-com:office:smarttags" w:element="PostalCode">
                                <w:r w:rsidRPr="001713AF">
                                  <w:t>48823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62.45pt;margin-top:59.35pt;width:193.95pt;height:285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zG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" filled="f" stroked="f">
                <v:textbox style="mso-fit-shape-to-text:t">
                  <w:txbxContent>
                    <w:p w:rsidR="00AB4D12" w:rsidRDefault="00AB4D12" w:rsidP="00F85A40">
                      <w:pPr>
                        <w:pStyle w:val="Italics"/>
                      </w:pPr>
                      <w:r w:rsidRPr="001713AF">
                        <w:t xml:space="preserve">Together with their </w:t>
                      </w:r>
                      <w:r w:rsidRPr="00B01353">
                        <w:rPr>
                          <w:szCs w:val="24"/>
                        </w:rPr>
                        <w:t>parents</w:t>
                      </w:r>
                    </w:p>
                    <w:p w:rsidR="00F85A40" w:rsidRDefault="00F85A40" w:rsidP="00F85A40"/>
                    <w:p w:rsidR="00F85A40" w:rsidRDefault="00F85A40" w:rsidP="00F85A40"/>
                    <w:p w:rsidR="00AB4D12" w:rsidRPr="001713AF" w:rsidRDefault="00AB4D12" w:rsidP="00F85A40">
                      <w:pPr>
                        <w:pStyle w:val="Names"/>
                      </w:pPr>
                      <w:r w:rsidRPr="001713AF">
                        <w:t xml:space="preserve">Samantha </w:t>
                      </w:r>
                      <w:r w:rsidRPr="00B01353">
                        <w:rPr>
                          <w:szCs w:val="24"/>
                        </w:rPr>
                        <w:t>Smith</w:t>
                      </w:r>
                    </w:p>
                    <w:p w:rsidR="00AB4D12" w:rsidRPr="001713AF" w:rsidRDefault="001713AF" w:rsidP="001713AF">
                      <w:pPr>
                        <w:pStyle w:val="Ampersand"/>
                      </w:pPr>
                      <w:r>
                        <w:t>&amp;</w:t>
                      </w:r>
                    </w:p>
                    <w:p w:rsidR="00AB4D12" w:rsidRDefault="00F85A40" w:rsidP="00F85A40">
                      <w:pPr>
                        <w:pStyle w:val="Names"/>
                      </w:pPr>
                      <w:r>
                        <w:t>Jeff Smith</w:t>
                      </w:r>
                    </w:p>
                    <w:p w:rsidR="00F85A40" w:rsidRDefault="00F85A40" w:rsidP="00F85A40"/>
                    <w:p w:rsidR="00F85A40" w:rsidRPr="001713AF" w:rsidRDefault="00F85A40" w:rsidP="00F85A40"/>
                    <w:p w:rsidR="00AB4D12" w:rsidRPr="00B01353" w:rsidRDefault="00AB4D12" w:rsidP="00F85A40">
                      <w:pPr>
                        <w:pStyle w:val="Italics"/>
                      </w:pPr>
                      <w:r w:rsidRPr="00B01353">
                        <w:t>invite you to share in their joy</w:t>
                      </w:r>
                    </w:p>
                    <w:p w:rsidR="00F85A40" w:rsidRPr="001713AF" w:rsidRDefault="00AB4D12" w:rsidP="00F85A40">
                      <w:pPr>
                        <w:pStyle w:val="Italics"/>
                      </w:pPr>
                      <w:r w:rsidRPr="00B01353">
                        <w:t>as they exchange marriage vows</w:t>
                      </w:r>
                    </w:p>
                    <w:p w:rsidR="00AB4D12" w:rsidRPr="00F85A40" w:rsidRDefault="00AB4D12" w:rsidP="00F85A40">
                      <w:pPr>
                        <w:pStyle w:val="Italics"/>
                      </w:pPr>
                      <w:r w:rsidRPr="00F85A40">
                        <w:t xml:space="preserve">on Saturday, </w:t>
                      </w:r>
                      <w:r w:rsidRPr="00B01353">
                        <w:rPr>
                          <w:szCs w:val="24"/>
                        </w:rPr>
                        <w:t>the</w:t>
                      </w:r>
                      <w:r w:rsidRPr="00F85A40">
                        <w:t xml:space="preserve"> </w:t>
                      </w:r>
                      <w:r w:rsidR="00FA0D50">
                        <w:t>Seven</w:t>
                      </w:r>
                      <w:r w:rsidRPr="00B01353">
                        <w:rPr>
                          <w:szCs w:val="24"/>
                        </w:rPr>
                        <w:t>teenth</w:t>
                      </w:r>
                      <w:r w:rsidRPr="00F85A40">
                        <w:t xml:space="preserve"> of July</w:t>
                      </w:r>
                    </w:p>
                    <w:p w:rsidR="00AB4D12" w:rsidRPr="001713AF" w:rsidRDefault="001713AF" w:rsidP="00F85A40">
                      <w:pPr>
                        <w:pStyle w:val="Italics"/>
                      </w:pPr>
                      <w:r>
                        <w:t xml:space="preserve">Two Thousand and </w:t>
                      </w:r>
                      <w:r w:rsidR="00FA0D50">
                        <w:t>F</w:t>
                      </w:r>
                      <w:r w:rsidR="00AB4D12" w:rsidRPr="001713AF">
                        <w:t>o</w:t>
                      </w:r>
                      <w:r w:rsidR="00FA0D50">
                        <w:t>ur</w:t>
                      </w:r>
                    </w:p>
                    <w:p w:rsidR="00AB4D12" w:rsidRPr="00B01353" w:rsidRDefault="00AB4D12" w:rsidP="00F85A40">
                      <w:pPr>
                        <w:pStyle w:val="Italics"/>
                      </w:pPr>
                      <w:r w:rsidRPr="001713AF">
                        <w:t xml:space="preserve">at </w:t>
                      </w:r>
                      <w:r w:rsidR="001713AF">
                        <w:t>Seven O</w:t>
                      </w:r>
                      <w:r w:rsidRPr="001713AF">
                        <w:t xml:space="preserve">’clock in the </w:t>
                      </w:r>
                      <w:r w:rsidR="001713AF">
                        <w:t>E</w:t>
                      </w:r>
                      <w:r w:rsidRPr="001713AF">
                        <w:t>vening</w:t>
                      </w:r>
                    </w:p>
                    <w:p w:rsidR="00F85A40" w:rsidRDefault="00F85A40" w:rsidP="001713AF">
                      <w:pPr>
                        <w:pStyle w:val="BodyText"/>
                      </w:pPr>
                    </w:p>
                    <w:p w:rsidR="001713AF" w:rsidRPr="001713AF" w:rsidRDefault="001713AF" w:rsidP="001713AF">
                      <w:pPr>
                        <w:pStyle w:val="BodyText"/>
                      </w:pPr>
                    </w:p>
                    <w:p w:rsidR="00AB4D12" w:rsidRPr="001713AF" w:rsidRDefault="00AB4D12" w:rsidP="001713AF">
                      <w:pPr>
                        <w:pStyle w:val="Address"/>
                      </w:pPr>
                      <w:r w:rsidRPr="001713AF">
                        <w:t>Coho Vineyard and Winery</w:t>
                      </w:r>
                    </w:p>
                    <w:p w:rsidR="00AB4D12" w:rsidRPr="001713AF" w:rsidRDefault="00AB4D12" w:rsidP="00F85A40">
                      <w:pPr>
                        <w:pStyle w:val="Address"/>
                      </w:pPr>
                      <w:smartTag w:uri="urn:schemas-microsoft-com:office:smarttags" w:element="Street">
                        <w:r w:rsidRPr="001713AF">
                          <w:t xml:space="preserve">5678 </w:t>
                        </w:r>
                        <w:r w:rsidRPr="00B01353">
                          <w:rPr>
                            <w:szCs w:val="24"/>
                          </w:rPr>
                          <w:t>Vineyard</w:t>
                        </w:r>
                        <w:r w:rsidRPr="001713AF">
                          <w:t xml:space="preserve"> Drive</w:t>
                        </w:r>
                      </w:smartTag>
                    </w:p>
                    <w:p w:rsidR="00AB4D12" w:rsidRPr="001713AF" w:rsidRDefault="00AB4D12" w:rsidP="001713AF">
                      <w:pPr>
                        <w:pStyle w:val="Address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1713AF">
                            <w:t>Whidbey Island</w:t>
                          </w:r>
                        </w:smartTag>
                        <w:r w:rsidRPr="001713AF">
                          <w:t xml:space="preserve">, </w:t>
                        </w:r>
                        <w:smartTag w:uri="urn:schemas-microsoft-com:office:smarttags" w:element="State">
                          <w:r w:rsidRPr="001713AF">
                            <w:t>WA</w:t>
                          </w:r>
                        </w:smartTag>
                        <w:r w:rsidRPr="001713AF">
                          <w:t xml:space="preserve">  </w:t>
                        </w:r>
                        <w:smartTag w:uri="urn:schemas-microsoft-com:office:smarttags" w:element="PostalCode">
                          <w:r w:rsidRPr="001713AF">
                            <w:t>48823</w:t>
                          </w:r>
                        </w:smartTag>
                      </w:smartTag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3AA0" w:rsidSect="008F33FD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1211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827B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F295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E0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342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F259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F85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C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9A1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C84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E1"/>
    <w:rsid w:val="000E6B23"/>
    <w:rsid w:val="00161286"/>
    <w:rsid w:val="001713AF"/>
    <w:rsid w:val="002722C0"/>
    <w:rsid w:val="00280B96"/>
    <w:rsid w:val="0036530A"/>
    <w:rsid w:val="00414343"/>
    <w:rsid w:val="004D25CE"/>
    <w:rsid w:val="00522E1D"/>
    <w:rsid w:val="00525D72"/>
    <w:rsid w:val="005B4568"/>
    <w:rsid w:val="005E35B9"/>
    <w:rsid w:val="00631068"/>
    <w:rsid w:val="006865F2"/>
    <w:rsid w:val="007920DF"/>
    <w:rsid w:val="008169F4"/>
    <w:rsid w:val="008437AB"/>
    <w:rsid w:val="00853FF0"/>
    <w:rsid w:val="00863AA0"/>
    <w:rsid w:val="008F33FD"/>
    <w:rsid w:val="00993B33"/>
    <w:rsid w:val="00AB4D12"/>
    <w:rsid w:val="00AD6DE1"/>
    <w:rsid w:val="00B01353"/>
    <w:rsid w:val="00B4676B"/>
    <w:rsid w:val="00BF31C1"/>
    <w:rsid w:val="00D0619E"/>
    <w:rsid w:val="00D27D63"/>
    <w:rsid w:val="00D40E8C"/>
    <w:rsid w:val="00D94C75"/>
    <w:rsid w:val="00E406FD"/>
    <w:rsid w:val="00EA7E29"/>
    <w:rsid w:val="00EB1434"/>
    <w:rsid w:val="00EF486D"/>
    <w:rsid w:val="00F24585"/>
    <w:rsid w:val="00F75FD3"/>
    <w:rsid w:val="00F85A40"/>
    <w:rsid w:val="00FA0D50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5A40"/>
    <w:pPr>
      <w:jc w:val="center"/>
    </w:pPr>
    <w:rPr>
      <w:rFonts w:ascii="Book Antiqua" w:hAnsi="Book Antiqua"/>
      <w:color w:val="6979AF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722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22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F85A40"/>
    <w:pPr>
      <w:spacing w:line="240" w:lineRule="exact"/>
    </w:pPr>
    <w:rPr>
      <w:sz w:val="16"/>
      <w:szCs w:val="32"/>
    </w:rPr>
  </w:style>
  <w:style w:type="paragraph" w:styleId="BalloonText">
    <w:name w:val="Balloon Text"/>
    <w:basedOn w:val="Normal"/>
    <w:semiHidden/>
    <w:rsid w:val="00280B96"/>
    <w:rPr>
      <w:rFonts w:ascii="Tahoma" w:hAnsi="Tahoma" w:cs="Tahoma"/>
      <w:sz w:val="16"/>
      <w:szCs w:val="16"/>
    </w:rPr>
  </w:style>
  <w:style w:type="paragraph" w:customStyle="1" w:styleId="Names">
    <w:name w:val="Names"/>
    <w:basedOn w:val="BodyText"/>
    <w:rsid w:val="00F85A40"/>
    <w:pPr>
      <w:spacing w:line="400" w:lineRule="exact"/>
    </w:pPr>
    <w:rPr>
      <w:sz w:val="30"/>
    </w:rPr>
  </w:style>
  <w:style w:type="paragraph" w:customStyle="1" w:styleId="Ampersand">
    <w:name w:val="Ampersand"/>
    <w:basedOn w:val="BodyText"/>
    <w:rsid w:val="00F85A40"/>
    <w:pPr>
      <w:spacing w:line="400" w:lineRule="exact"/>
    </w:pPr>
    <w:rPr>
      <w:i/>
      <w:sz w:val="30"/>
    </w:rPr>
  </w:style>
  <w:style w:type="paragraph" w:customStyle="1" w:styleId="Address">
    <w:name w:val="Address"/>
    <w:basedOn w:val="BodyText"/>
    <w:rsid w:val="00F85A40"/>
    <w:pPr>
      <w:spacing w:line="180" w:lineRule="exact"/>
    </w:pPr>
    <w:rPr>
      <w:caps/>
      <w:sz w:val="14"/>
      <w:szCs w:val="16"/>
    </w:rPr>
  </w:style>
  <w:style w:type="paragraph" w:customStyle="1" w:styleId="Italics">
    <w:name w:val="Italics"/>
    <w:basedOn w:val="BodyText"/>
    <w:rsid w:val="00F85A40"/>
    <w:pPr>
      <w:spacing w:line="360" w:lineRule="exact"/>
    </w:pPr>
    <w:rPr>
      <w:i/>
      <w:sz w:val="18"/>
    </w:rPr>
  </w:style>
  <w:style w:type="character" w:customStyle="1" w:styleId="BodyTextChar">
    <w:name w:val="Body Text Char"/>
    <w:basedOn w:val="DefaultParagraphFont"/>
    <w:link w:val="BodyText"/>
    <w:rsid w:val="00F85A40"/>
    <w:rPr>
      <w:rFonts w:ascii="Book Antiqua" w:hAnsi="Book Antiqua"/>
      <w:color w:val="6979AF"/>
      <w:sz w:val="16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5A40"/>
    <w:pPr>
      <w:jc w:val="center"/>
    </w:pPr>
    <w:rPr>
      <w:rFonts w:ascii="Book Antiqua" w:hAnsi="Book Antiqua"/>
      <w:color w:val="6979AF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722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22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F85A40"/>
    <w:pPr>
      <w:spacing w:line="240" w:lineRule="exact"/>
    </w:pPr>
    <w:rPr>
      <w:sz w:val="16"/>
      <w:szCs w:val="32"/>
    </w:rPr>
  </w:style>
  <w:style w:type="paragraph" w:styleId="BalloonText">
    <w:name w:val="Balloon Text"/>
    <w:basedOn w:val="Normal"/>
    <w:semiHidden/>
    <w:rsid w:val="00280B96"/>
    <w:rPr>
      <w:rFonts w:ascii="Tahoma" w:hAnsi="Tahoma" w:cs="Tahoma"/>
      <w:sz w:val="16"/>
      <w:szCs w:val="16"/>
    </w:rPr>
  </w:style>
  <w:style w:type="paragraph" w:customStyle="1" w:styleId="Names">
    <w:name w:val="Names"/>
    <w:basedOn w:val="BodyText"/>
    <w:rsid w:val="00F85A40"/>
    <w:pPr>
      <w:spacing w:line="400" w:lineRule="exact"/>
    </w:pPr>
    <w:rPr>
      <w:sz w:val="30"/>
    </w:rPr>
  </w:style>
  <w:style w:type="paragraph" w:customStyle="1" w:styleId="Ampersand">
    <w:name w:val="Ampersand"/>
    <w:basedOn w:val="BodyText"/>
    <w:rsid w:val="00F85A40"/>
    <w:pPr>
      <w:spacing w:line="400" w:lineRule="exact"/>
    </w:pPr>
    <w:rPr>
      <w:i/>
      <w:sz w:val="30"/>
    </w:rPr>
  </w:style>
  <w:style w:type="paragraph" w:customStyle="1" w:styleId="Address">
    <w:name w:val="Address"/>
    <w:basedOn w:val="BodyText"/>
    <w:rsid w:val="00F85A40"/>
    <w:pPr>
      <w:spacing w:line="180" w:lineRule="exact"/>
    </w:pPr>
    <w:rPr>
      <w:caps/>
      <w:sz w:val="14"/>
      <w:szCs w:val="16"/>
    </w:rPr>
  </w:style>
  <w:style w:type="paragraph" w:customStyle="1" w:styleId="Italics">
    <w:name w:val="Italics"/>
    <w:basedOn w:val="BodyText"/>
    <w:rsid w:val="00F85A40"/>
    <w:pPr>
      <w:spacing w:line="360" w:lineRule="exact"/>
    </w:pPr>
    <w:rPr>
      <w:i/>
      <w:sz w:val="18"/>
    </w:rPr>
  </w:style>
  <w:style w:type="character" w:customStyle="1" w:styleId="BodyTextChar">
    <w:name w:val="Body Text Char"/>
    <w:basedOn w:val="DefaultParagraphFont"/>
    <w:link w:val="BodyText"/>
    <w:rsid w:val="00F85A40"/>
    <w:rPr>
      <w:rFonts w:ascii="Book Antiqua" w:hAnsi="Book Antiqua"/>
      <w:color w:val="6979AF"/>
      <w:sz w:val="16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Wedding%20invi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Wedding invitation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cp:lastPrinted>2004-03-09T00:58:00Z</cp:lastPrinted>
  <dcterms:created xsi:type="dcterms:W3CDTF">2016-06-15T09:12:00Z</dcterms:created>
  <dcterms:modified xsi:type="dcterms:W3CDTF">2016-06-15T09:12:00Z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TC061191491033</vt:lpwstr>
  </property>
</Properties>
</file>