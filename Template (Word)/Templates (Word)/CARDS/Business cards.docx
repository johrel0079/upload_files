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80" w:type="dxa"/>
        <w:jc w:val="center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08"/>
        <w:gridCol w:w="72"/>
        <w:gridCol w:w="4660"/>
        <w:gridCol w:w="308"/>
        <w:gridCol w:w="72"/>
        <w:gridCol w:w="4660"/>
      </w:tblGrid>
      <w:tr w:rsidR="0098278F" w:rsidTr="005D50BA">
        <w:trPr>
          <w:cantSplit/>
          <w:trHeight w:hRule="exact" w:val="2880"/>
          <w:jc w:val="center"/>
        </w:trPr>
        <w:tc>
          <w:tcPr>
            <w:tcW w:w="216" w:type="dxa"/>
            <w:shd w:val="clear" w:color="auto" w:fill="76923C" w:themeFill="accent3" w:themeFillShade="BF"/>
          </w:tcPr>
          <w:p w:rsidR="0098278F" w:rsidRPr="00781717" w:rsidRDefault="0098278F" w:rsidP="00781717"/>
        </w:tc>
        <w:tc>
          <w:tcPr>
            <w:tcW w:w="73" w:type="dxa"/>
            <w:tcBorders>
              <w:right w:val="single" w:sz="4" w:space="0" w:color="76923C" w:themeColor="accent3" w:themeShade="BF"/>
            </w:tcBorders>
            <w:tcMar>
              <w:left w:w="0" w:type="dxa"/>
              <w:right w:w="0" w:type="dxa"/>
            </w:tcMar>
          </w:tcPr>
          <w:p w:rsidR="0098278F" w:rsidRPr="00781717" w:rsidRDefault="0098278F" w:rsidP="00781717">
            <w:pPr>
              <w:rPr>
                <w:noProof/>
              </w:rPr>
            </w:pPr>
          </w:p>
        </w:tc>
        <w:tc>
          <w:tcPr>
            <w:tcW w:w="4752" w:type="dxa"/>
            <w:tcBorders>
              <w:left w:val="single" w:sz="4" w:space="0" w:color="76923C" w:themeColor="accent3" w:themeShade="BF"/>
            </w:tcBorders>
            <w:vAlign w:val="center"/>
          </w:tcPr>
          <w:sdt>
            <w:sdtPr>
              <w:alias w:val="Company"/>
              <w:tag w:val="Company"/>
              <w:id w:val="876385069"/>
              <w:placeholder>
                <w:docPart w:val="D8C0DF2412AB457A922C9A1EBC7DE8C5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 w:multiLine="1"/>
            </w:sdtPr>
            <w:sdtEndPr/>
            <w:sdtContent>
              <w:p w:rsidR="0098278F" w:rsidRDefault="0098278F" w:rsidP="00B52A69">
                <w:pPr>
                  <w:pStyle w:val="Heading1"/>
                </w:pPr>
                <w:r>
                  <w:t>[Company Name]</w:t>
                </w:r>
              </w:p>
            </w:sdtContent>
          </w:sdt>
          <w:sdt>
            <w:sdtPr>
              <w:alias w:val="Name"/>
              <w:tag w:val="Name"/>
              <w:id w:val="876385082"/>
              <w:placeholder>
                <w:docPart w:val="3E355756699742ADA5A2FF6BB8107360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98278F" w:rsidRDefault="0098278F" w:rsidP="00B52A69">
                <w:pPr>
                  <w:pStyle w:val="Name"/>
                </w:pPr>
                <w:r>
                  <w:t>[Employee Name]</w:t>
                </w:r>
              </w:p>
            </w:sdtContent>
          </w:sdt>
          <w:sdt>
            <w:sdtPr>
              <w:alias w:val="Title"/>
              <w:tag w:val="Title"/>
              <w:id w:val="876385094"/>
              <w:placeholder>
                <w:docPart w:val="56C86F3F17834D8CB6AABA91BA2E6D64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EndPr/>
            <w:sdtContent>
              <w:p w:rsidR="0098278F" w:rsidRDefault="0098278F" w:rsidP="00B52A69">
                <w:pPr>
                  <w:pStyle w:val="JobTitle"/>
                </w:pPr>
                <w:r>
                  <w:t>[Job Title]</w:t>
                </w:r>
              </w:p>
            </w:sdtContent>
          </w:sdt>
          <w:p w:rsidR="0098278F" w:rsidRDefault="00D82782" w:rsidP="00781717">
            <w:sdt>
              <w:sdtPr>
                <w:alias w:val="Address"/>
                <w:tag w:val="Address"/>
                <w:id w:val="876385106"/>
                <w:placeholder>
                  <w:docPart w:val="B760BA1ADD364D409A9DFDAF50BC184C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:text w:multiLine="1"/>
              </w:sdtPr>
              <w:sdtEndPr/>
              <w:sdtContent>
                <w:r w:rsidR="0098278F">
                  <w:t>[Street Address]</w:t>
                </w:r>
              </w:sdtContent>
            </w:sdt>
          </w:p>
          <w:sdt>
            <w:sdtPr>
              <w:alias w:val="City, ST  ZIP Code"/>
              <w:tag w:val="City, ST  ZIP Code"/>
              <w:id w:val="876385132"/>
              <w:placeholder>
                <w:docPart w:val="970C5C0C36ED4BDEB6082D3B77905CA2"/>
              </w:placeholder>
              <w:showingPlcHdr/>
              <w:dataBinding w:prefixMappings="xmlns:ns0='http://schemas.microsoft.com/office/2006/coverPageProps' " w:xpath="/ns0:CoverPageProperties[1]/ns0:Abstract[1]" w:storeItemID="{55AF091B-3C7A-41E3-B477-F2FDAA23CFDA}"/>
              <w:text w:multiLine="1"/>
            </w:sdtPr>
            <w:sdtEndPr/>
            <w:sdtContent>
              <w:p w:rsidR="0098278F" w:rsidRDefault="0098278F" w:rsidP="00781717">
                <w:r>
                  <w:t>[City, ST  ZIP Code]</w:t>
                </w:r>
              </w:p>
            </w:sdtContent>
          </w:sdt>
          <w:p w:rsidR="0098278F" w:rsidRDefault="0098278F" w:rsidP="0098278F">
            <w:pPr>
              <w:pStyle w:val="Phonewebsite"/>
            </w:pPr>
            <w:r>
              <w:rPr>
                <w:noProof/>
                <w:lang w:eastAsia="ja-JP"/>
              </w:rPr>
              <w:drawing>
                <wp:anchor distT="0" distB="0" distL="114300" distR="114300" simplePos="0" relativeHeight="251718656" behindDoc="1" locked="0" layoutInCell="1" allowOverlap="1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93980</wp:posOffset>
                  </wp:positionV>
                  <wp:extent cx="781050" cy="581025"/>
                  <wp:effectExtent l="19050" t="0" r="0" b="0"/>
                  <wp:wrapNone/>
                  <wp:docPr id="61" name="Picture 1" descr="Glo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lo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Phone </w:t>
            </w:r>
            <w:sdt>
              <w:sdtPr>
                <w:alias w:val="Phone"/>
                <w:tag w:val="Phone"/>
                <w:id w:val="876385144"/>
                <w:placeholder>
                  <w:docPart w:val="3FB5EC1C6DDA49F5855E3CBA31C71984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>
                  <w:t>[phone]</w:t>
                </w:r>
              </w:sdtContent>
            </w:sdt>
          </w:p>
          <w:p w:rsidR="0098278F" w:rsidRDefault="0098278F" w:rsidP="00781717">
            <w:r>
              <w:t xml:space="preserve">Fax </w:t>
            </w:r>
            <w:sdt>
              <w:sdtPr>
                <w:alias w:val="Fax"/>
                <w:tag w:val="Fax"/>
                <w:id w:val="876385161"/>
                <w:placeholder>
                  <w:docPart w:val="DED89FA861A449A38C85ABDAB654C81A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/>
              <w:sdtContent>
                <w:r>
                  <w:t>[fax]</w:t>
                </w:r>
              </w:sdtContent>
            </w:sdt>
          </w:p>
          <w:sdt>
            <w:sdtPr>
              <w:alias w:val="Email"/>
              <w:tag w:val="Email"/>
              <w:id w:val="876385176"/>
              <w:placeholder>
                <w:docPart w:val="3C5A3C29E93B425D9C9B2E988671FD72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98278F" w:rsidRDefault="0098278F" w:rsidP="0098278F">
                <w:r>
                  <w:t>[email]</w:t>
                </w:r>
              </w:p>
            </w:sdtContent>
          </w:sdt>
          <w:sdt>
            <w:sdtPr>
              <w:alias w:val="Website"/>
              <w:tag w:val="Website"/>
              <w:id w:val="876385194"/>
              <w:placeholder>
                <w:docPart w:val="8D8A051330DD44CB98B35BD639A449EA"/>
              </w:placeholder>
              <w:showingPlcHdr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p w:rsidR="0098278F" w:rsidRDefault="0098278F" w:rsidP="0098278F">
                <w:pPr>
                  <w:pStyle w:val="Phonewebsite"/>
                </w:pPr>
                <w:r>
                  <w:t>[website]</w:t>
                </w:r>
              </w:p>
            </w:sdtContent>
          </w:sdt>
        </w:tc>
        <w:tc>
          <w:tcPr>
            <w:tcW w:w="216" w:type="dxa"/>
            <w:shd w:val="clear" w:color="auto" w:fill="76923C" w:themeFill="accent3" w:themeFillShade="BF"/>
          </w:tcPr>
          <w:p w:rsidR="0098278F" w:rsidRPr="00781717" w:rsidRDefault="0098278F" w:rsidP="00781717"/>
        </w:tc>
        <w:tc>
          <w:tcPr>
            <w:tcW w:w="73" w:type="dxa"/>
            <w:tcBorders>
              <w:right w:val="single" w:sz="4" w:space="0" w:color="76923C" w:themeColor="accent3" w:themeShade="BF"/>
            </w:tcBorders>
            <w:tcMar>
              <w:left w:w="0" w:type="dxa"/>
              <w:right w:w="0" w:type="dxa"/>
            </w:tcMar>
          </w:tcPr>
          <w:p w:rsidR="0098278F" w:rsidRPr="00781717" w:rsidRDefault="0098278F" w:rsidP="00781717"/>
        </w:tc>
        <w:tc>
          <w:tcPr>
            <w:tcW w:w="4752" w:type="dxa"/>
            <w:tcBorders>
              <w:left w:val="single" w:sz="4" w:space="0" w:color="76923C" w:themeColor="accent3" w:themeShade="BF"/>
            </w:tcBorders>
            <w:vAlign w:val="center"/>
          </w:tcPr>
          <w:sdt>
            <w:sdtPr>
              <w:alias w:val="Company"/>
              <w:tag w:val="Company"/>
              <w:id w:val="876385207"/>
              <w:placeholder>
                <w:docPart w:val="A002043F2B31437285DF136031A8B0E6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 w:multiLine="1"/>
            </w:sdtPr>
            <w:sdtEndPr/>
            <w:sdtContent>
              <w:p w:rsidR="0098278F" w:rsidRDefault="0098278F" w:rsidP="0098278F">
                <w:pPr>
                  <w:pStyle w:val="Heading1"/>
                </w:pPr>
                <w:r>
                  <w:t>[Company Name]</w:t>
                </w:r>
              </w:p>
            </w:sdtContent>
          </w:sdt>
          <w:sdt>
            <w:sdtPr>
              <w:alias w:val="Name"/>
              <w:tag w:val="Name"/>
              <w:id w:val="876385208"/>
              <w:placeholder>
                <w:docPart w:val="8CB9464D50F64D6091FAFF69FA19DDDB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98278F" w:rsidRDefault="0098278F" w:rsidP="0098278F">
                <w:pPr>
                  <w:pStyle w:val="Name"/>
                </w:pPr>
                <w:r>
                  <w:t>[Employee Name]</w:t>
                </w:r>
              </w:p>
            </w:sdtContent>
          </w:sdt>
          <w:sdt>
            <w:sdtPr>
              <w:alias w:val="Title"/>
              <w:tag w:val="Title"/>
              <w:id w:val="876385209"/>
              <w:placeholder>
                <w:docPart w:val="EFC05E4F9C54499FB87AE92811DF5AD0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EndPr/>
            <w:sdtContent>
              <w:p w:rsidR="0098278F" w:rsidRDefault="0098278F" w:rsidP="0098278F">
                <w:pPr>
                  <w:pStyle w:val="JobTitle"/>
                </w:pPr>
                <w:r>
                  <w:t>[Job Title]</w:t>
                </w:r>
              </w:p>
            </w:sdtContent>
          </w:sdt>
          <w:p w:rsidR="0098278F" w:rsidRDefault="00D82782" w:rsidP="0098278F">
            <w:sdt>
              <w:sdtPr>
                <w:alias w:val="Address"/>
                <w:tag w:val="Address"/>
                <w:id w:val="876385210"/>
                <w:placeholder>
                  <w:docPart w:val="1E2BBC2744A94607BE45B63A7FB826DD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:text w:multiLine="1"/>
              </w:sdtPr>
              <w:sdtEndPr/>
              <w:sdtContent>
                <w:r w:rsidR="0098278F">
                  <w:t>[Street Address]</w:t>
                </w:r>
              </w:sdtContent>
            </w:sdt>
          </w:p>
          <w:sdt>
            <w:sdtPr>
              <w:alias w:val="City, ST  ZIP Code"/>
              <w:tag w:val="City, ST  ZIP Code"/>
              <w:id w:val="876385211"/>
              <w:placeholder>
                <w:docPart w:val="55869F0678A348F68ABC7D315C7D8466"/>
              </w:placeholder>
              <w:showingPlcHdr/>
              <w:dataBinding w:prefixMappings="xmlns:ns0='http://schemas.microsoft.com/office/2006/coverPageProps' " w:xpath="/ns0:CoverPageProperties[1]/ns0:Abstract[1]" w:storeItemID="{55AF091B-3C7A-41E3-B477-F2FDAA23CFDA}"/>
              <w:text w:multiLine="1"/>
            </w:sdtPr>
            <w:sdtEndPr/>
            <w:sdtContent>
              <w:p w:rsidR="0098278F" w:rsidRDefault="0098278F" w:rsidP="0098278F">
                <w:r>
                  <w:t>[City, ST  ZIP Code]</w:t>
                </w:r>
              </w:p>
            </w:sdtContent>
          </w:sdt>
          <w:p w:rsidR="0098278F" w:rsidRDefault="0098278F" w:rsidP="0098278F">
            <w:pPr>
              <w:pStyle w:val="Phonewebsite"/>
            </w:pPr>
            <w:r>
              <w:rPr>
                <w:noProof/>
                <w:lang w:eastAsia="ja-JP"/>
              </w:rPr>
              <w:drawing>
                <wp:anchor distT="0" distB="0" distL="114300" distR="114300" simplePos="0" relativeHeight="251719680" behindDoc="1" locked="0" layoutInCell="1" allowOverlap="1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93980</wp:posOffset>
                  </wp:positionV>
                  <wp:extent cx="781050" cy="581025"/>
                  <wp:effectExtent l="19050" t="0" r="0" b="0"/>
                  <wp:wrapNone/>
                  <wp:docPr id="62" name="Picture 1" descr="Glo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lo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Phone </w:t>
            </w:r>
            <w:sdt>
              <w:sdtPr>
                <w:alias w:val="Phone"/>
                <w:tag w:val="Phone"/>
                <w:id w:val="876385212"/>
                <w:placeholder>
                  <w:docPart w:val="175F1C5825E24B40A6D832D213811187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>
                  <w:t>[phone]</w:t>
                </w:r>
              </w:sdtContent>
            </w:sdt>
          </w:p>
          <w:p w:rsidR="0098278F" w:rsidRDefault="0098278F" w:rsidP="0098278F">
            <w:r>
              <w:t xml:space="preserve">Fax </w:t>
            </w:r>
            <w:sdt>
              <w:sdtPr>
                <w:alias w:val="Fax"/>
                <w:tag w:val="Fax"/>
                <w:id w:val="876385213"/>
                <w:placeholder>
                  <w:docPart w:val="86756E8721F14747965887C2551FDAB4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/>
              <w:sdtContent>
                <w:r>
                  <w:t>[fax]</w:t>
                </w:r>
              </w:sdtContent>
            </w:sdt>
          </w:p>
          <w:sdt>
            <w:sdtPr>
              <w:alias w:val="Email"/>
              <w:tag w:val="Email"/>
              <w:id w:val="876385214"/>
              <w:placeholder>
                <w:docPart w:val="FD41BCE0EF804AA6A73B4DAEEA235257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98278F" w:rsidRDefault="0098278F" w:rsidP="0098278F">
                <w:r>
                  <w:t>[email]</w:t>
                </w:r>
              </w:p>
            </w:sdtContent>
          </w:sdt>
          <w:sdt>
            <w:sdtPr>
              <w:alias w:val="Website"/>
              <w:tag w:val="Website"/>
              <w:id w:val="876385215"/>
              <w:placeholder>
                <w:docPart w:val="2E2B17617C034195BE1E3A4A4F58DD31"/>
              </w:placeholder>
              <w:showingPlcHdr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p w:rsidR="0098278F" w:rsidRDefault="0098278F" w:rsidP="0098278F">
                <w:pPr>
                  <w:pStyle w:val="Phonewebsite"/>
                </w:pPr>
                <w:r>
                  <w:t>[website]</w:t>
                </w:r>
              </w:p>
            </w:sdtContent>
          </w:sdt>
        </w:tc>
      </w:tr>
      <w:tr w:rsidR="005D50BA" w:rsidTr="005D50BA">
        <w:trPr>
          <w:cantSplit/>
          <w:trHeight w:hRule="exact" w:val="2880"/>
          <w:jc w:val="center"/>
        </w:trPr>
        <w:tc>
          <w:tcPr>
            <w:tcW w:w="216" w:type="dxa"/>
            <w:shd w:val="clear" w:color="auto" w:fill="76923C" w:themeFill="accent3" w:themeFillShade="BF"/>
          </w:tcPr>
          <w:p w:rsidR="005D50BA" w:rsidRPr="00781717" w:rsidRDefault="005D50BA" w:rsidP="00781717"/>
        </w:tc>
        <w:tc>
          <w:tcPr>
            <w:tcW w:w="73" w:type="dxa"/>
            <w:tcBorders>
              <w:right w:val="single" w:sz="4" w:space="0" w:color="76923C" w:themeColor="accent3" w:themeShade="BF"/>
            </w:tcBorders>
            <w:tcMar>
              <w:left w:w="0" w:type="dxa"/>
              <w:right w:w="0" w:type="dxa"/>
            </w:tcMar>
          </w:tcPr>
          <w:p w:rsidR="005D50BA" w:rsidRPr="00781717" w:rsidRDefault="005D50BA" w:rsidP="00781717"/>
        </w:tc>
        <w:tc>
          <w:tcPr>
            <w:tcW w:w="4752" w:type="dxa"/>
            <w:tcBorders>
              <w:left w:val="single" w:sz="4" w:space="0" w:color="76923C" w:themeColor="accent3" w:themeShade="BF"/>
            </w:tcBorders>
            <w:vAlign w:val="center"/>
          </w:tcPr>
          <w:sdt>
            <w:sdtPr>
              <w:alias w:val="Company"/>
              <w:tag w:val="Company"/>
              <w:id w:val="876385237"/>
              <w:placeholder>
                <w:docPart w:val="090A08C0993549F88417B3DF66E1284C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 w:multiLine="1"/>
            </w:sdtPr>
            <w:sdtEndPr/>
            <w:sdtContent>
              <w:p w:rsidR="005D50BA" w:rsidRDefault="005D50BA" w:rsidP="003819E4">
                <w:pPr>
                  <w:pStyle w:val="Heading1"/>
                </w:pPr>
                <w:r>
                  <w:t>[Company Name]</w:t>
                </w:r>
              </w:p>
            </w:sdtContent>
          </w:sdt>
          <w:sdt>
            <w:sdtPr>
              <w:alias w:val="Name"/>
              <w:tag w:val="Name"/>
              <w:id w:val="876385238"/>
              <w:placeholder>
                <w:docPart w:val="379F680A2362432B9E44C8C7ED8B72C3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5D50BA" w:rsidRDefault="005D50BA" w:rsidP="003819E4">
                <w:pPr>
                  <w:pStyle w:val="Name"/>
                </w:pPr>
                <w:r>
                  <w:t>[Employee Name]</w:t>
                </w:r>
              </w:p>
            </w:sdtContent>
          </w:sdt>
          <w:sdt>
            <w:sdtPr>
              <w:alias w:val="Title"/>
              <w:tag w:val="Title"/>
              <w:id w:val="876385239"/>
              <w:placeholder>
                <w:docPart w:val="505CCB050FB6450DAD0EF324D8666DCA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EndPr/>
            <w:sdtContent>
              <w:p w:rsidR="005D50BA" w:rsidRDefault="005D50BA" w:rsidP="003819E4">
                <w:pPr>
                  <w:pStyle w:val="JobTitle"/>
                </w:pPr>
                <w:r>
                  <w:t>[Job Title]</w:t>
                </w:r>
              </w:p>
            </w:sdtContent>
          </w:sdt>
          <w:p w:rsidR="005D50BA" w:rsidRDefault="00D82782" w:rsidP="003819E4">
            <w:sdt>
              <w:sdtPr>
                <w:alias w:val="Address"/>
                <w:tag w:val="Address"/>
                <w:id w:val="876385240"/>
                <w:placeholder>
                  <w:docPart w:val="BD3F8AC30D254766AFF4B027F89118A7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:text w:multiLine="1"/>
              </w:sdtPr>
              <w:sdtEndPr/>
              <w:sdtContent>
                <w:r w:rsidR="005D50BA">
                  <w:t>[Street Address]</w:t>
                </w:r>
              </w:sdtContent>
            </w:sdt>
          </w:p>
          <w:sdt>
            <w:sdtPr>
              <w:alias w:val="City, ST  ZIP Code"/>
              <w:tag w:val="City, ST  ZIP Code"/>
              <w:id w:val="876385241"/>
              <w:placeholder>
                <w:docPart w:val="F228CAEE2A6045BB8103180CF63D48E3"/>
              </w:placeholder>
              <w:showingPlcHdr/>
              <w:dataBinding w:prefixMappings="xmlns:ns0='http://schemas.microsoft.com/office/2006/coverPageProps' " w:xpath="/ns0:CoverPageProperties[1]/ns0:Abstract[1]" w:storeItemID="{55AF091B-3C7A-41E3-B477-F2FDAA23CFDA}"/>
              <w:text w:multiLine="1"/>
            </w:sdtPr>
            <w:sdtEndPr/>
            <w:sdtContent>
              <w:p w:rsidR="005D50BA" w:rsidRDefault="005D50BA" w:rsidP="003819E4">
                <w:r>
                  <w:t>[City, ST  ZIP Code]</w:t>
                </w:r>
              </w:p>
            </w:sdtContent>
          </w:sdt>
          <w:p w:rsidR="005D50BA" w:rsidRDefault="005D50BA" w:rsidP="003819E4">
            <w:pPr>
              <w:pStyle w:val="Phonewebsite"/>
            </w:pPr>
            <w:r>
              <w:rPr>
                <w:noProof/>
                <w:lang w:eastAsia="ja-JP"/>
              </w:rPr>
              <w:drawing>
                <wp:anchor distT="0" distB="0" distL="114300" distR="114300" simplePos="0" relativeHeight="251723776" behindDoc="1" locked="0" layoutInCell="1" allowOverlap="1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93980</wp:posOffset>
                  </wp:positionV>
                  <wp:extent cx="781050" cy="581025"/>
                  <wp:effectExtent l="19050" t="0" r="0" b="0"/>
                  <wp:wrapNone/>
                  <wp:docPr id="64" name="Picture 1" descr="Glo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lo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Phone </w:t>
            </w:r>
            <w:sdt>
              <w:sdtPr>
                <w:alias w:val="Phone"/>
                <w:tag w:val="Phone"/>
                <w:id w:val="876385242"/>
                <w:placeholder>
                  <w:docPart w:val="0B661C9E2BB94557ACC37920D03F713B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>
                  <w:t>[phone]</w:t>
                </w:r>
              </w:sdtContent>
            </w:sdt>
          </w:p>
          <w:p w:rsidR="005D50BA" w:rsidRDefault="005D50BA" w:rsidP="003819E4">
            <w:r>
              <w:t xml:space="preserve">Fax </w:t>
            </w:r>
            <w:sdt>
              <w:sdtPr>
                <w:alias w:val="Fax"/>
                <w:tag w:val="Fax"/>
                <w:id w:val="876385243"/>
                <w:placeholder>
                  <w:docPart w:val="787865E069C9434BA51C92E04AE137D4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/>
              <w:sdtContent>
                <w:r>
                  <w:t>[fax]</w:t>
                </w:r>
              </w:sdtContent>
            </w:sdt>
          </w:p>
          <w:sdt>
            <w:sdtPr>
              <w:alias w:val="Email"/>
              <w:tag w:val="Email"/>
              <w:id w:val="876385244"/>
              <w:placeholder>
                <w:docPart w:val="4A230EB291B34FB0957558088773A2CE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5D50BA" w:rsidRDefault="005D50BA" w:rsidP="003819E4">
                <w:r>
                  <w:t>[email]</w:t>
                </w:r>
              </w:p>
            </w:sdtContent>
          </w:sdt>
          <w:sdt>
            <w:sdtPr>
              <w:alias w:val="Website"/>
              <w:tag w:val="Website"/>
              <w:id w:val="876385245"/>
              <w:placeholder>
                <w:docPart w:val="6EEDEBA4EEF1425EA4819C589A140E13"/>
              </w:placeholder>
              <w:showingPlcHdr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p w:rsidR="005D50BA" w:rsidRDefault="005D50BA" w:rsidP="003819E4">
                <w:pPr>
                  <w:pStyle w:val="Phonewebsite"/>
                </w:pPr>
                <w:r>
                  <w:t>[website]</w:t>
                </w:r>
              </w:p>
            </w:sdtContent>
          </w:sdt>
        </w:tc>
        <w:tc>
          <w:tcPr>
            <w:tcW w:w="216" w:type="dxa"/>
            <w:shd w:val="clear" w:color="auto" w:fill="76923C" w:themeFill="accent3" w:themeFillShade="BF"/>
          </w:tcPr>
          <w:p w:rsidR="005D50BA" w:rsidRPr="00781717" w:rsidRDefault="005D50BA" w:rsidP="00781717"/>
        </w:tc>
        <w:tc>
          <w:tcPr>
            <w:tcW w:w="73" w:type="dxa"/>
            <w:tcBorders>
              <w:right w:val="single" w:sz="4" w:space="0" w:color="76923C" w:themeColor="accent3" w:themeShade="BF"/>
            </w:tcBorders>
            <w:tcMar>
              <w:left w:w="0" w:type="dxa"/>
              <w:right w:w="0" w:type="dxa"/>
            </w:tcMar>
          </w:tcPr>
          <w:p w:rsidR="005D50BA" w:rsidRPr="00781717" w:rsidRDefault="005D50BA" w:rsidP="00781717"/>
        </w:tc>
        <w:tc>
          <w:tcPr>
            <w:tcW w:w="4752" w:type="dxa"/>
            <w:tcBorders>
              <w:left w:val="single" w:sz="4" w:space="0" w:color="76923C" w:themeColor="accent3" w:themeShade="BF"/>
            </w:tcBorders>
            <w:vAlign w:val="center"/>
          </w:tcPr>
          <w:sdt>
            <w:sdtPr>
              <w:alias w:val="Company"/>
              <w:tag w:val="Company"/>
              <w:id w:val="876385246"/>
              <w:placeholder>
                <w:docPart w:val="EDCD5D27E75D48708F96734033FC3396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 w:multiLine="1"/>
            </w:sdtPr>
            <w:sdtEndPr/>
            <w:sdtContent>
              <w:p w:rsidR="005D50BA" w:rsidRDefault="005D50BA" w:rsidP="003819E4">
                <w:pPr>
                  <w:pStyle w:val="Heading1"/>
                </w:pPr>
                <w:r>
                  <w:t>[Company Name]</w:t>
                </w:r>
              </w:p>
            </w:sdtContent>
          </w:sdt>
          <w:sdt>
            <w:sdtPr>
              <w:alias w:val="Name"/>
              <w:tag w:val="Name"/>
              <w:id w:val="876385247"/>
              <w:placeholder>
                <w:docPart w:val="4E4E1B6ACDC84D97893F26E1F7053125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5D50BA" w:rsidRDefault="005D50BA" w:rsidP="003819E4">
                <w:pPr>
                  <w:pStyle w:val="Name"/>
                </w:pPr>
                <w:r>
                  <w:t>[Employee Name]</w:t>
                </w:r>
              </w:p>
            </w:sdtContent>
          </w:sdt>
          <w:sdt>
            <w:sdtPr>
              <w:alias w:val="Title"/>
              <w:tag w:val="Title"/>
              <w:id w:val="876385248"/>
              <w:placeholder>
                <w:docPart w:val="46A87805A0914DD9B2FEE5ED200E757B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EndPr/>
            <w:sdtContent>
              <w:p w:rsidR="005D50BA" w:rsidRDefault="005D50BA" w:rsidP="003819E4">
                <w:pPr>
                  <w:pStyle w:val="JobTitle"/>
                </w:pPr>
                <w:r>
                  <w:t>[Job Title]</w:t>
                </w:r>
              </w:p>
            </w:sdtContent>
          </w:sdt>
          <w:p w:rsidR="005D50BA" w:rsidRDefault="00D82782" w:rsidP="003819E4">
            <w:sdt>
              <w:sdtPr>
                <w:alias w:val="Address"/>
                <w:tag w:val="Address"/>
                <w:id w:val="876385249"/>
                <w:placeholder>
                  <w:docPart w:val="4725FDFF3C754A7890BFA57508EF77AB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:text w:multiLine="1"/>
              </w:sdtPr>
              <w:sdtEndPr/>
              <w:sdtContent>
                <w:r w:rsidR="005D50BA">
                  <w:t>[Street Address]</w:t>
                </w:r>
              </w:sdtContent>
            </w:sdt>
          </w:p>
          <w:sdt>
            <w:sdtPr>
              <w:alias w:val="City, ST  ZIP Code"/>
              <w:tag w:val="City, ST  ZIP Code"/>
              <w:id w:val="876385250"/>
              <w:placeholder>
                <w:docPart w:val="83CFCED71119471380B2E1F6155DBC94"/>
              </w:placeholder>
              <w:showingPlcHdr/>
              <w:dataBinding w:prefixMappings="xmlns:ns0='http://schemas.microsoft.com/office/2006/coverPageProps' " w:xpath="/ns0:CoverPageProperties[1]/ns0:Abstract[1]" w:storeItemID="{55AF091B-3C7A-41E3-B477-F2FDAA23CFDA}"/>
              <w:text w:multiLine="1"/>
            </w:sdtPr>
            <w:sdtEndPr/>
            <w:sdtContent>
              <w:p w:rsidR="005D50BA" w:rsidRDefault="005D50BA" w:rsidP="003819E4">
                <w:r>
                  <w:t>[City, ST  ZIP Code]</w:t>
                </w:r>
              </w:p>
            </w:sdtContent>
          </w:sdt>
          <w:p w:rsidR="005D50BA" w:rsidRDefault="005D50BA" w:rsidP="003819E4">
            <w:pPr>
              <w:pStyle w:val="Phonewebsite"/>
            </w:pPr>
            <w:r>
              <w:rPr>
                <w:noProof/>
                <w:lang w:eastAsia="ja-JP"/>
              </w:rPr>
              <w:drawing>
                <wp:anchor distT="0" distB="0" distL="114300" distR="114300" simplePos="0" relativeHeight="251724800" behindDoc="1" locked="0" layoutInCell="1" allowOverlap="1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93980</wp:posOffset>
                  </wp:positionV>
                  <wp:extent cx="781050" cy="581025"/>
                  <wp:effectExtent l="19050" t="0" r="0" b="0"/>
                  <wp:wrapNone/>
                  <wp:docPr id="65" name="Picture 1" descr="Glo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lo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Phone </w:t>
            </w:r>
            <w:sdt>
              <w:sdtPr>
                <w:alias w:val="Phone"/>
                <w:tag w:val="Phone"/>
                <w:id w:val="876385251"/>
                <w:placeholder>
                  <w:docPart w:val="F250FC80D1134877B5E54DD230E4B66C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>
                  <w:t>[phone]</w:t>
                </w:r>
              </w:sdtContent>
            </w:sdt>
          </w:p>
          <w:p w:rsidR="005D50BA" w:rsidRDefault="005D50BA" w:rsidP="003819E4">
            <w:r>
              <w:t xml:space="preserve">Fax </w:t>
            </w:r>
            <w:sdt>
              <w:sdtPr>
                <w:alias w:val="Fax"/>
                <w:tag w:val="Fax"/>
                <w:id w:val="876385252"/>
                <w:placeholder>
                  <w:docPart w:val="79BC92F83B94447B857C7DC954C126FB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/>
              <w:sdtContent>
                <w:r>
                  <w:t>[fax]</w:t>
                </w:r>
              </w:sdtContent>
            </w:sdt>
          </w:p>
          <w:sdt>
            <w:sdtPr>
              <w:alias w:val="Email"/>
              <w:tag w:val="Email"/>
              <w:id w:val="876385253"/>
              <w:placeholder>
                <w:docPart w:val="CEB7D01DE6374AE88EB2F1575D99F255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5D50BA" w:rsidRDefault="005D50BA" w:rsidP="003819E4">
                <w:r>
                  <w:t>[email]</w:t>
                </w:r>
              </w:p>
            </w:sdtContent>
          </w:sdt>
          <w:sdt>
            <w:sdtPr>
              <w:alias w:val="Website"/>
              <w:tag w:val="Website"/>
              <w:id w:val="876385254"/>
              <w:placeholder>
                <w:docPart w:val="F0B4AAFBE9004517B7C1BB32467BCDD8"/>
              </w:placeholder>
              <w:showingPlcHdr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p w:rsidR="005D50BA" w:rsidRDefault="005D50BA" w:rsidP="003819E4">
                <w:pPr>
                  <w:pStyle w:val="Phonewebsite"/>
                </w:pPr>
                <w:r>
                  <w:t>[website]</w:t>
                </w:r>
              </w:p>
            </w:sdtContent>
          </w:sdt>
        </w:tc>
      </w:tr>
      <w:tr w:rsidR="005D50BA" w:rsidTr="005D50BA">
        <w:trPr>
          <w:cantSplit/>
          <w:trHeight w:hRule="exact" w:val="2880"/>
          <w:jc w:val="center"/>
        </w:trPr>
        <w:tc>
          <w:tcPr>
            <w:tcW w:w="216" w:type="dxa"/>
            <w:shd w:val="clear" w:color="auto" w:fill="76923C" w:themeFill="accent3" w:themeFillShade="BF"/>
          </w:tcPr>
          <w:p w:rsidR="005D50BA" w:rsidRPr="00781717" w:rsidRDefault="005D50BA" w:rsidP="00781717"/>
        </w:tc>
        <w:tc>
          <w:tcPr>
            <w:tcW w:w="73" w:type="dxa"/>
            <w:tcBorders>
              <w:right w:val="single" w:sz="4" w:space="0" w:color="76923C" w:themeColor="accent3" w:themeShade="BF"/>
            </w:tcBorders>
            <w:tcMar>
              <w:left w:w="0" w:type="dxa"/>
              <w:right w:w="0" w:type="dxa"/>
            </w:tcMar>
          </w:tcPr>
          <w:p w:rsidR="005D50BA" w:rsidRPr="00781717" w:rsidRDefault="005D50BA" w:rsidP="00781717"/>
        </w:tc>
        <w:tc>
          <w:tcPr>
            <w:tcW w:w="4752" w:type="dxa"/>
            <w:tcBorders>
              <w:left w:val="single" w:sz="4" w:space="0" w:color="76923C" w:themeColor="accent3" w:themeShade="BF"/>
            </w:tcBorders>
            <w:vAlign w:val="center"/>
          </w:tcPr>
          <w:sdt>
            <w:sdtPr>
              <w:alias w:val="Company"/>
              <w:tag w:val="Company"/>
              <w:id w:val="876385255"/>
              <w:placeholder>
                <w:docPart w:val="3A0C7933A2AC48A383964437E51378DE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 w:multiLine="1"/>
            </w:sdtPr>
            <w:sdtEndPr/>
            <w:sdtContent>
              <w:p w:rsidR="005D50BA" w:rsidRDefault="005D50BA" w:rsidP="003819E4">
                <w:pPr>
                  <w:pStyle w:val="Heading1"/>
                </w:pPr>
                <w:r>
                  <w:t>[Company Name]</w:t>
                </w:r>
              </w:p>
            </w:sdtContent>
          </w:sdt>
          <w:sdt>
            <w:sdtPr>
              <w:alias w:val="Name"/>
              <w:tag w:val="Name"/>
              <w:id w:val="876385256"/>
              <w:placeholder>
                <w:docPart w:val="B279245BA672414E9740EC6E73CF0487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5D50BA" w:rsidRDefault="005D50BA" w:rsidP="003819E4">
                <w:pPr>
                  <w:pStyle w:val="Name"/>
                </w:pPr>
                <w:r>
                  <w:t>[Employee Name]</w:t>
                </w:r>
              </w:p>
            </w:sdtContent>
          </w:sdt>
          <w:sdt>
            <w:sdtPr>
              <w:alias w:val="Title"/>
              <w:tag w:val="Title"/>
              <w:id w:val="876385257"/>
              <w:placeholder>
                <w:docPart w:val="8A4AF4C439FC4F5A87CB6C5FFEA81A6A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EndPr/>
            <w:sdtContent>
              <w:p w:rsidR="005D50BA" w:rsidRDefault="005D50BA" w:rsidP="003819E4">
                <w:pPr>
                  <w:pStyle w:val="JobTitle"/>
                </w:pPr>
                <w:r>
                  <w:t>[Job Title]</w:t>
                </w:r>
              </w:p>
            </w:sdtContent>
          </w:sdt>
          <w:p w:rsidR="005D50BA" w:rsidRDefault="00D82782" w:rsidP="003819E4">
            <w:sdt>
              <w:sdtPr>
                <w:alias w:val="Address"/>
                <w:tag w:val="Address"/>
                <w:id w:val="876385258"/>
                <w:placeholder>
                  <w:docPart w:val="CD51627C4DBF4BF5917CB8AEBBB448DA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:text w:multiLine="1"/>
              </w:sdtPr>
              <w:sdtEndPr/>
              <w:sdtContent>
                <w:r w:rsidR="005D50BA">
                  <w:t>[Street Address]</w:t>
                </w:r>
              </w:sdtContent>
            </w:sdt>
          </w:p>
          <w:sdt>
            <w:sdtPr>
              <w:alias w:val="City, ST  ZIP Code"/>
              <w:tag w:val="City, ST  ZIP Code"/>
              <w:id w:val="876385259"/>
              <w:placeholder>
                <w:docPart w:val="2CC2E4B2F9C8418482A62F48D9600E9B"/>
              </w:placeholder>
              <w:showingPlcHdr/>
              <w:dataBinding w:prefixMappings="xmlns:ns0='http://schemas.microsoft.com/office/2006/coverPageProps' " w:xpath="/ns0:CoverPageProperties[1]/ns0:Abstract[1]" w:storeItemID="{55AF091B-3C7A-41E3-B477-F2FDAA23CFDA}"/>
              <w:text w:multiLine="1"/>
            </w:sdtPr>
            <w:sdtEndPr/>
            <w:sdtContent>
              <w:p w:rsidR="005D50BA" w:rsidRDefault="005D50BA" w:rsidP="003819E4">
                <w:r>
                  <w:t>[City, ST  ZIP Code]</w:t>
                </w:r>
              </w:p>
            </w:sdtContent>
          </w:sdt>
          <w:p w:rsidR="005D50BA" w:rsidRDefault="005D50BA" w:rsidP="003819E4">
            <w:pPr>
              <w:pStyle w:val="Phonewebsite"/>
            </w:pPr>
            <w:r>
              <w:rPr>
                <w:noProof/>
                <w:lang w:eastAsia="ja-JP"/>
              </w:rPr>
              <w:drawing>
                <wp:anchor distT="0" distB="0" distL="114300" distR="114300" simplePos="0" relativeHeight="251728896" behindDoc="1" locked="0" layoutInCell="1" allowOverlap="1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93980</wp:posOffset>
                  </wp:positionV>
                  <wp:extent cx="781050" cy="581025"/>
                  <wp:effectExtent l="19050" t="0" r="0" b="0"/>
                  <wp:wrapNone/>
                  <wp:docPr id="67" name="Picture 1" descr="Glo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lo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Phone </w:t>
            </w:r>
            <w:sdt>
              <w:sdtPr>
                <w:alias w:val="Phone"/>
                <w:tag w:val="Phone"/>
                <w:id w:val="876385260"/>
                <w:placeholder>
                  <w:docPart w:val="FC2F15B427E64C148CA6B016C597FF27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>
                  <w:t>[phone]</w:t>
                </w:r>
              </w:sdtContent>
            </w:sdt>
          </w:p>
          <w:p w:rsidR="005D50BA" w:rsidRDefault="005D50BA" w:rsidP="003819E4">
            <w:r>
              <w:t xml:space="preserve">Fax </w:t>
            </w:r>
            <w:sdt>
              <w:sdtPr>
                <w:alias w:val="Fax"/>
                <w:tag w:val="Fax"/>
                <w:id w:val="876385261"/>
                <w:placeholder>
                  <w:docPart w:val="ED5EA9C730ED406DA13288124CE94A8C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/>
              <w:sdtContent>
                <w:r>
                  <w:t>[fax]</w:t>
                </w:r>
              </w:sdtContent>
            </w:sdt>
          </w:p>
          <w:sdt>
            <w:sdtPr>
              <w:alias w:val="Email"/>
              <w:tag w:val="Email"/>
              <w:id w:val="876385262"/>
              <w:placeholder>
                <w:docPart w:val="E72A85AED6CC406E9E625B3A62F819C7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5D50BA" w:rsidRDefault="005D50BA" w:rsidP="003819E4">
                <w:r>
                  <w:t>[email]</w:t>
                </w:r>
              </w:p>
            </w:sdtContent>
          </w:sdt>
          <w:sdt>
            <w:sdtPr>
              <w:alias w:val="Website"/>
              <w:tag w:val="Website"/>
              <w:id w:val="876385263"/>
              <w:placeholder>
                <w:docPart w:val="56D06726179645B88BC164E8F72D663E"/>
              </w:placeholder>
              <w:showingPlcHdr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p w:rsidR="005D50BA" w:rsidRDefault="005D50BA" w:rsidP="003819E4">
                <w:pPr>
                  <w:pStyle w:val="Phonewebsite"/>
                </w:pPr>
                <w:r>
                  <w:t>[website]</w:t>
                </w:r>
              </w:p>
            </w:sdtContent>
          </w:sdt>
        </w:tc>
        <w:tc>
          <w:tcPr>
            <w:tcW w:w="216" w:type="dxa"/>
            <w:shd w:val="clear" w:color="auto" w:fill="76923C" w:themeFill="accent3" w:themeFillShade="BF"/>
          </w:tcPr>
          <w:p w:rsidR="005D50BA" w:rsidRPr="00781717" w:rsidRDefault="005D50BA" w:rsidP="00781717"/>
        </w:tc>
        <w:tc>
          <w:tcPr>
            <w:tcW w:w="73" w:type="dxa"/>
            <w:tcBorders>
              <w:right w:val="single" w:sz="4" w:space="0" w:color="76923C" w:themeColor="accent3" w:themeShade="BF"/>
            </w:tcBorders>
            <w:tcMar>
              <w:left w:w="0" w:type="dxa"/>
              <w:right w:w="0" w:type="dxa"/>
            </w:tcMar>
          </w:tcPr>
          <w:p w:rsidR="005D50BA" w:rsidRPr="00781717" w:rsidRDefault="005D50BA" w:rsidP="00781717"/>
        </w:tc>
        <w:tc>
          <w:tcPr>
            <w:tcW w:w="4752" w:type="dxa"/>
            <w:tcBorders>
              <w:left w:val="single" w:sz="4" w:space="0" w:color="76923C" w:themeColor="accent3" w:themeShade="BF"/>
            </w:tcBorders>
            <w:vAlign w:val="center"/>
          </w:tcPr>
          <w:sdt>
            <w:sdtPr>
              <w:alias w:val="Company"/>
              <w:tag w:val="Company"/>
              <w:id w:val="876385264"/>
              <w:placeholder>
                <w:docPart w:val="D93A120C0607409DA56E6A7E84AE47AB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 w:multiLine="1"/>
            </w:sdtPr>
            <w:sdtEndPr/>
            <w:sdtContent>
              <w:p w:rsidR="005D50BA" w:rsidRDefault="005D50BA" w:rsidP="003819E4">
                <w:pPr>
                  <w:pStyle w:val="Heading1"/>
                </w:pPr>
                <w:r>
                  <w:t>[Company Name]</w:t>
                </w:r>
              </w:p>
            </w:sdtContent>
          </w:sdt>
          <w:sdt>
            <w:sdtPr>
              <w:alias w:val="Name"/>
              <w:tag w:val="Name"/>
              <w:id w:val="876385265"/>
              <w:placeholder>
                <w:docPart w:val="1D9765A5AC65491DB1940906854894A7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5D50BA" w:rsidRDefault="005D50BA" w:rsidP="003819E4">
                <w:pPr>
                  <w:pStyle w:val="Name"/>
                </w:pPr>
                <w:r>
                  <w:t>[Employee Name]</w:t>
                </w:r>
              </w:p>
            </w:sdtContent>
          </w:sdt>
          <w:sdt>
            <w:sdtPr>
              <w:alias w:val="Title"/>
              <w:tag w:val="Title"/>
              <w:id w:val="876385266"/>
              <w:placeholder>
                <w:docPart w:val="F38FA8FADC294601A199317FA998E847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EndPr/>
            <w:sdtContent>
              <w:p w:rsidR="005D50BA" w:rsidRDefault="005D50BA" w:rsidP="003819E4">
                <w:pPr>
                  <w:pStyle w:val="JobTitle"/>
                </w:pPr>
                <w:r>
                  <w:t>[Job Title]</w:t>
                </w:r>
              </w:p>
            </w:sdtContent>
          </w:sdt>
          <w:p w:rsidR="005D50BA" w:rsidRDefault="00D82782" w:rsidP="003819E4">
            <w:sdt>
              <w:sdtPr>
                <w:alias w:val="Address"/>
                <w:tag w:val="Address"/>
                <w:id w:val="876385267"/>
                <w:placeholder>
                  <w:docPart w:val="7D872D96EF844C4CB9FCBD907D18DFFC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:text w:multiLine="1"/>
              </w:sdtPr>
              <w:sdtEndPr/>
              <w:sdtContent>
                <w:r w:rsidR="005D50BA">
                  <w:t>[Street Address]</w:t>
                </w:r>
              </w:sdtContent>
            </w:sdt>
          </w:p>
          <w:sdt>
            <w:sdtPr>
              <w:alias w:val="City, ST  ZIP Code"/>
              <w:tag w:val="City, ST  ZIP Code"/>
              <w:id w:val="876385268"/>
              <w:placeholder>
                <w:docPart w:val="4149A7BAF9104E708AD00CAA7FFC05A6"/>
              </w:placeholder>
              <w:showingPlcHdr/>
              <w:dataBinding w:prefixMappings="xmlns:ns0='http://schemas.microsoft.com/office/2006/coverPageProps' " w:xpath="/ns0:CoverPageProperties[1]/ns0:Abstract[1]" w:storeItemID="{55AF091B-3C7A-41E3-B477-F2FDAA23CFDA}"/>
              <w:text w:multiLine="1"/>
            </w:sdtPr>
            <w:sdtEndPr/>
            <w:sdtContent>
              <w:p w:rsidR="005D50BA" w:rsidRDefault="005D50BA" w:rsidP="003819E4">
                <w:r>
                  <w:t>[City, ST  ZIP Code]</w:t>
                </w:r>
              </w:p>
            </w:sdtContent>
          </w:sdt>
          <w:p w:rsidR="005D50BA" w:rsidRDefault="005D50BA" w:rsidP="003819E4">
            <w:pPr>
              <w:pStyle w:val="Phonewebsite"/>
            </w:pPr>
            <w:r>
              <w:rPr>
                <w:noProof/>
                <w:lang w:eastAsia="ja-JP"/>
              </w:rPr>
              <w:drawing>
                <wp:anchor distT="0" distB="0" distL="114300" distR="114300" simplePos="0" relativeHeight="251729920" behindDoc="1" locked="0" layoutInCell="1" allowOverlap="1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93980</wp:posOffset>
                  </wp:positionV>
                  <wp:extent cx="781050" cy="581025"/>
                  <wp:effectExtent l="19050" t="0" r="0" b="0"/>
                  <wp:wrapNone/>
                  <wp:docPr id="68" name="Picture 1" descr="Glo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lo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Phone </w:t>
            </w:r>
            <w:sdt>
              <w:sdtPr>
                <w:alias w:val="Phone"/>
                <w:tag w:val="Phone"/>
                <w:id w:val="876385269"/>
                <w:placeholder>
                  <w:docPart w:val="4F4AC1DB0F764270A815B946EF0F814E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>
                  <w:t>[phone]</w:t>
                </w:r>
              </w:sdtContent>
            </w:sdt>
          </w:p>
          <w:p w:rsidR="005D50BA" w:rsidRDefault="005D50BA" w:rsidP="003819E4">
            <w:r>
              <w:t xml:space="preserve">Fax </w:t>
            </w:r>
            <w:sdt>
              <w:sdtPr>
                <w:alias w:val="Fax"/>
                <w:tag w:val="Fax"/>
                <w:id w:val="876385270"/>
                <w:placeholder>
                  <w:docPart w:val="B707EE35B84341A6B0A6E5E9B268EA3C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/>
              <w:sdtContent>
                <w:r>
                  <w:t>[fax]</w:t>
                </w:r>
              </w:sdtContent>
            </w:sdt>
          </w:p>
          <w:sdt>
            <w:sdtPr>
              <w:alias w:val="Email"/>
              <w:tag w:val="Email"/>
              <w:id w:val="876385271"/>
              <w:placeholder>
                <w:docPart w:val="425EC4A7CD434304A90CFE709DC136C0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5D50BA" w:rsidRDefault="005D50BA" w:rsidP="003819E4">
                <w:r>
                  <w:t>[email]</w:t>
                </w:r>
              </w:p>
            </w:sdtContent>
          </w:sdt>
          <w:sdt>
            <w:sdtPr>
              <w:alias w:val="Website"/>
              <w:tag w:val="Website"/>
              <w:id w:val="876385272"/>
              <w:placeholder>
                <w:docPart w:val="14FFC21D2AC94C76BCAF6A48D54C5794"/>
              </w:placeholder>
              <w:showingPlcHdr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p w:rsidR="005D50BA" w:rsidRDefault="005D50BA" w:rsidP="003819E4">
                <w:pPr>
                  <w:pStyle w:val="Phonewebsite"/>
                </w:pPr>
                <w:r>
                  <w:t>[website]</w:t>
                </w:r>
              </w:p>
            </w:sdtContent>
          </w:sdt>
        </w:tc>
      </w:tr>
      <w:tr w:rsidR="005D50BA" w:rsidTr="005D50BA">
        <w:trPr>
          <w:cantSplit/>
          <w:trHeight w:hRule="exact" w:val="2880"/>
          <w:jc w:val="center"/>
        </w:trPr>
        <w:tc>
          <w:tcPr>
            <w:tcW w:w="216" w:type="dxa"/>
            <w:shd w:val="clear" w:color="auto" w:fill="76923C" w:themeFill="accent3" w:themeFillShade="BF"/>
          </w:tcPr>
          <w:p w:rsidR="005D50BA" w:rsidRPr="00781717" w:rsidRDefault="005D50BA" w:rsidP="00781717"/>
        </w:tc>
        <w:tc>
          <w:tcPr>
            <w:tcW w:w="73" w:type="dxa"/>
            <w:tcBorders>
              <w:right w:val="single" w:sz="4" w:space="0" w:color="76923C" w:themeColor="accent3" w:themeShade="BF"/>
            </w:tcBorders>
            <w:tcMar>
              <w:left w:w="0" w:type="dxa"/>
              <w:right w:w="0" w:type="dxa"/>
            </w:tcMar>
          </w:tcPr>
          <w:p w:rsidR="005D50BA" w:rsidRPr="00781717" w:rsidRDefault="005D50BA" w:rsidP="00781717"/>
        </w:tc>
        <w:tc>
          <w:tcPr>
            <w:tcW w:w="4752" w:type="dxa"/>
            <w:tcBorders>
              <w:left w:val="single" w:sz="4" w:space="0" w:color="76923C" w:themeColor="accent3" w:themeShade="BF"/>
            </w:tcBorders>
            <w:vAlign w:val="center"/>
          </w:tcPr>
          <w:sdt>
            <w:sdtPr>
              <w:alias w:val="Company"/>
              <w:tag w:val="Company"/>
              <w:id w:val="876385273"/>
              <w:placeholder>
                <w:docPart w:val="CF63BCDEF28243A59EF38912AF116DEE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 w:multiLine="1"/>
            </w:sdtPr>
            <w:sdtEndPr/>
            <w:sdtContent>
              <w:p w:rsidR="005D50BA" w:rsidRDefault="005D50BA" w:rsidP="003819E4">
                <w:pPr>
                  <w:pStyle w:val="Heading1"/>
                </w:pPr>
                <w:r>
                  <w:t>[Company Name]</w:t>
                </w:r>
              </w:p>
            </w:sdtContent>
          </w:sdt>
          <w:sdt>
            <w:sdtPr>
              <w:alias w:val="Name"/>
              <w:tag w:val="Name"/>
              <w:id w:val="876385274"/>
              <w:placeholder>
                <w:docPart w:val="9A585AE618EE4D12B979566FD022483A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5D50BA" w:rsidRDefault="005D50BA" w:rsidP="003819E4">
                <w:pPr>
                  <w:pStyle w:val="Name"/>
                </w:pPr>
                <w:r>
                  <w:t>[Employee Name]</w:t>
                </w:r>
              </w:p>
            </w:sdtContent>
          </w:sdt>
          <w:sdt>
            <w:sdtPr>
              <w:alias w:val="Title"/>
              <w:tag w:val="Title"/>
              <w:id w:val="876385275"/>
              <w:placeholder>
                <w:docPart w:val="A030B856EEFF4908B185340171C8E257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EndPr/>
            <w:sdtContent>
              <w:p w:rsidR="005D50BA" w:rsidRDefault="005D50BA" w:rsidP="003819E4">
                <w:pPr>
                  <w:pStyle w:val="JobTitle"/>
                </w:pPr>
                <w:r>
                  <w:t>[Job Title]</w:t>
                </w:r>
              </w:p>
            </w:sdtContent>
          </w:sdt>
          <w:p w:rsidR="005D50BA" w:rsidRDefault="00D82782" w:rsidP="003819E4">
            <w:sdt>
              <w:sdtPr>
                <w:alias w:val="Address"/>
                <w:tag w:val="Address"/>
                <w:id w:val="876385276"/>
                <w:placeholder>
                  <w:docPart w:val="E58B7F763021430799A39281953E1C22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:text w:multiLine="1"/>
              </w:sdtPr>
              <w:sdtEndPr/>
              <w:sdtContent>
                <w:r w:rsidR="005D50BA">
                  <w:t>[Street Address]</w:t>
                </w:r>
              </w:sdtContent>
            </w:sdt>
          </w:p>
          <w:sdt>
            <w:sdtPr>
              <w:alias w:val="City, ST  ZIP Code"/>
              <w:tag w:val="City, ST  ZIP Code"/>
              <w:id w:val="876385277"/>
              <w:placeholder>
                <w:docPart w:val="3F4AA9FEEA3B4205A324A60DFF5FF2D7"/>
              </w:placeholder>
              <w:showingPlcHdr/>
              <w:dataBinding w:prefixMappings="xmlns:ns0='http://schemas.microsoft.com/office/2006/coverPageProps' " w:xpath="/ns0:CoverPageProperties[1]/ns0:Abstract[1]" w:storeItemID="{55AF091B-3C7A-41E3-B477-F2FDAA23CFDA}"/>
              <w:text w:multiLine="1"/>
            </w:sdtPr>
            <w:sdtEndPr/>
            <w:sdtContent>
              <w:p w:rsidR="005D50BA" w:rsidRDefault="005D50BA" w:rsidP="003819E4">
                <w:r>
                  <w:t>[City, ST  ZIP Code]</w:t>
                </w:r>
              </w:p>
            </w:sdtContent>
          </w:sdt>
          <w:p w:rsidR="005D50BA" w:rsidRDefault="005D50BA" w:rsidP="003819E4">
            <w:pPr>
              <w:pStyle w:val="Phonewebsite"/>
            </w:pPr>
            <w:r>
              <w:rPr>
                <w:noProof/>
                <w:lang w:eastAsia="ja-JP"/>
              </w:rPr>
              <w:drawing>
                <wp:anchor distT="0" distB="0" distL="114300" distR="114300" simplePos="0" relativeHeight="251734016" behindDoc="1" locked="0" layoutInCell="1" allowOverlap="1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93980</wp:posOffset>
                  </wp:positionV>
                  <wp:extent cx="781050" cy="581025"/>
                  <wp:effectExtent l="19050" t="0" r="0" b="0"/>
                  <wp:wrapNone/>
                  <wp:docPr id="70" name="Picture 1" descr="Glo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lo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Phone </w:t>
            </w:r>
            <w:sdt>
              <w:sdtPr>
                <w:alias w:val="Phone"/>
                <w:tag w:val="Phone"/>
                <w:id w:val="876385278"/>
                <w:placeholder>
                  <w:docPart w:val="89BE0984247D47A7BA4FEF180E326B7A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>
                  <w:t>[phone]</w:t>
                </w:r>
              </w:sdtContent>
            </w:sdt>
          </w:p>
          <w:p w:rsidR="005D50BA" w:rsidRDefault="005D50BA" w:rsidP="003819E4">
            <w:r>
              <w:t xml:space="preserve">Fax </w:t>
            </w:r>
            <w:sdt>
              <w:sdtPr>
                <w:alias w:val="Fax"/>
                <w:tag w:val="Fax"/>
                <w:id w:val="876385279"/>
                <w:placeholder>
                  <w:docPart w:val="F3F9B56DFA72434CA1878D92254D9D56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/>
              <w:sdtContent>
                <w:r>
                  <w:t>[fax]</w:t>
                </w:r>
              </w:sdtContent>
            </w:sdt>
          </w:p>
          <w:sdt>
            <w:sdtPr>
              <w:alias w:val="Email"/>
              <w:tag w:val="Email"/>
              <w:id w:val="876385280"/>
              <w:placeholder>
                <w:docPart w:val="9FF770802237428994261524B201EF87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5D50BA" w:rsidRDefault="005D50BA" w:rsidP="003819E4">
                <w:r>
                  <w:t>[email]</w:t>
                </w:r>
              </w:p>
            </w:sdtContent>
          </w:sdt>
          <w:sdt>
            <w:sdtPr>
              <w:alias w:val="Website"/>
              <w:tag w:val="Website"/>
              <w:id w:val="876385281"/>
              <w:placeholder>
                <w:docPart w:val="9BFFCC396E324D2ABDA8400ACD0781F7"/>
              </w:placeholder>
              <w:showingPlcHdr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p w:rsidR="005D50BA" w:rsidRDefault="005D50BA" w:rsidP="003819E4">
                <w:pPr>
                  <w:pStyle w:val="Phonewebsite"/>
                </w:pPr>
                <w:r>
                  <w:t>[website]</w:t>
                </w:r>
              </w:p>
            </w:sdtContent>
          </w:sdt>
        </w:tc>
        <w:tc>
          <w:tcPr>
            <w:tcW w:w="216" w:type="dxa"/>
            <w:shd w:val="clear" w:color="auto" w:fill="76923C" w:themeFill="accent3" w:themeFillShade="BF"/>
          </w:tcPr>
          <w:p w:rsidR="005D50BA" w:rsidRPr="00781717" w:rsidRDefault="005D50BA" w:rsidP="00781717"/>
        </w:tc>
        <w:tc>
          <w:tcPr>
            <w:tcW w:w="73" w:type="dxa"/>
            <w:tcBorders>
              <w:right w:val="single" w:sz="4" w:space="0" w:color="76923C" w:themeColor="accent3" w:themeShade="BF"/>
            </w:tcBorders>
            <w:tcMar>
              <w:left w:w="0" w:type="dxa"/>
              <w:right w:w="0" w:type="dxa"/>
            </w:tcMar>
          </w:tcPr>
          <w:p w:rsidR="005D50BA" w:rsidRPr="00781717" w:rsidRDefault="005D50BA" w:rsidP="00781717"/>
        </w:tc>
        <w:tc>
          <w:tcPr>
            <w:tcW w:w="4752" w:type="dxa"/>
            <w:tcBorders>
              <w:left w:val="single" w:sz="4" w:space="0" w:color="76923C" w:themeColor="accent3" w:themeShade="BF"/>
            </w:tcBorders>
            <w:vAlign w:val="center"/>
          </w:tcPr>
          <w:sdt>
            <w:sdtPr>
              <w:alias w:val="Company"/>
              <w:tag w:val="Company"/>
              <w:id w:val="876385282"/>
              <w:placeholder>
                <w:docPart w:val="4B1FA0342BB74708B4689A48D29C9719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 w:multiLine="1"/>
            </w:sdtPr>
            <w:sdtEndPr/>
            <w:sdtContent>
              <w:p w:rsidR="005D50BA" w:rsidRDefault="005D50BA" w:rsidP="003819E4">
                <w:pPr>
                  <w:pStyle w:val="Heading1"/>
                </w:pPr>
                <w:r>
                  <w:t>[Company Name]</w:t>
                </w:r>
              </w:p>
            </w:sdtContent>
          </w:sdt>
          <w:sdt>
            <w:sdtPr>
              <w:alias w:val="Name"/>
              <w:tag w:val="Name"/>
              <w:id w:val="876385283"/>
              <w:placeholder>
                <w:docPart w:val="36572D2D25044F9F9B15A0F41F27BF3A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5D50BA" w:rsidRDefault="005D50BA" w:rsidP="003819E4">
                <w:pPr>
                  <w:pStyle w:val="Name"/>
                </w:pPr>
                <w:r>
                  <w:t>[Employee Name]</w:t>
                </w:r>
              </w:p>
            </w:sdtContent>
          </w:sdt>
          <w:sdt>
            <w:sdtPr>
              <w:alias w:val="Title"/>
              <w:tag w:val="Title"/>
              <w:id w:val="876385284"/>
              <w:placeholder>
                <w:docPart w:val="2043CE026DDA4C2CBBFC30BFB419A564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EndPr/>
            <w:sdtContent>
              <w:p w:rsidR="005D50BA" w:rsidRDefault="005D50BA" w:rsidP="003819E4">
                <w:pPr>
                  <w:pStyle w:val="JobTitle"/>
                </w:pPr>
                <w:r>
                  <w:t>[Job Title]</w:t>
                </w:r>
              </w:p>
            </w:sdtContent>
          </w:sdt>
          <w:p w:rsidR="005D50BA" w:rsidRDefault="00D82782" w:rsidP="003819E4">
            <w:sdt>
              <w:sdtPr>
                <w:alias w:val="Address"/>
                <w:tag w:val="Address"/>
                <w:id w:val="876385285"/>
                <w:placeholder>
                  <w:docPart w:val="91115438C58248C1BB7540767B0774E0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:text w:multiLine="1"/>
              </w:sdtPr>
              <w:sdtEndPr/>
              <w:sdtContent>
                <w:r w:rsidR="005D50BA">
                  <w:t>[Street Address]</w:t>
                </w:r>
              </w:sdtContent>
            </w:sdt>
          </w:p>
          <w:sdt>
            <w:sdtPr>
              <w:alias w:val="City, ST  ZIP Code"/>
              <w:tag w:val="City, ST  ZIP Code"/>
              <w:id w:val="876385286"/>
              <w:placeholder>
                <w:docPart w:val="036772D74DB04A2F857066A6FCD712EF"/>
              </w:placeholder>
              <w:showingPlcHdr/>
              <w:dataBinding w:prefixMappings="xmlns:ns0='http://schemas.microsoft.com/office/2006/coverPageProps' " w:xpath="/ns0:CoverPageProperties[1]/ns0:Abstract[1]" w:storeItemID="{55AF091B-3C7A-41E3-B477-F2FDAA23CFDA}"/>
              <w:text w:multiLine="1"/>
            </w:sdtPr>
            <w:sdtEndPr/>
            <w:sdtContent>
              <w:p w:rsidR="005D50BA" w:rsidRDefault="005D50BA" w:rsidP="003819E4">
                <w:r>
                  <w:t>[City, ST  ZIP Code]</w:t>
                </w:r>
              </w:p>
            </w:sdtContent>
          </w:sdt>
          <w:p w:rsidR="005D50BA" w:rsidRDefault="005D50BA" w:rsidP="003819E4">
            <w:pPr>
              <w:pStyle w:val="Phonewebsite"/>
            </w:pPr>
            <w:r>
              <w:rPr>
                <w:noProof/>
                <w:lang w:eastAsia="ja-JP"/>
              </w:rPr>
              <w:drawing>
                <wp:anchor distT="0" distB="0" distL="114300" distR="114300" simplePos="0" relativeHeight="251735040" behindDoc="1" locked="0" layoutInCell="1" allowOverlap="1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93980</wp:posOffset>
                  </wp:positionV>
                  <wp:extent cx="781050" cy="581025"/>
                  <wp:effectExtent l="19050" t="0" r="0" b="0"/>
                  <wp:wrapNone/>
                  <wp:docPr id="71" name="Picture 1" descr="Glo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lo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Phone </w:t>
            </w:r>
            <w:sdt>
              <w:sdtPr>
                <w:alias w:val="Phone"/>
                <w:tag w:val="Phone"/>
                <w:id w:val="876385287"/>
                <w:placeholder>
                  <w:docPart w:val="BF53C91A8F044335AC87FBE6300ADFCE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>
                  <w:t>[phone]</w:t>
                </w:r>
              </w:sdtContent>
            </w:sdt>
          </w:p>
          <w:p w:rsidR="005D50BA" w:rsidRDefault="005D50BA" w:rsidP="003819E4">
            <w:r>
              <w:t xml:space="preserve">Fax </w:t>
            </w:r>
            <w:sdt>
              <w:sdtPr>
                <w:alias w:val="Fax"/>
                <w:tag w:val="Fax"/>
                <w:id w:val="876385288"/>
                <w:placeholder>
                  <w:docPart w:val="23F2E7D44B2D4313901E518048A7A309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/>
              <w:sdtContent>
                <w:r>
                  <w:t>[fax]</w:t>
                </w:r>
              </w:sdtContent>
            </w:sdt>
          </w:p>
          <w:sdt>
            <w:sdtPr>
              <w:alias w:val="Email"/>
              <w:tag w:val="Email"/>
              <w:id w:val="876385289"/>
              <w:placeholder>
                <w:docPart w:val="5C0F3749063F46AEB00C80363B098708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5D50BA" w:rsidRDefault="005D50BA" w:rsidP="003819E4">
                <w:r>
                  <w:t>[email]</w:t>
                </w:r>
              </w:p>
            </w:sdtContent>
          </w:sdt>
          <w:sdt>
            <w:sdtPr>
              <w:alias w:val="Website"/>
              <w:tag w:val="Website"/>
              <w:id w:val="876385290"/>
              <w:placeholder>
                <w:docPart w:val="4DB646652FDD4B65A4A0168FBA34E883"/>
              </w:placeholder>
              <w:showingPlcHdr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p w:rsidR="005D50BA" w:rsidRDefault="005D50BA" w:rsidP="003819E4">
                <w:pPr>
                  <w:pStyle w:val="Phonewebsite"/>
                </w:pPr>
                <w:r>
                  <w:t>[website]</w:t>
                </w:r>
              </w:p>
            </w:sdtContent>
          </w:sdt>
        </w:tc>
      </w:tr>
      <w:tr w:rsidR="005D50BA" w:rsidTr="005D50BA">
        <w:trPr>
          <w:cantSplit/>
          <w:trHeight w:hRule="exact" w:val="2880"/>
          <w:jc w:val="center"/>
        </w:trPr>
        <w:tc>
          <w:tcPr>
            <w:tcW w:w="216" w:type="dxa"/>
            <w:shd w:val="clear" w:color="auto" w:fill="76923C" w:themeFill="accent3" w:themeFillShade="BF"/>
          </w:tcPr>
          <w:p w:rsidR="005D50BA" w:rsidRPr="00781717" w:rsidRDefault="005D50BA" w:rsidP="00781717"/>
        </w:tc>
        <w:tc>
          <w:tcPr>
            <w:tcW w:w="73" w:type="dxa"/>
            <w:tcBorders>
              <w:right w:val="single" w:sz="4" w:space="0" w:color="76923C" w:themeColor="accent3" w:themeShade="BF"/>
            </w:tcBorders>
            <w:tcMar>
              <w:left w:w="0" w:type="dxa"/>
              <w:right w:w="0" w:type="dxa"/>
            </w:tcMar>
          </w:tcPr>
          <w:p w:rsidR="005D50BA" w:rsidRPr="00781717" w:rsidRDefault="005D50BA" w:rsidP="00781717"/>
        </w:tc>
        <w:tc>
          <w:tcPr>
            <w:tcW w:w="4752" w:type="dxa"/>
            <w:tcBorders>
              <w:left w:val="single" w:sz="4" w:space="0" w:color="76923C" w:themeColor="accent3" w:themeShade="BF"/>
            </w:tcBorders>
            <w:vAlign w:val="center"/>
          </w:tcPr>
          <w:sdt>
            <w:sdtPr>
              <w:alias w:val="Company"/>
              <w:tag w:val="Company"/>
              <w:id w:val="876385291"/>
              <w:placeholder>
                <w:docPart w:val="1B2B796E0E1542ED89A751E67DA42127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 w:multiLine="1"/>
            </w:sdtPr>
            <w:sdtEndPr/>
            <w:sdtContent>
              <w:p w:rsidR="005D50BA" w:rsidRDefault="005D50BA" w:rsidP="003819E4">
                <w:pPr>
                  <w:pStyle w:val="Heading1"/>
                </w:pPr>
                <w:r>
                  <w:t>[Company Name]</w:t>
                </w:r>
              </w:p>
            </w:sdtContent>
          </w:sdt>
          <w:sdt>
            <w:sdtPr>
              <w:alias w:val="Name"/>
              <w:tag w:val="Name"/>
              <w:id w:val="876385292"/>
              <w:placeholder>
                <w:docPart w:val="8A1A5154753B454A92945B0A61E1FCE9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5D50BA" w:rsidRDefault="005D50BA" w:rsidP="003819E4">
                <w:pPr>
                  <w:pStyle w:val="Name"/>
                </w:pPr>
                <w:r>
                  <w:t>[Employee Name]</w:t>
                </w:r>
              </w:p>
            </w:sdtContent>
          </w:sdt>
          <w:sdt>
            <w:sdtPr>
              <w:alias w:val="Title"/>
              <w:tag w:val="Title"/>
              <w:id w:val="876385293"/>
              <w:placeholder>
                <w:docPart w:val="F026C3E4735A47EA9788B55D218FA317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EndPr/>
            <w:sdtContent>
              <w:p w:rsidR="005D50BA" w:rsidRDefault="005D50BA" w:rsidP="003819E4">
                <w:pPr>
                  <w:pStyle w:val="JobTitle"/>
                </w:pPr>
                <w:r>
                  <w:t>[Job Title]</w:t>
                </w:r>
              </w:p>
            </w:sdtContent>
          </w:sdt>
          <w:p w:rsidR="005D50BA" w:rsidRDefault="00D82782" w:rsidP="003819E4">
            <w:sdt>
              <w:sdtPr>
                <w:alias w:val="Address"/>
                <w:tag w:val="Address"/>
                <w:id w:val="876385294"/>
                <w:placeholder>
                  <w:docPart w:val="E03CC54DE03F47C2B7CC52DEB516AE77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:text w:multiLine="1"/>
              </w:sdtPr>
              <w:sdtEndPr/>
              <w:sdtContent>
                <w:r w:rsidR="005D50BA">
                  <w:t>[Street Address]</w:t>
                </w:r>
              </w:sdtContent>
            </w:sdt>
          </w:p>
          <w:sdt>
            <w:sdtPr>
              <w:alias w:val="City, ST  ZIP Code"/>
              <w:tag w:val="City, ST  ZIP Code"/>
              <w:id w:val="876385295"/>
              <w:placeholder>
                <w:docPart w:val="DF1554CB19974FD397CADCD97D698B4D"/>
              </w:placeholder>
              <w:showingPlcHdr/>
              <w:dataBinding w:prefixMappings="xmlns:ns0='http://schemas.microsoft.com/office/2006/coverPageProps' " w:xpath="/ns0:CoverPageProperties[1]/ns0:Abstract[1]" w:storeItemID="{55AF091B-3C7A-41E3-B477-F2FDAA23CFDA}"/>
              <w:text w:multiLine="1"/>
            </w:sdtPr>
            <w:sdtEndPr/>
            <w:sdtContent>
              <w:p w:rsidR="005D50BA" w:rsidRDefault="005D50BA" w:rsidP="003819E4">
                <w:r>
                  <w:t>[City, ST  ZIP Code]</w:t>
                </w:r>
              </w:p>
            </w:sdtContent>
          </w:sdt>
          <w:p w:rsidR="005D50BA" w:rsidRDefault="005D50BA" w:rsidP="003819E4">
            <w:pPr>
              <w:pStyle w:val="Phonewebsite"/>
            </w:pPr>
            <w:r>
              <w:rPr>
                <w:noProof/>
                <w:lang w:eastAsia="ja-JP"/>
              </w:rPr>
              <w:drawing>
                <wp:anchor distT="0" distB="0" distL="114300" distR="114300" simplePos="0" relativeHeight="251739136" behindDoc="1" locked="0" layoutInCell="1" allowOverlap="1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93980</wp:posOffset>
                  </wp:positionV>
                  <wp:extent cx="781050" cy="581025"/>
                  <wp:effectExtent l="19050" t="0" r="0" b="0"/>
                  <wp:wrapNone/>
                  <wp:docPr id="73" name="Picture 1" descr="Glo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lo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Phone </w:t>
            </w:r>
            <w:sdt>
              <w:sdtPr>
                <w:alias w:val="Phone"/>
                <w:tag w:val="Phone"/>
                <w:id w:val="876385296"/>
                <w:placeholder>
                  <w:docPart w:val="40BABBE5416B4DFBA8EFCC54C04209B6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>
                  <w:t>[phone]</w:t>
                </w:r>
              </w:sdtContent>
            </w:sdt>
          </w:p>
          <w:p w:rsidR="005D50BA" w:rsidRDefault="005D50BA" w:rsidP="003819E4">
            <w:r>
              <w:t xml:space="preserve">Fax </w:t>
            </w:r>
            <w:sdt>
              <w:sdtPr>
                <w:alias w:val="Fax"/>
                <w:tag w:val="Fax"/>
                <w:id w:val="876385297"/>
                <w:placeholder>
                  <w:docPart w:val="3E4D898F4FAB4820B7B8E664E4A7486E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/>
              <w:sdtContent>
                <w:r>
                  <w:t>[fax]</w:t>
                </w:r>
              </w:sdtContent>
            </w:sdt>
          </w:p>
          <w:sdt>
            <w:sdtPr>
              <w:alias w:val="Email"/>
              <w:tag w:val="Email"/>
              <w:id w:val="876385298"/>
              <w:placeholder>
                <w:docPart w:val="EA05E8F37CFA4976A7F7C718550DDD39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5D50BA" w:rsidRDefault="005D50BA" w:rsidP="003819E4">
                <w:r>
                  <w:t>[email]</w:t>
                </w:r>
              </w:p>
            </w:sdtContent>
          </w:sdt>
          <w:sdt>
            <w:sdtPr>
              <w:alias w:val="Website"/>
              <w:tag w:val="Website"/>
              <w:id w:val="876385299"/>
              <w:placeholder>
                <w:docPart w:val="3A9D6057E6DD44BBB0D131E0FC129F34"/>
              </w:placeholder>
              <w:showingPlcHdr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p w:rsidR="005D50BA" w:rsidRDefault="005D50BA" w:rsidP="003819E4">
                <w:pPr>
                  <w:pStyle w:val="Phonewebsite"/>
                </w:pPr>
                <w:r>
                  <w:t>[website]</w:t>
                </w:r>
              </w:p>
            </w:sdtContent>
          </w:sdt>
        </w:tc>
        <w:tc>
          <w:tcPr>
            <w:tcW w:w="216" w:type="dxa"/>
            <w:shd w:val="clear" w:color="auto" w:fill="76923C" w:themeFill="accent3" w:themeFillShade="BF"/>
          </w:tcPr>
          <w:p w:rsidR="005D50BA" w:rsidRPr="00781717" w:rsidRDefault="005D50BA" w:rsidP="00781717"/>
        </w:tc>
        <w:tc>
          <w:tcPr>
            <w:tcW w:w="73" w:type="dxa"/>
            <w:tcBorders>
              <w:right w:val="single" w:sz="4" w:space="0" w:color="76923C" w:themeColor="accent3" w:themeShade="BF"/>
            </w:tcBorders>
            <w:tcMar>
              <w:left w:w="0" w:type="dxa"/>
              <w:right w:w="0" w:type="dxa"/>
            </w:tcMar>
          </w:tcPr>
          <w:p w:rsidR="005D50BA" w:rsidRPr="00781717" w:rsidRDefault="005D50BA" w:rsidP="00781717"/>
        </w:tc>
        <w:tc>
          <w:tcPr>
            <w:tcW w:w="4752" w:type="dxa"/>
            <w:tcBorders>
              <w:left w:val="single" w:sz="4" w:space="0" w:color="76923C" w:themeColor="accent3" w:themeShade="BF"/>
            </w:tcBorders>
            <w:vAlign w:val="center"/>
          </w:tcPr>
          <w:sdt>
            <w:sdtPr>
              <w:alias w:val="Company"/>
              <w:tag w:val="Company"/>
              <w:id w:val="876385300"/>
              <w:placeholder>
                <w:docPart w:val="322263CEE2AF494D81C326C73331E215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 w:multiLine="1"/>
            </w:sdtPr>
            <w:sdtEndPr/>
            <w:sdtContent>
              <w:p w:rsidR="005D50BA" w:rsidRDefault="005D50BA" w:rsidP="003819E4">
                <w:pPr>
                  <w:pStyle w:val="Heading1"/>
                </w:pPr>
                <w:r>
                  <w:t>[Company Name]</w:t>
                </w:r>
              </w:p>
            </w:sdtContent>
          </w:sdt>
          <w:sdt>
            <w:sdtPr>
              <w:alias w:val="Name"/>
              <w:tag w:val="Name"/>
              <w:id w:val="876385301"/>
              <w:placeholder>
                <w:docPart w:val="AE452BCB24244CC7ADD591DE6B8D1F5B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5D50BA" w:rsidRDefault="005D50BA" w:rsidP="003819E4">
                <w:pPr>
                  <w:pStyle w:val="Name"/>
                </w:pPr>
                <w:r>
                  <w:t>[Employee Name]</w:t>
                </w:r>
              </w:p>
            </w:sdtContent>
          </w:sdt>
          <w:sdt>
            <w:sdtPr>
              <w:alias w:val="Title"/>
              <w:tag w:val="Title"/>
              <w:id w:val="876385302"/>
              <w:placeholder>
                <w:docPart w:val="B4D3C4595A7B45FA896B6A73D2D87FCE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EndPr/>
            <w:sdtContent>
              <w:p w:rsidR="005D50BA" w:rsidRDefault="005D50BA" w:rsidP="003819E4">
                <w:pPr>
                  <w:pStyle w:val="JobTitle"/>
                </w:pPr>
                <w:r>
                  <w:t>[Job Title]</w:t>
                </w:r>
              </w:p>
            </w:sdtContent>
          </w:sdt>
          <w:p w:rsidR="005D50BA" w:rsidRDefault="00D82782" w:rsidP="003819E4">
            <w:sdt>
              <w:sdtPr>
                <w:alias w:val="Address"/>
                <w:tag w:val="Address"/>
                <w:id w:val="876385303"/>
                <w:placeholder>
                  <w:docPart w:val="CD335F0E8FF1413498BD5484D6D1DA66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:text w:multiLine="1"/>
              </w:sdtPr>
              <w:sdtEndPr/>
              <w:sdtContent>
                <w:r w:rsidR="005D50BA">
                  <w:t>[Street Address]</w:t>
                </w:r>
              </w:sdtContent>
            </w:sdt>
          </w:p>
          <w:sdt>
            <w:sdtPr>
              <w:alias w:val="City, ST  ZIP Code"/>
              <w:tag w:val="City, ST  ZIP Code"/>
              <w:id w:val="876385304"/>
              <w:placeholder>
                <w:docPart w:val="F2C16CE53BD048F18BC3FA63E07B974F"/>
              </w:placeholder>
              <w:showingPlcHdr/>
              <w:dataBinding w:prefixMappings="xmlns:ns0='http://schemas.microsoft.com/office/2006/coverPageProps' " w:xpath="/ns0:CoverPageProperties[1]/ns0:Abstract[1]" w:storeItemID="{55AF091B-3C7A-41E3-B477-F2FDAA23CFDA}"/>
              <w:text w:multiLine="1"/>
            </w:sdtPr>
            <w:sdtEndPr/>
            <w:sdtContent>
              <w:p w:rsidR="005D50BA" w:rsidRDefault="005D50BA" w:rsidP="003819E4">
                <w:r>
                  <w:t>[City, ST  ZIP Code]</w:t>
                </w:r>
              </w:p>
            </w:sdtContent>
          </w:sdt>
          <w:p w:rsidR="005D50BA" w:rsidRDefault="005D50BA" w:rsidP="003819E4">
            <w:pPr>
              <w:pStyle w:val="Phonewebsite"/>
            </w:pPr>
            <w:r>
              <w:rPr>
                <w:noProof/>
                <w:lang w:eastAsia="ja-JP"/>
              </w:rPr>
              <w:drawing>
                <wp:anchor distT="0" distB="0" distL="114300" distR="114300" simplePos="0" relativeHeight="251740160" behindDoc="1" locked="0" layoutInCell="1" allowOverlap="1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93980</wp:posOffset>
                  </wp:positionV>
                  <wp:extent cx="781050" cy="581025"/>
                  <wp:effectExtent l="19050" t="0" r="0" b="0"/>
                  <wp:wrapNone/>
                  <wp:docPr id="74" name="Picture 1" descr="Glo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lo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Phone </w:t>
            </w:r>
            <w:sdt>
              <w:sdtPr>
                <w:alias w:val="Phone"/>
                <w:tag w:val="Phone"/>
                <w:id w:val="876385305"/>
                <w:placeholder>
                  <w:docPart w:val="8507544AC1314F60A799DDEA3A34F434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>
                  <w:t>[phone]</w:t>
                </w:r>
              </w:sdtContent>
            </w:sdt>
          </w:p>
          <w:p w:rsidR="005D50BA" w:rsidRDefault="005D50BA" w:rsidP="003819E4">
            <w:r>
              <w:t xml:space="preserve">Fax </w:t>
            </w:r>
            <w:sdt>
              <w:sdtPr>
                <w:alias w:val="Fax"/>
                <w:tag w:val="Fax"/>
                <w:id w:val="876385306"/>
                <w:placeholder>
                  <w:docPart w:val="A097084CD23041C3A694E1023F5A0F43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/>
              <w:sdtContent>
                <w:r>
                  <w:t>[fax]</w:t>
                </w:r>
              </w:sdtContent>
            </w:sdt>
          </w:p>
          <w:sdt>
            <w:sdtPr>
              <w:alias w:val="Email"/>
              <w:tag w:val="Email"/>
              <w:id w:val="876385307"/>
              <w:placeholder>
                <w:docPart w:val="49089DD7D97C4DE68CDAC7FF1989075C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5D50BA" w:rsidRDefault="005D50BA" w:rsidP="003819E4">
                <w:r>
                  <w:t>[email]</w:t>
                </w:r>
              </w:p>
            </w:sdtContent>
          </w:sdt>
          <w:sdt>
            <w:sdtPr>
              <w:alias w:val="Website"/>
              <w:tag w:val="Website"/>
              <w:id w:val="876385308"/>
              <w:placeholder>
                <w:docPart w:val="2685CB2571F54F03816378367136AEEB"/>
              </w:placeholder>
              <w:showingPlcHdr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p w:rsidR="005D50BA" w:rsidRDefault="005D50BA" w:rsidP="003819E4">
                <w:pPr>
                  <w:pStyle w:val="Phonewebsite"/>
                </w:pPr>
                <w:r>
                  <w:t>[website]</w:t>
                </w:r>
              </w:p>
            </w:sdtContent>
          </w:sdt>
        </w:tc>
      </w:tr>
    </w:tbl>
    <w:p w:rsidR="003207C7" w:rsidRPr="00B52A69" w:rsidRDefault="003207C7">
      <w:pPr>
        <w:rPr>
          <w:vanish/>
          <w:sz w:val="8"/>
          <w:szCs w:val="8"/>
        </w:rPr>
      </w:pPr>
    </w:p>
    <w:sectPr w:rsidR="003207C7" w:rsidRPr="00B52A69" w:rsidSect="00B52A69">
      <w:type w:val="continuous"/>
      <w:pgSz w:w="12240" w:h="15840"/>
      <w:pgMar w:top="720" w:right="1080" w:bottom="576" w:left="1080" w:header="720" w:footer="720" w:gutter="0"/>
      <w:paperSrc w:first="276" w:other="276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782"/>
    <w:rsid w:val="000C4B46"/>
    <w:rsid w:val="000C6EB8"/>
    <w:rsid w:val="001439E1"/>
    <w:rsid w:val="003207C7"/>
    <w:rsid w:val="003C560F"/>
    <w:rsid w:val="004955EC"/>
    <w:rsid w:val="005B1E2D"/>
    <w:rsid w:val="005D50BA"/>
    <w:rsid w:val="00781717"/>
    <w:rsid w:val="007B1E56"/>
    <w:rsid w:val="00944FDA"/>
    <w:rsid w:val="0098278F"/>
    <w:rsid w:val="009D7850"/>
    <w:rsid w:val="00B52A69"/>
    <w:rsid w:val="00CD45CD"/>
    <w:rsid w:val="00CF7E5B"/>
    <w:rsid w:val="00D82782"/>
    <w:rsid w:val="00E73CBD"/>
    <w:rsid w:val="00F6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99c38f,#a50021,#090,#086d0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8278F"/>
    <w:pPr>
      <w:ind w:right="144"/>
      <w:jc w:val="right"/>
    </w:pPr>
    <w:rPr>
      <w:rFonts w:asciiTheme="minorHAnsi" w:hAnsiTheme="minorHAnsi"/>
      <w:sz w:val="16"/>
    </w:rPr>
  </w:style>
  <w:style w:type="paragraph" w:styleId="Heading1">
    <w:name w:val="heading 1"/>
    <w:basedOn w:val="Normal"/>
    <w:next w:val="Normal"/>
    <w:link w:val="Heading1Char"/>
    <w:qFormat/>
    <w:rsid w:val="005D50BA"/>
    <w:pPr>
      <w:spacing w:after="200"/>
      <w:outlineLvl w:val="0"/>
    </w:pPr>
    <w:rPr>
      <w:rFonts w:asciiTheme="majorHAnsi" w:hAnsiTheme="majorHAnsi" w:cs="Tahoma"/>
      <w:b/>
      <w:color w:val="4F6228" w:themeColor="accent3" w:themeShade="80"/>
      <w:spacing w:val="10"/>
      <w:sz w:val="22"/>
      <w:szCs w:val="22"/>
    </w:rPr>
  </w:style>
  <w:style w:type="paragraph" w:styleId="Heading2">
    <w:name w:val="heading 2"/>
    <w:basedOn w:val="Normal"/>
    <w:next w:val="Normal"/>
    <w:semiHidden/>
    <w:unhideWhenUsed/>
    <w:rsid w:val="00944FDA"/>
    <w:pPr>
      <w:keepNext/>
      <w:tabs>
        <w:tab w:val="left" w:pos="3150"/>
      </w:tabs>
      <w:spacing w:before="360"/>
      <w:ind w:left="2160" w:right="-1915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0C6EB8"/>
    <w:rPr>
      <w:rFonts w:ascii="Tahoma" w:hAnsi="Tahoma" w:cs="Tahoma"/>
      <w:szCs w:val="16"/>
    </w:rPr>
  </w:style>
  <w:style w:type="paragraph" w:customStyle="1" w:styleId="JobTitle">
    <w:name w:val="Job Title"/>
    <w:basedOn w:val="Normal"/>
    <w:unhideWhenUsed/>
    <w:qFormat/>
    <w:rsid w:val="00781717"/>
    <w:pPr>
      <w:ind w:right="150"/>
    </w:pPr>
    <w:rPr>
      <w:rFonts w:cs="Tahoma"/>
      <w:i/>
      <w:szCs w:val="16"/>
    </w:rPr>
  </w:style>
  <w:style w:type="paragraph" w:customStyle="1" w:styleId="Name">
    <w:name w:val="Name"/>
    <w:basedOn w:val="Normal"/>
    <w:qFormat/>
    <w:rsid w:val="0098278F"/>
    <w:pPr>
      <w:ind w:right="150"/>
    </w:pPr>
    <w:rPr>
      <w:rFonts w:cs="Tahoma"/>
      <w:b/>
      <w:sz w:val="18"/>
      <w:szCs w:val="16"/>
    </w:rPr>
  </w:style>
  <w:style w:type="character" w:customStyle="1" w:styleId="Heading1Char">
    <w:name w:val="Heading 1 Char"/>
    <w:basedOn w:val="DefaultParagraphFont"/>
    <w:link w:val="Heading1"/>
    <w:rsid w:val="005D50BA"/>
    <w:rPr>
      <w:rFonts w:asciiTheme="majorHAnsi" w:hAnsiTheme="majorHAnsi" w:cs="Tahoma"/>
      <w:b/>
      <w:color w:val="4F6228" w:themeColor="accent3" w:themeShade="80"/>
      <w:spacing w:val="10"/>
      <w:sz w:val="22"/>
      <w:szCs w:val="22"/>
    </w:rPr>
  </w:style>
  <w:style w:type="paragraph" w:customStyle="1" w:styleId="Phonewebsite">
    <w:name w:val="Phone/website"/>
    <w:basedOn w:val="Normal"/>
    <w:unhideWhenUsed/>
    <w:qFormat/>
    <w:rsid w:val="0098278F"/>
    <w:pPr>
      <w:spacing w:before="180"/>
    </w:pPr>
  </w:style>
  <w:style w:type="character" w:styleId="PlaceholderText">
    <w:name w:val="Placeholder Text"/>
    <w:basedOn w:val="DefaultParagraphFont"/>
    <w:uiPriority w:val="99"/>
    <w:semiHidden/>
    <w:rsid w:val="0078171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8278F"/>
    <w:pPr>
      <w:ind w:right="144"/>
      <w:jc w:val="right"/>
    </w:pPr>
    <w:rPr>
      <w:rFonts w:asciiTheme="minorHAnsi" w:hAnsiTheme="minorHAnsi"/>
      <w:sz w:val="16"/>
    </w:rPr>
  </w:style>
  <w:style w:type="paragraph" w:styleId="Heading1">
    <w:name w:val="heading 1"/>
    <w:basedOn w:val="Normal"/>
    <w:next w:val="Normal"/>
    <w:link w:val="Heading1Char"/>
    <w:qFormat/>
    <w:rsid w:val="005D50BA"/>
    <w:pPr>
      <w:spacing w:after="200"/>
      <w:outlineLvl w:val="0"/>
    </w:pPr>
    <w:rPr>
      <w:rFonts w:asciiTheme="majorHAnsi" w:hAnsiTheme="majorHAnsi" w:cs="Tahoma"/>
      <w:b/>
      <w:color w:val="4F6228" w:themeColor="accent3" w:themeShade="80"/>
      <w:spacing w:val="10"/>
      <w:sz w:val="22"/>
      <w:szCs w:val="22"/>
    </w:rPr>
  </w:style>
  <w:style w:type="paragraph" w:styleId="Heading2">
    <w:name w:val="heading 2"/>
    <w:basedOn w:val="Normal"/>
    <w:next w:val="Normal"/>
    <w:semiHidden/>
    <w:unhideWhenUsed/>
    <w:rsid w:val="00944FDA"/>
    <w:pPr>
      <w:keepNext/>
      <w:tabs>
        <w:tab w:val="left" w:pos="3150"/>
      </w:tabs>
      <w:spacing w:before="360"/>
      <w:ind w:left="2160" w:right="-1915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0C6EB8"/>
    <w:rPr>
      <w:rFonts w:ascii="Tahoma" w:hAnsi="Tahoma" w:cs="Tahoma"/>
      <w:szCs w:val="16"/>
    </w:rPr>
  </w:style>
  <w:style w:type="paragraph" w:customStyle="1" w:styleId="JobTitle">
    <w:name w:val="Job Title"/>
    <w:basedOn w:val="Normal"/>
    <w:unhideWhenUsed/>
    <w:qFormat/>
    <w:rsid w:val="00781717"/>
    <w:pPr>
      <w:ind w:right="150"/>
    </w:pPr>
    <w:rPr>
      <w:rFonts w:cs="Tahoma"/>
      <w:i/>
      <w:szCs w:val="16"/>
    </w:rPr>
  </w:style>
  <w:style w:type="paragraph" w:customStyle="1" w:styleId="Name">
    <w:name w:val="Name"/>
    <w:basedOn w:val="Normal"/>
    <w:qFormat/>
    <w:rsid w:val="0098278F"/>
    <w:pPr>
      <w:ind w:right="150"/>
    </w:pPr>
    <w:rPr>
      <w:rFonts w:cs="Tahoma"/>
      <w:b/>
      <w:sz w:val="18"/>
      <w:szCs w:val="16"/>
    </w:rPr>
  </w:style>
  <w:style w:type="character" w:customStyle="1" w:styleId="Heading1Char">
    <w:name w:val="Heading 1 Char"/>
    <w:basedOn w:val="DefaultParagraphFont"/>
    <w:link w:val="Heading1"/>
    <w:rsid w:val="005D50BA"/>
    <w:rPr>
      <w:rFonts w:asciiTheme="majorHAnsi" w:hAnsiTheme="majorHAnsi" w:cs="Tahoma"/>
      <w:b/>
      <w:color w:val="4F6228" w:themeColor="accent3" w:themeShade="80"/>
      <w:spacing w:val="10"/>
      <w:sz w:val="22"/>
      <w:szCs w:val="22"/>
    </w:rPr>
  </w:style>
  <w:style w:type="paragraph" w:customStyle="1" w:styleId="Phonewebsite">
    <w:name w:val="Phone/website"/>
    <w:basedOn w:val="Normal"/>
    <w:unhideWhenUsed/>
    <w:qFormat/>
    <w:rsid w:val="0098278F"/>
    <w:pPr>
      <w:spacing w:before="180"/>
    </w:pPr>
  </w:style>
  <w:style w:type="character" w:styleId="PlaceholderText">
    <w:name w:val="Placeholder Text"/>
    <w:basedOn w:val="DefaultParagraphFont"/>
    <w:uiPriority w:val="99"/>
    <w:semiHidden/>
    <w:rsid w:val="007817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142158\AppData\Roaming\Microsoft\Templates\MS_Globecr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8C0DF2412AB457A922C9A1EBC7DE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845D6-3DAF-4BE2-B298-5EC7405B9FF2}"/>
      </w:docPartPr>
      <w:docPartBody>
        <w:p w:rsidR="00000000" w:rsidRDefault="006E25D8">
          <w:pPr>
            <w:pStyle w:val="D8C0DF2412AB457A922C9A1EBC7DE8C5"/>
          </w:pPr>
          <w:r>
            <w:t>[Company Name]</w:t>
          </w:r>
        </w:p>
      </w:docPartBody>
    </w:docPart>
    <w:docPart>
      <w:docPartPr>
        <w:name w:val="3E355756699742ADA5A2FF6BB8107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04D50-1E19-45C0-83C0-8A99C122D1CF}"/>
      </w:docPartPr>
      <w:docPartBody>
        <w:p w:rsidR="00000000" w:rsidRDefault="006E25D8">
          <w:pPr>
            <w:pStyle w:val="3E355756699742ADA5A2FF6BB8107360"/>
          </w:pPr>
          <w:r>
            <w:t>[Employee Name]</w:t>
          </w:r>
        </w:p>
      </w:docPartBody>
    </w:docPart>
    <w:docPart>
      <w:docPartPr>
        <w:name w:val="56C86F3F17834D8CB6AABA91BA2E6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8C278-02E5-4407-B93E-6C52E4BD2060}"/>
      </w:docPartPr>
      <w:docPartBody>
        <w:p w:rsidR="00000000" w:rsidRDefault="006E25D8">
          <w:pPr>
            <w:pStyle w:val="56C86F3F17834D8CB6AABA91BA2E6D64"/>
          </w:pPr>
          <w:r>
            <w:t>[Job Title]</w:t>
          </w:r>
        </w:p>
      </w:docPartBody>
    </w:docPart>
    <w:docPart>
      <w:docPartPr>
        <w:name w:val="B760BA1ADD364D409A9DFDAF50BC1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7B07D-A4F9-47C3-B684-2223CC6CEBC5}"/>
      </w:docPartPr>
      <w:docPartBody>
        <w:p w:rsidR="00000000" w:rsidRDefault="006E25D8">
          <w:pPr>
            <w:pStyle w:val="B760BA1ADD364D409A9DFDAF50BC184C"/>
          </w:pPr>
          <w:r>
            <w:t>[Street Address]</w:t>
          </w:r>
        </w:p>
      </w:docPartBody>
    </w:docPart>
    <w:docPart>
      <w:docPartPr>
        <w:name w:val="970C5C0C36ED4BDEB6082D3B77905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A9277-048A-4AC3-8927-B63979BCF65D}"/>
      </w:docPartPr>
      <w:docPartBody>
        <w:p w:rsidR="00000000" w:rsidRDefault="006E25D8">
          <w:pPr>
            <w:pStyle w:val="970C5C0C36ED4BDEB6082D3B77905CA2"/>
          </w:pPr>
          <w:r>
            <w:t>[City, ST  ZIP Code]</w:t>
          </w:r>
        </w:p>
      </w:docPartBody>
    </w:docPart>
    <w:docPart>
      <w:docPartPr>
        <w:name w:val="3FB5EC1C6DDA49F5855E3CBA31C71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61DA4-6F49-4BBF-96E4-684395C9C84D}"/>
      </w:docPartPr>
      <w:docPartBody>
        <w:p w:rsidR="00000000" w:rsidRDefault="006E25D8">
          <w:pPr>
            <w:pStyle w:val="3FB5EC1C6DDA49F5855E3CBA31C71984"/>
          </w:pPr>
          <w:r>
            <w:t>[phone]</w:t>
          </w:r>
        </w:p>
      </w:docPartBody>
    </w:docPart>
    <w:docPart>
      <w:docPartPr>
        <w:name w:val="DED89FA861A449A38C85ABDAB654C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5C398-1A5E-4C02-A99C-1D14B5684651}"/>
      </w:docPartPr>
      <w:docPartBody>
        <w:p w:rsidR="00000000" w:rsidRDefault="006E25D8">
          <w:pPr>
            <w:pStyle w:val="DED89FA861A449A38C85ABDAB654C81A"/>
          </w:pPr>
          <w:r>
            <w:t>[fax]</w:t>
          </w:r>
        </w:p>
      </w:docPartBody>
    </w:docPart>
    <w:docPart>
      <w:docPartPr>
        <w:name w:val="3C5A3C29E93B425D9C9B2E988671F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D1F17-F8B6-474D-8A8F-125721FF3B98}"/>
      </w:docPartPr>
      <w:docPartBody>
        <w:p w:rsidR="00000000" w:rsidRDefault="006E25D8">
          <w:pPr>
            <w:pStyle w:val="3C5A3C29E93B425D9C9B2E988671FD72"/>
          </w:pPr>
          <w:r>
            <w:t>[email]</w:t>
          </w:r>
        </w:p>
      </w:docPartBody>
    </w:docPart>
    <w:docPart>
      <w:docPartPr>
        <w:name w:val="8D8A051330DD44CB98B35BD639A44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6C024-DCDD-4A12-AA25-A27388A09641}"/>
      </w:docPartPr>
      <w:docPartBody>
        <w:p w:rsidR="00000000" w:rsidRDefault="006E25D8">
          <w:pPr>
            <w:pStyle w:val="8D8A051330DD44CB98B35BD639A449EA"/>
          </w:pPr>
          <w:r>
            <w:t>[website]</w:t>
          </w:r>
        </w:p>
      </w:docPartBody>
    </w:docPart>
    <w:docPart>
      <w:docPartPr>
        <w:name w:val="A002043F2B31437285DF136031A8B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ABC0D-4004-4D81-BDF6-15AF39AF3320}"/>
      </w:docPartPr>
      <w:docPartBody>
        <w:p w:rsidR="00000000" w:rsidRDefault="006E25D8">
          <w:pPr>
            <w:pStyle w:val="A002043F2B31437285DF136031A8B0E6"/>
          </w:pPr>
          <w:r>
            <w:t>[Company Name]</w:t>
          </w:r>
        </w:p>
      </w:docPartBody>
    </w:docPart>
    <w:docPart>
      <w:docPartPr>
        <w:name w:val="8CB9464D50F64D6091FAFF69FA19D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2987E-866C-4970-8DF9-EF9F036D5871}"/>
      </w:docPartPr>
      <w:docPartBody>
        <w:p w:rsidR="00000000" w:rsidRDefault="006E25D8">
          <w:pPr>
            <w:pStyle w:val="8CB9464D50F64D6091FAFF69FA19DDDB"/>
          </w:pPr>
          <w:r>
            <w:t>[Employee Name]</w:t>
          </w:r>
        </w:p>
      </w:docPartBody>
    </w:docPart>
    <w:docPart>
      <w:docPartPr>
        <w:name w:val="EFC05E4F9C54499FB87AE92811DF5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0A31A-8D57-4EE4-95C0-4797D9DB2D26}"/>
      </w:docPartPr>
      <w:docPartBody>
        <w:p w:rsidR="00000000" w:rsidRDefault="006E25D8">
          <w:pPr>
            <w:pStyle w:val="EFC05E4F9C54499FB87AE92811DF5AD0"/>
          </w:pPr>
          <w:r>
            <w:t>[Job Title]</w:t>
          </w:r>
        </w:p>
      </w:docPartBody>
    </w:docPart>
    <w:docPart>
      <w:docPartPr>
        <w:name w:val="1E2BBC2744A94607BE45B63A7FB82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3FC34-A477-4F17-A654-1696D483056C}"/>
      </w:docPartPr>
      <w:docPartBody>
        <w:p w:rsidR="00000000" w:rsidRDefault="006E25D8">
          <w:pPr>
            <w:pStyle w:val="1E2BBC2744A94607BE45B63A7FB826DD"/>
          </w:pPr>
          <w:r>
            <w:t>[Street Address]</w:t>
          </w:r>
        </w:p>
      </w:docPartBody>
    </w:docPart>
    <w:docPart>
      <w:docPartPr>
        <w:name w:val="55869F0678A348F68ABC7D315C7D8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98297-C9CB-4BE4-830A-4932F7DE1A2F}"/>
      </w:docPartPr>
      <w:docPartBody>
        <w:p w:rsidR="00000000" w:rsidRDefault="006E25D8">
          <w:pPr>
            <w:pStyle w:val="55869F0678A348F68ABC7D315C7D8466"/>
          </w:pPr>
          <w:r>
            <w:t>[City, ST  ZIP Code]</w:t>
          </w:r>
        </w:p>
      </w:docPartBody>
    </w:docPart>
    <w:docPart>
      <w:docPartPr>
        <w:name w:val="175F1C5825E24B40A6D832D213811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F38C2-4C07-4774-A2A7-FE848BCF1F52}"/>
      </w:docPartPr>
      <w:docPartBody>
        <w:p w:rsidR="00000000" w:rsidRDefault="006E25D8">
          <w:pPr>
            <w:pStyle w:val="175F1C5825E24B40A6D832D213811187"/>
          </w:pPr>
          <w:r>
            <w:t>[phone]</w:t>
          </w:r>
        </w:p>
      </w:docPartBody>
    </w:docPart>
    <w:docPart>
      <w:docPartPr>
        <w:name w:val="86756E8721F14747965887C2551FD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B7119-54E9-4AB5-959B-EE1C04306387}"/>
      </w:docPartPr>
      <w:docPartBody>
        <w:p w:rsidR="00000000" w:rsidRDefault="006E25D8">
          <w:pPr>
            <w:pStyle w:val="86756E8721F14747965887C2551FDAB4"/>
          </w:pPr>
          <w:r>
            <w:t>[fax]</w:t>
          </w:r>
        </w:p>
      </w:docPartBody>
    </w:docPart>
    <w:docPart>
      <w:docPartPr>
        <w:name w:val="FD41BCE0EF804AA6A73B4DAEEA235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A1E82-7CBE-438C-B34F-A7EF63DBA621}"/>
      </w:docPartPr>
      <w:docPartBody>
        <w:p w:rsidR="00000000" w:rsidRDefault="006E25D8">
          <w:pPr>
            <w:pStyle w:val="FD41BCE0EF804AA6A73B4DAEEA235257"/>
          </w:pPr>
          <w:r>
            <w:t>[email]</w:t>
          </w:r>
        </w:p>
      </w:docPartBody>
    </w:docPart>
    <w:docPart>
      <w:docPartPr>
        <w:name w:val="2E2B17617C034195BE1E3A4A4F58D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36DA4-AD47-463A-8DFE-D57216A876E0}"/>
      </w:docPartPr>
      <w:docPartBody>
        <w:p w:rsidR="00000000" w:rsidRDefault="006E25D8">
          <w:pPr>
            <w:pStyle w:val="2E2B17617C034195BE1E3A4A4F58DD31"/>
          </w:pPr>
          <w:r>
            <w:t>[website]</w:t>
          </w:r>
        </w:p>
      </w:docPartBody>
    </w:docPart>
    <w:docPart>
      <w:docPartPr>
        <w:name w:val="090A08C0993549F88417B3DF66E12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FFB04-75AF-49ED-9F1C-DC15499908CF}"/>
      </w:docPartPr>
      <w:docPartBody>
        <w:p w:rsidR="00000000" w:rsidRDefault="006E25D8">
          <w:pPr>
            <w:pStyle w:val="090A08C0993549F88417B3DF66E1284C"/>
          </w:pPr>
          <w:r>
            <w:t>[Company Name]</w:t>
          </w:r>
        </w:p>
      </w:docPartBody>
    </w:docPart>
    <w:docPart>
      <w:docPartPr>
        <w:name w:val="379F680A2362432B9E44C8C7ED8B7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6AB40-B7F1-4F29-A8F8-09570BE8A72B}"/>
      </w:docPartPr>
      <w:docPartBody>
        <w:p w:rsidR="00000000" w:rsidRDefault="006E25D8">
          <w:pPr>
            <w:pStyle w:val="379F680A2362432B9E44C8C7ED8B72C3"/>
          </w:pPr>
          <w:r>
            <w:t xml:space="preserve">[Employee </w:t>
          </w:r>
          <w:r>
            <w:t>Name]</w:t>
          </w:r>
        </w:p>
      </w:docPartBody>
    </w:docPart>
    <w:docPart>
      <w:docPartPr>
        <w:name w:val="505CCB050FB6450DAD0EF324D8666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ADC3C-D369-4686-BBD5-B31FB71732FE}"/>
      </w:docPartPr>
      <w:docPartBody>
        <w:p w:rsidR="00000000" w:rsidRDefault="006E25D8">
          <w:pPr>
            <w:pStyle w:val="505CCB050FB6450DAD0EF324D8666DCA"/>
          </w:pPr>
          <w:r>
            <w:t>[Job Title]</w:t>
          </w:r>
        </w:p>
      </w:docPartBody>
    </w:docPart>
    <w:docPart>
      <w:docPartPr>
        <w:name w:val="BD3F8AC30D254766AFF4B027F8911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A78A4-568F-452F-9FB4-47A62F960274}"/>
      </w:docPartPr>
      <w:docPartBody>
        <w:p w:rsidR="00000000" w:rsidRDefault="006E25D8">
          <w:pPr>
            <w:pStyle w:val="BD3F8AC30D254766AFF4B027F89118A7"/>
          </w:pPr>
          <w:r>
            <w:t>[Street Address]</w:t>
          </w:r>
        </w:p>
      </w:docPartBody>
    </w:docPart>
    <w:docPart>
      <w:docPartPr>
        <w:name w:val="F228CAEE2A6045BB8103180CF63D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CABD6-3B68-462D-9385-CE53777495BB}"/>
      </w:docPartPr>
      <w:docPartBody>
        <w:p w:rsidR="00000000" w:rsidRDefault="006E25D8">
          <w:pPr>
            <w:pStyle w:val="F228CAEE2A6045BB8103180CF63D48E3"/>
          </w:pPr>
          <w:r>
            <w:t>[City, ST  ZIP Code]</w:t>
          </w:r>
        </w:p>
      </w:docPartBody>
    </w:docPart>
    <w:docPart>
      <w:docPartPr>
        <w:name w:val="0B661C9E2BB94557ACC37920D03F7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564FF-E6EC-4937-8F1A-D008F86708DF}"/>
      </w:docPartPr>
      <w:docPartBody>
        <w:p w:rsidR="00000000" w:rsidRDefault="006E25D8">
          <w:pPr>
            <w:pStyle w:val="0B661C9E2BB94557ACC37920D03F713B"/>
          </w:pPr>
          <w:r>
            <w:t>[phone]</w:t>
          </w:r>
        </w:p>
      </w:docPartBody>
    </w:docPart>
    <w:docPart>
      <w:docPartPr>
        <w:name w:val="787865E069C9434BA51C92E04AE13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DE2F7-0FAF-4D46-BDC8-92CA826F8AA3}"/>
      </w:docPartPr>
      <w:docPartBody>
        <w:p w:rsidR="00000000" w:rsidRDefault="006E25D8">
          <w:pPr>
            <w:pStyle w:val="787865E069C9434BA51C92E04AE137D4"/>
          </w:pPr>
          <w:r>
            <w:t>[fax]</w:t>
          </w:r>
        </w:p>
      </w:docPartBody>
    </w:docPart>
    <w:docPart>
      <w:docPartPr>
        <w:name w:val="4A230EB291B34FB0957558088773A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C7859-FC06-4E91-AAF5-BCC4B9A13FD4}"/>
      </w:docPartPr>
      <w:docPartBody>
        <w:p w:rsidR="00000000" w:rsidRDefault="006E25D8">
          <w:pPr>
            <w:pStyle w:val="4A230EB291B34FB0957558088773A2CE"/>
          </w:pPr>
          <w:r>
            <w:t>[email]</w:t>
          </w:r>
        </w:p>
      </w:docPartBody>
    </w:docPart>
    <w:docPart>
      <w:docPartPr>
        <w:name w:val="6EEDEBA4EEF1425EA4819C589A140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3ACAE-BD21-4ECB-8B7C-0177D722D5B9}"/>
      </w:docPartPr>
      <w:docPartBody>
        <w:p w:rsidR="00000000" w:rsidRDefault="006E25D8">
          <w:pPr>
            <w:pStyle w:val="6EEDEBA4EEF1425EA4819C589A140E13"/>
          </w:pPr>
          <w:r>
            <w:t>[website]</w:t>
          </w:r>
        </w:p>
      </w:docPartBody>
    </w:docPart>
    <w:docPart>
      <w:docPartPr>
        <w:name w:val="EDCD5D27E75D48708F96734033FC3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B153A-8559-4333-AEA6-C7B2E991FACE}"/>
      </w:docPartPr>
      <w:docPartBody>
        <w:p w:rsidR="00000000" w:rsidRDefault="006E25D8">
          <w:pPr>
            <w:pStyle w:val="EDCD5D27E75D48708F96734033FC3396"/>
          </w:pPr>
          <w:r>
            <w:t>[Company Name]</w:t>
          </w:r>
        </w:p>
      </w:docPartBody>
    </w:docPart>
    <w:docPart>
      <w:docPartPr>
        <w:name w:val="4E4E1B6ACDC84D97893F26E1F7053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87DB8-3D55-4A09-9D20-2CB3E6C1A133}"/>
      </w:docPartPr>
      <w:docPartBody>
        <w:p w:rsidR="00000000" w:rsidRDefault="006E25D8">
          <w:pPr>
            <w:pStyle w:val="4E4E1B6ACDC84D97893F26E1F7053125"/>
          </w:pPr>
          <w:r>
            <w:t>[Employee Name]</w:t>
          </w:r>
        </w:p>
      </w:docPartBody>
    </w:docPart>
    <w:docPart>
      <w:docPartPr>
        <w:name w:val="46A87805A0914DD9B2FEE5ED200E7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BF41C-3858-4D3D-92B9-2D7E22A05D61}"/>
      </w:docPartPr>
      <w:docPartBody>
        <w:p w:rsidR="00000000" w:rsidRDefault="006E25D8">
          <w:pPr>
            <w:pStyle w:val="46A87805A0914DD9B2FEE5ED200E757B"/>
          </w:pPr>
          <w:r>
            <w:t>[Job Title]</w:t>
          </w:r>
        </w:p>
      </w:docPartBody>
    </w:docPart>
    <w:docPart>
      <w:docPartPr>
        <w:name w:val="4725FDFF3C754A7890BFA57508EF7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4F07E-2F44-4439-B3DD-A2D32C57230C}"/>
      </w:docPartPr>
      <w:docPartBody>
        <w:p w:rsidR="00000000" w:rsidRDefault="006E25D8">
          <w:pPr>
            <w:pStyle w:val="4725FDFF3C754A7890BFA57508EF77AB"/>
          </w:pPr>
          <w:r>
            <w:t>[Street Address]</w:t>
          </w:r>
        </w:p>
      </w:docPartBody>
    </w:docPart>
    <w:docPart>
      <w:docPartPr>
        <w:name w:val="83CFCED71119471380B2E1F6155DB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0131E-F3B1-46AF-BE91-AB6C6A2D728C}"/>
      </w:docPartPr>
      <w:docPartBody>
        <w:p w:rsidR="00000000" w:rsidRDefault="006E25D8">
          <w:pPr>
            <w:pStyle w:val="83CFCED71119471380B2E1F6155DBC94"/>
          </w:pPr>
          <w:r>
            <w:t>[City, ST  ZIP Code]</w:t>
          </w:r>
        </w:p>
      </w:docPartBody>
    </w:docPart>
    <w:docPart>
      <w:docPartPr>
        <w:name w:val="F250FC80D1134877B5E54DD230E4B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06DF14-0F68-4517-BB0D-9625B7EA055D}"/>
      </w:docPartPr>
      <w:docPartBody>
        <w:p w:rsidR="00000000" w:rsidRDefault="006E25D8">
          <w:pPr>
            <w:pStyle w:val="F250FC80D1134877B5E54DD230E4B66C"/>
          </w:pPr>
          <w:r>
            <w:t>[phone]</w:t>
          </w:r>
        </w:p>
      </w:docPartBody>
    </w:docPart>
    <w:docPart>
      <w:docPartPr>
        <w:name w:val="79BC92F83B94447B857C7DC954C12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A3696-05F7-4018-BB2E-1EAED20BB163}"/>
      </w:docPartPr>
      <w:docPartBody>
        <w:p w:rsidR="00000000" w:rsidRDefault="006E25D8">
          <w:pPr>
            <w:pStyle w:val="79BC92F83B94447B857C7DC954C126FB"/>
          </w:pPr>
          <w:r>
            <w:t>[fax]</w:t>
          </w:r>
        </w:p>
      </w:docPartBody>
    </w:docPart>
    <w:docPart>
      <w:docPartPr>
        <w:name w:val="CEB7D01DE6374AE88EB2F1575D99F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90F7A-6ED4-44AA-B446-CC6B0D943BCA}"/>
      </w:docPartPr>
      <w:docPartBody>
        <w:p w:rsidR="00000000" w:rsidRDefault="006E25D8">
          <w:pPr>
            <w:pStyle w:val="CEB7D01DE6374AE88EB2F1575D99F255"/>
          </w:pPr>
          <w:r>
            <w:t>[email]</w:t>
          </w:r>
        </w:p>
      </w:docPartBody>
    </w:docPart>
    <w:docPart>
      <w:docPartPr>
        <w:name w:val="F0B4AAFBE9004517B7C1BB32467BC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89675-62A7-42D1-99D8-B94A7643C5BB}"/>
      </w:docPartPr>
      <w:docPartBody>
        <w:p w:rsidR="00000000" w:rsidRDefault="006E25D8">
          <w:pPr>
            <w:pStyle w:val="F0B4AAFBE9004517B7C1BB32467BCDD8"/>
          </w:pPr>
          <w:r>
            <w:t>[website]</w:t>
          </w:r>
        </w:p>
      </w:docPartBody>
    </w:docPart>
    <w:docPart>
      <w:docPartPr>
        <w:name w:val="3A0C7933A2AC48A383964437E5137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C391F-D135-4F8B-9515-1E149E1A5ADC}"/>
      </w:docPartPr>
      <w:docPartBody>
        <w:p w:rsidR="00000000" w:rsidRDefault="006E25D8">
          <w:pPr>
            <w:pStyle w:val="3A0C7933A2AC48A383964437E51378DE"/>
          </w:pPr>
          <w:r>
            <w:t>[Company Name]</w:t>
          </w:r>
        </w:p>
      </w:docPartBody>
    </w:docPart>
    <w:docPart>
      <w:docPartPr>
        <w:name w:val="B279245BA672414E9740EC6E73CF0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2FE2D-BBE2-4D7E-B128-A814C6B6C338}"/>
      </w:docPartPr>
      <w:docPartBody>
        <w:p w:rsidR="00000000" w:rsidRDefault="006E25D8">
          <w:pPr>
            <w:pStyle w:val="B279245BA672414E9740EC6E73CF0487"/>
          </w:pPr>
          <w:r>
            <w:t>[Employee Name]</w:t>
          </w:r>
        </w:p>
      </w:docPartBody>
    </w:docPart>
    <w:docPart>
      <w:docPartPr>
        <w:name w:val="8A4AF4C439FC4F5A87CB6C5FFEA81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F9848-4E19-4E8D-97D7-0B10A01FCF72}"/>
      </w:docPartPr>
      <w:docPartBody>
        <w:p w:rsidR="00000000" w:rsidRDefault="006E25D8">
          <w:pPr>
            <w:pStyle w:val="8A4AF4C439FC4F5A87CB6C5FFEA81A6A"/>
          </w:pPr>
          <w:r>
            <w:t>[Job Title]</w:t>
          </w:r>
        </w:p>
      </w:docPartBody>
    </w:docPart>
    <w:docPart>
      <w:docPartPr>
        <w:name w:val="CD51627C4DBF4BF5917CB8AEBBB44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E72B2-0162-4BF9-A6A1-9DBC025A6472}"/>
      </w:docPartPr>
      <w:docPartBody>
        <w:p w:rsidR="00000000" w:rsidRDefault="006E25D8">
          <w:pPr>
            <w:pStyle w:val="CD51627C4DBF4BF5917CB8AEBBB448DA"/>
          </w:pPr>
          <w:r>
            <w:t xml:space="preserve">[Street </w:t>
          </w:r>
          <w:r>
            <w:t>Address]</w:t>
          </w:r>
        </w:p>
      </w:docPartBody>
    </w:docPart>
    <w:docPart>
      <w:docPartPr>
        <w:name w:val="2CC2E4B2F9C8418482A62F48D9600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C7B0E-6A49-484B-B492-EF975A9F01D2}"/>
      </w:docPartPr>
      <w:docPartBody>
        <w:p w:rsidR="00000000" w:rsidRDefault="006E25D8">
          <w:pPr>
            <w:pStyle w:val="2CC2E4B2F9C8418482A62F48D9600E9B"/>
          </w:pPr>
          <w:r>
            <w:t>[City, ST  ZIP Code]</w:t>
          </w:r>
        </w:p>
      </w:docPartBody>
    </w:docPart>
    <w:docPart>
      <w:docPartPr>
        <w:name w:val="FC2F15B427E64C148CA6B016C597F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09FC3-B4B8-4ECD-80CA-BBC626406543}"/>
      </w:docPartPr>
      <w:docPartBody>
        <w:p w:rsidR="00000000" w:rsidRDefault="006E25D8">
          <w:pPr>
            <w:pStyle w:val="FC2F15B427E64C148CA6B016C597FF27"/>
          </w:pPr>
          <w:r>
            <w:t>[phone]</w:t>
          </w:r>
        </w:p>
      </w:docPartBody>
    </w:docPart>
    <w:docPart>
      <w:docPartPr>
        <w:name w:val="ED5EA9C730ED406DA13288124CE94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C2535-04E0-4822-9C3C-600D08A086B6}"/>
      </w:docPartPr>
      <w:docPartBody>
        <w:p w:rsidR="00000000" w:rsidRDefault="006E25D8">
          <w:pPr>
            <w:pStyle w:val="ED5EA9C730ED406DA13288124CE94A8C"/>
          </w:pPr>
          <w:r>
            <w:t>[fax]</w:t>
          </w:r>
        </w:p>
      </w:docPartBody>
    </w:docPart>
    <w:docPart>
      <w:docPartPr>
        <w:name w:val="E72A85AED6CC406E9E625B3A62F81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C04B9-92A5-4783-8C77-A7A17DDAFC8C}"/>
      </w:docPartPr>
      <w:docPartBody>
        <w:p w:rsidR="00000000" w:rsidRDefault="006E25D8">
          <w:pPr>
            <w:pStyle w:val="E72A85AED6CC406E9E625B3A62F819C7"/>
          </w:pPr>
          <w:r>
            <w:t>[email]</w:t>
          </w:r>
        </w:p>
      </w:docPartBody>
    </w:docPart>
    <w:docPart>
      <w:docPartPr>
        <w:name w:val="56D06726179645B88BC164E8F72D6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5FB0E-9F44-4308-BDC1-5C437B21403D}"/>
      </w:docPartPr>
      <w:docPartBody>
        <w:p w:rsidR="00000000" w:rsidRDefault="006E25D8">
          <w:pPr>
            <w:pStyle w:val="56D06726179645B88BC164E8F72D663E"/>
          </w:pPr>
          <w:r>
            <w:t>[website]</w:t>
          </w:r>
        </w:p>
      </w:docPartBody>
    </w:docPart>
    <w:docPart>
      <w:docPartPr>
        <w:name w:val="D93A120C0607409DA56E6A7E84AE4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0D5F6-1F6B-4FCD-BE06-D3D4894E3655}"/>
      </w:docPartPr>
      <w:docPartBody>
        <w:p w:rsidR="00000000" w:rsidRDefault="006E25D8">
          <w:pPr>
            <w:pStyle w:val="D93A120C0607409DA56E6A7E84AE47AB"/>
          </w:pPr>
          <w:r>
            <w:t>[Company Name]</w:t>
          </w:r>
        </w:p>
      </w:docPartBody>
    </w:docPart>
    <w:docPart>
      <w:docPartPr>
        <w:name w:val="1D9765A5AC65491DB194090685489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4A15F-FFF0-4603-BCBF-B8D53C88B074}"/>
      </w:docPartPr>
      <w:docPartBody>
        <w:p w:rsidR="00000000" w:rsidRDefault="006E25D8">
          <w:pPr>
            <w:pStyle w:val="1D9765A5AC65491DB1940906854894A7"/>
          </w:pPr>
          <w:r>
            <w:t>[Employee Name]</w:t>
          </w:r>
        </w:p>
      </w:docPartBody>
    </w:docPart>
    <w:docPart>
      <w:docPartPr>
        <w:name w:val="F38FA8FADC294601A199317FA998E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C2B1B-6001-4A73-9C7B-EBF7EE6541CC}"/>
      </w:docPartPr>
      <w:docPartBody>
        <w:p w:rsidR="00000000" w:rsidRDefault="006E25D8">
          <w:pPr>
            <w:pStyle w:val="F38FA8FADC294601A199317FA998E847"/>
          </w:pPr>
          <w:r>
            <w:t>[Job Title]</w:t>
          </w:r>
        </w:p>
      </w:docPartBody>
    </w:docPart>
    <w:docPart>
      <w:docPartPr>
        <w:name w:val="7D872D96EF844C4CB9FCBD907D18D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45630-C4E3-4FA5-A461-8725EC870952}"/>
      </w:docPartPr>
      <w:docPartBody>
        <w:p w:rsidR="00000000" w:rsidRDefault="006E25D8">
          <w:pPr>
            <w:pStyle w:val="7D872D96EF844C4CB9FCBD907D18DFFC"/>
          </w:pPr>
          <w:r>
            <w:t>[Street Address]</w:t>
          </w:r>
        </w:p>
      </w:docPartBody>
    </w:docPart>
    <w:docPart>
      <w:docPartPr>
        <w:name w:val="4149A7BAF9104E708AD00CAA7FFC0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0F77C-BBEC-40BC-B115-50485399C3B1}"/>
      </w:docPartPr>
      <w:docPartBody>
        <w:p w:rsidR="00000000" w:rsidRDefault="006E25D8">
          <w:pPr>
            <w:pStyle w:val="4149A7BAF9104E708AD00CAA7FFC05A6"/>
          </w:pPr>
          <w:r>
            <w:t>[City, ST  ZIP Code]</w:t>
          </w:r>
        </w:p>
      </w:docPartBody>
    </w:docPart>
    <w:docPart>
      <w:docPartPr>
        <w:name w:val="4F4AC1DB0F764270A815B946EF0F8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F1FAF-4FC5-409E-8A62-2AA920338309}"/>
      </w:docPartPr>
      <w:docPartBody>
        <w:p w:rsidR="00000000" w:rsidRDefault="006E25D8">
          <w:pPr>
            <w:pStyle w:val="4F4AC1DB0F764270A815B946EF0F814E"/>
          </w:pPr>
          <w:r>
            <w:t>[phone]</w:t>
          </w:r>
        </w:p>
      </w:docPartBody>
    </w:docPart>
    <w:docPart>
      <w:docPartPr>
        <w:name w:val="B707EE35B84341A6B0A6E5E9B268E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C699A-3204-42A7-9A12-BD03F4B34B7B}"/>
      </w:docPartPr>
      <w:docPartBody>
        <w:p w:rsidR="00000000" w:rsidRDefault="006E25D8">
          <w:pPr>
            <w:pStyle w:val="B707EE35B84341A6B0A6E5E9B268EA3C"/>
          </w:pPr>
          <w:r>
            <w:t>[fax]</w:t>
          </w:r>
        </w:p>
      </w:docPartBody>
    </w:docPart>
    <w:docPart>
      <w:docPartPr>
        <w:name w:val="425EC4A7CD434304A90CFE709DC13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889DC-E4D3-40F3-91B5-75A9ACAF0A6E}"/>
      </w:docPartPr>
      <w:docPartBody>
        <w:p w:rsidR="00000000" w:rsidRDefault="006E25D8">
          <w:pPr>
            <w:pStyle w:val="425EC4A7CD434304A90CFE709DC136C0"/>
          </w:pPr>
          <w:r>
            <w:t>[email]</w:t>
          </w:r>
        </w:p>
      </w:docPartBody>
    </w:docPart>
    <w:docPart>
      <w:docPartPr>
        <w:name w:val="14FFC21D2AC94C76BCAF6A48D54C5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4E05D-EE01-46CC-9483-7D7C67BC4E31}"/>
      </w:docPartPr>
      <w:docPartBody>
        <w:p w:rsidR="00000000" w:rsidRDefault="006E25D8">
          <w:pPr>
            <w:pStyle w:val="14FFC21D2AC94C76BCAF6A48D54C5794"/>
          </w:pPr>
          <w:r>
            <w:t>[website]</w:t>
          </w:r>
        </w:p>
      </w:docPartBody>
    </w:docPart>
    <w:docPart>
      <w:docPartPr>
        <w:name w:val="CF63BCDEF28243A59EF38912AF116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79596-64CC-47EC-8165-8DF9F1DD8C87}"/>
      </w:docPartPr>
      <w:docPartBody>
        <w:p w:rsidR="00000000" w:rsidRDefault="006E25D8">
          <w:pPr>
            <w:pStyle w:val="CF63BCDEF28243A59EF38912AF116DEE"/>
          </w:pPr>
          <w:r>
            <w:t>[Company Name]</w:t>
          </w:r>
        </w:p>
      </w:docPartBody>
    </w:docPart>
    <w:docPart>
      <w:docPartPr>
        <w:name w:val="9A585AE618EE4D12B979566FD0224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F838C-77A0-4DF8-8988-88B41FA54554}"/>
      </w:docPartPr>
      <w:docPartBody>
        <w:p w:rsidR="00000000" w:rsidRDefault="006E25D8">
          <w:pPr>
            <w:pStyle w:val="9A585AE618EE4D12B979566FD022483A"/>
          </w:pPr>
          <w:r>
            <w:t>[Employee Name]</w:t>
          </w:r>
        </w:p>
      </w:docPartBody>
    </w:docPart>
    <w:docPart>
      <w:docPartPr>
        <w:name w:val="A030B856EEFF4908B185340171C8E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963EA-B2DE-445A-8DD2-7A196EA84C00}"/>
      </w:docPartPr>
      <w:docPartBody>
        <w:p w:rsidR="00000000" w:rsidRDefault="006E25D8">
          <w:pPr>
            <w:pStyle w:val="A030B856EEFF4908B185340171C8E257"/>
          </w:pPr>
          <w:r>
            <w:t>[Job Title]</w:t>
          </w:r>
        </w:p>
      </w:docPartBody>
    </w:docPart>
    <w:docPart>
      <w:docPartPr>
        <w:name w:val="E58B7F763021430799A39281953E1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62433-E7D4-4E0A-9F2F-147C4B55378F}"/>
      </w:docPartPr>
      <w:docPartBody>
        <w:p w:rsidR="00000000" w:rsidRDefault="006E25D8">
          <w:pPr>
            <w:pStyle w:val="E58B7F763021430799A39281953E1C22"/>
          </w:pPr>
          <w:r>
            <w:t>[Street Address]</w:t>
          </w:r>
        </w:p>
      </w:docPartBody>
    </w:docPart>
    <w:docPart>
      <w:docPartPr>
        <w:name w:val="3F4AA9FEEA3B4205A324A60DFF5FF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ABC5C-0C46-4211-B9AC-3BFE243B9B00}"/>
      </w:docPartPr>
      <w:docPartBody>
        <w:p w:rsidR="00000000" w:rsidRDefault="006E25D8">
          <w:pPr>
            <w:pStyle w:val="3F4AA9FEEA3B4205A324A60DFF5FF2D7"/>
          </w:pPr>
          <w:r>
            <w:t>[City, ST  ZIP Code]</w:t>
          </w:r>
        </w:p>
      </w:docPartBody>
    </w:docPart>
    <w:docPart>
      <w:docPartPr>
        <w:name w:val="89BE0984247D47A7BA4FEF180E326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055F8-E6DE-410F-9DA0-67FDFFF336FB}"/>
      </w:docPartPr>
      <w:docPartBody>
        <w:p w:rsidR="00000000" w:rsidRDefault="006E25D8">
          <w:pPr>
            <w:pStyle w:val="89BE0984247D47A7BA4FEF180E326B7A"/>
          </w:pPr>
          <w:r>
            <w:t>[phone]</w:t>
          </w:r>
        </w:p>
      </w:docPartBody>
    </w:docPart>
    <w:docPart>
      <w:docPartPr>
        <w:name w:val="F3F9B56DFA72434CA1878D92254D9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4A87C-4D7F-42A6-8EB3-13A4DB993B47}"/>
      </w:docPartPr>
      <w:docPartBody>
        <w:p w:rsidR="00000000" w:rsidRDefault="006E25D8">
          <w:pPr>
            <w:pStyle w:val="F3F9B56DFA72434CA1878D92254D9D56"/>
          </w:pPr>
          <w:r>
            <w:t>[fax]</w:t>
          </w:r>
        </w:p>
      </w:docPartBody>
    </w:docPart>
    <w:docPart>
      <w:docPartPr>
        <w:name w:val="9FF770802237428994261524B201E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4651E-F4DA-4259-9421-D267714C8D6C}"/>
      </w:docPartPr>
      <w:docPartBody>
        <w:p w:rsidR="00000000" w:rsidRDefault="006E25D8">
          <w:pPr>
            <w:pStyle w:val="9FF770802237428994261524B201EF87"/>
          </w:pPr>
          <w:r>
            <w:t>[email]</w:t>
          </w:r>
        </w:p>
      </w:docPartBody>
    </w:docPart>
    <w:docPart>
      <w:docPartPr>
        <w:name w:val="9BFFCC396E324D2ABDA8400ACD078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4626F-3797-469A-BA1F-AC2CB97C182C}"/>
      </w:docPartPr>
      <w:docPartBody>
        <w:p w:rsidR="00000000" w:rsidRDefault="006E25D8">
          <w:pPr>
            <w:pStyle w:val="9BFFCC396E324D2ABDA8400ACD0781F7"/>
          </w:pPr>
          <w:r>
            <w:t>[website]</w:t>
          </w:r>
        </w:p>
      </w:docPartBody>
    </w:docPart>
    <w:docPart>
      <w:docPartPr>
        <w:name w:val="4B1FA0342BB74708B4689A48D29C9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7E2FB-5150-4812-B6C6-7CA832AAE31C}"/>
      </w:docPartPr>
      <w:docPartBody>
        <w:p w:rsidR="00000000" w:rsidRDefault="006E25D8">
          <w:pPr>
            <w:pStyle w:val="4B1FA0342BB74708B4689A48D29C9719"/>
          </w:pPr>
          <w:r>
            <w:t>[Company Name]</w:t>
          </w:r>
        </w:p>
      </w:docPartBody>
    </w:docPart>
    <w:docPart>
      <w:docPartPr>
        <w:name w:val="36572D2D25044F9F9B15A0F41F27B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09166-66D0-4E1B-9733-EDD29BFB9660}"/>
      </w:docPartPr>
      <w:docPartBody>
        <w:p w:rsidR="00000000" w:rsidRDefault="006E25D8">
          <w:pPr>
            <w:pStyle w:val="36572D2D25044F9F9B15A0F41F27BF3A"/>
          </w:pPr>
          <w:r>
            <w:t>[Employee Name]</w:t>
          </w:r>
        </w:p>
      </w:docPartBody>
    </w:docPart>
    <w:docPart>
      <w:docPartPr>
        <w:name w:val="2043CE026DDA4C2CBBFC30BFB419A5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94B5A-78AC-4BC5-AA4D-052F1656B2E9}"/>
      </w:docPartPr>
      <w:docPartBody>
        <w:p w:rsidR="00000000" w:rsidRDefault="006E25D8">
          <w:pPr>
            <w:pStyle w:val="2043CE026DDA4C2CBBFC30BFB419A564"/>
          </w:pPr>
          <w:r>
            <w:t>[Job Title]</w:t>
          </w:r>
        </w:p>
      </w:docPartBody>
    </w:docPart>
    <w:docPart>
      <w:docPartPr>
        <w:name w:val="91115438C58248C1BB7540767B077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1E27F-DB53-4498-9210-E81005B9089F}"/>
      </w:docPartPr>
      <w:docPartBody>
        <w:p w:rsidR="00000000" w:rsidRDefault="006E25D8">
          <w:pPr>
            <w:pStyle w:val="91115438C58248C1BB7540767B0774E0"/>
          </w:pPr>
          <w:r>
            <w:t>[Street Address]</w:t>
          </w:r>
        </w:p>
      </w:docPartBody>
    </w:docPart>
    <w:docPart>
      <w:docPartPr>
        <w:name w:val="036772D74DB04A2F857066A6FCD712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D2769-9B28-4698-B708-C8AA9E2D4DF9}"/>
      </w:docPartPr>
      <w:docPartBody>
        <w:p w:rsidR="00000000" w:rsidRDefault="006E25D8">
          <w:pPr>
            <w:pStyle w:val="036772D74DB04A2F857066A6FCD712EF"/>
          </w:pPr>
          <w:r>
            <w:t>[City, ST  ZIP Code]</w:t>
          </w:r>
        </w:p>
      </w:docPartBody>
    </w:docPart>
    <w:docPart>
      <w:docPartPr>
        <w:name w:val="BF53C91A8F044335AC87FBE6300AD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8916F-88AE-498A-B562-51B20473C7C6}"/>
      </w:docPartPr>
      <w:docPartBody>
        <w:p w:rsidR="00000000" w:rsidRDefault="006E25D8">
          <w:pPr>
            <w:pStyle w:val="BF53C91A8F044335AC87FBE6300ADFCE"/>
          </w:pPr>
          <w:r>
            <w:t>[phone]</w:t>
          </w:r>
        </w:p>
      </w:docPartBody>
    </w:docPart>
    <w:docPart>
      <w:docPartPr>
        <w:name w:val="23F2E7D44B2D4313901E518048A7A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A2572-67F5-4C61-8D60-747E09390F8B}"/>
      </w:docPartPr>
      <w:docPartBody>
        <w:p w:rsidR="00000000" w:rsidRDefault="006E25D8">
          <w:pPr>
            <w:pStyle w:val="23F2E7D44B2D4313901E518048A7A309"/>
          </w:pPr>
          <w:r>
            <w:t>[fax]</w:t>
          </w:r>
        </w:p>
      </w:docPartBody>
    </w:docPart>
    <w:docPart>
      <w:docPartPr>
        <w:name w:val="5C0F3749063F46AEB00C80363B098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D1F9C-57A0-415D-AA49-75AFCBF0F5A9}"/>
      </w:docPartPr>
      <w:docPartBody>
        <w:p w:rsidR="00000000" w:rsidRDefault="006E25D8">
          <w:pPr>
            <w:pStyle w:val="5C0F3749063F46AEB00C80363B098708"/>
          </w:pPr>
          <w:r>
            <w:t>[email]</w:t>
          </w:r>
        </w:p>
      </w:docPartBody>
    </w:docPart>
    <w:docPart>
      <w:docPartPr>
        <w:name w:val="4DB646652FDD4B65A4A0168FBA34E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6431C6-E555-476E-91D0-F6E3C9F88BEB}"/>
      </w:docPartPr>
      <w:docPartBody>
        <w:p w:rsidR="00000000" w:rsidRDefault="006E25D8">
          <w:pPr>
            <w:pStyle w:val="4DB646652FDD4B65A4A0168FBA34E883"/>
          </w:pPr>
          <w:r>
            <w:t>[website]</w:t>
          </w:r>
        </w:p>
      </w:docPartBody>
    </w:docPart>
    <w:docPart>
      <w:docPartPr>
        <w:name w:val="1B2B796E0E1542ED89A751E67DA42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C37F1-00A8-4FF4-8AA3-3286A8E9F979}"/>
      </w:docPartPr>
      <w:docPartBody>
        <w:p w:rsidR="00000000" w:rsidRDefault="006E25D8">
          <w:pPr>
            <w:pStyle w:val="1B2B796E0E1542ED89A751E67DA42127"/>
          </w:pPr>
          <w:r>
            <w:t>[Company Name]</w:t>
          </w:r>
        </w:p>
      </w:docPartBody>
    </w:docPart>
    <w:docPart>
      <w:docPartPr>
        <w:name w:val="8A1A5154753B454A92945B0A61E1F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986E7-A995-4F80-9AF4-14B83E3136DF}"/>
      </w:docPartPr>
      <w:docPartBody>
        <w:p w:rsidR="00000000" w:rsidRDefault="006E25D8">
          <w:pPr>
            <w:pStyle w:val="8A1A5154753B454A92945B0A61E1FCE9"/>
          </w:pPr>
          <w:r>
            <w:t>[Employee Name]</w:t>
          </w:r>
        </w:p>
      </w:docPartBody>
    </w:docPart>
    <w:docPart>
      <w:docPartPr>
        <w:name w:val="F026C3E4735A47EA9788B55D218FA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A647B-0FE7-4B13-AB24-E20F312D48BF}"/>
      </w:docPartPr>
      <w:docPartBody>
        <w:p w:rsidR="00000000" w:rsidRDefault="006E25D8">
          <w:pPr>
            <w:pStyle w:val="F026C3E4735A47EA9788B55D218FA317"/>
          </w:pPr>
          <w:r>
            <w:t>[Job Title]</w:t>
          </w:r>
        </w:p>
      </w:docPartBody>
    </w:docPart>
    <w:docPart>
      <w:docPartPr>
        <w:name w:val="E03CC54DE03F47C2B7CC52DEB516A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FB93C-AFC9-4473-BF5E-23CBFA919595}"/>
      </w:docPartPr>
      <w:docPartBody>
        <w:p w:rsidR="00000000" w:rsidRDefault="006E25D8">
          <w:pPr>
            <w:pStyle w:val="E03CC54DE03F47C2B7CC52DEB516AE77"/>
          </w:pPr>
          <w:r>
            <w:t>[Street Address]</w:t>
          </w:r>
        </w:p>
      </w:docPartBody>
    </w:docPart>
    <w:docPart>
      <w:docPartPr>
        <w:name w:val="DF1554CB19974FD397CADCD97D698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FE118-313F-427F-A13F-4F2E7B3358BE}"/>
      </w:docPartPr>
      <w:docPartBody>
        <w:p w:rsidR="00000000" w:rsidRDefault="006E25D8">
          <w:pPr>
            <w:pStyle w:val="DF1554CB19974FD397CADCD97D698B4D"/>
          </w:pPr>
          <w:r>
            <w:t>[City, ST  ZIP Code]</w:t>
          </w:r>
        </w:p>
      </w:docPartBody>
    </w:docPart>
    <w:docPart>
      <w:docPartPr>
        <w:name w:val="40BABBE5416B4DFBA8EFCC54C0420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9339C-DD6C-487B-ACB9-0D36AEE45747}"/>
      </w:docPartPr>
      <w:docPartBody>
        <w:p w:rsidR="00000000" w:rsidRDefault="006E25D8">
          <w:pPr>
            <w:pStyle w:val="40BABBE5416B4DFBA8EFCC54C04209B6"/>
          </w:pPr>
          <w:r>
            <w:t>[phone]</w:t>
          </w:r>
        </w:p>
      </w:docPartBody>
    </w:docPart>
    <w:docPart>
      <w:docPartPr>
        <w:name w:val="3E4D898F4FAB4820B7B8E664E4A74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D69B5-8908-493B-A673-F423988AE491}"/>
      </w:docPartPr>
      <w:docPartBody>
        <w:p w:rsidR="00000000" w:rsidRDefault="006E25D8">
          <w:pPr>
            <w:pStyle w:val="3E4D898F4FAB4820B7B8E664E4A7486E"/>
          </w:pPr>
          <w:r>
            <w:t>[fax]</w:t>
          </w:r>
        </w:p>
      </w:docPartBody>
    </w:docPart>
    <w:docPart>
      <w:docPartPr>
        <w:name w:val="EA05E8F37CFA4976A7F7C718550DD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674FD-C89F-4960-81C2-0782CA36080F}"/>
      </w:docPartPr>
      <w:docPartBody>
        <w:p w:rsidR="00000000" w:rsidRDefault="006E25D8">
          <w:pPr>
            <w:pStyle w:val="EA05E8F37CFA4976A7F7C718550DDD39"/>
          </w:pPr>
          <w:r>
            <w:t>[email]</w:t>
          </w:r>
        </w:p>
      </w:docPartBody>
    </w:docPart>
    <w:docPart>
      <w:docPartPr>
        <w:name w:val="3A9D6057E6DD44BBB0D131E0FC129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EA82F-35D8-4604-874B-8D1D3A240395}"/>
      </w:docPartPr>
      <w:docPartBody>
        <w:p w:rsidR="00000000" w:rsidRDefault="006E25D8">
          <w:pPr>
            <w:pStyle w:val="3A9D6057E6DD44BBB0D131E0FC129F34"/>
          </w:pPr>
          <w:r>
            <w:t>[website]</w:t>
          </w:r>
        </w:p>
      </w:docPartBody>
    </w:docPart>
    <w:docPart>
      <w:docPartPr>
        <w:name w:val="322263CEE2AF494D81C326C73331E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8CAD0-D0FB-4B28-A36C-31BD4DEE56C9}"/>
      </w:docPartPr>
      <w:docPartBody>
        <w:p w:rsidR="00000000" w:rsidRDefault="006E25D8">
          <w:pPr>
            <w:pStyle w:val="322263CEE2AF494D81C326C73331E215"/>
          </w:pPr>
          <w:r>
            <w:t>[Company Name]</w:t>
          </w:r>
        </w:p>
      </w:docPartBody>
    </w:docPart>
    <w:docPart>
      <w:docPartPr>
        <w:name w:val="AE452BCB24244CC7ADD591DE6B8D1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3DC1D-075F-42F8-AE21-C72445050B30}"/>
      </w:docPartPr>
      <w:docPartBody>
        <w:p w:rsidR="00000000" w:rsidRDefault="006E25D8">
          <w:pPr>
            <w:pStyle w:val="AE452BCB24244CC7ADD591DE6B8D1F5B"/>
          </w:pPr>
          <w:r>
            <w:t>[Employee Name]</w:t>
          </w:r>
        </w:p>
      </w:docPartBody>
    </w:docPart>
    <w:docPart>
      <w:docPartPr>
        <w:name w:val="B4D3C4595A7B45FA896B6A73D2D87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01779-58A9-484F-811A-2F772064CDF3}"/>
      </w:docPartPr>
      <w:docPartBody>
        <w:p w:rsidR="00000000" w:rsidRDefault="006E25D8">
          <w:pPr>
            <w:pStyle w:val="B4D3C4595A7B45FA896B6A73D2D87FCE"/>
          </w:pPr>
          <w:r>
            <w:t>[Job Title]</w:t>
          </w:r>
        </w:p>
      </w:docPartBody>
    </w:docPart>
    <w:docPart>
      <w:docPartPr>
        <w:name w:val="CD335F0E8FF1413498BD5484D6D1D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7AC8B-5029-4D11-AC43-0094807F1B40}"/>
      </w:docPartPr>
      <w:docPartBody>
        <w:p w:rsidR="00000000" w:rsidRDefault="006E25D8">
          <w:pPr>
            <w:pStyle w:val="CD335F0E8FF1413498BD5484D6D1DA66"/>
          </w:pPr>
          <w:r>
            <w:t>[Street Address]</w:t>
          </w:r>
        </w:p>
      </w:docPartBody>
    </w:docPart>
    <w:docPart>
      <w:docPartPr>
        <w:name w:val="F2C16CE53BD048F18BC3FA63E07B9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9057E-1B63-47C5-8C47-5404778A48F6}"/>
      </w:docPartPr>
      <w:docPartBody>
        <w:p w:rsidR="00000000" w:rsidRDefault="006E25D8">
          <w:pPr>
            <w:pStyle w:val="F2C16CE53BD048F18BC3FA63E07B974F"/>
          </w:pPr>
          <w:r>
            <w:t>[City, ST  ZIP Code]</w:t>
          </w:r>
        </w:p>
      </w:docPartBody>
    </w:docPart>
    <w:docPart>
      <w:docPartPr>
        <w:name w:val="8507544AC1314F60A799DDEA3A34F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64B3C-F35E-4EAD-8F5F-72BF7A688D6E}"/>
      </w:docPartPr>
      <w:docPartBody>
        <w:p w:rsidR="00000000" w:rsidRDefault="006E25D8">
          <w:pPr>
            <w:pStyle w:val="8507544AC1314F60A799DDEA3A34F434"/>
          </w:pPr>
          <w:r>
            <w:t>[phone]</w:t>
          </w:r>
        </w:p>
      </w:docPartBody>
    </w:docPart>
    <w:docPart>
      <w:docPartPr>
        <w:name w:val="A097084CD23041C3A694E1023F5A0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73B22-7A2A-4EF1-B60D-604F968326D1}"/>
      </w:docPartPr>
      <w:docPartBody>
        <w:p w:rsidR="00000000" w:rsidRDefault="006E25D8">
          <w:pPr>
            <w:pStyle w:val="A097084CD23041C3A694E1023F5A0F43"/>
          </w:pPr>
          <w:r>
            <w:t>[fax]</w:t>
          </w:r>
        </w:p>
      </w:docPartBody>
    </w:docPart>
    <w:docPart>
      <w:docPartPr>
        <w:name w:val="49089DD7D97C4DE68CDAC7FF19890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FA385-2499-48B3-B3D4-BC00A8064C1B}"/>
      </w:docPartPr>
      <w:docPartBody>
        <w:p w:rsidR="00000000" w:rsidRDefault="006E25D8">
          <w:pPr>
            <w:pStyle w:val="49089DD7D97C4DE68CDAC7FF1989075C"/>
          </w:pPr>
          <w:r>
            <w:t>[email]</w:t>
          </w:r>
        </w:p>
      </w:docPartBody>
    </w:docPart>
    <w:docPart>
      <w:docPartPr>
        <w:name w:val="2685CB2571F54F03816378367136A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EBBCF-FB6A-47C5-A460-C047135D4974}"/>
      </w:docPartPr>
      <w:docPartBody>
        <w:p w:rsidR="00000000" w:rsidRDefault="006E25D8">
          <w:pPr>
            <w:pStyle w:val="2685CB2571F54F03816378367136AEEB"/>
          </w:pPr>
          <w:r>
            <w:t>[website]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5D8"/>
    <w:rsid w:val="006E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C0DF2412AB457A922C9A1EBC7DE8C5">
    <w:name w:val="D8C0DF2412AB457A922C9A1EBC7DE8C5"/>
  </w:style>
  <w:style w:type="paragraph" w:customStyle="1" w:styleId="3E355756699742ADA5A2FF6BB8107360">
    <w:name w:val="3E355756699742ADA5A2FF6BB8107360"/>
  </w:style>
  <w:style w:type="paragraph" w:customStyle="1" w:styleId="56C86F3F17834D8CB6AABA91BA2E6D64">
    <w:name w:val="56C86F3F17834D8CB6AABA91BA2E6D64"/>
  </w:style>
  <w:style w:type="paragraph" w:customStyle="1" w:styleId="B760BA1ADD364D409A9DFDAF50BC184C">
    <w:name w:val="B760BA1ADD364D409A9DFDAF50BC184C"/>
  </w:style>
  <w:style w:type="paragraph" w:customStyle="1" w:styleId="970C5C0C36ED4BDEB6082D3B77905CA2">
    <w:name w:val="970C5C0C36ED4BDEB6082D3B77905CA2"/>
  </w:style>
  <w:style w:type="paragraph" w:customStyle="1" w:styleId="3FB5EC1C6DDA49F5855E3CBA31C71984">
    <w:name w:val="3FB5EC1C6DDA49F5855E3CBA31C71984"/>
  </w:style>
  <w:style w:type="paragraph" w:customStyle="1" w:styleId="DED89FA861A449A38C85ABDAB654C81A">
    <w:name w:val="DED89FA861A449A38C85ABDAB654C81A"/>
  </w:style>
  <w:style w:type="paragraph" w:customStyle="1" w:styleId="3C5A3C29E93B425D9C9B2E988671FD72">
    <w:name w:val="3C5A3C29E93B425D9C9B2E988671FD72"/>
  </w:style>
  <w:style w:type="paragraph" w:customStyle="1" w:styleId="8D8A051330DD44CB98B35BD639A449EA">
    <w:name w:val="8D8A051330DD44CB98B35BD639A449EA"/>
  </w:style>
  <w:style w:type="paragraph" w:customStyle="1" w:styleId="A002043F2B31437285DF136031A8B0E6">
    <w:name w:val="A002043F2B31437285DF136031A8B0E6"/>
  </w:style>
  <w:style w:type="paragraph" w:customStyle="1" w:styleId="8CB9464D50F64D6091FAFF69FA19DDDB">
    <w:name w:val="8CB9464D50F64D6091FAFF69FA19DDDB"/>
  </w:style>
  <w:style w:type="paragraph" w:customStyle="1" w:styleId="EFC05E4F9C54499FB87AE92811DF5AD0">
    <w:name w:val="EFC05E4F9C54499FB87AE92811DF5AD0"/>
  </w:style>
  <w:style w:type="paragraph" w:customStyle="1" w:styleId="1E2BBC2744A94607BE45B63A7FB826DD">
    <w:name w:val="1E2BBC2744A94607BE45B63A7FB826DD"/>
  </w:style>
  <w:style w:type="paragraph" w:customStyle="1" w:styleId="55869F0678A348F68ABC7D315C7D8466">
    <w:name w:val="55869F0678A348F68ABC7D315C7D8466"/>
  </w:style>
  <w:style w:type="paragraph" w:customStyle="1" w:styleId="175F1C5825E24B40A6D832D213811187">
    <w:name w:val="175F1C5825E24B40A6D832D213811187"/>
  </w:style>
  <w:style w:type="paragraph" w:customStyle="1" w:styleId="86756E8721F14747965887C2551FDAB4">
    <w:name w:val="86756E8721F14747965887C2551FDAB4"/>
  </w:style>
  <w:style w:type="paragraph" w:customStyle="1" w:styleId="FD41BCE0EF804AA6A73B4DAEEA235257">
    <w:name w:val="FD41BCE0EF804AA6A73B4DAEEA235257"/>
  </w:style>
  <w:style w:type="paragraph" w:customStyle="1" w:styleId="2E2B17617C034195BE1E3A4A4F58DD31">
    <w:name w:val="2E2B17617C034195BE1E3A4A4F58DD31"/>
  </w:style>
  <w:style w:type="paragraph" w:customStyle="1" w:styleId="090A08C0993549F88417B3DF66E1284C">
    <w:name w:val="090A08C0993549F88417B3DF66E1284C"/>
  </w:style>
  <w:style w:type="paragraph" w:customStyle="1" w:styleId="379F680A2362432B9E44C8C7ED8B72C3">
    <w:name w:val="379F680A2362432B9E44C8C7ED8B72C3"/>
  </w:style>
  <w:style w:type="paragraph" w:customStyle="1" w:styleId="505CCB050FB6450DAD0EF324D8666DCA">
    <w:name w:val="505CCB050FB6450DAD0EF324D8666DCA"/>
  </w:style>
  <w:style w:type="paragraph" w:customStyle="1" w:styleId="BD3F8AC30D254766AFF4B027F89118A7">
    <w:name w:val="BD3F8AC30D254766AFF4B027F89118A7"/>
  </w:style>
  <w:style w:type="paragraph" w:customStyle="1" w:styleId="F228CAEE2A6045BB8103180CF63D48E3">
    <w:name w:val="F228CAEE2A6045BB8103180CF63D48E3"/>
  </w:style>
  <w:style w:type="paragraph" w:customStyle="1" w:styleId="0B661C9E2BB94557ACC37920D03F713B">
    <w:name w:val="0B661C9E2BB94557ACC37920D03F713B"/>
  </w:style>
  <w:style w:type="paragraph" w:customStyle="1" w:styleId="787865E069C9434BA51C92E04AE137D4">
    <w:name w:val="787865E069C9434BA51C92E04AE137D4"/>
  </w:style>
  <w:style w:type="paragraph" w:customStyle="1" w:styleId="4A230EB291B34FB0957558088773A2CE">
    <w:name w:val="4A230EB291B34FB0957558088773A2CE"/>
  </w:style>
  <w:style w:type="paragraph" w:customStyle="1" w:styleId="6EEDEBA4EEF1425EA4819C589A140E13">
    <w:name w:val="6EEDEBA4EEF1425EA4819C589A140E13"/>
  </w:style>
  <w:style w:type="paragraph" w:customStyle="1" w:styleId="EDCD5D27E75D48708F96734033FC3396">
    <w:name w:val="EDCD5D27E75D48708F96734033FC3396"/>
  </w:style>
  <w:style w:type="paragraph" w:customStyle="1" w:styleId="4E4E1B6ACDC84D97893F26E1F7053125">
    <w:name w:val="4E4E1B6ACDC84D97893F26E1F7053125"/>
  </w:style>
  <w:style w:type="paragraph" w:customStyle="1" w:styleId="46A87805A0914DD9B2FEE5ED200E757B">
    <w:name w:val="46A87805A0914DD9B2FEE5ED200E757B"/>
  </w:style>
  <w:style w:type="paragraph" w:customStyle="1" w:styleId="4725FDFF3C754A7890BFA57508EF77AB">
    <w:name w:val="4725FDFF3C754A7890BFA57508EF77AB"/>
  </w:style>
  <w:style w:type="paragraph" w:customStyle="1" w:styleId="83CFCED71119471380B2E1F6155DBC94">
    <w:name w:val="83CFCED71119471380B2E1F6155DBC94"/>
  </w:style>
  <w:style w:type="paragraph" w:customStyle="1" w:styleId="F250FC80D1134877B5E54DD230E4B66C">
    <w:name w:val="F250FC80D1134877B5E54DD230E4B66C"/>
  </w:style>
  <w:style w:type="paragraph" w:customStyle="1" w:styleId="79BC92F83B94447B857C7DC954C126FB">
    <w:name w:val="79BC92F83B94447B857C7DC954C126FB"/>
  </w:style>
  <w:style w:type="paragraph" w:customStyle="1" w:styleId="CEB7D01DE6374AE88EB2F1575D99F255">
    <w:name w:val="CEB7D01DE6374AE88EB2F1575D99F255"/>
  </w:style>
  <w:style w:type="paragraph" w:customStyle="1" w:styleId="F0B4AAFBE9004517B7C1BB32467BCDD8">
    <w:name w:val="F0B4AAFBE9004517B7C1BB32467BCDD8"/>
  </w:style>
  <w:style w:type="paragraph" w:customStyle="1" w:styleId="3A0C7933A2AC48A383964437E51378DE">
    <w:name w:val="3A0C7933A2AC48A383964437E51378DE"/>
  </w:style>
  <w:style w:type="paragraph" w:customStyle="1" w:styleId="B279245BA672414E9740EC6E73CF0487">
    <w:name w:val="B279245BA672414E9740EC6E73CF0487"/>
  </w:style>
  <w:style w:type="paragraph" w:customStyle="1" w:styleId="8A4AF4C439FC4F5A87CB6C5FFEA81A6A">
    <w:name w:val="8A4AF4C439FC4F5A87CB6C5FFEA81A6A"/>
  </w:style>
  <w:style w:type="paragraph" w:customStyle="1" w:styleId="CD51627C4DBF4BF5917CB8AEBBB448DA">
    <w:name w:val="CD51627C4DBF4BF5917CB8AEBBB448DA"/>
  </w:style>
  <w:style w:type="paragraph" w:customStyle="1" w:styleId="2CC2E4B2F9C8418482A62F48D9600E9B">
    <w:name w:val="2CC2E4B2F9C8418482A62F48D9600E9B"/>
  </w:style>
  <w:style w:type="paragraph" w:customStyle="1" w:styleId="FC2F15B427E64C148CA6B016C597FF27">
    <w:name w:val="FC2F15B427E64C148CA6B016C597FF27"/>
  </w:style>
  <w:style w:type="paragraph" w:customStyle="1" w:styleId="ED5EA9C730ED406DA13288124CE94A8C">
    <w:name w:val="ED5EA9C730ED406DA13288124CE94A8C"/>
  </w:style>
  <w:style w:type="paragraph" w:customStyle="1" w:styleId="E72A85AED6CC406E9E625B3A62F819C7">
    <w:name w:val="E72A85AED6CC406E9E625B3A62F819C7"/>
  </w:style>
  <w:style w:type="paragraph" w:customStyle="1" w:styleId="56D06726179645B88BC164E8F72D663E">
    <w:name w:val="56D06726179645B88BC164E8F72D663E"/>
  </w:style>
  <w:style w:type="paragraph" w:customStyle="1" w:styleId="D93A120C0607409DA56E6A7E84AE47AB">
    <w:name w:val="D93A120C0607409DA56E6A7E84AE47AB"/>
  </w:style>
  <w:style w:type="paragraph" w:customStyle="1" w:styleId="1D9765A5AC65491DB1940906854894A7">
    <w:name w:val="1D9765A5AC65491DB1940906854894A7"/>
  </w:style>
  <w:style w:type="paragraph" w:customStyle="1" w:styleId="F38FA8FADC294601A199317FA998E847">
    <w:name w:val="F38FA8FADC294601A199317FA998E847"/>
  </w:style>
  <w:style w:type="paragraph" w:customStyle="1" w:styleId="7D872D96EF844C4CB9FCBD907D18DFFC">
    <w:name w:val="7D872D96EF844C4CB9FCBD907D18DFFC"/>
  </w:style>
  <w:style w:type="paragraph" w:customStyle="1" w:styleId="4149A7BAF9104E708AD00CAA7FFC05A6">
    <w:name w:val="4149A7BAF9104E708AD00CAA7FFC05A6"/>
  </w:style>
  <w:style w:type="paragraph" w:customStyle="1" w:styleId="4F4AC1DB0F764270A815B946EF0F814E">
    <w:name w:val="4F4AC1DB0F764270A815B946EF0F814E"/>
  </w:style>
  <w:style w:type="paragraph" w:customStyle="1" w:styleId="B707EE35B84341A6B0A6E5E9B268EA3C">
    <w:name w:val="B707EE35B84341A6B0A6E5E9B268EA3C"/>
  </w:style>
  <w:style w:type="paragraph" w:customStyle="1" w:styleId="425EC4A7CD434304A90CFE709DC136C0">
    <w:name w:val="425EC4A7CD434304A90CFE709DC136C0"/>
  </w:style>
  <w:style w:type="paragraph" w:customStyle="1" w:styleId="14FFC21D2AC94C76BCAF6A48D54C5794">
    <w:name w:val="14FFC21D2AC94C76BCAF6A48D54C5794"/>
  </w:style>
  <w:style w:type="paragraph" w:customStyle="1" w:styleId="CF63BCDEF28243A59EF38912AF116DEE">
    <w:name w:val="CF63BCDEF28243A59EF38912AF116DEE"/>
  </w:style>
  <w:style w:type="paragraph" w:customStyle="1" w:styleId="9A585AE618EE4D12B979566FD022483A">
    <w:name w:val="9A585AE618EE4D12B979566FD022483A"/>
  </w:style>
  <w:style w:type="paragraph" w:customStyle="1" w:styleId="A030B856EEFF4908B185340171C8E257">
    <w:name w:val="A030B856EEFF4908B185340171C8E257"/>
  </w:style>
  <w:style w:type="paragraph" w:customStyle="1" w:styleId="E58B7F763021430799A39281953E1C22">
    <w:name w:val="E58B7F763021430799A39281953E1C22"/>
  </w:style>
  <w:style w:type="paragraph" w:customStyle="1" w:styleId="3F4AA9FEEA3B4205A324A60DFF5FF2D7">
    <w:name w:val="3F4AA9FEEA3B4205A324A60DFF5FF2D7"/>
  </w:style>
  <w:style w:type="paragraph" w:customStyle="1" w:styleId="89BE0984247D47A7BA4FEF180E326B7A">
    <w:name w:val="89BE0984247D47A7BA4FEF180E326B7A"/>
  </w:style>
  <w:style w:type="paragraph" w:customStyle="1" w:styleId="F3F9B56DFA72434CA1878D92254D9D56">
    <w:name w:val="F3F9B56DFA72434CA1878D92254D9D56"/>
  </w:style>
  <w:style w:type="paragraph" w:customStyle="1" w:styleId="9FF770802237428994261524B201EF87">
    <w:name w:val="9FF770802237428994261524B201EF87"/>
  </w:style>
  <w:style w:type="paragraph" w:customStyle="1" w:styleId="9BFFCC396E324D2ABDA8400ACD0781F7">
    <w:name w:val="9BFFCC396E324D2ABDA8400ACD0781F7"/>
  </w:style>
  <w:style w:type="paragraph" w:customStyle="1" w:styleId="4B1FA0342BB74708B4689A48D29C9719">
    <w:name w:val="4B1FA0342BB74708B4689A48D29C9719"/>
  </w:style>
  <w:style w:type="paragraph" w:customStyle="1" w:styleId="36572D2D25044F9F9B15A0F41F27BF3A">
    <w:name w:val="36572D2D25044F9F9B15A0F41F27BF3A"/>
  </w:style>
  <w:style w:type="paragraph" w:customStyle="1" w:styleId="2043CE026DDA4C2CBBFC30BFB419A564">
    <w:name w:val="2043CE026DDA4C2CBBFC30BFB419A564"/>
  </w:style>
  <w:style w:type="paragraph" w:customStyle="1" w:styleId="91115438C58248C1BB7540767B0774E0">
    <w:name w:val="91115438C58248C1BB7540767B0774E0"/>
  </w:style>
  <w:style w:type="paragraph" w:customStyle="1" w:styleId="036772D74DB04A2F857066A6FCD712EF">
    <w:name w:val="036772D74DB04A2F857066A6FCD712EF"/>
  </w:style>
  <w:style w:type="paragraph" w:customStyle="1" w:styleId="BF53C91A8F044335AC87FBE6300ADFCE">
    <w:name w:val="BF53C91A8F044335AC87FBE6300ADFCE"/>
  </w:style>
  <w:style w:type="paragraph" w:customStyle="1" w:styleId="23F2E7D44B2D4313901E518048A7A309">
    <w:name w:val="23F2E7D44B2D4313901E518048A7A309"/>
  </w:style>
  <w:style w:type="paragraph" w:customStyle="1" w:styleId="5C0F3749063F46AEB00C80363B098708">
    <w:name w:val="5C0F3749063F46AEB00C80363B098708"/>
  </w:style>
  <w:style w:type="paragraph" w:customStyle="1" w:styleId="4DB646652FDD4B65A4A0168FBA34E883">
    <w:name w:val="4DB646652FDD4B65A4A0168FBA34E883"/>
  </w:style>
  <w:style w:type="paragraph" w:customStyle="1" w:styleId="1B2B796E0E1542ED89A751E67DA42127">
    <w:name w:val="1B2B796E0E1542ED89A751E67DA42127"/>
  </w:style>
  <w:style w:type="paragraph" w:customStyle="1" w:styleId="8A1A5154753B454A92945B0A61E1FCE9">
    <w:name w:val="8A1A5154753B454A92945B0A61E1FCE9"/>
  </w:style>
  <w:style w:type="paragraph" w:customStyle="1" w:styleId="F026C3E4735A47EA9788B55D218FA317">
    <w:name w:val="F026C3E4735A47EA9788B55D218FA317"/>
  </w:style>
  <w:style w:type="paragraph" w:customStyle="1" w:styleId="E03CC54DE03F47C2B7CC52DEB516AE77">
    <w:name w:val="E03CC54DE03F47C2B7CC52DEB516AE77"/>
  </w:style>
  <w:style w:type="paragraph" w:customStyle="1" w:styleId="DF1554CB19974FD397CADCD97D698B4D">
    <w:name w:val="DF1554CB19974FD397CADCD97D698B4D"/>
  </w:style>
  <w:style w:type="paragraph" w:customStyle="1" w:styleId="40BABBE5416B4DFBA8EFCC54C04209B6">
    <w:name w:val="40BABBE5416B4DFBA8EFCC54C04209B6"/>
  </w:style>
  <w:style w:type="paragraph" w:customStyle="1" w:styleId="3E4D898F4FAB4820B7B8E664E4A7486E">
    <w:name w:val="3E4D898F4FAB4820B7B8E664E4A7486E"/>
  </w:style>
  <w:style w:type="paragraph" w:customStyle="1" w:styleId="EA05E8F37CFA4976A7F7C718550DDD39">
    <w:name w:val="EA05E8F37CFA4976A7F7C718550DDD39"/>
  </w:style>
  <w:style w:type="paragraph" w:customStyle="1" w:styleId="3A9D6057E6DD44BBB0D131E0FC129F34">
    <w:name w:val="3A9D6057E6DD44BBB0D131E0FC129F34"/>
  </w:style>
  <w:style w:type="paragraph" w:customStyle="1" w:styleId="322263CEE2AF494D81C326C73331E215">
    <w:name w:val="322263CEE2AF494D81C326C73331E215"/>
  </w:style>
  <w:style w:type="paragraph" w:customStyle="1" w:styleId="AE452BCB24244CC7ADD591DE6B8D1F5B">
    <w:name w:val="AE452BCB24244CC7ADD591DE6B8D1F5B"/>
  </w:style>
  <w:style w:type="paragraph" w:customStyle="1" w:styleId="B4D3C4595A7B45FA896B6A73D2D87FCE">
    <w:name w:val="B4D3C4595A7B45FA896B6A73D2D87FCE"/>
  </w:style>
  <w:style w:type="paragraph" w:customStyle="1" w:styleId="CD335F0E8FF1413498BD5484D6D1DA66">
    <w:name w:val="CD335F0E8FF1413498BD5484D6D1DA66"/>
  </w:style>
  <w:style w:type="paragraph" w:customStyle="1" w:styleId="F2C16CE53BD048F18BC3FA63E07B974F">
    <w:name w:val="F2C16CE53BD048F18BC3FA63E07B974F"/>
  </w:style>
  <w:style w:type="paragraph" w:customStyle="1" w:styleId="8507544AC1314F60A799DDEA3A34F434">
    <w:name w:val="8507544AC1314F60A799DDEA3A34F434"/>
  </w:style>
  <w:style w:type="paragraph" w:customStyle="1" w:styleId="A097084CD23041C3A694E1023F5A0F43">
    <w:name w:val="A097084CD23041C3A694E1023F5A0F43"/>
  </w:style>
  <w:style w:type="paragraph" w:customStyle="1" w:styleId="49089DD7D97C4DE68CDAC7FF1989075C">
    <w:name w:val="49089DD7D97C4DE68CDAC7FF1989075C"/>
  </w:style>
  <w:style w:type="paragraph" w:customStyle="1" w:styleId="2685CB2571F54F03816378367136AEEB">
    <w:name w:val="2685CB2571F54F03816378367136AEE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C0DF2412AB457A922C9A1EBC7DE8C5">
    <w:name w:val="D8C0DF2412AB457A922C9A1EBC7DE8C5"/>
  </w:style>
  <w:style w:type="paragraph" w:customStyle="1" w:styleId="3E355756699742ADA5A2FF6BB8107360">
    <w:name w:val="3E355756699742ADA5A2FF6BB8107360"/>
  </w:style>
  <w:style w:type="paragraph" w:customStyle="1" w:styleId="56C86F3F17834D8CB6AABA91BA2E6D64">
    <w:name w:val="56C86F3F17834D8CB6AABA91BA2E6D64"/>
  </w:style>
  <w:style w:type="paragraph" w:customStyle="1" w:styleId="B760BA1ADD364D409A9DFDAF50BC184C">
    <w:name w:val="B760BA1ADD364D409A9DFDAF50BC184C"/>
  </w:style>
  <w:style w:type="paragraph" w:customStyle="1" w:styleId="970C5C0C36ED4BDEB6082D3B77905CA2">
    <w:name w:val="970C5C0C36ED4BDEB6082D3B77905CA2"/>
  </w:style>
  <w:style w:type="paragraph" w:customStyle="1" w:styleId="3FB5EC1C6DDA49F5855E3CBA31C71984">
    <w:name w:val="3FB5EC1C6DDA49F5855E3CBA31C71984"/>
  </w:style>
  <w:style w:type="paragraph" w:customStyle="1" w:styleId="DED89FA861A449A38C85ABDAB654C81A">
    <w:name w:val="DED89FA861A449A38C85ABDAB654C81A"/>
  </w:style>
  <w:style w:type="paragraph" w:customStyle="1" w:styleId="3C5A3C29E93B425D9C9B2E988671FD72">
    <w:name w:val="3C5A3C29E93B425D9C9B2E988671FD72"/>
  </w:style>
  <w:style w:type="paragraph" w:customStyle="1" w:styleId="8D8A051330DD44CB98B35BD639A449EA">
    <w:name w:val="8D8A051330DD44CB98B35BD639A449EA"/>
  </w:style>
  <w:style w:type="paragraph" w:customStyle="1" w:styleId="A002043F2B31437285DF136031A8B0E6">
    <w:name w:val="A002043F2B31437285DF136031A8B0E6"/>
  </w:style>
  <w:style w:type="paragraph" w:customStyle="1" w:styleId="8CB9464D50F64D6091FAFF69FA19DDDB">
    <w:name w:val="8CB9464D50F64D6091FAFF69FA19DDDB"/>
  </w:style>
  <w:style w:type="paragraph" w:customStyle="1" w:styleId="EFC05E4F9C54499FB87AE92811DF5AD0">
    <w:name w:val="EFC05E4F9C54499FB87AE92811DF5AD0"/>
  </w:style>
  <w:style w:type="paragraph" w:customStyle="1" w:styleId="1E2BBC2744A94607BE45B63A7FB826DD">
    <w:name w:val="1E2BBC2744A94607BE45B63A7FB826DD"/>
  </w:style>
  <w:style w:type="paragraph" w:customStyle="1" w:styleId="55869F0678A348F68ABC7D315C7D8466">
    <w:name w:val="55869F0678A348F68ABC7D315C7D8466"/>
  </w:style>
  <w:style w:type="paragraph" w:customStyle="1" w:styleId="175F1C5825E24B40A6D832D213811187">
    <w:name w:val="175F1C5825E24B40A6D832D213811187"/>
  </w:style>
  <w:style w:type="paragraph" w:customStyle="1" w:styleId="86756E8721F14747965887C2551FDAB4">
    <w:name w:val="86756E8721F14747965887C2551FDAB4"/>
  </w:style>
  <w:style w:type="paragraph" w:customStyle="1" w:styleId="FD41BCE0EF804AA6A73B4DAEEA235257">
    <w:name w:val="FD41BCE0EF804AA6A73B4DAEEA235257"/>
  </w:style>
  <w:style w:type="paragraph" w:customStyle="1" w:styleId="2E2B17617C034195BE1E3A4A4F58DD31">
    <w:name w:val="2E2B17617C034195BE1E3A4A4F58DD31"/>
  </w:style>
  <w:style w:type="paragraph" w:customStyle="1" w:styleId="090A08C0993549F88417B3DF66E1284C">
    <w:name w:val="090A08C0993549F88417B3DF66E1284C"/>
  </w:style>
  <w:style w:type="paragraph" w:customStyle="1" w:styleId="379F680A2362432B9E44C8C7ED8B72C3">
    <w:name w:val="379F680A2362432B9E44C8C7ED8B72C3"/>
  </w:style>
  <w:style w:type="paragraph" w:customStyle="1" w:styleId="505CCB050FB6450DAD0EF324D8666DCA">
    <w:name w:val="505CCB050FB6450DAD0EF324D8666DCA"/>
  </w:style>
  <w:style w:type="paragraph" w:customStyle="1" w:styleId="BD3F8AC30D254766AFF4B027F89118A7">
    <w:name w:val="BD3F8AC30D254766AFF4B027F89118A7"/>
  </w:style>
  <w:style w:type="paragraph" w:customStyle="1" w:styleId="F228CAEE2A6045BB8103180CF63D48E3">
    <w:name w:val="F228CAEE2A6045BB8103180CF63D48E3"/>
  </w:style>
  <w:style w:type="paragraph" w:customStyle="1" w:styleId="0B661C9E2BB94557ACC37920D03F713B">
    <w:name w:val="0B661C9E2BB94557ACC37920D03F713B"/>
  </w:style>
  <w:style w:type="paragraph" w:customStyle="1" w:styleId="787865E069C9434BA51C92E04AE137D4">
    <w:name w:val="787865E069C9434BA51C92E04AE137D4"/>
  </w:style>
  <w:style w:type="paragraph" w:customStyle="1" w:styleId="4A230EB291B34FB0957558088773A2CE">
    <w:name w:val="4A230EB291B34FB0957558088773A2CE"/>
  </w:style>
  <w:style w:type="paragraph" w:customStyle="1" w:styleId="6EEDEBA4EEF1425EA4819C589A140E13">
    <w:name w:val="6EEDEBA4EEF1425EA4819C589A140E13"/>
  </w:style>
  <w:style w:type="paragraph" w:customStyle="1" w:styleId="EDCD5D27E75D48708F96734033FC3396">
    <w:name w:val="EDCD5D27E75D48708F96734033FC3396"/>
  </w:style>
  <w:style w:type="paragraph" w:customStyle="1" w:styleId="4E4E1B6ACDC84D97893F26E1F7053125">
    <w:name w:val="4E4E1B6ACDC84D97893F26E1F7053125"/>
  </w:style>
  <w:style w:type="paragraph" w:customStyle="1" w:styleId="46A87805A0914DD9B2FEE5ED200E757B">
    <w:name w:val="46A87805A0914DD9B2FEE5ED200E757B"/>
  </w:style>
  <w:style w:type="paragraph" w:customStyle="1" w:styleId="4725FDFF3C754A7890BFA57508EF77AB">
    <w:name w:val="4725FDFF3C754A7890BFA57508EF77AB"/>
  </w:style>
  <w:style w:type="paragraph" w:customStyle="1" w:styleId="83CFCED71119471380B2E1F6155DBC94">
    <w:name w:val="83CFCED71119471380B2E1F6155DBC94"/>
  </w:style>
  <w:style w:type="paragraph" w:customStyle="1" w:styleId="F250FC80D1134877B5E54DD230E4B66C">
    <w:name w:val="F250FC80D1134877B5E54DD230E4B66C"/>
  </w:style>
  <w:style w:type="paragraph" w:customStyle="1" w:styleId="79BC92F83B94447B857C7DC954C126FB">
    <w:name w:val="79BC92F83B94447B857C7DC954C126FB"/>
  </w:style>
  <w:style w:type="paragraph" w:customStyle="1" w:styleId="CEB7D01DE6374AE88EB2F1575D99F255">
    <w:name w:val="CEB7D01DE6374AE88EB2F1575D99F255"/>
  </w:style>
  <w:style w:type="paragraph" w:customStyle="1" w:styleId="F0B4AAFBE9004517B7C1BB32467BCDD8">
    <w:name w:val="F0B4AAFBE9004517B7C1BB32467BCDD8"/>
  </w:style>
  <w:style w:type="paragraph" w:customStyle="1" w:styleId="3A0C7933A2AC48A383964437E51378DE">
    <w:name w:val="3A0C7933A2AC48A383964437E51378DE"/>
  </w:style>
  <w:style w:type="paragraph" w:customStyle="1" w:styleId="B279245BA672414E9740EC6E73CF0487">
    <w:name w:val="B279245BA672414E9740EC6E73CF0487"/>
  </w:style>
  <w:style w:type="paragraph" w:customStyle="1" w:styleId="8A4AF4C439FC4F5A87CB6C5FFEA81A6A">
    <w:name w:val="8A4AF4C439FC4F5A87CB6C5FFEA81A6A"/>
  </w:style>
  <w:style w:type="paragraph" w:customStyle="1" w:styleId="CD51627C4DBF4BF5917CB8AEBBB448DA">
    <w:name w:val="CD51627C4DBF4BF5917CB8AEBBB448DA"/>
  </w:style>
  <w:style w:type="paragraph" w:customStyle="1" w:styleId="2CC2E4B2F9C8418482A62F48D9600E9B">
    <w:name w:val="2CC2E4B2F9C8418482A62F48D9600E9B"/>
  </w:style>
  <w:style w:type="paragraph" w:customStyle="1" w:styleId="FC2F15B427E64C148CA6B016C597FF27">
    <w:name w:val="FC2F15B427E64C148CA6B016C597FF27"/>
  </w:style>
  <w:style w:type="paragraph" w:customStyle="1" w:styleId="ED5EA9C730ED406DA13288124CE94A8C">
    <w:name w:val="ED5EA9C730ED406DA13288124CE94A8C"/>
  </w:style>
  <w:style w:type="paragraph" w:customStyle="1" w:styleId="E72A85AED6CC406E9E625B3A62F819C7">
    <w:name w:val="E72A85AED6CC406E9E625B3A62F819C7"/>
  </w:style>
  <w:style w:type="paragraph" w:customStyle="1" w:styleId="56D06726179645B88BC164E8F72D663E">
    <w:name w:val="56D06726179645B88BC164E8F72D663E"/>
  </w:style>
  <w:style w:type="paragraph" w:customStyle="1" w:styleId="D93A120C0607409DA56E6A7E84AE47AB">
    <w:name w:val="D93A120C0607409DA56E6A7E84AE47AB"/>
  </w:style>
  <w:style w:type="paragraph" w:customStyle="1" w:styleId="1D9765A5AC65491DB1940906854894A7">
    <w:name w:val="1D9765A5AC65491DB1940906854894A7"/>
  </w:style>
  <w:style w:type="paragraph" w:customStyle="1" w:styleId="F38FA8FADC294601A199317FA998E847">
    <w:name w:val="F38FA8FADC294601A199317FA998E847"/>
  </w:style>
  <w:style w:type="paragraph" w:customStyle="1" w:styleId="7D872D96EF844C4CB9FCBD907D18DFFC">
    <w:name w:val="7D872D96EF844C4CB9FCBD907D18DFFC"/>
  </w:style>
  <w:style w:type="paragraph" w:customStyle="1" w:styleId="4149A7BAF9104E708AD00CAA7FFC05A6">
    <w:name w:val="4149A7BAF9104E708AD00CAA7FFC05A6"/>
  </w:style>
  <w:style w:type="paragraph" w:customStyle="1" w:styleId="4F4AC1DB0F764270A815B946EF0F814E">
    <w:name w:val="4F4AC1DB0F764270A815B946EF0F814E"/>
  </w:style>
  <w:style w:type="paragraph" w:customStyle="1" w:styleId="B707EE35B84341A6B0A6E5E9B268EA3C">
    <w:name w:val="B707EE35B84341A6B0A6E5E9B268EA3C"/>
  </w:style>
  <w:style w:type="paragraph" w:customStyle="1" w:styleId="425EC4A7CD434304A90CFE709DC136C0">
    <w:name w:val="425EC4A7CD434304A90CFE709DC136C0"/>
  </w:style>
  <w:style w:type="paragraph" w:customStyle="1" w:styleId="14FFC21D2AC94C76BCAF6A48D54C5794">
    <w:name w:val="14FFC21D2AC94C76BCAF6A48D54C5794"/>
  </w:style>
  <w:style w:type="paragraph" w:customStyle="1" w:styleId="CF63BCDEF28243A59EF38912AF116DEE">
    <w:name w:val="CF63BCDEF28243A59EF38912AF116DEE"/>
  </w:style>
  <w:style w:type="paragraph" w:customStyle="1" w:styleId="9A585AE618EE4D12B979566FD022483A">
    <w:name w:val="9A585AE618EE4D12B979566FD022483A"/>
  </w:style>
  <w:style w:type="paragraph" w:customStyle="1" w:styleId="A030B856EEFF4908B185340171C8E257">
    <w:name w:val="A030B856EEFF4908B185340171C8E257"/>
  </w:style>
  <w:style w:type="paragraph" w:customStyle="1" w:styleId="E58B7F763021430799A39281953E1C22">
    <w:name w:val="E58B7F763021430799A39281953E1C22"/>
  </w:style>
  <w:style w:type="paragraph" w:customStyle="1" w:styleId="3F4AA9FEEA3B4205A324A60DFF5FF2D7">
    <w:name w:val="3F4AA9FEEA3B4205A324A60DFF5FF2D7"/>
  </w:style>
  <w:style w:type="paragraph" w:customStyle="1" w:styleId="89BE0984247D47A7BA4FEF180E326B7A">
    <w:name w:val="89BE0984247D47A7BA4FEF180E326B7A"/>
  </w:style>
  <w:style w:type="paragraph" w:customStyle="1" w:styleId="F3F9B56DFA72434CA1878D92254D9D56">
    <w:name w:val="F3F9B56DFA72434CA1878D92254D9D56"/>
  </w:style>
  <w:style w:type="paragraph" w:customStyle="1" w:styleId="9FF770802237428994261524B201EF87">
    <w:name w:val="9FF770802237428994261524B201EF87"/>
  </w:style>
  <w:style w:type="paragraph" w:customStyle="1" w:styleId="9BFFCC396E324D2ABDA8400ACD0781F7">
    <w:name w:val="9BFFCC396E324D2ABDA8400ACD0781F7"/>
  </w:style>
  <w:style w:type="paragraph" w:customStyle="1" w:styleId="4B1FA0342BB74708B4689A48D29C9719">
    <w:name w:val="4B1FA0342BB74708B4689A48D29C9719"/>
  </w:style>
  <w:style w:type="paragraph" w:customStyle="1" w:styleId="36572D2D25044F9F9B15A0F41F27BF3A">
    <w:name w:val="36572D2D25044F9F9B15A0F41F27BF3A"/>
  </w:style>
  <w:style w:type="paragraph" w:customStyle="1" w:styleId="2043CE026DDA4C2CBBFC30BFB419A564">
    <w:name w:val="2043CE026DDA4C2CBBFC30BFB419A564"/>
  </w:style>
  <w:style w:type="paragraph" w:customStyle="1" w:styleId="91115438C58248C1BB7540767B0774E0">
    <w:name w:val="91115438C58248C1BB7540767B0774E0"/>
  </w:style>
  <w:style w:type="paragraph" w:customStyle="1" w:styleId="036772D74DB04A2F857066A6FCD712EF">
    <w:name w:val="036772D74DB04A2F857066A6FCD712EF"/>
  </w:style>
  <w:style w:type="paragraph" w:customStyle="1" w:styleId="BF53C91A8F044335AC87FBE6300ADFCE">
    <w:name w:val="BF53C91A8F044335AC87FBE6300ADFCE"/>
  </w:style>
  <w:style w:type="paragraph" w:customStyle="1" w:styleId="23F2E7D44B2D4313901E518048A7A309">
    <w:name w:val="23F2E7D44B2D4313901E518048A7A309"/>
  </w:style>
  <w:style w:type="paragraph" w:customStyle="1" w:styleId="5C0F3749063F46AEB00C80363B098708">
    <w:name w:val="5C0F3749063F46AEB00C80363B098708"/>
  </w:style>
  <w:style w:type="paragraph" w:customStyle="1" w:styleId="4DB646652FDD4B65A4A0168FBA34E883">
    <w:name w:val="4DB646652FDD4B65A4A0168FBA34E883"/>
  </w:style>
  <w:style w:type="paragraph" w:customStyle="1" w:styleId="1B2B796E0E1542ED89A751E67DA42127">
    <w:name w:val="1B2B796E0E1542ED89A751E67DA42127"/>
  </w:style>
  <w:style w:type="paragraph" w:customStyle="1" w:styleId="8A1A5154753B454A92945B0A61E1FCE9">
    <w:name w:val="8A1A5154753B454A92945B0A61E1FCE9"/>
  </w:style>
  <w:style w:type="paragraph" w:customStyle="1" w:styleId="F026C3E4735A47EA9788B55D218FA317">
    <w:name w:val="F026C3E4735A47EA9788B55D218FA317"/>
  </w:style>
  <w:style w:type="paragraph" w:customStyle="1" w:styleId="E03CC54DE03F47C2B7CC52DEB516AE77">
    <w:name w:val="E03CC54DE03F47C2B7CC52DEB516AE77"/>
  </w:style>
  <w:style w:type="paragraph" w:customStyle="1" w:styleId="DF1554CB19974FD397CADCD97D698B4D">
    <w:name w:val="DF1554CB19974FD397CADCD97D698B4D"/>
  </w:style>
  <w:style w:type="paragraph" w:customStyle="1" w:styleId="40BABBE5416B4DFBA8EFCC54C04209B6">
    <w:name w:val="40BABBE5416B4DFBA8EFCC54C04209B6"/>
  </w:style>
  <w:style w:type="paragraph" w:customStyle="1" w:styleId="3E4D898F4FAB4820B7B8E664E4A7486E">
    <w:name w:val="3E4D898F4FAB4820B7B8E664E4A7486E"/>
  </w:style>
  <w:style w:type="paragraph" w:customStyle="1" w:styleId="EA05E8F37CFA4976A7F7C718550DDD39">
    <w:name w:val="EA05E8F37CFA4976A7F7C718550DDD39"/>
  </w:style>
  <w:style w:type="paragraph" w:customStyle="1" w:styleId="3A9D6057E6DD44BBB0D131E0FC129F34">
    <w:name w:val="3A9D6057E6DD44BBB0D131E0FC129F34"/>
  </w:style>
  <w:style w:type="paragraph" w:customStyle="1" w:styleId="322263CEE2AF494D81C326C73331E215">
    <w:name w:val="322263CEE2AF494D81C326C73331E215"/>
  </w:style>
  <w:style w:type="paragraph" w:customStyle="1" w:styleId="AE452BCB24244CC7ADD591DE6B8D1F5B">
    <w:name w:val="AE452BCB24244CC7ADD591DE6B8D1F5B"/>
  </w:style>
  <w:style w:type="paragraph" w:customStyle="1" w:styleId="B4D3C4595A7B45FA896B6A73D2D87FCE">
    <w:name w:val="B4D3C4595A7B45FA896B6A73D2D87FCE"/>
  </w:style>
  <w:style w:type="paragraph" w:customStyle="1" w:styleId="CD335F0E8FF1413498BD5484D6D1DA66">
    <w:name w:val="CD335F0E8FF1413498BD5484D6D1DA66"/>
  </w:style>
  <w:style w:type="paragraph" w:customStyle="1" w:styleId="F2C16CE53BD048F18BC3FA63E07B974F">
    <w:name w:val="F2C16CE53BD048F18BC3FA63E07B974F"/>
  </w:style>
  <w:style w:type="paragraph" w:customStyle="1" w:styleId="8507544AC1314F60A799DDEA3A34F434">
    <w:name w:val="8507544AC1314F60A799DDEA3A34F434"/>
  </w:style>
  <w:style w:type="paragraph" w:customStyle="1" w:styleId="A097084CD23041C3A694E1023F5A0F43">
    <w:name w:val="A097084CD23041C3A694E1023F5A0F43"/>
  </w:style>
  <w:style w:type="paragraph" w:customStyle="1" w:styleId="49089DD7D97C4DE68CDAC7FF1989075C">
    <w:name w:val="49089DD7D97C4DE68CDAC7FF1989075C"/>
  </w:style>
  <w:style w:type="paragraph" w:customStyle="1" w:styleId="2685CB2571F54F03816378367136AEEB">
    <w:name w:val="2685CB2571F54F03816378367136AE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7732DD-C11B-4960-BA25-A74B5A23BB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MS_Globecrd</Template>
  <TotalTime>0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cards (general format)</vt:lpstr>
    </vt:vector>
  </TitlesOfParts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cards (general format)</dc:title>
  <dc:creator>MANILYN B.. RAMIREZ</dc:creator>
  <cp:lastModifiedBy>MANILYN B.. RAMIREZ</cp:lastModifiedBy>
  <cp:revision>1</cp:revision>
  <cp:lastPrinted>2004-01-08T16:12:00Z</cp:lastPrinted>
  <dcterms:created xsi:type="dcterms:W3CDTF">2016-06-15T08:26:00Z</dcterms:created>
  <dcterms:modified xsi:type="dcterms:W3CDTF">2016-06-15T08:26:00Z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TC062071681033</vt:lpwstr>
  </property>
</Properties>
</file>