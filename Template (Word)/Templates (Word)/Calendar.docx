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>
        <w:tc>
          <w:tcPr>
            <w:tcW w:w="11016" w:type="dxa"/>
            <w:shd w:val="clear" w:color="auto" w:fill="495E00" w:themeFill="accent1" w:themeFillShade="80"/>
          </w:tcPr>
          <w:p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773669">
              <w:t>December</w:t>
            </w:r>
            <w:r>
              <w:fldChar w:fldCharType="end"/>
            </w:r>
          </w:p>
        </w:tc>
      </w:tr>
      <w:tr w:rsidR="00EA415B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773669">
              <w:t>2019</w:t>
            </w:r>
            <w:r>
              <w:fldChar w:fldCharType="end"/>
            </w:r>
          </w:p>
        </w:tc>
      </w:tr>
      <w:tr w:rsidR="00EA415B">
        <w:sdt>
          <w:sdtPr>
            <w:id w:val="31938203"/>
            <w:placeholder>
              <w:docPart w:val="9B2BC5882AC446C6BDBB77EA270EDF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544B2F2B01BD4D609E759883F8425734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-794213661"/>
              <w:placeholder>
                <w:docPart w:val="91ED293843E641ADB7811B34B52C0F31"/>
              </w:placeholder>
              <w:temporary/>
              <w:showingPlcHdr/>
              <w15:appearance w15:val="hidden"/>
            </w:sdtPr>
            <w:sdtEndPr/>
            <w:sdtContent>
              <w:bookmarkStart w:id="0" w:name="_GoBack" w:displacedByCustomXml="prev"/>
              <w:p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  <w:bookmarkEnd w:id="0" w:displacedByCustomXml="next"/>
            </w:sdtContent>
          </w:sdt>
        </w:tc>
        <w:tc>
          <w:tcPr>
            <w:tcW w:w="4186" w:type="dxa"/>
          </w:tcPr>
          <w:p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7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08F542C9B0FA428DAAF21E0068E5B3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:rsidR="00EA415B" w:rsidRDefault="009B2ED8">
            <w:pPr>
              <w:pStyle w:val="Days"/>
            </w:pPr>
            <w:sdt>
              <w:sdtPr>
                <w:id w:val="2141225648"/>
                <w:placeholder>
                  <w:docPart w:val="3F435D1907F1408F8F96FAED0311CF9D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:rsidR="00EA415B" w:rsidRDefault="009B2ED8">
            <w:pPr>
              <w:pStyle w:val="Days"/>
            </w:pPr>
            <w:sdt>
              <w:sdtPr>
                <w:id w:val="-225834277"/>
                <w:placeholder>
                  <w:docPart w:val="A88F1FAC653E465DBBC632E90A37A08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:rsidR="00EA415B" w:rsidRDefault="009B2ED8">
            <w:pPr>
              <w:pStyle w:val="Days"/>
            </w:pPr>
            <w:sdt>
              <w:sdtPr>
                <w:id w:val="-1121838800"/>
                <w:placeholder>
                  <w:docPart w:val="6E1785F198714C9CBC31F73E5094CB0F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:rsidR="00EA415B" w:rsidRDefault="009B2ED8">
            <w:pPr>
              <w:pStyle w:val="Days"/>
            </w:pPr>
            <w:sdt>
              <w:sdtPr>
                <w:id w:val="-1805692476"/>
                <w:placeholder>
                  <w:docPart w:val="F21FF3FDEE7C4E008480EBD6813E6028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:rsidR="00EA415B" w:rsidRDefault="009B2ED8">
            <w:pPr>
              <w:pStyle w:val="Days"/>
            </w:pPr>
            <w:sdt>
              <w:sdtPr>
                <w:id w:val="815225377"/>
                <w:placeholder>
                  <w:docPart w:val="051EA14FFE794ACEAFDE759544E9227D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:rsidR="00EA415B" w:rsidRDefault="009B2ED8">
            <w:pPr>
              <w:pStyle w:val="Days"/>
            </w:pPr>
            <w:sdt>
              <w:sdtPr>
                <w:id w:val="36251574"/>
                <w:placeholder>
                  <w:docPart w:val="F84E15B444A146C1AEF8E5B3D1EFB3DB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:rsidTr="00EA415B">
        <w:tc>
          <w:tcPr>
            <w:tcW w:w="1536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73669">
              <w:instrText>Sunday</w:instrText>
            </w:r>
            <w:r>
              <w:fldChar w:fldCharType="end"/>
            </w:r>
            <w:r>
              <w:instrText xml:space="preserve"> = "Sunday" 1 ""</w:instrText>
            </w:r>
            <w:r w:rsidR="00773669">
              <w:fldChar w:fldCharType="separate"/>
            </w:r>
            <w:r w:rsidR="00773669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73669">
              <w:instrText>Sunday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773669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77366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 w:rsidR="00773669">
              <w:fldChar w:fldCharType="separate"/>
            </w:r>
            <w:r w:rsidR="00773669">
              <w:rPr>
                <w:noProof/>
              </w:rPr>
              <w:instrText>2</w:instrText>
            </w:r>
            <w:r>
              <w:fldChar w:fldCharType="end"/>
            </w:r>
            <w:r w:rsidR="00773669">
              <w:fldChar w:fldCharType="separate"/>
            </w:r>
            <w:r w:rsidR="00773669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73669">
              <w:instrText>Sunday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77366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77366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773669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73669">
              <w:instrText>Sunday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77366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773669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773669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73669">
              <w:instrText>Sunday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773669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773669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773669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73669">
              <w:instrText>Sunday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773669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773669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773669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73669">
              <w:instrText>Sunday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773669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773669">
              <w:rPr>
                <w:noProof/>
              </w:rPr>
              <w:instrText>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 w:rsidR="00773669">
              <w:rPr>
                <w:noProof/>
              </w:rPr>
              <w:t>7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773669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773669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773669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773669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773669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773669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773669">
              <w:rPr>
                <w:noProof/>
              </w:rPr>
              <w:t>14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773669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773669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773669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773669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773669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773669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773669">
              <w:rPr>
                <w:noProof/>
              </w:rPr>
              <w:t>21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773669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773669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773669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773669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773669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773669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773669">
              <w:rPr>
                <w:noProof/>
              </w:rPr>
              <w:t>28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773669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773669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7366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77366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773669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77366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77366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7366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77366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773669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77366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77366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7366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77366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773669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77366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77366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7366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81356A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77366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81356A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7366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81356A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73669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77366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81356A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7366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77366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77366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77366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</w:tr>
      <w:tr w:rsidR="00EA415B" w:rsidTr="00EA415B">
        <w:trPr>
          <w:trHeight w:hRule="exact" w:val="864"/>
        </w:trPr>
        <w:tc>
          <w:tcPr>
            <w:tcW w:w="1536" w:type="dxa"/>
          </w:tcPr>
          <w:p w:rsidR="00EA415B" w:rsidRDefault="00EA415B"/>
        </w:tc>
        <w:tc>
          <w:tcPr>
            <w:tcW w:w="1538" w:type="dxa"/>
          </w:tcPr>
          <w:p w:rsidR="00EA415B" w:rsidRDefault="00EA415B"/>
        </w:tc>
        <w:tc>
          <w:tcPr>
            <w:tcW w:w="1540" w:type="dxa"/>
          </w:tcPr>
          <w:p w:rsidR="00EA415B" w:rsidRDefault="00EA415B"/>
        </w:tc>
        <w:tc>
          <w:tcPr>
            <w:tcW w:w="1552" w:type="dxa"/>
          </w:tcPr>
          <w:p w:rsidR="00EA415B" w:rsidRDefault="00EA415B"/>
        </w:tc>
        <w:tc>
          <w:tcPr>
            <w:tcW w:w="1543" w:type="dxa"/>
          </w:tcPr>
          <w:p w:rsidR="00EA415B" w:rsidRDefault="00EA415B"/>
        </w:tc>
        <w:tc>
          <w:tcPr>
            <w:tcW w:w="1533" w:type="dxa"/>
          </w:tcPr>
          <w:p w:rsidR="00EA415B" w:rsidRDefault="00EA415B"/>
        </w:tc>
        <w:tc>
          <w:tcPr>
            <w:tcW w:w="1542" w:type="dxa"/>
          </w:tcPr>
          <w:p w:rsidR="00EA415B" w:rsidRDefault="00EA415B"/>
        </w:tc>
      </w:tr>
    </w:tbl>
    <w:sdt>
      <w:sdtPr>
        <w:id w:val="31938234"/>
        <w:placeholder>
          <w:docPart w:val="BA95D341EE6D46DEA48AAB0FA59E4107"/>
        </w:placeholder>
        <w:temporary/>
        <w:showingPlcHdr/>
        <w15:appearance w15:val="hidden"/>
      </w:sdtPr>
      <w:sdtEndPr/>
      <w:sdtContent>
        <w:p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ED8" w:rsidRDefault="009B2ED8">
      <w:pPr>
        <w:spacing w:before="0" w:after="0"/>
      </w:pPr>
      <w:r>
        <w:separator/>
      </w:r>
    </w:p>
  </w:endnote>
  <w:endnote w:type="continuationSeparator" w:id="0">
    <w:p w:rsidR="009B2ED8" w:rsidRDefault="009B2E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48" w:rsidRDefault="005B0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48" w:rsidRDefault="005B0C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48" w:rsidRDefault="005B0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ED8" w:rsidRDefault="009B2ED8">
      <w:pPr>
        <w:spacing w:before="0" w:after="0"/>
      </w:pPr>
      <w:r>
        <w:separator/>
      </w:r>
    </w:p>
  </w:footnote>
  <w:footnote w:type="continuationSeparator" w:id="0">
    <w:p w:rsidR="009B2ED8" w:rsidRDefault="009B2ED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48" w:rsidRDefault="005B0C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48" w:rsidRDefault="005B0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48" w:rsidRDefault="005B0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2/31/2019"/>
    <w:docVar w:name="MonthStart" w:val="12/1/2019"/>
    <w:docVar w:name="ShowDynamicGuides" w:val="1"/>
    <w:docVar w:name="ShowMarginGuides" w:val="0"/>
    <w:docVar w:name="ShowOutlines" w:val="0"/>
    <w:docVar w:name="ShowStaticGuides" w:val="0"/>
  </w:docVars>
  <w:rsids>
    <w:rsidRoot w:val="00773669"/>
    <w:rsid w:val="00124ADC"/>
    <w:rsid w:val="00193E15"/>
    <w:rsid w:val="0025748C"/>
    <w:rsid w:val="002F7032"/>
    <w:rsid w:val="00320970"/>
    <w:rsid w:val="00375B27"/>
    <w:rsid w:val="005B0C48"/>
    <w:rsid w:val="00773669"/>
    <w:rsid w:val="0081356A"/>
    <w:rsid w:val="00925ED9"/>
    <w:rsid w:val="00997C7D"/>
    <w:rsid w:val="009A164A"/>
    <w:rsid w:val="009B2ED8"/>
    <w:rsid w:val="00BC6A26"/>
    <w:rsid w:val="00BF0FEE"/>
    <w:rsid w:val="00C41633"/>
    <w:rsid w:val="00CB00F4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FFA0E"/>
  <w15:docId w15:val="{5629325A-8870-42C6-8A9D-44D62D33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Snapsho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2BC5882AC446C6BDBB77EA270ED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A084-B022-4BE5-A28D-8A2B9969CC16}"/>
      </w:docPartPr>
      <w:docPartBody>
        <w:p w:rsidR="00000000" w:rsidRDefault="000D354A">
          <w:pPr>
            <w:pStyle w:val="9B2BC5882AC446C6BDBB77EA270EDF76"/>
          </w:pPr>
          <w:r>
            <w:t>Subtitle</w:t>
          </w:r>
        </w:p>
      </w:docPartBody>
    </w:docPart>
    <w:docPart>
      <w:docPartPr>
        <w:name w:val="544B2F2B01BD4D609E759883F8425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CA228-800E-40EA-B702-F6E86B9E5A64}"/>
      </w:docPartPr>
      <w:docPartBody>
        <w:p w:rsidR="00000000" w:rsidRDefault="000D354A">
          <w:pPr>
            <w:pStyle w:val="544B2F2B01BD4D609E759883F8425734"/>
          </w:pPr>
          <w:r>
            <w:t>Title</w:t>
          </w:r>
        </w:p>
      </w:docPartBody>
    </w:docPart>
    <w:docPart>
      <w:docPartPr>
        <w:name w:val="91ED293843E641ADB7811B34B52C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31C3F-B354-4A47-B27D-4409FED41124}"/>
      </w:docPartPr>
      <w:docPartBody>
        <w:p w:rsidR="00000000" w:rsidRDefault="000D354A">
          <w:pPr>
            <w:pStyle w:val="91ED293843E641ADB7811B34B52C0F31"/>
          </w:pPr>
          <w:r>
            <w:t xml:space="preserve">To get started right away, just click any placeholder text (such as this) and start typing to replace it with your own. Want to insert a picture from your files or add a shape? You got </w:t>
          </w:r>
          <w:r>
            <w:t>it! On the Insert tab of the ribbon, just tap the option you need.</w:t>
          </w:r>
        </w:p>
      </w:docPartBody>
    </w:docPart>
    <w:docPart>
      <w:docPartPr>
        <w:name w:val="08F542C9B0FA428DAAF21E0068E5B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7AB22-C00C-4E04-B971-B35E14E3872E}"/>
      </w:docPartPr>
      <w:docPartBody>
        <w:p w:rsidR="00000000" w:rsidRDefault="000D354A">
          <w:pPr>
            <w:pStyle w:val="08F542C9B0FA428DAAF21E0068E5B38A"/>
          </w:pPr>
          <w:r>
            <w:t>Sunday</w:t>
          </w:r>
        </w:p>
      </w:docPartBody>
    </w:docPart>
    <w:docPart>
      <w:docPartPr>
        <w:name w:val="3F435D1907F1408F8F96FAED0311C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C68B-059F-4164-AA62-FD70FB1604AE}"/>
      </w:docPartPr>
      <w:docPartBody>
        <w:p w:rsidR="00000000" w:rsidRDefault="000D354A">
          <w:pPr>
            <w:pStyle w:val="3F435D1907F1408F8F96FAED0311CF9D"/>
          </w:pPr>
          <w:r>
            <w:t>Monday</w:t>
          </w:r>
        </w:p>
      </w:docPartBody>
    </w:docPart>
    <w:docPart>
      <w:docPartPr>
        <w:name w:val="A88F1FAC653E465DBBC632E90A37A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C94FD-82B1-4595-9ACA-2CE1DC453EF9}"/>
      </w:docPartPr>
      <w:docPartBody>
        <w:p w:rsidR="00000000" w:rsidRDefault="000D354A">
          <w:pPr>
            <w:pStyle w:val="A88F1FAC653E465DBBC632E90A37A085"/>
          </w:pPr>
          <w:r>
            <w:t>Tuesday</w:t>
          </w:r>
        </w:p>
      </w:docPartBody>
    </w:docPart>
    <w:docPart>
      <w:docPartPr>
        <w:name w:val="6E1785F198714C9CBC31F73E5094C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2A6F-9537-4E4D-B8A4-2CFBFDBAE41C}"/>
      </w:docPartPr>
      <w:docPartBody>
        <w:p w:rsidR="00000000" w:rsidRDefault="000D354A">
          <w:pPr>
            <w:pStyle w:val="6E1785F198714C9CBC31F73E5094CB0F"/>
          </w:pPr>
          <w:r>
            <w:t>Wednesday</w:t>
          </w:r>
        </w:p>
      </w:docPartBody>
    </w:docPart>
    <w:docPart>
      <w:docPartPr>
        <w:name w:val="F21FF3FDEE7C4E008480EBD6813E6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FECC2-493D-4276-A2AF-CFE879DA968A}"/>
      </w:docPartPr>
      <w:docPartBody>
        <w:p w:rsidR="00000000" w:rsidRDefault="000D354A">
          <w:pPr>
            <w:pStyle w:val="F21FF3FDEE7C4E008480EBD6813E6028"/>
          </w:pPr>
          <w:r>
            <w:t>Thursday</w:t>
          </w:r>
        </w:p>
      </w:docPartBody>
    </w:docPart>
    <w:docPart>
      <w:docPartPr>
        <w:name w:val="051EA14FFE794ACEAFDE759544E92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29B2-54E4-448A-AED2-3C3F9BBB7ED0}"/>
      </w:docPartPr>
      <w:docPartBody>
        <w:p w:rsidR="00000000" w:rsidRDefault="000D354A">
          <w:pPr>
            <w:pStyle w:val="051EA14FFE794ACEAFDE759544E9227D"/>
          </w:pPr>
          <w:r>
            <w:t>Friday</w:t>
          </w:r>
        </w:p>
      </w:docPartBody>
    </w:docPart>
    <w:docPart>
      <w:docPartPr>
        <w:name w:val="F84E15B444A146C1AEF8E5B3D1EFB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90093-8607-4969-B572-225D5ACC0619}"/>
      </w:docPartPr>
      <w:docPartBody>
        <w:p w:rsidR="00000000" w:rsidRDefault="000D354A">
          <w:pPr>
            <w:pStyle w:val="F84E15B444A146C1AEF8E5B3D1EFB3DB"/>
          </w:pPr>
          <w:r>
            <w:t>Saturday</w:t>
          </w:r>
        </w:p>
      </w:docPartBody>
    </w:docPart>
    <w:docPart>
      <w:docPartPr>
        <w:name w:val="BA95D341EE6D46DEA48AAB0FA59E4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5B5F2-3B22-48C0-893B-AE1C6351A2DE}"/>
      </w:docPartPr>
      <w:docPartBody>
        <w:p w:rsidR="00000000" w:rsidRDefault="000D354A">
          <w:pPr>
            <w:pStyle w:val="BA95D341EE6D46DEA48AAB0FA59E4107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iOS </w:t>
          </w:r>
          <w:r>
            <w:t>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4A"/>
    <w:rsid w:val="000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2BC5882AC446C6BDBB77EA270EDF76">
    <w:name w:val="9B2BC5882AC446C6BDBB77EA270EDF76"/>
  </w:style>
  <w:style w:type="paragraph" w:customStyle="1" w:styleId="544B2F2B01BD4D609E759883F8425734">
    <w:name w:val="544B2F2B01BD4D609E759883F8425734"/>
  </w:style>
  <w:style w:type="paragraph" w:customStyle="1" w:styleId="91ED293843E641ADB7811B34B52C0F31">
    <w:name w:val="91ED293843E641ADB7811B34B52C0F31"/>
  </w:style>
  <w:style w:type="paragraph" w:customStyle="1" w:styleId="08F542C9B0FA428DAAF21E0068E5B38A">
    <w:name w:val="08F542C9B0FA428DAAF21E0068E5B38A"/>
  </w:style>
  <w:style w:type="paragraph" w:customStyle="1" w:styleId="3F435D1907F1408F8F96FAED0311CF9D">
    <w:name w:val="3F435D1907F1408F8F96FAED0311CF9D"/>
  </w:style>
  <w:style w:type="paragraph" w:customStyle="1" w:styleId="A88F1FAC653E465DBBC632E90A37A085">
    <w:name w:val="A88F1FAC653E465DBBC632E90A37A085"/>
  </w:style>
  <w:style w:type="paragraph" w:customStyle="1" w:styleId="6E1785F198714C9CBC31F73E5094CB0F">
    <w:name w:val="6E1785F198714C9CBC31F73E5094CB0F"/>
  </w:style>
  <w:style w:type="paragraph" w:customStyle="1" w:styleId="F21FF3FDEE7C4E008480EBD6813E6028">
    <w:name w:val="F21FF3FDEE7C4E008480EBD6813E6028"/>
  </w:style>
  <w:style w:type="paragraph" w:customStyle="1" w:styleId="051EA14FFE794ACEAFDE759544E9227D">
    <w:name w:val="051EA14FFE794ACEAFDE759544E9227D"/>
  </w:style>
  <w:style w:type="paragraph" w:customStyle="1" w:styleId="F84E15B444A146C1AEF8E5B3D1EFB3DB">
    <w:name w:val="F84E15B444A146C1AEF8E5B3D1EFB3DB"/>
  </w:style>
  <w:style w:type="paragraph" w:customStyle="1" w:styleId="BA95D341EE6D46DEA48AAB0FA59E4107">
    <w:name w:val="BA95D341EE6D46DEA48AAB0FA59E4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Snapshot calendar</Template>
  <TotalTime>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RAMIREZ</dc:creator>
  <cp:keywords/>
  <dc:description/>
  <cp:lastModifiedBy>MANILYN RATONEL</cp:lastModifiedBy>
  <cp:revision>1</cp:revision>
  <dcterms:created xsi:type="dcterms:W3CDTF">2019-11-07T03:05:00Z</dcterms:created>
  <dcterms:modified xsi:type="dcterms:W3CDTF">2019-11-07T03:08:00Z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dduffy@microsoft.com</vt:lpwstr>
  </property>
  <property fmtid="{D5CDD505-2E9C-101B-9397-08002B2CF9AE}" pid="5" name="MSIP_Label_f42aa342-8706-4288-bd11-ebb85995028c_SetDate">
    <vt:lpwstr>2017-12-01T21:24:26.0293480Z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