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925" w:rsidRDefault="00A17F0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-372745</wp:posOffset>
                </wp:positionH>
                <wp:positionV relativeFrom="page">
                  <wp:posOffset>846455</wp:posOffset>
                </wp:positionV>
                <wp:extent cx="9096375" cy="6346190"/>
                <wp:effectExtent l="0" t="0" r="127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96375" cy="6346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7178" w:rsidRDefault="00A2795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8669984" cy="5909480"/>
                                  <wp:effectExtent l="19050" t="0" r="0" b="0"/>
                                  <wp:docPr id="4" name="Picture 3" descr="unicorn_rainbow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unicorn_rainbow.png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676825" cy="59141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9.35pt;margin-top:66.65pt;width:716.25pt;height:499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" o:allowincell="f" filled="f" stroked="f">
                <v:textbox>
                  <w:txbxContent>
                    <w:p w:rsidR="00087178" w:rsidRDefault="00A27954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8669984" cy="5909480"/>
                            <wp:effectExtent l="19050" t="0" r="0" b="0"/>
                            <wp:docPr id="4" name="Picture 3" descr="unicorn_rainbow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unicorn_rainbow.png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676825" cy="59141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D96925" w:rsidSect="0021216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ttachedTemplate r:id="rId1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F04"/>
    <w:rsid w:val="00087178"/>
    <w:rsid w:val="00212168"/>
    <w:rsid w:val="009F3819"/>
    <w:rsid w:val="00A17F04"/>
    <w:rsid w:val="00A27954"/>
    <w:rsid w:val="00D96925"/>
    <w:rsid w:val="00DF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71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1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71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1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p142158\AppData\Roaming\Microsoft\Templates\unicorn_rainbow_coloring_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14C944D-B5BA-44B8-A18D-FCA9B4D990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unicorn_rainbow_coloring_sheet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Coloring sheet (unicorn design)</dc:title>
  <dc:creator>MANILYN B.. RAMIREZ</dc:creator>
  <cp:lastModifiedBy>MANILYN B.. RAMIREZ</cp:lastModifiedBy>
  <cp:revision>1</cp:revision>
  <dcterms:created xsi:type="dcterms:W3CDTF">2016-06-15T07:43:00Z</dcterms:created>
  <dcterms:modified xsi:type="dcterms:W3CDTF">2016-06-15T07:44:00Z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TC102561969990</vt:lpwstr>
  </property>
</Properties>
</file>