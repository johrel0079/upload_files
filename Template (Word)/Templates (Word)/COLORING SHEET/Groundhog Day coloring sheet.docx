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8C" w:rsidRDefault="00D23121" w:rsidP="00F903A2"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11370945</wp:posOffset>
                </wp:positionV>
                <wp:extent cx="9124315" cy="676275"/>
                <wp:effectExtent l="7620" t="7620" r="12065" b="11430"/>
                <wp:wrapNone/>
                <wp:docPr id="234" name="Freeform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24315" cy="676275"/>
                        </a:xfrm>
                        <a:custGeom>
                          <a:avLst/>
                          <a:gdLst>
                            <a:gd name="T0" fmla="*/ 1751 w 2200"/>
                            <a:gd name="T1" fmla="*/ 46 h 140"/>
                            <a:gd name="T2" fmla="*/ 1758 w 2200"/>
                            <a:gd name="T3" fmla="*/ 44 h 140"/>
                            <a:gd name="T4" fmla="*/ 1886 w 2200"/>
                            <a:gd name="T5" fmla="*/ 16 h 140"/>
                            <a:gd name="T6" fmla="*/ 2021 w 2200"/>
                            <a:gd name="T7" fmla="*/ 57 h 140"/>
                            <a:gd name="T8" fmla="*/ 2030 w 2200"/>
                            <a:gd name="T9" fmla="*/ 60 h 140"/>
                            <a:gd name="T10" fmla="*/ 2040 w 2200"/>
                            <a:gd name="T11" fmla="*/ 58 h 140"/>
                            <a:gd name="T12" fmla="*/ 2047 w 2200"/>
                            <a:gd name="T13" fmla="*/ 52 h 140"/>
                            <a:gd name="T14" fmla="*/ 2200 w 2200"/>
                            <a:gd name="T15" fmla="*/ 38 h 140"/>
                            <a:gd name="T16" fmla="*/ 2200 w 2200"/>
                            <a:gd name="T17" fmla="*/ 28 h 140"/>
                            <a:gd name="T18" fmla="*/ 2027 w 2200"/>
                            <a:gd name="T19" fmla="*/ 45 h 140"/>
                            <a:gd name="T20" fmla="*/ 1893 w 2200"/>
                            <a:gd name="T21" fmla="*/ 8 h 140"/>
                            <a:gd name="T22" fmla="*/ 1743 w 2200"/>
                            <a:gd name="T23" fmla="*/ 37 h 140"/>
                            <a:gd name="T24" fmla="*/ 1562 w 2200"/>
                            <a:gd name="T25" fmla="*/ 53 h 140"/>
                            <a:gd name="T26" fmla="*/ 1194 w 2200"/>
                            <a:gd name="T27" fmla="*/ 73 h 140"/>
                            <a:gd name="T28" fmla="*/ 759 w 2200"/>
                            <a:gd name="T29" fmla="*/ 121 h 140"/>
                            <a:gd name="T30" fmla="*/ 180 w 2200"/>
                            <a:gd name="T31" fmla="*/ 127 h 140"/>
                            <a:gd name="T32" fmla="*/ 0 w 2200"/>
                            <a:gd name="T33" fmla="*/ 119 h 140"/>
                            <a:gd name="T34" fmla="*/ 0 w 2200"/>
                            <a:gd name="T35" fmla="*/ 132 h 140"/>
                            <a:gd name="T36" fmla="*/ 0 w 2200"/>
                            <a:gd name="T37" fmla="*/ 132 h 140"/>
                            <a:gd name="T38" fmla="*/ 179 w 2200"/>
                            <a:gd name="T39" fmla="*/ 140 h 140"/>
                            <a:gd name="T40" fmla="*/ 180 w 2200"/>
                            <a:gd name="T41" fmla="*/ 140 h 140"/>
                            <a:gd name="T42" fmla="*/ 185 w 2200"/>
                            <a:gd name="T43" fmla="*/ 140 h 140"/>
                            <a:gd name="T44" fmla="*/ 759 w 2200"/>
                            <a:gd name="T45" fmla="*/ 134 h 140"/>
                            <a:gd name="T46" fmla="*/ 768 w 2200"/>
                            <a:gd name="T47" fmla="*/ 133 h 140"/>
                            <a:gd name="T48" fmla="*/ 1194 w 2200"/>
                            <a:gd name="T49" fmla="*/ 84 h 140"/>
                            <a:gd name="T50" fmla="*/ 1201 w 2200"/>
                            <a:gd name="T51" fmla="*/ 84 h 140"/>
                            <a:gd name="T52" fmla="*/ 1560 w 2200"/>
                            <a:gd name="T53" fmla="*/ 64 h 140"/>
                            <a:gd name="T54" fmla="*/ 1564 w 2200"/>
                            <a:gd name="T55" fmla="*/ 64 h 140"/>
                            <a:gd name="T56" fmla="*/ 1751 w 2200"/>
                            <a:gd name="T57" fmla="*/ 46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200" h="140">
                              <a:moveTo>
                                <a:pt x="1751" y="46"/>
                              </a:moveTo>
                              <a:cubicBezTo>
                                <a:pt x="1753" y="46"/>
                                <a:pt x="1755" y="46"/>
                                <a:pt x="1758" y="44"/>
                              </a:cubicBezTo>
                              <a:cubicBezTo>
                                <a:pt x="1805" y="20"/>
                                <a:pt x="1847" y="10"/>
                                <a:pt x="1886" y="16"/>
                              </a:cubicBezTo>
                              <a:cubicBezTo>
                                <a:pt x="1948" y="27"/>
                                <a:pt x="1993" y="40"/>
                                <a:pt x="2021" y="57"/>
                              </a:cubicBezTo>
                              <a:cubicBezTo>
                                <a:pt x="2023" y="59"/>
                                <a:pt x="2027" y="60"/>
                                <a:pt x="2030" y="60"/>
                              </a:cubicBezTo>
                              <a:cubicBezTo>
                                <a:pt x="2033" y="60"/>
                                <a:pt x="2037" y="60"/>
                                <a:pt x="2040" y="58"/>
                              </a:cubicBezTo>
                              <a:cubicBezTo>
                                <a:pt x="2043" y="56"/>
                                <a:pt x="2045" y="54"/>
                                <a:pt x="2047" y="52"/>
                              </a:cubicBezTo>
                              <a:cubicBezTo>
                                <a:pt x="2059" y="36"/>
                                <a:pt x="2110" y="30"/>
                                <a:pt x="2200" y="38"/>
                              </a:cubicBezTo>
                              <a:cubicBezTo>
                                <a:pt x="2200" y="28"/>
                                <a:pt x="2200" y="28"/>
                                <a:pt x="2200" y="28"/>
                              </a:cubicBezTo>
                              <a:cubicBezTo>
                                <a:pt x="2110" y="22"/>
                                <a:pt x="2052" y="27"/>
                                <a:pt x="2027" y="45"/>
                              </a:cubicBezTo>
                              <a:cubicBezTo>
                                <a:pt x="1997" y="30"/>
                                <a:pt x="1952" y="18"/>
                                <a:pt x="1893" y="8"/>
                              </a:cubicBezTo>
                              <a:cubicBezTo>
                                <a:pt x="1847" y="0"/>
                                <a:pt x="1797" y="10"/>
                                <a:pt x="1743" y="37"/>
                              </a:cubicBezTo>
                              <a:cubicBezTo>
                                <a:pt x="1562" y="53"/>
                                <a:pt x="1562" y="53"/>
                                <a:pt x="1562" y="53"/>
                              </a:cubicBezTo>
                              <a:cubicBezTo>
                                <a:pt x="1424" y="40"/>
                                <a:pt x="1301" y="46"/>
                                <a:pt x="1194" y="73"/>
                              </a:cubicBezTo>
                              <a:cubicBezTo>
                                <a:pt x="1034" y="62"/>
                                <a:pt x="889" y="78"/>
                                <a:pt x="759" y="121"/>
                              </a:cubicBezTo>
                              <a:cubicBezTo>
                                <a:pt x="539" y="94"/>
                                <a:pt x="346" y="96"/>
                                <a:pt x="180" y="127"/>
                              </a:cubicBezTo>
                              <a:cubicBezTo>
                                <a:pt x="100" y="118"/>
                                <a:pt x="41" y="116"/>
                                <a:pt x="0" y="119"/>
                              </a:cubicBezTo>
                              <a:cubicBezTo>
                                <a:pt x="0" y="132"/>
                                <a:pt x="0" y="132"/>
                                <a:pt x="0" y="132"/>
                              </a:cubicBezTo>
                              <a:cubicBezTo>
                                <a:pt x="1" y="132"/>
                                <a:pt x="0" y="132"/>
                                <a:pt x="0" y="132"/>
                              </a:cubicBezTo>
                              <a:cubicBezTo>
                                <a:pt x="39" y="128"/>
                                <a:pt x="100" y="131"/>
                                <a:pt x="179" y="140"/>
                              </a:cubicBezTo>
                              <a:cubicBezTo>
                                <a:pt x="180" y="140"/>
                                <a:pt x="180" y="140"/>
                                <a:pt x="180" y="140"/>
                              </a:cubicBezTo>
                              <a:cubicBezTo>
                                <a:pt x="182" y="140"/>
                                <a:pt x="183" y="140"/>
                                <a:pt x="185" y="140"/>
                              </a:cubicBezTo>
                              <a:cubicBezTo>
                                <a:pt x="349" y="108"/>
                                <a:pt x="541" y="106"/>
                                <a:pt x="759" y="134"/>
                              </a:cubicBezTo>
                              <a:cubicBezTo>
                                <a:pt x="762" y="134"/>
                                <a:pt x="765" y="134"/>
                                <a:pt x="768" y="133"/>
                              </a:cubicBezTo>
                              <a:cubicBezTo>
                                <a:pt x="895" y="90"/>
                                <a:pt x="1037" y="73"/>
                                <a:pt x="1194" y="84"/>
                              </a:cubicBezTo>
                              <a:cubicBezTo>
                                <a:pt x="1197" y="84"/>
                                <a:pt x="1199" y="84"/>
                                <a:pt x="1201" y="84"/>
                              </a:cubicBezTo>
                              <a:cubicBezTo>
                                <a:pt x="1306" y="56"/>
                                <a:pt x="1425" y="50"/>
                                <a:pt x="1560" y="64"/>
                              </a:cubicBezTo>
                              <a:cubicBezTo>
                                <a:pt x="1561" y="64"/>
                                <a:pt x="1563" y="64"/>
                                <a:pt x="1564" y="64"/>
                              </a:cubicBezTo>
                              <a:lnTo>
                                <a:pt x="1751" y="4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17" o:spid="_x0000_s1026" style="position:absolute;margin-left:.6pt;margin-top:895.35pt;width:718.45pt;height:53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" path="m1751,46v2,,4,,7,-2c1805,20,1847,10,1886,16v62,11,107,24,135,41c2023,59,2027,60,2030,60v3,,7,,10,-2c2043,56,2045,54,2047,52v12,-16,63,-22,153,-14c2200,28,2200,28,2200,28v-90,-6,-148,-1,-173,17c1997,30,1952,18,1893,8v-46,-8,-96,2,-150,29c1562,53,1562,53,1562,53,1424,40,1301,46,1194,73,1034,62,889,78,759,121,539,94,346,96,180,127,100,118,41,116,,119v,13,,13,,13c1,132,,132,,132v39,-4,100,-1,179,8c180,140,180,140,180,140v2,,3,,5,c349,108,541,106,759,134v3,,6,,9,-1c895,90,1037,73,1194,84v3,,5,,7,c1306,56,1425,50,1560,64v1,,3,,4,l1751,46xe" fillcolor="white [3212]" strokecolor="black [3213]" strokeweight="1pt">
                <v:stroke joinstyle="miter"/>
                <v:path arrowok="t" o:connecttype="custom" o:connectlocs="7262125,222205;7291157,212544;7822026,77289;8381928,275341;8419254,289832;8460728,280171;8489760,251188;9124315,183560;9124315,135255;8406812,217374;7851058,38644;7228946,178730;6478264,256018;4952015,352629;3147889,584495;746535,613478;0,574834;0,637631;0,637631;742387,676275;746535,676275;767272,676275;3147889,647292;3185215,642461;4952015,405765;4981047,405765;6469969,309154;6486558,309154;7262125,222205" o:connectangles="0,0,0,0,0,0,0,0,0,0,0,0,0,0,0,0,0,0,0,0,0,0,0,0,0,0,0,0,0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87634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5480050</wp:posOffset>
                </wp:positionV>
                <wp:extent cx="9129395" cy="8229600"/>
                <wp:effectExtent l="7620" t="12700" r="6985" b="6350"/>
                <wp:wrapNone/>
                <wp:docPr id="231" name="Group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29395" cy="8229600"/>
                          <a:chOff x="0" y="-12"/>
                          <a:chExt cx="12985" cy="12872"/>
                        </a:xfrm>
                      </wpg:grpSpPr>
                      <wps:wsp>
                        <wps:cNvPr id="232" name="Freeform 635"/>
                        <wps:cNvSpPr>
                          <a:spLocks/>
                        </wps:cNvSpPr>
                        <wps:spPr bwMode="auto">
                          <a:xfrm>
                            <a:off x="0" y="-12"/>
                            <a:ext cx="12985" cy="2659"/>
                          </a:xfrm>
                          <a:custGeom>
                            <a:avLst/>
                            <a:gdLst>
                              <a:gd name="T0" fmla="*/ 2200 w 2200"/>
                              <a:gd name="T1" fmla="*/ 193 h 450"/>
                              <a:gd name="T2" fmla="*/ 1820 w 2200"/>
                              <a:gd name="T3" fmla="*/ 129 h 450"/>
                              <a:gd name="T4" fmla="*/ 1617 w 2200"/>
                              <a:gd name="T5" fmla="*/ 17 h 450"/>
                              <a:gd name="T6" fmla="*/ 1606 w 2200"/>
                              <a:gd name="T7" fmla="*/ 23 h 450"/>
                              <a:gd name="T8" fmla="*/ 1588 w 2200"/>
                              <a:gd name="T9" fmla="*/ 37 h 450"/>
                              <a:gd name="T10" fmla="*/ 1274 w 2200"/>
                              <a:gd name="T11" fmla="*/ 103 h 450"/>
                              <a:gd name="T12" fmla="*/ 1263 w 2200"/>
                              <a:gd name="T13" fmla="*/ 118 h 450"/>
                              <a:gd name="T14" fmla="*/ 1239 w 2200"/>
                              <a:gd name="T15" fmla="*/ 285 h 450"/>
                              <a:gd name="T16" fmla="*/ 790 w 2200"/>
                              <a:gd name="T17" fmla="*/ 270 h 450"/>
                              <a:gd name="T18" fmla="*/ 649 w 2200"/>
                              <a:gd name="T19" fmla="*/ 136 h 450"/>
                              <a:gd name="T20" fmla="*/ 546 w 2200"/>
                              <a:gd name="T21" fmla="*/ 146 h 450"/>
                              <a:gd name="T22" fmla="*/ 518 w 2200"/>
                              <a:gd name="T23" fmla="*/ 170 h 450"/>
                              <a:gd name="T24" fmla="*/ 347 w 2200"/>
                              <a:gd name="T25" fmla="*/ 280 h 450"/>
                              <a:gd name="T26" fmla="*/ 171 w 2200"/>
                              <a:gd name="T27" fmla="*/ 318 h 450"/>
                              <a:gd name="T28" fmla="*/ 20 w 2200"/>
                              <a:gd name="T29" fmla="*/ 376 h 450"/>
                              <a:gd name="T30" fmla="*/ 12 w 2200"/>
                              <a:gd name="T31" fmla="*/ 420 h 450"/>
                              <a:gd name="T32" fmla="*/ 122 w 2200"/>
                              <a:gd name="T33" fmla="*/ 444 h 450"/>
                              <a:gd name="T34" fmla="*/ 149 w 2200"/>
                              <a:gd name="T35" fmla="*/ 444 h 450"/>
                              <a:gd name="T36" fmla="*/ 154 w 2200"/>
                              <a:gd name="T37" fmla="*/ 422 h 450"/>
                              <a:gd name="T38" fmla="*/ 357 w 2200"/>
                              <a:gd name="T39" fmla="*/ 348 h 450"/>
                              <a:gd name="T40" fmla="*/ 380 w 2200"/>
                              <a:gd name="T41" fmla="*/ 292 h 450"/>
                              <a:gd name="T42" fmla="*/ 524 w 2200"/>
                              <a:gd name="T43" fmla="*/ 215 h 450"/>
                              <a:gd name="T44" fmla="*/ 545 w 2200"/>
                              <a:gd name="T45" fmla="*/ 193 h 450"/>
                              <a:gd name="T46" fmla="*/ 557 w 2200"/>
                              <a:gd name="T47" fmla="*/ 181 h 450"/>
                              <a:gd name="T48" fmla="*/ 638 w 2200"/>
                              <a:gd name="T49" fmla="*/ 169 h 450"/>
                              <a:gd name="T50" fmla="*/ 775 w 2200"/>
                              <a:gd name="T51" fmla="*/ 326 h 450"/>
                              <a:gd name="T52" fmla="*/ 791 w 2200"/>
                              <a:gd name="T53" fmla="*/ 315 h 450"/>
                              <a:gd name="T54" fmla="*/ 803 w 2200"/>
                              <a:gd name="T55" fmla="*/ 304 h 450"/>
                              <a:gd name="T56" fmla="*/ 919 w 2200"/>
                              <a:gd name="T57" fmla="*/ 264 h 450"/>
                              <a:gd name="T58" fmla="*/ 1129 w 2200"/>
                              <a:gd name="T59" fmla="*/ 396 h 450"/>
                              <a:gd name="T60" fmla="*/ 1149 w 2200"/>
                              <a:gd name="T61" fmla="*/ 376 h 450"/>
                              <a:gd name="T62" fmla="*/ 1279 w 2200"/>
                              <a:gd name="T63" fmla="*/ 328 h 450"/>
                              <a:gd name="T64" fmla="*/ 1288 w 2200"/>
                              <a:gd name="T65" fmla="*/ 301 h 450"/>
                              <a:gd name="T66" fmla="*/ 1291 w 2200"/>
                              <a:gd name="T67" fmla="*/ 138 h 450"/>
                              <a:gd name="T68" fmla="*/ 1296 w 2200"/>
                              <a:gd name="T69" fmla="*/ 132 h 450"/>
                              <a:gd name="T70" fmla="*/ 1369 w 2200"/>
                              <a:gd name="T71" fmla="*/ 72 h 450"/>
                              <a:gd name="T72" fmla="*/ 1584 w 2200"/>
                              <a:gd name="T73" fmla="*/ 106 h 450"/>
                              <a:gd name="T74" fmla="*/ 1618 w 2200"/>
                              <a:gd name="T75" fmla="*/ 57 h 450"/>
                              <a:gd name="T76" fmla="*/ 1633 w 2200"/>
                              <a:gd name="T77" fmla="*/ 48 h 450"/>
                              <a:gd name="T78" fmla="*/ 1685 w 2200"/>
                              <a:gd name="T79" fmla="*/ 38 h 450"/>
                              <a:gd name="T80" fmla="*/ 1803 w 2200"/>
                              <a:gd name="T81" fmla="*/ 176 h 450"/>
                              <a:gd name="T82" fmla="*/ 1832 w 2200"/>
                              <a:gd name="T83" fmla="*/ 162 h 450"/>
                              <a:gd name="T84" fmla="*/ 1950 w 2200"/>
                              <a:gd name="T85" fmla="*/ 22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00" h="450">
                                <a:moveTo>
                                  <a:pt x="2193" y="191"/>
                                </a:moveTo>
                                <a:cubicBezTo>
                                  <a:pt x="2195" y="192"/>
                                  <a:pt x="2198" y="193"/>
                                  <a:pt x="2200" y="193"/>
                                </a:cubicBezTo>
                                <a:cubicBezTo>
                                  <a:pt x="2200" y="193"/>
                                  <a:pt x="2200" y="193"/>
                                  <a:pt x="2200" y="193"/>
                                </a:cubicBezTo>
                                <a:cubicBezTo>
                                  <a:pt x="2200" y="156"/>
                                  <a:pt x="2200" y="156"/>
                                  <a:pt x="2200" y="156"/>
                                </a:cubicBezTo>
                                <a:cubicBezTo>
                                  <a:pt x="2114" y="123"/>
                                  <a:pt x="2033" y="130"/>
                                  <a:pt x="1957" y="177"/>
                                </a:cubicBezTo>
                                <a:cubicBezTo>
                                  <a:pt x="1926" y="120"/>
                                  <a:pt x="1880" y="104"/>
                                  <a:pt x="1820" y="129"/>
                                </a:cubicBezTo>
                                <a:cubicBezTo>
                                  <a:pt x="1810" y="53"/>
                                  <a:pt x="1767" y="12"/>
                                  <a:pt x="1689" y="4"/>
                                </a:cubicBezTo>
                                <a:cubicBezTo>
                                  <a:pt x="1689" y="4"/>
                                  <a:pt x="1689" y="4"/>
                                  <a:pt x="1689" y="4"/>
                                </a:cubicBezTo>
                                <a:cubicBezTo>
                                  <a:pt x="1663" y="1"/>
                                  <a:pt x="1639" y="6"/>
                                  <a:pt x="1617" y="17"/>
                                </a:cubicBezTo>
                                <a:cubicBezTo>
                                  <a:pt x="1616" y="17"/>
                                  <a:pt x="1616" y="17"/>
                                  <a:pt x="1616" y="17"/>
                                </a:cubicBezTo>
                                <a:cubicBezTo>
                                  <a:pt x="1613" y="19"/>
                                  <a:pt x="1609" y="21"/>
                                  <a:pt x="1606" y="23"/>
                                </a:cubicBezTo>
                                <a:cubicBezTo>
                                  <a:pt x="1606" y="23"/>
                                  <a:pt x="1606" y="23"/>
                                  <a:pt x="1606" y="23"/>
                                </a:cubicBezTo>
                                <a:cubicBezTo>
                                  <a:pt x="1603" y="25"/>
                                  <a:pt x="1599" y="27"/>
                                  <a:pt x="1597" y="30"/>
                                </a:cubicBezTo>
                                <a:cubicBezTo>
                                  <a:pt x="1593" y="32"/>
                                  <a:pt x="1591" y="34"/>
                                  <a:pt x="1588" y="37"/>
                                </a:cubicBezTo>
                                <a:cubicBezTo>
                                  <a:pt x="1588" y="37"/>
                                  <a:pt x="1588" y="37"/>
                                  <a:pt x="1588" y="37"/>
                                </a:cubicBezTo>
                                <a:cubicBezTo>
                                  <a:pt x="1580" y="44"/>
                                  <a:pt x="1574" y="52"/>
                                  <a:pt x="1569" y="61"/>
                                </a:cubicBezTo>
                                <a:cubicBezTo>
                                  <a:pt x="1506" y="6"/>
                                  <a:pt x="1434" y="0"/>
                                  <a:pt x="1353" y="41"/>
                                </a:cubicBezTo>
                                <a:cubicBezTo>
                                  <a:pt x="1323" y="57"/>
                                  <a:pt x="1297" y="78"/>
                                  <a:pt x="1274" y="103"/>
                                </a:cubicBezTo>
                                <a:cubicBezTo>
                                  <a:pt x="1272" y="106"/>
                                  <a:pt x="1270" y="108"/>
                                  <a:pt x="1268" y="110"/>
                                </a:cubicBezTo>
                                <a:cubicBezTo>
                                  <a:pt x="1267" y="113"/>
                                  <a:pt x="1265" y="115"/>
                                  <a:pt x="1263" y="118"/>
                                </a:cubicBezTo>
                                <a:cubicBezTo>
                                  <a:pt x="1263" y="118"/>
                                  <a:pt x="1263" y="118"/>
                                  <a:pt x="1263" y="118"/>
                                </a:cubicBezTo>
                                <a:cubicBezTo>
                                  <a:pt x="1261" y="120"/>
                                  <a:pt x="1259" y="123"/>
                                  <a:pt x="1258" y="126"/>
                                </a:cubicBezTo>
                                <a:cubicBezTo>
                                  <a:pt x="1237" y="159"/>
                                  <a:pt x="1228" y="195"/>
                                  <a:pt x="1229" y="234"/>
                                </a:cubicBezTo>
                                <a:cubicBezTo>
                                  <a:pt x="1229" y="252"/>
                                  <a:pt x="1233" y="269"/>
                                  <a:pt x="1239" y="285"/>
                                </a:cubicBezTo>
                                <a:cubicBezTo>
                                  <a:pt x="1192" y="279"/>
                                  <a:pt x="1155" y="298"/>
                                  <a:pt x="1129" y="340"/>
                                </a:cubicBezTo>
                                <a:cubicBezTo>
                                  <a:pt x="1085" y="264"/>
                                  <a:pt x="1015" y="227"/>
                                  <a:pt x="919" y="228"/>
                                </a:cubicBezTo>
                                <a:cubicBezTo>
                                  <a:pt x="871" y="229"/>
                                  <a:pt x="828" y="243"/>
                                  <a:pt x="790" y="270"/>
                                </a:cubicBezTo>
                                <a:cubicBezTo>
                                  <a:pt x="790" y="270"/>
                                  <a:pt x="790" y="270"/>
                                  <a:pt x="790" y="270"/>
                                </a:cubicBezTo>
                                <a:cubicBezTo>
                                  <a:pt x="788" y="272"/>
                                  <a:pt x="786" y="273"/>
                                  <a:pt x="784" y="275"/>
                                </a:cubicBezTo>
                                <a:cubicBezTo>
                                  <a:pt x="765" y="206"/>
                                  <a:pt x="719" y="159"/>
                                  <a:pt x="649" y="136"/>
                                </a:cubicBezTo>
                                <a:cubicBezTo>
                                  <a:pt x="649" y="136"/>
                                  <a:pt x="649" y="136"/>
                                  <a:pt x="649" y="136"/>
                                </a:cubicBezTo>
                                <a:cubicBezTo>
                                  <a:pt x="613" y="123"/>
                                  <a:pt x="579" y="127"/>
                                  <a:pt x="547" y="146"/>
                                </a:cubicBezTo>
                                <a:cubicBezTo>
                                  <a:pt x="547" y="146"/>
                                  <a:pt x="547" y="146"/>
                                  <a:pt x="546" y="146"/>
                                </a:cubicBezTo>
                                <a:cubicBezTo>
                                  <a:pt x="543" y="148"/>
                                  <a:pt x="540" y="151"/>
                                  <a:pt x="537" y="153"/>
                                </a:cubicBezTo>
                                <a:cubicBezTo>
                                  <a:pt x="533" y="156"/>
                                  <a:pt x="530" y="158"/>
                                  <a:pt x="527" y="161"/>
                                </a:cubicBezTo>
                                <a:cubicBezTo>
                                  <a:pt x="523" y="164"/>
                                  <a:pt x="521" y="167"/>
                                  <a:pt x="518" y="170"/>
                                </a:cubicBezTo>
                                <a:cubicBezTo>
                                  <a:pt x="515" y="174"/>
                                  <a:pt x="513" y="177"/>
                                  <a:pt x="510" y="180"/>
                                </a:cubicBezTo>
                                <a:cubicBezTo>
                                  <a:pt x="430" y="172"/>
                                  <a:pt x="376" y="206"/>
                                  <a:pt x="347" y="280"/>
                                </a:cubicBezTo>
                                <a:cubicBezTo>
                                  <a:pt x="347" y="280"/>
                                  <a:pt x="347" y="280"/>
                                  <a:pt x="347" y="280"/>
                                </a:cubicBezTo>
                                <a:cubicBezTo>
                                  <a:pt x="344" y="288"/>
                                  <a:pt x="342" y="296"/>
                                  <a:pt x="340" y="304"/>
                                </a:cubicBezTo>
                                <a:cubicBezTo>
                                  <a:pt x="284" y="280"/>
                                  <a:pt x="229" y="284"/>
                                  <a:pt x="174" y="316"/>
                                </a:cubicBezTo>
                                <a:cubicBezTo>
                                  <a:pt x="173" y="316"/>
                                  <a:pt x="172" y="316"/>
                                  <a:pt x="171" y="318"/>
                                </a:cubicBezTo>
                                <a:cubicBezTo>
                                  <a:pt x="146" y="339"/>
                                  <a:pt x="130" y="365"/>
                                  <a:pt x="123" y="396"/>
                                </a:cubicBezTo>
                                <a:cubicBezTo>
                                  <a:pt x="93" y="373"/>
                                  <a:pt x="59" y="367"/>
                                  <a:pt x="20" y="376"/>
                                </a:cubicBezTo>
                                <a:cubicBezTo>
                                  <a:pt x="20" y="376"/>
                                  <a:pt x="20" y="376"/>
                                  <a:pt x="20" y="376"/>
                                </a:cubicBezTo>
                                <a:cubicBezTo>
                                  <a:pt x="12" y="378"/>
                                  <a:pt x="6" y="381"/>
                                  <a:pt x="0" y="385"/>
                                </a:cubicBezTo>
                                <a:cubicBezTo>
                                  <a:pt x="0" y="424"/>
                                  <a:pt x="0" y="424"/>
                                  <a:pt x="0" y="424"/>
                                </a:cubicBezTo>
                                <a:cubicBezTo>
                                  <a:pt x="4" y="424"/>
                                  <a:pt x="9" y="423"/>
                                  <a:pt x="12" y="420"/>
                                </a:cubicBezTo>
                                <a:cubicBezTo>
                                  <a:pt x="17" y="415"/>
                                  <a:pt x="22" y="412"/>
                                  <a:pt x="29" y="410"/>
                                </a:cubicBezTo>
                                <a:cubicBezTo>
                                  <a:pt x="28" y="410"/>
                                  <a:pt x="28" y="410"/>
                                  <a:pt x="28" y="410"/>
                                </a:cubicBezTo>
                                <a:cubicBezTo>
                                  <a:pt x="66" y="402"/>
                                  <a:pt x="97" y="412"/>
                                  <a:pt x="122" y="444"/>
                                </a:cubicBezTo>
                                <a:cubicBezTo>
                                  <a:pt x="124" y="446"/>
                                  <a:pt x="127" y="448"/>
                                  <a:pt x="131" y="450"/>
                                </a:cubicBezTo>
                                <a:cubicBezTo>
                                  <a:pt x="134" y="450"/>
                                  <a:pt x="137" y="450"/>
                                  <a:pt x="141" y="450"/>
                                </a:cubicBezTo>
                                <a:cubicBezTo>
                                  <a:pt x="144" y="448"/>
                                  <a:pt x="147" y="446"/>
                                  <a:pt x="149" y="444"/>
                                </a:cubicBezTo>
                                <a:cubicBezTo>
                                  <a:pt x="152" y="440"/>
                                  <a:pt x="153" y="438"/>
                                  <a:pt x="153" y="434"/>
                                </a:cubicBezTo>
                                <a:cubicBezTo>
                                  <a:pt x="153" y="430"/>
                                  <a:pt x="154" y="426"/>
                                  <a:pt x="154" y="422"/>
                                </a:cubicBezTo>
                                <a:cubicBezTo>
                                  <a:pt x="154" y="422"/>
                                  <a:pt x="154" y="422"/>
                                  <a:pt x="154" y="422"/>
                                </a:cubicBezTo>
                                <a:cubicBezTo>
                                  <a:pt x="157" y="391"/>
                                  <a:pt x="170" y="366"/>
                                  <a:pt x="193" y="345"/>
                                </a:cubicBezTo>
                                <a:cubicBezTo>
                                  <a:pt x="243" y="316"/>
                                  <a:pt x="294" y="317"/>
                                  <a:pt x="345" y="346"/>
                                </a:cubicBezTo>
                                <a:cubicBezTo>
                                  <a:pt x="349" y="348"/>
                                  <a:pt x="353" y="349"/>
                                  <a:pt x="357" y="348"/>
                                </a:cubicBezTo>
                                <a:cubicBezTo>
                                  <a:pt x="360" y="348"/>
                                  <a:pt x="364" y="346"/>
                                  <a:pt x="367" y="343"/>
                                </a:cubicBezTo>
                                <a:cubicBezTo>
                                  <a:pt x="369" y="340"/>
                                  <a:pt x="371" y="336"/>
                                  <a:pt x="371" y="332"/>
                                </a:cubicBezTo>
                                <a:cubicBezTo>
                                  <a:pt x="372" y="318"/>
                                  <a:pt x="375" y="305"/>
                                  <a:pt x="380" y="292"/>
                                </a:cubicBezTo>
                                <a:cubicBezTo>
                                  <a:pt x="380" y="292"/>
                                  <a:pt x="380" y="292"/>
                                  <a:pt x="380" y="292"/>
                                </a:cubicBezTo>
                                <a:cubicBezTo>
                                  <a:pt x="403" y="232"/>
                                  <a:pt x="448" y="207"/>
                                  <a:pt x="515" y="216"/>
                                </a:cubicBezTo>
                                <a:cubicBezTo>
                                  <a:pt x="518" y="216"/>
                                  <a:pt x="521" y="216"/>
                                  <a:pt x="524" y="215"/>
                                </a:cubicBezTo>
                                <a:cubicBezTo>
                                  <a:pt x="527" y="214"/>
                                  <a:pt x="529" y="212"/>
                                  <a:pt x="531" y="210"/>
                                </a:cubicBezTo>
                                <a:cubicBezTo>
                                  <a:pt x="535" y="204"/>
                                  <a:pt x="540" y="198"/>
                                  <a:pt x="545" y="193"/>
                                </a:cubicBezTo>
                                <a:cubicBezTo>
                                  <a:pt x="545" y="193"/>
                                  <a:pt x="545" y="193"/>
                                  <a:pt x="545" y="193"/>
                                </a:cubicBezTo>
                                <a:cubicBezTo>
                                  <a:pt x="547" y="190"/>
                                  <a:pt x="549" y="189"/>
                                  <a:pt x="551" y="187"/>
                                </a:cubicBezTo>
                                <a:cubicBezTo>
                                  <a:pt x="553" y="185"/>
                                  <a:pt x="555" y="183"/>
                                  <a:pt x="557" y="181"/>
                                </a:cubicBezTo>
                                <a:cubicBezTo>
                                  <a:pt x="557" y="181"/>
                                  <a:pt x="557" y="181"/>
                                  <a:pt x="557" y="181"/>
                                </a:cubicBezTo>
                                <a:cubicBezTo>
                                  <a:pt x="559" y="180"/>
                                  <a:pt x="562" y="178"/>
                                  <a:pt x="565" y="176"/>
                                </a:cubicBezTo>
                                <a:cubicBezTo>
                                  <a:pt x="565" y="176"/>
                                  <a:pt x="565" y="176"/>
                                  <a:pt x="565" y="176"/>
                                </a:cubicBezTo>
                                <a:cubicBezTo>
                                  <a:pt x="588" y="162"/>
                                  <a:pt x="612" y="160"/>
                                  <a:pt x="638" y="169"/>
                                </a:cubicBezTo>
                                <a:cubicBezTo>
                                  <a:pt x="705" y="192"/>
                                  <a:pt x="745" y="239"/>
                                  <a:pt x="756" y="312"/>
                                </a:cubicBezTo>
                                <a:cubicBezTo>
                                  <a:pt x="757" y="316"/>
                                  <a:pt x="759" y="320"/>
                                  <a:pt x="763" y="322"/>
                                </a:cubicBezTo>
                                <a:cubicBezTo>
                                  <a:pt x="766" y="326"/>
                                  <a:pt x="770" y="326"/>
                                  <a:pt x="775" y="326"/>
                                </a:cubicBezTo>
                                <a:cubicBezTo>
                                  <a:pt x="779" y="326"/>
                                  <a:pt x="783" y="324"/>
                                  <a:pt x="787" y="320"/>
                                </a:cubicBezTo>
                                <a:cubicBezTo>
                                  <a:pt x="788" y="318"/>
                                  <a:pt x="790" y="316"/>
                                  <a:pt x="792" y="314"/>
                                </a:cubicBezTo>
                                <a:cubicBezTo>
                                  <a:pt x="791" y="315"/>
                                  <a:pt x="791" y="315"/>
                                  <a:pt x="791" y="315"/>
                                </a:cubicBezTo>
                                <a:cubicBezTo>
                                  <a:pt x="793" y="313"/>
                                  <a:pt x="796" y="310"/>
                                  <a:pt x="798" y="308"/>
                                </a:cubicBezTo>
                                <a:cubicBezTo>
                                  <a:pt x="800" y="306"/>
                                  <a:pt x="802" y="305"/>
                                  <a:pt x="804" y="303"/>
                                </a:cubicBezTo>
                                <a:cubicBezTo>
                                  <a:pt x="803" y="304"/>
                                  <a:pt x="803" y="304"/>
                                  <a:pt x="803" y="304"/>
                                </a:cubicBezTo>
                                <a:cubicBezTo>
                                  <a:pt x="805" y="302"/>
                                  <a:pt x="808" y="300"/>
                                  <a:pt x="810" y="299"/>
                                </a:cubicBezTo>
                                <a:cubicBezTo>
                                  <a:pt x="810" y="299"/>
                                  <a:pt x="810" y="299"/>
                                  <a:pt x="810" y="299"/>
                                </a:cubicBezTo>
                                <a:cubicBezTo>
                                  <a:pt x="843" y="276"/>
                                  <a:pt x="879" y="264"/>
                                  <a:pt x="919" y="264"/>
                                </a:cubicBezTo>
                                <a:cubicBezTo>
                                  <a:pt x="1013" y="262"/>
                                  <a:pt x="1078" y="302"/>
                                  <a:pt x="1113" y="386"/>
                                </a:cubicBezTo>
                                <a:cubicBezTo>
                                  <a:pt x="1114" y="389"/>
                                  <a:pt x="1116" y="392"/>
                                  <a:pt x="1119" y="394"/>
                                </a:cubicBezTo>
                                <a:cubicBezTo>
                                  <a:pt x="1122" y="396"/>
                                  <a:pt x="1125" y="396"/>
                                  <a:pt x="1129" y="396"/>
                                </a:cubicBezTo>
                                <a:cubicBezTo>
                                  <a:pt x="1133" y="396"/>
                                  <a:pt x="1136" y="395"/>
                                  <a:pt x="1139" y="393"/>
                                </a:cubicBezTo>
                                <a:cubicBezTo>
                                  <a:pt x="1142" y="391"/>
                                  <a:pt x="1144" y="388"/>
                                  <a:pt x="1145" y="385"/>
                                </a:cubicBezTo>
                                <a:cubicBezTo>
                                  <a:pt x="1146" y="382"/>
                                  <a:pt x="1148" y="378"/>
                                  <a:pt x="1149" y="376"/>
                                </a:cubicBezTo>
                                <a:cubicBezTo>
                                  <a:pt x="1149" y="376"/>
                                  <a:pt x="1149" y="376"/>
                                  <a:pt x="1149" y="376"/>
                                </a:cubicBezTo>
                                <a:cubicBezTo>
                                  <a:pt x="1174" y="324"/>
                                  <a:pt x="1214" y="308"/>
                                  <a:pt x="1268" y="328"/>
                                </a:cubicBezTo>
                                <a:cubicBezTo>
                                  <a:pt x="1272" y="330"/>
                                  <a:pt x="1276" y="330"/>
                                  <a:pt x="1279" y="328"/>
                                </a:cubicBezTo>
                                <a:cubicBezTo>
                                  <a:pt x="1283" y="328"/>
                                  <a:pt x="1286" y="325"/>
                                  <a:pt x="1289" y="322"/>
                                </a:cubicBezTo>
                                <a:cubicBezTo>
                                  <a:pt x="1291" y="319"/>
                                  <a:pt x="1292" y="316"/>
                                  <a:pt x="1292" y="312"/>
                                </a:cubicBezTo>
                                <a:cubicBezTo>
                                  <a:pt x="1292" y="308"/>
                                  <a:pt x="1291" y="304"/>
                                  <a:pt x="1288" y="301"/>
                                </a:cubicBezTo>
                                <a:cubicBezTo>
                                  <a:pt x="1273" y="281"/>
                                  <a:pt x="1265" y="258"/>
                                  <a:pt x="1264" y="234"/>
                                </a:cubicBezTo>
                                <a:cubicBezTo>
                                  <a:pt x="1263" y="201"/>
                                  <a:pt x="1271" y="171"/>
                                  <a:pt x="1288" y="144"/>
                                </a:cubicBezTo>
                                <a:cubicBezTo>
                                  <a:pt x="1289" y="142"/>
                                  <a:pt x="1290" y="140"/>
                                  <a:pt x="1291" y="138"/>
                                </a:cubicBezTo>
                                <a:cubicBezTo>
                                  <a:pt x="1292" y="138"/>
                                  <a:pt x="1292" y="138"/>
                                  <a:pt x="1292" y="137"/>
                                </a:cubicBezTo>
                                <a:cubicBezTo>
                                  <a:pt x="1293" y="136"/>
                                  <a:pt x="1294" y="134"/>
                                  <a:pt x="1296" y="132"/>
                                </a:cubicBezTo>
                                <a:cubicBezTo>
                                  <a:pt x="1296" y="132"/>
                                  <a:pt x="1296" y="132"/>
                                  <a:pt x="1296" y="132"/>
                                </a:cubicBezTo>
                                <a:cubicBezTo>
                                  <a:pt x="1297" y="130"/>
                                  <a:pt x="1299" y="128"/>
                                  <a:pt x="1300" y="127"/>
                                </a:cubicBezTo>
                                <a:cubicBezTo>
                                  <a:pt x="1300" y="126"/>
                                  <a:pt x="1300" y="126"/>
                                  <a:pt x="1301" y="126"/>
                                </a:cubicBezTo>
                                <a:cubicBezTo>
                                  <a:pt x="1320" y="104"/>
                                  <a:pt x="1343" y="86"/>
                                  <a:pt x="1369" y="72"/>
                                </a:cubicBezTo>
                                <a:cubicBezTo>
                                  <a:pt x="1442" y="35"/>
                                  <a:pt x="1507" y="45"/>
                                  <a:pt x="1562" y="103"/>
                                </a:cubicBezTo>
                                <a:cubicBezTo>
                                  <a:pt x="1565" y="106"/>
                                  <a:pt x="1568" y="108"/>
                                  <a:pt x="1572" y="108"/>
                                </a:cubicBezTo>
                                <a:cubicBezTo>
                                  <a:pt x="1577" y="109"/>
                                  <a:pt x="1580" y="108"/>
                                  <a:pt x="1584" y="106"/>
                                </a:cubicBezTo>
                                <a:cubicBezTo>
                                  <a:pt x="1587" y="103"/>
                                  <a:pt x="1590" y="100"/>
                                  <a:pt x="1591" y="96"/>
                                </a:cubicBezTo>
                                <a:cubicBezTo>
                                  <a:pt x="1595" y="83"/>
                                  <a:pt x="1602" y="72"/>
                                  <a:pt x="1612" y="62"/>
                                </a:cubicBezTo>
                                <a:cubicBezTo>
                                  <a:pt x="1614" y="60"/>
                                  <a:pt x="1616" y="59"/>
                                  <a:pt x="1618" y="57"/>
                                </a:cubicBezTo>
                                <a:cubicBezTo>
                                  <a:pt x="1620" y="56"/>
                                  <a:pt x="1622" y="54"/>
                                  <a:pt x="1625" y="53"/>
                                </a:cubicBezTo>
                                <a:cubicBezTo>
                                  <a:pt x="1625" y="52"/>
                                  <a:pt x="1625" y="52"/>
                                  <a:pt x="1625" y="52"/>
                                </a:cubicBezTo>
                                <a:cubicBezTo>
                                  <a:pt x="1627" y="51"/>
                                  <a:pt x="1630" y="49"/>
                                  <a:pt x="1633" y="48"/>
                                </a:cubicBezTo>
                                <a:cubicBezTo>
                                  <a:pt x="1632" y="48"/>
                                  <a:pt x="1632" y="48"/>
                                  <a:pt x="1632" y="48"/>
                                </a:cubicBezTo>
                                <a:cubicBezTo>
                                  <a:pt x="1649" y="40"/>
                                  <a:pt x="1667" y="37"/>
                                  <a:pt x="1686" y="38"/>
                                </a:cubicBezTo>
                                <a:cubicBezTo>
                                  <a:pt x="1685" y="38"/>
                                  <a:pt x="1685" y="38"/>
                                  <a:pt x="1685" y="38"/>
                                </a:cubicBezTo>
                                <a:cubicBezTo>
                                  <a:pt x="1752" y="46"/>
                                  <a:pt x="1786" y="86"/>
                                  <a:pt x="1787" y="159"/>
                                </a:cubicBezTo>
                                <a:cubicBezTo>
                                  <a:pt x="1787" y="164"/>
                                  <a:pt x="1788" y="168"/>
                                  <a:pt x="1792" y="171"/>
                                </a:cubicBezTo>
                                <a:cubicBezTo>
                                  <a:pt x="1795" y="174"/>
                                  <a:pt x="1799" y="176"/>
                                  <a:pt x="1803" y="176"/>
                                </a:cubicBezTo>
                                <a:cubicBezTo>
                                  <a:pt x="1808" y="176"/>
                                  <a:pt x="1812" y="175"/>
                                  <a:pt x="1816" y="172"/>
                                </a:cubicBezTo>
                                <a:cubicBezTo>
                                  <a:pt x="1821" y="168"/>
                                  <a:pt x="1826" y="164"/>
                                  <a:pt x="1832" y="162"/>
                                </a:cubicBezTo>
                                <a:cubicBezTo>
                                  <a:pt x="1832" y="162"/>
                                  <a:pt x="1832" y="162"/>
                                  <a:pt x="1832" y="162"/>
                                </a:cubicBezTo>
                                <a:cubicBezTo>
                                  <a:pt x="1879" y="143"/>
                                  <a:pt x="1913" y="159"/>
                                  <a:pt x="1934" y="210"/>
                                </a:cubicBezTo>
                                <a:cubicBezTo>
                                  <a:pt x="1935" y="213"/>
                                  <a:pt x="1937" y="216"/>
                                  <a:pt x="1941" y="218"/>
                                </a:cubicBezTo>
                                <a:cubicBezTo>
                                  <a:pt x="1943" y="220"/>
                                  <a:pt x="1947" y="220"/>
                                  <a:pt x="1950" y="220"/>
                                </a:cubicBezTo>
                                <a:cubicBezTo>
                                  <a:pt x="1954" y="220"/>
                                  <a:pt x="1957" y="219"/>
                                  <a:pt x="1960" y="217"/>
                                </a:cubicBezTo>
                                <a:cubicBezTo>
                                  <a:pt x="2033" y="166"/>
                                  <a:pt x="2110" y="157"/>
                                  <a:pt x="2193" y="1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636"/>
                        <wps:cNvSpPr>
                          <a:spLocks/>
                        </wps:cNvSpPr>
                        <wps:spPr bwMode="auto">
                          <a:xfrm>
                            <a:off x="0" y="195"/>
                            <a:ext cx="12985" cy="12665"/>
                          </a:xfrm>
                          <a:custGeom>
                            <a:avLst/>
                            <a:gdLst>
                              <a:gd name="T0" fmla="*/ 2193 w 2200"/>
                              <a:gd name="T1" fmla="*/ 156 h 2144"/>
                              <a:gd name="T2" fmla="*/ 1950 w 2200"/>
                              <a:gd name="T3" fmla="*/ 185 h 2144"/>
                              <a:gd name="T4" fmla="*/ 1934 w 2200"/>
                              <a:gd name="T5" fmla="*/ 175 h 2144"/>
                              <a:gd name="T6" fmla="*/ 1832 w 2200"/>
                              <a:gd name="T7" fmla="*/ 127 h 2144"/>
                              <a:gd name="T8" fmla="*/ 1803 w 2200"/>
                              <a:gd name="T9" fmla="*/ 141 h 2144"/>
                              <a:gd name="T10" fmla="*/ 1787 w 2200"/>
                              <a:gd name="T11" fmla="*/ 124 h 2144"/>
                              <a:gd name="T12" fmla="*/ 1686 w 2200"/>
                              <a:gd name="T13" fmla="*/ 3 h 2144"/>
                              <a:gd name="T14" fmla="*/ 1633 w 2200"/>
                              <a:gd name="T15" fmla="*/ 13 h 2144"/>
                              <a:gd name="T16" fmla="*/ 1625 w 2200"/>
                              <a:gd name="T17" fmla="*/ 18 h 2144"/>
                              <a:gd name="T18" fmla="*/ 1612 w 2200"/>
                              <a:gd name="T19" fmla="*/ 27 h 2144"/>
                              <a:gd name="T20" fmla="*/ 1584 w 2200"/>
                              <a:gd name="T21" fmla="*/ 71 h 2144"/>
                              <a:gd name="T22" fmla="*/ 1562 w 2200"/>
                              <a:gd name="T23" fmla="*/ 68 h 2144"/>
                              <a:gd name="T24" fmla="*/ 1301 w 2200"/>
                              <a:gd name="T25" fmla="*/ 91 h 2144"/>
                              <a:gd name="T26" fmla="*/ 1296 w 2200"/>
                              <a:gd name="T27" fmla="*/ 97 h 2144"/>
                              <a:gd name="T28" fmla="*/ 1292 w 2200"/>
                              <a:gd name="T29" fmla="*/ 102 h 2144"/>
                              <a:gd name="T30" fmla="*/ 1288 w 2200"/>
                              <a:gd name="T31" fmla="*/ 109 h 2144"/>
                              <a:gd name="T32" fmla="*/ 1288 w 2200"/>
                              <a:gd name="T33" fmla="*/ 266 h 2144"/>
                              <a:gd name="T34" fmla="*/ 1289 w 2200"/>
                              <a:gd name="T35" fmla="*/ 287 h 2144"/>
                              <a:gd name="T36" fmla="*/ 1268 w 2200"/>
                              <a:gd name="T37" fmla="*/ 293 h 2144"/>
                              <a:gd name="T38" fmla="*/ 1149 w 2200"/>
                              <a:gd name="T39" fmla="*/ 341 h 2144"/>
                              <a:gd name="T40" fmla="*/ 1139 w 2200"/>
                              <a:gd name="T41" fmla="*/ 358 h 2144"/>
                              <a:gd name="T42" fmla="*/ 1119 w 2200"/>
                              <a:gd name="T43" fmla="*/ 359 h 2144"/>
                              <a:gd name="T44" fmla="*/ 919 w 2200"/>
                              <a:gd name="T45" fmla="*/ 229 h 2144"/>
                              <a:gd name="T46" fmla="*/ 810 w 2200"/>
                              <a:gd name="T47" fmla="*/ 264 h 2144"/>
                              <a:gd name="T48" fmla="*/ 804 w 2200"/>
                              <a:gd name="T49" fmla="*/ 268 h 2144"/>
                              <a:gd name="T50" fmla="*/ 791 w 2200"/>
                              <a:gd name="T51" fmla="*/ 280 h 2144"/>
                              <a:gd name="T52" fmla="*/ 787 w 2200"/>
                              <a:gd name="T53" fmla="*/ 285 h 2144"/>
                              <a:gd name="T54" fmla="*/ 763 w 2200"/>
                              <a:gd name="T55" fmla="*/ 287 h 2144"/>
                              <a:gd name="T56" fmla="*/ 638 w 2200"/>
                              <a:gd name="T57" fmla="*/ 134 h 2144"/>
                              <a:gd name="T58" fmla="*/ 565 w 2200"/>
                              <a:gd name="T59" fmla="*/ 141 h 2144"/>
                              <a:gd name="T60" fmla="*/ 557 w 2200"/>
                              <a:gd name="T61" fmla="*/ 146 h 2144"/>
                              <a:gd name="T62" fmla="*/ 545 w 2200"/>
                              <a:gd name="T63" fmla="*/ 158 h 2144"/>
                              <a:gd name="T64" fmla="*/ 531 w 2200"/>
                              <a:gd name="T65" fmla="*/ 175 h 2144"/>
                              <a:gd name="T66" fmla="*/ 515 w 2200"/>
                              <a:gd name="T67" fmla="*/ 181 h 2144"/>
                              <a:gd name="T68" fmla="*/ 380 w 2200"/>
                              <a:gd name="T69" fmla="*/ 257 h 2144"/>
                              <a:gd name="T70" fmla="*/ 367 w 2200"/>
                              <a:gd name="T71" fmla="*/ 308 h 2144"/>
                              <a:gd name="T72" fmla="*/ 345 w 2200"/>
                              <a:gd name="T73" fmla="*/ 311 h 2144"/>
                              <a:gd name="T74" fmla="*/ 154 w 2200"/>
                              <a:gd name="T75" fmla="*/ 387 h 2144"/>
                              <a:gd name="T76" fmla="*/ 153 w 2200"/>
                              <a:gd name="T77" fmla="*/ 399 h 2144"/>
                              <a:gd name="T78" fmla="*/ 141 w 2200"/>
                              <a:gd name="T79" fmla="*/ 415 h 2144"/>
                              <a:gd name="T80" fmla="*/ 122 w 2200"/>
                              <a:gd name="T81" fmla="*/ 409 h 2144"/>
                              <a:gd name="T82" fmla="*/ 29 w 2200"/>
                              <a:gd name="T83" fmla="*/ 375 h 2144"/>
                              <a:gd name="T84" fmla="*/ 0 w 2200"/>
                              <a:gd name="T85" fmla="*/ 389 h 2144"/>
                              <a:gd name="T86" fmla="*/ 2200 w 2200"/>
                              <a:gd name="T87" fmla="*/ 2144 h 2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200" h="2144">
                                <a:moveTo>
                                  <a:pt x="2200" y="158"/>
                                </a:moveTo>
                                <a:cubicBezTo>
                                  <a:pt x="2198" y="158"/>
                                  <a:pt x="2195" y="157"/>
                                  <a:pt x="2193" y="156"/>
                                </a:cubicBezTo>
                                <a:cubicBezTo>
                                  <a:pt x="2110" y="122"/>
                                  <a:pt x="2033" y="131"/>
                                  <a:pt x="1960" y="182"/>
                                </a:cubicBezTo>
                                <a:cubicBezTo>
                                  <a:pt x="1957" y="184"/>
                                  <a:pt x="1954" y="185"/>
                                  <a:pt x="1950" y="185"/>
                                </a:cubicBezTo>
                                <a:cubicBezTo>
                                  <a:pt x="1947" y="185"/>
                                  <a:pt x="1943" y="185"/>
                                  <a:pt x="1941" y="183"/>
                                </a:cubicBezTo>
                                <a:cubicBezTo>
                                  <a:pt x="1937" y="181"/>
                                  <a:pt x="1935" y="178"/>
                                  <a:pt x="1934" y="175"/>
                                </a:cubicBezTo>
                                <a:cubicBezTo>
                                  <a:pt x="1913" y="124"/>
                                  <a:pt x="1879" y="108"/>
                                  <a:pt x="1832" y="127"/>
                                </a:cubicBezTo>
                                <a:cubicBezTo>
                                  <a:pt x="1832" y="127"/>
                                  <a:pt x="1832" y="127"/>
                                  <a:pt x="1832" y="127"/>
                                </a:cubicBezTo>
                                <a:cubicBezTo>
                                  <a:pt x="1826" y="129"/>
                                  <a:pt x="1821" y="133"/>
                                  <a:pt x="1816" y="137"/>
                                </a:cubicBezTo>
                                <a:cubicBezTo>
                                  <a:pt x="1812" y="140"/>
                                  <a:pt x="1808" y="141"/>
                                  <a:pt x="1803" y="141"/>
                                </a:cubicBezTo>
                                <a:cubicBezTo>
                                  <a:pt x="1799" y="141"/>
                                  <a:pt x="1795" y="139"/>
                                  <a:pt x="1792" y="136"/>
                                </a:cubicBezTo>
                                <a:cubicBezTo>
                                  <a:pt x="1788" y="133"/>
                                  <a:pt x="1787" y="129"/>
                                  <a:pt x="1787" y="124"/>
                                </a:cubicBezTo>
                                <a:cubicBezTo>
                                  <a:pt x="1786" y="51"/>
                                  <a:pt x="1752" y="11"/>
                                  <a:pt x="1685" y="3"/>
                                </a:cubicBezTo>
                                <a:cubicBezTo>
                                  <a:pt x="1686" y="3"/>
                                  <a:pt x="1686" y="3"/>
                                  <a:pt x="1686" y="3"/>
                                </a:cubicBezTo>
                                <a:cubicBezTo>
                                  <a:pt x="1667" y="2"/>
                                  <a:pt x="1649" y="5"/>
                                  <a:pt x="1632" y="13"/>
                                </a:cubicBezTo>
                                <a:cubicBezTo>
                                  <a:pt x="1633" y="13"/>
                                  <a:pt x="1633" y="13"/>
                                  <a:pt x="1633" y="13"/>
                                </a:cubicBezTo>
                                <a:cubicBezTo>
                                  <a:pt x="1630" y="14"/>
                                  <a:pt x="1627" y="16"/>
                                  <a:pt x="1625" y="17"/>
                                </a:cubicBezTo>
                                <a:cubicBezTo>
                                  <a:pt x="1625" y="18"/>
                                  <a:pt x="1625" y="18"/>
                                  <a:pt x="1625" y="18"/>
                                </a:cubicBezTo>
                                <a:cubicBezTo>
                                  <a:pt x="1622" y="19"/>
                                  <a:pt x="1620" y="21"/>
                                  <a:pt x="1618" y="22"/>
                                </a:cubicBezTo>
                                <a:cubicBezTo>
                                  <a:pt x="1616" y="24"/>
                                  <a:pt x="1614" y="25"/>
                                  <a:pt x="1612" y="27"/>
                                </a:cubicBezTo>
                                <a:cubicBezTo>
                                  <a:pt x="1602" y="37"/>
                                  <a:pt x="1595" y="48"/>
                                  <a:pt x="1591" y="61"/>
                                </a:cubicBezTo>
                                <a:cubicBezTo>
                                  <a:pt x="1590" y="65"/>
                                  <a:pt x="1587" y="68"/>
                                  <a:pt x="1584" y="71"/>
                                </a:cubicBezTo>
                                <a:cubicBezTo>
                                  <a:pt x="1580" y="73"/>
                                  <a:pt x="1577" y="74"/>
                                  <a:pt x="1572" y="73"/>
                                </a:cubicBezTo>
                                <a:cubicBezTo>
                                  <a:pt x="1568" y="73"/>
                                  <a:pt x="1565" y="71"/>
                                  <a:pt x="1562" y="68"/>
                                </a:cubicBezTo>
                                <a:cubicBezTo>
                                  <a:pt x="1507" y="10"/>
                                  <a:pt x="1442" y="0"/>
                                  <a:pt x="1369" y="37"/>
                                </a:cubicBezTo>
                                <a:cubicBezTo>
                                  <a:pt x="1343" y="51"/>
                                  <a:pt x="1320" y="69"/>
                                  <a:pt x="1301" y="91"/>
                                </a:cubicBezTo>
                                <a:cubicBezTo>
                                  <a:pt x="1300" y="91"/>
                                  <a:pt x="1300" y="91"/>
                                  <a:pt x="1300" y="92"/>
                                </a:cubicBezTo>
                                <a:cubicBezTo>
                                  <a:pt x="1299" y="93"/>
                                  <a:pt x="1297" y="95"/>
                                  <a:pt x="1296" y="97"/>
                                </a:cubicBezTo>
                                <a:cubicBezTo>
                                  <a:pt x="1296" y="97"/>
                                  <a:pt x="1296" y="97"/>
                                  <a:pt x="1296" y="97"/>
                                </a:cubicBezTo>
                                <a:cubicBezTo>
                                  <a:pt x="1294" y="99"/>
                                  <a:pt x="1293" y="101"/>
                                  <a:pt x="1292" y="102"/>
                                </a:cubicBezTo>
                                <a:cubicBezTo>
                                  <a:pt x="1292" y="103"/>
                                  <a:pt x="1292" y="103"/>
                                  <a:pt x="1291" y="103"/>
                                </a:cubicBezTo>
                                <a:cubicBezTo>
                                  <a:pt x="1290" y="105"/>
                                  <a:pt x="1289" y="107"/>
                                  <a:pt x="1288" y="109"/>
                                </a:cubicBezTo>
                                <a:cubicBezTo>
                                  <a:pt x="1271" y="136"/>
                                  <a:pt x="1263" y="166"/>
                                  <a:pt x="1264" y="199"/>
                                </a:cubicBezTo>
                                <a:cubicBezTo>
                                  <a:pt x="1265" y="223"/>
                                  <a:pt x="1273" y="246"/>
                                  <a:pt x="1288" y="266"/>
                                </a:cubicBezTo>
                                <a:cubicBezTo>
                                  <a:pt x="1291" y="269"/>
                                  <a:pt x="1292" y="273"/>
                                  <a:pt x="1292" y="277"/>
                                </a:cubicBezTo>
                                <a:cubicBezTo>
                                  <a:pt x="1292" y="281"/>
                                  <a:pt x="1291" y="284"/>
                                  <a:pt x="1289" y="287"/>
                                </a:cubicBezTo>
                                <a:cubicBezTo>
                                  <a:pt x="1286" y="290"/>
                                  <a:pt x="1283" y="293"/>
                                  <a:pt x="1279" y="293"/>
                                </a:cubicBezTo>
                                <a:cubicBezTo>
                                  <a:pt x="1276" y="295"/>
                                  <a:pt x="1272" y="295"/>
                                  <a:pt x="1268" y="293"/>
                                </a:cubicBezTo>
                                <a:cubicBezTo>
                                  <a:pt x="1214" y="273"/>
                                  <a:pt x="1174" y="289"/>
                                  <a:pt x="1149" y="341"/>
                                </a:cubicBezTo>
                                <a:cubicBezTo>
                                  <a:pt x="1149" y="341"/>
                                  <a:pt x="1149" y="341"/>
                                  <a:pt x="1149" y="341"/>
                                </a:cubicBezTo>
                                <a:cubicBezTo>
                                  <a:pt x="1148" y="343"/>
                                  <a:pt x="1146" y="347"/>
                                  <a:pt x="1145" y="350"/>
                                </a:cubicBezTo>
                                <a:cubicBezTo>
                                  <a:pt x="1144" y="353"/>
                                  <a:pt x="1142" y="356"/>
                                  <a:pt x="1139" y="358"/>
                                </a:cubicBezTo>
                                <a:cubicBezTo>
                                  <a:pt x="1136" y="360"/>
                                  <a:pt x="1133" y="361"/>
                                  <a:pt x="1129" y="361"/>
                                </a:cubicBezTo>
                                <a:cubicBezTo>
                                  <a:pt x="1125" y="361"/>
                                  <a:pt x="1122" y="361"/>
                                  <a:pt x="1119" y="359"/>
                                </a:cubicBezTo>
                                <a:cubicBezTo>
                                  <a:pt x="1116" y="357"/>
                                  <a:pt x="1114" y="354"/>
                                  <a:pt x="1113" y="351"/>
                                </a:cubicBezTo>
                                <a:cubicBezTo>
                                  <a:pt x="1078" y="267"/>
                                  <a:pt x="1013" y="227"/>
                                  <a:pt x="919" y="229"/>
                                </a:cubicBezTo>
                                <a:cubicBezTo>
                                  <a:pt x="879" y="229"/>
                                  <a:pt x="843" y="241"/>
                                  <a:pt x="810" y="264"/>
                                </a:cubicBezTo>
                                <a:cubicBezTo>
                                  <a:pt x="810" y="264"/>
                                  <a:pt x="810" y="264"/>
                                  <a:pt x="810" y="264"/>
                                </a:cubicBezTo>
                                <a:cubicBezTo>
                                  <a:pt x="808" y="265"/>
                                  <a:pt x="805" y="267"/>
                                  <a:pt x="803" y="269"/>
                                </a:cubicBezTo>
                                <a:cubicBezTo>
                                  <a:pt x="804" y="268"/>
                                  <a:pt x="804" y="268"/>
                                  <a:pt x="804" y="268"/>
                                </a:cubicBezTo>
                                <a:cubicBezTo>
                                  <a:pt x="802" y="270"/>
                                  <a:pt x="800" y="271"/>
                                  <a:pt x="798" y="273"/>
                                </a:cubicBezTo>
                                <a:cubicBezTo>
                                  <a:pt x="796" y="275"/>
                                  <a:pt x="793" y="278"/>
                                  <a:pt x="791" y="280"/>
                                </a:cubicBezTo>
                                <a:cubicBezTo>
                                  <a:pt x="792" y="279"/>
                                  <a:pt x="792" y="279"/>
                                  <a:pt x="792" y="279"/>
                                </a:cubicBezTo>
                                <a:cubicBezTo>
                                  <a:pt x="790" y="281"/>
                                  <a:pt x="788" y="283"/>
                                  <a:pt x="787" y="285"/>
                                </a:cubicBezTo>
                                <a:cubicBezTo>
                                  <a:pt x="783" y="289"/>
                                  <a:pt x="779" y="291"/>
                                  <a:pt x="775" y="291"/>
                                </a:cubicBezTo>
                                <a:cubicBezTo>
                                  <a:pt x="770" y="291"/>
                                  <a:pt x="766" y="291"/>
                                  <a:pt x="763" y="287"/>
                                </a:cubicBezTo>
                                <a:cubicBezTo>
                                  <a:pt x="759" y="285"/>
                                  <a:pt x="757" y="281"/>
                                  <a:pt x="756" y="277"/>
                                </a:cubicBezTo>
                                <a:cubicBezTo>
                                  <a:pt x="745" y="204"/>
                                  <a:pt x="705" y="157"/>
                                  <a:pt x="638" y="134"/>
                                </a:cubicBezTo>
                                <a:cubicBezTo>
                                  <a:pt x="612" y="125"/>
                                  <a:pt x="588" y="127"/>
                                  <a:pt x="565" y="141"/>
                                </a:cubicBezTo>
                                <a:cubicBezTo>
                                  <a:pt x="565" y="141"/>
                                  <a:pt x="565" y="141"/>
                                  <a:pt x="565" y="141"/>
                                </a:cubicBezTo>
                                <a:cubicBezTo>
                                  <a:pt x="562" y="143"/>
                                  <a:pt x="559" y="145"/>
                                  <a:pt x="557" y="146"/>
                                </a:cubicBezTo>
                                <a:cubicBezTo>
                                  <a:pt x="557" y="146"/>
                                  <a:pt x="557" y="146"/>
                                  <a:pt x="557" y="146"/>
                                </a:cubicBezTo>
                                <a:cubicBezTo>
                                  <a:pt x="555" y="148"/>
                                  <a:pt x="553" y="150"/>
                                  <a:pt x="551" y="152"/>
                                </a:cubicBezTo>
                                <a:cubicBezTo>
                                  <a:pt x="549" y="154"/>
                                  <a:pt x="547" y="155"/>
                                  <a:pt x="545" y="158"/>
                                </a:cubicBezTo>
                                <a:cubicBezTo>
                                  <a:pt x="545" y="158"/>
                                  <a:pt x="545" y="158"/>
                                  <a:pt x="545" y="158"/>
                                </a:cubicBezTo>
                                <a:cubicBezTo>
                                  <a:pt x="540" y="163"/>
                                  <a:pt x="535" y="169"/>
                                  <a:pt x="531" y="175"/>
                                </a:cubicBezTo>
                                <a:cubicBezTo>
                                  <a:pt x="529" y="177"/>
                                  <a:pt x="527" y="179"/>
                                  <a:pt x="524" y="180"/>
                                </a:cubicBezTo>
                                <a:cubicBezTo>
                                  <a:pt x="521" y="181"/>
                                  <a:pt x="518" y="181"/>
                                  <a:pt x="515" y="181"/>
                                </a:cubicBezTo>
                                <a:cubicBezTo>
                                  <a:pt x="448" y="172"/>
                                  <a:pt x="403" y="197"/>
                                  <a:pt x="380" y="257"/>
                                </a:cubicBezTo>
                                <a:cubicBezTo>
                                  <a:pt x="380" y="257"/>
                                  <a:pt x="380" y="257"/>
                                  <a:pt x="380" y="257"/>
                                </a:cubicBezTo>
                                <a:cubicBezTo>
                                  <a:pt x="375" y="270"/>
                                  <a:pt x="372" y="283"/>
                                  <a:pt x="371" y="297"/>
                                </a:cubicBezTo>
                                <a:cubicBezTo>
                                  <a:pt x="371" y="301"/>
                                  <a:pt x="369" y="305"/>
                                  <a:pt x="367" y="308"/>
                                </a:cubicBezTo>
                                <a:cubicBezTo>
                                  <a:pt x="364" y="311"/>
                                  <a:pt x="360" y="313"/>
                                  <a:pt x="357" y="313"/>
                                </a:cubicBezTo>
                                <a:cubicBezTo>
                                  <a:pt x="353" y="314"/>
                                  <a:pt x="349" y="313"/>
                                  <a:pt x="345" y="311"/>
                                </a:cubicBezTo>
                                <a:cubicBezTo>
                                  <a:pt x="294" y="282"/>
                                  <a:pt x="243" y="281"/>
                                  <a:pt x="193" y="310"/>
                                </a:cubicBezTo>
                                <a:cubicBezTo>
                                  <a:pt x="170" y="331"/>
                                  <a:pt x="157" y="356"/>
                                  <a:pt x="154" y="387"/>
                                </a:cubicBezTo>
                                <a:cubicBezTo>
                                  <a:pt x="154" y="387"/>
                                  <a:pt x="154" y="387"/>
                                  <a:pt x="154" y="387"/>
                                </a:cubicBezTo>
                                <a:cubicBezTo>
                                  <a:pt x="154" y="391"/>
                                  <a:pt x="153" y="395"/>
                                  <a:pt x="153" y="399"/>
                                </a:cubicBezTo>
                                <a:cubicBezTo>
                                  <a:pt x="153" y="403"/>
                                  <a:pt x="152" y="405"/>
                                  <a:pt x="149" y="409"/>
                                </a:cubicBezTo>
                                <a:cubicBezTo>
                                  <a:pt x="147" y="411"/>
                                  <a:pt x="144" y="413"/>
                                  <a:pt x="141" y="415"/>
                                </a:cubicBezTo>
                                <a:cubicBezTo>
                                  <a:pt x="137" y="415"/>
                                  <a:pt x="134" y="415"/>
                                  <a:pt x="131" y="415"/>
                                </a:cubicBezTo>
                                <a:cubicBezTo>
                                  <a:pt x="127" y="413"/>
                                  <a:pt x="124" y="411"/>
                                  <a:pt x="122" y="409"/>
                                </a:cubicBezTo>
                                <a:cubicBezTo>
                                  <a:pt x="97" y="377"/>
                                  <a:pt x="66" y="367"/>
                                  <a:pt x="28" y="375"/>
                                </a:cubicBezTo>
                                <a:cubicBezTo>
                                  <a:pt x="29" y="375"/>
                                  <a:pt x="29" y="375"/>
                                  <a:pt x="29" y="375"/>
                                </a:cubicBezTo>
                                <a:cubicBezTo>
                                  <a:pt x="22" y="377"/>
                                  <a:pt x="17" y="380"/>
                                  <a:pt x="12" y="385"/>
                                </a:cubicBezTo>
                                <a:cubicBezTo>
                                  <a:pt x="9" y="388"/>
                                  <a:pt x="4" y="389"/>
                                  <a:pt x="0" y="389"/>
                                </a:cubicBezTo>
                                <a:cubicBezTo>
                                  <a:pt x="0" y="2144"/>
                                  <a:pt x="0" y="2144"/>
                                  <a:pt x="0" y="2144"/>
                                </a:cubicBezTo>
                                <a:cubicBezTo>
                                  <a:pt x="2200" y="2144"/>
                                  <a:pt x="2200" y="2144"/>
                                  <a:pt x="2200" y="2144"/>
                                </a:cubicBezTo>
                                <a:lnTo>
                                  <a:pt x="220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7" o:spid="_x0000_s1026" style="position:absolute;margin-left:.6pt;margin-top:431.5pt;width:718.85pt;height:9in;z-index:251876344" coordorigin=",-12" coordsize="12985,12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">
                <v:shape id="Freeform 635" o:spid="_x0000_s1027" style="position:absolute;top:-12;width:12985;height:2659;visibility:visible;mso-wrap-style:square;v-text-anchor:top" coordsize="220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qFcUA&#10;AADcAAAADwAAAGRycy9kb3ducmV2LnhtbESPUUvDQBCE3wX/w7FC3+zFtJQSey0qlQoKtdEfsNxt&#10;k9TsXshd2/jvPaHQx2FmvmEWq4FbdaI+NF4MPIwzUCTWu0YqA99fr/dzUCGiOGy9kIFfCrBa3t4s&#10;sHD+LDs6lbFSCSKhQAN1jF2hdbA1MYax70iSt/c9Y0yyr7Tr8Zzg3Oo8y2aasZG0UGNHLzXZn/LI&#10;BsrnA8/tzm6mer+evh8+eP25ZWNGd8PTI6hIQ7yGL+03ZyCf5PB/Jh0B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+oVxQAAANwAAAAPAAAAAAAAAAAAAAAAAJgCAABkcnMv&#10;ZG93bnJldi54bWxQSwUGAAAAAAQABAD1AAAAigMAAAAA&#10;" path="m2193,191v2,1,5,2,7,2c2200,193,2200,193,2200,193v,-37,,-37,,-37c2114,123,2033,130,1957,177v-31,-57,-77,-73,-137,-48c1810,53,1767,12,1689,4v,,,,,c1663,1,1639,6,1617,17v-1,,-1,,-1,c1613,19,1609,21,1606,23v,,,,,c1603,25,1599,27,1597,30v-4,2,-6,4,-9,7c1588,37,1588,37,1588,37v-8,7,-14,15,-19,24c1506,6,1434,,1353,41v-30,16,-56,37,-79,62c1272,106,1270,108,1268,110v-1,3,-3,5,-5,8c1263,118,1263,118,1263,118v-2,2,-4,5,-5,8c1237,159,1228,195,1229,234v,18,4,35,10,51c1192,279,1155,298,1129,340,1085,264,1015,227,919,228v-48,1,-91,15,-129,42c790,270,790,270,790,270v-2,2,-4,3,-6,5c765,206,719,159,649,136v,,,,,c613,123,579,127,547,146v,,,,-1,c543,148,540,151,537,153v-4,3,-7,5,-10,8c523,164,521,167,518,170v-3,4,-5,7,-8,10c430,172,376,206,347,280v,,,,,c344,288,342,296,340,304,284,280,229,284,174,316v-1,,-2,,-3,2c146,339,130,365,123,396,93,373,59,367,20,376v,,,,,c12,378,6,381,,385v,39,,39,,39c4,424,9,423,12,420v5,-5,10,-8,17,-10c28,410,28,410,28,410v38,-8,69,2,94,34c124,446,127,448,131,450v3,,6,,10,c144,448,147,446,149,444v3,-4,4,-6,4,-10c153,430,154,426,154,422v,,,,,c157,391,170,366,193,345v50,-29,101,-28,152,1c349,348,353,349,357,348v3,,7,-2,10,-5c369,340,371,336,371,332v1,-14,4,-27,9,-40c380,292,380,292,380,292v23,-60,68,-85,135,-76c518,216,521,216,524,215v3,-1,5,-3,7,-5c535,204,540,198,545,193v,,,,,c547,190,549,189,551,187v2,-2,4,-4,6,-6c557,181,557,181,557,181v2,-1,5,-3,8,-5c565,176,565,176,565,176v23,-14,47,-16,73,-7c705,192,745,239,756,312v1,4,3,8,7,10c766,326,770,326,775,326v4,,8,-2,12,-6c788,318,790,316,792,314v-1,1,-1,1,-1,1c793,313,796,310,798,308v2,-2,4,-3,6,-5c803,304,803,304,803,304v2,-2,5,-4,7,-5c810,299,810,299,810,299v33,-23,69,-35,109,-35c1013,262,1078,302,1113,386v1,3,3,6,6,8c1122,396,1125,396,1129,396v4,,7,-1,10,-3c1142,391,1144,388,1145,385v1,-3,3,-7,4,-9c1149,376,1149,376,1149,376v25,-52,65,-68,119,-48c1272,330,1276,330,1279,328v4,,7,-3,10,-6c1291,319,1292,316,1292,312v,-4,-1,-8,-4,-11c1273,281,1265,258,1264,234v-1,-33,7,-63,24,-90c1289,142,1290,140,1291,138v1,,1,,1,-1c1293,136,1294,134,1296,132v,,,,,c1297,130,1299,128,1300,127v,-1,,-1,1,-1c1320,104,1343,86,1369,72v73,-37,138,-27,193,31c1565,106,1568,108,1572,108v5,1,8,,12,-2c1587,103,1590,100,1591,96v4,-13,11,-24,21,-34c1614,60,1616,59,1618,57v2,-1,4,-3,7,-4c1625,52,1625,52,1625,52v2,-1,5,-3,8,-4c1632,48,1632,48,1632,48v17,-8,35,-11,54,-10c1685,38,1685,38,1685,38v67,8,101,48,102,121c1787,164,1788,168,1792,171v3,3,7,5,11,5c1808,176,1812,175,1816,172v5,-4,10,-8,16,-10c1832,162,1832,162,1832,162v47,-19,81,-3,102,48c1935,213,1937,216,1941,218v2,2,6,2,9,2c1954,220,1957,219,1960,217v73,-51,150,-60,233,-26xe" fillcolor="white [3212]" strokecolor="black [3213]" strokeweight="1pt">
                  <v:path arrowok="t" o:connecttype="custom" o:connectlocs="12985,1140;10742,762;9544,100;9479,136;9373,219;7519,609;7455,697;7313,1684;4663,1595;3831,804;3223,863;3057,1005;2048,1654;1009,1879;118,2222;71,2482;720,2624;879,2624;909,2494;2107,2056;2243,1725;3093,1270;3217,1140;3288,1070;3766,999;4574,1926;4669,1861;4740,1796;5424,1560;6664,2340;6782,2222;7549,1938;7602,1779;7620,815;7649,780;8080,425;9349,626;9550,337;9638,284;9945,225;10642,1040;10813,957;11509,1300" o:connectangles="0,0,0,0,0,0,0,0,0,0,0,0,0,0,0,0,0,0,0,0,0,0,0,0,0,0,0,0,0,0,0,0,0,0,0,0,0,0,0,0,0,0,0"/>
                </v:shape>
                <v:shape id="Freeform 636" o:spid="_x0000_s1028" style="position:absolute;top:195;width:12985;height:12665;visibility:visible;mso-wrap-style:square;v-text-anchor:top" coordsize="2200,2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Sti8UA&#10;AADcAAAADwAAAGRycy9kb3ducmV2LnhtbESPQWvCQBSE74L/YXmF3nRTFZHoKiqIpQdLE8XrI/tM&#10;VrNvQ3ar6b/vCoUeh5n5hlmsOluLO7XeOFbwNkxAEBdOGy4VHPPdYAbCB2SNtWNS8EMeVst+b4Gp&#10;dg/+onsWShEh7FNUUIXQpFL6oiKLfuga4uhdXGsxRNmWUrf4iHBby1GSTKVFw3Ghwoa2FRW37Nsq&#10;2E0nl+PpM7ma/cH4zcfa5JNzptTrS7eegwjUhf/wX/tdKxiNx/A8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hK2LxQAAANwAAAAPAAAAAAAAAAAAAAAAAJgCAABkcnMv&#10;ZG93bnJldi54bWxQSwUGAAAAAAQABAD1AAAAigMAAAAA&#10;" path="m2200,158v-2,,-5,-1,-7,-2c2110,122,2033,131,1960,182v-3,2,-6,3,-10,3c1947,185,1943,185,1941,183v-4,-2,-6,-5,-7,-8c1913,124,1879,108,1832,127v,,,,,c1826,129,1821,133,1816,137v-4,3,-8,4,-13,4c1799,141,1795,139,1792,136v-4,-3,-5,-7,-5,-12c1786,51,1752,11,1685,3v1,,1,,1,c1667,2,1649,5,1632,13v1,,1,,1,c1630,14,1627,16,1625,17v,1,,1,,1c1622,19,1620,21,1618,22v-2,2,-4,3,-6,5c1602,37,1595,48,1591,61v-1,4,-4,7,-7,10c1580,73,1577,74,1572,73v-4,,-7,-2,-10,-5c1507,10,1442,,1369,37v-26,14,-49,32,-68,54c1300,91,1300,91,1300,92v-1,1,-3,3,-4,5c1296,97,1296,97,1296,97v-2,2,-3,4,-4,5c1292,103,1292,103,1291,103v-1,2,-2,4,-3,6c1271,136,1263,166,1264,199v1,24,9,47,24,67c1291,269,1292,273,1292,277v,4,-1,7,-3,10c1286,290,1283,293,1279,293v-3,2,-7,2,-11,c1214,273,1174,289,1149,341v,,,,,c1148,343,1146,347,1145,350v-1,3,-3,6,-6,8c1136,360,1133,361,1129,361v-4,,-7,,-10,-2c1116,357,1114,354,1113,351,1078,267,1013,227,919,229v-40,,-76,12,-109,35c810,264,810,264,810,264v-2,1,-5,3,-7,5c804,268,804,268,804,268v-2,2,-4,3,-6,5c796,275,793,278,791,280v1,-1,1,-1,1,-1c790,281,788,283,787,285v-4,4,-8,6,-12,6c770,291,766,291,763,287v-4,-2,-6,-6,-7,-10c745,204,705,157,638,134v-26,-9,-50,-7,-73,7c565,141,565,141,565,141v-3,2,-6,4,-8,5c557,146,557,146,557,146v-2,2,-4,4,-6,6c549,154,547,155,545,158v,,,,,c540,163,535,169,531,175v-2,2,-4,4,-7,5c521,181,518,181,515,181v-67,-9,-112,16,-135,76c380,257,380,257,380,257v-5,13,-8,26,-9,40c371,301,369,305,367,308v-3,3,-7,5,-10,5c353,314,349,313,345,311,294,282,243,281,193,310v-23,21,-36,46,-39,77c154,387,154,387,154,387v,4,-1,8,-1,12c153,403,152,405,149,409v-2,2,-5,4,-8,6c137,415,134,415,131,415v-4,-2,-7,-4,-9,-6c97,377,66,367,28,375v1,,1,,1,c22,377,17,380,12,385v-3,3,-8,4,-12,4c,2144,,2144,,2144v2200,,2200,,2200,l2200,158xe" fillcolor="white [3212]" strokecolor="black [3213]" strokeweight="1pt">
                  <v:path arrowok="t" o:connecttype="custom" o:connectlocs="12944,922;11509,1093;11415,1034;10813,750;10642,833;10547,732;9951,18;9638,77;9591,106;9514,159;9349,419;9219,402;7679,538;7649,573;7626,603;7602,644;7602,1571;7608,1695;7484,1731;6782,2014;6723,2115;6605,2121;5424,1353;4781,1559;4745,1583;4669,1654;4645,1684;4503,1695;3766,792;3335,833;3288,862;3217,933;3134,1034;3040,1069;2243,1518;2166,1819;2036,1837;909,2286;903,2357;832,2451;720,2416;171,2215;0,2298;12985,12665" o:connectangles="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13734415</wp:posOffset>
                </wp:positionV>
                <wp:extent cx="9124315" cy="672465"/>
                <wp:effectExtent l="7620" t="8890" r="12065" b="13970"/>
                <wp:wrapNone/>
                <wp:docPr id="122" name="Group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24315" cy="672465"/>
                          <a:chOff x="786" y="22310"/>
                          <a:chExt cx="10795" cy="1461"/>
                        </a:xfrm>
                      </wpg:grpSpPr>
                      <wpg:grpSp>
                        <wpg:cNvPr id="123" name="Group 440"/>
                        <wpg:cNvGrpSpPr>
                          <a:grpSpLocks/>
                        </wpg:cNvGrpSpPr>
                        <wpg:grpSpPr bwMode="auto">
                          <a:xfrm>
                            <a:off x="786" y="22316"/>
                            <a:ext cx="3639" cy="1455"/>
                            <a:chOff x="826" y="9396"/>
                            <a:chExt cx="3766" cy="1647"/>
                          </a:xfrm>
                        </wpg:grpSpPr>
                        <wps:wsp>
                          <wps:cNvPr id="124" name="Freeform 400"/>
                          <wps:cNvSpPr>
                            <a:spLocks/>
                          </wps:cNvSpPr>
                          <wps:spPr bwMode="auto">
                            <a:xfrm>
                              <a:off x="3378" y="9396"/>
                              <a:ext cx="265" cy="1647"/>
                            </a:xfrm>
                            <a:custGeom>
                              <a:avLst/>
                              <a:gdLst>
                                <a:gd name="T0" fmla="*/ 8 w 45"/>
                                <a:gd name="T1" fmla="*/ 279 h 279"/>
                                <a:gd name="T2" fmla="*/ 35 w 45"/>
                                <a:gd name="T3" fmla="*/ 279 h 279"/>
                                <a:gd name="T4" fmla="*/ 45 w 45"/>
                                <a:gd name="T5" fmla="*/ 0 h 279"/>
                                <a:gd name="T6" fmla="*/ 8 w 45"/>
                                <a:gd name="T7" fmla="*/ 27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" h="279">
                                  <a:moveTo>
                                    <a:pt x="8" y="279"/>
                                  </a:moveTo>
                                  <a:cubicBezTo>
                                    <a:pt x="35" y="279"/>
                                    <a:pt x="35" y="279"/>
                                    <a:pt x="35" y="279"/>
                                  </a:cubicBezTo>
                                  <a:cubicBezTo>
                                    <a:pt x="35" y="279"/>
                                    <a:pt x="29" y="63"/>
                                    <a:pt x="45" y="0"/>
                                  </a:cubicBezTo>
                                  <a:cubicBezTo>
                                    <a:pt x="45" y="0"/>
                                    <a:pt x="0" y="99"/>
                                    <a:pt x="8" y="2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401"/>
                          <wps:cNvSpPr>
                            <a:spLocks/>
                          </wps:cNvSpPr>
                          <wps:spPr bwMode="auto">
                            <a:xfrm>
                              <a:off x="3669" y="9768"/>
                              <a:ext cx="177" cy="1275"/>
                            </a:xfrm>
                            <a:custGeom>
                              <a:avLst/>
                              <a:gdLst>
                                <a:gd name="T0" fmla="*/ 6 w 30"/>
                                <a:gd name="T1" fmla="*/ 216 h 216"/>
                                <a:gd name="T2" fmla="*/ 26 w 30"/>
                                <a:gd name="T3" fmla="*/ 216 h 216"/>
                                <a:gd name="T4" fmla="*/ 30 w 30"/>
                                <a:gd name="T5" fmla="*/ 0 h 216"/>
                                <a:gd name="T6" fmla="*/ 6 w 30"/>
                                <a:gd name="T7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" h="216">
                                  <a:moveTo>
                                    <a:pt x="6" y="216"/>
                                  </a:moveTo>
                                  <a:cubicBezTo>
                                    <a:pt x="26" y="216"/>
                                    <a:pt x="26" y="216"/>
                                    <a:pt x="26" y="216"/>
                                  </a:cubicBezTo>
                                  <a:cubicBezTo>
                                    <a:pt x="26" y="216"/>
                                    <a:pt x="22" y="21"/>
                                    <a:pt x="30" y="0"/>
                                  </a:cubicBezTo>
                                  <a:cubicBezTo>
                                    <a:pt x="30" y="0"/>
                                    <a:pt x="0" y="130"/>
                                    <a:pt x="6" y="2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402"/>
                          <wps:cNvSpPr>
                            <a:spLocks/>
                          </wps:cNvSpPr>
                          <wps:spPr bwMode="auto">
                            <a:xfrm>
                              <a:off x="2540" y="10323"/>
                              <a:ext cx="206" cy="720"/>
                            </a:xfrm>
                            <a:custGeom>
                              <a:avLst/>
                              <a:gdLst>
                                <a:gd name="T0" fmla="*/ 28 w 35"/>
                                <a:gd name="T1" fmla="*/ 122 h 122"/>
                                <a:gd name="T2" fmla="*/ 5 w 35"/>
                                <a:gd name="T3" fmla="*/ 122 h 122"/>
                                <a:gd name="T4" fmla="*/ 0 w 35"/>
                                <a:gd name="T5" fmla="*/ 0 h 122"/>
                                <a:gd name="T6" fmla="*/ 28 w 35"/>
                                <a:gd name="T7" fmla="*/ 122 h 1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5" h="122">
                                  <a:moveTo>
                                    <a:pt x="28" y="122"/>
                                  </a:moveTo>
                                  <a:cubicBezTo>
                                    <a:pt x="5" y="122"/>
                                    <a:pt x="5" y="122"/>
                                    <a:pt x="5" y="122"/>
                                  </a:cubicBezTo>
                                  <a:cubicBezTo>
                                    <a:pt x="5" y="122"/>
                                    <a:pt x="9" y="20"/>
                                    <a:pt x="0" y="0"/>
                                  </a:cubicBezTo>
                                  <a:cubicBezTo>
                                    <a:pt x="0" y="0"/>
                                    <a:pt x="35" y="36"/>
                                    <a:pt x="28" y="1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403"/>
                          <wps:cNvSpPr>
                            <a:spLocks/>
                          </wps:cNvSpPr>
                          <wps:spPr bwMode="auto">
                            <a:xfrm>
                              <a:off x="4050" y="10146"/>
                              <a:ext cx="136" cy="897"/>
                            </a:xfrm>
                            <a:custGeom>
                              <a:avLst/>
                              <a:gdLst>
                                <a:gd name="T0" fmla="*/ 6 w 23"/>
                                <a:gd name="T1" fmla="*/ 152 h 152"/>
                                <a:gd name="T2" fmla="*/ 21 w 23"/>
                                <a:gd name="T3" fmla="*/ 152 h 152"/>
                                <a:gd name="T4" fmla="*/ 23 w 23"/>
                                <a:gd name="T5" fmla="*/ 0 h 152"/>
                                <a:gd name="T6" fmla="*/ 6 w 23"/>
                                <a:gd name="T7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3" h="152">
                                  <a:moveTo>
                                    <a:pt x="6" y="152"/>
                                  </a:moveTo>
                                  <a:cubicBezTo>
                                    <a:pt x="21" y="152"/>
                                    <a:pt x="21" y="152"/>
                                    <a:pt x="21" y="152"/>
                                  </a:cubicBez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23" y="0"/>
                                    <a:pt x="0" y="103"/>
                                    <a:pt x="6" y="1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404"/>
                          <wps:cNvSpPr>
                            <a:spLocks/>
                          </wps:cNvSpPr>
                          <wps:spPr bwMode="auto">
                            <a:xfrm>
                              <a:off x="3100" y="9987"/>
                              <a:ext cx="148" cy="1056"/>
                            </a:xfrm>
                            <a:custGeom>
                              <a:avLst/>
                              <a:gdLst>
                                <a:gd name="T0" fmla="*/ 25 w 25"/>
                                <a:gd name="T1" fmla="*/ 179 h 179"/>
                                <a:gd name="T2" fmla="*/ 6 w 25"/>
                                <a:gd name="T3" fmla="*/ 0 h 179"/>
                                <a:gd name="T4" fmla="*/ 0 w 25"/>
                                <a:gd name="T5" fmla="*/ 179 h 179"/>
                                <a:gd name="T6" fmla="*/ 25 w 25"/>
                                <a:gd name="T7" fmla="*/ 17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5" h="179">
                                  <a:moveTo>
                                    <a:pt x="25" y="179"/>
                                  </a:moveTo>
                                  <a:cubicBezTo>
                                    <a:pt x="25" y="179"/>
                                    <a:pt x="25" y="41"/>
                                    <a:pt x="6" y="0"/>
                                  </a:cubicBezTo>
                                  <a:cubicBezTo>
                                    <a:pt x="6" y="0"/>
                                    <a:pt x="6" y="149"/>
                                    <a:pt x="0" y="179"/>
                                  </a:cubicBezTo>
                                  <a:lnTo>
                                    <a:pt x="25" y="1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405"/>
                          <wps:cNvSpPr>
                            <a:spLocks/>
                          </wps:cNvSpPr>
                          <wps:spPr bwMode="auto">
                            <a:xfrm>
                              <a:off x="4444" y="10388"/>
                              <a:ext cx="148" cy="655"/>
                            </a:xfrm>
                            <a:custGeom>
                              <a:avLst/>
                              <a:gdLst>
                                <a:gd name="T0" fmla="*/ 25 w 25"/>
                                <a:gd name="T1" fmla="*/ 111 h 111"/>
                                <a:gd name="T2" fmla="*/ 6 w 25"/>
                                <a:gd name="T3" fmla="*/ 0 h 111"/>
                                <a:gd name="T4" fmla="*/ 0 w 25"/>
                                <a:gd name="T5" fmla="*/ 111 h 111"/>
                                <a:gd name="T6" fmla="*/ 25 w 25"/>
                                <a:gd name="T7" fmla="*/ 111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5" h="111">
                                  <a:moveTo>
                                    <a:pt x="25" y="111"/>
                                  </a:moveTo>
                                  <a:cubicBezTo>
                                    <a:pt x="25" y="111"/>
                                    <a:pt x="25" y="41"/>
                                    <a:pt x="6" y="0"/>
                                  </a:cubicBezTo>
                                  <a:cubicBezTo>
                                    <a:pt x="6" y="0"/>
                                    <a:pt x="6" y="81"/>
                                    <a:pt x="0" y="111"/>
                                  </a:cubicBezTo>
                                  <a:lnTo>
                                    <a:pt x="25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406"/>
                          <wps:cNvSpPr>
                            <a:spLocks/>
                          </wps:cNvSpPr>
                          <wps:spPr bwMode="auto">
                            <a:xfrm>
                              <a:off x="3958" y="10483"/>
                              <a:ext cx="401" cy="56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95 h 95"/>
                                <a:gd name="T2" fmla="*/ 68 w 68"/>
                                <a:gd name="T3" fmla="*/ 0 h 95"/>
                                <a:gd name="T4" fmla="*/ 21 w 68"/>
                                <a:gd name="T5" fmla="*/ 95 h 95"/>
                                <a:gd name="T6" fmla="*/ 0 w 68"/>
                                <a:gd name="T7" fmla="*/ 95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" h="95">
                                  <a:moveTo>
                                    <a:pt x="0" y="95"/>
                                  </a:moveTo>
                                  <a:cubicBezTo>
                                    <a:pt x="0" y="95"/>
                                    <a:pt x="19" y="31"/>
                                    <a:pt x="68" y="0"/>
                                  </a:cubicBezTo>
                                  <a:cubicBezTo>
                                    <a:pt x="68" y="0"/>
                                    <a:pt x="15" y="34"/>
                                    <a:pt x="21" y="95"/>
                                  </a:cubicBez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407"/>
                          <wps:cNvSpPr>
                            <a:spLocks/>
                          </wps:cNvSpPr>
                          <wps:spPr bwMode="auto">
                            <a:xfrm>
                              <a:off x="3869" y="10524"/>
                              <a:ext cx="401" cy="519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8 h 88"/>
                                <a:gd name="T2" fmla="*/ 68 w 68"/>
                                <a:gd name="T3" fmla="*/ 0 h 88"/>
                                <a:gd name="T4" fmla="*/ 21 w 68"/>
                                <a:gd name="T5" fmla="*/ 88 h 88"/>
                                <a:gd name="T6" fmla="*/ 0 w 68"/>
                                <a:gd name="T7" fmla="*/ 88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" h="88">
                                  <a:moveTo>
                                    <a:pt x="0" y="88"/>
                                  </a:moveTo>
                                  <a:cubicBezTo>
                                    <a:pt x="0" y="88"/>
                                    <a:pt x="19" y="30"/>
                                    <a:pt x="68" y="0"/>
                                  </a:cubicBezTo>
                                  <a:cubicBezTo>
                                    <a:pt x="68" y="0"/>
                                    <a:pt x="15" y="27"/>
                                    <a:pt x="21" y="88"/>
                                  </a:cubicBezTo>
                                  <a:lnTo>
                                    <a:pt x="0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408"/>
                          <wps:cNvSpPr>
                            <a:spLocks/>
                          </wps:cNvSpPr>
                          <wps:spPr bwMode="auto">
                            <a:xfrm>
                              <a:off x="3450" y="10122"/>
                              <a:ext cx="254" cy="921"/>
                            </a:xfrm>
                            <a:custGeom>
                              <a:avLst/>
                              <a:gdLst>
                                <a:gd name="T0" fmla="*/ 41 w 43"/>
                                <a:gd name="T1" fmla="*/ 156 h 156"/>
                                <a:gd name="T2" fmla="*/ 0 w 43"/>
                                <a:gd name="T3" fmla="*/ 0 h 156"/>
                                <a:gd name="T4" fmla="*/ 20 w 43"/>
                                <a:gd name="T5" fmla="*/ 156 h 156"/>
                                <a:gd name="T6" fmla="*/ 41 w 43"/>
                                <a:gd name="T7" fmla="*/ 156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3" h="156">
                                  <a:moveTo>
                                    <a:pt x="41" y="156"/>
                                  </a:moveTo>
                                  <a:cubicBezTo>
                                    <a:pt x="41" y="156"/>
                                    <a:pt x="43" y="35"/>
                                    <a:pt x="0" y="0"/>
                                  </a:cubicBezTo>
                                  <a:cubicBezTo>
                                    <a:pt x="0" y="0"/>
                                    <a:pt x="28" y="87"/>
                                    <a:pt x="20" y="156"/>
                                  </a:cubicBezTo>
                                  <a:lnTo>
                                    <a:pt x="41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409"/>
                          <wps:cNvSpPr>
                            <a:spLocks/>
                          </wps:cNvSpPr>
                          <wps:spPr bwMode="auto">
                            <a:xfrm>
                              <a:off x="3183" y="10075"/>
                              <a:ext cx="159" cy="968"/>
                            </a:xfrm>
                            <a:custGeom>
                              <a:avLst/>
                              <a:gdLst>
                                <a:gd name="T0" fmla="*/ 6 w 27"/>
                                <a:gd name="T1" fmla="*/ 164 h 164"/>
                                <a:gd name="T2" fmla="*/ 27 w 27"/>
                                <a:gd name="T3" fmla="*/ 0 h 164"/>
                                <a:gd name="T4" fmla="*/ 27 w 27"/>
                                <a:gd name="T5" fmla="*/ 164 h 164"/>
                                <a:gd name="T6" fmla="*/ 6 w 27"/>
                                <a:gd name="T7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" h="164">
                                  <a:moveTo>
                                    <a:pt x="6" y="164"/>
                                  </a:moveTo>
                                  <a:cubicBezTo>
                                    <a:pt x="6" y="164"/>
                                    <a:pt x="0" y="67"/>
                                    <a:pt x="27" y="0"/>
                                  </a:cubicBezTo>
                                  <a:cubicBezTo>
                                    <a:pt x="27" y="0"/>
                                    <a:pt x="17" y="126"/>
                                    <a:pt x="27" y="164"/>
                                  </a:cubicBezTo>
                                  <a:lnTo>
                                    <a:pt x="6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Freeform 410"/>
                          <wps:cNvSpPr>
                            <a:spLocks/>
                          </wps:cNvSpPr>
                          <wps:spPr bwMode="auto">
                            <a:xfrm>
                              <a:off x="2858" y="10105"/>
                              <a:ext cx="160" cy="938"/>
                            </a:xfrm>
                            <a:custGeom>
                              <a:avLst/>
                              <a:gdLst>
                                <a:gd name="T0" fmla="*/ 25 w 27"/>
                                <a:gd name="T1" fmla="*/ 159 h 159"/>
                                <a:gd name="T2" fmla="*/ 14 w 27"/>
                                <a:gd name="T3" fmla="*/ 0 h 159"/>
                                <a:gd name="T4" fmla="*/ 0 w 27"/>
                                <a:gd name="T5" fmla="*/ 159 h 159"/>
                                <a:gd name="T6" fmla="*/ 25 w 27"/>
                                <a:gd name="T7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" h="159">
                                  <a:moveTo>
                                    <a:pt x="25" y="159"/>
                                  </a:moveTo>
                                  <a:cubicBezTo>
                                    <a:pt x="25" y="159"/>
                                    <a:pt x="27" y="45"/>
                                    <a:pt x="14" y="0"/>
                                  </a:cubicBezTo>
                                  <a:cubicBezTo>
                                    <a:pt x="14" y="0"/>
                                    <a:pt x="12" y="110"/>
                                    <a:pt x="0" y="159"/>
                                  </a:cubicBezTo>
                                  <a:lnTo>
                                    <a:pt x="25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411"/>
                          <wps:cNvSpPr>
                            <a:spLocks/>
                          </wps:cNvSpPr>
                          <wps:spPr bwMode="auto">
                            <a:xfrm>
                              <a:off x="2699" y="10483"/>
                              <a:ext cx="390" cy="560"/>
                            </a:xfrm>
                            <a:custGeom>
                              <a:avLst/>
                              <a:gdLst>
                                <a:gd name="T0" fmla="*/ 66 w 66"/>
                                <a:gd name="T1" fmla="*/ 95 h 95"/>
                                <a:gd name="T2" fmla="*/ 0 w 66"/>
                                <a:gd name="T3" fmla="*/ 0 h 95"/>
                                <a:gd name="T4" fmla="*/ 50 w 66"/>
                                <a:gd name="T5" fmla="*/ 95 h 95"/>
                                <a:gd name="T6" fmla="*/ 66 w 66"/>
                                <a:gd name="T7" fmla="*/ 95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6" h="95">
                                  <a:moveTo>
                                    <a:pt x="66" y="95"/>
                                  </a:moveTo>
                                  <a:cubicBezTo>
                                    <a:pt x="66" y="95"/>
                                    <a:pt x="56" y="49"/>
                                    <a:pt x="0" y="0"/>
                                  </a:cubicBezTo>
                                  <a:cubicBezTo>
                                    <a:pt x="0" y="0"/>
                                    <a:pt x="58" y="48"/>
                                    <a:pt x="50" y="95"/>
                                  </a:cubicBezTo>
                                  <a:lnTo>
                                    <a:pt x="66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412"/>
                          <wps:cNvSpPr>
                            <a:spLocks/>
                          </wps:cNvSpPr>
                          <wps:spPr bwMode="auto">
                            <a:xfrm>
                              <a:off x="4121" y="10305"/>
                              <a:ext cx="384" cy="738"/>
                            </a:xfrm>
                            <a:custGeom>
                              <a:avLst/>
                              <a:gdLst>
                                <a:gd name="T0" fmla="*/ 65 w 65"/>
                                <a:gd name="T1" fmla="*/ 125 h 125"/>
                                <a:gd name="T2" fmla="*/ 0 w 65"/>
                                <a:gd name="T3" fmla="*/ 0 h 125"/>
                                <a:gd name="T4" fmla="*/ 49 w 65"/>
                                <a:gd name="T5" fmla="*/ 125 h 125"/>
                                <a:gd name="T6" fmla="*/ 65 w 65"/>
                                <a:gd name="T7" fmla="*/ 125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5" h="125">
                                  <a:moveTo>
                                    <a:pt x="65" y="125"/>
                                  </a:moveTo>
                                  <a:cubicBezTo>
                                    <a:pt x="65" y="125"/>
                                    <a:pt x="55" y="50"/>
                                    <a:pt x="0" y="0"/>
                                  </a:cubicBezTo>
                                  <a:cubicBezTo>
                                    <a:pt x="0" y="0"/>
                                    <a:pt x="57" y="78"/>
                                    <a:pt x="49" y="125"/>
                                  </a:cubicBezTo>
                                  <a:lnTo>
                                    <a:pt x="65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414"/>
                          <wps:cNvSpPr>
                            <a:spLocks/>
                          </wps:cNvSpPr>
                          <wps:spPr bwMode="auto">
                            <a:xfrm>
                              <a:off x="4156" y="10453"/>
                              <a:ext cx="213" cy="590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100 h 100"/>
                                <a:gd name="T2" fmla="*/ 36 w 36"/>
                                <a:gd name="T3" fmla="*/ 0 h 100"/>
                                <a:gd name="T4" fmla="*/ 17 w 36"/>
                                <a:gd name="T5" fmla="*/ 100 h 100"/>
                                <a:gd name="T6" fmla="*/ 0 w 36"/>
                                <a:gd name="T7" fmla="*/ 10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100">
                                  <a:moveTo>
                                    <a:pt x="0" y="100"/>
                                  </a:moveTo>
                                  <a:cubicBezTo>
                                    <a:pt x="0" y="100"/>
                                    <a:pt x="0" y="49"/>
                                    <a:pt x="36" y="0"/>
                                  </a:cubicBezTo>
                                  <a:cubicBezTo>
                                    <a:pt x="36" y="0"/>
                                    <a:pt x="9" y="37"/>
                                    <a:pt x="17" y="100"/>
                                  </a:cubicBez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415"/>
                          <wps:cNvSpPr>
                            <a:spLocks/>
                          </wps:cNvSpPr>
                          <wps:spPr bwMode="auto">
                            <a:xfrm>
                              <a:off x="2670" y="10093"/>
                              <a:ext cx="200" cy="950"/>
                            </a:xfrm>
                            <a:custGeom>
                              <a:avLst/>
                              <a:gdLst>
                                <a:gd name="T0" fmla="*/ 34 w 34"/>
                                <a:gd name="T1" fmla="*/ 161 h 161"/>
                                <a:gd name="T2" fmla="*/ 0 w 34"/>
                                <a:gd name="T3" fmla="*/ 0 h 161"/>
                                <a:gd name="T4" fmla="*/ 6 w 34"/>
                                <a:gd name="T5" fmla="*/ 161 h 161"/>
                                <a:gd name="T6" fmla="*/ 34 w 34"/>
                                <a:gd name="T7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161">
                                  <a:moveTo>
                                    <a:pt x="34" y="161"/>
                                  </a:moveTo>
                                  <a:cubicBezTo>
                                    <a:pt x="34" y="161"/>
                                    <a:pt x="12" y="18"/>
                                    <a:pt x="0" y="0"/>
                                  </a:cubicBezTo>
                                  <a:cubicBezTo>
                                    <a:pt x="0" y="0"/>
                                    <a:pt x="15" y="125"/>
                                    <a:pt x="6" y="161"/>
                                  </a:cubicBezTo>
                                  <a:lnTo>
                                    <a:pt x="34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416"/>
                          <wps:cNvSpPr>
                            <a:spLocks/>
                          </wps:cNvSpPr>
                          <wps:spPr bwMode="auto">
                            <a:xfrm>
                              <a:off x="3757" y="10264"/>
                              <a:ext cx="213" cy="779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132 h 132"/>
                                <a:gd name="T2" fmla="*/ 36 w 36"/>
                                <a:gd name="T3" fmla="*/ 0 h 132"/>
                                <a:gd name="T4" fmla="*/ 28 w 36"/>
                                <a:gd name="T5" fmla="*/ 132 h 132"/>
                                <a:gd name="T6" fmla="*/ 0 w 36"/>
                                <a:gd name="T7" fmla="*/ 132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132">
                                  <a:moveTo>
                                    <a:pt x="0" y="132"/>
                                  </a:moveTo>
                                  <a:cubicBezTo>
                                    <a:pt x="0" y="132"/>
                                    <a:pt x="15" y="45"/>
                                    <a:pt x="36" y="0"/>
                                  </a:cubicBezTo>
                                  <a:cubicBezTo>
                                    <a:pt x="36" y="0"/>
                                    <a:pt x="28" y="98"/>
                                    <a:pt x="28" y="132"/>
                                  </a:cubicBezTo>
                                  <a:lnTo>
                                    <a:pt x="0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417"/>
                          <wps:cNvSpPr>
                            <a:spLocks/>
                          </wps:cNvSpPr>
                          <wps:spPr bwMode="auto">
                            <a:xfrm>
                              <a:off x="4233" y="10317"/>
                              <a:ext cx="219" cy="726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123 h 123"/>
                                <a:gd name="T2" fmla="*/ 37 w 37"/>
                                <a:gd name="T3" fmla="*/ 0 h 123"/>
                                <a:gd name="T4" fmla="*/ 28 w 37"/>
                                <a:gd name="T5" fmla="*/ 123 h 123"/>
                                <a:gd name="T6" fmla="*/ 0 w 37"/>
                                <a:gd name="T7" fmla="*/ 123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" h="123">
                                  <a:moveTo>
                                    <a:pt x="0" y="123"/>
                                  </a:moveTo>
                                  <a:cubicBezTo>
                                    <a:pt x="0" y="123"/>
                                    <a:pt x="15" y="44"/>
                                    <a:pt x="37" y="0"/>
                                  </a:cubicBezTo>
                                  <a:cubicBezTo>
                                    <a:pt x="37" y="0"/>
                                    <a:pt x="28" y="89"/>
                                    <a:pt x="28" y="123"/>
                                  </a:cubicBezTo>
                                  <a:lnTo>
                                    <a:pt x="0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418"/>
                          <wps:cNvSpPr>
                            <a:spLocks/>
                          </wps:cNvSpPr>
                          <wps:spPr bwMode="auto">
                            <a:xfrm>
                              <a:off x="3330" y="9815"/>
                              <a:ext cx="242" cy="1228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208 h 208"/>
                                <a:gd name="T2" fmla="*/ 7 w 41"/>
                                <a:gd name="T3" fmla="*/ 0 h 208"/>
                                <a:gd name="T4" fmla="*/ 24 w 41"/>
                                <a:gd name="T5" fmla="*/ 208 h 208"/>
                                <a:gd name="T6" fmla="*/ 0 w 41"/>
                                <a:gd name="T7" fmla="*/ 20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1" h="208">
                                  <a:moveTo>
                                    <a:pt x="0" y="208"/>
                                  </a:moveTo>
                                  <a:cubicBezTo>
                                    <a:pt x="0" y="208"/>
                                    <a:pt x="24" y="59"/>
                                    <a:pt x="7" y="0"/>
                                  </a:cubicBezTo>
                                  <a:cubicBezTo>
                                    <a:pt x="7" y="0"/>
                                    <a:pt x="41" y="115"/>
                                    <a:pt x="24" y="208"/>
                                  </a:cubicBezTo>
                                  <a:lnTo>
                                    <a:pt x="0" y="2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419"/>
                          <wps:cNvSpPr>
                            <a:spLocks/>
                          </wps:cNvSpPr>
                          <wps:spPr bwMode="auto">
                            <a:xfrm>
                              <a:off x="826" y="9780"/>
                              <a:ext cx="266" cy="1263"/>
                            </a:xfrm>
                            <a:custGeom>
                              <a:avLst/>
                              <a:gdLst>
                                <a:gd name="T0" fmla="*/ 36 w 45"/>
                                <a:gd name="T1" fmla="*/ 214 h 214"/>
                                <a:gd name="T2" fmla="*/ 10 w 45"/>
                                <a:gd name="T3" fmla="*/ 214 h 214"/>
                                <a:gd name="T4" fmla="*/ 0 w 45"/>
                                <a:gd name="T5" fmla="*/ 0 h 214"/>
                                <a:gd name="T6" fmla="*/ 36 w 45"/>
                                <a:gd name="T7" fmla="*/ 214 h 2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" h="214">
                                  <a:moveTo>
                                    <a:pt x="36" y="214"/>
                                  </a:moveTo>
                                  <a:cubicBezTo>
                                    <a:pt x="10" y="214"/>
                                    <a:pt x="10" y="214"/>
                                    <a:pt x="10" y="214"/>
                                  </a:cubicBezTo>
                                  <a:cubicBezTo>
                                    <a:pt x="10" y="214"/>
                                    <a:pt x="16" y="52"/>
                                    <a:pt x="0" y="0"/>
                                  </a:cubicBezTo>
                                  <a:cubicBezTo>
                                    <a:pt x="0" y="0"/>
                                    <a:pt x="45" y="67"/>
                                    <a:pt x="36" y="2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Freeform 420"/>
                          <wps:cNvSpPr>
                            <a:spLocks/>
                          </wps:cNvSpPr>
                          <wps:spPr bwMode="auto">
                            <a:xfrm>
                              <a:off x="1756" y="9420"/>
                              <a:ext cx="178" cy="1623"/>
                            </a:xfrm>
                            <a:custGeom>
                              <a:avLst/>
                              <a:gdLst>
                                <a:gd name="T0" fmla="*/ 6 w 30"/>
                                <a:gd name="T1" fmla="*/ 275 h 275"/>
                                <a:gd name="T2" fmla="*/ 26 w 30"/>
                                <a:gd name="T3" fmla="*/ 275 h 275"/>
                                <a:gd name="T4" fmla="*/ 30 w 30"/>
                                <a:gd name="T5" fmla="*/ 0 h 275"/>
                                <a:gd name="T6" fmla="*/ 6 w 30"/>
                                <a:gd name="T7" fmla="*/ 275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" h="275">
                                  <a:moveTo>
                                    <a:pt x="6" y="275"/>
                                  </a:moveTo>
                                  <a:cubicBezTo>
                                    <a:pt x="26" y="275"/>
                                    <a:pt x="26" y="275"/>
                                    <a:pt x="26" y="275"/>
                                  </a:cubicBezTo>
                                  <a:cubicBezTo>
                                    <a:pt x="26" y="275"/>
                                    <a:pt x="22" y="27"/>
                                    <a:pt x="30" y="0"/>
                                  </a:cubicBezTo>
                                  <a:cubicBezTo>
                                    <a:pt x="30" y="0"/>
                                    <a:pt x="0" y="166"/>
                                    <a:pt x="6" y="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Freeform 421"/>
                          <wps:cNvSpPr>
                            <a:spLocks/>
                          </wps:cNvSpPr>
                          <wps:spPr bwMode="auto">
                            <a:xfrm>
                              <a:off x="1609" y="10359"/>
                              <a:ext cx="207" cy="684"/>
                            </a:xfrm>
                            <a:custGeom>
                              <a:avLst/>
                              <a:gdLst>
                                <a:gd name="T0" fmla="*/ 7 w 35"/>
                                <a:gd name="T1" fmla="*/ 116 h 116"/>
                                <a:gd name="T2" fmla="*/ 30 w 35"/>
                                <a:gd name="T3" fmla="*/ 116 h 116"/>
                                <a:gd name="T4" fmla="*/ 35 w 35"/>
                                <a:gd name="T5" fmla="*/ 0 h 116"/>
                                <a:gd name="T6" fmla="*/ 7 w 35"/>
                                <a:gd name="T7" fmla="*/ 116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5" h="116">
                                  <a:moveTo>
                                    <a:pt x="7" y="116"/>
                                  </a:moveTo>
                                  <a:cubicBezTo>
                                    <a:pt x="30" y="116"/>
                                    <a:pt x="30" y="116"/>
                                    <a:pt x="30" y="116"/>
                                  </a:cubicBezTo>
                                  <a:cubicBezTo>
                                    <a:pt x="30" y="116"/>
                                    <a:pt x="25" y="21"/>
                                    <a:pt x="35" y="0"/>
                                  </a:cubicBezTo>
                                  <a:cubicBezTo>
                                    <a:pt x="35" y="0"/>
                                    <a:pt x="0" y="30"/>
                                    <a:pt x="7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Freeform 422"/>
                          <wps:cNvSpPr>
                            <a:spLocks/>
                          </wps:cNvSpPr>
                          <wps:spPr bwMode="auto">
                            <a:xfrm>
                              <a:off x="2057" y="10181"/>
                              <a:ext cx="136" cy="862"/>
                            </a:xfrm>
                            <a:custGeom>
                              <a:avLst/>
                              <a:gdLst>
                                <a:gd name="T0" fmla="*/ 6 w 23"/>
                                <a:gd name="T1" fmla="*/ 146 h 146"/>
                                <a:gd name="T2" fmla="*/ 21 w 23"/>
                                <a:gd name="T3" fmla="*/ 146 h 146"/>
                                <a:gd name="T4" fmla="*/ 23 w 23"/>
                                <a:gd name="T5" fmla="*/ 0 h 146"/>
                                <a:gd name="T6" fmla="*/ 6 w 23"/>
                                <a:gd name="T7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3" h="146">
                                  <a:moveTo>
                                    <a:pt x="6" y="146"/>
                                  </a:moveTo>
                                  <a:cubicBezTo>
                                    <a:pt x="21" y="146"/>
                                    <a:pt x="21" y="146"/>
                                    <a:pt x="21" y="146"/>
                                  </a:cubicBez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23" y="0"/>
                                    <a:pt x="0" y="97"/>
                                    <a:pt x="6" y="1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423"/>
                          <wps:cNvSpPr>
                            <a:spLocks/>
                          </wps:cNvSpPr>
                          <wps:spPr bwMode="auto">
                            <a:xfrm>
                              <a:off x="1221" y="10028"/>
                              <a:ext cx="148" cy="101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172 h 172"/>
                                <a:gd name="T2" fmla="*/ 19 w 25"/>
                                <a:gd name="T3" fmla="*/ 0 h 172"/>
                                <a:gd name="T4" fmla="*/ 25 w 25"/>
                                <a:gd name="T5" fmla="*/ 172 h 172"/>
                                <a:gd name="T6" fmla="*/ 0 w 25"/>
                                <a:gd name="T7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5" h="172">
                                  <a:moveTo>
                                    <a:pt x="0" y="172"/>
                                  </a:moveTo>
                                  <a:cubicBezTo>
                                    <a:pt x="0" y="172"/>
                                    <a:pt x="0" y="41"/>
                                    <a:pt x="19" y="0"/>
                                  </a:cubicBezTo>
                                  <a:cubicBezTo>
                                    <a:pt x="19" y="0"/>
                                    <a:pt x="19" y="142"/>
                                    <a:pt x="25" y="172"/>
                                  </a:cubicBezTo>
                                  <a:lnTo>
                                    <a:pt x="0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424"/>
                          <wps:cNvSpPr>
                            <a:spLocks/>
                          </wps:cNvSpPr>
                          <wps:spPr bwMode="auto">
                            <a:xfrm>
                              <a:off x="2451" y="10429"/>
                              <a:ext cx="148" cy="614"/>
                            </a:xfrm>
                            <a:custGeom>
                              <a:avLst/>
                              <a:gdLst>
                                <a:gd name="T0" fmla="*/ 25 w 25"/>
                                <a:gd name="T1" fmla="*/ 104 h 104"/>
                                <a:gd name="T2" fmla="*/ 6 w 25"/>
                                <a:gd name="T3" fmla="*/ 0 h 104"/>
                                <a:gd name="T4" fmla="*/ 0 w 25"/>
                                <a:gd name="T5" fmla="*/ 104 h 104"/>
                                <a:gd name="T6" fmla="*/ 25 w 25"/>
                                <a:gd name="T7" fmla="*/ 104 h 1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5" h="104">
                                  <a:moveTo>
                                    <a:pt x="25" y="104"/>
                                  </a:moveTo>
                                  <a:cubicBezTo>
                                    <a:pt x="25" y="104"/>
                                    <a:pt x="25" y="41"/>
                                    <a:pt x="6" y="0"/>
                                  </a:cubicBezTo>
                                  <a:cubicBezTo>
                                    <a:pt x="6" y="0"/>
                                    <a:pt x="6" y="74"/>
                                    <a:pt x="0" y="104"/>
                                  </a:cubicBez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425"/>
                          <wps:cNvSpPr>
                            <a:spLocks/>
                          </wps:cNvSpPr>
                          <wps:spPr bwMode="auto">
                            <a:xfrm>
                              <a:off x="1969" y="10524"/>
                              <a:ext cx="401" cy="519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8 h 88"/>
                                <a:gd name="T2" fmla="*/ 68 w 68"/>
                                <a:gd name="T3" fmla="*/ 0 h 88"/>
                                <a:gd name="T4" fmla="*/ 21 w 68"/>
                                <a:gd name="T5" fmla="*/ 88 h 88"/>
                                <a:gd name="T6" fmla="*/ 0 w 68"/>
                                <a:gd name="T7" fmla="*/ 88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" h="88">
                                  <a:moveTo>
                                    <a:pt x="0" y="88"/>
                                  </a:moveTo>
                                  <a:cubicBezTo>
                                    <a:pt x="0" y="88"/>
                                    <a:pt x="19" y="31"/>
                                    <a:pt x="68" y="0"/>
                                  </a:cubicBezTo>
                                  <a:cubicBezTo>
                                    <a:pt x="68" y="0"/>
                                    <a:pt x="15" y="27"/>
                                    <a:pt x="21" y="88"/>
                                  </a:cubicBezTo>
                                  <a:lnTo>
                                    <a:pt x="0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Freeform 427"/>
                          <wps:cNvSpPr>
                            <a:spLocks/>
                          </wps:cNvSpPr>
                          <wps:spPr bwMode="auto">
                            <a:xfrm>
                              <a:off x="1127" y="10111"/>
                              <a:ext cx="153" cy="932"/>
                            </a:xfrm>
                            <a:custGeom>
                              <a:avLst/>
                              <a:gdLst>
                                <a:gd name="T0" fmla="*/ 20 w 26"/>
                                <a:gd name="T1" fmla="*/ 158 h 158"/>
                                <a:gd name="T2" fmla="*/ 0 w 26"/>
                                <a:gd name="T3" fmla="*/ 0 h 158"/>
                                <a:gd name="T4" fmla="*/ 0 w 26"/>
                                <a:gd name="T5" fmla="*/ 158 h 158"/>
                                <a:gd name="T6" fmla="*/ 20 w 26"/>
                                <a:gd name="T7" fmla="*/ 15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6" h="158">
                                  <a:moveTo>
                                    <a:pt x="20" y="158"/>
                                  </a:moveTo>
                                  <a:cubicBezTo>
                                    <a:pt x="20" y="158"/>
                                    <a:pt x="26" y="68"/>
                                    <a:pt x="0" y="0"/>
                                  </a:cubicBezTo>
                                  <a:cubicBezTo>
                                    <a:pt x="0" y="0"/>
                                    <a:pt x="10" y="120"/>
                                    <a:pt x="0" y="158"/>
                                  </a:cubicBezTo>
                                  <a:lnTo>
                                    <a:pt x="20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428"/>
                          <wps:cNvSpPr>
                            <a:spLocks/>
                          </wps:cNvSpPr>
                          <wps:spPr bwMode="auto">
                            <a:xfrm>
                              <a:off x="1338" y="10140"/>
                              <a:ext cx="159" cy="903"/>
                            </a:xfrm>
                            <a:custGeom>
                              <a:avLst/>
                              <a:gdLst>
                                <a:gd name="T0" fmla="*/ 2 w 27"/>
                                <a:gd name="T1" fmla="*/ 153 h 153"/>
                                <a:gd name="T2" fmla="*/ 12 w 27"/>
                                <a:gd name="T3" fmla="*/ 0 h 153"/>
                                <a:gd name="T4" fmla="*/ 27 w 27"/>
                                <a:gd name="T5" fmla="*/ 153 h 153"/>
                                <a:gd name="T6" fmla="*/ 2 w 27"/>
                                <a:gd name="T7" fmla="*/ 153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" h="153">
                                  <a:moveTo>
                                    <a:pt x="2" y="153"/>
                                  </a:moveTo>
                                  <a:cubicBezTo>
                                    <a:pt x="2" y="153"/>
                                    <a:pt x="0" y="45"/>
                                    <a:pt x="12" y="0"/>
                                  </a:cubicBezTo>
                                  <a:cubicBezTo>
                                    <a:pt x="12" y="0"/>
                                    <a:pt x="15" y="104"/>
                                    <a:pt x="27" y="153"/>
                                  </a:cubicBezTo>
                                  <a:lnTo>
                                    <a:pt x="2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429"/>
                          <wps:cNvSpPr>
                            <a:spLocks/>
                          </wps:cNvSpPr>
                          <wps:spPr bwMode="auto">
                            <a:xfrm>
                              <a:off x="2135" y="10347"/>
                              <a:ext cx="384" cy="696"/>
                            </a:xfrm>
                            <a:custGeom>
                              <a:avLst/>
                              <a:gdLst>
                                <a:gd name="T0" fmla="*/ 65 w 65"/>
                                <a:gd name="T1" fmla="*/ 118 h 118"/>
                                <a:gd name="T2" fmla="*/ 0 w 65"/>
                                <a:gd name="T3" fmla="*/ 0 h 118"/>
                                <a:gd name="T4" fmla="*/ 49 w 65"/>
                                <a:gd name="T5" fmla="*/ 118 h 118"/>
                                <a:gd name="T6" fmla="*/ 65 w 65"/>
                                <a:gd name="T7" fmla="*/ 118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5" h="118">
                                  <a:moveTo>
                                    <a:pt x="65" y="118"/>
                                  </a:moveTo>
                                  <a:cubicBezTo>
                                    <a:pt x="65" y="118"/>
                                    <a:pt x="55" y="49"/>
                                    <a:pt x="0" y="0"/>
                                  </a:cubicBezTo>
                                  <a:cubicBezTo>
                                    <a:pt x="0" y="0"/>
                                    <a:pt x="57" y="71"/>
                                    <a:pt x="49" y="118"/>
                                  </a:cubicBezTo>
                                  <a:lnTo>
                                    <a:pt x="65" y="1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Freeform 431"/>
                          <wps:cNvSpPr>
                            <a:spLocks/>
                          </wps:cNvSpPr>
                          <wps:spPr bwMode="auto">
                            <a:xfrm>
                              <a:off x="2163" y="10494"/>
                              <a:ext cx="212" cy="549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93 h 93"/>
                                <a:gd name="T2" fmla="*/ 36 w 36"/>
                                <a:gd name="T3" fmla="*/ 0 h 93"/>
                                <a:gd name="T4" fmla="*/ 17 w 36"/>
                                <a:gd name="T5" fmla="*/ 93 h 93"/>
                                <a:gd name="T6" fmla="*/ 0 w 36"/>
                                <a:gd name="T7" fmla="*/ 93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93">
                                  <a:moveTo>
                                    <a:pt x="0" y="93"/>
                                  </a:moveTo>
                                  <a:cubicBezTo>
                                    <a:pt x="0" y="93"/>
                                    <a:pt x="0" y="48"/>
                                    <a:pt x="36" y="0"/>
                                  </a:cubicBezTo>
                                  <a:cubicBezTo>
                                    <a:pt x="36" y="0"/>
                                    <a:pt x="9" y="30"/>
                                    <a:pt x="17" y="93"/>
                                  </a:cubicBezTo>
                                  <a:lnTo>
                                    <a:pt x="0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Freeform 432"/>
                          <wps:cNvSpPr>
                            <a:spLocks/>
                          </wps:cNvSpPr>
                          <wps:spPr bwMode="auto">
                            <a:xfrm>
                              <a:off x="1485" y="10134"/>
                              <a:ext cx="201" cy="909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54 h 154"/>
                                <a:gd name="T2" fmla="*/ 34 w 34"/>
                                <a:gd name="T3" fmla="*/ 0 h 154"/>
                                <a:gd name="T4" fmla="*/ 28 w 34"/>
                                <a:gd name="T5" fmla="*/ 154 h 154"/>
                                <a:gd name="T6" fmla="*/ 0 w 34"/>
                                <a:gd name="T7" fmla="*/ 15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154">
                                  <a:moveTo>
                                    <a:pt x="0" y="154"/>
                                  </a:moveTo>
                                  <a:cubicBezTo>
                                    <a:pt x="0" y="154"/>
                                    <a:pt x="22" y="17"/>
                                    <a:pt x="34" y="0"/>
                                  </a:cubicBezTo>
                                  <a:cubicBezTo>
                                    <a:pt x="34" y="0"/>
                                    <a:pt x="19" y="119"/>
                                    <a:pt x="28" y="154"/>
                                  </a:cubicBezTo>
                                  <a:lnTo>
                                    <a:pt x="0" y="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433"/>
                          <wps:cNvSpPr>
                            <a:spLocks/>
                          </wps:cNvSpPr>
                          <wps:spPr bwMode="auto">
                            <a:xfrm>
                              <a:off x="1845" y="10305"/>
                              <a:ext cx="212" cy="738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125 h 125"/>
                                <a:gd name="T2" fmla="*/ 36 w 36"/>
                                <a:gd name="T3" fmla="*/ 0 h 125"/>
                                <a:gd name="T4" fmla="*/ 28 w 36"/>
                                <a:gd name="T5" fmla="*/ 125 h 125"/>
                                <a:gd name="T6" fmla="*/ 0 w 36"/>
                                <a:gd name="T7" fmla="*/ 125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125">
                                  <a:moveTo>
                                    <a:pt x="0" y="125"/>
                                  </a:moveTo>
                                  <a:cubicBezTo>
                                    <a:pt x="0" y="125"/>
                                    <a:pt x="15" y="44"/>
                                    <a:pt x="36" y="0"/>
                                  </a:cubicBezTo>
                                  <a:cubicBezTo>
                                    <a:pt x="36" y="0"/>
                                    <a:pt x="28" y="91"/>
                                    <a:pt x="28" y="125"/>
                                  </a:cubicBezTo>
                                  <a:lnTo>
                                    <a:pt x="0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434"/>
                          <wps:cNvSpPr>
                            <a:spLocks/>
                          </wps:cNvSpPr>
                          <wps:spPr bwMode="auto">
                            <a:xfrm>
                              <a:off x="2253" y="10353"/>
                              <a:ext cx="213" cy="690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117 h 117"/>
                                <a:gd name="T2" fmla="*/ 36 w 36"/>
                                <a:gd name="T3" fmla="*/ 0 h 117"/>
                                <a:gd name="T4" fmla="*/ 27 w 36"/>
                                <a:gd name="T5" fmla="*/ 117 h 117"/>
                                <a:gd name="T6" fmla="*/ 0 w 36"/>
                                <a:gd name="T7" fmla="*/ 117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117">
                                  <a:moveTo>
                                    <a:pt x="0" y="117"/>
                                  </a:moveTo>
                                  <a:cubicBezTo>
                                    <a:pt x="0" y="117"/>
                                    <a:pt x="14" y="45"/>
                                    <a:pt x="36" y="0"/>
                                  </a:cubicBezTo>
                                  <a:cubicBezTo>
                                    <a:pt x="36" y="0"/>
                                    <a:pt x="27" y="83"/>
                                    <a:pt x="27" y="117"/>
                                  </a:cubicBezTo>
                                  <a:lnTo>
                                    <a:pt x="0" y="1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435"/>
                          <wps:cNvSpPr>
                            <a:spLocks/>
                          </wps:cNvSpPr>
                          <wps:spPr bwMode="auto">
                            <a:xfrm>
                              <a:off x="897" y="9851"/>
                              <a:ext cx="236" cy="1192"/>
                            </a:xfrm>
                            <a:custGeom>
                              <a:avLst/>
                              <a:gdLst>
                                <a:gd name="T0" fmla="*/ 40 w 40"/>
                                <a:gd name="T1" fmla="*/ 202 h 202"/>
                                <a:gd name="T2" fmla="*/ 34 w 40"/>
                                <a:gd name="T3" fmla="*/ 0 h 202"/>
                                <a:gd name="T4" fmla="*/ 17 w 40"/>
                                <a:gd name="T5" fmla="*/ 202 h 202"/>
                                <a:gd name="T6" fmla="*/ 40 w 40"/>
                                <a:gd name="T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" h="202">
                                  <a:moveTo>
                                    <a:pt x="40" y="202"/>
                                  </a:moveTo>
                                  <a:cubicBezTo>
                                    <a:pt x="40" y="202"/>
                                    <a:pt x="17" y="60"/>
                                    <a:pt x="34" y="0"/>
                                  </a:cubicBezTo>
                                  <a:cubicBezTo>
                                    <a:pt x="34" y="0"/>
                                    <a:pt x="0" y="109"/>
                                    <a:pt x="17" y="202"/>
                                  </a:cubicBezTo>
                                  <a:lnTo>
                                    <a:pt x="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436"/>
                          <wps:cNvSpPr>
                            <a:spLocks/>
                          </wps:cNvSpPr>
                          <wps:spPr bwMode="auto">
                            <a:xfrm>
                              <a:off x="1249" y="10559"/>
                              <a:ext cx="395" cy="484"/>
                            </a:xfrm>
                            <a:custGeom>
                              <a:avLst/>
                              <a:gdLst>
                                <a:gd name="T0" fmla="*/ 67 w 67"/>
                                <a:gd name="T1" fmla="*/ 82 h 82"/>
                                <a:gd name="T2" fmla="*/ 0 w 67"/>
                                <a:gd name="T3" fmla="*/ 0 h 82"/>
                                <a:gd name="T4" fmla="*/ 47 w 67"/>
                                <a:gd name="T5" fmla="*/ 82 h 82"/>
                                <a:gd name="T6" fmla="*/ 67 w 67"/>
                                <a:gd name="T7" fmla="*/ 82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67" y="82"/>
                                  </a:moveTo>
                                  <a:cubicBezTo>
                                    <a:pt x="67" y="82"/>
                                    <a:pt x="49" y="31"/>
                                    <a:pt x="0" y="0"/>
                                  </a:cubicBezTo>
                                  <a:cubicBezTo>
                                    <a:pt x="0" y="0"/>
                                    <a:pt x="53" y="21"/>
                                    <a:pt x="47" y="82"/>
                                  </a:cubicBezTo>
                                  <a:lnTo>
                                    <a:pt x="67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437"/>
                          <wps:cNvSpPr>
                            <a:spLocks/>
                          </wps:cNvSpPr>
                          <wps:spPr bwMode="auto">
                            <a:xfrm>
                              <a:off x="1856" y="10524"/>
                              <a:ext cx="390" cy="519"/>
                            </a:xfrm>
                            <a:custGeom>
                              <a:avLst/>
                              <a:gdLst>
                                <a:gd name="T0" fmla="*/ 66 w 66"/>
                                <a:gd name="T1" fmla="*/ 88 h 88"/>
                                <a:gd name="T2" fmla="*/ 0 w 66"/>
                                <a:gd name="T3" fmla="*/ 0 h 88"/>
                                <a:gd name="T4" fmla="*/ 49 w 66"/>
                                <a:gd name="T5" fmla="*/ 88 h 88"/>
                                <a:gd name="T6" fmla="*/ 66 w 66"/>
                                <a:gd name="T7" fmla="*/ 88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6" h="88">
                                  <a:moveTo>
                                    <a:pt x="66" y="88"/>
                                  </a:moveTo>
                                  <a:cubicBezTo>
                                    <a:pt x="66" y="88"/>
                                    <a:pt x="56" y="49"/>
                                    <a:pt x="0" y="0"/>
                                  </a:cubicBezTo>
                                  <a:cubicBezTo>
                                    <a:pt x="0" y="0"/>
                                    <a:pt x="58" y="41"/>
                                    <a:pt x="49" y="88"/>
                                  </a:cubicBezTo>
                                  <a:lnTo>
                                    <a:pt x="66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441"/>
                        <wpg:cNvGrpSpPr>
                          <a:grpSpLocks/>
                        </wpg:cNvGrpSpPr>
                        <wpg:grpSpPr bwMode="auto">
                          <a:xfrm>
                            <a:off x="4358" y="22310"/>
                            <a:ext cx="3639" cy="1455"/>
                            <a:chOff x="826" y="9396"/>
                            <a:chExt cx="3766" cy="1647"/>
                          </a:xfrm>
                        </wpg:grpSpPr>
                        <wps:wsp>
                          <wps:cNvPr id="160" name="Freeform 442"/>
                          <wps:cNvSpPr>
                            <a:spLocks/>
                          </wps:cNvSpPr>
                          <wps:spPr bwMode="auto">
                            <a:xfrm>
                              <a:off x="3378" y="9396"/>
                              <a:ext cx="265" cy="1647"/>
                            </a:xfrm>
                            <a:custGeom>
                              <a:avLst/>
                              <a:gdLst>
                                <a:gd name="T0" fmla="*/ 8 w 45"/>
                                <a:gd name="T1" fmla="*/ 279 h 279"/>
                                <a:gd name="T2" fmla="*/ 35 w 45"/>
                                <a:gd name="T3" fmla="*/ 279 h 279"/>
                                <a:gd name="T4" fmla="*/ 45 w 45"/>
                                <a:gd name="T5" fmla="*/ 0 h 279"/>
                                <a:gd name="T6" fmla="*/ 8 w 45"/>
                                <a:gd name="T7" fmla="*/ 27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" h="279">
                                  <a:moveTo>
                                    <a:pt x="8" y="279"/>
                                  </a:moveTo>
                                  <a:cubicBezTo>
                                    <a:pt x="35" y="279"/>
                                    <a:pt x="35" y="279"/>
                                    <a:pt x="35" y="279"/>
                                  </a:cubicBezTo>
                                  <a:cubicBezTo>
                                    <a:pt x="35" y="279"/>
                                    <a:pt x="29" y="63"/>
                                    <a:pt x="45" y="0"/>
                                  </a:cubicBezTo>
                                  <a:cubicBezTo>
                                    <a:pt x="45" y="0"/>
                                    <a:pt x="0" y="99"/>
                                    <a:pt x="8" y="2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443"/>
                          <wps:cNvSpPr>
                            <a:spLocks/>
                          </wps:cNvSpPr>
                          <wps:spPr bwMode="auto">
                            <a:xfrm>
                              <a:off x="3669" y="9768"/>
                              <a:ext cx="177" cy="1275"/>
                            </a:xfrm>
                            <a:custGeom>
                              <a:avLst/>
                              <a:gdLst>
                                <a:gd name="T0" fmla="*/ 6 w 30"/>
                                <a:gd name="T1" fmla="*/ 216 h 216"/>
                                <a:gd name="T2" fmla="*/ 26 w 30"/>
                                <a:gd name="T3" fmla="*/ 216 h 216"/>
                                <a:gd name="T4" fmla="*/ 30 w 30"/>
                                <a:gd name="T5" fmla="*/ 0 h 216"/>
                                <a:gd name="T6" fmla="*/ 6 w 30"/>
                                <a:gd name="T7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" h="216">
                                  <a:moveTo>
                                    <a:pt x="6" y="216"/>
                                  </a:moveTo>
                                  <a:cubicBezTo>
                                    <a:pt x="26" y="216"/>
                                    <a:pt x="26" y="216"/>
                                    <a:pt x="26" y="216"/>
                                  </a:cubicBezTo>
                                  <a:cubicBezTo>
                                    <a:pt x="26" y="216"/>
                                    <a:pt x="22" y="21"/>
                                    <a:pt x="30" y="0"/>
                                  </a:cubicBezTo>
                                  <a:cubicBezTo>
                                    <a:pt x="30" y="0"/>
                                    <a:pt x="0" y="130"/>
                                    <a:pt x="6" y="2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444"/>
                          <wps:cNvSpPr>
                            <a:spLocks/>
                          </wps:cNvSpPr>
                          <wps:spPr bwMode="auto">
                            <a:xfrm>
                              <a:off x="2540" y="10323"/>
                              <a:ext cx="206" cy="720"/>
                            </a:xfrm>
                            <a:custGeom>
                              <a:avLst/>
                              <a:gdLst>
                                <a:gd name="T0" fmla="*/ 28 w 35"/>
                                <a:gd name="T1" fmla="*/ 122 h 122"/>
                                <a:gd name="T2" fmla="*/ 5 w 35"/>
                                <a:gd name="T3" fmla="*/ 122 h 122"/>
                                <a:gd name="T4" fmla="*/ 0 w 35"/>
                                <a:gd name="T5" fmla="*/ 0 h 122"/>
                                <a:gd name="T6" fmla="*/ 28 w 35"/>
                                <a:gd name="T7" fmla="*/ 122 h 1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5" h="122">
                                  <a:moveTo>
                                    <a:pt x="28" y="122"/>
                                  </a:moveTo>
                                  <a:cubicBezTo>
                                    <a:pt x="5" y="122"/>
                                    <a:pt x="5" y="122"/>
                                    <a:pt x="5" y="122"/>
                                  </a:cubicBezTo>
                                  <a:cubicBezTo>
                                    <a:pt x="5" y="122"/>
                                    <a:pt x="9" y="20"/>
                                    <a:pt x="0" y="0"/>
                                  </a:cubicBezTo>
                                  <a:cubicBezTo>
                                    <a:pt x="0" y="0"/>
                                    <a:pt x="35" y="36"/>
                                    <a:pt x="28" y="1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445"/>
                          <wps:cNvSpPr>
                            <a:spLocks/>
                          </wps:cNvSpPr>
                          <wps:spPr bwMode="auto">
                            <a:xfrm>
                              <a:off x="4050" y="10146"/>
                              <a:ext cx="136" cy="897"/>
                            </a:xfrm>
                            <a:custGeom>
                              <a:avLst/>
                              <a:gdLst>
                                <a:gd name="T0" fmla="*/ 6 w 23"/>
                                <a:gd name="T1" fmla="*/ 152 h 152"/>
                                <a:gd name="T2" fmla="*/ 21 w 23"/>
                                <a:gd name="T3" fmla="*/ 152 h 152"/>
                                <a:gd name="T4" fmla="*/ 23 w 23"/>
                                <a:gd name="T5" fmla="*/ 0 h 152"/>
                                <a:gd name="T6" fmla="*/ 6 w 23"/>
                                <a:gd name="T7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3" h="152">
                                  <a:moveTo>
                                    <a:pt x="6" y="152"/>
                                  </a:moveTo>
                                  <a:cubicBezTo>
                                    <a:pt x="21" y="152"/>
                                    <a:pt x="21" y="152"/>
                                    <a:pt x="21" y="152"/>
                                  </a:cubicBez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23" y="0"/>
                                    <a:pt x="0" y="103"/>
                                    <a:pt x="6" y="1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Freeform 446"/>
                          <wps:cNvSpPr>
                            <a:spLocks/>
                          </wps:cNvSpPr>
                          <wps:spPr bwMode="auto">
                            <a:xfrm>
                              <a:off x="3100" y="9987"/>
                              <a:ext cx="148" cy="1056"/>
                            </a:xfrm>
                            <a:custGeom>
                              <a:avLst/>
                              <a:gdLst>
                                <a:gd name="T0" fmla="*/ 25 w 25"/>
                                <a:gd name="T1" fmla="*/ 179 h 179"/>
                                <a:gd name="T2" fmla="*/ 6 w 25"/>
                                <a:gd name="T3" fmla="*/ 0 h 179"/>
                                <a:gd name="T4" fmla="*/ 0 w 25"/>
                                <a:gd name="T5" fmla="*/ 179 h 179"/>
                                <a:gd name="T6" fmla="*/ 25 w 25"/>
                                <a:gd name="T7" fmla="*/ 17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5" h="179">
                                  <a:moveTo>
                                    <a:pt x="25" y="179"/>
                                  </a:moveTo>
                                  <a:cubicBezTo>
                                    <a:pt x="25" y="179"/>
                                    <a:pt x="25" y="41"/>
                                    <a:pt x="6" y="0"/>
                                  </a:cubicBezTo>
                                  <a:cubicBezTo>
                                    <a:pt x="6" y="0"/>
                                    <a:pt x="6" y="149"/>
                                    <a:pt x="0" y="179"/>
                                  </a:cubicBezTo>
                                  <a:lnTo>
                                    <a:pt x="25" y="1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447"/>
                          <wps:cNvSpPr>
                            <a:spLocks/>
                          </wps:cNvSpPr>
                          <wps:spPr bwMode="auto">
                            <a:xfrm>
                              <a:off x="4444" y="10388"/>
                              <a:ext cx="148" cy="655"/>
                            </a:xfrm>
                            <a:custGeom>
                              <a:avLst/>
                              <a:gdLst>
                                <a:gd name="T0" fmla="*/ 25 w 25"/>
                                <a:gd name="T1" fmla="*/ 111 h 111"/>
                                <a:gd name="T2" fmla="*/ 6 w 25"/>
                                <a:gd name="T3" fmla="*/ 0 h 111"/>
                                <a:gd name="T4" fmla="*/ 0 w 25"/>
                                <a:gd name="T5" fmla="*/ 111 h 111"/>
                                <a:gd name="T6" fmla="*/ 25 w 25"/>
                                <a:gd name="T7" fmla="*/ 111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5" h="111">
                                  <a:moveTo>
                                    <a:pt x="25" y="111"/>
                                  </a:moveTo>
                                  <a:cubicBezTo>
                                    <a:pt x="25" y="111"/>
                                    <a:pt x="25" y="41"/>
                                    <a:pt x="6" y="0"/>
                                  </a:cubicBezTo>
                                  <a:cubicBezTo>
                                    <a:pt x="6" y="0"/>
                                    <a:pt x="6" y="81"/>
                                    <a:pt x="0" y="111"/>
                                  </a:cubicBezTo>
                                  <a:lnTo>
                                    <a:pt x="25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448"/>
                          <wps:cNvSpPr>
                            <a:spLocks/>
                          </wps:cNvSpPr>
                          <wps:spPr bwMode="auto">
                            <a:xfrm>
                              <a:off x="3958" y="10483"/>
                              <a:ext cx="401" cy="56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95 h 95"/>
                                <a:gd name="T2" fmla="*/ 68 w 68"/>
                                <a:gd name="T3" fmla="*/ 0 h 95"/>
                                <a:gd name="T4" fmla="*/ 21 w 68"/>
                                <a:gd name="T5" fmla="*/ 95 h 95"/>
                                <a:gd name="T6" fmla="*/ 0 w 68"/>
                                <a:gd name="T7" fmla="*/ 95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" h="95">
                                  <a:moveTo>
                                    <a:pt x="0" y="95"/>
                                  </a:moveTo>
                                  <a:cubicBezTo>
                                    <a:pt x="0" y="95"/>
                                    <a:pt x="19" y="31"/>
                                    <a:pt x="68" y="0"/>
                                  </a:cubicBezTo>
                                  <a:cubicBezTo>
                                    <a:pt x="68" y="0"/>
                                    <a:pt x="15" y="34"/>
                                    <a:pt x="21" y="95"/>
                                  </a:cubicBez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449"/>
                          <wps:cNvSpPr>
                            <a:spLocks/>
                          </wps:cNvSpPr>
                          <wps:spPr bwMode="auto">
                            <a:xfrm>
                              <a:off x="3869" y="10524"/>
                              <a:ext cx="401" cy="519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8 h 88"/>
                                <a:gd name="T2" fmla="*/ 68 w 68"/>
                                <a:gd name="T3" fmla="*/ 0 h 88"/>
                                <a:gd name="T4" fmla="*/ 21 w 68"/>
                                <a:gd name="T5" fmla="*/ 88 h 88"/>
                                <a:gd name="T6" fmla="*/ 0 w 68"/>
                                <a:gd name="T7" fmla="*/ 88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" h="88">
                                  <a:moveTo>
                                    <a:pt x="0" y="88"/>
                                  </a:moveTo>
                                  <a:cubicBezTo>
                                    <a:pt x="0" y="88"/>
                                    <a:pt x="19" y="30"/>
                                    <a:pt x="68" y="0"/>
                                  </a:cubicBezTo>
                                  <a:cubicBezTo>
                                    <a:pt x="68" y="0"/>
                                    <a:pt x="15" y="27"/>
                                    <a:pt x="21" y="88"/>
                                  </a:cubicBezTo>
                                  <a:lnTo>
                                    <a:pt x="0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450"/>
                          <wps:cNvSpPr>
                            <a:spLocks/>
                          </wps:cNvSpPr>
                          <wps:spPr bwMode="auto">
                            <a:xfrm>
                              <a:off x="3450" y="10122"/>
                              <a:ext cx="254" cy="921"/>
                            </a:xfrm>
                            <a:custGeom>
                              <a:avLst/>
                              <a:gdLst>
                                <a:gd name="T0" fmla="*/ 41 w 43"/>
                                <a:gd name="T1" fmla="*/ 156 h 156"/>
                                <a:gd name="T2" fmla="*/ 0 w 43"/>
                                <a:gd name="T3" fmla="*/ 0 h 156"/>
                                <a:gd name="T4" fmla="*/ 20 w 43"/>
                                <a:gd name="T5" fmla="*/ 156 h 156"/>
                                <a:gd name="T6" fmla="*/ 41 w 43"/>
                                <a:gd name="T7" fmla="*/ 156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3" h="156">
                                  <a:moveTo>
                                    <a:pt x="41" y="156"/>
                                  </a:moveTo>
                                  <a:cubicBezTo>
                                    <a:pt x="41" y="156"/>
                                    <a:pt x="43" y="35"/>
                                    <a:pt x="0" y="0"/>
                                  </a:cubicBezTo>
                                  <a:cubicBezTo>
                                    <a:pt x="0" y="0"/>
                                    <a:pt x="28" y="87"/>
                                    <a:pt x="20" y="156"/>
                                  </a:cubicBezTo>
                                  <a:lnTo>
                                    <a:pt x="41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451"/>
                          <wps:cNvSpPr>
                            <a:spLocks/>
                          </wps:cNvSpPr>
                          <wps:spPr bwMode="auto">
                            <a:xfrm>
                              <a:off x="3183" y="10075"/>
                              <a:ext cx="159" cy="968"/>
                            </a:xfrm>
                            <a:custGeom>
                              <a:avLst/>
                              <a:gdLst>
                                <a:gd name="T0" fmla="*/ 6 w 27"/>
                                <a:gd name="T1" fmla="*/ 164 h 164"/>
                                <a:gd name="T2" fmla="*/ 27 w 27"/>
                                <a:gd name="T3" fmla="*/ 0 h 164"/>
                                <a:gd name="T4" fmla="*/ 27 w 27"/>
                                <a:gd name="T5" fmla="*/ 164 h 164"/>
                                <a:gd name="T6" fmla="*/ 6 w 27"/>
                                <a:gd name="T7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" h="164">
                                  <a:moveTo>
                                    <a:pt x="6" y="164"/>
                                  </a:moveTo>
                                  <a:cubicBezTo>
                                    <a:pt x="6" y="164"/>
                                    <a:pt x="0" y="67"/>
                                    <a:pt x="27" y="0"/>
                                  </a:cubicBezTo>
                                  <a:cubicBezTo>
                                    <a:pt x="27" y="0"/>
                                    <a:pt x="17" y="126"/>
                                    <a:pt x="27" y="164"/>
                                  </a:cubicBezTo>
                                  <a:lnTo>
                                    <a:pt x="6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452"/>
                          <wps:cNvSpPr>
                            <a:spLocks/>
                          </wps:cNvSpPr>
                          <wps:spPr bwMode="auto">
                            <a:xfrm>
                              <a:off x="2858" y="10105"/>
                              <a:ext cx="160" cy="938"/>
                            </a:xfrm>
                            <a:custGeom>
                              <a:avLst/>
                              <a:gdLst>
                                <a:gd name="T0" fmla="*/ 25 w 27"/>
                                <a:gd name="T1" fmla="*/ 159 h 159"/>
                                <a:gd name="T2" fmla="*/ 14 w 27"/>
                                <a:gd name="T3" fmla="*/ 0 h 159"/>
                                <a:gd name="T4" fmla="*/ 0 w 27"/>
                                <a:gd name="T5" fmla="*/ 159 h 159"/>
                                <a:gd name="T6" fmla="*/ 25 w 27"/>
                                <a:gd name="T7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" h="159">
                                  <a:moveTo>
                                    <a:pt x="25" y="159"/>
                                  </a:moveTo>
                                  <a:cubicBezTo>
                                    <a:pt x="25" y="159"/>
                                    <a:pt x="27" y="45"/>
                                    <a:pt x="14" y="0"/>
                                  </a:cubicBezTo>
                                  <a:cubicBezTo>
                                    <a:pt x="14" y="0"/>
                                    <a:pt x="12" y="110"/>
                                    <a:pt x="0" y="159"/>
                                  </a:cubicBezTo>
                                  <a:lnTo>
                                    <a:pt x="25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453"/>
                          <wps:cNvSpPr>
                            <a:spLocks/>
                          </wps:cNvSpPr>
                          <wps:spPr bwMode="auto">
                            <a:xfrm>
                              <a:off x="2699" y="10483"/>
                              <a:ext cx="390" cy="560"/>
                            </a:xfrm>
                            <a:custGeom>
                              <a:avLst/>
                              <a:gdLst>
                                <a:gd name="T0" fmla="*/ 66 w 66"/>
                                <a:gd name="T1" fmla="*/ 95 h 95"/>
                                <a:gd name="T2" fmla="*/ 0 w 66"/>
                                <a:gd name="T3" fmla="*/ 0 h 95"/>
                                <a:gd name="T4" fmla="*/ 50 w 66"/>
                                <a:gd name="T5" fmla="*/ 95 h 95"/>
                                <a:gd name="T6" fmla="*/ 66 w 66"/>
                                <a:gd name="T7" fmla="*/ 95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6" h="95">
                                  <a:moveTo>
                                    <a:pt x="66" y="95"/>
                                  </a:moveTo>
                                  <a:cubicBezTo>
                                    <a:pt x="66" y="95"/>
                                    <a:pt x="56" y="49"/>
                                    <a:pt x="0" y="0"/>
                                  </a:cubicBezTo>
                                  <a:cubicBezTo>
                                    <a:pt x="0" y="0"/>
                                    <a:pt x="58" y="48"/>
                                    <a:pt x="50" y="95"/>
                                  </a:cubicBezTo>
                                  <a:lnTo>
                                    <a:pt x="66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454"/>
                          <wps:cNvSpPr>
                            <a:spLocks/>
                          </wps:cNvSpPr>
                          <wps:spPr bwMode="auto">
                            <a:xfrm>
                              <a:off x="4121" y="10305"/>
                              <a:ext cx="384" cy="738"/>
                            </a:xfrm>
                            <a:custGeom>
                              <a:avLst/>
                              <a:gdLst>
                                <a:gd name="T0" fmla="*/ 65 w 65"/>
                                <a:gd name="T1" fmla="*/ 125 h 125"/>
                                <a:gd name="T2" fmla="*/ 0 w 65"/>
                                <a:gd name="T3" fmla="*/ 0 h 125"/>
                                <a:gd name="T4" fmla="*/ 49 w 65"/>
                                <a:gd name="T5" fmla="*/ 125 h 125"/>
                                <a:gd name="T6" fmla="*/ 65 w 65"/>
                                <a:gd name="T7" fmla="*/ 125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5" h="125">
                                  <a:moveTo>
                                    <a:pt x="65" y="125"/>
                                  </a:moveTo>
                                  <a:cubicBezTo>
                                    <a:pt x="65" y="125"/>
                                    <a:pt x="55" y="50"/>
                                    <a:pt x="0" y="0"/>
                                  </a:cubicBezTo>
                                  <a:cubicBezTo>
                                    <a:pt x="0" y="0"/>
                                    <a:pt x="57" y="78"/>
                                    <a:pt x="49" y="125"/>
                                  </a:cubicBezTo>
                                  <a:lnTo>
                                    <a:pt x="65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455"/>
                          <wps:cNvSpPr>
                            <a:spLocks/>
                          </wps:cNvSpPr>
                          <wps:spPr bwMode="auto">
                            <a:xfrm>
                              <a:off x="4156" y="10453"/>
                              <a:ext cx="213" cy="590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100 h 100"/>
                                <a:gd name="T2" fmla="*/ 36 w 36"/>
                                <a:gd name="T3" fmla="*/ 0 h 100"/>
                                <a:gd name="T4" fmla="*/ 17 w 36"/>
                                <a:gd name="T5" fmla="*/ 100 h 100"/>
                                <a:gd name="T6" fmla="*/ 0 w 36"/>
                                <a:gd name="T7" fmla="*/ 10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100">
                                  <a:moveTo>
                                    <a:pt x="0" y="100"/>
                                  </a:moveTo>
                                  <a:cubicBezTo>
                                    <a:pt x="0" y="100"/>
                                    <a:pt x="0" y="49"/>
                                    <a:pt x="36" y="0"/>
                                  </a:cubicBezTo>
                                  <a:cubicBezTo>
                                    <a:pt x="36" y="0"/>
                                    <a:pt x="9" y="37"/>
                                    <a:pt x="17" y="100"/>
                                  </a:cubicBez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456"/>
                          <wps:cNvSpPr>
                            <a:spLocks/>
                          </wps:cNvSpPr>
                          <wps:spPr bwMode="auto">
                            <a:xfrm>
                              <a:off x="2670" y="10093"/>
                              <a:ext cx="200" cy="950"/>
                            </a:xfrm>
                            <a:custGeom>
                              <a:avLst/>
                              <a:gdLst>
                                <a:gd name="T0" fmla="*/ 34 w 34"/>
                                <a:gd name="T1" fmla="*/ 161 h 161"/>
                                <a:gd name="T2" fmla="*/ 0 w 34"/>
                                <a:gd name="T3" fmla="*/ 0 h 161"/>
                                <a:gd name="T4" fmla="*/ 6 w 34"/>
                                <a:gd name="T5" fmla="*/ 161 h 161"/>
                                <a:gd name="T6" fmla="*/ 34 w 34"/>
                                <a:gd name="T7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161">
                                  <a:moveTo>
                                    <a:pt x="34" y="161"/>
                                  </a:moveTo>
                                  <a:cubicBezTo>
                                    <a:pt x="34" y="161"/>
                                    <a:pt x="12" y="18"/>
                                    <a:pt x="0" y="0"/>
                                  </a:cubicBezTo>
                                  <a:cubicBezTo>
                                    <a:pt x="0" y="0"/>
                                    <a:pt x="15" y="125"/>
                                    <a:pt x="6" y="161"/>
                                  </a:cubicBezTo>
                                  <a:lnTo>
                                    <a:pt x="34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457"/>
                          <wps:cNvSpPr>
                            <a:spLocks/>
                          </wps:cNvSpPr>
                          <wps:spPr bwMode="auto">
                            <a:xfrm>
                              <a:off x="3757" y="10264"/>
                              <a:ext cx="213" cy="779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132 h 132"/>
                                <a:gd name="T2" fmla="*/ 36 w 36"/>
                                <a:gd name="T3" fmla="*/ 0 h 132"/>
                                <a:gd name="T4" fmla="*/ 28 w 36"/>
                                <a:gd name="T5" fmla="*/ 132 h 132"/>
                                <a:gd name="T6" fmla="*/ 0 w 36"/>
                                <a:gd name="T7" fmla="*/ 132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132">
                                  <a:moveTo>
                                    <a:pt x="0" y="132"/>
                                  </a:moveTo>
                                  <a:cubicBezTo>
                                    <a:pt x="0" y="132"/>
                                    <a:pt x="15" y="45"/>
                                    <a:pt x="36" y="0"/>
                                  </a:cubicBezTo>
                                  <a:cubicBezTo>
                                    <a:pt x="36" y="0"/>
                                    <a:pt x="28" y="98"/>
                                    <a:pt x="28" y="132"/>
                                  </a:cubicBezTo>
                                  <a:lnTo>
                                    <a:pt x="0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Freeform 458"/>
                          <wps:cNvSpPr>
                            <a:spLocks/>
                          </wps:cNvSpPr>
                          <wps:spPr bwMode="auto">
                            <a:xfrm>
                              <a:off x="4233" y="10317"/>
                              <a:ext cx="219" cy="726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123 h 123"/>
                                <a:gd name="T2" fmla="*/ 37 w 37"/>
                                <a:gd name="T3" fmla="*/ 0 h 123"/>
                                <a:gd name="T4" fmla="*/ 28 w 37"/>
                                <a:gd name="T5" fmla="*/ 123 h 123"/>
                                <a:gd name="T6" fmla="*/ 0 w 37"/>
                                <a:gd name="T7" fmla="*/ 123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" h="123">
                                  <a:moveTo>
                                    <a:pt x="0" y="123"/>
                                  </a:moveTo>
                                  <a:cubicBezTo>
                                    <a:pt x="0" y="123"/>
                                    <a:pt x="15" y="44"/>
                                    <a:pt x="37" y="0"/>
                                  </a:cubicBezTo>
                                  <a:cubicBezTo>
                                    <a:pt x="37" y="0"/>
                                    <a:pt x="28" y="89"/>
                                    <a:pt x="28" y="123"/>
                                  </a:cubicBezTo>
                                  <a:lnTo>
                                    <a:pt x="0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Freeform 459"/>
                          <wps:cNvSpPr>
                            <a:spLocks/>
                          </wps:cNvSpPr>
                          <wps:spPr bwMode="auto">
                            <a:xfrm>
                              <a:off x="3330" y="9815"/>
                              <a:ext cx="242" cy="1228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208 h 208"/>
                                <a:gd name="T2" fmla="*/ 7 w 41"/>
                                <a:gd name="T3" fmla="*/ 0 h 208"/>
                                <a:gd name="T4" fmla="*/ 24 w 41"/>
                                <a:gd name="T5" fmla="*/ 208 h 208"/>
                                <a:gd name="T6" fmla="*/ 0 w 41"/>
                                <a:gd name="T7" fmla="*/ 20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1" h="208">
                                  <a:moveTo>
                                    <a:pt x="0" y="208"/>
                                  </a:moveTo>
                                  <a:cubicBezTo>
                                    <a:pt x="0" y="208"/>
                                    <a:pt x="24" y="59"/>
                                    <a:pt x="7" y="0"/>
                                  </a:cubicBezTo>
                                  <a:cubicBezTo>
                                    <a:pt x="7" y="0"/>
                                    <a:pt x="41" y="115"/>
                                    <a:pt x="24" y="208"/>
                                  </a:cubicBezTo>
                                  <a:lnTo>
                                    <a:pt x="0" y="2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460"/>
                          <wps:cNvSpPr>
                            <a:spLocks/>
                          </wps:cNvSpPr>
                          <wps:spPr bwMode="auto">
                            <a:xfrm>
                              <a:off x="826" y="9780"/>
                              <a:ext cx="266" cy="1263"/>
                            </a:xfrm>
                            <a:custGeom>
                              <a:avLst/>
                              <a:gdLst>
                                <a:gd name="T0" fmla="*/ 36 w 45"/>
                                <a:gd name="T1" fmla="*/ 214 h 214"/>
                                <a:gd name="T2" fmla="*/ 10 w 45"/>
                                <a:gd name="T3" fmla="*/ 214 h 214"/>
                                <a:gd name="T4" fmla="*/ 0 w 45"/>
                                <a:gd name="T5" fmla="*/ 0 h 214"/>
                                <a:gd name="T6" fmla="*/ 36 w 45"/>
                                <a:gd name="T7" fmla="*/ 214 h 2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" h="214">
                                  <a:moveTo>
                                    <a:pt x="36" y="214"/>
                                  </a:moveTo>
                                  <a:cubicBezTo>
                                    <a:pt x="10" y="214"/>
                                    <a:pt x="10" y="214"/>
                                    <a:pt x="10" y="214"/>
                                  </a:cubicBezTo>
                                  <a:cubicBezTo>
                                    <a:pt x="10" y="214"/>
                                    <a:pt x="16" y="52"/>
                                    <a:pt x="0" y="0"/>
                                  </a:cubicBezTo>
                                  <a:cubicBezTo>
                                    <a:pt x="0" y="0"/>
                                    <a:pt x="45" y="67"/>
                                    <a:pt x="36" y="2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461"/>
                          <wps:cNvSpPr>
                            <a:spLocks/>
                          </wps:cNvSpPr>
                          <wps:spPr bwMode="auto">
                            <a:xfrm>
                              <a:off x="1756" y="9420"/>
                              <a:ext cx="178" cy="1623"/>
                            </a:xfrm>
                            <a:custGeom>
                              <a:avLst/>
                              <a:gdLst>
                                <a:gd name="T0" fmla="*/ 6 w 30"/>
                                <a:gd name="T1" fmla="*/ 275 h 275"/>
                                <a:gd name="T2" fmla="*/ 26 w 30"/>
                                <a:gd name="T3" fmla="*/ 275 h 275"/>
                                <a:gd name="T4" fmla="*/ 30 w 30"/>
                                <a:gd name="T5" fmla="*/ 0 h 275"/>
                                <a:gd name="T6" fmla="*/ 6 w 30"/>
                                <a:gd name="T7" fmla="*/ 275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" h="275">
                                  <a:moveTo>
                                    <a:pt x="6" y="275"/>
                                  </a:moveTo>
                                  <a:cubicBezTo>
                                    <a:pt x="26" y="275"/>
                                    <a:pt x="26" y="275"/>
                                    <a:pt x="26" y="275"/>
                                  </a:cubicBezTo>
                                  <a:cubicBezTo>
                                    <a:pt x="26" y="275"/>
                                    <a:pt x="22" y="27"/>
                                    <a:pt x="30" y="0"/>
                                  </a:cubicBezTo>
                                  <a:cubicBezTo>
                                    <a:pt x="30" y="0"/>
                                    <a:pt x="0" y="166"/>
                                    <a:pt x="6" y="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462"/>
                          <wps:cNvSpPr>
                            <a:spLocks/>
                          </wps:cNvSpPr>
                          <wps:spPr bwMode="auto">
                            <a:xfrm>
                              <a:off x="1609" y="10359"/>
                              <a:ext cx="207" cy="684"/>
                            </a:xfrm>
                            <a:custGeom>
                              <a:avLst/>
                              <a:gdLst>
                                <a:gd name="T0" fmla="*/ 7 w 35"/>
                                <a:gd name="T1" fmla="*/ 116 h 116"/>
                                <a:gd name="T2" fmla="*/ 30 w 35"/>
                                <a:gd name="T3" fmla="*/ 116 h 116"/>
                                <a:gd name="T4" fmla="*/ 35 w 35"/>
                                <a:gd name="T5" fmla="*/ 0 h 116"/>
                                <a:gd name="T6" fmla="*/ 7 w 35"/>
                                <a:gd name="T7" fmla="*/ 116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5" h="116">
                                  <a:moveTo>
                                    <a:pt x="7" y="116"/>
                                  </a:moveTo>
                                  <a:cubicBezTo>
                                    <a:pt x="30" y="116"/>
                                    <a:pt x="30" y="116"/>
                                    <a:pt x="30" y="116"/>
                                  </a:cubicBezTo>
                                  <a:cubicBezTo>
                                    <a:pt x="30" y="116"/>
                                    <a:pt x="25" y="21"/>
                                    <a:pt x="35" y="0"/>
                                  </a:cubicBezTo>
                                  <a:cubicBezTo>
                                    <a:pt x="35" y="0"/>
                                    <a:pt x="0" y="30"/>
                                    <a:pt x="7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463"/>
                          <wps:cNvSpPr>
                            <a:spLocks/>
                          </wps:cNvSpPr>
                          <wps:spPr bwMode="auto">
                            <a:xfrm>
                              <a:off x="2057" y="10181"/>
                              <a:ext cx="136" cy="862"/>
                            </a:xfrm>
                            <a:custGeom>
                              <a:avLst/>
                              <a:gdLst>
                                <a:gd name="T0" fmla="*/ 6 w 23"/>
                                <a:gd name="T1" fmla="*/ 146 h 146"/>
                                <a:gd name="T2" fmla="*/ 21 w 23"/>
                                <a:gd name="T3" fmla="*/ 146 h 146"/>
                                <a:gd name="T4" fmla="*/ 23 w 23"/>
                                <a:gd name="T5" fmla="*/ 0 h 146"/>
                                <a:gd name="T6" fmla="*/ 6 w 23"/>
                                <a:gd name="T7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3" h="146">
                                  <a:moveTo>
                                    <a:pt x="6" y="146"/>
                                  </a:moveTo>
                                  <a:cubicBezTo>
                                    <a:pt x="21" y="146"/>
                                    <a:pt x="21" y="146"/>
                                    <a:pt x="21" y="146"/>
                                  </a:cubicBez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23" y="0"/>
                                    <a:pt x="0" y="97"/>
                                    <a:pt x="6" y="1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464"/>
                          <wps:cNvSpPr>
                            <a:spLocks/>
                          </wps:cNvSpPr>
                          <wps:spPr bwMode="auto">
                            <a:xfrm>
                              <a:off x="1221" y="10028"/>
                              <a:ext cx="148" cy="101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172 h 172"/>
                                <a:gd name="T2" fmla="*/ 19 w 25"/>
                                <a:gd name="T3" fmla="*/ 0 h 172"/>
                                <a:gd name="T4" fmla="*/ 25 w 25"/>
                                <a:gd name="T5" fmla="*/ 172 h 172"/>
                                <a:gd name="T6" fmla="*/ 0 w 25"/>
                                <a:gd name="T7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5" h="172">
                                  <a:moveTo>
                                    <a:pt x="0" y="172"/>
                                  </a:moveTo>
                                  <a:cubicBezTo>
                                    <a:pt x="0" y="172"/>
                                    <a:pt x="0" y="41"/>
                                    <a:pt x="19" y="0"/>
                                  </a:cubicBezTo>
                                  <a:cubicBezTo>
                                    <a:pt x="19" y="0"/>
                                    <a:pt x="19" y="142"/>
                                    <a:pt x="25" y="172"/>
                                  </a:cubicBezTo>
                                  <a:lnTo>
                                    <a:pt x="0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465"/>
                          <wps:cNvSpPr>
                            <a:spLocks/>
                          </wps:cNvSpPr>
                          <wps:spPr bwMode="auto">
                            <a:xfrm>
                              <a:off x="2451" y="10429"/>
                              <a:ext cx="148" cy="614"/>
                            </a:xfrm>
                            <a:custGeom>
                              <a:avLst/>
                              <a:gdLst>
                                <a:gd name="T0" fmla="*/ 25 w 25"/>
                                <a:gd name="T1" fmla="*/ 104 h 104"/>
                                <a:gd name="T2" fmla="*/ 6 w 25"/>
                                <a:gd name="T3" fmla="*/ 0 h 104"/>
                                <a:gd name="T4" fmla="*/ 0 w 25"/>
                                <a:gd name="T5" fmla="*/ 104 h 104"/>
                                <a:gd name="T6" fmla="*/ 25 w 25"/>
                                <a:gd name="T7" fmla="*/ 104 h 1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5" h="104">
                                  <a:moveTo>
                                    <a:pt x="25" y="104"/>
                                  </a:moveTo>
                                  <a:cubicBezTo>
                                    <a:pt x="25" y="104"/>
                                    <a:pt x="25" y="41"/>
                                    <a:pt x="6" y="0"/>
                                  </a:cubicBezTo>
                                  <a:cubicBezTo>
                                    <a:pt x="6" y="0"/>
                                    <a:pt x="6" y="74"/>
                                    <a:pt x="0" y="104"/>
                                  </a:cubicBez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466"/>
                          <wps:cNvSpPr>
                            <a:spLocks/>
                          </wps:cNvSpPr>
                          <wps:spPr bwMode="auto">
                            <a:xfrm>
                              <a:off x="1969" y="10524"/>
                              <a:ext cx="401" cy="519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8 h 88"/>
                                <a:gd name="T2" fmla="*/ 68 w 68"/>
                                <a:gd name="T3" fmla="*/ 0 h 88"/>
                                <a:gd name="T4" fmla="*/ 21 w 68"/>
                                <a:gd name="T5" fmla="*/ 88 h 88"/>
                                <a:gd name="T6" fmla="*/ 0 w 68"/>
                                <a:gd name="T7" fmla="*/ 88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" h="88">
                                  <a:moveTo>
                                    <a:pt x="0" y="88"/>
                                  </a:moveTo>
                                  <a:cubicBezTo>
                                    <a:pt x="0" y="88"/>
                                    <a:pt x="19" y="31"/>
                                    <a:pt x="68" y="0"/>
                                  </a:cubicBezTo>
                                  <a:cubicBezTo>
                                    <a:pt x="68" y="0"/>
                                    <a:pt x="15" y="27"/>
                                    <a:pt x="21" y="88"/>
                                  </a:cubicBezTo>
                                  <a:lnTo>
                                    <a:pt x="0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467"/>
                          <wps:cNvSpPr>
                            <a:spLocks/>
                          </wps:cNvSpPr>
                          <wps:spPr bwMode="auto">
                            <a:xfrm>
                              <a:off x="1127" y="10111"/>
                              <a:ext cx="153" cy="932"/>
                            </a:xfrm>
                            <a:custGeom>
                              <a:avLst/>
                              <a:gdLst>
                                <a:gd name="T0" fmla="*/ 20 w 26"/>
                                <a:gd name="T1" fmla="*/ 158 h 158"/>
                                <a:gd name="T2" fmla="*/ 0 w 26"/>
                                <a:gd name="T3" fmla="*/ 0 h 158"/>
                                <a:gd name="T4" fmla="*/ 0 w 26"/>
                                <a:gd name="T5" fmla="*/ 158 h 158"/>
                                <a:gd name="T6" fmla="*/ 20 w 26"/>
                                <a:gd name="T7" fmla="*/ 15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6" h="158">
                                  <a:moveTo>
                                    <a:pt x="20" y="158"/>
                                  </a:moveTo>
                                  <a:cubicBezTo>
                                    <a:pt x="20" y="158"/>
                                    <a:pt x="26" y="68"/>
                                    <a:pt x="0" y="0"/>
                                  </a:cubicBezTo>
                                  <a:cubicBezTo>
                                    <a:pt x="0" y="0"/>
                                    <a:pt x="10" y="120"/>
                                    <a:pt x="0" y="158"/>
                                  </a:cubicBezTo>
                                  <a:lnTo>
                                    <a:pt x="20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468"/>
                          <wps:cNvSpPr>
                            <a:spLocks/>
                          </wps:cNvSpPr>
                          <wps:spPr bwMode="auto">
                            <a:xfrm>
                              <a:off x="1338" y="10140"/>
                              <a:ext cx="159" cy="903"/>
                            </a:xfrm>
                            <a:custGeom>
                              <a:avLst/>
                              <a:gdLst>
                                <a:gd name="T0" fmla="*/ 2 w 27"/>
                                <a:gd name="T1" fmla="*/ 153 h 153"/>
                                <a:gd name="T2" fmla="*/ 12 w 27"/>
                                <a:gd name="T3" fmla="*/ 0 h 153"/>
                                <a:gd name="T4" fmla="*/ 27 w 27"/>
                                <a:gd name="T5" fmla="*/ 153 h 153"/>
                                <a:gd name="T6" fmla="*/ 2 w 27"/>
                                <a:gd name="T7" fmla="*/ 153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" h="153">
                                  <a:moveTo>
                                    <a:pt x="2" y="153"/>
                                  </a:moveTo>
                                  <a:cubicBezTo>
                                    <a:pt x="2" y="153"/>
                                    <a:pt x="0" y="45"/>
                                    <a:pt x="12" y="0"/>
                                  </a:cubicBezTo>
                                  <a:cubicBezTo>
                                    <a:pt x="12" y="0"/>
                                    <a:pt x="15" y="104"/>
                                    <a:pt x="27" y="153"/>
                                  </a:cubicBezTo>
                                  <a:lnTo>
                                    <a:pt x="2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469"/>
                          <wps:cNvSpPr>
                            <a:spLocks/>
                          </wps:cNvSpPr>
                          <wps:spPr bwMode="auto">
                            <a:xfrm>
                              <a:off x="2135" y="10347"/>
                              <a:ext cx="384" cy="696"/>
                            </a:xfrm>
                            <a:custGeom>
                              <a:avLst/>
                              <a:gdLst>
                                <a:gd name="T0" fmla="*/ 65 w 65"/>
                                <a:gd name="T1" fmla="*/ 118 h 118"/>
                                <a:gd name="T2" fmla="*/ 0 w 65"/>
                                <a:gd name="T3" fmla="*/ 0 h 118"/>
                                <a:gd name="T4" fmla="*/ 49 w 65"/>
                                <a:gd name="T5" fmla="*/ 118 h 118"/>
                                <a:gd name="T6" fmla="*/ 65 w 65"/>
                                <a:gd name="T7" fmla="*/ 118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5" h="118">
                                  <a:moveTo>
                                    <a:pt x="65" y="118"/>
                                  </a:moveTo>
                                  <a:cubicBezTo>
                                    <a:pt x="65" y="118"/>
                                    <a:pt x="55" y="49"/>
                                    <a:pt x="0" y="0"/>
                                  </a:cubicBezTo>
                                  <a:cubicBezTo>
                                    <a:pt x="0" y="0"/>
                                    <a:pt x="57" y="71"/>
                                    <a:pt x="49" y="118"/>
                                  </a:cubicBezTo>
                                  <a:lnTo>
                                    <a:pt x="65" y="1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470"/>
                          <wps:cNvSpPr>
                            <a:spLocks/>
                          </wps:cNvSpPr>
                          <wps:spPr bwMode="auto">
                            <a:xfrm>
                              <a:off x="2163" y="10494"/>
                              <a:ext cx="212" cy="549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93 h 93"/>
                                <a:gd name="T2" fmla="*/ 36 w 36"/>
                                <a:gd name="T3" fmla="*/ 0 h 93"/>
                                <a:gd name="T4" fmla="*/ 17 w 36"/>
                                <a:gd name="T5" fmla="*/ 93 h 93"/>
                                <a:gd name="T6" fmla="*/ 0 w 36"/>
                                <a:gd name="T7" fmla="*/ 93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93">
                                  <a:moveTo>
                                    <a:pt x="0" y="93"/>
                                  </a:moveTo>
                                  <a:cubicBezTo>
                                    <a:pt x="0" y="93"/>
                                    <a:pt x="0" y="48"/>
                                    <a:pt x="36" y="0"/>
                                  </a:cubicBezTo>
                                  <a:cubicBezTo>
                                    <a:pt x="36" y="0"/>
                                    <a:pt x="9" y="30"/>
                                    <a:pt x="17" y="93"/>
                                  </a:cubicBezTo>
                                  <a:lnTo>
                                    <a:pt x="0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471"/>
                          <wps:cNvSpPr>
                            <a:spLocks/>
                          </wps:cNvSpPr>
                          <wps:spPr bwMode="auto">
                            <a:xfrm>
                              <a:off x="1485" y="10134"/>
                              <a:ext cx="201" cy="909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54 h 154"/>
                                <a:gd name="T2" fmla="*/ 34 w 34"/>
                                <a:gd name="T3" fmla="*/ 0 h 154"/>
                                <a:gd name="T4" fmla="*/ 28 w 34"/>
                                <a:gd name="T5" fmla="*/ 154 h 154"/>
                                <a:gd name="T6" fmla="*/ 0 w 34"/>
                                <a:gd name="T7" fmla="*/ 15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154">
                                  <a:moveTo>
                                    <a:pt x="0" y="154"/>
                                  </a:moveTo>
                                  <a:cubicBezTo>
                                    <a:pt x="0" y="154"/>
                                    <a:pt x="22" y="17"/>
                                    <a:pt x="34" y="0"/>
                                  </a:cubicBezTo>
                                  <a:cubicBezTo>
                                    <a:pt x="34" y="0"/>
                                    <a:pt x="19" y="119"/>
                                    <a:pt x="28" y="154"/>
                                  </a:cubicBezTo>
                                  <a:lnTo>
                                    <a:pt x="0" y="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472"/>
                          <wps:cNvSpPr>
                            <a:spLocks/>
                          </wps:cNvSpPr>
                          <wps:spPr bwMode="auto">
                            <a:xfrm>
                              <a:off x="1845" y="10305"/>
                              <a:ext cx="212" cy="738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125 h 125"/>
                                <a:gd name="T2" fmla="*/ 36 w 36"/>
                                <a:gd name="T3" fmla="*/ 0 h 125"/>
                                <a:gd name="T4" fmla="*/ 28 w 36"/>
                                <a:gd name="T5" fmla="*/ 125 h 125"/>
                                <a:gd name="T6" fmla="*/ 0 w 36"/>
                                <a:gd name="T7" fmla="*/ 125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125">
                                  <a:moveTo>
                                    <a:pt x="0" y="125"/>
                                  </a:moveTo>
                                  <a:cubicBezTo>
                                    <a:pt x="0" y="125"/>
                                    <a:pt x="15" y="44"/>
                                    <a:pt x="36" y="0"/>
                                  </a:cubicBezTo>
                                  <a:cubicBezTo>
                                    <a:pt x="36" y="0"/>
                                    <a:pt x="28" y="91"/>
                                    <a:pt x="28" y="125"/>
                                  </a:cubicBezTo>
                                  <a:lnTo>
                                    <a:pt x="0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473"/>
                          <wps:cNvSpPr>
                            <a:spLocks/>
                          </wps:cNvSpPr>
                          <wps:spPr bwMode="auto">
                            <a:xfrm>
                              <a:off x="2253" y="10353"/>
                              <a:ext cx="213" cy="690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117 h 117"/>
                                <a:gd name="T2" fmla="*/ 36 w 36"/>
                                <a:gd name="T3" fmla="*/ 0 h 117"/>
                                <a:gd name="T4" fmla="*/ 27 w 36"/>
                                <a:gd name="T5" fmla="*/ 117 h 117"/>
                                <a:gd name="T6" fmla="*/ 0 w 36"/>
                                <a:gd name="T7" fmla="*/ 117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117">
                                  <a:moveTo>
                                    <a:pt x="0" y="117"/>
                                  </a:moveTo>
                                  <a:cubicBezTo>
                                    <a:pt x="0" y="117"/>
                                    <a:pt x="14" y="45"/>
                                    <a:pt x="36" y="0"/>
                                  </a:cubicBezTo>
                                  <a:cubicBezTo>
                                    <a:pt x="36" y="0"/>
                                    <a:pt x="27" y="83"/>
                                    <a:pt x="27" y="117"/>
                                  </a:cubicBezTo>
                                  <a:lnTo>
                                    <a:pt x="0" y="1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474"/>
                          <wps:cNvSpPr>
                            <a:spLocks/>
                          </wps:cNvSpPr>
                          <wps:spPr bwMode="auto">
                            <a:xfrm>
                              <a:off x="897" y="9851"/>
                              <a:ext cx="236" cy="1192"/>
                            </a:xfrm>
                            <a:custGeom>
                              <a:avLst/>
                              <a:gdLst>
                                <a:gd name="T0" fmla="*/ 40 w 40"/>
                                <a:gd name="T1" fmla="*/ 202 h 202"/>
                                <a:gd name="T2" fmla="*/ 34 w 40"/>
                                <a:gd name="T3" fmla="*/ 0 h 202"/>
                                <a:gd name="T4" fmla="*/ 17 w 40"/>
                                <a:gd name="T5" fmla="*/ 202 h 202"/>
                                <a:gd name="T6" fmla="*/ 40 w 40"/>
                                <a:gd name="T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" h="202">
                                  <a:moveTo>
                                    <a:pt x="40" y="202"/>
                                  </a:moveTo>
                                  <a:cubicBezTo>
                                    <a:pt x="40" y="202"/>
                                    <a:pt x="17" y="60"/>
                                    <a:pt x="34" y="0"/>
                                  </a:cubicBezTo>
                                  <a:cubicBezTo>
                                    <a:pt x="34" y="0"/>
                                    <a:pt x="0" y="109"/>
                                    <a:pt x="17" y="202"/>
                                  </a:cubicBezTo>
                                  <a:lnTo>
                                    <a:pt x="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475"/>
                          <wps:cNvSpPr>
                            <a:spLocks/>
                          </wps:cNvSpPr>
                          <wps:spPr bwMode="auto">
                            <a:xfrm>
                              <a:off x="1249" y="10559"/>
                              <a:ext cx="395" cy="484"/>
                            </a:xfrm>
                            <a:custGeom>
                              <a:avLst/>
                              <a:gdLst>
                                <a:gd name="T0" fmla="*/ 67 w 67"/>
                                <a:gd name="T1" fmla="*/ 82 h 82"/>
                                <a:gd name="T2" fmla="*/ 0 w 67"/>
                                <a:gd name="T3" fmla="*/ 0 h 82"/>
                                <a:gd name="T4" fmla="*/ 47 w 67"/>
                                <a:gd name="T5" fmla="*/ 82 h 82"/>
                                <a:gd name="T6" fmla="*/ 67 w 67"/>
                                <a:gd name="T7" fmla="*/ 82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67" y="82"/>
                                  </a:moveTo>
                                  <a:cubicBezTo>
                                    <a:pt x="67" y="82"/>
                                    <a:pt x="49" y="31"/>
                                    <a:pt x="0" y="0"/>
                                  </a:cubicBezTo>
                                  <a:cubicBezTo>
                                    <a:pt x="0" y="0"/>
                                    <a:pt x="53" y="21"/>
                                    <a:pt x="47" y="82"/>
                                  </a:cubicBezTo>
                                  <a:lnTo>
                                    <a:pt x="67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476"/>
                          <wps:cNvSpPr>
                            <a:spLocks/>
                          </wps:cNvSpPr>
                          <wps:spPr bwMode="auto">
                            <a:xfrm>
                              <a:off x="1856" y="10524"/>
                              <a:ext cx="390" cy="519"/>
                            </a:xfrm>
                            <a:custGeom>
                              <a:avLst/>
                              <a:gdLst>
                                <a:gd name="T0" fmla="*/ 66 w 66"/>
                                <a:gd name="T1" fmla="*/ 88 h 88"/>
                                <a:gd name="T2" fmla="*/ 0 w 66"/>
                                <a:gd name="T3" fmla="*/ 0 h 88"/>
                                <a:gd name="T4" fmla="*/ 49 w 66"/>
                                <a:gd name="T5" fmla="*/ 88 h 88"/>
                                <a:gd name="T6" fmla="*/ 66 w 66"/>
                                <a:gd name="T7" fmla="*/ 88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6" h="88">
                                  <a:moveTo>
                                    <a:pt x="66" y="88"/>
                                  </a:moveTo>
                                  <a:cubicBezTo>
                                    <a:pt x="66" y="88"/>
                                    <a:pt x="56" y="49"/>
                                    <a:pt x="0" y="0"/>
                                  </a:cubicBezTo>
                                  <a:cubicBezTo>
                                    <a:pt x="0" y="0"/>
                                    <a:pt x="58" y="41"/>
                                    <a:pt x="49" y="88"/>
                                  </a:cubicBezTo>
                                  <a:lnTo>
                                    <a:pt x="66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477"/>
                        <wpg:cNvGrpSpPr>
                          <a:grpSpLocks/>
                        </wpg:cNvGrpSpPr>
                        <wpg:grpSpPr bwMode="auto">
                          <a:xfrm>
                            <a:off x="7942" y="22315"/>
                            <a:ext cx="3639" cy="1455"/>
                            <a:chOff x="826" y="9396"/>
                            <a:chExt cx="3766" cy="1647"/>
                          </a:xfrm>
                        </wpg:grpSpPr>
                        <wps:wsp>
                          <wps:cNvPr id="196" name="Freeform 478"/>
                          <wps:cNvSpPr>
                            <a:spLocks/>
                          </wps:cNvSpPr>
                          <wps:spPr bwMode="auto">
                            <a:xfrm>
                              <a:off x="3378" y="9396"/>
                              <a:ext cx="265" cy="1647"/>
                            </a:xfrm>
                            <a:custGeom>
                              <a:avLst/>
                              <a:gdLst>
                                <a:gd name="T0" fmla="*/ 8 w 45"/>
                                <a:gd name="T1" fmla="*/ 279 h 279"/>
                                <a:gd name="T2" fmla="*/ 35 w 45"/>
                                <a:gd name="T3" fmla="*/ 279 h 279"/>
                                <a:gd name="T4" fmla="*/ 45 w 45"/>
                                <a:gd name="T5" fmla="*/ 0 h 279"/>
                                <a:gd name="T6" fmla="*/ 8 w 45"/>
                                <a:gd name="T7" fmla="*/ 27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" h="279">
                                  <a:moveTo>
                                    <a:pt x="8" y="279"/>
                                  </a:moveTo>
                                  <a:cubicBezTo>
                                    <a:pt x="35" y="279"/>
                                    <a:pt x="35" y="279"/>
                                    <a:pt x="35" y="279"/>
                                  </a:cubicBezTo>
                                  <a:cubicBezTo>
                                    <a:pt x="35" y="279"/>
                                    <a:pt x="29" y="63"/>
                                    <a:pt x="45" y="0"/>
                                  </a:cubicBezTo>
                                  <a:cubicBezTo>
                                    <a:pt x="45" y="0"/>
                                    <a:pt x="0" y="99"/>
                                    <a:pt x="8" y="2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Freeform 479"/>
                          <wps:cNvSpPr>
                            <a:spLocks/>
                          </wps:cNvSpPr>
                          <wps:spPr bwMode="auto">
                            <a:xfrm>
                              <a:off x="3669" y="9768"/>
                              <a:ext cx="177" cy="1275"/>
                            </a:xfrm>
                            <a:custGeom>
                              <a:avLst/>
                              <a:gdLst>
                                <a:gd name="T0" fmla="*/ 6 w 30"/>
                                <a:gd name="T1" fmla="*/ 216 h 216"/>
                                <a:gd name="T2" fmla="*/ 26 w 30"/>
                                <a:gd name="T3" fmla="*/ 216 h 216"/>
                                <a:gd name="T4" fmla="*/ 30 w 30"/>
                                <a:gd name="T5" fmla="*/ 0 h 216"/>
                                <a:gd name="T6" fmla="*/ 6 w 30"/>
                                <a:gd name="T7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" h="216">
                                  <a:moveTo>
                                    <a:pt x="6" y="216"/>
                                  </a:moveTo>
                                  <a:cubicBezTo>
                                    <a:pt x="26" y="216"/>
                                    <a:pt x="26" y="216"/>
                                    <a:pt x="26" y="216"/>
                                  </a:cubicBezTo>
                                  <a:cubicBezTo>
                                    <a:pt x="26" y="216"/>
                                    <a:pt x="22" y="21"/>
                                    <a:pt x="30" y="0"/>
                                  </a:cubicBezTo>
                                  <a:cubicBezTo>
                                    <a:pt x="30" y="0"/>
                                    <a:pt x="0" y="130"/>
                                    <a:pt x="6" y="2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480"/>
                          <wps:cNvSpPr>
                            <a:spLocks/>
                          </wps:cNvSpPr>
                          <wps:spPr bwMode="auto">
                            <a:xfrm>
                              <a:off x="2540" y="10323"/>
                              <a:ext cx="206" cy="720"/>
                            </a:xfrm>
                            <a:custGeom>
                              <a:avLst/>
                              <a:gdLst>
                                <a:gd name="T0" fmla="*/ 28 w 35"/>
                                <a:gd name="T1" fmla="*/ 122 h 122"/>
                                <a:gd name="T2" fmla="*/ 5 w 35"/>
                                <a:gd name="T3" fmla="*/ 122 h 122"/>
                                <a:gd name="T4" fmla="*/ 0 w 35"/>
                                <a:gd name="T5" fmla="*/ 0 h 122"/>
                                <a:gd name="T6" fmla="*/ 28 w 35"/>
                                <a:gd name="T7" fmla="*/ 122 h 1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5" h="122">
                                  <a:moveTo>
                                    <a:pt x="28" y="122"/>
                                  </a:moveTo>
                                  <a:cubicBezTo>
                                    <a:pt x="5" y="122"/>
                                    <a:pt x="5" y="122"/>
                                    <a:pt x="5" y="122"/>
                                  </a:cubicBezTo>
                                  <a:cubicBezTo>
                                    <a:pt x="5" y="122"/>
                                    <a:pt x="9" y="20"/>
                                    <a:pt x="0" y="0"/>
                                  </a:cubicBezTo>
                                  <a:cubicBezTo>
                                    <a:pt x="0" y="0"/>
                                    <a:pt x="35" y="36"/>
                                    <a:pt x="28" y="1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481"/>
                          <wps:cNvSpPr>
                            <a:spLocks/>
                          </wps:cNvSpPr>
                          <wps:spPr bwMode="auto">
                            <a:xfrm>
                              <a:off x="4050" y="10146"/>
                              <a:ext cx="136" cy="897"/>
                            </a:xfrm>
                            <a:custGeom>
                              <a:avLst/>
                              <a:gdLst>
                                <a:gd name="T0" fmla="*/ 6 w 23"/>
                                <a:gd name="T1" fmla="*/ 152 h 152"/>
                                <a:gd name="T2" fmla="*/ 21 w 23"/>
                                <a:gd name="T3" fmla="*/ 152 h 152"/>
                                <a:gd name="T4" fmla="*/ 23 w 23"/>
                                <a:gd name="T5" fmla="*/ 0 h 152"/>
                                <a:gd name="T6" fmla="*/ 6 w 23"/>
                                <a:gd name="T7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3" h="152">
                                  <a:moveTo>
                                    <a:pt x="6" y="152"/>
                                  </a:moveTo>
                                  <a:cubicBezTo>
                                    <a:pt x="21" y="152"/>
                                    <a:pt x="21" y="152"/>
                                    <a:pt x="21" y="152"/>
                                  </a:cubicBez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23" y="0"/>
                                    <a:pt x="0" y="103"/>
                                    <a:pt x="6" y="1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482"/>
                          <wps:cNvSpPr>
                            <a:spLocks/>
                          </wps:cNvSpPr>
                          <wps:spPr bwMode="auto">
                            <a:xfrm>
                              <a:off x="3100" y="9987"/>
                              <a:ext cx="148" cy="1056"/>
                            </a:xfrm>
                            <a:custGeom>
                              <a:avLst/>
                              <a:gdLst>
                                <a:gd name="T0" fmla="*/ 25 w 25"/>
                                <a:gd name="T1" fmla="*/ 179 h 179"/>
                                <a:gd name="T2" fmla="*/ 6 w 25"/>
                                <a:gd name="T3" fmla="*/ 0 h 179"/>
                                <a:gd name="T4" fmla="*/ 0 w 25"/>
                                <a:gd name="T5" fmla="*/ 179 h 179"/>
                                <a:gd name="T6" fmla="*/ 25 w 25"/>
                                <a:gd name="T7" fmla="*/ 17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5" h="179">
                                  <a:moveTo>
                                    <a:pt x="25" y="179"/>
                                  </a:moveTo>
                                  <a:cubicBezTo>
                                    <a:pt x="25" y="179"/>
                                    <a:pt x="25" y="41"/>
                                    <a:pt x="6" y="0"/>
                                  </a:cubicBezTo>
                                  <a:cubicBezTo>
                                    <a:pt x="6" y="0"/>
                                    <a:pt x="6" y="149"/>
                                    <a:pt x="0" y="179"/>
                                  </a:cubicBezTo>
                                  <a:lnTo>
                                    <a:pt x="25" y="1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483"/>
                          <wps:cNvSpPr>
                            <a:spLocks/>
                          </wps:cNvSpPr>
                          <wps:spPr bwMode="auto">
                            <a:xfrm>
                              <a:off x="4444" y="10388"/>
                              <a:ext cx="148" cy="655"/>
                            </a:xfrm>
                            <a:custGeom>
                              <a:avLst/>
                              <a:gdLst>
                                <a:gd name="T0" fmla="*/ 25 w 25"/>
                                <a:gd name="T1" fmla="*/ 111 h 111"/>
                                <a:gd name="T2" fmla="*/ 6 w 25"/>
                                <a:gd name="T3" fmla="*/ 0 h 111"/>
                                <a:gd name="T4" fmla="*/ 0 w 25"/>
                                <a:gd name="T5" fmla="*/ 111 h 111"/>
                                <a:gd name="T6" fmla="*/ 25 w 25"/>
                                <a:gd name="T7" fmla="*/ 111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5" h="111">
                                  <a:moveTo>
                                    <a:pt x="25" y="111"/>
                                  </a:moveTo>
                                  <a:cubicBezTo>
                                    <a:pt x="25" y="111"/>
                                    <a:pt x="25" y="41"/>
                                    <a:pt x="6" y="0"/>
                                  </a:cubicBezTo>
                                  <a:cubicBezTo>
                                    <a:pt x="6" y="0"/>
                                    <a:pt x="6" y="81"/>
                                    <a:pt x="0" y="111"/>
                                  </a:cubicBezTo>
                                  <a:lnTo>
                                    <a:pt x="25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484"/>
                          <wps:cNvSpPr>
                            <a:spLocks/>
                          </wps:cNvSpPr>
                          <wps:spPr bwMode="auto">
                            <a:xfrm>
                              <a:off x="3958" y="10483"/>
                              <a:ext cx="401" cy="56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95 h 95"/>
                                <a:gd name="T2" fmla="*/ 68 w 68"/>
                                <a:gd name="T3" fmla="*/ 0 h 95"/>
                                <a:gd name="T4" fmla="*/ 21 w 68"/>
                                <a:gd name="T5" fmla="*/ 95 h 95"/>
                                <a:gd name="T6" fmla="*/ 0 w 68"/>
                                <a:gd name="T7" fmla="*/ 95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" h="95">
                                  <a:moveTo>
                                    <a:pt x="0" y="95"/>
                                  </a:moveTo>
                                  <a:cubicBezTo>
                                    <a:pt x="0" y="95"/>
                                    <a:pt x="19" y="31"/>
                                    <a:pt x="68" y="0"/>
                                  </a:cubicBezTo>
                                  <a:cubicBezTo>
                                    <a:pt x="68" y="0"/>
                                    <a:pt x="15" y="34"/>
                                    <a:pt x="21" y="95"/>
                                  </a:cubicBezTo>
                                  <a:lnTo>
                                    <a:pt x="0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485"/>
                          <wps:cNvSpPr>
                            <a:spLocks/>
                          </wps:cNvSpPr>
                          <wps:spPr bwMode="auto">
                            <a:xfrm>
                              <a:off x="3869" y="10524"/>
                              <a:ext cx="401" cy="519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8 h 88"/>
                                <a:gd name="T2" fmla="*/ 68 w 68"/>
                                <a:gd name="T3" fmla="*/ 0 h 88"/>
                                <a:gd name="T4" fmla="*/ 21 w 68"/>
                                <a:gd name="T5" fmla="*/ 88 h 88"/>
                                <a:gd name="T6" fmla="*/ 0 w 68"/>
                                <a:gd name="T7" fmla="*/ 88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" h="88">
                                  <a:moveTo>
                                    <a:pt x="0" y="88"/>
                                  </a:moveTo>
                                  <a:cubicBezTo>
                                    <a:pt x="0" y="88"/>
                                    <a:pt x="19" y="30"/>
                                    <a:pt x="68" y="0"/>
                                  </a:cubicBezTo>
                                  <a:cubicBezTo>
                                    <a:pt x="68" y="0"/>
                                    <a:pt x="15" y="27"/>
                                    <a:pt x="21" y="88"/>
                                  </a:cubicBezTo>
                                  <a:lnTo>
                                    <a:pt x="0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486"/>
                          <wps:cNvSpPr>
                            <a:spLocks/>
                          </wps:cNvSpPr>
                          <wps:spPr bwMode="auto">
                            <a:xfrm>
                              <a:off x="3450" y="10122"/>
                              <a:ext cx="254" cy="921"/>
                            </a:xfrm>
                            <a:custGeom>
                              <a:avLst/>
                              <a:gdLst>
                                <a:gd name="T0" fmla="*/ 41 w 43"/>
                                <a:gd name="T1" fmla="*/ 156 h 156"/>
                                <a:gd name="T2" fmla="*/ 0 w 43"/>
                                <a:gd name="T3" fmla="*/ 0 h 156"/>
                                <a:gd name="T4" fmla="*/ 20 w 43"/>
                                <a:gd name="T5" fmla="*/ 156 h 156"/>
                                <a:gd name="T6" fmla="*/ 41 w 43"/>
                                <a:gd name="T7" fmla="*/ 156 h 1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3" h="156">
                                  <a:moveTo>
                                    <a:pt x="41" y="156"/>
                                  </a:moveTo>
                                  <a:cubicBezTo>
                                    <a:pt x="41" y="156"/>
                                    <a:pt x="43" y="35"/>
                                    <a:pt x="0" y="0"/>
                                  </a:cubicBezTo>
                                  <a:cubicBezTo>
                                    <a:pt x="0" y="0"/>
                                    <a:pt x="28" y="87"/>
                                    <a:pt x="20" y="156"/>
                                  </a:cubicBezTo>
                                  <a:lnTo>
                                    <a:pt x="41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487"/>
                          <wps:cNvSpPr>
                            <a:spLocks/>
                          </wps:cNvSpPr>
                          <wps:spPr bwMode="auto">
                            <a:xfrm>
                              <a:off x="3183" y="10075"/>
                              <a:ext cx="159" cy="968"/>
                            </a:xfrm>
                            <a:custGeom>
                              <a:avLst/>
                              <a:gdLst>
                                <a:gd name="T0" fmla="*/ 6 w 27"/>
                                <a:gd name="T1" fmla="*/ 164 h 164"/>
                                <a:gd name="T2" fmla="*/ 27 w 27"/>
                                <a:gd name="T3" fmla="*/ 0 h 164"/>
                                <a:gd name="T4" fmla="*/ 27 w 27"/>
                                <a:gd name="T5" fmla="*/ 164 h 164"/>
                                <a:gd name="T6" fmla="*/ 6 w 27"/>
                                <a:gd name="T7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" h="164">
                                  <a:moveTo>
                                    <a:pt x="6" y="164"/>
                                  </a:moveTo>
                                  <a:cubicBezTo>
                                    <a:pt x="6" y="164"/>
                                    <a:pt x="0" y="67"/>
                                    <a:pt x="27" y="0"/>
                                  </a:cubicBezTo>
                                  <a:cubicBezTo>
                                    <a:pt x="27" y="0"/>
                                    <a:pt x="17" y="126"/>
                                    <a:pt x="27" y="164"/>
                                  </a:cubicBezTo>
                                  <a:lnTo>
                                    <a:pt x="6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488"/>
                          <wps:cNvSpPr>
                            <a:spLocks/>
                          </wps:cNvSpPr>
                          <wps:spPr bwMode="auto">
                            <a:xfrm>
                              <a:off x="2858" y="10105"/>
                              <a:ext cx="160" cy="938"/>
                            </a:xfrm>
                            <a:custGeom>
                              <a:avLst/>
                              <a:gdLst>
                                <a:gd name="T0" fmla="*/ 25 w 27"/>
                                <a:gd name="T1" fmla="*/ 159 h 159"/>
                                <a:gd name="T2" fmla="*/ 14 w 27"/>
                                <a:gd name="T3" fmla="*/ 0 h 159"/>
                                <a:gd name="T4" fmla="*/ 0 w 27"/>
                                <a:gd name="T5" fmla="*/ 159 h 159"/>
                                <a:gd name="T6" fmla="*/ 25 w 27"/>
                                <a:gd name="T7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" h="159">
                                  <a:moveTo>
                                    <a:pt x="25" y="159"/>
                                  </a:moveTo>
                                  <a:cubicBezTo>
                                    <a:pt x="25" y="159"/>
                                    <a:pt x="27" y="45"/>
                                    <a:pt x="14" y="0"/>
                                  </a:cubicBezTo>
                                  <a:cubicBezTo>
                                    <a:pt x="14" y="0"/>
                                    <a:pt x="12" y="110"/>
                                    <a:pt x="0" y="159"/>
                                  </a:cubicBezTo>
                                  <a:lnTo>
                                    <a:pt x="25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489"/>
                          <wps:cNvSpPr>
                            <a:spLocks/>
                          </wps:cNvSpPr>
                          <wps:spPr bwMode="auto">
                            <a:xfrm>
                              <a:off x="2699" y="10483"/>
                              <a:ext cx="390" cy="560"/>
                            </a:xfrm>
                            <a:custGeom>
                              <a:avLst/>
                              <a:gdLst>
                                <a:gd name="T0" fmla="*/ 66 w 66"/>
                                <a:gd name="T1" fmla="*/ 95 h 95"/>
                                <a:gd name="T2" fmla="*/ 0 w 66"/>
                                <a:gd name="T3" fmla="*/ 0 h 95"/>
                                <a:gd name="T4" fmla="*/ 50 w 66"/>
                                <a:gd name="T5" fmla="*/ 95 h 95"/>
                                <a:gd name="T6" fmla="*/ 66 w 66"/>
                                <a:gd name="T7" fmla="*/ 95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6" h="95">
                                  <a:moveTo>
                                    <a:pt x="66" y="95"/>
                                  </a:moveTo>
                                  <a:cubicBezTo>
                                    <a:pt x="66" y="95"/>
                                    <a:pt x="56" y="49"/>
                                    <a:pt x="0" y="0"/>
                                  </a:cubicBezTo>
                                  <a:cubicBezTo>
                                    <a:pt x="0" y="0"/>
                                    <a:pt x="58" y="48"/>
                                    <a:pt x="50" y="95"/>
                                  </a:cubicBezTo>
                                  <a:lnTo>
                                    <a:pt x="66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490"/>
                          <wps:cNvSpPr>
                            <a:spLocks/>
                          </wps:cNvSpPr>
                          <wps:spPr bwMode="auto">
                            <a:xfrm>
                              <a:off x="4121" y="10305"/>
                              <a:ext cx="384" cy="738"/>
                            </a:xfrm>
                            <a:custGeom>
                              <a:avLst/>
                              <a:gdLst>
                                <a:gd name="T0" fmla="*/ 65 w 65"/>
                                <a:gd name="T1" fmla="*/ 125 h 125"/>
                                <a:gd name="T2" fmla="*/ 0 w 65"/>
                                <a:gd name="T3" fmla="*/ 0 h 125"/>
                                <a:gd name="T4" fmla="*/ 49 w 65"/>
                                <a:gd name="T5" fmla="*/ 125 h 125"/>
                                <a:gd name="T6" fmla="*/ 65 w 65"/>
                                <a:gd name="T7" fmla="*/ 125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5" h="125">
                                  <a:moveTo>
                                    <a:pt x="65" y="125"/>
                                  </a:moveTo>
                                  <a:cubicBezTo>
                                    <a:pt x="65" y="125"/>
                                    <a:pt x="55" y="50"/>
                                    <a:pt x="0" y="0"/>
                                  </a:cubicBezTo>
                                  <a:cubicBezTo>
                                    <a:pt x="0" y="0"/>
                                    <a:pt x="57" y="78"/>
                                    <a:pt x="49" y="125"/>
                                  </a:cubicBezTo>
                                  <a:lnTo>
                                    <a:pt x="65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491"/>
                          <wps:cNvSpPr>
                            <a:spLocks/>
                          </wps:cNvSpPr>
                          <wps:spPr bwMode="auto">
                            <a:xfrm>
                              <a:off x="4156" y="10453"/>
                              <a:ext cx="213" cy="590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100 h 100"/>
                                <a:gd name="T2" fmla="*/ 36 w 36"/>
                                <a:gd name="T3" fmla="*/ 0 h 100"/>
                                <a:gd name="T4" fmla="*/ 17 w 36"/>
                                <a:gd name="T5" fmla="*/ 100 h 100"/>
                                <a:gd name="T6" fmla="*/ 0 w 36"/>
                                <a:gd name="T7" fmla="*/ 10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100">
                                  <a:moveTo>
                                    <a:pt x="0" y="100"/>
                                  </a:moveTo>
                                  <a:cubicBezTo>
                                    <a:pt x="0" y="100"/>
                                    <a:pt x="0" y="49"/>
                                    <a:pt x="36" y="0"/>
                                  </a:cubicBezTo>
                                  <a:cubicBezTo>
                                    <a:pt x="36" y="0"/>
                                    <a:pt x="9" y="37"/>
                                    <a:pt x="17" y="100"/>
                                  </a:cubicBez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492"/>
                          <wps:cNvSpPr>
                            <a:spLocks/>
                          </wps:cNvSpPr>
                          <wps:spPr bwMode="auto">
                            <a:xfrm>
                              <a:off x="2670" y="10093"/>
                              <a:ext cx="200" cy="950"/>
                            </a:xfrm>
                            <a:custGeom>
                              <a:avLst/>
                              <a:gdLst>
                                <a:gd name="T0" fmla="*/ 34 w 34"/>
                                <a:gd name="T1" fmla="*/ 161 h 161"/>
                                <a:gd name="T2" fmla="*/ 0 w 34"/>
                                <a:gd name="T3" fmla="*/ 0 h 161"/>
                                <a:gd name="T4" fmla="*/ 6 w 34"/>
                                <a:gd name="T5" fmla="*/ 161 h 161"/>
                                <a:gd name="T6" fmla="*/ 34 w 34"/>
                                <a:gd name="T7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161">
                                  <a:moveTo>
                                    <a:pt x="34" y="161"/>
                                  </a:moveTo>
                                  <a:cubicBezTo>
                                    <a:pt x="34" y="161"/>
                                    <a:pt x="12" y="18"/>
                                    <a:pt x="0" y="0"/>
                                  </a:cubicBezTo>
                                  <a:cubicBezTo>
                                    <a:pt x="0" y="0"/>
                                    <a:pt x="15" y="125"/>
                                    <a:pt x="6" y="161"/>
                                  </a:cubicBezTo>
                                  <a:lnTo>
                                    <a:pt x="34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493"/>
                          <wps:cNvSpPr>
                            <a:spLocks/>
                          </wps:cNvSpPr>
                          <wps:spPr bwMode="auto">
                            <a:xfrm>
                              <a:off x="3757" y="10264"/>
                              <a:ext cx="213" cy="779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132 h 132"/>
                                <a:gd name="T2" fmla="*/ 36 w 36"/>
                                <a:gd name="T3" fmla="*/ 0 h 132"/>
                                <a:gd name="T4" fmla="*/ 28 w 36"/>
                                <a:gd name="T5" fmla="*/ 132 h 132"/>
                                <a:gd name="T6" fmla="*/ 0 w 36"/>
                                <a:gd name="T7" fmla="*/ 132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132">
                                  <a:moveTo>
                                    <a:pt x="0" y="132"/>
                                  </a:moveTo>
                                  <a:cubicBezTo>
                                    <a:pt x="0" y="132"/>
                                    <a:pt x="15" y="45"/>
                                    <a:pt x="36" y="0"/>
                                  </a:cubicBezTo>
                                  <a:cubicBezTo>
                                    <a:pt x="36" y="0"/>
                                    <a:pt x="28" y="98"/>
                                    <a:pt x="28" y="132"/>
                                  </a:cubicBezTo>
                                  <a:lnTo>
                                    <a:pt x="0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494"/>
                          <wps:cNvSpPr>
                            <a:spLocks/>
                          </wps:cNvSpPr>
                          <wps:spPr bwMode="auto">
                            <a:xfrm>
                              <a:off x="4233" y="10317"/>
                              <a:ext cx="219" cy="726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123 h 123"/>
                                <a:gd name="T2" fmla="*/ 37 w 37"/>
                                <a:gd name="T3" fmla="*/ 0 h 123"/>
                                <a:gd name="T4" fmla="*/ 28 w 37"/>
                                <a:gd name="T5" fmla="*/ 123 h 123"/>
                                <a:gd name="T6" fmla="*/ 0 w 37"/>
                                <a:gd name="T7" fmla="*/ 123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" h="123">
                                  <a:moveTo>
                                    <a:pt x="0" y="123"/>
                                  </a:moveTo>
                                  <a:cubicBezTo>
                                    <a:pt x="0" y="123"/>
                                    <a:pt x="15" y="44"/>
                                    <a:pt x="37" y="0"/>
                                  </a:cubicBezTo>
                                  <a:cubicBezTo>
                                    <a:pt x="37" y="0"/>
                                    <a:pt x="28" y="89"/>
                                    <a:pt x="28" y="123"/>
                                  </a:cubicBezTo>
                                  <a:lnTo>
                                    <a:pt x="0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495"/>
                          <wps:cNvSpPr>
                            <a:spLocks/>
                          </wps:cNvSpPr>
                          <wps:spPr bwMode="auto">
                            <a:xfrm>
                              <a:off x="3330" y="9815"/>
                              <a:ext cx="242" cy="1228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208 h 208"/>
                                <a:gd name="T2" fmla="*/ 7 w 41"/>
                                <a:gd name="T3" fmla="*/ 0 h 208"/>
                                <a:gd name="T4" fmla="*/ 24 w 41"/>
                                <a:gd name="T5" fmla="*/ 208 h 208"/>
                                <a:gd name="T6" fmla="*/ 0 w 41"/>
                                <a:gd name="T7" fmla="*/ 20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1" h="208">
                                  <a:moveTo>
                                    <a:pt x="0" y="208"/>
                                  </a:moveTo>
                                  <a:cubicBezTo>
                                    <a:pt x="0" y="208"/>
                                    <a:pt x="24" y="59"/>
                                    <a:pt x="7" y="0"/>
                                  </a:cubicBezTo>
                                  <a:cubicBezTo>
                                    <a:pt x="7" y="0"/>
                                    <a:pt x="41" y="115"/>
                                    <a:pt x="24" y="208"/>
                                  </a:cubicBezTo>
                                  <a:lnTo>
                                    <a:pt x="0" y="2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496"/>
                          <wps:cNvSpPr>
                            <a:spLocks/>
                          </wps:cNvSpPr>
                          <wps:spPr bwMode="auto">
                            <a:xfrm>
                              <a:off x="826" y="9780"/>
                              <a:ext cx="266" cy="1263"/>
                            </a:xfrm>
                            <a:custGeom>
                              <a:avLst/>
                              <a:gdLst>
                                <a:gd name="T0" fmla="*/ 36 w 45"/>
                                <a:gd name="T1" fmla="*/ 214 h 214"/>
                                <a:gd name="T2" fmla="*/ 10 w 45"/>
                                <a:gd name="T3" fmla="*/ 214 h 214"/>
                                <a:gd name="T4" fmla="*/ 0 w 45"/>
                                <a:gd name="T5" fmla="*/ 0 h 214"/>
                                <a:gd name="T6" fmla="*/ 36 w 45"/>
                                <a:gd name="T7" fmla="*/ 214 h 2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" h="214">
                                  <a:moveTo>
                                    <a:pt x="36" y="214"/>
                                  </a:moveTo>
                                  <a:cubicBezTo>
                                    <a:pt x="10" y="214"/>
                                    <a:pt x="10" y="214"/>
                                    <a:pt x="10" y="214"/>
                                  </a:cubicBezTo>
                                  <a:cubicBezTo>
                                    <a:pt x="10" y="214"/>
                                    <a:pt x="16" y="52"/>
                                    <a:pt x="0" y="0"/>
                                  </a:cubicBezTo>
                                  <a:cubicBezTo>
                                    <a:pt x="0" y="0"/>
                                    <a:pt x="45" y="67"/>
                                    <a:pt x="36" y="2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497"/>
                          <wps:cNvSpPr>
                            <a:spLocks/>
                          </wps:cNvSpPr>
                          <wps:spPr bwMode="auto">
                            <a:xfrm>
                              <a:off x="1756" y="9420"/>
                              <a:ext cx="178" cy="1623"/>
                            </a:xfrm>
                            <a:custGeom>
                              <a:avLst/>
                              <a:gdLst>
                                <a:gd name="T0" fmla="*/ 6 w 30"/>
                                <a:gd name="T1" fmla="*/ 275 h 275"/>
                                <a:gd name="T2" fmla="*/ 26 w 30"/>
                                <a:gd name="T3" fmla="*/ 275 h 275"/>
                                <a:gd name="T4" fmla="*/ 30 w 30"/>
                                <a:gd name="T5" fmla="*/ 0 h 275"/>
                                <a:gd name="T6" fmla="*/ 6 w 30"/>
                                <a:gd name="T7" fmla="*/ 275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" h="275">
                                  <a:moveTo>
                                    <a:pt x="6" y="275"/>
                                  </a:moveTo>
                                  <a:cubicBezTo>
                                    <a:pt x="26" y="275"/>
                                    <a:pt x="26" y="275"/>
                                    <a:pt x="26" y="275"/>
                                  </a:cubicBezTo>
                                  <a:cubicBezTo>
                                    <a:pt x="26" y="275"/>
                                    <a:pt x="22" y="27"/>
                                    <a:pt x="30" y="0"/>
                                  </a:cubicBezTo>
                                  <a:cubicBezTo>
                                    <a:pt x="30" y="0"/>
                                    <a:pt x="0" y="166"/>
                                    <a:pt x="6" y="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498"/>
                          <wps:cNvSpPr>
                            <a:spLocks/>
                          </wps:cNvSpPr>
                          <wps:spPr bwMode="auto">
                            <a:xfrm>
                              <a:off x="1609" y="10359"/>
                              <a:ext cx="207" cy="684"/>
                            </a:xfrm>
                            <a:custGeom>
                              <a:avLst/>
                              <a:gdLst>
                                <a:gd name="T0" fmla="*/ 7 w 35"/>
                                <a:gd name="T1" fmla="*/ 116 h 116"/>
                                <a:gd name="T2" fmla="*/ 30 w 35"/>
                                <a:gd name="T3" fmla="*/ 116 h 116"/>
                                <a:gd name="T4" fmla="*/ 35 w 35"/>
                                <a:gd name="T5" fmla="*/ 0 h 116"/>
                                <a:gd name="T6" fmla="*/ 7 w 35"/>
                                <a:gd name="T7" fmla="*/ 116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5" h="116">
                                  <a:moveTo>
                                    <a:pt x="7" y="116"/>
                                  </a:moveTo>
                                  <a:cubicBezTo>
                                    <a:pt x="30" y="116"/>
                                    <a:pt x="30" y="116"/>
                                    <a:pt x="30" y="116"/>
                                  </a:cubicBezTo>
                                  <a:cubicBezTo>
                                    <a:pt x="30" y="116"/>
                                    <a:pt x="25" y="21"/>
                                    <a:pt x="35" y="0"/>
                                  </a:cubicBezTo>
                                  <a:cubicBezTo>
                                    <a:pt x="35" y="0"/>
                                    <a:pt x="0" y="30"/>
                                    <a:pt x="7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499"/>
                          <wps:cNvSpPr>
                            <a:spLocks/>
                          </wps:cNvSpPr>
                          <wps:spPr bwMode="auto">
                            <a:xfrm>
                              <a:off x="2057" y="10181"/>
                              <a:ext cx="136" cy="862"/>
                            </a:xfrm>
                            <a:custGeom>
                              <a:avLst/>
                              <a:gdLst>
                                <a:gd name="T0" fmla="*/ 6 w 23"/>
                                <a:gd name="T1" fmla="*/ 146 h 146"/>
                                <a:gd name="T2" fmla="*/ 21 w 23"/>
                                <a:gd name="T3" fmla="*/ 146 h 146"/>
                                <a:gd name="T4" fmla="*/ 23 w 23"/>
                                <a:gd name="T5" fmla="*/ 0 h 146"/>
                                <a:gd name="T6" fmla="*/ 6 w 23"/>
                                <a:gd name="T7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3" h="146">
                                  <a:moveTo>
                                    <a:pt x="6" y="146"/>
                                  </a:moveTo>
                                  <a:cubicBezTo>
                                    <a:pt x="21" y="146"/>
                                    <a:pt x="21" y="146"/>
                                    <a:pt x="21" y="146"/>
                                  </a:cubicBez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23" y="0"/>
                                    <a:pt x="0" y="97"/>
                                    <a:pt x="6" y="1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500"/>
                          <wps:cNvSpPr>
                            <a:spLocks/>
                          </wps:cNvSpPr>
                          <wps:spPr bwMode="auto">
                            <a:xfrm>
                              <a:off x="1221" y="10028"/>
                              <a:ext cx="148" cy="101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172 h 172"/>
                                <a:gd name="T2" fmla="*/ 19 w 25"/>
                                <a:gd name="T3" fmla="*/ 0 h 172"/>
                                <a:gd name="T4" fmla="*/ 25 w 25"/>
                                <a:gd name="T5" fmla="*/ 172 h 172"/>
                                <a:gd name="T6" fmla="*/ 0 w 25"/>
                                <a:gd name="T7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5" h="172">
                                  <a:moveTo>
                                    <a:pt x="0" y="172"/>
                                  </a:moveTo>
                                  <a:cubicBezTo>
                                    <a:pt x="0" y="172"/>
                                    <a:pt x="0" y="41"/>
                                    <a:pt x="19" y="0"/>
                                  </a:cubicBezTo>
                                  <a:cubicBezTo>
                                    <a:pt x="19" y="0"/>
                                    <a:pt x="19" y="142"/>
                                    <a:pt x="25" y="172"/>
                                  </a:cubicBezTo>
                                  <a:lnTo>
                                    <a:pt x="0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501"/>
                          <wps:cNvSpPr>
                            <a:spLocks/>
                          </wps:cNvSpPr>
                          <wps:spPr bwMode="auto">
                            <a:xfrm>
                              <a:off x="2451" y="10429"/>
                              <a:ext cx="148" cy="614"/>
                            </a:xfrm>
                            <a:custGeom>
                              <a:avLst/>
                              <a:gdLst>
                                <a:gd name="T0" fmla="*/ 25 w 25"/>
                                <a:gd name="T1" fmla="*/ 104 h 104"/>
                                <a:gd name="T2" fmla="*/ 6 w 25"/>
                                <a:gd name="T3" fmla="*/ 0 h 104"/>
                                <a:gd name="T4" fmla="*/ 0 w 25"/>
                                <a:gd name="T5" fmla="*/ 104 h 104"/>
                                <a:gd name="T6" fmla="*/ 25 w 25"/>
                                <a:gd name="T7" fmla="*/ 104 h 1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5" h="104">
                                  <a:moveTo>
                                    <a:pt x="25" y="104"/>
                                  </a:moveTo>
                                  <a:cubicBezTo>
                                    <a:pt x="25" y="104"/>
                                    <a:pt x="25" y="41"/>
                                    <a:pt x="6" y="0"/>
                                  </a:cubicBezTo>
                                  <a:cubicBezTo>
                                    <a:pt x="6" y="0"/>
                                    <a:pt x="6" y="74"/>
                                    <a:pt x="0" y="104"/>
                                  </a:cubicBez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502"/>
                          <wps:cNvSpPr>
                            <a:spLocks/>
                          </wps:cNvSpPr>
                          <wps:spPr bwMode="auto">
                            <a:xfrm>
                              <a:off x="1969" y="10524"/>
                              <a:ext cx="401" cy="519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88 h 88"/>
                                <a:gd name="T2" fmla="*/ 68 w 68"/>
                                <a:gd name="T3" fmla="*/ 0 h 88"/>
                                <a:gd name="T4" fmla="*/ 21 w 68"/>
                                <a:gd name="T5" fmla="*/ 88 h 88"/>
                                <a:gd name="T6" fmla="*/ 0 w 68"/>
                                <a:gd name="T7" fmla="*/ 88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" h="88">
                                  <a:moveTo>
                                    <a:pt x="0" y="88"/>
                                  </a:moveTo>
                                  <a:cubicBezTo>
                                    <a:pt x="0" y="88"/>
                                    <a:pt x="19" y="31"/>
                                    <a:pt x="68" y="0"/>
                                  </a:cubicBezTo>
                                  <a:cubicBezTo>
                                    <a:pt x="68" y="0"/>
                                    <a:pt x="15" y="27"/>
                                    <a:pt x="21" y="88"/>
                                  </a:cubicBezTo>
                                  <a:lnTo>
                                    <a:pt x="0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503"/>
                          <wps:cNvSpPr>
                            <a:spLocks/>
                          </wps:cNvSpPr>
                          <wps:spPr bwMode="auto">
                            <a:xfrm>
                              <a:off x="1127" y="10111"/>
                              <a:ext cx="153" cy="932"/>
                            </a:xfrm>
                            <a:custGeom>
                              <a:avLst/>
                              <a:gdLst>
                                <a:gd name="T0" fmla="*/ 20 w 26"/>
                                <a:gd name="T1" fmla="*/ 158 h 158"/>
                                <a:gd name="T2" fmla="*/ 0 w 26"/>
                                <a:gd name="T3" fmla="*/ 0 h 158"/>
                                <a:gd name="T4" fmla="*/ 0 w 26"/>
                                <a:gd name="T5" fmla="*/ 158 h 158"/>
                                <a:gd name="T6" fmla="*/ 20 w 26"/>
                                <a:gd name="T7" fmla="*/ 15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6" h="158">
                                  <a:moveTo>
                                    <a:pt x="20" y="158"/>
                                  </a:moveTo>
                                  <a:cubicBezTo>
                                    <a:pt x="20" y="158"/>
                                    <a:pt x="26" y="68"/>
                                    <a:pt x="0" y="0"/>
                                  </a:cubicBezTo>
                                  <a:cubicBezTo>
                                    <a:pt x="0" y="0"/>
                                    <a:pt x="10" y="120"/>
                                    <a:pt x="0" y="158"/>
                                  </a:cubicBezTo>
                                  <a:lnTo>
                                    <a:pt x="20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504"/>
                          <wps:cNvSpPr>
                            <a:spLocks/>
                          </wps:cNvSpPr>
                          <wps:spPr bwMode="auto">
                            <a:xfrm>
                              <a:off x="1338" y="10140"/>
                              <a:ext cx="159" cy="903"/>
                            </a:xfrm>
                            <a:custGeom>
                              <a:avLst/>
                              <a:gdLst>
                                <a:gd name="T0" fmla="*/ 2 w 27"/>
                                <a:gd name="T1" fmla="*/ 153 h 153"/>
                                <a:gd name="T2" fmla="*/ 12 w 27"/>
                                <a:gd name="T3" fmla="*/ 0 h 153"/>
                                <a:gd name="T4" fmla="*/ 27 w 27"/>
                                <a:gd name="T5" fmla="*/ 153 h 153"/>
                                <a:gd name="T6" fmla="*/ 2 w 27"/>
                                <a:gd name="T7" fmla="*/ 153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" h="153">
                                  <a:moveTo>
                                    <a:pt x="2" y="153"/>
                                  </a:moveTo>
                                  <a:cubicBezTo>
                                    <a:pt x="2" y="153"/>
                                    <a:pt x="0" y="45"/>
                                    <a:pt x="12" y="0"/>
                                  </a:cubicBezTo>
                                  <a:cubicBezTo>
                                    <a:pt x="12" y="0"/>
                                    <a:pt x="15" y="104"/>
                                    <a:pt x="27" y="153"/>
                                  </a:cubicBezTo>
                                  <a:lnTo>
                                    <a:pt x="2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505"/>
                          <wps:cNvSpPr>
                            <a:spLocks/>
                          </wps:cNvSpPr>
                          <wps:spPr bwMode="auto">
                            <a:xfrm>
                              <a:off x="2135" y="10347"/>
                              <a:ext cx="384" cy="696"/>
                            </a:xfrm>
                            <a:custGeom>
                              <a:avLst/>
                              <a:gdLst>
                                <a:gd name="T0" fmla="*/ 65 w 65"/>
                                <a:gd name="T1" fmla="*/ 118 h 118"/>
                                <a:gd name="T2" fmla="*/ 0 w 65"/>
                                <a:gd name="T3" fmla="*/ 0 h 118"/>
                                <a:gd name="T4" fmla="*/ 49 w 65"/>
                                <a:gd name="T5" fmla="*/ 118 h 118"/>
                                <a:gd name="T6" fmla="*/ 65 w 65"/>
                                <a:gd name="T7" fmla="*/ 118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5" h="118">
                                  <a:moveTo>
                                    <a:pt x="65" y="118"/>
                                  </a:moveTo>
                                  <a:cubicBezTo>
                                    <a:pt x="65" y="118"/>
                                    <a:pt x="55" y="49"/>
                                    <a:pt x="0" y="0"/>
                                  </a:cubicBezTo>
                                  <a:cubicBezTo>
                                    <a:pt x="0" y="0"/>
                                    <a:pt x="57" y="71"/>
                                    <a:pt x="49" y="118"/>
                                  </a:cubicBezTo>
                                  <a:lnTo>
                                    <a:pt x="65" y="1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506"/>
                          <wps:cNvSpPr>
                            <a:spLocks/>
                          </wps:cNvSpPr>
                          <wps:spPr bwMode="auto">
                            <a:xfrm>
                              <a:off x="2163" y="10494"/>
                              <a:ext cx="212" cy="549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93 h 93"/>
                                <a:gd name="T2" fmla="*/ 36 w 36"/>
                                <a:gd name="T3" fmla="*/ 0 h 93"/>
                                <a:gd name="T4" fmla="*/ 17 w 36"/>
                                <a:gd name="T5" fmla="*/ 93 h 93"/>
                                <a:gd name="T6" fmla="*/ 0 w 36"/>
                                <a:gd name="T7" fmla="*/ 93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93">
                                  <a:moveTo>
                                    <a:pt x="0" y="93"/>
                                  </a:moveTo>
                                  <a:cubicBezTo>
                                    <a:pt x="0" y="93"/>
                                    <a:pt x="0" y="48"/>
                                    <a:pt x="36" y="0"/>
                                  </a:cubicBezTo>
                                  <a:cubicBezTo>
                                    <a:pt x="36" y="0"/>
                                    <a:pt x="9" y="30"/>
                                    <a:pt x="17" y="93"/>
                                  </a:cubicBezTo>
                                  <a:lnTo>
                                    <a:pt x="0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507"/>
                          <wps:cNvSpPr>
                            <a:spLocks/>
                          </wps:cNvSpPr>
                          <wps:spPr bwMode="auto">
                            <a:xfrm>
                              <a:off x="1485" y="10134"/>
                              <a:ext cx="201" cy="909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154 h 154"/>
                                <a:gd name="T2" fmla="*/ 34 w 34"/>
                                <a:gd name="T3" fmla="*/ 0 h 154"/>
                                <a:gd name="T4" fmla="*/ 28 w 34"/>
                                <a:gd name="T5" fmla="*/ 154 h 154"/>
                                <a:gd name="T6" fmla="*/ 0 w 34"/>
                                <a:gd name="T7" fmla="*/ 15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" h="154">
                                  <a:moveTo>
                                    <a:pt x="0" y="154"/>
                                  </a:moveTo>
                                  <a:cubicBezTo>
                                    <a:pt x="0" y="154"/>
                                    <a:pt x="22" y="17"/>
                                    <a:pt x="34" y="0"/>
                                  </a:cubicBezTo>
                                  <a:cubicBezTo>
                                    <a:pt x="34" y="0"/>
                                    <a:pt x="19" y="119"/>
                                    <a:pt x="28" y="154"/>
                                  </a:cubicBezTo>
                                  <a:lnTo>
                                    <a:pt x="0" y="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508"/>
                          <wps:cNvSpPr>
                            <a:spLocks/>
                          </wps:cNvSpPr>
                          <wps:spPr bwMode="auto">
                            <a:xfrm>
                              <a:off x="1845" y="10305"/>
                              <a:ext cx="212" cy="738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125 h 125"/>
                                <a:gd name="T2" fmla="*/ 36 w 36"/>
                                <a:gd name="T3" fmla="*/ 0 h 125"/>
                                <a:gd name="T4" fmla="*/ 28 w 36"/>
                                <a:gd name="T5" fmla="*/ 125 h 125"/>
                                <a:gd name="T6" fmla="*/ 0 w 36"/>
                                <a:gd name="T7" fmla="*/ 125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125">
                                  <a:moveTo>
                                    <a:pt x="0" y="125"/>
                                  </a:moveTo>
                                  <a:cubicBezTo>
                                    <a:pt x="0" y="125"/>
                                    <a:pt x="15" y="44"/>
                                    <a:pt x="36" y="0"/>
                                  </a:cubicBezTo>
                                  <a:cubicBezTo>
                                    <a:pt x="36" y="0"/>
                                    <a:pt x="28" y="91"/>
                                    <a:pt x="28" y="125"/>
                                  </a:cubicBezTo>
                                  <a:lnTo>
                                    <a:pt x="0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509"/>
                          <wps:cNvSpPr>
                            <a:spLocks/>
                          </wps:cNvSpPr>
                          <wps:spPr bwMode="auto">
                            <a:xfrm>
                              <a:off x="2253" y="10353"/>
                              <a:ext cx="213" cy="690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117 h 117"/>
                                <a:gd name="T2" fmla="*/ 36 w 36"/>
                                <a:gd name="T3" fmla="*/ 0 h 117"/>
                                <a:gd name="T4" fmla="*/ 27 w 36"/>
                                <a:gd name="T5" fmla="*/ 117 h 117"/>
                                <a:gd name="T6" fmla="*/ 0 w 36"/>
                                <a:gd name="T7" fmla="*/ 117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" h="117">
                                  <a:moveTo>
                                    <a:pt x="0" y="117"/>
                                  </a:moveTo>
                                  <a:cubicBezTo>
                                    <a:pt x="0" y="117"/>
                                    <a:pt x="14" y="45"/>
                                    <a:pt x="36" y="0"/>
                                  </a:cubicBezTo>
                                  <a:cubicBezTo>
                                    <a:pt x="36" y="0"/>
                                    <a:pt x="27" y="83"/>
                                    <a:pt x="27" y="117"/>
                                  </a:cubicBezTo>
                                  <a:lnTo>
                                    <a:pt x="0" y="1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510"/>
                          <wps:cNvSpPr>
                            <a:spLocks/>
                          </wps:cNvSpPr>
                          <wps:spPr bwMode="auto">
                            <a:xfrm>
                              <a:off x="897" y="9851"/>
                              <a:ext cx="236" cy="1192"/>
                            </a:xfrm>
                            <a:custGeom>
                              <a:avLst/>
                              <a:gdLst>
                                <a:gd name="T0" fmla="*/ 40 w 40"/>
                                <a:gd name="T1" fmla="*/ 202 h 202"/>
                                <a:gd name="T2" fmla="*/ 34 w 40"/>
                                <a:gd name="T3" fmla="*/ 0 h 202"/>
                                <a:gd name="T4" fmla="*/ 17 w 40"/>
                                <a:gd name="T5" fmla="*/ 202 h 202"/>
                                <a:gd name="T6" fmla="*/ 40 w 40"/>
                                <a:gd name="T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" h="202">
                                  <a:moveTo>
                                    <a:pt x="40" y="202"/>
                                  </a:moveTo>
                                  <a:cubicBezTo>
                                    <a:pt x="40" y="202"/>
                                    <a:pt x="17" y="60"/>
                                    <a:pt x="34" y="0"/>
                                  </a:cubicBezTo>
                                  <a:cubicBezTo>
                                    <a:pt x="34" y="0"/>
                                    <a:pt x="0" y="109"/>
                                    <a:pt x="17" y="202"/>
                                  </a:cubicBezTo>
                                  <a:lnTo>
                                    <a:pt x="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511"/>
                          <wps:cNvSpPr>
                            <a:spLocks/>
                          </wps:cNvSpPr>
                          <wps:spPr bwMode="auto">
                            <a:xfrm>
                              <a:off x="1249" y="10559"/>
                              <a:ext cx="395" cy="484"/>
                            </a:xfrm>
                            <a:custGeom>
                              <a:avLst/>
                              <a:gdLst>
                                <a:gd name="T0" fmla="*/ 67 w 67"/>
                                <a:gd name="T1" fmla="*/ 82 h 82"/>
                                <a:gd name="T2" fmla="*/ 0 w 67"/>
                                <a:gd name="T3" fmla="*/ 0 h 82"/>
                                <a:gd name="T4" fmla="*/ 47 w 67"/>
                                <a:gd name="T5" fmla="*/ 82 h 82"/>
                                <a:gd name="T6" fmla="*/ 67 w 67"/>
                                <a:gd name="T7" fmla="*/ 82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67" y="82"/>
                                  </a:moveTo>
                                  <a:cubicBezTo>
                                    <a:pt x="67" y="82"/>
                                    <a:pt x="49" y="31"/>
                                    <a:pt x="0" y="0"/>
                                  </a:cubicBezTo>
                                  <a:cubicBezTo>
                                    <a:pt x="0" y="0"/>
                                    <a:pt x="53" y="21"/>
                                    <a:pt x="47" y="82"/>
                                  </a:cubicBezTo>
                                  <a:lnTo>
                                    <a:pt x="67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512"/>
                          <wps:cNvSpPr>
                            <a:spLocks/>
                          </wps:cNvSpPr>
                          <wps:spPr bwMode="auto">
                            <a:xfrm>
                              <a:off x="1856" y="10524"/>
                              <a:ext cx="390" cy="519"/>
                            </a:xfrm>
                            <a:custGeom>
                              <a:avLst/>
                              <a:gdLst>
                                <a:gd name="T0" fmla="*/ 66 w 66"/>
                                <a:gd name="T1" fmla="*/ 88 h 88"/>
                                <a:gd name="T2" fmla="*/ 0 w 66"/>
                                <a:gd name="T3" fmla="*/ 0 h 88"/>
                                <a:gd name="T4" fmla="*/ 49 w 66"/>
                                <a:gd name="T5" fmla="*/ 88 h 88"/>
                                <a:gd name="T6" fmla="*/ 66 w 66"/>
                                <a:gd name="T7" fmla="*/ 88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6" h="88">
                                  <a:moveTo>
                                    <a:pt x="66" y="88"/>
                                  </a:moveTo>
                                  <a:cubicBezTo>
                                    <a:pt x="66" y="88"/>
                                    <a:pt x="56" y="49"/>
                                    <a:pt x="0" y="0"/>
                                  </a:cubicBezTo>
                                  <a:cubicBezTo>
                                    <a:pt x="0" y="0"/>
                                    <a:pt x="58" y="41"/>
                                    <a:pt x="49" y="88"/>
                                  </a:cubicBezTo>
                                  <a:lnTo>
                                    <a:pt x="66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1" o:spid="_x0000_s1026" style="position:absolute;margin-left:.6pt;margin-top:1081.45pt;width:718.45pt;height:52.95pt;z-index:251932672" coordorigin="786,22310" coordsize="10795,1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">
                <v:group id="Group 440" o:spid="_x0000_s1027" style="position:absolute;left:786;top:22316;width:3639;height:1455" coordorigin="826,9396" coordsize="3766,1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Freeform 400" o:spid="_x0000_s1028" style="position:absolute;left:3378;top:9396;width:265;height:1647;visibility:visible;mso-wrap-style:square;v-text-anchor:top" coordsize="45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XhMMA&#10;AADcAAAADwAAAGRycy9kb3ducmV2LnhtbERPTWvCQBC9C/6HZYTe6kYrRaOrlGIh7aFiVLwO2TEb&#10;m50N2a1J/323UPA2j/c5q01va3Gj1leOFUzGCQjiwumKSwXHw9vjHIQPyBprx6Tghzxs1sPBClPt&#10;Ot7TLQ+liCHsU1RgQmhSKX1hyKIfu4Y4chfXWgwRtqXULXYx3NZymiTP0mLFscFgQ6+Giq/82yrY&#10;nuXJ7Lbd++Ja5p8fvcxmT0Wm1MOof1mCCNSHu/jfnek4fzqDv2fiB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cXhMMAAADcAAAADwAAAAAAAAAAAAAAAACYAgAAZHJzL2Rv&#10;d25yZXYueG1sUEsFBgAAAAAEAAQA9QAAAIgDAAAAAA==&#10;" path="m8,279v27,,27,,27,c35,279,29,63,45,,45,,,99,8,279xe" fillcolor="white [3212]" strokecolor="black [3213]" strokeweight="1pt">
                    <v:stroke joinstyle="miter"/>
                    <v:path arrowok="t" o:connecttype="custom" o:connectlocs="47,1647;206,1647;265,0;47,1647" o:connectangles="0,0,0,0"/>
                  </v:shape>
                  <v:shape id="Freeform 401" o:spid="_x0000_s1029" style="position:absolute;left:3669;top:9768;width:177;height:1275;visibility:visible;mso-wrap-style:square;v-text-anchor:top" coordsize="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X+mL4A&#10;AADcAAAADwAAAGRycy9kb3ducmV2LnhtbESPzQrCMBCE74LvEFbwZlMFpVSjiCB49Qe9Ls3aFptN&#10;TaLWtzeC4G2XmZ1vdrHqTCOe5HxtWcE4SUEQF1bXXCo4HbejDIQPyBoby6TgTR5Wy35vgbm2L97T&#10;8xBKEUPY56igCqHNpfRFRQZ9YlviqF2tMxji6kqpHb5iuGnkJE1n0mDNkVBhS5uKitvhYSIku9T3&#10;6THDxmVnnMm1LbvCKjUcdOs5iEBd+Jt/1zsd60+m8H0mTi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Zl/pi+AAAA3AAAAA8AAAAAAAAAAAAAAAAAmAIAAGRycy9kb3ducmV2&#10;LnhtbFBLBQYAAAAABAAEAPUAAACDAwAAAAA=&#10;" path="m6,216v20,,20,,20,c26,216,22,21,30,,30,,,130,6,216xe" fillcolor="white [3212]" strokecolor="black [3213]" strokeweight="1pt">
                    <v:stroke joinstyle="miter"/>
                    <v:path arrowok="t" o:connecttype="custom" o:connectlocs="35,1275;153,1275;177,0;35,1275" o:connectangles="0,0,0,0"/>
                  </v:shape>
                  <v:shape id="Freeform 402" o:spid="_x0000_s1030" style="position:absolute;left:2540;top:10323;width:206;height:720;visibility:visible;mso-wrap-style:square;v-text-anchor:top" coordsize="3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A1GcIA&#10;AADcAAAADwAAAGRycy9kb3ducmV2LnhtbERPPWvDMBDdC/kP4gLdGrkeTOtEMa4h0A6FOsmQ8bAu&#10;tol1MpJiu/++KhS63eN93q5YzCAmcr63rOB5k4AgbqzuuVVwPh2eXkD4gKxxsEwKvslDsV897DDX&#10;duaapmNoRQxhn6OCLoQxl9I3HRn0GzsSR+5qncEQoWuldjjHcDPINEkyabDn2NDhSFVHze14NwrQ&#10;Ue2q4ePSz6/151vISvN1K5V6XC/lFkSgJfyL/9zvOs5PM/h9Jl4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sDUZwgAAANwAAAAPAAAAAAAAAAAAAAAAAJgCAABkcnMvZG93&#10;bnJldi54bWxQSwUGAAAAAAQABAD1AAAAhwMAAAAA&#10;" path="m28,122v-23,,-23,,-23,c5,122,9,20,,,,,35,36,28,122xe" fillcolor="white [3212]" strokecolor="black [3213]" strokeweight="1pt">
                    <v:stroke joinstyle="miter"/>
                    <v:path arrowok="t" o:connecttype="custom" o:connectlocs="165,720;29,720;0,0;165,720" o:connectangles="0,0,0,0"/>
                  </v:shape>
                  <v:shape id="Freeform 403" o:spid="_x0000_s1031" style="position:absolute;left:4050;top:10146;width:136;height:897;visibility:visible;mso-wrap-style:square;v-text-anchor:top" coordsize="2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znyMIA&#10;AADcAAAADwAAAGRycy9kb3ducmV2LnhtbERPS4vCMBC+C/sfwix409QuPqhGcXcRxItrVzyPzdgW&#10;m0lpotZ/bwTB23x8z5ktWlOJKzWutKxg0I9AEGdWl5wr2P+vehMQziNrrCyTgjs5WMw/OjNMtL3x&#10;jq6pz0UIYZeggsL7OpHSZQUZdH1bEwfuZBuDPsAml7rBWwg3lYyjaCQNlhwaCqzpp6DsnF6Mgu1v&#10;NNx8Hat09f23bse7U7w8+INS3c92OQXhqfVv8cu91mF+PIb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OfIwgAAANwAAAAPAAAAAAAAAAAAAAAAAJgCAABkcnMvZG93&#10;bnJldi54bWxQSwUGAAAAAAQABAD1AAAAhwMAAAAA&#10;" path="m6,152v15,,15,,15,c23,,23,,23,,23,,,103,6,152xe" fillcolor="white [3212]" strokecolor="black [3213]" strokeweight="1pt">
                    <v:stroke joinstyle="miter"/>
                    <v:path arrowok="t" o:connecttype="custom" o:connectlocs="35,897;124,897;136,0;35,897" o:connectangles="0,0,0,0"/>
                  </v:shape>
                  <v:shape id="Freeform 404" o:spid="_x0000_s1032" style="position:absolute;left:3100;top:9987;width:148;height:1056;visibility:visible;mso-wrap-style:square;v-text-anchor:top" coordsize="25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HdcEA&#10;AADcAAAADwAAAGRycy9kb3ducmV2LnhtbESPzW4CMQyE75V4h8hI3EqWPVTVloAQCKk3ys8DWIm7&#10;G9g4yyaF5e3xAak3WzOe+TxfDqFVN+qTj2xgNi1AEdvoPNcGTsft+yeolJEdtpHJwIMSLBejtzlW&#10;Lt55T7dDrpWEcKrQQJNzV2mdbEMB0zR2xKL9xj5glrWvtevxLuGh1WVRfOiAnqWhwY7WDdnL4S8Y&#10;cJeHL212lDQHuz5vdlf/szNmMh5WX6AyDfnf/Lr+doJfCq08IxPo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8R3XBAAAA3AAAAA8AAAAAAAAAAAAAAAAAmAIAAGRycy9kb3du&#10;cmV2LnhtbFBLBQYAAAAABAAEAPUAAACGAwAAAAA=&#10;" path="m25,179c25,179,25,41,6,,6,,6,149,,179r25,xe" fillcolor="white [3212]" strokecolor="black [3213]" strokeweight="1pt">
                    <v:stroke joinstyle="miter"/>
                    <v:path arrowok="t" o:connecttype="custom" o:connectlocs="148,1056;36,0;0,1056;148,1056" o:connectangles="0,0,0,0"/>
                  </v:shape>
                  <v:shape id="Freeform 405" o:spid="_x0000_s1033" style="position:absolute;left:4444;top:10388;width:148;height:655;visibility:visible;mso-wrap-style:square;v-text-anchor:top" coordsize="25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fxsEA&#10;AADcAAAADwAAAGRycy9kb3ducmV2LnhtbERP22rCQBB9L/Qflin0rW4airSpq4RioSgIVT9gyI7Z&#10;YGY2Zrcx/XtXEHybw7nObDFyqwbqQ+PFwOskA0VSedtIbWC/+355BxUiisXWCxn4pwCL+ePDDAvr&#10;z/JLwzbWKoVIKNCAi7ErtA6VI8Yw8R1J4g6+Z4wJ9rW2PZ5TOLc6z7KpZmwkNTjs6MtRddz+sYF1&#10;NuyXvNy8aRci8yrHsjydjHl+GstPUJHGeBff3D82zc8/4PpMukD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QX8bBAAAA3AAAAA8AAAAAAAAAAAAAAAAAmAIAAGRycy9kb3du&#10;cmV2LnhtbFBLBQYAAAAABAAEAPUAAACGAwAAAAA=&#10;" path="m25,111c25,111,25,41,6,,6,,6,81,,111r25,xe" fillcolor="white [3212]" strokecolor="black [3213]" strokeweight="1pt">
                    <v:stroke joinstyle="miter"/>
                    <v:path arrowok="t" o:connecttype="custom" o:connectlocs="148,655;36,0;0,655;148,655" o:connectangles="0,0,0,0"/>
                  </v:shape>
                  <v:shape id="Freeform 406" o:spid="_x0000_s1034" style="position:absolute;left:3958;top:10483;width:401;height:560;visibility:visible;mso-wrap-style:square;v-text-anchor:top" coordsize="6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xzW8YA&#10;AADcAAAADwAAAGRycy9kb3ducmV2LnhtbESPS2sCQRCE7wH/w9CCtzhrhCAbZyUxiIKH4ANybXZ6&#10;H8lOz7Iz6phfnz4Ecuumqqu+Xq6S69SVhtB6NjCbZqCIS29brg2cT5vHBagQkS12nsnAnQKsitHD&#10;EnPrb3yg6zHWSkI45GigibHPtQ5lQw7D1PfEolV+cBhlHWptB7xJuOv0U5Y9a4ctS0ODPa0bKr+P&#10;F2fgYg+7tDh1ab9538bP/Vf15n4+jJmM0+sLqEgp/pv/rndW8OeCL8/IBLr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xzW8YAAADcAAAADwAAAAAAAAAAAAAAAACYAgAAZHJz&#10;L2Rvd25yZXYueG1sUEsFBgAAAAAEAAQA9QAAAIsDAAAAAA==&#10;" path="m,95c,95,19,31,68,,68,,15,34,21,95l,95xe" fillcolor="white [3212]" strokecolor="black [3213]" strokeweight="1pt">
                    <v:stroke joinstyle="miter"/>
                    <v:path arrowok="t" o:connecttype="custom" o:connectlocs="0,560;401,0;124,560;0,560" o:connectangles="0,0,0,0"/>
                  </v:shape>
                  <v:shape id="Freeform 407" o:spid="_x0000_s1035" style="position:absolute;left:3869;top:10524;width:401;height:519;visibility:visible;mso-wrap-style:square;v-text-anchor:top" coordsize="6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wXsMA&#10;AADcAAAADwAAAGRycy9kb3ducmV2LnhtbERPS2sCMRC+F/ofwgi9FM1aWx+rUUqpoJeCr/u4GXdD&#10;k8mySdf135tCobf5+J6zWHXOipaaYDwrGA4yEMSF14ZLBcfDuj8FESKyRuuZFNwowGr5+LDAXPsr&#10;76jdx1KkEA45KqhirHMpQ1GRwzDwNXHiLr5xGBNsSqkbvKZwZ+VLlo2lQ8OpocKaPioqvvc/TsHm&#10;bLcnMzHGz9rJ69uX/Hye2qNST73ufQ4iUhf/xX/ujU7zR0P4fSZd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BwXsMAAADcAAAADwAAAAAAAAAAAAAAAACYAgAAZHJzL2Rv&#10;d25yZXYueG1sUEsFBgAAAAAEAAQA9QAAAIgDAAAAAA==&#10;" path="m,88c,88,19,30,68,,68,,15,27,21,88l,88xe" fillcolor="white [3212]" strokecolor="black [3213]" strokeweight="1pt">
                    <v:stroke joinstyle="miter"/>
                    <v:path arrowok="t" o:connecttype="custom" o:connectlocs="0,519;401,0;124,519;0,519" o:connectangles="0,0,0,0"/>
                  </v:shape>
                  <v:shape id="Freeform 408" o:spid="_x0000_s1036" style="position:absolute;left:3450;top:10122;width:254;height:921;visibility:visible;mso-wrap-style:square;v-text-anchor:top" coordsize="43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kksEA&#10;AADcAAAADwAAAGRycy9kb3ducmV2LnhtbERP32vCMBB+H/g/hBN8m6ndGFKNIpWB7G11MHw7mrOt&#10;NpeQRFv/+2Uw2Nt9fD9vvR1NL+7kQ2dZwWKegSCure64UfB1fH9egggRWWNvmRQ8KMB2M3laY6Ht&#10;wJ90r2IjUgiHAhW0MbpCylC3ZDDMrSNO3Nl6gzFB30jtcUjhppd5lr1Jgx2nhhYdlS3V1+pmFNDh&#10;VLrXiuKxccP3x2Xvc1d6pWbTcbcCEWmM/+I/90Gn+S85/D6TLp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1ZJLBAAAA3AAAAA8AAAAAAAAAAAAAAAAAmAIAAGRycy9kb3du&#10;cmV2LnhtbFBLBQYAAAAABAAEAPUAAACGAwAAAAA=&#10;" path="m41,156c41,156,43,35,,,,,28,87,20,156r21,xe" fillcolor="white [3212]" strokecolor="black [3213]" strokeweight="1pt">
                    <v:stroke joinstyle="miter"/>
                    <v:path arrowok="t" o:connecttype="custom" o:connectlocs="242,921;0,0;118,921;242,921" o:connectangles="0,0,0,0"/>
                  </v:shape>
                  <v:shape id="Freeform 409" o:spid="_x0000_s1037" style="position:absolute;left:3183;top:10075;width:159;height:968;visibility:visible;mso-wrap-style:square;v-text-anchor:top" coordsize="27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JwcQA&#10;AADcAAAADwAAAGRycy9kb3ducmV2LnhtbERPTWvCQBC9F/wPywi9FLOxKUWiq0hoi3goGEU8jtlp&#10;NjQ7G7Jbjf/eLRR6m8f7nMVqsK24UO8bxwqmSQqCuHK64VrBYf8+mYHwAVlj65gU3MjDajl6WGCu&#10;3ZV3dClDLWII+xwVmBC6XEpfGbLoE9cRR+7L9RZDhH0tdY/XGG5b+Zymr9Jiw7HBYEeFoeq7/LEK&#10;ji+f29vbx850+6I4p/5pY9rTSanH8bCegwg0hH/xn3uj4/wsg99n4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0ycHEAAAA3AAAAA8AAAAAAAAAAAAAAAAAmAIAAGRycy9k&#10;b3ducmV2LnhtbFBLBQYAAAAABAAEAPUAAACJAwAAAAA=&#10;" path="m6,164c6,164,,67,27,v,,-10,126,,164l6,164xe" fillcolor="white [3212]" strokecolor="black [3213]" strokeweight="1pt">
                    <v:stroke joinstyle="miter"/>
                    <v:path arrowok="t" o:connecttype="custom" o:connectlocs="35,968;159,0;159,968;35,968" o:connectangles="0,0,0,0"/>
                  </v:shape>
                  <v:shape id="Freeform 410" o:spid="_x0000_s1038" style="position:absolute;left:2858;top:10105;width:160;height:938;visibility:visible;mso-wrap-style:square;v-text-anchor:top" coordsize="27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uzsIA&#10;AADcAAAADwAAAGRycy9kb3ducmV2LnhtbERPS2vCQBC+C/6HZQRvuqmK2NRValEQevBZxNuQHZPQ&#10;7GyaXU36711B8DYf33Om88YU4kaVyy0reOtHIIgTq3NOFRwPq94EhPPIGgvLpOCfHMxn7dYUY21r&#10;3tFt71MRQtjFqCDzvoyldElGBl3flsSBu9jKoA+wSqWusA7hppCDKBpLgzmHhgxL+soo+d1fjQIp&#10;N3Spj3g6L9+335PR4u/Hu7FS3U7z+QHCU+Nf4qd7rcP84Qgez4QL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KC7OwgAAANwAAAAPAAAAAAAAAAAAAAAAAJgCAABkcnMvZG93&#10;bnJldi54bWxQSwUGAAAAAAQABAD1AAAAhwMAAAAA&#10;" path="m25,159c25,159,27,45,14,,14,,12,110,,159r25,xe" fillcolor="white [3212]" strokecolor="black [3213]" strokeweight="1pt">
                    <v:stroke joinstyle="miter"/>
                    <v:path arrowok="t" o:connecttype="custom" o:connectlocs="148,938;83,0;0,938;148,938" o:connectangles="0,0,0,0"/>
                  </v:shape>
                  <v:shape id="Freeform 411" o:spid="_x0000_s1039" style="position:absolute;left:2699;top:10483;width:390;height:560;visibility:visible;mso-wrap-style:square;v-text-anchor:top" coordsize="66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ARMMA&#10;AADcAAAADwAAAGRycy9kb3ducmV2LnhtbERPTWvCQBC9F/wPyxR6q5tarBKziihFT61GL96G7CRZ&#10;zc6G7Krx33cLhd7m8T4nW/S2ETfqvHGs4G2YgCAunDZcKTgePl+nIHxA1tg4JgUP8rCYD54yTLW7&#10;855ueahEDGGfooI6hDaV0hc1WfRD1xJHrnSdxRBhV0nd4T2G20aOkuRDWjQcG2psaVVTccmvVsF1&#10;Un6Z9WNnVv783U7H280p7zdKvTz3yxmIQH34F/+5tzrOfx/D7zPx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ARMMAAADcAAAADwAAAAAAAAAAAAAAAACYAgAAZHJzL2Rv&#10;d25yZXYueG1sUEsFBgAAAAAEAAQA9QAAAIgDAAAAAA==&#10;" path="m66,95c66,95,56,49,,,,,58,48,50,95r16,xe" fillcolor="white [3212]" strokecolor="black [3213]" strokeweight="1pt">
                    <v:stroke joinstyle="miter"/>
                    <v:path arrowok="t" o:connecttype="custom" o:connectlocs="390,560;0,0;295,560;390,560" o:connectangles="0,0,0,0"/>
                  </v:shape>
                  <v:shape id="Freeform 412" o:spid="_x0000_s1040" style="position:absolute;left:4121;top:10305;width:384;height:738;visibility:visible;mso-wrap-style:square;v-text-anchor:top" coordsize="65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iQB8MA&#10;AADcAAAADwAAAGRycy9kb3ducmV2LnhtbERP30vDMBB+H+x/CDfwzaVTqFKXjTIcOBiTVcHXszmb&#10;YnMpSew6/3ozEPZ2H9/PW65H24mBfGgdK1jMMxDEtdMtNwre37a3jyBCRNbYOSYFZwqwXk0nSyy0&#10;O/GRhio2IoVwKFCBibEvpAy1IYth7nrixH05bzEm6BupPZ5SuO3kXZbl0mLLqcFgTxtD9Xf1YxWU&#10;z/7w+dqf9/XvUObbMvrdh3lQ6mY2lk8gIo3xKv53v+g0/z6HyzPp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iQB8MAAADcAAAADwAAAAAAAAAAAAAAAACYAgAAZHJzL2Rv&#10;d25yZXYueG1sUEsFBgAAAAAEAAQA9QAAAIgDAAAAAA==&#10;" path="m65,125c65,125,55,50,,,,,57,78,49,125r16,xe" fillcolor="white [3212]" strokecolor="black [3213]" strokeweight="1pt">
                    <v:stroke joinstyle="miter"/>
                    <v:path arrowok="t" o:connecttype="custom" o:connectlocs="384,738;0,0;289,738;384,738" o:connectangles="0,0,0,0"/>
                  </v:shape>
                  <v:shape id="Freeform 414" o:spid="_x0000_s1041" style="position:absolute;left:4156;top:10453;width:213;height:590;visibility:visible;mso-wrap-style:square;v-text-anchor:top" coordsize="36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SGJMQA&#10;AADcAAAADwAAAGRycy9kb3ducmV2LnhtbERPTWvCQBC9F/oflil4kbqJorXRjVRF7bVpEXobsmMS&#10;mp2N2VVTf71bEHqbx/uc+aIztThT6yrLCuJBBII4t7riQsHX5+Z5CsJ5ZI21ZVLwSw4W6ePDHBNt&#10;L/xB58wXIoSwS1BB6X2TSOnykgy6gW2IA3ewrUEfYFtI3eIlhJtaDqNoIg1WHBpKbGhVUv6TnYwC&#10;XPa/l/txvH3dZdfrcbzLJ+vaKdV76t5mIDx1/l98d7/rMH/0An/PhAt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UhiTEAAAA3AAAAA8AAAAAAAAAAAAAAAAAmAIAAGRycy9k&#10;b3ducmV2LnhtbFBLBQYAAAAABAAEAPUAAACJAwAAAAA=&#10;" path="m,100c,100,,49,36,,36,,9,37,17,100l,100xe" fillcolor="white [3212]" strokecolor="black [3213]" strokeweight="1pt">
                    <v:stroke joinstyle="miter"/>
                    <v:path arrowok="t" o:connecttype="custom" o:connectlocs="0,590;213,0;101,590;0,590" o:connectangles="0,0,0,0"/>
                  </v:shape>
                  <v:shape id="Freeform 415" o:spid="_x0000_s1042" style="position:absolute;left:2670;top:10093;width:200;height:950;visibility:visible;mso-wrap-style:square;v-text-anchor:top" coordsize="34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8/JcYA&#10;AADcAAAADwAAAGRycy9kb3ducmV2LnhtbESPQWvCQBCF7wX/wzKCl6IbWyglukpRC20PBa0K3obs&#10;mKTJzobsGuO/7xwK3mZ4b977Zr7sXa06akPp2cB0koAizrwtOTew/3kfv4IKEdli7ZkM3CjAcjF4&#10;mGNq/ZW31O1iriSEQ4oGihibVOuQFeQwTHxDLNrZtw6jrG2ubYtXCXe1fkqSF+2wZGkosKFVQVm1&#10;uzgDx0NTdb9fdl3xLW7Pp/6RPzffxoyG/dsMVKQ+3s3/1x9W8J+FVp6RC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8/JcYAAADcAAAADwAAAAAAAAAAAAAAAACYAgAAZHJz&#10;L2Rvd25yZXYueG1sUEsFBgAAAAAEAAQA9QAAAIsDAAAAAA==&#10;" path="m34,161c34,161,12,18,,,,,15,125,6,161r28,xe" fillcolor="white [3212]" strokecolor="black [3213]" strokeweight="1pt">
                    <v:stroke joinstyle="miter"/>
                    <v:path arrowok="t" o:connecttype="custom" o:connectlocs="200,950;0,0;35,950;200,950" o:connectangles="0,0,0,0"/>
                  </v:shape>
                  <v:shape id="Freeform 416" o:spid="_x0000_s1043" style="position:absolute;left:3757;top:10264;width:213;height:779;visibility:visible;mso-wrap-style:square;v-text-anchor:top" coordsize="36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Qpr8MA&#10;AADcAAAADwAAAGRycy9kb3ducmV2LnhtbERPS0vDQBC+C/6HZYTe7MYWpMZui/QBhRzEtoceh+yY&#10;TZudCdltE/31riB4m4/vOfPl4Bt1oy7Uwgaexhko4lJszZWB42H7OAMVIrLFRpgMfFGA5eL+bo65&#10;lZ4/6LaPlUohHHI04GJsc61D6chjGEtLnLhP6TzGBLtK2w77FO4bPcmyZ+2x5tTgsKWVo/Kyv3oD&#10;xbZg6tenjXuX4igzOZzO2bcxo4fh7RVUpCH+i//cO5vmT1/g95l0gV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Qpr8MAAADcAAAADwAAAAAAAAAAAAAAAACYAgAAZHJzL2Rv&#10;d25yZXYueG1sUEsFBgAAAAAEAAQA9QAAAIgDAAAAAA==&#10;" path="m,132c,132,15,45,36,v,,-8,98,-8,132l,132xe" fillcolor="white [3212]" strokecolor="black [3213]" strokeweight="1pt">
                    <v:stroke joinstyle="miter"/>
                    <v:path arrowok="t" o:connecttype="custom" o:connectlocs="0,779;213,0;166,779;0,779" o:connectangles="0,0,0,0"/>
                  </v:shape>
                  <v:shape id="Freeform 417" o:spid="_x0000_s1044" style="position:absolute;left:4233;top:10317;width:219;height:726;visibility:visible;mso-wrap-style:square;v-text-anchor:top" coordsize="37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wTcIA&#10;AADcAAAADwAAAGRycy9kb3ducmV2LnhtbESPwU7DQAxE70j8w8pI3OhuC0JV6LaCSgiuCf0AK2uS&#10;lKw3yrpJ+vf4gMTN1oxnnneHJfZmojF3iT2sVw4McZ1Cx42H09f7wxZMFuSAfWLycKUMh/3tzQ6L&#10;kGYuaaqkMRrCuUAPrchQWJvrliLmVRqIVftOY0TRdWxsGHHW8NjbjXPPNmLH2tDiQMeW6p/qEj10&#10;kxyva9x+OLd5O8/VuXyUS+n9/d3y+gJGaJF/89/1Z1D8J8XXZ3QCu/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IrBNwgAAANwAAAAPAAAAAAAAAAAAAAAAAJgCAABkcnMvZG93&#10;bnJldi54bWxQSwUGAAAAAAQABAD1AAAAhwMAAAAA&#10;" path="m,123c,123,15,44,37,v,,-9,89,-9,123l,123xe" fillcolor="white [3212]" strokecolor="black [3213]" strokeweight="1pt">
                    <v:stroke joinstyle="miter"/>
                    <v:path arrowok="t" o:connecttype="custom" o:connectlocs="0,726;219,0;166,726;0,726" o:connectangles="0,0,0,0"/>
                  </v:shape>
                  <v:shape id="Freeform 418" o:spid="_x0000_s1045" style="position:absolute;left:3330;top:9815;width:242;height:1228;visibility:visible;mso-wrap-style:square;v-text-anchor:top" coordsize="41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gzcEA&#10;AADcAAAADwAAAGRycy9kb3ducmV2LnhtbERPzYrCMBC+C/sOYYS9aaos6lajrAtrvXiw7gMMzdgU&#10;m0lpYq1vbwTB23x8v7Pa9LYWHbW+cqxgMk5AEBdOV1wq+D/9jRYgfEDWWDsmBXfysFl/DFaYanfj&#10;I3V5KEUMYZ+iAhNCk0rpC0MW/dg1xJE7u9ZiiLAtpW7xFsNtLadJMpMWK44NBhv6NVRc8qtVILP6&#10;nu2q+fXQZc3W7GaH5JR/K/U57H+WIAL14S1+ufc6zv+awPOZeIF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loM3BAAAA3AAAAA8AAAAAAAAAAAAAAAAAmAIAAGRycy9kb3du&#10;cmV2LnhtbFBLBQYAAAAABAAEAPUAAACGAwAAAAA=&#10;" path="m,208c,208,24,59,7,v,,34,115,17,208l,208xe" fillcolor="white [3212]" strokecolor="black [3213]" strokeweight="1pt">
                    <v:stroke joinstyle="miter"/>
                    <v:path arrowok="t" o:connecttype="custom" o:connectlocs="0,1228;41,0;142,1228;0,1228" o:connectangles="0,0,0,0"/>
                  </v:shape>
                  <v:shape id="Freeform 419" o:spid="_x0000_s1046" style="position:absolute;left:826;top:9780;width:266;height:1263;visibility:visible;mso-wrap-style:square;v-text-anchor:top" coordsize="45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w7SsEA&#10;AADcAAAADwAAAGRycy9kb3ducmV2LnhtbERPTWsCMRC9F/wPYYTeatatiGyNIlKhPYm2B4/TZNxd&#10;3Ey2SXTXf28Ewds83ufMl71txIV8qB0rGI8yEMTamZpLBb8/m7cZiBCRDTaOScGVAiwXg5c5FsZ1&#10;vKPLPpYihXAoUEEVY1tIGXRFFsPItcSJOzpvMSboS2k8dincNjLPsqm0WHNqqLCldUX6tD9bBVq/&#10;bz+/ceelrI9//4duc85XY6Veh/3qA0SkPj7FD/eXSfMnOdyfS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cO0rBAAAA3AAAAA8AAAAAAAAAAAAAAAAAmAIAAGRycy9kb3du&#10;cmV2LnhtbFBLBQYAAAAABAAEAPUAAACGAwAAAAA=&#10;" path="m36,214v-26,,-26,,-26,c10,214,16,52,,,,,45,67,36,214xe" fillcolor="white [3212]" strokecolor="black [3213]" strokeweight="1pt">
                    <v:stroke joinstyle="miter"/>
                    <v:path arrowok="t" o:connecttype="custom" o:connectlocs="213,1263;59,1263;0,0;213,1263" o:connectangles="0,0,0,0"/>
                  </v:shape>
                  <v:shape id="Freeform 420" o:spid="_x0000_s1047" style="position:absolute;left:1756;top:9420;width:178;height:1623;visibility:visible;mso-wrap-style:square;v-text-anchor:top" coordsize="30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OmMMA&#10;AADcAAAADwAAAGRycy9kb3ducmV2LnhtbERPS2vCQBC+C/6HZYReRDdaFRtdRYS2etP4oMchOybB&#10;7GzIbjX+e7cg9DYf33Pmy8aU4ka1KywrGPQjEMSp1QVnCo6Hz94UhPPIGkvLpOBBDpaLdmuOsbZ3&#10;3tMt8ZkIIexiVJB7X8VSujQng65vK+LAXWxt0AdYZ1LXeA/hppTDKJpIgwWHhhwrWueUXpNfo2D7&#10;8bU7fetV0T1fJomlx3j3M9wq9dZpVjMQnhr/L365NzrMH73D3zPhAr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4OmMMAAADcAAAADwAAAAAAAAAAAAAAAACYAgAAZHJzL2Rv&#10;d25yZXYueG1sUEsFBgAAAAAEAAQA9QAAAIgDAAAAAA==&#10;" path="m6,275v20,,20,,20,c26,275,22,27,30,,30,,,166,6,275xe" fillcolor="white [3212]" strokecolor="black [3213]" strokeweight="1pt">
                    <v:stroke joinstyle="miter"/>
                    <v:path arrowok="t" o:connecttype="custom" o:connectlocs="36,1623;154,1623;178,0;36,1623" o:connectangles="0,0,0,0"/>
                  </v:shape>
                  <v:shape id="Freeform 421" o:spid="_x0000_s1048" style="position:absolute;left:1609;top:10359;width:207;height:684;visibility:visible;mso-wrap-style:square;v-text-anchor:top" coordsize="35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5gMcEA&#10;AADcAAAADwAAAGRycy9kb3ducmV2LnhtbERP24rCMBB9F/Yfwgj7ZlNFxK1GkVVhFQTX+gFDM7bF&#10;ZlKSqN2/3wiCb3M415kvO9OIOzlfW1YwTFIQxIXVNZcKzvl2MAXhA7LGxjIp+CMPy8VHb46Ztg/+&#10;pfsplCKGsM9QQRVCm0npi4oM+sS2xJG7WGcwROhKqR0+Yrhp5ChNJ9JgzbGhwpa+Kyqup5tRcBgV&#10;w6OTtt2cv3bbS16u9zJfK/XZ71YzEIG68Ba/3D86zh+P4flMvE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OYDHBAAAA3AAAAA8AAAAAAAAAAAAAAAAAmAIAAGRycy9kb3du&#10;cmV2LnhtbFBLBQYAAAAABAAEAPUAAACGAwAAAAA=&#10;" path="m7,116v23,,23,,23,c30,116,25,21,35,,35,,,30,7,116xe" fillcolor="white [3212]" strokecolor="black [3213]" strokeweight="1pt">
                    <v:stroke joinstyle="miter"/>
                    <v:path arrowok="t" o:connecttype="custom" o:connectlocs="41,684;177,684;207,0;41,684" o:connectangles="0,0,0,0"/>
                  </v:shape>
                  <v:shape id="Freeform 422" o:spid="_x0000_s1049" style="position:absolute;left:2057;top:10181;width:136;height:862;visibility:visible;mso-wrap-style:square;v-text-anchor:top" coordsize="23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EdBsMA&#10;AADcAAAADwAAAGRycy9kb3ducmV2LnhtbERPTWvCQBC9C/0PyxR6002lhjZ1IypoBU/aUq9DdpqE&#10;ZGdjdo2pv94VBG/zeJ8znfWmFh21rrSs4HUUgSDOrC45V/DzvRq+g3AeWWNtmRT8k4NZ+jSYYqLt&#10;mXfU7X0uQgi7BBUU3jeJlC4ryKAb2YY4cH+2NegDbHOpWzyHcFPLcRTF0mDJoaHAhpYFZdX+ZBTE&#10;6698qRcdbg8fk+pymMdx+XtU6uW5n3+C8NT7h/ju3ugw/20Ct2fCBT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EdBsMAAADcAAAADwAAAAAAAAAAAAAAAACYAgAAZHJzL2Rv&#10;d25yZXYueG1sUEsFBgAAAAAEAAQA9QAAAIgDAAAAAA==&#10;" path="m6,146v15,,15,,15,c23,,23,,23,,23,,,97,6,146xe" fillcolor="white [3212]" strokecolor="black [3213]" strokeweight="1pt">
                    <v:stroke joinstyle="miter"/>
                    <v:path arrowok="t" o:connecttype="custom" o:connectlocs="35,862;124,862;136,0;35,862" o:connectangles="0,0,0,0"/>
                  </v:shape>
                  <v:shape id="Freeform 423" o:spid="_x0000_s1050" style="position:absolute;left:1221;top:10028;width:148;height:1015;visibility:visible;mso-wrap-style:square;v-text-anchor:top" coordsize="25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uE/sEA&#10;AADcAAAADwAAAGRycy9kb3ducmV2LnhtbERPTYvCMBC9C/6HMII3TV3ErdUoIqx48LDbXRBvQzM2&#10;xWZSmqj135sFwds83ucs152txY1aXzlWMBknIIgLpysuFfz9fo1SED4ga6wdk4IHeViv+r0lZtrd&#10;+YdueShFDGGfoQITQpNJ6QtDFv3YNcSRO7vWYoiwLaVu8R7DbS0/kmQmLVYcGww2tDVUXPKrVbA7&#10;GK9Pk/k3hsvncZ669FDsvFLDQbdZgAjUhbf45d7rOH86g/9n4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rhP7BAAAA3AAAAA8AAAAAAAAAAAAAAAAAmAIAAGRycy9kb3du&#10;cmV2LnhtbFBLBQYAAAAABAAEAPUAAACGAwAAAAA=&#10;" path="m,172c,172,,41,19,v,,,142,6,172l,172xe" fillcolor="white [3212]" strokecolor="black [3213]" strokeweight="1pt">
                    <v:stroke joinstyle="miter"/>
                    <v:path arrowok="t" o:connecttype="custom" o:connectlocs="0,1015;112,0;148,1015;0,1015" o:connectangles="0,0,0,0"/>
                  </v:shape>
                  <v:shape id="Freeform 424" o:spid="_x0000_s1051" style="position:absolute;left:2451;top:10429;width:148;height:614;visibility:visible;mso-wrap-style:square;v-text-anchor:top" coordsize="25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UGeMIA&#10;AADcAAAADwAAAGRycy9kb3ducmV2LnhtbERPTYvCMBC9C/sfwix401QRXbpGWQqCCCKtsrC3oRnb&#10;YjPpNtHWf28Ewds83ucs172pxY1aV1lWMBlHIIhzqysuFJyOm9EXCOeRNdaWScGdHKxXH4Mlxtp2&#10;nNIt84UIIexiVFB638RSurwkg25sG+LAnW1r0AfYFlK32IVwU8tpFM2lwYpDQ4kNJSXll+xqFKTJ&#10;QWbpf99N/3a/mEzup8LuI6WGn/3PNwhPvX+LX+6tDvNnC3g+Ey6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QZ4wgAAANwAAAAPAAAAAAAAAAAAAAAAAJgCAABkcnMvZG93&#10;bnJldi54bWxQSwUGAAAAAAQABAD1AAAAhwMAAAAA&#10;" path="m25,104c25,104,25,41,6,,6,,6,74,,104r25,xe" fillcolor="white [3212]" strokecolor="black [3213]" strokeweight="1pt">
                    <v:stroke joinstyle="miter"/>
                    <v:path arrowok="t" o:connecttype="custom" o:connectlocs="148,614;36,0;0,614;148,614" o:connectangles="0,0,0,0"/>
                  </v:shape>
                  <v:shape id="Freeform 425" o:spid="_x0000_s1052" style="position:absolute;left:1969;top:10524;width:401;height:519;visibility:visible;mso-wrap-style:square;v-text-anchor:top" coordsize="6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qvsUA&#10;AADcAAAADwAAAGRycy9kb3ducmV2LnhtbESPQU8CMRCF7yT+h2ZMuBDpakBwpRBjNIELiYj3cTvu&#10;NrbTzbYs6793DiTcZvLevPfNajMEr3rqkots4H5agCKuonVcGzh+vt8tQaWMbNFHJgN/lGCzvhmt&#10;sLTxzB/UH3KtJIRTiQaanNtS61Q1FDBNY0ss2k/sAmZZu1rbDs8SHrx+KIpHHdCxNDTY0mtD1e/h&#10;FAxsv/3uyy2ci0/9Yjbf67fJ0h+NGd8OL8+gMg35ar5cb63gz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Kq+xQAAANwAAAAPAAAAAAAAAAAAAAAAAJgCAABkcnMv&#10;ZG93bnJldi54bWxQSwUGAAAAAAQABAD1AAAAigMAAAAA&#10;" path="m,88c,88,19,31,68,,68,,15,27,21,88l,88xe" fillcolor="white [3212]" strokecolor="black [3213]" strokeweight="1pt">
                    <v:stroke joinstyle="miter"/>
                    <v:path arrowok="t" o:connecttype="custom" o:connectlocs="0,519;401,0;124,519;0,519" o:connectangles="0,0,0,0"/>
                  </v:shape>
                  <v:shape id="Freeform 427" o:spid="_x0000_s1053" style="position:absolute;left:1127;top:10111;width:153;height:932;visibility:visible;mso-wrap-style:square;v-text-anchor:top" coordsize="26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AHOcMA&#10;AADcAAAADwAAAGRycy9kb3ducmV2LnhtbERP22oCMRB9L/gPYQTfatZSVl2NIoVqoVDx8gHjZtys&#10;bibLJurar28Kgm9zONeZzltbiSs1vnSsYNBPQBDnTpdcKNjvPl9HIHxA1lg5JgV38jCfdV6mmGl3&#10;4w1dt6EQMYR9hgpMCHUmpc8NWfR9VxNH7ugaiyHCppC6wVsMt5V8S5JUWiw5Nhis6cNQft5erILl&#10;fZ0uk3R1YnPY/+5WP8Px4PytVK/bLiYgArXhKX64v3Sc/z6G/2fiB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AHOcMAAADcAAAADwAAAAAAAAAAAAAAAACYAgAAZHJzL2Rv&#10;d25yZXYueG1sUEsFBgAAAAAEAAQA9QAAAIgDAAAAAA==&#10;" path="m20,158c20,158,26,68,,,,,10,120,,158r20,xe" fillcolor="white [3212]" strokecolor="black [3213]" strokeweight="1pt">
                    <v:stroke joinstyle="miter"/>
                    <v:path arrowok="t" o:connecttype="custom" o:connectlocs="118,932;0,0;0,932;118,932" o:connectangles="0,0,0,0"/>
                  </v:shape>
                  <v:shape id="Freeform 428" o:spid="_x0000_s1054" style="position:absolute;left:1338;top:10140;width:159;height:903;visibility:visible;mso-wrap-style:square;v-text-anchor:top" coordsize="2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UHbsMA&#10;AADcAAAADwAAAGRycy9kb3ducmV2LnhtbESPTYvCQAyG7wv+hyGCt3XqikWqo4goCItg3b14C53Y&#10;FjuZ0pnV+u83B8FbQt6PJ8t17xp1py7Ung1Mxgko4sLbmksDvz/7zzmoEJEtNp7JwJMCrFeDjyVm&#10;1j84p/s5lkpCOGRooIqxzbQORUUOw9i3xHK7+s5hlLUrte3wIeGu0V9JkmqHNUtDhS1tKypu5z8n&#10;vX6Xl1O/4Ut6aNLjfJLPvk+5MaNhv1mAitTHt/jlPljBnwm+PCMT6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UHbsMAAADcAAAADwAAAAAAAAAAAAAAAACYAgAAZHJzL2Rv&#10;d25yZXYueG1sUEsFBgAAAAAEAAQA9QAAAIgDAAAAAA==&#10;" path="m2,153c2,153,,45,12,v,,3,104,15,153l2,153xe" fillcolor="white [3212]" strokecolor="black [3213]" strokeweight="1pt">
                    <v:stroke joinstyle="miter"/>
                    <v:path arrowok="t" o:connecttype="custom" o:connectlocs="12,903;71,0;159,903;12,903" o:connectangles="0,0,0,0"/>
                  </v:shape>
                  <v:shape id="Freeform 429" o:spid="_x0000_s1055" style="position:absolute;left:2135;top:10347;width:384;height:696;visibility:visible;mso-wrap-style:square;v-text-anchor:top" coordsize="6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UnMIA&#10;AADcAAAADwAAAGRycy9kb3ducmV2LnhtbERPyWrDMBC9B/oPYgq9JXJCE4obJZSCTSgYshR6Hayp&#10;bWqNHEnx8vdVoNDbPN462/1oWtGT841lBctFAoK4tLrhSsHnJZu/gPABWWNrmRRM5GG/e5htMdV2&#10;4BP151CJGMI+RQV1CF0qpS9rMugXtiOO3Ld1BkOErpLa4RDDTStXSbKRBhuODTV29F5T+XO+GQVX&#10;XeTPWXYsPlZfR3ZtmR8mnSv19Di+vYIINIZ/8Z/7oOP89RLuz8QL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oRScwgAAANwAAAAPAAAAAAAAAAAAAAAAAJgCAABkcnMvZG93&#10;bnJldi54bWxQSwUGAAAAAAQABAD1AAAAhwMAAAAA&#10;" path="m65,118c65,118,55,49,,,,,57,71,49,118r16,xe" fillcolor="white [3212]" strokecolor="black [3213]" strokeweight="1pt">
                    <v:stroke joinstyle="miter"/>
                    <v:path arrowok="t" o:connecttype="custom" o:connectlocs="384,696;0,0;289,696;384,696" o:connectangles="0,0,0,0"/>
                  </v:shape>
                  <v:shape id="Freeform 431" o:spid="_x0000_s1056" style="position:absolute;left:2163;top:10494;width:212;height:549;visibility:visible;mso-wrap-style:square;v-text-anchor:top" coordsize="36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wiFMIA&#10;AADcAAAADwAAAGRycy9kb3ducmV2LnhtbERP32vCMBB+F/wfwgm+aTplItUoQxQEhWnd8PVozrZb&#10;cylJ1O6/XwTBt/v4ft582Zpa3Mj5yrKCt2ECgji3uuJCwddpM5iC8AFZY22ZFPyRh+Wi25ljqu2d&#10;j3TLQiFiCPsUFZQhNKmUPi/JoB/ahjhyF+sMhghdIbXDeww3tRwlyUQarDg2lNjQqqT8N7saBfvv&#10;7LxN6s/TZjc+HN36h117PSvV77UfMxCB2vASP91bHee/j+D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rCIUwgAAANwAAAAPAAAAAAAAAAAAAAAAAJgCAABkcnMvZG93&#10;bnJldi54bWxQSwUGAAAAAAQABAD1AAAAhwMAAAAA&#10;" path="m,93c,93,,48,36,,36,,9,30,17,93l,93xe" fillcolor="white [3212]" strokecolor="black [3213]" strokeweight="1pt">
                    <v:stroke joinstyle="miter"/>
                    <v:path arrowok="t" o:connecttype="custom" o:connectlocs="0,549;212,0;100,549;0,549" o:connectangles="0,0,0,0"/>
                  </v:shape>
                  <v:shape id="Freeform 432" o:spid="_x0000_s1057" style="position:absolute;left:1485;top:10134;width:201;height:909;visibility:visible;mso-wrap-style:square;v-text-anchor:top" coordsize="3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Qp8IA&#10;AADcAAAADwAAAGRycy9kb3ducmV2LnhtbERPTWsCMRC9F/wPYQRvNatSka1RiqCIB4tW70My3d26&#10;mSxJXFd/fVMQepvH+5z5srO1aMmHyrGC0TADQaydqbhQcPpav85AhIhssHZMCu4UYLnovcwxN+7G&#10;B2qPsRAphEOOCsoYm1zKoEuyGIauIU7ct/MWY4K+kMbjLYXbWo6zbCotVpwaSmxoVZK+HK9WgZn6&#10;/eWn/dw+pC7OzSbb6f15p9Sg3328g4jUxX/x0701af7bBP6eSR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ZCnwgAAANwAAAAPAAAAAAAAAAAAAAAAAJgCAABkcnMvZG93&#10;bnJldi54bWxQSwUGAAAAAAQABAD1AAAAhwMAAAAA&#10;" path="m,154c,154,22,17,34,v,,-15,119,-6,154l,154xe" fillcolor="white [3212]" strokecolor="black [3213]" strokeweight="1pt">
                    <v:stroke joinstyle="miter"/>
                    <v:path arrowok="t" o:connecttype="custom" o:connectlocs="0,909;201,0;166,909;0,909" o:connectangles="0,0,0,0"/>
                  </v:shape>
                  <v:shape id="Freeform 433" o:spid="_x0000_s1058" style="position:absolute;left:1845;top:10305;width:212;height:738;visibility:visible;mso-wrap-style:square;v-text-anchor:top" coordsize="36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rqFcIA&#10;AADcAAAADwAAAGRycy9kb3ducmV2LnhtbERPS4vCMBC+C/6HMII3Td11RatRRFTcg+Dr4HFoxrbY&#10;TEoTbf33ZmHB23x8z5ktGlOIJ1Uut6xg0I9AECdW55wquJw3vTEI55E1FpZJwYscLObt1gxjbWs+&#10;0vPkUxFC2MWoIPO+jKV0SUYGXd+WxIG72cqgD7BKpa6wDuGmkF9RNJIGcw4NGZa0yii5nx5Gwfd+&#10;uL2ayXo/GP3WSb1bRY/NYa1Ut9MspyA8Nf4j/nfvdJj/M4S/Z8IF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uoVwgAAANwAAAAPAAAAAAAAAAAAAAAAAJgCAABkcnMvZG93&#10;bnJldi54bWxQSwUGAAAAAAQABAD1AAAAhwMAAAAA&#10;" path="m,125c,125,15,44,36,v,,-8,91,-8,125l,125xe" fillcolor="white [3212]" strokecolor="black [3213]" strokeweight="1pt">
                    <v:stroke joinstyle="miter"/>
                    <v:path arrowok="t" o:connecttype="custom" o:connectlocs="0,738;212,0;165,738;0,738" o:connectangles="0,0,0,0"/>
                  </v:shape>
                  <v:shape id="Freeform 434" o:spid="_x0000_s1059" style="position:absolute;left:2253;top:10353;width:213;height:690;visibility:visible;mso-wrap-style:square;v-text-anchor:top" coordsize="36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gaS8EA&#10;AADcAAAADwAAAGRycy9kb3ducmV2LnhtbERP22rCQBB9L/gPywh9002FiKau0pbW25PGfsCQnSah&#10;2ZmQ3cb4992C0Lc5nOusNoNrVE+dr4UNPE0TUMSF2JpLA5+Xj8kClA/IFhthMnAjD5v16GGFmZUr&#10;n6nPQ6liCPsMDVQhtJnWvqjIoZ9KSxy5L+kchgi7UtsOrzHcNXqWJHPtsObYUGFLbxUV3/mPM7Dt&#10;Z0sROR8Pr/v3lOannfX5zpjH8fDyDCrQEP7Fd/fexvlpCn/Px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oGkvBAAAA3AAAAA8AAAAAAAAAAAAAAAAAmAIAAGRycy9kb3du&#10;cmV2LnhtbFBLBQYAAAAABAAEAPUAAACGAwAAAAA=&#10;" path="m,117c,117,14,45,36,v,,-9,83,-9,117l,117xe" fillcolor="white [3212]" strokecolor="black [3213]" strokeweight="1pt">
                    <v:stroke joinstyle="miter"/>
                    <v:path arrowok="t" o:connecttype="custom" o:connectlocs="0,690;213,0;160,690;0,690" o:connectangles="0,0,0,0"/>
                  </v:shape>
                  <v:shape id="Freeform 435" o:spid="_x0000_s1060" style="position:absolute;left:897;top:9851;width:236;height:1192;visibility:visible;mso-wrap-style:square;v-text-anchor:top" coordsize="4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TQLMIA&#10;AADcAAAADwAAAGRycy9kb3ducmV2LnhtbERPPWvDMBDdC/0P4gLZGjkNNYkbOZhCIEsHO1myHdbV&#10;NpZOrqU4zr+vCoVu93iftz/M1oiJRt85VrBeJSCIa6c7bhRczseXLQgfkDUax6TgQR4O+fPTHjPt&#10;7lzSVIVGxBD2GSpoQxgyKX3dkkW/cgNx5L7caDFEODZSj3iP4dbI1yRJpcWOY0OLA320VPfVzSpw&#10;5e78WcwmbUzxfZ2qvrxufKnUcjEX7yACzeFf/Oc+6Tj/LYXfZ+IF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NAswgAAANwAAAAPAAAAAAAAAAAAAAAAAJgCAABkcnMvZG93&#10;bnJldi54bWxQSwUGAAAAAAQABAD1AAAAhwMAAAAA&#10;" path="m40,202c40,202,17,60,34,,34,,,109,17,202r23,xe" fillcolor="white [3212]" strokecolor="black [3213]" strokeweight="1pt">
                    <v:stroke joinstyle="miter"/>
                    <v:path arrowok="t" o:connecttype="custom" o:connectlocs="236,1192;201,0;100,1192;236,1192" o:connectangles="0,0,0,0"/>
                  </v:shape>
                  <v:shape id="Freeform 436" o:spid="_x0000_s1061" style="position:absolute;left:1249;top:10559;width:395;height:484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TQsEA&#10;AADcAAAADwAAAGRycy9kb3ducmV2LnhtbERPTYvCMBC9L/gfwgheFk2VXZVqFBGFxctiFc9DM7bF&#10;ZlKaWKu/3giCt3m8z5kvW1OKhmpXWFYwHEQgiFOrC84UHA/b/hSE88gaS8uk4E4OlovO1xxjbW+8&#10;pybxmQgh7GJUkHtfxVK6NCeDbmAr4sCdbW3QB1hnUtd4C+GmlKMoGkuDBYeGHCta55RekqtRUN7/&#10;I5+cJs03PXaby8+hSHm/VqrXbVczEJ5a/xG/3X86zP+dwOuZcIF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LE0LBAAAA3AAAAA8AAAAAAAAAAAAAAAAAmAIAAGRycy9kb3du&#10;cmV2LnhtbFBLBQYAAAAABAAEAPUAAACGAwAAAAA=&#10;" path="m67,82c67,82,49,31,,,,,53,21,47,82r20,xe" fillcolor="white [3212]" strokecolor="black [3213]" strokeweight="1pt">
                    <v:stroke joinstyle="miter"/>
                    <v:path arrowok="t" o:connecttype="custom" o:connectlocs="395,484;0,0;277,484;395,484" o:connectangles="0,0,0,0"/>
                  </v:shape>
                  <v:shape id="Freeform 437" o:spid="_x0000_s1062" style="position:absolute;left:1856;top:10524;width:390;height:519;visibility:visible;mso-wrap-style:square;v-text-anchor:top" coordsize="66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6zR8YA&#10;AADcAAAADwAAAGRycy9kb3ducmV2LnhtbESPT2sCMRDF7wW/Qxiht5ptoaWsRqmK0kN7qP+gtyEZ&#10;d5cmk+0m1fXbO4eCtxnem/d+M5n1wasTdamJbOBxVIAittE1XBnYbVcPr6BSRnboI5OBCyWYTQd3&#10;EyxdPPMXnTa5UhLCqUQDdc5tqXWyNQVMo9gSi3aMXcAsa1dp1+FZwoPXT0XxogM2LA01trSoyf5s&#10;/oIBWwX3/evnh/nH0tn159Efst4bcz/s38agMvX5Zv6/fneC/yy08oxMo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6zR8YAAADcAAAADwAAAAAAAAAAAAAAAACYAgAAZHJz&#10;L2Rvd25yZXYueG1sUEsFBgAAAAAEAAQA9QAAAIsDAAAAAA==&#10;" path="m66,88c66,88,56,49,,,,,58,41,49,88r17,xe" fillcolor="white [3212]" strokecolor="black [3213]" strokeweight="1pt">
                    <v:stroke joinstyle="miter"/>
                    <v:path arrowok="t" o:connecttype="custom" o:connectlocs="390,519;0,0;290,519;390,519" o:connectangles="0,0,0,0"/>
                  </v:shape>
                </v:group>
                <v:group id="Group 441" o:spid="_x0000_s1063" style="position:absolute;left:4358;top:22310;width:3639;height:1455" coordorigin="826,9396" coordsize="3766,1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Freeform 442" o:spid="_x0000_s1064" style="position:absolute;left:3378;top:9396;width:265;height:1647;visibility:visible;mso-wrap-style:square;v-text-anchor:top" coordsize="45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aoR8YA&#10;AADcAAAADwAAAGRycy9kb3ducmV2LnhtbESPQUvDQBCF74L/YRmhN7vRSmljt0WkhehBMW3pdciO&#10;2Wh2NmS3Tfz3zkHwNsN78943q83oW3WhPjaBDdxNM1DEVbAN1wYO+93tAlRMyBbbwGTghyJs1tdX&#10;K8xtGPiDLmWqlYRwzNGAS6nLtY6VI49xGjpi0T5D7zHJ2tfa9jhIuG/1fZbNtceGpcFhR8+Oqu/y&#10;7A1sT/ro3rfDy/KrLt9eR108zKrCmMnN+PQIKtGY/s1/14UV/Ln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aoR8YAAADcAAAADwAAAAAAAAAAAAAAAACYAgAAZHJz&#10;L2Rvd25yZXYueG1sUEsFBgAAAAAEAAQA9QAAAIsDAAAAAA==&#10;" path="m8,279v27,,27,,27,c35,279,29,63,45,,45,,,99,8,279xe" fillcolor="white [3212]" strokecolor="black [3213]" strokeweight="1pt">
                    <v:stroke joinstyle="miter"/>
                    <v:path arrowok="t" o:connecttype="custom" o:connectlocs="47,1647;206,1647;265,0;47,1647" o:connectangles="0,0,0,0"/>
                  </v:shape>
                  <v:shape id="Freeform 443" o:spid="_x0000_s1065" style="position:absolute;left:3669;top:9768;width:177;height:1275;visibility:visible;mso-wrap-style:square;v-text-anchor:top" coordsize="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BW74A&#10;AADcAAAADwAAAGRycy9kb3ducmV2LnhtbESPzQrCMBCE74LvEFbwpqmCpVSjiCB49Qe9Ls3aFptN&#10;TaLWtzeC4G2XmZ1vdrHqTCOe5HxtWcFknIAgLqyuuVRwOm5HGQgfkDU2lknBmzyslv3eAnNtX7yn&#10;5yGUIoawz1FBFUKbS+mLigz6sW2Jo3a1zmCIqyuldviK4aaR0yRJpcGaI6HCljYVFbfDw0RIdqnv&#10;s2OGjcvOmMq1LbvCKjUcdOs5iEBd+Jt/1zsd66cT+D4TJ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80QVu+AAAA3AAAAA8AAAAAAAAAAAAAAAAAmAIAAGRycy9kb3ducmV2&#10;LnhtbFBLBQYAAAAABAAEAPUAAACDAwAAAAA=&#10;" path="m6,216v20,,20,,20,c26,216,22,21,30,,30,,,130,6,216xe" fillcolor="white [3212]" strokecolor="black [3213]" strokeweight="1pt">
                    <v:stroke joinstyle="miter"/>
                    <v:path arrowok="t" o:connecttype="custom" o:connectlocs="35,1275;153,1275;177,0;35,1275" o:connectangles="0,0,0,0"/>
                  </v:shape>
                  <v:shape id="Freeform 444" o:spid="_x0000_s1066" style="position:absolute;left:2540;top:10323;width:206;height:720;visibility:visible;mso-wrap-style:square;v-text-anchor:top" coordsize="3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GK2sIA&#10;AADcAAAADwAAAGRycy9kb3ducmV2LnhtbERPPWvDMBDdC/kP4gLdGrkeTOtEMa4h0A6FOsmQ8bAu&#10;tol1MpJiu/++KhS63eN93q5YzCAmcr63rOB5k4AgbqzuuVVwPh2eXkD4gKxxsEwKvslDsV897DDX&#10;duaapmNoRQxhn6OCLoQxl9I3HRn0GzsSR+5qncEQoWuldjjHcDPINEkyabDn2NDhSFVHze14NwrQ&#10;Ue2q4ePSz6/151vISvN1K5V6XC/lFkSgJfyL/9zvOs7PUvh9Jl4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4YrawgAAANwAAAAPAAAAAAAAAAAAAAAAAJgCAABkcnMvZG93&#10;bnJldi54bWxQSwUGAAAAAAQABAD1AAAAhwMAAAAA&#10;" path="m28,122v-23,,-23,,-23,c5,122,9,20,,,,,35,36,28,122xe" fillcolor="white [3212]" strokecolor="black [3213]" strokeweight="1pt">
                    <v:stroke joinstyle="miter"/>
                    <v:path arrowok="t" o:connecttype="custom" o:connectlocs="165,720;29,720;0,0;165,720" o:connectangles="0,0,0,0"/>
                  </v:shape>
                  <v:shape id="Freeform 445" o:spid="_x0000_s1067" style="position:absolute;left:4050;top:10146;width:136;height:897;visibility:visible;mso-wrap-style:square;v-text-anchor:top" coordsize="2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1YC8IA&#10;AADcAAAADwAAAGRycy9kb3ducmV2LnhtbERPS4vCMBC+C/6HMAt703SV1aUaxQeCeNF2xfPYjG2x&#10;mZQmq91/bwTB23x8z5nOW1OJGzWutKzgqx+BIM6sLjlXcPzd9H5AOI+ssbJMCv7JwXzW7Uwx1vbO&#10;Cd1Sn4sQwi5GBYX3dSylywoy6Pq2Jg7cxTYGfYBNLnWD9xBuKjmIopE0WHJoKLCmVUHZNf0zCvbr&#10;6Hs3PFfpZnnYtuPkMlic/Empz492MQHhqfVv8cu91WH+aAjPZ8IF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VgLwgAAANwAAAAPAAAAAAAAAAAAAAAAAJgCAABkcnMvZG93&#10;bnJldi54bWxQSwUGAAAAAAQABAD1AAAAhwMAAAAA&#10;" path="m6,152v15,,15,,15,c23,,23,,23,,23,,,103,6,152xe" fillcolor="white [3212]" strokecolor="black [3213]" strokeweight="1pt">
                    <v:stroke joinstyle="miter"/>
                    <v:path arrowok="t" o:connecttype="custom" o:connectlocs="35,897;124,897;136,0;35,897" o:connectangles="0,0,0,0"/>
                  </v:shape>
                  <v:shape id="Freeform 446" o:spid="_x0000_s1068" style="position:absolute;left:3100;top:9987;width:148;height:1056;visibility:visible;mso-wrap-style:square;v-text-anchor:top" coordsize="25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v0sMAA&#10;AADcAAAADwAAAGRycy9kb3ducmV2LnhtbERPS2rDMBDdF3oHMYXuGrmhmOJEDiUh0J3TNAcYpImt&#10;2hq5lhrbt48Kgezm8b6z3kyuExcagvWs4HWRgSDW3liuFZy+9y/vIEJENth5JgUzBdiUjw9rLIwf&#10;+Ysux1iLFMKhQAVNjH0hZdANOQwL3xMn7uwHhzHBoZZmwDGFu04usyyXDi2nhgZ72jak2+OfU2Da&#10;2S51NBQkO7392VW/9lAp9fw0faxARJriXXxzf5o0P3+D/2fSBbK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1v0sMAAAADcAAAADwAAAAAAAAAAAAAAAACYAgAAZHJzL2Rvd25y&#10;ZXYueG1sUEsFBgAAAAAEAAQA9QAAAIUDAAAAAA==&#10;" path="m25,179c25,179,25,41,6,,6,,6,149,,179r25,xe" fillcolor="white [3212]" strokecolor="black [3213]" strokeweight="1pt">
                    <v:stroke joinstyle="miter"/>
                    <v:path arrowok="t" o:connecttype="custom" o:connectlocs="148,1056;36,0;0,1056;148,1056" o:connectangles="0,0,0,0"/>
                  </v:shape>
                  <v:shape id="Freeform 447" o:spid="_x0000_s1069" style="position:absolute;left:4444;top:10388;width:148;height:655;visibility:visible;mso-wrap-style:square;v-text-anchor:top" coordsize="25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fsA8EA&#10;AADcAAAADwAAAGRycy9kb3ducmV2LnhtbERP22rCQBB9L/gPywi+1U3FiqSuEkRBLBSqfsCQnWZD&#10;M7Mxu8b4991CoW9zONdZbQZuVE9dqL0YeJlmoEhKb2upDFzO++clqBBRLDZeyMCDAmzWo6cV5tbf&#10;5ZP6U6xUCpGQowEXY5trHUpHjGHqW5LEffmOMSbYVdp2eE/h3OhZli00Yy2pwWFLW0fl9+nGBt6z&#10;/rLj3cdcuxCZjzMsiuvVmMl4KN5ARRriv/jPfbBp/uIVfp9JF+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37APBAAAA3AAAAA8AAAAAAAAAAAAAAAAAmAIAAGRycy9kb3du&#10;cmV2LnhtbFBLBQYAAAAABAAEAPUAAACGAwAAAAA=&#10;" path="m25,111c25,111,25,41,6,,6,,6,81,,111r25,xe" fillcolor="white [3212]" strokecolor="black [3213]" strokeweight="1pt">
                    <v:stroke joinstyle="miter"/>
                    <v:path arrowok="t" o:connecttype="custom" o:connectlocs="148,655;36,0;0,655;148,655" o:connectangles="0,0,0,0"/>
                  </v:shape>
                  <v:shape id="Freeform 448" o:spid="_x0000_s1070" style="position:absolute;left:3958;top:10483;width:401;height:560;visibility:visible;mso-wrap-style:square;v-text-anchor:top" coordsize="6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hqcMA&#10;AADcAAAADwAAAGRycy9kb3ducmV2LnhtbERPTWvCQBC9F/oflil4azb1ECRmFdsiBjwUjdDrkB2T&#10;1OxsyK5m7a/vFgq9zeN9TrEOphc3Gl1nWcFLkoIgrq3uuFFwqrbPCxDOI2vsLZOCOzlYrx4fCsy1&#10;nfhAt6NvRAxhl6OC1vshl9LVLRl0iR2II3e2o0Ef4dhIPeIUw00v52maSYMdx4YWB3prqb4cr0bB&#10;VR/KsKj6sN++7/zn/uv8ar4/lJo9hc0ShKfg/8V/7lLH+VkGv8/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phqcMAAADcAAAADwAAAAAAAAAAAAAAAACYAgAAZHJzL2Rv&#10;d25yZXYueG1sUEsFBgAAAAAEAAQA9QAAAIgDAAAAAA==&#10;" path="m,95c,95,19,31,68,,68,,15,34,21,95l,95xe" fillcolor="white [3212]" strokecolor="black [3213]" strokeweight="1pt">
                    <v:stroke joinstyle="miter"/>
                    <v:path arrowok="t" o:connecttype="custom" o:connectlocs="0,560;401,0;124,560;0,560" o:connectangles="0,0,0,0"/>
                  </v:shape>
                  <v:shape id="Freeform 449" o:spid="_x0000_s1071" style="position:absolute;left:3869;top:10524;width:401;height:519;visibility:visible;mso-wrap-style:square;v-text-anchor:top" coordsize="6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ZirMIA&#10;AADcAAAADwAAAGRycy9kb3ducmV2LnhtbERPTWsCMRC9C/6HMIKXUrMt1bWrUUpR0EuhVu/jZrob&#10;TCbLJq7bf98UCt7m8T5nue6dFR21wXhW8DTJQBCXXhuuFBy/to9zECEia7SeScEPBVivhoMlFtrf&#10;+JO6Q6xECuFQoII6xqaQMpQ1OQwT3xAn7tu3DmOCbSV1i7cU7qx8zrKZdGg4NdTY0HtN5eVwdQp2&#10;Z7s/mdwY/9rlL9MPuXmY26NS41H/tgARqY938b97p9P8WQ5/z6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mKswgAAANwAAAAPAAAAAAAAAAAAAAAAAJgCAABkcnMvZG93&#10;bnJldi54bWxQSwUGAAAAAAQABAD1AAAAhwMAAAAA&#10;" path="m,88c,88,19,30,68,,68,,15,27,21,88l,88xe" fillcolor="white [3212]" strokecolor="black [3213]" strokeweight="1pt">
                    <v:stroke joinstyle="miter"/>
                    <v:path arrowok="t" o:connecttype="custom" o:connectlocs="0,519;401,0;124,519;0,519" o:connectangles="0,0,0,0"/>
                  </v:shape>
                  <v:shape id="Freeform 450" o:spid="_x0000_s1072" style="position:absolute;left:3450;top:10122;width:254;height:921;visibility:visible;mso-wrap-style:square;v-text-anchor:top" coordsize="43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58ZcMA&#10;AADcAAAADwAAAGRycy9kb3ducmV2LnhtbESPQWvDMAyF74X9B6NBb62zMsrI6paRUSi7NR2U3USs&#10;Jdli2dhuk/776jDYTeI9vfdps5vcoK4UU+/ZwNOyAEXceNtza+DztF+8gEoZ2eLgmQzcKMFu+zDb&#10;YGn9yEe61rlVEsKpRANdzqHUOjUdOUxLH4hF+/bRYZY1ttpGHCXcDXpVFGvtsGdp6DBQ1VHzW1+c&#10;ATp8VeG5pnxqw3j++HmPq1BFY+aP09srqExT/jf/XR+s4K+FVp6RC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58ZcMAAADcAAAADwAAAAAAAAAAAAAAAACYAgAAZHJzL2Rv&#10;d25yZXYueG1sUEsFBgAAAAAEAAQA9QAAAIgDAAAAAA==&#10;" path="m41,156c41,156,43,35,,,,,28,87,20,156r21,xe" fillcolor="white [3212]" strokecolor="black [3213]" strokeweight="1pt">
                    <v:stroke joinstyle="miter"/>
                    <v:path arrowok="t" o:connecttype="custom" o:connectlocs="242,921;0,0;118,921;242,921" o:connectangles="0,0,0,0"/>
                  </v:shape>
                  <v:shape id="Freeform 451" o:spid="_x0000_s1073" style="position:absolute;left:3183;top:10075;width:159;height:968;visibility:visible;mso-wrap-style:square;v-text-anchor:top" coordsize="27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/RNsMA&#10;AADcAAAADwAAAGRycy9kb3ducmV2LnhtbERPS4vCMBC+C/6HMMJeRFMXkbUaRYousgfBB+JxbGab&#10;ss2kNFmt/94sCHubj+8582VrK3GjxpeOFYyGCQji3OmSCwWn42bwAcIHZI2VY1LwIA/LRbczx1S7&#10;O+/pdgiFiCHsU1RgQqhTKX1uyKIfupo4ct+usRgibAqpG7zHcFvJ9ySZSIslxwaDNWWG8p/Dr1Vw&#10;Hu++HuvPvamPWXZNfH9rqstFqbdeu5qBCNSGf/HLvdVx/mQKf8/EC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/RNsMAAADcAAAADwAAAAAAAAAAAAAAAACYAgAAZHJzL2Rv&#10;d25yZXYueG1sUEsFBgAAAAAEAAQA9QAAAIgDAAAAAA==&#10;" path="m6,164c6,164,,67,27,v,,-10,126,,164l6,164xe" fillcolor="white [3212]" strokecolor="black [3213]" strokeweight="1pt">
                    <v:stroke joinstyle="miter"/>
                    <v:path arrowok="t" o:connecttype="custom" o:connectlocs="35,968;159,0;159,968;35,968" o:connectangles="0,0,0,0"/>
                  </v:shape>
                  <v:shape id="Freeform 452" o:spid="_x0000_s1074" style="position:absolute;left:2858;top:10105;width:160;height:938;visibility:visible;mso-wrap-style:square;v-text-anchor:top" coordsize="27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mRDcYA&#10;AADcAAAADwAAAGRycy9kb3ducmV2LnhtbESPQWvCQBCF74X+h2UKvdVNRaymrlLFQsGD1iribciO&#10;SWh2Nma3Jv5751DwNsN78943k1nnKnWhJpSeDbz2ElDEmbcl5wZ2P58vI1AhIlusPJOBKwWYTR8f&#10;Jpha3/I3XbYxVxLCIUUDRYx1qnXICnIYer4mFu3kG4dR1ibXtsFWwl2l+0ky1A5LloYCa1oUlP1u&#10;/5wBrdd0and4OC7Hm9VoMD/vYxga8/zUfbyDitTFu/n/+ssK/pvgyzMygZ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mRDcYAAADcAAAADwAAAAAAAAAAAAAAAACYAgAAZHJz&#10;L2Rvd25yZXYueG1sUEsFBgAAAAAEAAQA9QAAAIsDAAAAAA==&#10;" path="m25,159c25,159,27,45,14,,14,,12,110,,159r25,xe" fillcolor="white [3212]" strokecolor="black [3213]" strokeweight="1pt">
                    <v:stroke joinstyle="miter"/>
                    <v:path arrowok="t" o:connecttype="custom" o:connectlocs="148,938;83,0;0,938;148,938" o:connectangles="0,0,0,0"/>
                  </v:shape>
                  <v:shape id="Freeform 453" o:spid="_x0000_s1075" style="position:absolute;left:2699;top:10483;width:390;height:560;visibility:visible;mso-wrap-style:square;v-text-anchor:top" coordsize="66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b/h8IA&#10;AADcAAAADwAAAGRycy9kb3ducmV2LnhtbERPS4vCMBC+L/gfwgje1lTBB12jiCJ60rXuZW9DM7ZZ&#10;m0lpotZ/b4QFb/PxPWe2aG0lbtR441jBoJ+AIM6dNlwo+DltPqcgfEDWWDkmBQ/ysJh3PmaYanfn&#10;I92yUIgYwj5FBWUIdSqlz0uy6PuuJo7c2TUWQ4RNIXWD9xhuKzlMkrG0aDg2lFjTqqT8kl2tguvk&#10;vDfrx7dZ+b9DPR3ttr9Zu1Wq122XXyACteEt/nfvdJw/GcDrmXi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1v+HwgAAANwAAAAPAAAAAAAAAAAAAAAAAJgCAABkcnMvZG93&#10;bnJldi54bWxQSwUGAAAAAAQABAD1AAAAhwMAAAAA&#10;" path="m66,95c66,95,56,49,,,,,58,48,50,95r16,xe" fillcolor="white [3212]" strokecolor="black [3213]" strokeweight="1pt">
                    <v:stroke joinstyle="miter"/>
                    <v:path arrowok="t" o:connecttype="custom" o:connectlocs="390,560;0,0;295,560;390,560" o:connectangles="0,0,0,0"/>
                  </v:shape>
                  <v:shape id="Freeform 454" o:spid="_x0000_s1076" style="position:absolute;left:4121;top:10305;width:384;height:738;visibility:visible;mso-wrap-style:square;v-text-anchor:top" coordsize="65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kvxMMA&#10;AADcAAAADwAAAGRycy9kb3ducmV2LnhtbERPTWsCMRC9F/ofwhS81awetKxGWaRCBbHUCl7HzbhZ&#10;3EyWJK6rv74pFHqbx/uc+bK3jejIh9qxgtEwA0FcOl1zpeDwvX59AxEissbGMSm4U4Dl4vlpjrl2&#10;N/6ibh8rkUI45KjAxNjmUobSkMUwdC1x4s7OW4wJ+kpqj7cUbhs5zrKJtFhzajDY0spQedlfrYLi&#10;3e9On+19Wz66YrIuot8czVSpwUtfzEBE6uO/+M/9odP86Rh+n0kX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kvxMMAAADcAAAADwAAAAAAAAAAAAAAAACYAgAAZHJzL2Rv&#10;d25yZXYueG1sUEsFBgAAAAAEAAQA9QAAAIgDAAAAAA==&#10;" path="m65,125c65,125,55,50,,,,,57,78,49,125r16,xe" fillcolor="white [3212]" strokecolor="black [3213]" strokeweight="1pt">
                    <v:stroke joinstyle="miter"/>
                    <v:path arrowok="t" o:connecttype="custom" o:connectlocs="384,738;0,0;289,738;384,738" o:connectangles="0,0,0,0"/>
                  </v:shape>
                  <v:shape id="Freeform 455" o:spid="_x0000_s1077" style="position:absolute;left:4156;top:10453;width:213;height:590;visibility:visible;mso-wrap-style:square;v-text-anchor:top" coordsize="36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U558QA&#10;AADcAAAADwAAAGRycy9kb3ducmV2LnhtbERPTWvCQBC9F/oflil4kbqJorXRjVRF7bVpEXobsmMS&#10;mp2N2VVTf71bEHqbx/uc+aIztThT6yrLCuJBBII4t7riQsHX5+Z5CsJ5ZI21ZVLwSw4W6ePDHBNt&#10;L/xB58wXIoSwS1BB6X2TSOnykgy6gW2IA3ewrUEfYFtI3eIlhJtaDqNoIg1WHBpKbGhVUv6TnYwC&#10;XPa/l/txvH3dZdfrcbzLJ+vaKdV76t5mIDx1/l98d7/rMP9lBH/PhAt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FOefEAAAA3AAAAA8AAAAAAAAAAAAAAAAAmAIAAGRycy9k&#10;b3ducmV2LnhtbFBLBQYAAAAABAAEAPUAAACJAwAAAAA=&#10;" path="m,100c,100,,49,36,,36,,9,37,17,100l,100xe" fillcolor="white [3212]" strokecolor="black [3213]" strokeweight="1pt">
                    <v:stroke joinstyle="miter"/>
                    <v:path arrowok="t" o:connecttype="custom" o:connectlocs="0,590;213,0;101,590;0,590" o:connectangles="0,0,0,0"/>
                  </v:shape>
                  <v:shape id="Freeform 456" o:spid="_x0000_s1078" style="position:absolute;left:2670;top:10093;width:200;height:950;visibility:visible;mso-wrap-style:square;v-text-anchor:top" coordsize="34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iM4MQA&#10;AADcAAAADwAAAGRycy9kb3ducmV2LnhtbERPTWvCQBC9C/6HZQQvUjdKqRJdRdRC7UFQ24K3ITsm&#10;MdnZkN3G+O/dQsHbPN7nzJetKUVDtcstKxgNIxDEidU5pwq+Tu8vUxDOI2ssLZOCOzlYLrqdOcba&#10;3vhAzdGnIoSwi1FB5n0VS+mSjAy6oa2IA3extUEfYJ1KXeMthJtSjqPoTRrMOTRkWNE6o6Q4/hoF&#10;P99V0Vw/9abguz9czu2Ad9u9Uv1eu5qB8NT6p/jf/aHD/Mkr/D0TLp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ojODEAAAA3AAAAA8AAAAAAAAAAAAAAAAAmAIAAGRycy9k&#10;b3ducmV2LnhtbFBLBQYAAAAABAAEAPUAAACJAwAAAAA=&#10;" path="m34,161c34,161,12,18,,,,,15,125,6,161r28,xe" fillcolor="white [3212]" strokecolor="black [3213]" strokeweight="1pt">
                    <v:stroke joinstyle="miter"/>
                    <v:path arrowok="t" o:connecttype="custom" o:connectlocs="200,950;0,0;35,950;200,950" o:connectangles="0,0,0,0"/>
                  </v:shape>
                  <v:shape id="Freeform 457" o:spid="_x0000_s1079" style="position:absolute;left:3757;top:10264;width:213;height:779;visibility:visible;mso-wrap-style:square;v-text-anchor:top" coordsize="36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aasMA&#10;AADcAAAADwAAAGRycy9kb3ducmV2LnhtbERPTUvDQBC9F/wPywje2o0Fa4jdFrEWhBzEtoceh+w0&#10;m5qdCdm1if31riB4m8f7nOV69K26UB8aYQP3swwUcSW24drAYb+d5qBCRLbYCpOBbwqwXt1MllhY&#10;GfiDLrtYqxTCoUADLsau0DpUjjyGmXTEiTtJ7zEm2Nfa9jikcN/qeZYttMeGU4PDjl4cVZ+7L2+g&#10;3JZMw+b46t6lPEgu++M5uxpzdzs+P4GKNMZ/8Z/7zab5jw/w+0y6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OaasMAAADcAAAADwAAAAAAAAAAAAAAAACYAgAAZHJzL2Rv&#10;d25yZXYueG1sUEsFBgAAAAAEAAQA9QAAAIgDAAAAAA==&#10;" path="m,132c,132,15,45,36,v,,-8,98,-8,132l,132xe" fillcolor="white [3212]" strokecolor="black [3213]" strokeweight="1pt">
                    <v:stroke joinstyle="miter"/>
                    <v:path arrowok="t" o:connecttype="custom" o:connectlocs="0,779;213,0;166,779;0,779" o:connectangles="0,0,0,0"/>
                  </v:shape>
                  <v:shape id="Freeform 458" o:spid="_x0000_s1080" style="position:absolute;left:4233;top:10317;width:219;height:726;visibility:visible;mso-wrap-style:square;v-text-anchor:top" coordsize="37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tHH8AA&#10;AADcAAAADwAAAGRycy9kb3ducmV2LnhtbERPzWrCQBC+F/oOyxR6q7tasBJdRQVpr0l9gCE7JtHs&#10;bMiOSXz7bqHQ23x8v7PZTb5VA/WxCWxhPjOgiMvgGq4snL9PbytQUZAdtoHJwoMi7LbPTxvMXBg5&#10;p6GQSqUQjhlaqEW6TOtY1uQxzkJHnLhL6D1Kgn2lXY9jCvetXhiz1B4bTg01dnSsqbwVd2+hGeT4&#10;mOPq05jF4ToW1/xd7rm1ry/Tfg1KaJJ/8Z/7y6X5H0v4fSZdoL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tHH8AAAADcAAAADwAAAAAAAAAAAAAAAACYAgAAZHJzL2Rvd25y&#10;ZXYueG1sUEsFBgAAAAAEAAQA9QAAAIUDAAAAAA==&#10;" path="m,123c,123,15,44,37,v,,-9,89,-9,123l,123xe" fillcolor="white [3212]" strokecolor="black [3213]" strokeweight="1pt">
                    <v:stroke joinstyle="miter"/>
                    <v:path arrowok="t" o:connecttype="custom" o:connectlocs="0,726;219,0;166,726;0,726" o:connectangles="0,0,0,0"/>
                  </v:shape>
                  <v:shape id="Freeform 459" o:spid="_x0000_s1081" style="position:absolute;left:3330;top:9815;width:242;height:1228;visibility:visible;mso-wrap-style:square;v-text-anchor:top" coordsize="41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xXn8EA&#10;AADcAAAADwAAAGRycy9kb3ducmV2LnhtbERPzYrCMBC+L/gOYQRva+oe7FqNosJaLx62+gBDMzbF&#10;ZlKaWOvbG2Fhb/Px/c5qM9hG9NT52rGC2TQBQVw6XXOl4HL++fwG4QOyxsYxKXiSh8169LHCTLsH&#10;/1JfhErEEPYZKjAhtJmUvjRk0U9dSxy5q+sshgi7SuoOHzHcNvIrSebSYs2xwWBLe0PlrbhbBTJv&#10;nvmhTu+nPm935jA/JediodRkPGyXIAIN4V/85z7qOD9N4f1MvE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V5/BAAAA3AAAAA8AAAAAAAAAAAAAAAAAmAIAAGRycy9kb3du&#10;cmV2LnhtbFBLBQYAAAAABAAEAPUAAACGAwAAAAA=&#10;" path="m,208c,208,24,59,7,v,,34,115,17,208l,208xe" fillcolor="white [3212]" strokecolor="black [3213]" strokeweight="1pt">
                    <v:stroke joinstyle="miter"/>
                    <v:path arrowok="t" o:connecttype="custom" o:connectlocs="0,1228;41,0;142,1228;0,1228" o:connectangles="0,0,0,0"/>
                  </v:shape>
                  <v:shape id="Freeform 460" o:spid="_x0000_s1082" style="position:absolute;left:826;top:9780;width:266;height:1263;visibility:visible;mso-wrap-style:square;v-text-anchor:top" coordsize="45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jGHcUA&#10;AADcAAAADwAAAGRycy9kb3ducmV2LnhtbESPQW/CMAyF75P2HyJP4jZSQNqmQkBoAomdJmAHjiYx&#10;bUXjdEmg3b+fD5N2s/We3/u8WA2+VXeKqQlsYDIuQBHb4BquDHwdt89voFJGdtgGJgM/lGC1fHxY&#10;YOlCz3u6H3KlJIRTiQbqnLtS62Rr8pjGoSMW7RKixyxrrLSL2Eu4b/W0KF60x4alocaO3muy18PN&#10;G7B29rn5wH3Uurmcv0/99jZdT4wZPQ3rOahMQ/43/13vnOC/Cq0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2MYdxQAAANwAAAAPAAAAAAAAAAAAAAAAAJgCAABkcnMv&#10;ZG93bnJldi54bWxQSwUGAAAAAAQABAD1AAAAigMAAAAA&#10;" path="m36,214v-26,,-26,,-26,c10,214,16,52,,,,,45,67,36,214xe" fillcolor="white [3212]" strokecolor="black [3213]" strokeweight="1pt">
                    <v:stroke joinstyle="miter"/>
                    <v:path arrowok="t" o:connecttype="custom" o:connectlocs="213,1263;59,1263;0,0;213,1263" o:connectangles="0,0,0,0"/>
                  </v:shape>
                  <v:shape id="Freeform 461" o:spid="_x0000_s1083" style="position:absolute;left:1756;top:9420;width:178;height:1623;visibility:visible;mso-wrap-style:square;v-text-anchor:top" coordsize="30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zz8IA&#10;AADcAAAADwAAAGRycy9kb3ducmV2LnhtbERPS4vCMBC+C/sfwgh7EU0VdLUaRYT1cdOuLnscmrEt&#10;20xKE7X+eyMI3ubje85s0ZhSXKl2hWUF/V4Egji1uuBMwfHnuzsG4TyyxtIyKbiTg8X8ozXDWNsb&#10;H+ia+EyEEHYxKsi9r2IpXZqTQdezFXHgzrY26AOsM6lrvIVwU8pBFI2kwYJDQ44VrXJK/5OLUbCb&#10;rPenjV4Wnd/zKLF0H+7/BjulPtvNcgrCU+Pf4pd7q8P8rwk8nw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qvPPwgAAANwAAAAPAAAAAAAAAAAAAAAAAJgCAABkcnMvZG93&#10;bnJldi54bWxQSwUGAAAAAAQABAD1AAAAhwMAAAAA&#10;" path="m6,275v20,,20,,20,c26,275,22,27,30,,30,,,166,6,275xe" fillcolor="white [3212]" strokecolor="black [3213]" strokeweight="1pt">
                    <v:stroke joinstyle="miter"/>
                    <v:path arrowok="t" o:connecttype="custom" o:connectlocs="36,1623;154,1623;178,0;36,1623" o:connectangles="0,0,0,0"/>
                  </v:shape>
                  <v:shape id="Freeform 462" o:spid="_x0000_s1084" style="position:absolute;left:1609;top:10359;width:207;height:684;visibility:visible;mso-wrap-style:square;v-text-anchor:top" coordsize="35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cqMQA&#10;AADcAAAADwAAAGRycy9kb3ducmV2LnhtbESP3WrCQBCF7wu+wzJC7+pGL8RGVxF/QAuFanyAITsm&#10;wexs2F01fXvnotC7Gc6Zc75ZrHrXqgeF2Hg2MB5loIhLbxuuDFyK/ccMVEzIFlvPZOCXIqyWg7cF&#10;5tY/+USPc6qUhHDM0UCdUpdrHcuaHMaR74hFu/rgMMkaKm0DPiXctXqSZVPtsGFpqLGjTU3l7Xx3&#10;Br4n5fgnaN/tLp/H/bWotl+62BrzPuzXc1CJ+vRv/rs+WMGfCb48IxPo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M3KjEAAAA3AAAAA8AAAAAAAAAAAAAAAAAmAIAAGRycy9k&#10;b3ducmV2LnhtbFBLBQYAAAAABAAEAPUAAACJAwAAAAA=&#10;" path="m7,116v23,,23,,23,c30,116,25,21,35,,35,,,30,7,116xe" fillcolor="white [3212]" strokecolor="black [3213]" strokeweight="1pt">
                    <v:stroke joinstyle="miter"/>
                    <v:path arrowok="t" o:connecttype="custom" o:connectlocs="41,684;177,684;207,0;41,684" o:connectangles="0,0,0,0"/>
                  </v:shape>
                  <v:shape id="Freeform 463" o:spid="_x0000_s1085" style="position:absolute;left:2057;top:10181;width:136;height:862;visibility:visible;mso-wrap-style:square;v-text-anchor:top" coordsize="23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Ohn8IA&#10;AADcAAAADwAAAGRycy9kb3ducmV2LnhtbERPS4vCMBC+L/gfwix4W1MFi3aNooIP8OSD9To0s22x&#10;mdQm1rq/fiMI3ubje85k1ppSNFS7wrKCfi8CQZxaXXCm4HRcfY1AOI+ssbRMCh7kYDbtfEww0fbO&#10;e2oOPhMhhF2CCnLvq0RKl+Zk0PVsRRy4X1sb9AHWmdQ13kO4KeUgimJpsODQkGNFy5zSy+FmFMTr&#10;TbbUiwZ35/Hw8neex3Hxc1Wq+9nOv0F4av1b/HJvdZg/6sPzmXCBn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g6GfwgAAANwAAAAPAAAAAAAAAAAAAAAAAJgCAABkcnMvZG93&#10;bnJldi54bWxQSwUGAAAAAAQABAD1AAAAhwMAAAAA&#10;" path="m6,146v15,,15,,15,c23,,23,,23,,23,,,97,6,146xe" fillcolor="white [3212]" strokecolor="black [3213]" strokeweight="1pt">
                    <v:stroke joinstyle="miter"/>
                    <v:path arrowok="t" o:connecttype="custom" o:connectlocs="35,862;124,862;136,0;35,862" o:connectangles="0,0,0,0"/>
                  </v:shape>
                  <v:shape id="Freeform 464" o:spid="_x0000_s1086" style="position:absolute;left:1221;top:10028;width:148;height:1015;visibility:visible;mso-wrap-style:square;v-text-anchor:top" coordsize="25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k4Z8EA&#10;AADcAAAADwAAAGRycy9kb3ducmV2LnhtbERPS4vCMBC+C/sfwizsTVM9rLVrLCIoe/DgC2RvQzM2&#10;pc2kNFmt/94Igrf5+J4zz3vbiCt1vnKsYDxKQBAXTldcKjgd18MUhA/IGhvHpOBOHvLFx2COmXY3&#10;3tP1EEoRQ9hnqMCE0GZS+sKQRT9yLXHkLq6zGCLsSqk7vMVw28hJknxLixXHBoMtrQwV9eHfKths&#10;jdd/49kOQz09z1KXbouNV+rrs1/+gAjUh7f45f7VcX46ge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pOGfBAAAA3AAAAA8AAAAAAAAAAAAAAAAAmAIAAGRycy9kb3du&#10;cmV2LnhtbFBLBQYAAAAABAAEAPUAAACGAwAAAAA=&#10;" path="m,172c,172,,41,19,v,,,142,6,172l,172xe" fillcolor="white [3212]" strokecolor="black [3213]" strokeweight="1pt">
                    <v:stroke joinstyle="miter"/>
                    <v:path arrowok="t" o:connecttype="custom" o:connectlocs="0,1015;112,0;148,1015;0,1015" o:connectangles="0,0,0,0"/>
                  </v:shape>
                  <v:shape id="Freeform 465" o:spid="_x0000_s1087" style="position:absolute;left:2451;top:10429;width:148;height:614;visibility:visible;mso-wrap-style:square;v-text-anchor:top" coordsize="25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e64cMA&#10;AADcAAAADwAAAGRycy9kb3ducmV2LnhtbERP22rCQBB9L/gPywh9azYqFIlZRQKFUpCSVATfhuyY&#10;BLOzMbvN5e+7hULf5nCukx4m04qBetdYVrCKYhDEpdUNVwrOX28vWxDOI2tsLZOCmRwc9ounFBNt&#10;R85pKHwlQgi7BBXU3neJlK6syaCLbEccuJvtDfoA+0rqHscQblq5juNXabDh0FBjR1lN5b34Ngry&#10;7FMW+WMa19ePC2ar+VzZU6zU83I67kB4mvy/+M/9rsP87QZ+nwkX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e64cMAAADcAAAADwAAAAAAAAAAAAAAAACYAgAAZHJzL2Rv&#10;d25yZXYueG1sUEsFBgAAAAAEAAQA9QAAAIgDAAAAAA==&#10;" path="m25,104c25,104,25,41,6,,6,,6,74,,104r25,xe" fillcolor="white [3212]" strokecolor="black [3213]" strokeweight="1pt">
                    <v:stroke joinstyle="miter"/>
                    <v:path arrowok="t" o:connecttype="custom" o:connectlocs="148,614;36,0;0,614;148,614" o:connectangles="0,0,0,0"/>
                  </v:shape>
                  <v:shape id="Freeform 466" o:spid="_x0000_s1088" style="position:absolute;left:1969;top:10524;width:401;height:519;visibility:visible;mso-wrap-style:square;v-text-anchor:top" coordsize="6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aIcIA&#10;AADcAAAADwAAAGRycy9kb3ducmV2LnhtbERPTWsCMRC9C/6HMIVeSs1abF1Xo4hUsJdCrb2Pm3E3&#10;NJksm3Rd/70RCt7m8T5nseqdFR21wXhWMB5lIIhLrw1XCg7f2+ccRIjIGq1nUnChAKvlcLDAQvsz&#10;f1G3j5VIIRwKVFDH2BRShrImh2HkG+LEnXzrMCbYVlK3eE7hzsqXLHuTDg2nhhob2tRU/u7/nILd&#10;0X78mKkxftZNJ6+f8v0ptwelHh/69RxEpD7exf/unU7z8wncnkkX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mBohwgAAANwAAAAPAAAAAAAAAAAAAAAAAJgCAABkcnMvZG93&#10;bnJldi54bWxQSwUGAAAAAAQABAD1AAAAhwMAAAAA&#10;" path="m,88c,88,19,31,68,,68,,15,27,21,88l,88xe" fillcolor="white [3212]" strokecolor="black [3213]" strokeweight="1pt">
                    <v:stroke joinstyle="miter"/>
                    <v:path arrowok="t" o:connecttype="custom" o:connectlocs="0,519;401,0;124,519;0,519" o:connectangles="0,0,0,0"/>
                  </v:shape>
                  <v:shape id="Freeform 467" o:spid="_x0000_s1089" style="position:absolute;left:1127;top:10111;width:153;height:932;visibility:visible;mso-wrap-style:square;v-text-anchor:top" coordsize="26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S3psMA&#10;AADcAAAADwAAAGRycy9kb3ducmV2LnhtbERP22oCMRB9L/gPYQTfatZCV12NIoVqoVDx8gHjZtys&#10;bibLJurar28Kgm9zONeZzltbiSs1vnSsYNBPQBDnTpdcKNjvPl9HIHxA1lg5JgV38jCfdV6mmGl3&#10;4w1dt6EQMYR9hgpMCHUmpc8NWfR9VxNH7ugaiyHCppC6wVsMt5V8S5JUWiw5Nhis6cNQft5erILl&#10;fZ0uk3R1YnPY/+5WP8Px4PytVK/bLiYgArXhKX64v3ScP3qH/2fiB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S3psMAAADcAAAADwAAAAAAAAAAAAAAAACYAgAAZHJzL2Rv&#10;d25yZXYueG1sUEsFBgAAAAAEAAQA9QAAAIgDAAAAAA==&#10;" path="m20,158c20,158,26,68,,,,,10,120,,158r20,xe" fillcolor="white [3212]" strokecolor="black [3213]" strokeweight="1pt">
                    <v:stroke joinstyle="miter"/>
                    <v:path arrowok="t" o:connecttype="custom" o:connectlocs="118,932;0,0;0,932;118,932" o:connectangles="0,0,0,0"/>
                  </v:shape>
                  <v:shape id="Freeform 468" o:spid="_x0000_s1090" style="position:absolute;left:1338;top:10140;width:159;height:903;visibility:visible;mso-wrap-style:square;v-text-anchor:top" coordsize="2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AWxsUA&#10;AADcAAAADwAAAGRycy9kb3ducmV2LnhtbESPQWvCQBCF74X+h2UKvTUblYaQuoqIQqAUTPTS25Ad&#10;k2B2NmRXk/77riB4m+G9ed+b5XoynbjR4FrLCmZRDIK4srrlWsHpuP9IQTiPrLGzTAr+yMF69fqy&#10;xEzbkQu6lb4WIYRdhgoa7/tMSlc1ZNBFticO2tkOBn1Yh1rqAccQbjo5j+NEGmw5EBrsadtQdSmv&#10;JnDtrqgXdsO/Sd4lP+ms+Pw+FEq9v02bLxCeJv80P65zHeqnCdyfCRP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BbGxQAAANwAAAAPAAAAAAAAAAAAAAAAAJgCAABkcnMv&#10;ZG93bnJldi54bWxQSwUGAAAAAAQABAD1AAAAigMAAAAA&#10;" path="m2,153c2,153,,45,12,v,,3,104,15,153l2,153xe" fillcolor="white [3212]" strokecolor="black [3213]" strokeweight="1pt">
                    <v:stroke joinstyle="miter"/>
                    <v:path arrowok="t" o:connecttype="custom" o:connectlocs="12,903;71,0;159,903;12,903" o:connectangles="0,0,0,0"/>
                  </v:shape>
                  <v:shape id="Freeform 469" o:spid="_x0000_s1091" style="position:absolute;left:2135;top:10347;width:384;height:696;visibility:visible;mso-wrap-style:square;v-text-anchor:top" coordsize="6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QFNMMA&#10;AADcAAAADwAAAGRycy9kb3ducmV2LnhtbERP32vCMBB+H+x/CCf4NlOLbNIZZQxaiiA4FXw9mltb&#10;1ly6JGvrf28Gg73dx/fzNrvJdGIg51vLCpaLBARxZXXLtYLLOX9ag/ABWWNnmRTcyMNu+/iwwUzb&#10;kT9oOIVaxBD2GSpoQugzKX3VkEG/sD1x5D6tMxgidLXUDscYbjqZJsmzNNhybGiwp/eGqq/Tj1Hw&#10;rQ/FKs+Ph316PbLrqqK86UKp+Wx6ewURaAr/4j93qeP89Qv8PhMv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QFNMMAAADcAAAADwAAAAAAAAAAAAAAAACYAgAAZHJzL2Rv&#10;d25yZXYueG1sUEsFBgAAAAAEAAQA9QAAAIgDAAAAAA==&#10;" path="m65,118c65,118,55,49,,,,,57,71,49,118r16,xe" fillcolor="white [3212]" strokecolor="black [3213]" strokeweight="1pt">
                    <v:stroke joinstyle="miter"/>
                    <v:path arrowok="t" o:connecttype="custom" o:connectlocs="384,696;0,0;289,696;384,696" o:connectangles="0,0,0,0"/>
                  </v:shape>
                  <v:shape id="Freeform 470" o:spid="_x0000_s1092" style="position:absolute;left:2163;top:10494;width:212;height:549;visibility:visible;mso-wrap-style:square;v-text-anchor:top" coordsize="36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5ucUA&#10;AADcAAAADwAAAGRycy9kb3ducmV2LnhtbESPQWvCQBCF7wX/wzKCt7qxQpHUVYooCC20RsXrkJ0m&#10;qdnZsLtq+u87B8HbDO/Ne9/Ml71r1ZVCbDwbmIwzUMSltw1XBg77zfMMVEzIFlvPZOCPIiwXg6c5&#10;5tbfeEfXIlVKQjjmaKBOqcu1jmVNDuPYd8Si/fjgMMkaKm0D3iTctfoly161w4alocaOVjWV5+Li&#10;DHwei9M2a7/2m4/p9y6sfzn0l5Mxo2H//gYqUZ8e5vv11gr+TGj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Dm5xQAAANwAAAAPAAAAAAAAAAAAAAAAAJgCAABkcnMv&#10;ZG93bnJldi54bWxQSwUGAAAAAAQABAD1AAAAigMAAAAA&#10;" path="m,93c,93,,48,36,,36,,9,30,17,93l,93xe" fillcolor="white [3212]" strokecolor="black [3213]" strokeweight="1pt">
                    <v:stroke joinstyle="miter"/>
                    <v:path arrowok="t" o:connecttype="custom" o:connectlocs="0,549;212,0;100,549;0,549" o:connectangles="0,0,0,0"/>
                  </v:shape>
                  <v:shape id="Freeform 471" o:spid="_x0000_s1093" style="position:absolute;left:1485;top:10134;width:201;height:909;visibility:visible;mso-wrap-style:square;v-text-anchor:top" coordsize="3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mLCsIA&#10;AADcAAAADwAAAGRycy9kb3ducmV2LnhtbERPTWsCMRC9F/wPYYTeatYexK6bFREU8WCprfchGXdX&#10;N5MlSdetv94UCr3N431OsRxsK3ryoXGsYDrJQBBrZxquFHx9bl7mIEJENtg6JgU/FGBZjp4KzI27&#10;8Qf1x1iJFMIhRwV1jF0uZdA1WQwT1xEn7uy8xZigr6TxeEvhtpWvWTaTFhtODTV2tK5JX4/fVoGZ&#10;+cP10r/v7lJXp26b7fXhtFfqeTysFiAiDfFf/OfemTR//ga/z6QLZP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OYsKwgAAANwAAAAPAAAAAAAAAAAAAAAAAJgCAABkcnMvZG93&#10;bnJldi54bWxQSwUGAAAAAAQABAD1AAAAhwMAAAAA&#10;" path="m,154c,154,22,17,34,v,,-15,119,-6,154l,154xe" fillcolor="white [3212]" strokecolor="black [3213]" strokeweight="1pt">
                    <v:stroke joinstyle="miter"/>
                    <v:path arrowok="t" o:connecttype="custom" o:connectlocs="0,909;201,0;166,909;0,909" o:connectangles="0,0,0,0"/>
                  </v:shape>
                  <v:shape id="Freeform 472" o:spid="_x0000_s1094" style="position:absolute;left:1845;top:10305;width:212;height:738;visibility:visible;mso-wrap-style:square;v-text-anchor:top" coordsize="36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WjMUA&#10;AADcAAAADwAAAGRycy9kb3ducmV2LnhtbESPQWvCQBCF70L/wzIFb7qxFanRVYqo6EFQ20OPQ3ZM&#10;QrOzIbua+O+dg+BthvfmvW/my85V6kZNKD0bGA0TUMSZtyXnBn5/NoMvUCEiW6w8k4E7BVgu3npz&#10;TK1v+US3c8yVhHBI0UARY51qHbKCHIahr4lFu/jGYZS1ybVtsJVwV+mPJJlohyVLQ4E1rQrK/s9X&#10;Z+DzMN7+uen6MJrs26zdrZLr5rg2pv/efc9AReriy/y83lnBnwq+PCMT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FaMxQAAANwAAAAPAAAAAAAAAAAAAAAAAJgCAABkcnMv&#10;ZG93bnJldi54bWxQSwUGAAAAAAQABAD1AAAAigMAAAAA&#10;" path="m,125c,125,15,44,36,v,,-8,91,-8,125l,125xe" fillcolor="white [3212]" strokecolor="black [3213]" strokeweight="1pt">
                    <v:stroke joinstyle="miter"/>
                    <v:path arrowok="t" o:connecttype="custom" o:connectlocs="0,738;212,0;165,738;0,738" o:connectangles="0,0,0,0"/>
                  </v:shape>
                  <v:shape id="Freeform 473" o:spid="_x0000_s1095" style="position:absolute;left:2253;top:10353;width:213;height:690;visibility:visible;mso-wrap-style:square;v-text-anchor:top" coordsize="36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qm0sEA&#10;AADcAAAADwAAAGRycy9kb3ducmV2LnhtbERP22rCQBB9L/Qflin4VjcKFU1dpUrr7UnTfsCQnSah&#10;2ZmQ3cb4964g+DaHc535sne16qj1lbCB0TABRZyLrbgw8PP99ToF5QOyxVqYDFzIw3Lx/DTH1MqZ&#10;T9RloVAxhH2KBsoQmlRrn5fk0A+lIY7cr7QOQ4RtoW2L5xjuaj1Okol2WHFsKLGhdUn5X/bvDGy6&#10;8UxETof9avf5RpPj1vpsa8zgpf94BxWoDw/x3b2zcf5sBLdn4gV6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qptLBAAAA3AAAAA8AAAAAAAAAAAAAAAAAmAIAAGRycy9kb3du&#10;cmV2LnhtbFBLBQYAAAAABAAEAPUAAACGAwAAAAA=&#10;" path="m,117c,117,14,45,36,v,,-9,83,-9,117l,117xe" fillcolor="white [3212]" strokecolor="black [3213]" strokeweight="1pt">
                    <v:stroke joinstyle="miter"/>
                    <v:path arrowok="t" o:connecttype="custom" o:connectlocs="0,690;213,0;160,690;0,690" o:connectangles="0,0,0,0"/>
                  </v:shape>
                  <v:shape id="Freeform 474" o:spid="_x0000_s1096" style="position:absolute;left:897;top:9851;width:236;height:1192;visibility:visible;mso-wrap-style:square;v-text-anchor:top" coordsize="4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stcAA&#10;AADcAAAADwAAAGRycy9kb3ducmV2LnhtbERPTYvCMBC9L/gfwgje1lQF0a5RiiB48dDqxdvQzLbF&#10;ZFKbWOu/N8LC3ubxPmezG6wRPXW+caxgNk1AEJdON1wpuJwP3ysQPiBrNI5JwYs87Lajrw2m2j05&#10;p74IlYgh7FNUUIfQplL6siaLfupa4sj9us5iiLCrpO7wGcOtkfMkWUqLDceGGlva11TeiodV4PL1&#10;+ZQNZlmZ7H7ti1t+Xfhcqcl4yH5ABBrCv/jPfdRx/noOn2fiB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5ZstcAAAADcAAAADwAAAAAAAAAAAAAAAACYAgAAZHJzL2Rvd25y&#10;ZXYueG1sUEsFBgAAAAAEAAQA9QAAAIUDAAAAAA==&#10;" path="m40,202c40,202,17,60,34,,34,,,109,17,202r23,xe" fillcolor="white [3212]" strokecolor="black [3213]" strokeweight="1pt">
                    <v:stroke joinstyle="miter"/>
                    <v:path arrowok="t" o:connecttype="custom" o:connectlocs="236,1192;201,0;100,1192;236,1192" o:connectangles="0,0,0,0"/>
                  </v:shape>
                  <v:shape id="Freeform 475" o:spid="_x0000_s1097" style="position:absolute;left:1249;top:10559;width:395;height:484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mv28MA&#10;AADcAAAADwAAAGRycy9kb3ducmV2LnhtbERPS2vCQBC+C/6HZYReim5si7bRNUhoofQiRvE8ZMck&#10;mJ0N2W0e/fXdQsHbfHzP2SaDqUVHrassK1guIhDEudUVFwrOp4/5KwjnkTXWlknBSA6S3XSyxVjb&#10;no/UZb4QIYRdjApK75tYSpeXZNAtbEMcuKttDfoA20LqFvsQbmr5FEUrabDi0FBiQ2lJ+S37Ngrq&#10;8RD57LLuHunn6/32cqpyPqZKPcyG/QaEp8Hfxf/uTx3mvz3D3zPhAr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mv28MAAADcAAAADwAAAAAAAAAAAAAAAACYAgAAZHJzL2Rv&#10;d25yZXYueG1sUEsFBgAAAAAEAAQA9QAAAIgDAAAAAA==&#10;" path="m67,82c67,82,49,31,,,,,53,21,47,82r20,xe" fillcolor="white [3212]" strokecolor="black [3213]" strokeweight="1pt">
                    <v:stroke joinstyle="miter"/>
                    <v:path arrowok="t" o:connecttype="custom" o:connectlocs="395,484;0,0;277,484;395,484" o:connectangles="0,0,0,0"/>
                  </v:shape>
                  <v:shape id="Freeform 476" o:spid="_x0000_s1098" style="position:absolute;left:1856;top:10524;width:390;height:519;visibility:visible;mso-wrap-style:square;v-text-anchor:top" coordsize="66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oD2MIA&#10;AADcAAAADwAAAGRycy9kb3ducmV2LnhtbERPTWsCMRC9F/wPYYTealYpRVejqKXiQQ/aKvQ2JOPu&#10;0mSy3aS6/fdGELzN433OZNY6K87UhMqzgn4vA0Gsvam4UPD1+fEyBBEiskHrmRT8U4DZtPM0wdz4&#10;C+/ovI+FSCEcclRQxljnUgZdksPQ8zVx4k6+cRgTbAppGrykcGflIMvepMOKU0OJNS1L0j/7P6dA&#10;F858/9rFcbF5N3q1PdljlAelnrvtfAwiUhsf4rt7bdL80SvcnkkX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WgPYwgAAANwAAAAPAAAAAAAAAAAAAAAAAJgCAABkcnMvZG93&#10;bnJldi54bWxQSwUGAAAAAAQABAD1AAAAhwMAAAAA&#10;" path="m66,88c66,88,56,49,,,,,58,41,49,88r17,xe" fillcolor="white [3212]" strokecolor="black [3213]" strokeweight="1pt">
                    <v:stroke joinstyle="miter"/>
                    <v:path arrowok="t" o:connecttype="custom" o:connectlocs="390,519;0,0;290,519;390,519" o:connectangles="0,0,0,0"/>
                  </v:shape>
                </v:group>
                <v:group id="Group 477" o:spid="_x0000_s1099" style="position:absolute;left:7942;top:22315;width:3639;height:1455" coordorigin="826,9396" coordsize="3766,1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Freeform 478" o:spid="_x0000_s1100" style="position:absolute;left:3378;top:9396;width:265;height:1647;visibility:visible;mso-wrap-style:square;v-text-anchor:top" coordsize="45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blj8MA&#10;AADcAAAADwAAAGRycy9kb3ducmV2LnhtbERPTWvCQBC9F/wPywje6kYtoqmriCikHloaW3odsmM2&#10;mp0N2a1J/71bKPQ2j/c5q01va3Gj1leOFUzGCQjiwumKSwUfp8PjAoQPyBprx6Tghzxs1oOHFaba&#10;dfxOtzyUIoawT1GBCaFJpfSFIYt+7BriyJ1dazFE2JZSt9jFcFvLaZLMpcWKY4PBhnaGimv+bRXs&#10;v+Snedt3L8tLmb8ee5k9zYpMqdGw3z6DCNSHf/GfO9Nx/nIOv8/EC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blj8MAAADcAAAADwAAAAAAAAAAAAAAAACYAgAAZHJzL2Rv&#10;d25yZXYueG1sUEsFBgAAAAAEAAQA9QAAAIgDAAAAAA==&#10;" path="m8,279v27,,27,,27,c35,279,29,63,45,,45,,,99,8,279xe" fillcolor="white [3212]" strokecolor="black [3213]" strokeweight="1pt">
                    <v:stroke joinstyle="miter"/>
                    <v:path arrowok="t" o:connecttype="custom" o:connectlocs="47,1647;206,1647;265,0;47,1647" o:connectangles="0,0,0,0"/>
                  </v:shape>
                  <v:shape id="Freeform 479" o:spid="_x0000_s1101" style="position:absolute;left:3669;top:9768;width:177;height:1275;visibility:visible;mso-wrap-style:square;v-text-anchor:top" coordsize="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QMk8AA&#10;AADcAAAADwAAAGRycy9kb3ducmV2LnhtbESPQYvCMBCF74L/IYywN00VVmttKiIIXldFr0MztsVm&#10;UpOo9d+bhYW9zfDevO9Nvu5NK57kfGNZwXSSgCAurW64UnA67sYpCB+QNbaWScGbPKyL4SDHTNsX&#10;/9DzECoRQ9hnqKAOocuk9GVNBv3EdsRRu1pnMMTVVVI7fMVw08pZksylwYYjocaOtjWVt8PDREh6&#10;ae7fxxRbl55xLje26kur1Neo36xABOrDv/nveq9j/eUCfp+JE8j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kQMk8AAAADcAAAADwAAAAAAAAAAAAAAAACYAgAAZHJzL2Rvd25y&#10;ZXYueG1sUEsFBgAAAAAEAAQA9QAAAIUDAAAAAA==&#10;" path="m6,216v20,,20,,20,c26,216,22,21,30,,30,,,130,6,216xe" fillcolor="white [3212]" strokecolor="black [3213]" strokeweight="1pt">
                    <v:stroke joinstyle="miter"/>
                    <v:path arrowok="t" o:connecttype="custom" o:connectlocs="35,1275;153,1275;177,0;35,1275" o:connectangles="0,0,0,0"/>
                  </v:shape>
                  <v:shape id="Freeform 480" o:spid="_x0000_s1102" style="position:absolute;left:2540;top:10323;width:206;height:720;visibility:visible;mso-wrap-style:square;v-text-anchor:top" coordsize="3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NF8QA&#10;AADcAAAADwAAAGRycy9kb3ducmV2LnhtbESPQWvDMAyF74P9B6PBbquzHsqa1SlZYdAeCkvbw44i&#10;1pKQWA6222T/vjoMdpN4T+992mxnN6gbhdh5NvC6yEAR19523Bi4nD9f3kDFhGxx8EwGfinCtnh8&#10;2GBu/cQV3U6pURLCMUcDbUpjrnWsW3IYF34kFu3HB4dJ1tBoG3CScDfoZZattMOOpaHFkXYt1f3p&#10;6gxgoCrshsN3N62r40dale6rL415fprLd1CJ5vRv/rveW8FfC608IxPo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czRfEAAAA3AAAAA8AAAAAAAAAAAAAAAAAmAIAAGRycy9k&#10;b3ducmV2LnhtbFBLBQYAAAAABAAEAPUAAACJAwAAAAA=&#10;" path="m28,122v-23,,-23,,-23,c5,122,9,20,,,,,35,36,28,122xe" fillcolor="white [3212]" strokecolor="black [3213]" strokeweight="1pt">
                    <v:stroke joinstyle="miter"/>
                    <v:path arrowok="t" o:connecttype="custom" o:connectlocs="165,720;29,720;0,0;165,720" o:connectangles="0,0,0,0"/>
                  </v:shape>
                  <v:shape id="Freeform 481" o:spid="_x0000_s1103" style="position:absolute;left:4050;top:10146;width:136;height:897;visibility:visible;mso-wrap-style:square;v-text-anchor:top" coordsize="2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fxsQA&#10;AADcAAAADwAAAGRycy9kb3ducmV2LnhtbERPS2vCQBC+F/wPywje6kalVVM3wQeC9NKaFs/T7JgE&#10;s7Mhuybpv+8WCr3Nx/ecTTqYWnTUusqygtk0AkGcW11xoeDz4/i4AuE8ssbaMin4JgdpMnrYYKxt&#10;z2fqMl+IEMIuRgWl900spctLMuimtiEO3NW2Bn2AbSF1i30IN7WcR9GzNFhxaCixoX1J+S27GwVv&#10;h+jpdfFVZ8fd+2lYnq/z7cVflJqMh+0LCE+D/xf/uU86zF+v4feZcIF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wH8bEAAAA3AAAAA8AAAAAAAAAAAAAAAAAmAIAAGRycy9k&#10;b3ducmV2LnhtbFBLBQYAAAAABAAEAPUAAACJAwAAAAA=&#10;" path="m6,152v15,,15,,15,c23,,23,,23,,23,,,103,6,152xe" fillcolor="white [3212]" strokecolor="black [3213]" strokeweight="1pt">
                    <v:stroke joinstyle="miter"/>
                    <v:path arrowok="t" o:connecttype="custom" o:connectlocs="35,897;124,897;136,0;35,897" o:connectangles="0,0,0,0"/>
                  </v:shape>
                  <v:shape id="Freeform 482" o:spid="_x0000_s1104" style="position:absolute;left:3100;top:9987;width:148;height:1056;visibility:visible;mso-wrap-style:square;v-text-anchor:top" coordsize="25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2b8EA&#10;AADcAAAADwAAAGRycy9kb3ducmV2LnhtbESPwW7CMBBE70j9B2srcSNOc0BVwCBEVYlbKO0HrOwl&#10;McTrELsk+fsaCanH0cy80ay3o2vFnfpgPSt4y3IQxNoby7WCn+/PxTuIEJENtp5JwUQBtpuX2RpL&#10;4wf+ovsp1iJBOJSooImxK6UMuiGHIfMdcfLOvncYk+xraXocEty1ssjzpXRoOS002NG+IX09/ToF&#10;5jrZQkdDQbLT+8tHdbPHSqn567hbgYg0xv/ws30wChIRHmfSEZ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adm/BAAAA3AAAAA8AAAAAAAAAAAAAAAAAmAIAAGRycy9kb3du&#10;cmV2LnhtbFBLBQYAAAAABAAEAPUAAACGAwAAAAA=&#10;" path="m25,179c25,179,25,41,6,,6,,6,149,,179r25,xe" fillcolor="white [3212]" strokecolor="black [3213]" strokeweight="1pt">
                    <v:stroke joinstyle="miter"/>
                    <v:path arrowok="t" o:connecttype="custom" o:connectlocs="148,1056;36,0;0,1056;148,1056" o:connectangles="0,0,0,0"/>
                  </v:shape>
                  <v:shape id="Freeform 483" o:spid="_x0000_s1105" style="position:absolute;left:4444;top:10388;width:148;height:655;visibility:visible;mso-wrap-style:square;v-text-anchor:top" coordsize="25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Zu3MMA&#10;AADcAAAADwAAAGRycy9kb3ducmV2LnhtbESPUUvDQBCE3wX/w7GCb/auQUTSXksoLYiCYNsfsOS2&#10;udDsXpq7pvHfe4Lg4zAz3zDL9cSdGmmIbRAL85kBRVIH10pj4XjYPb2CignFYReELHxThPXq/m6J&#10;pQs3+aJxnxqVIRJLtOBT6kutY+2JMc5CT5K9UxgYU5ZDo92AtwznThfGvGjGVvKCx542nurz/soW&#10;Psx43PL281n7mJjfC6yqy8Xax4epWoBKNKX/8F/7zVkozBx+z+Qj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Zu3MMAAADcAAAADwAAAAAAAAAAAAAAAACYAgAAZHJzL2Rv&#10;d25yZXYueG1sUEsFBgAAAAAEAAQA9QAAAIgDAAAAAA==&#10;" path="m25,111c25,111,25,41,6,,6,,6,81,,111r25,xe" fillcolor="white [3212]" strokecolor="black [3213]" strokeweight="1pt">
                    <v:stroke joinstyle="miter"/>
                    <v:path arrowok="t" o:connecttype="custom" o:connectlocs="148,655;36,0;0,655;148,655" o:connectangles="0,0,0,0"/>
                  </v:shape>
                  <v:shape id="Freeform 484" o:spid="_x0000_s1106" style="position:absolute;left:3958;top:10483;width:401;height:560;visibility:visible;mso-wrap-style:square;v-text-anchor:top" coordsize="6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jdsYA&#10;AADcAAAADwAAAGRycy9kb3ducmV2LnhtbESPzWrDMBCE74W+g9hCbrVcH0pwrIQkJdSQQ8kP9LpY&#10;G9uNtTKWEit9+qoQyHGYmW+YYhFMJ640uNaygrckBUFcWd1yreB42LxOQTiPrLGzTApu5GAxf34q&#10;MNd25B1d974WEcIuRwWN930upasaMugS2xNH72QHgz7KoZZ6wDHCTSezNH2XBluOCw32tG6oOu8v&#10;RsFF78owPXRhu/n49N/bn9PK/H4pNXkJyxkIT8E/wvd2qRVkaQb/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vjdsYAAADcAAAADwAAAAAAAAAAAAAAAACYAgAAZHJz&#10;L2Rvd25yZXYueG1sUEsFBgAAAAAEAAQA9QAAAIsDAAAAAA==&#10;" path="m,95c,95,19,31,68,,68,,15,34,21,95l,95xe" fillcolor="white [3212]" strokecolor="black [3213]" strokeweight="1pt">
                    <v:stroke joinstyle="miter"/>
                    <v:path arrowok="t" o:connecttype="custom" o:connectlocs="0,560;401,0;124,560;0,560" o:connectangles="0,0,0,0"/>
                  </v:shape>
                  <v:shape id="Freeform 485" o:spid="_x0000_s1107" style="position:absolute;left:3869;top:10524;width:401;height:519;visibility:visible;mso-wrap-style:square;v-text-anchor:top" coordsize="6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fgc8UA&#10;AADcAAAADwAAAGRycy9kb3ducmV2LnhtbESPW2sCMRSE3wv9D+EIfSmarbZeVqOUUkFfCt7ej5vj&#10;bmhysmzSdf33plDo4zAz3zCLVeesaKkJxrOCl0EGgrjw2nCp4HhY96cgQkTWaD2TghsFWC0fHxaY&#10;a3/lHbX7WIoE4ZCjgirGOpcyFBU5DANfEyfv4huHMcmmlLrBa4I7K4dZNpYODaeFCmv6qKj43v84&#10;BZuz3Z7MxBg/ayevb1/y83lqj0o99br3OYhIXfwP/7U3WsEwG8HvmXQ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+BzxQAAANwAAAAPAAAAAAAAAAAAAAAAAJgCAABkcnMv&#10;ZG93bnJldi54bWxQSwUGAAAAAAQABAD1AAAAigMAAAAA&#10;" path="m,88c,88,19,30,68,,68,,15,27,21,88l,88xe" fillcolor="white [3212]" strokecolor="black [3213]" strokeweight="1pt">
                    <v:stroke joinstyle="miter"/>
                    <v:path arrowok="t" o:connecttype="custom" o:connectlocs="0,519;401,0;124,519;0,519" o:connectangles="0,0,0,0"/>
                  </v:shape>
                  <v:shape id="Freeform 486" o:spid="_x0000_s1108" style="position:absolute;left:3450;top:10122;width:254;height:921;visibility:visible;mso-wrap-style:square;v-text-anchor:top" coordsize="43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nyvMIA&#10;AADcAAAADwAAAGRycy9kb3ducmV2LnhtbESPQWvCQBSE7wX/w/IEb3XTIKWkrlIigngzFsTbI/ua&#10;RLNvl93VxH/vFgo9DjPzDbNcj6YXd/Khs6zgbZ6BIK6t7rhR8H3cvn6ACBFZY2+ZFDwowHo1eVli&#10;oe3AB7pXsREJwqFABW2MrpAy1C0ZDHPriJP3Y73BmKRvpPY4JLjpZZ5l79Jgx2mhRUdlS/W1uhkF&#10;tDuXblFRPDZuOO0vG5+70is1m45fnyAijfE//NfeaQV5toDfM+k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fK8wgAAANwAAAAPAAAAAAAAAAAAAAAAAJgCAABkcnMvZG93&#10;bnJldi54bWxQSwUGAAAAAAQABAD1AAAAhwMAAAAA&#10;" path="m41,156c41,156,43,35,,,,,28,87,20,156r21,xe" fillcolor="white [3212]" strokecolor="black [3213]" strokeweight="1pt">
                    <v:stroke joinstyle="miter"/>
                    <v:path arrowok="t" o:connecttype="custom" o:connectlocs="242,921;0,0;118,921;242,921" o:connectangles="0,0,0,0"/>
                  </v:shape>
                  <v:shape id="Freeform 487" o:spid="_x0000_s1109" style="position:absolute;left:3183;top:10075;width:159;height:968;visibility:visible;mso-wrap-style:square;v-text-anchor:top" coordsize="27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hf78YA&#10;AADcAAAADwAAAGRycy9kb3ducmV2LnhtbESPT2sCMRTE74V+h/AKvRRNKrXIapSyaJEeBP8gHp+b&#10;52Zx87JsUl2/fSMIPQ4z8xtmMutcLS7Uhsqzhve+AkFceFNxqWG3XfRGIEJENlh7Jg03CjCbPj9N&#10;MDP+ymu6bGIpEoRDhhpsjE0mZSgsOQx93xAn7+RbhzHJtpSmxWuCu1oOlPqUDitOCxYbyi0V582v&#10;07D/WP3c5t9r22zz/KjC29LWh4PWry/d1xhEpC7+hx/tpdEwUEO4n0lH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hf78YAAADcAAAADwAAAAAAAAAAAAAAAACYAgAAZHJz&#10;L2Rvd25yZXYueG1sUEsFBgAAAAAEAAQA9QAAAIsDAAAAAA==&#10;" path="m6,164c6,164,,67,27,v,,-10,126,,164l6,164xe" fillcolor="white [3212]" strokecolor="black [3213]" strokeweight="1pt">
                    <v:stroke joinstyle="miter"/>
                    <v:path arrowok="t" o:connecttype="custom" o:connectlocs="35,968;159,0;159,968;35,968" o:connectangles="0,0,0,0"/>
                  </v:shape>
                  <v:shape id="Freeform 488" o:spid="_x0000_s1110" style="position:absolute;left:2858;top:10105;width:160;height:938;visibility:visible;mso-wrap-style:square;v-text-anchor:top" coordsize="27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+48UA&#10;AADcAAAADwAAAGRycy9kb3ducmV2LnhtbESPT2vCQBTE7wW/w/IEb3WjSNDUjagoFHpotZbi7ZF9&#10;+YPZtzG7mvTbdwsFj8PM/IZZrnpTizu1rrKsYDKOQBBnVldcKDh97p/nIJxH1lhbJgU/5GCVDp6W&#10;mGjb8YHuR1+IAGGXoILS+yaR0mUlGXRj2xAHL7etQR9kW0jdYhfgppbTKIqlwYrDQokNbUvKLseb&#10;USDlO+XdCb/Pu8XH23y2uX55Fys1GvbrFxCeev8I/7dftYJpFMPfmXAE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77jxQAAANwAAAAPAAAAAAAAAAAAAAAAAJgCAABkcnMv&#10;ZG93bnJldi54bWxQSwUGAAAAAAQABAD1AAAAigMAAAAA&#10;" path="m25,159c25,159,27,45,14,,14,,12,110,,159r25,xe" fillcolor="white [3212]" strokecolor="black [3213]" strokeweight="1pt">
                    <v:stroke joinstyle="miter"/>
                    <v:path arrowok="t" o:connecttype="custom" o:connectlocs="148,938;83,0;0,938;148,938" o:connectangles="0,0,0,0"/>
                  </v:shape>
                  <v:shape id="Freeform 489" o:spid="_x0000_s1111" style="position:absolute;left:2699;top:10483;width:390;height:560;visibility:visible;mso-wrap-style:square;v-text-anchor:top" coordsize="66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DQacYA&#10;AADcAAAADwAAAGRycy9kb3ducmV2LnhtbESPQWvCQBSE70L/w/IKvemmglVS11AskpyqTXvp7ZF9&#10;Jttm34bsauK/7wqCx2FmvmHW2WhbcabeG8cKnmcJCOLKacO1gu+v3XQFwgdkja1jUnAhD9nmYbLG&#10;VLuBP+lchlpECPsUFTQhdKmUvmrIop+5jjh6R9dbDFH2tdQ9DhFuWzlPkhdp0XBcaLCjbUPVX3my&#10;Ck7L44d5vxzM1v/uu9WiyH/KMVfq6XF8ewURaAz38K1daAXzZAnXM/EI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DQacYAAADcAAAADwAAAAAAAAAAAAAAAACYAgAAZHJz&#10;L2Rvd25yZXYueG1sUEsFBgAAAAAEAAQA9QAAAIsDAAAAAA==&#10;" path="m66,95c66,95,56,49,,,,,58,48,50,95r16,xe" fillcolor="white [3212]" strokecolor="black [3213]" strokeweight="1pt">
                    <v:stroke joinstyle="miter"/>
                    <v:path arrowok="t" o:connecttype="custom" o:connectlocs="390,560;0,0;295,560;390,560" o:connectangles="0,0,0,0"/>
                  </v:shape>
                  <v:shape id="Freeform 490" o:spid="_x0000_s1112" style="position:absolute;left:4121;top:10305;width:384;height:738;visibility:visible;mso-wrap-style:square;v-text-anchor:top" coordsize="65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IKL8IA&#10;AADcAAAADwAAAGRycy9kb3ducmV2LnhtbERPz2vCMBS+C/sfwhvspuk86OiMUmTCBqJMhV2fzbMp&#10;Ni8lyWr1rzcHwePH93u26G0jOvKhdqzgfZSBIC6drrlScNivhh8gQkTW2DgmBVcKsJi/DGaYa3fh&#10;X+p2sRIphEOOCkyMbS5lKA1ZDCPXEifu5LzFmKCvpPZ4SeG2keMsm0iLNacGgy0tDZXn3b9VUHz5&#10;zXHbXtflrSsmqyL6nz8zVerttS8+QUTq41P8cH9rBeMsrU1n0hG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wgovwgAAANwAAAAPAAAAAAAAAAAAAAAAAJgCAABkcnMvZG93&#10;bnJldi54bWxQSwUGAAAAAAQABAD1AAAAhwMAAAAA&#10;" path="m65,125c65,125,55,50,,,,,57,78,49,125r16,xe" fillcolor="white [3212]" strokecolor="black [3213]" strokeweight="1pt">
                    <v:stroke joinstyle="miter"/>
                    <v:path arrowok="t" o:connecttype="custom" o:connectlocs="384,738;0,0;289,738;384,738" o:connectangles="0,0,0,0"/>
                  </v:shape>
                  <v:shape id="Freeform 491" o:spid="_x0000_s1113" style="position:absolute;left:4156;top:10453;width:213;height:590;visibility:visible;mso-wrap-style:square;v-text-anchor:top" coordsize="36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cDMQA&#10;AADcAAAADwAAAGRycy9kb3ducmV2LnhtbESPQYvCMBSE7wv+h/AEL4umCopWo+iKq9etInh7NM+2&#10;2Lx0m6hdf70RhD0OM/MNM1s0phQ3ql1hWUG/F4EgTq0uOFNw2G+6YxDOI2ssLZOCP3KwmLc+Zhhr&#10;e+cfuiU+EwHCLkYFufdVLKVLczLoerYiDt7Z1gZ9kHUmdY33ADelHETRSBosOCzkWNFXTukluRoF&#10;uPo8rY7D/vdkmzwev8NtOlqXTqlOu1lOQXhq/H/43d5pBYNoAq8z4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HAzEAAAA3AAAAA8AAAAAAAAAAAAAAAAAmAIAAGRycy9k&#10;b3ducmV2LnhtbFBLBQYAAAAABAAEAPUAAACJAwAAAAA=&#10;" path="m,100c,100,,49,36,,36,,9,37,17,100l,100xe" fillcolor="white [3212]" strokecolor="black [3213]" strokeweight="1pt">
                    <v:stroke joinstyle="miter"/>
                    <v:path arrowok="t" o:connecttype="custom" o:connectlocs="0,590;213,0;101,590;0,590" o:connectangles="0,0,0,0"/>
                  </v:shape>
                  <v:shape id="Freeform 492" o:spid="_x0000_s1114" style="position:absolute;left:2670;top:10093;width:200;height:950;visibility:visible;mso-wrap-style:square;v-text-anchor:top" coordsize="34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OP8IA&#10;AADcAAAADwAAAGRycy9kb3ducmV2LnhtbERPy4rCMBTdC/MP4QqzEZvqQqQaZXAURheCr4HZXZpr&#10;22lzU5pY69+bheDycN7zZWcq0VLjCssKRlEMgji1uuBMwfm0GU5BOI+ssbJMCh7kYLn46M0x0fbO&#10;B2qPPhMhhF2CCnLv60RKl+Zk0EW2Jg7c1TYGfYBNJnWD9xBuKjmO44k0WHBoyLGmVU5pebwZBb+X&#10;umz/d/q75Ic/XP+6AW/Xe6U++93XDISnzr/FL/ePVjAehfnhTDgC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Q4/wgAAANwAAAAPAAAAAAAAAAAAAAAAAJgCAABkcnMvZG93&#10;bnJldi54bWxQSwUGAAAAAAQABAD1AAAAhwMAAAAA&#10;" path="m34,161c34,161,12,18,,,,,15,125,6,161r28,xe" fillcolor="white [3212]" strokecolor="black [3213]" strokeweight="1pt">
                    <v:stroke joinstyle="miter"/>
                    <v:path arrowok="t" o:connecttype="custom" o:connectlocs="200,950;0,0;35,950;200,950" o:connectangles="0,0,0,0"/>
                  </v:shape>
                  <v:shape id="Freeform 493" o:spid="_x0000_s1115" style="position:absolute;left:3757;top:10264;width:213;height:779;visibility:visible;mso-wrap-style:square;v-text-anchor:top" coordsize="36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IYtcUA&#10;AADcAAAADwAAAGRycy9kb3ducmV2LnhtbESPzWrDMBCE74W+g9hCb43sHEpwooTSNlDwIeTnkONi&#10;bSy31q6x1Njt00eBQI7DzHzDLFajb9WZ+tAIG8gnGSjiSmzDtYHDfv0yAxUissVWmAz8UYDV8vFh&#10;gYWVgbd03sVaJQiHAg24GLtC61A58hgm0hEn7yS9x5hkX2vb45DgvtXTLHvVHhtOCw47endU/ex+&#10;vYFyXTINH8dPt5HyIDPZH7+zf2Oen8a3OahIY7yHb+0va2Ca53A9k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ohi1xQAAANwAAAAPAAAAAAAAAAAAAAAAAJgCAABkcnMv&#10;ZG93bnJldi54bWxQSwUGAAAAAAQABAD1AAAAigMAAAAA&#10;" path="m,132c,132,15,45,36,v,,-8,98,-8,132l,132xe" fillcolor="white [3212]" strokecolor="black [3213]" strokeweight="1pt">
                    <v:stroke joinstyle="miter"/>
                    <v:path arrowok="t" o:connecttype="custom" o:connectlocs="0,779;213,0;166,779;0,779" o:connectangles="0,0,0,0"/>
                  </v:shape>
                  <v:shape id="Freeform 494" o:spid="_x0000_s1116" style="position:absolute;left:4233;top:10317;width:219;height:726;visibility:visible;mso-wrap-style:square;v-text-anchor:top" coordsize="37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FwMIA&#10;AADcAAAADwAAAGRycy9kb3ducmV2LnhtbESPwWrDMBBE74X+g9hCbo1kB0pwooQ2UNqr3X7AYm1t&#10;p9bKWBvb+fsqEOhxmJk3zP64+F5NNMYusIVsbUAR18F13Fj4/np/3oKKguywD0wWrhTheHh82GPh&#10;wswlTZU0KkE4FmihFRkKrWPdkse4DgNx8n7C6FGSHBvtRpwT3Pc6N+ZFe+w4LbQ40Kml+re6eAvd&#10;JKdrhtsPY/K381ydy41cSmtXT8vrDpTQIv/he/vTWcizHG5n0hHQh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KsXAwgAAANwAAAAPAAAAAAAAAAAAAAAAAJgCAABkcnMvZG93&#10;bnJldi54bWxQSwUGAAAAAAQABAD1AAAAhwMAAAAA&#10;" path="m,123c,123,15,44,37,v,,-9,89,-9,123l,123xe" fillcolor="white [3212]" strokecolor="black [3213]" strokeweight="1pt">
                    <v:stroke joinstyle="miter"/>
                    <v:path arrowok="t" o:connecttype="custom" o:connectlocs="0,726;219,0;166,726;0,726" o:connectangles="0,0,0,0"/>
                  </v:shape>
                  <v:shape id="Freeform 495" o:spid="_x0000_s1117" style="position:absolute;left:3330;top:9815;width:242;height:1228;visibility:visible;mso-wrap-style:square;v-text-anchor:top" coordsize="41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3VQMMA&#10;AADcAAAADwAAAGRycy9kb3ducmV2LnhtbESPQYvCMBSE74L/ITxhb5rqgrpdo+wKWi8erP6AR/Ns&#10;is1LaWKt/36zIHgcZuYbZrXpbS06an3lWMF0koAgLpyuuFRwOe/GSxA+IGusHZOCJ3nYrIeDFaba&#10;PfhEXR5KESHsU1RgQmhSKX1hyKKfuIY4elfXWgxRtqXULT4i3NZyliRzabHiuGCwoa2h4pbfrQKZ&#10;1c9sXy3uxy5rfs1+fkzO+ZdSH6P+5xtEoD68w6/2QSuYTT/h/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3VQMMAAADcAAAADwAAAAAAAAAAAAAAAACYAgAAZHJzL2Rv&#10;d25yZXYueG1sUEsFBgAAAAAEAAQA9QAAAIgDAAAAAA==&#10;" path="m,208c,208,24,59,7,v,,34,115,17,208l,208xe" fillcolor="white [3212]" strokecolor="black [3213]" strokeweight="1pt">
                    <v:stroke joinstyle="miter"/>
                    <v:path arrowok="t" o:connecttype="custom" o:connectlocs="0,1228;41,0;142,1228;0,1228" o:connectangles="0,0,0,0"/>
                  </v:shape>
                  <v:shape id="Freeform 496" o:spid="_x0000_s1118" style="position:absolute;left:826;top:9780;width:266;height:1263;visibility:visible;mso-wrap-style:square;v-text-anchor:top" coordsize="45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9IxMUA&#10;AADcAAAADwAAAGRycy9kb3ducmV2LnhtbESPzWrDMBCE74W8g9hCbrVsp5TiRgkhNJCcSn4OPW6l&#10;jW1qrVxJiZ23jwqFHoeZ+YaZL0fbiSv50DpWUGQ5CGLtTMu1gtNx8/QKIkRkg51jUnCjAMvF5GGO&#10;lXED7+l6iLVIEA4VKmhi7Cspg27IYshcT5y8s/MWY5K+lsbjkOC2k2Wev0iLLaeFBntaN6S/Dxer&#10;QOvZx/sO917K9vz18zlsLuWqUGr6OK7eQEQa43/4r701CsriGX7Pp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0jExQAAANwAAAAPAAAAAAAAAAAAAAAAAJgCAABkcnMv&#10;ZG93bnJldi54bWxQSwUGAAAAAAQABAD1AAAAigMAAAAA&#10;" path="m36,214v-26,,-26,,-26,c10,214,16,52,,,,,45,67,36,214xe" fillcolor="white [3212]" strokecolor="black [3213]" strokeweight="1pt">
                    <v:stroke joinstyle="miter"/>
                    <v:path arrowok="t" o:connecttype="custom" o:connectlocs="213,1263;59,1263;0,0;213,1263" o:connectangles="0,0,0,0"/>
                  </v:shape>
                  <v:shape id="Freeform 497" o:spid="_x0000_s1119" style="position:absolute;left:1756;top:9420;width:178;height:1623;visibility:visible;mso-wrap-style:square;v-text-anchor:top" coordsize="30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9FsQA&#10;AADcAAAADwAAAGRycy9kb3ducmV2LnhtbESPT4vCMBTE7wt+h/AWvIimFhStRhHBfzet7uLx0Tzb&#10;ss1LaaLWb79ZEPY4zMxvmPmyNZV4UONKywqGgwgEcWZ1ybmCy3nTn4BwHlljZZkUvMjBctH5mGOi&#10;7ZNP9Eh9LgKEXYIKCu/rREqXFWTQDWxNHLybbQz6IJtc6gafAW4qGUfRWBosOSwUWNO6oOwnvRsF&#10;h+n2+LXTq7L3fRunll6j4zU+KNX9bFczEJ5a/x9+t/daQTwcwd+Zc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dfRbEAAAA3AAAAA8AAAAAAAAAAAAAAAAAmAIAAGRycy9k&#10;b3ducmV2LnhtbFBLBQYAAAAABAAEAPUAAACJAwAAAAA=&#10;" path="m6,275v20,,20,,20,c26,275,22,27,30,,30,,,166,6,275xe" fillcolor="white [3212]" strokecolor="black [3213]" strokeweight="1pt">
                    <v:stroke joinstyle="miter"/>
                    <v:path arrowok="t" o:connecttype="custom" o:connectlocs="36,1623;154,1623;178,0;36,1623" o:connectangles="0,0,0,0"/>
                  </v:shape>
                  <v:shape id="Freeform 498" o:spid="_x0000_s1120" style="position:absolute;left:1609;top:10359;width:207;height:684;visibility:visible;mso-wrap-style:square;v-text-anchor:top" coordsize="35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YVvMUA&#10;AADcAAAADwAAAGRycy9kb3ducmV2LnhtbESPwWrDMBBE74X8g9hCbo1sH0zrRDGlTqApFJo4H7BY&#10;G9vUWhlJjZ2/jwqFHoeZecNsytkM4krO95YVpKsEBHFjdc+tgnO9f3oG4QOyxsEyKbiRh3K7eNhg&#10;oe3ER7qeQisihH2BCroQxkJK33Rk0K/sSBy9i3UGQ5SuldrhFOFmkFmS5NJgz3Ghw5HeOmq+Tz9G&#10;wWfWpF9O2nF3fjnsL3Vbfci6Umr5OL+uQQSaw3/4r/2uFWRpDr9n4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BhW8xQAAANwAAAAPAAAAAAAAAAAAAAAAAJgCAABkcnMv&#10;ZG93bnJldi54bWxQSwUGAAAAAAQABAD1AAAAigMAAAAA&#10;" path="m7,116v23,,23,,23,c30,116,25,21,35,,35,,,30,7,116xe" fillcolor="white [3212]" strokecolor="black [3213]" strokeweight="1pt">
                    <v:stroke joinstyle="miter"/>
                    <v:path arrowok="t" o:connecttype="custom" o:connectlocs="41,684;177,684;207,0;41,684" o:connectangles="0,0,0,0"/>
                  </v:shape>
                  <v:shape id="Freeform 499" o:spid="_x0000_s1121" style="position:absolute;left:2057;top:10181;width:136;height:862;visibility:visible;mso-wrap-style:square;v-text-anchor:top" coordsize="23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oi8UA&#10;AADcAAAADwAAAGRycy9kb3ducmV2LnhtbESPT2vCQBTE74V+h+UVvDUbBaOmrmIF/0BP2qLXR/Y1&#10;CWbfptk1Rj+9WxA8DjPzG2Y670wlWmpcaVlBP4pBEGdWl5wr+PlevY9BOI+ssbJMCq7kYD57fZli&#10;qu2Fd9TufS4ChF2KCgrv61RKlxVk0EW2Jg7er20M+iCbXOoGLwFuKjmI40QaLDksFFjTsqDstD8b&#10;Bcl6ky/1Z4tfx8nwdDsukqQ8/CnVe+sWHyA8df4ZfrS3WsGgP4L/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WiLxQAAANwAAAAPAAAAAAAAAAAAAAAAAJgCAABkcnMv&#10;ZG93bnJldi54bWxQSwUGAAAAAAQABAD1AAAAigMAAAAA&#10;" path="m6,146v15,,15,,15,c23,,23,,23,,23,,,97,6,146xe" fillcolor="white [3212]" strokecolor="black [3213]" strokeweight="1pt">
                    <v:stroke joinstyle="miter"/>
                    <v:path arrowok="t" o:connecttype="custom" o:connectlocs="35,862;124,862;136,0;35,862" o:connectangles="0,0,0,0"/>
                  </v:shape>
                  <v:shape id="Freeform 500" o:spid="_x0000_s1122" style="position:absolute;left:1221;top:10028;width:148;height:1015;visibility:visible;mso-wrap-style:square;v-text-anchor:top" coordsize="25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7dsEA&#10;AADcAAAADwAAAGRycy9kb3ducmV2LnhtbERPTYvCMBC9L/gfwix4W9N60No1lkVQPHhQd0G8Dc1s&#10;U9pMShO1/ntzEDw+3veyGGwrbtT72rGCdJKAIC6drrlS8Pe7+cpA+ICssXVMCh7koViNPpaYa3fn&#10;I91OoRIxhH2OCkwIXS6lLw1Z9BPXEUfu3/UWQ4R9JXWP9xhuWzlNkpm0WHNsMNjR2lDZnK5WwXZv&#10;vL6kiwOGZn5eZC7bl1uv1Phz+PkGEWgIb/HLvdMKpmlcG8/EI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u+3bBAAAA3AAAAA8AAAAAAAAAAAAAAAAAmAIAAGRycy9kb3du&#10;cmV2LnhtbFBLBQYAAAAABAAEAPUAAACGAwAAAAA=&#10;" path="m,172c,172,,41,19,v,,,142,6,172l,172xe" fillcolor="white [3212]" strokecolor="black [3213]" strokeweight="1pt">
                    <v:stroke joinstyle="miter"/>
                    <v:path arrowok="t" o:connecttype="custom" o:connectlocs="0,1015;112,0;148,1015;0,1015" o:connectangles="0,0,0,0"/>
                  </v:shape>
                  <v:shape id="Freeform 501" o:spid="_x0000_s1123" style="position:absolute;left:2451;top:10429;width:148;height:614;visibility:visible;mso-wrap-style:square;v-text-anchor:top" coordsize="25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58MQA&#10;AADcAAAADwAAAGRycy9kb3ducmV2LnhtbESPQWvCQBSE7wX/w/IEb3WTHKSmrlICgggiiaHQ2yP7&#10;moRm38bsauK/dwuFHoeZ+YbZ7CbTiTsNrrWsIF5GIIgrq1uuFZSX/esbCOeRNXaWScGDHOy2s5cN&#10;ptqOnNO98LUIEHYpKmi871MpXdWQQbe0PXHwvu1g0Ac51FIPOAa46WQSRStpsOWw0GBPWUPVT3Ez&#10;CvLsLIv8Oo3J1/ETs/hR1vYUKbWYTx/vIDxN/j/81z5oBUm8ht8z4QjI7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AefDEAAAA3AAAAA8AAAAAAAAAAAAAAAAAmAIAAGRycy9k&#10;b3ducmV2LnhtbFBLBQYAAAAABAAEAPUAAACJAwAAAAA=&#10;" path="m25,104c25,104,25,41,6,,6,,6,74,,104r25,xe" fillcolor="white [3212]" strokecolor="black [3213]" strokeweight="1pt">
                    <v:stroke joinstyle="miter"/>
                    <v:path arrowok="t" o:connecttype="custom" o:connectlocs="148,614;36,0;0,614;148,614" o:connectangles="0,0,0,0"/>
                  </v:shape>
                  <v:shape id="Freeform 502" o:spid="_x0000_s1124" style="position:absolute;left:1969;top:10524;width:401;height:519;visibility:visible;mso-wrap-style:square;v-text-anchor:top" coordsize="6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AiZMIA&#10;AADcAAAADwAAAGRycy9kb3ducmV2LnhtbERPy2oCMRTdF/yHcIVuimY6tFVHo5TSgm6E+thfJ9eZ&#10;YHIzTNJx/HuzELo8nPdi1TsrOmqD8azgdZyBIC69NlwpOOx/RlMQISJrtJ5JwY0CrJaDpwUW2l/5&#10;l7pdrEQK4VCggjrGppAylDU5DGPfECfu7FuHMcG2krrFawp3VuZZ9iEdGk4NNTb0VVN52f05BeuT&#10;3RzNxBg/6yZv71v5/TK1B6Weh/3nHESkPv6LH+61VpDnaX46k46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4CJkwgAAANwAAAAPAAAAAAAAAAAAAAAAAJgCAABkcnMvZG93&#10;bnJldi54bWxQSwUGAAAAAAQABAD1AAAAhwMAAAAA&#10;" path="m,88c,88,19,31,68,,68,,15,27,21,88l,88xe" fillcolor="white [3212]" strokecolor="black [3213]" strokeweight="1pt">
                    <v:stroke joinstyle="miter"/>
                    <v:path arrowok="t" o:connecttype="custom" o:connectlocs="0,519;401,0;124,519;0,519" o:connectangles="0,0,0,0"/>
                  </v:shape>
                  <v:shape id="Freeform 503" o:spid="_x0000_s1125" style="position:absolute;left:1127;top:10111;width:153;height:932;visibility:visible;mso-wrap-style:square;v-text-anchor:top" coordsize="26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P48YA&#10;AADcAAAADwAAAGRycy9kb3ducmV2LnhtbESP3WrCQBSE7wt9h+UUelc3yUVqo6uIoBYKFn8e4DR7&#10;zEazZ0N2q7FP7xYEL4eZ+YYZT3vbiDN1vnasIB0kIIhLp2uuFOx3i7chCB+QNTaOScGVPEwnz09j&#10;LLS78IbO21CJCGFfoAITQltI6UtDFv3AtcTRO7jOYoiyq6Tu8BLhtpFZkuTSYs1xwWBLc0Plaftr&#10;FSyv3/kyyVdHNj/7v91q/f6Rnr6Uen3pZyMQgfrwCN/bn1pBlqXwfyYeAT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yP48YAAADcAAAADwAAAAAAAAAAAAAAAACYAgAAZHJz&#10;L2Rvd25yZXYueG1sUEsFBgAAAAAEAAQA9QAAAIsDAAAAAA==&#10;" path="m20,158c20,158,26,68,,,,,10,120,,158r20,xe" fillcolor="white [3212]" strokecolor="black [3213]" strokeweight="1pt">
                    <v:stroke joinstyle="miter"/>
                    <v:path arrowok="t" o:connecttype="custom" o:connectlocs="118,932;0,0;0,932;118,932" o:connectangles="0,0,0,0"/>
                  </v:shape>
                  <v:shape id="Freeform 504" o:spid="_x0000_s1126" style="position:absolute;left:1338;top:10140;width:159;height:903;visibility:visible;mso-wrap-style:square;v-text-anchor:top" coordsize="2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ug8QA&#10;AADcAAAADwAAAGRycy9kb3ducmV2LnhtbESPzWqDQBSF94W8w3AD3TVjLBUxGSWEFgKlUE022V2c&#10;G5U4d8SZqn37TqHQ5eH8fJx9sZheTDS6zrKC7SYCQVxb3XGj4HJ+e0pBOI+ssbdMCr7JQZGvHvaY&#10;aTtzSVPlGxFG2GWooPV+yKR0dUsG3cYOxMG72dGgD3JspB5xDuOml3EUJdJgx4HQ4kDHlup79WUC&#10;176WzbM98DU59clHui1f3j9LpR7Xy2EHwtPi/8N/7ZNWEMcx/J4JR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ILoPEAAAA3AAAAA8AAAAAAAAAAAAAAAAAmAIAAGRycy9k&#10;b3ducmV2LnhtbFBLBQYAAAAABAAEAPUAAACJAwAAAAA=&#10;" path="m2,153c2,153,,45,12,v,,3,104,15,153l2,153xe" fillcolor="white [3212]" strokecolor="black [3213]" strokeweight="1pt">
                    <v:stroke joinstyle="miter"/>
                    <v:path arrowok="t" o:connecttype="custom" o:connectlocs="12,903;71,0;159,903;12,903" o:connectangles="0,0,0,0"/>
                  </v:shape>
                  <v:shape id="Freeform 505" o:spid="_x0000_s1127" style="position:absolute;left:2135;top:10347;width:384;height:696;visibility:visible;mso-wrap-style:square;v-text-anchor:top" coordsize="6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9ccQA&#10;AADcAAAADwAAAGRycy9kb3ducmV2LnhtbESPQWvCQBSE70L/w/IK3nTTWKREN0EKCSIIagu9PrLP&#10;JJh9m+5uNf57t1DocZiZb5h1MZpeXMn5zrKCl3kCgri2uuNGwedHOXsD4QOyxt4yKbiThyJ/mqwx&#10;0/bGR7qeQiMihH2GCtoQhkxKX7dk0M/tQBy9s3UGQ5SukdrhLcJNL9MkWUqDHceFFgd6b6m+nH6M&#10;gm+9r17L8rDfpV8Hdn1dbe+6Umr6PG5WIAKN4T/8195qBWm6gN8z8QjI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cPXHEAAAA3AAAAA8AAAAAAAAAAAAAAAAAmAIAAGRycy9k&#10;b3ducmV2LnhtbFBLBQYAAAAABAAEAPUAAACJAwAAAAA=&#10;" path="m65,118c65,118,55,49,,,,,57,71,49,118r16,xe" fillcolor="white [3212]" strokecolor="black [3213]" strokeweight="1pt">
                    <v:stroke joinstyle="miter"/>
                    <v:path arrowok="t" o:connecttype="custom" o:connectlocs="384,696;0,0;289,696;384,696" o:connectangles="0,0,0,0"/>
                  </v:shape>
                  <v:shape id="Freeform 506" o:spid="_x0000_s1128" style="position:absolute;left:2163;top:10494;width:212;height:549;visibility:visible;mso-wrap-style:square;v-text-anchor:top" coordsize="36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oN+sUA&#10;AADcAAAADwAAAGRycy9kb3ducmV2LnhtbESPQWvCQBSE74X+h+UVeqsbUykldRNEFIQW1Nji9ZF9&#10;TaLZt2F31fjvXaHQ4zAz3zDTYjCdOJPzrWUF41ECgriyuuVawfdu+fIOwgdkjZ1lUnAlD0X++DDF&#10;TNsLb+lchlpECPsMFTQh9JmUvmrIoB/Znjh6v9YZDFG6WmqHlwg3nUyT5E0abDkuNNjTvKHqWJ6M&#10;gq+fcr9KuvVu+fm62brFgd1w2iv1/DTMPkAEGsJ/+K+90grSdAL3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Kg36xQAAANwAAAAPAAAAAAAAAAAAAAAAAJgCAABkcnMv&#10;ZG93bnJldi54bWxQSwUGAAAAAAQABAD1AAAAigMAAAAA&#10;" path="m,93c,93,,48,36,,36,,9,30,17,93l,93xe" fillcolor="white [3212]" strokecolor="black [3213]" strokeweight="1pt">
                    <v:stroke joinstyle="miter"/>
                    <v:path arrowok="t" o:connecttype="custom" o:connectlocs="0,549;212,0;100,549;0,549" o:connectangles="0,0,0,0"/>
                  </v:shape>
                  <v:shape id="Freeform 507" o:spid="_x0000_s1129" style="position:absolute;left:1485;top:10134;width:201;height:909;visibility:visible;mso-wrap-style:square;v-text-anchor:top" coordsize="3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/ScQA&#10;AADcAAAADwAAAGRycy9kb3ducmV2LnhtbESPQWsCMRSE7wX/Q3iCt5p1oVJWo4igiAdLbb0/kufu&#10;6uZlSdJ19debQqHHYWa+YebL3jaiIx9qxwom4wwEsXam5lLB99fm9R1EiMgGG8ek4E4BlovByxwL&#10;4278Sd0xliJBOBSooIqxLaQMuiKLYexa4uSdnbcYk/SlNB5vCW4bmWfZVFqsOS1U2NK6In09/lgF&#10;ZuoP10v3sXtIXZ7abbbXh9NeqdGwX81AROrjf/ivvTMK8vwNfs+k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3v0nEAAAA3AAAAA8AAAAAAAAAAAAAAAAAmAIAAGRycy9k&#10;b3ducmV2LnhtbFBLBQYAAAAABAAEAPUAAACJAwAAAAA=&#10;" path="m,154c,154,22,17,34,v,,-15,119,-6,154l,154xe" fillcolor="white [3212]" strokecolor="black [3213]" strokeweight="1pt">
                    <v:stroke joinstyle="miter"/>
                    <v:path arrowok="t" o:connecttype="custom" o:connectlocs="0,909;201,0;166,909;0,909" o:connectangles="0,0,0,0"/>
                  </v:shape>
                  <v:shape id="Freeform 508" o:spid="_x0000_s1130" style="position:absolute;left:1845;top:10305;width:212;height:738;visibility:visible;mso-wrap-style:square;v-text-anchor:top" coordsize="36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fD+MUA&#10;AADcAAAADwAAAGRycy9kb3ducmV2LnhtbESPT4vCMBTE78J+h/AWvGlqlaJdoyyi4h4E/x08Ppq3&#10;bdnmpTTR1m9vFgSPw8z8hpkvO1OJOzWutKxgNIxAEGdWl5wruJw3gykI55E1VpZJwYMcLBcfvTmm&#10;2rZ8pPvJ5yJA2KWooPC+TqV0WUEG3dDWxMH7tY1BH2STS91gG+CmknEUJdJgyWGhwJpWBWV/p5tR&#10;MN5PtlczW+9HyU+btbtVdNsc1kr1P7vvLxCeOv8Ov9o7rSCOE/g/E4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8P4xQAAANwAAAAPAAAAAAAAAAAAAAAAAJgCAABkcnMv&#10;ZG93bnJldi54bWxQSwUGAAAAAAQABAD1AAAAigMAAAAA&#10;" path="m,125c,125,15,44,36,v,,-8,91,-8,125l,125xe" fillcolor="white [3212]" strokecolor="black [3213]" strokeweight="1pt">
                    <v:stroke joinstyle="miter"/>
                    <v:path arrowok="t" o:connecttype="custom" o:connectlocs="0,738;212,0;165,738;0,738" o:connectangles="0,0,0,0"/>
                  </v:shape>
                  <v:shape id="Freeform 509" o:spid="_x0000_s1131" style="position:absolute;left:2253;top:10353;width:213;height:690;visibility:visible;mso-wrap-style:square;v-text-anchor:top" coordsize="36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UzpsQA&#10;AADcAAAADwAAAGRycy9kb3ducmV2LnhtbESPUWvCQBCE3wX/w7FC3+rFgNamnmKLrbZPmvYHLLk1&#10;CeZ2Q+4a03/fKxR8HGbmG2a1GVyjeup8LWxgNk1AERdiay4NfH2+3i9B+YBssREmAz/kYbMej1aY&#10;Wbnyifo8lCpC2GdooAqhzbT2RUUO/VRa4uidpXMYouxKbTu8RrhrdJokC+2w5rhQYUsvFRWX/NsZ&#10;eOvTRxE5fbw/H3ZzWhz31ud7Y+4mw/YJVKAh3ML/7YM1kKYP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VM6bEAAAA3AAAAA8AAAAAAAAAAAAAAAAAmAIAAGRycy9k&#10;b3ducmV2LnhtbFBLBQYAAAAABAAEAPUAAACJAwAAAAA=&#10;" path="m,117c,117,14,45,36,v,,-9,83,-9,117l,117xe" fillcolor="white [3212]" strokecolor="black [3213]" strokeweight="1pt">
                    <v:stroke joinstyle="miter"/>
                    <v:path arrowok="t" o:connecttype="custom" o:connectlocs="0,690;213,0;160,690;0,690" o:connectangles="0,0,0,0"/>
                  </v:shape>
                  <v:shape id="Freeform 510" o:spid="_x0000_s1132" style="position:absolute;left:897;top:9851;width:236;height:1192;visibility:visible;mso-wrap-style:square;v-text-anchor:top" coordsize="4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zxMEA&#10;AADcAAAADwAAAGRycy9kb3ducmV2LnhtbERPz2uDMBS+D/Y/hFfYbcY6kM6aFhkUdtlB7aW3h3lT&#10;afJiTWrdf78cBjt+fL/L42qNWGj2o2MF2yQFQdw5PXKv4NyeXncgfEDWaByTgh/ycDw8P5VYaPfg&#10;mpYm9CKGsC9QwRDCVEjpu4Es+sRNxJH7drPFEOHcSz3jI4ZbI7M0zaXFkWPDgBN9DNRdm7tV4Or3&#10;9qtaTd6b6nZZmmt9efO1Ui+btdqDCLSGf/Gf+1MryLK4Np6JR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k88TBAAAA3AAAAA8AAAAAAAAAAAAAAAAAmAIAAGRycy9kb3du&#10;cmV2LnhtbFBLBQYAAAAABAAEAPUAAACGAwAAAAA=&#10;" path="m40,202c40,202,17,60,34,,34,,,109,17,202r23,xe" fillcolor="white [3212]" strokecolor="black [3213]" strokeweight="1pt">
                    <v:stroke joinstyle="miter"/>
                    <v:path arrowok="t" o:connecttype="custom" o:connectlocs="236,1192;201,0;100,1192;236,1192" o:connectangles="0,0,0,0"/>
                  </v:shape>
                  <v:shape id="Freeform 511" o:spid="_x0000_s1133" style="position:absolute;left:1249;top:10559;width:395;height:484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wqsUA&#10;AADcAAAADwAAAGRycy9kb3ducmV2LnhtbESPT2vCQBTE7wW/w/IEL6VuGkpro6tIUCheSqL0/Mi+&#10;JsHs25Dd5o+f3i0Uehxm5jfMZjeaRvTUudqygudlBIK4sLrmUsHlfHxagXAeWWNjmRRM5GC3nT1s&#10;MNF24Iz63JciQNglqKDyvk2kdEVFBt3StsTB+7adQR9kV0rd4RDgppFxFL1KgzWHhQpbSisqrvmP&#10;UdBMn5HPv976R7qdDteXc11wliq1mI/7NQhPo/8P/7U/tII4foffM+EIyO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ezCqxQAAANwAAAAPAAAAAAAAAAAAAAAAAJgCAABkcnMv&#10;ZG93bnJldi54bWxQSwUGAAAAAAQABAD1AAAAigMAAAAA&#10;" path="m67,82c67,82,49,31,,,,,53,21,47,82r20,xe" fillcolor="white [3212]" strokecolor="black [3213]" strokeweight="1pt">
                    <v:stroke joinstyle="miter"/>
                    <v:path arrowok="t" o:connecttype="custom" o:connectlocs="395,484;0,0;277,484;395,484" o:connectangles="0,0,0,0"/>
                  </v:shape>
                  <v:shape id="Freeform 512" o:spid="_x0000_s1134" style="position:absolute;left:1856;top:10524;width:390;height:519;visibility:visible;mso-wrap-style:square;v-text-anchor:top" coordsize="66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7ncEA&#10;AADcAAAADwAAAGRycy9kb3ducmV2LnhtbERPy2oCMRTdF/yHcIXuOhktiEyNUpWWLnThE7q7JNeZ&#10;ocnNOEl1/HuzEFweznsy65wVF2pD7VnBIMtBEGtvai4V7Hdfb2MQISIbtJ5JwY0CzKa9lwkWxl95&#10;Q5dtLEUK4VCggirGppAy6Iochsw3xIk7+dZhTLAtpWnxmsKdlcM8H0mHNaeGChtaVKT/tv9OgS6d&#10;+T3b+XG+Whr9vT7ZY5QHpV773ecHiEhdfIof7h+jYPie5qcz6QjI6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iO53BAAAA3AAAAA8AAAAAAAAAAAAAAAAAmAIAAGRycy9kb3du&#10;cmV2LnhtbFBLBQYAAAAABAAEAPUAAACGAwAAAAA=&#10;" path="m66,88c66,88,56,49,,,,,58,41,49,88r17,xe" fillcolor="white [3212]" strokecolor="black [3213]" strokeweight="1pt">
                    <v:stroke joinstyle="miter"/>
                    <v:path arrowok="t" o:connecttype="custom" o:connectlocs="390,519;0,0;290,519;390,519" o:connectangles="0,0,0,0"/>
                  </v:shape>
                </v:group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427990</wp:posOffset>
                </wp:positionV>
                <wp:extent cx="5955665" cy="1449070"/>
                <wp:effectExtent l="0" t="0" r="0" b="0"/>
                <wp:wrapNone/>
                <wp:docPr id="121" name="Text Box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665" cy="144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550D" w:rsidRDefault="000075A1" w:rsidP="00F903A2">
                            <w:pPr>
                              <w:tabs>
                                <w:tab w:val="clear" w:pos="5040"/>
                              </w:tabs>
                              <w:snapToGrid w:val="0"/>
                            </w:pPr>
                            <w:r w:rsidRPr="00052288">
                              <w:t>My N</w:t>
                            </w:r>
                            <w:r w:rsidR="0022550D" w:rsidRPr="00052288">
                              <w:t xml:space="preserve">ame: </w:t>
                            </w:r>
                            <w:r w:rsidR="00F903A2">
                              <w:tab/>
                            </w:r>
                            <w:r w:rsidR="00F903A2">
                              <w:tab/>
                            </w:r>
                          </w:p>
                          <w:p w:rsidR="009F43A5" w:rsidRPr="00052288" w:rsidRDefault="009F43A5" w:rsidP="00F903A2">
                            <w:r w:rsidRPr="00052288">
                              <w:t xml:space="preserve">Age: </w:t>
                            </w:r>
                            <w:r w:rsidR="00F903A2">
                              <w:tab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6" o:spid="_x0000_s1026" type="#_x0000_t202" style="position:absolute;left:0;text-align:left;margin-left:120.55pt;margin-top:33.7pt;width:468.95pt;height:114.1pt;z-index:251941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" filled="f" stroked="f">
                <v:textbox style="mso-fit-shape-to-text:t">
                  <w:txbxContent>
                    <w:p w:rsidR="0022550D" w:rsidRDefault="000075A1" w:rsidP="00F903A2">
                      <w:pPr>
                        <w:tabs>
                          <w:tab w:val="clear" w:pos="5040"/>
                        </w:tabs>
                        <w:snapToGrid w:val="0"/>
                      </w:pPr>
                      <w:r w:rsidRPr="00052288">
                        <w:t>My N</w:t>
                      </w:r>
                      <w:r w:rsidR="0022550D" w:rsidRPr="00052288">
                        <w:t xml:space="preserve">ame: </w:t>
                      </w:r>
                      <w:r w:rsidR="00F903A2">
                        <w:tab/>
                      </w:r>
                      <w:r w:rsidR="00F903A2">
                        <w:tab/>
                      </w:r>
                    </w:p>
                    <w:p w:rsidR="009F43A5" w:rsidRPr="00052288" w:rsidRDefault="009F43A5" w:rsidP="00F903A2">
                      <w:r w:rsidRPr="00052288">
                        <w:t xml:space="preserve">Age: </w:t>
                      </w:r>
                      <w:r w:rsidR="00F903A2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7279" behindDoc="0" locked="0" layoutInCell="1" allowOverlap="1">
                <wp:simplePos x="0" y="0"/>
                <wp:positionH relativeFrom="column">
                  <wp:posOffset>6758305</wp:posOffset>
                </wp:positionH>
                <wp:positionV relativeFrom="paragraph">
                  <wp:posOffset>7697470</wp:posOffset>
                </wp:positionV>
                <wp:extent cx="1005840" cy="968375"/>
                <wp:effectExtent l="5080" t="10795" r="8255" b="11430"/>
                <wp:wrapNone/>
                <wp:docPr id="120" name="Freeform 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05840" cy="968375"/>
                        </a:xfrm>
                        <a:custGeom>
                          <a:avLst/>
                          <a:gdLst>
                            <a:gd name="T0" fmla="*/ 524 w 2096"/>
                            <a:gd name="T1" fmla="*/ 821 h 1931"/>
                            <a:gd name="T2" fmla="*/ 644 w 2096"/>
                            <a:gd name="T3" fmla="*/ 650 h 1931"/>
                            <a:gd name="T4" fmla="*/ 825 w 2096"/>
                            <a:gd name="T5" fmla="*/ 546 h 1931"/>
                            <a:gd name="T6" fmla="*/ 1041 w 2096"/>
                            <a:gd name="T7" fmla="*/ 530 h 1931"/>
                            <a:gd name="T8" fmla="*/ 1238 w 2096"/>
                            <a:gd name="T9" fmla="*/ 607 h 1931"/>
                            <a:gd name="T10" fmla="*/ 1380 w 2096"/>
                            <a:gd name="T11" fmla="*/ 758 h 1931"/>
                            <a:gd name="T12" fmla="*/ 1447 w 2096"/>
                            <a:gd name="T13" fmla="*/ 960 h 1931"/>
                            <a:gd name="T14" fmla="*/ 1420 w 2096"/>
                            <a:gd name="T15" fmla="*/ 1177 h 1931"/>
                            <a:gd name="T16" fmla="*/ 1309 w 2096"/>
                            <a:gd name="T17" fmla="*/ 1353 h 1931"/>
                            <a:gd name="T18" fmla="*/ 1133 w 2096"/>
                            <a:gd name="T19" fmla="*/ 1465 h 1931"/>
                            <a:gd name="T20" fmla="*/ 919 w 2096"/>
                            <a:gd name="T21" fmla="*/ 1492 h 1931"/>
                            <a:gd name="T22" fmla="*/ 718 w 2096"/>
                            <a:gd name="T23" fmla="*/ 1425 h 1931"/>
                            <a:gd name="T24" fmla="*/ 568 w 2096"/>
                            <a:gd name="T25" fmla="*/ 1281 h 1931"/>
                            <a:gd name="T26" fmla="*/ 492 w 2096"/>
                            <a:gd name="T27" fmla="*/ 1083 h 1931"/>
                            <a:gd name="T28" fmla="*/ 2071 w 2096"/>
                            <a:gd name="T29" fmla="*/ 750 h 1931"/>
                            <a:gd name="T30" fmla="*/ 1968 w 2096"/>
                            <a:gd name="T31" fmla="*/ 634 h 1931"/>
                            <a:gd name="T32" fmla="*/ 1806 w 2096"/>
                            <a:gd name="T33" fmla="*/ 565 h 1931"/>
                            <a:gd name="T34" fmla="*/ 1607 w 2096"/>
                            <a:gd name="T35" fmla="*/ 554 h 1931"/>
                            <a:gd name="T36" fmla="*/ 1374 w 2096"/>
                            <a:gd name="T37" fmla="*/ 633 h 1931"/>
                            <a:gd name="T38" fmla="*/ 1370 w 2096"/>
                            <a:gd name="T39" fmla="*/ 473 h 1931"/>
                            <a:gd name="T40" fmla="*/ 1345 w 2096"/>
                            <a:gd name="T41" fmla="*/ 276 h 1931"/>
                            <a:gd name="T42" fmla="*/ 1262 w 2096"/>
                            <a:gd name="T43" fmla="*/ 118 h 1931"/>
                            <a:gd name="T44" fmla="*/ 1139 w 2096"/>
                            <a:gd name="T45" fmla="*/ 21 h 1931"/>
                            <a:gd name="T46" fmla="*/ 991 w 2096"/>
                            <a:gd name="T47" fmla="*/ 6 h 1931"/>
                            <a:gd name="T48" fmla="*/ 857 w 2096"/>
                            <a:gd name="T49" fmla="*/ 77 h 1931"/>
                            <a:gd name="T50" fmla="*/ 760 w 2096"/>
                            <a:gd name="T51" fmla="*/ 218 h 1931"/>
                            <a:gd name="T52" fmla="*/ 713 w 2096"/>
                            <a:gd name="T53" fmla="*/ 406 h 1931"/>
                            <a:gd name="T54" fmla="*/ 643 w 2096"/>
                            <a:gd name="T55" fmla="*/ 523 h 1931"/>
                            <a:gd name="T56" fmla="*/ 424 w 2096"/>
                            <a:gd name="T57" fmla="*/ 448 h 1931"/>
                            <a:gd name="T58" fmla="*/ 241 w 2096"/>
                            <a:gd name="T59" fmla="*/ 454 h 1931"/>
                            <a:gd name="T60" fmla="*/ 94 w 2096"/>
                            <a:gd name="T61" fmla="*/ 522 h 1931"/>
                            <a:gd name="T62" fmla="*/ 10 w 2096"/>
                            <a:gd name="T63" fmla="*/ 645 h 1931"/>
                            <a:gd name="T64" fmla="*/ 11 w 2096"/>
                            <a:gd name="T65" fmla="*/ 794 h 1931"/>
                            <a:gd name="T66" fmla="*/ 92 w 2096"/>
                            <a:gd name="T67" fmla="*/ 939 h 1931"/>
                            <a:gd name="T68" fmla="*/ 238 w 2096"/>
                            <a:gd name="T69" fmla="*/ 1059 h 1931"/>
                            <a:gd name="T70" fmla="*/ 414 w 2096"/>
                            <a:gd name="T71" fmla="*/ 1128 h 1931"/>
                            <a:gd name="T72" fmla="*/ 307 w 2096"/>
                            <a:gd name="T73" fmla="*/ 1295 h 1931"/>
                            <a:gd name="T74" fmla="*/ 224 w 2096"/>
                            <a:gd name="T75" fmla="*/ 1467 h 1931"/>
                            <a:gd name="T76" fmla="*/ 211 w 2096"/>
                            <a:gd name="T77" fmla="*/ 1635 h 1931"/>
                            <a:gd name="T78" fmla="*/ 272 w 2096"/>
                            <a:gd name="T79" fmla="*/ 1773 h 1931"/>
                            <a:gd name="T80" fmla="*/ 398 w 2096"/>
                            <a:gd name="T81" fmla="*/ 1853 h 1931"/>
                            <a:gd name="T82" fmla="*/ 558 w 2096"/>
                            <a:gd name="T83" fmla="*/ 1854 h 1931"/>
                            <a:gd name="T84" fmla="*/ 724 w 2096"/>
                            <a:gd name="T85" fmla="*/ 1781 h 1931"/>
                            <a:gd name="T86" fmla="*/ 868 w 2096"/>
                            <a:gd name="T87" fmla="*/ 1648 h 1931"/>
                            <a:gd name="T88" fmla="*/ 984 w 2096"/>
                            <a:gd name="T89" fmla="*/ 1571 h 1931"/>
                            <a:gd name="T90" fmla="*/ 1095 w 2096"/>
                            <a:gd name="T91" fmla="*/ 1766 h 1931"/>
                            <a:gd name="T92" fmla="*/ 1235 w 2096"/>
                            <a:gd name="T93" fmla="*/ 1884 h 1931"/>
                            <a:gd name="T94" fmla="*/ 1390 w 2096"/>
                            <a:gd name="T95" fmla="*/ 1931 h 1931"/>
                            <a:gd name="T96" fmla="*/ 1535 w 2096"/>
                            <a:gd name="T97" fmla="*/ 1895 h 1931"/>
                            <a:gd name="T98" fmla="*/ 1634 w 2096"/>
                            <a:gd name="T99" fmla="*/ 1782 h 1931"/>
                            <a:gd name="T100" fmla="*/ 1670 w 2096"/>
                            <a:gd name="T101" fmla="*/ 1620 h 1931"/>
                            <a:gd name="T102" fmla="*/ 1640 w 2096"/>
                            <a:gd name="T103" fmla="*/ 1434 h 1931"/>
                            <a:gd name="T104" fmla="*/ 1529 w 2096"/>
                            <a:gd name="T105" fmla="*/ 1242 h 1931"/>
                            <a:gd name="T106" fmla="*/ 1728 w 2096"/>
                            <a:gd name="T107" fmla="*/ 1201 h 1931"/>
                            <a:gd name="T108" fmla="*/ 1910 w 2096"/>
                            <a:gd name="T109" fmla="*/ 1135 h 1931"/>
                            <a:gd name="T110" fmla="*/ 2039 w 2096"/>
                            <a:gd name="T111" fmla="*/ 1022 h 1931"/>
                            <a:gd name="T112" fmla="*/ 2095 w 2096"/>
                            <a:gd name="T113" fmla="*/ 881 h 19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096" h="1931">
                              <a:moveTo>
                                <a:pt x="486" y="1009"/>
                              </a:moveTo>
                              <a:lnTo>
                                <a:pt x="486" y="985"/>
                              </a:lnTo>
                              <a:lnTo>
                                <a:pt x="489" y="960"/>
                              </a:lnTo>
                              <a:lnTo>
                                <a:pt x="492" y="936"/>
                              </a:lnTo>
                              <a:lnTo>
                                <a:pt x="496" y="912"/>
                              </a:lnTo>
                              <a:lnTo>
                                <a:pt x="502" y="889"/>
                              </a:lnTo>
                              <a:lnTo>
                                <a:pt x="508" y="866"/>
                              </a:lnTo>
                              <a:lnTo>
                                <a:pt x="516" y="843"/>
                              </a:lnTo>
                              <a:lnTo>
                                <a:pt x="524" y="821"/>
                              </a:lnTo>
                              <a:lnTo>
                                <a:pt x="533" y="799"/>
                              </a:lnTo>
                              <a:lnTo>
                                <a:pt x="545" y="779"/>
                              </a:lnTo>
                              <a:lnTo>
                                <a:pt x="555" y="758"/>
                              </a:lnTo>
                              <a:lnTo>
                                <a:pt x="568" y="738"/>
                              </a:lnTo>
                              <a:lnTo>
                                <a:pt x="582" y="719"/>
                              </a:lnTo>
                              <a:lnTo>
                                <a:pt x="596" y="701"/>
                              </a:lnTo>
                              <a:lnTo>
                                <a:pt x="612" y="683"/>
                              </a:lnTo>
                              <a:lnTo>
                                <a:pt x="627" y="667"/>
                              </a:lnTo>
                              <a:lnTo>
                                <a:pt x="644" y="650"/>
                              </a:lnTo>
                              <a:lnTo>
                                <a:pt x="662" y="635"/>
                              </a:lnTo>
                              <a:lnTo>
                                <a:pt x="679" y="621"/>
                              </a:lnTo>
                              <a:lnTo>
                                <a:pt x="698" y="607"/>
                              </a:lnTo>
                              <a:lnTo>
                                <a:pt x="718" y="594"/>
                              </a:lnTo>
                              <a:lnTo>
                                <a:pt x="738" y="583"/>
                              </a:lnTo>
                              <a:lnTo>
                                <a:pt x="759" y="572"/>
                              </a:lnTo>
                              <a:lnTo>
                                <a:pt x="780" y="563"/>
                              </a:lnTo>
                              <a:lnTo>
                                <a:pt x="802" y="554"/>
                              </a:lnTo>
                              <a:lnTo>
                                <a:pt x="825" y="546"/>
                              </a:lnTo>
                              <a:lnTo>
                                <a:pt x="848" y="539"/>
                              </a:lnTo>
                              <a:lnTo>
                                <a:pt x="871" y="535"/>
                              </a:lnTo>
                              <a:lnTo>
                                <a:pt x="895" y="530"/>
                              </a:lnTo>
                              <a:lnTo>
                                <a:pt x="919" y="526"/>
                              </a:lnTo>
                              <a:lnTo>
                                <a:pt x="943" y="525"/>
                              </a:lnTo>
                              <a:lnTo>
                                <a:pt x="968" y="524"/>
                              </a:lnTo>
                              <a:lnTo>
                                <a:pt x="993" y="525"/>
                              </a:lnTo>
                              <a:lnTo>
                                <a:pt x="1018" y="526"/>
                              </a:lnTo>
                              <a:lnTo>
                                <a:pt x="1041" y="530"/>
                              </a:lnTo>
                              <a:lnTo>
                                <a:pt x="1066" y="535"/>
                              </a:lnTo>
                              <a:lnTo>
                                <a:pt x="1089" y="539"/>
                              </a:lnTo>
                              <a:lnTo>
                                <a:pt x="1111" y="546"/>
                              </a:lnTo>
                              <a:lnTo>
                                <a:pt x="1133" y="554"/>
                              </a:lnTo>
                              <a:lnTo>
                                <a:pt x="1156" y="563"/>
                              </a:lnTo>
                              <a:lnTo>
                                <a:pt x="1177" y="572"/>
                              </a:lnTo>
                              <a:lnTo>
                                <a:pt x="1198" y="583"/>
                              </a:lnTo>
                              <a:lnTo>
                                <a:pt x="1218" y="594"/>
                              </a:lnTo>
                              <a:lnTo>
                                <a:pt x="1238" y="607"/>
                              </a:lnTo>
                              <a:lnTo>
                                <a:pt x="1256" y="621"/>
                              </a:lnTo>
                              <a:lnTo>
                                <a:pt x="1275" y="635"/>
                              </a:lnTo>
                              <a:lnTo>
                                <a:pt x="1293" y="650"/>
                              </a:lnTo>
                              <a:lnTo>
                                <a:pt x="1309" y="667"/>
                              </a:lnTo>
                              <a:lnTo>
                                <a:pt x="1324" y="683"/>
                              </a:lnTo>
                              <a:lnTo>
                                <a:pt x="1339" y="701"/>
                              </a:lnTo>
                              <a:lnTo>
                                <a:pt x="1355" y="719"/>
                              </a:lnTo>
                              <a:lnTo>
                                <a:pt x="1367" y="738"/>
                              </a:lnTo>
                              <a:lnTo>
                                <a:pt x="1380" y="758"/>
                              </a:lnTo>
                              <a:lnTo>
                                <a:pt x="1392" y="779"/>
                              </a:lnTo>
                              <a:lnTo>
                                <a:pt x="1403" y="799"/>
                              </a:lnTo>
                              <a:lnTo>
                                <a:pt x="1412" y="821"/>
                              </a:lnTo>
                              <a:lnTo>
                                <a:pt x="1420" y="843"/>
                              </a:lnTo>
                              <a:lnTo>
                                <a:pt x="1428" y="866"/>
                              </a:lnTo>
                              <a:lnTo>
                                <a:pt x="1435" y="889"/>
                              </a:lnTo>
                              <a:lnTo>
                                <a:pt x="1440" y="912"/>
                              </a:lnTo>
                              <a:lnTo>
                                <a:pt x="1445" y="936"/>
                              </a:lnTo>
                              <a:lnTo>
                                <a:pt x="1447" y="960"/>
                              </a:lnTo>
                              <a:lnTo>
                                <a:pt x="1449" y="985"/>
                              </a:lnTo>
                              <a:lnTo>
                                <a:pt x="1451" y="1009"/>
                              </a:lnTo>
                              <a:lnTo>
                                <a:pt x="1449" y="1035"/>
                              </a:lnTo>
                              <a:lnTo>
                                <a:pt x="1447" y="1060"/>
                              </a:lnTo>
                              <a:lnTo>
                                <a:pt x="1445" y="1083"/>
                              </a:lnTo>
                              <a:lnTo>
                                <a:pt x="1440" y="1108"/>
                              </a:lnTo>
                              <a:lnTo>
                                <a:pt x="1435" y="1131"/>
                              </a:lnTo>
                              <a:lnTo>
                                <a:pt x="1428" y="1154"/>
                              </a:lnTo>
                              <a:lnTo>
                                <a:pt x="1420" y="1177"/>
                              </a:lnTo>
                              <a:lnTo>
                                <a:pt x="1412" y="1199"/>
                              </a:lnTo>
                              <a:lnTo>
                                <a:pt x="1403" y="1220"/>
                              </a:lnTo>
                              <a:lnTo>
                                <a:pt x="1392" y="1241"/>
                              </a:lnTo>
                              <a:lnTo>
                                <a:pt x="1380" y="1261"/>
                              </a:lnTo>
                              <a:lnTo>
                                <a:pt x="1367" y="1281"/>
                              </a:lnTo>
                              <a:lnTo>
                                <a:pt x="1355" y="1301"/>
                              </a:lnTo>
                              <a:lnTo>
                                <a:pt x="1339" y="1318"/>
                              </a:lnTo>
                              <a:lnTo>
                                <a:pt x="1324" y="1336"/>
                              </a:lnTo>
                              <a:lnTo>
                                <a:pt x="1309" y="1353"/>
                              </a:lnTo>
                              <a:lnTo>
                                <a:pt x="1293" y="1368"/>
                              </a:lnTo>
                              <a:lnTo>
                                <a:pt x="1275" y="1384"/>
                              </a:lnTo>
                              <a:lnTo>
                                <a:pt x="1256" y="1399"/>
                              </a:lnTo>
                              <a:lnTo>
                                <a:pt x="1238" y="1412"/>
                              </a:lnTo>
                              <a:lnTo>
                                <a:pt x="1218" y="1425"/>
                              </a:lnTo>
                              <a:lnTo>
                                <a:pt x="1198" y="1436"/>
                              </a:lnTo>
                              <a:lnTo>
                                <a:pt x="1177" y="1447"/>
                              </a:lnTo>
                              <a:lnTo>
                                <a:pt x="1156" y="1457"/>
                              </a:lnTo>
                              <a:lnTo>
                                <a:pt x="1133" y="1465"/>
                              </a:lnTo>
                              <a:lnTo>
                                <a:pt x="1111" y="1474"/>
                              </a:lnTo>
                              <a:lnTo>
                                <a:pt x="1089" y="1480"/>
                              </a:lnTo>
                              <a:lnTo>
                                <a:pt x="1066" y="1485"/>
                              </a:lnTo>
                              <a:lnTo>
                                <a:pt x="1041" y="1489"/>
                              </a:lnTo>
                              <a:lnTo>
                                <a:pt x="1018" y="1492"/>
                              </a:lnTo>
                              <a:lnTo>
                                <a:pt x="993" y="1495"/>
                              </a:lnTo>
                              <a:lnTo>
                                <a:pt x="968" y="1495"/>
                              </a:lnTo>
                              <a:lnTo>
                                <a:pt x="943" y="1495"/>
                              </a:lnTo>
                              <a:lnTo>
                                <a:pt x="919" y="1492"/>
                              </a:lnTo>
                              <a:lnTo>
                                <a:pt x="895" y="1489"/>
                              </a:lnTo>
                              <a:lnTo>
                                <a:pt x="871" y="1485"/>
                              </a:lnTo>
                              <a:lnTo>
                                <a:pt x="848" y="1480"/>
                              </a:lnTo>
                              <a:lnTo>
                                <a:pt x="825" y="1474"/>
                              </a:lnTo>
                              <a:lnTo>
                                <a:pt x="802" y="1465"/>
                              </a:lnTo>
                              <a:lnTo>
                                <a:pt x="780" y="1457"/>
                              </a:lnTo>
                              <a:lnTo>
                                <a:pt x="759" y="1447"/>
                              </a:lnTo>
                              <a:lnTo>
                                <a:pt x="738" y="1436"/>
                              </a:lnTo>
                              <a:lnTo>
                                <a:pt x="718" y="1425"/>
                              </a:lnTo>
                              <a:lnTo>
                                <a:pt x="698" y="1412"/>
                              </a:lnTo>
                              <a:lnTo>
                                <a:pt x="679" y="1399"/>
                              </a:lnTo>
                              <a:lnTo>
                                <a:pt x="662" y="1384"/>
                              </a:lnTo>
                              <a:lnTo>
                                <a:pt x="644" y="1368"/>
                              </a:lnTo>
                              <a:lnTo>
                                <a:pt x="627" y="1353"/>
                              </a:lnTo>
                              <a:lnTo>
                                <a:pt x="612" y="1336"/>
                              </a:lnTo>
                              <a:lnTo>
                                <a:pt x="596" y="1318"/>
                              </a:lnTo>
                              <a:lnTo>
                                <a:pt x="582" y="1301"/>
                              </a:lnTo>
                              <a:lnTo>
                                <a:pt x="568" y="1281"/>
                              </a:lnTo>
                              <a:lnTo>
                                <a:pt x="555" y="1261"/>
                              </a:lnTo>
                              <a:lnTo>
                                <a:pt x="545" y="1241"/>
                              </a:lnTo>
                              <a:lnTo>
                                <a:pt x="533" y="1220"/>
                              </a:lnTo>
                              <a:lnTo>
                                <a:pt x="524" y="1199"/>
                              </a:lnTo>
                              <a:lnTo>
                                <a:pt x="516" y="1177"/>
                              </a:lnTo>
                              <a:lnTo>
                                <a:pt x="508" y="1154"/>
                              </a:lnTo>
                              <a:lnTo>
                                <a:pt x="502" y="1131"/>
                              </a:lnTo>
                              <a:lnTo>
                                <a:pt x="496" y="1108"/>
                              </a:lnTo>
                              <a:lnTo>
                                <a:pt x="492" y="1083"/>
                              </a:lnTo>
                              <a:lnTo>
                                <a:pt x="489" y="1060"/>
                              </a:lnTo>
                              <a:lnTo>
                                <a:pt x="486" y="1035"/>
                              </a:lnTo>
                              <a:lnTo>
                                <a:pt x="486" y="1009"/>
                              </a:lnTo>
                              <a:close/>
                              <a:moveTo>
                                <a:pt x="2094" y="830"/>
                              </a:moveTo>
                              <a:lnTo>
                                <a:pt x="2092" y="813"/>
                              </a:lnTo>
                              <a:lnTo>
                                <a:pt x="2088" y="797"/>
                              </a:lnTo>
                              <a:lnTo>
                                <a:pt x="2083" y="781"/>
                              </a:lnTo>
                              <a:lnTo>
                                <a:pt x="2078" y="765"/>
                              </a:lnTo>
                              <a:lnTo>
                                <a:pt x="2071" y="750"/>
                              </a:lnTo>
                              <a:lnTo>
                                <a:pt x="2064" y="736"/>
                              </a:lnTo>
                              <a:lnTo>
                                <a:pt x="2054" y="721"/>
                              </a:lnTo>
                              <a:lnTo>
                                <a:pt x="2045" y="706"/>
                              </a:lnTo>
                              <a:lnTo>
                                <a:pt x="2034" y="694"/>
                              </a:lnTo>
                              <a:lnTo>
                                <a:pt x="2023" y="681"/>
                              </a:lnTo>
                              <a:lnTo>
                                <a:pt x="2010" y="668"/>
                              </a:lnTo>
                              <a:lnTo>
                                <a:pt x="1997" y="656"/>
                              </a:lnTo>
                              <a:lnTo>
                                <a:pt x="1983" y="645"/>
                              </a:lnTo>
                              <a:lnTo>
                                <a:pt x="1968" y="634"/>
                              </a:lnTo>
                              <a:lnTo>
                                <a:pt x="1952" y="623"/>
                              </a:lnTo>
                              <a:lnTo>
                                <a:pt x="1936" y="614"/>
                              </a:lnTo>
                              <a:lnTo>
                                <a:pt x="1920" y="605"/>
                              </a:lnTo>
                              <a:lnTo>
                                <a:pt x="1902" y="597"/>
                              </a:lnTo>
                              <a:lnTo>
                                <a:pt x="1883" y="588"/>
                              </a:lnTo>
                              <a:lnTo>
                                <a:pt x="1865" y="581"/>
                              </a:lnTo>
                              <a:lnTo>
                                <a:pt x="1846" y="576"/>
                              </a:lnTo>
                              <a:lnTo>
                                <a:pt x="1826" y="570"/>
                              </a:lnTo>
                              <a:lnTo>
                                <a:pt x="1806" y="565"/>
                              </a:lnTo>
                              <a:lnTo>
                                <a:pt x="1785" y="560"/>
                              </a:lnTo>
                              <a:lnTo>
                                <a:pt x="1764" y="557"/>
                              </a:lnTo>
                              <a:lnTo>
                                <a:pt x="1743" y="554"/>
                              </a:lnTo>
                              <a:lnTo>
                                <a:pt x="1721" y="552"/>
                              </a:lnTo>
                              <a:lnTo>
                                <a:pt x="1699" y="551"/>
                              </a:lnTo>
                              <a:lnTo>
                                <a:pt x="1676" y="551"/>
                              </a:lnTo>
                              <a:lnTo>
                                <a:pt x="1653" y="551"/>
                              </a:lnTo>
                              <a:lnTo>
                                <a:pt x="1631" y="552"/>
                              </a:lnTo>
                              <a:lnTo>
                                <a:pt x="1607" y="554"/>
                              </a:lnTo>
                              <a:lnTo>
                                <a:pt x="1575" y="559"/>
                              </a:lnTo>
                              <a:lnTo>
                                <a:pt x="1544" y="565"/>
                              </a:lnTo>
                              <a:lnTo>
                                <a:pt x="1513" y="573"/>
                              </a:lnTo>
                              <a:lnTo>
                                <a:pt x="1483" y="583"/>
                              </a:lnTo>
                              <a:lnTo>
                                <a:pt x="1455" y="593"/>
                              </a:lnTo>
                              <a:lnTo>
                                <a:pt x="1427" y="605"/>
                              </a:lnTo>
                              <a:lnTo>
                                <a:pt x="1401" y="618"/>
                              </a:lnTo>
                              <a:lnTo>
                                <a:pt x="1376" y="632"/>
                              </a:lnTo>
                              <a:lnTo>
                                <a:pt x="1374" y="633"/>
                              </a:lnTo>
                              <a:lnTo>
                                <a:pt x="1374" y="632"/>
                              </a:lnTo>
                              <a:lnTo>
                                <a:pt x="1351" y="607"/>
                              </a:lnTo>
                              <a:lnTo>
                                <a:pt x="1356" y="588"/>
                              </a:lnTo>
                              <a:lnTo>
                                <a:pt x="1359" y="571"/>
                              </a:lnTo>
                              <a:lnTo>
                                <a:pt x="1363" y="551"/>
                              </a:lnTo>
                              <a:lnTo>
                                <a:pt x="1365" y="532"/>
                              </a:lnTo>
                              <a:lnTo>
                                <a:pt x="1367" y="512"/>
                              </a:lnTo>
                              <a:lnTo>
                                <a:pt x="1370" y="492"/>
                              </a:lnTo>
                              <a:lnTo>
                                <a:pt x="1370" y="473"/>
                              </a:lnTo>
                              <a:lnTo>
                                <a:pt x="1371" y="453"/>
                              </a:lnTo>
                              <a:lnTo>
                                <a:pt x="1370" y="429"/>
                              </a:lnTo>
                              <a:lnTo>
                                <a:pt x="1369" y="406"/>
                              </a:lnTo>
                              <a:lnTo>
                                <a:pt x="1366" y="384"/>
                              </a:lnTo>
                              <a:lnTo>
                                <a:pt x="1364" y="362"/>
                              </a:lnTo>
                              <a:lnTo>
                                <a:pt x="1360" y="339"/>
                              </a:lnTo>
                              <a:lnTo>
                                <a:pt x="1356" y="318"/>
                              </a:lnTo>
                              <a:lnTo>
                                <a:pt x="1351" y="297"/>
                              </a:lnTo>
                              <a:lnTo>
                                <a:pt x="1345" y="276"/>
                              </a:lnTo>
                              <a:lnTo>
                                <a:pt x="1338" y="256"/>
                              </a:lnTo>
                              <a:lnTo>
                                <a:pt x="1331" y="238"/>
                              </a:lnTo>
                              <a:lnTo>
                                <a:pt x="1323" y="218"/>
                              </a:lnTo>
                              <a:lnTo>
                                <a:pt x="1315" y="200"/>
                              </a:lnTo>
                              <a:lnTo>
                                <a:pt x="1305" y="183"/>
                              </a:lnTo>
                              <a:lnTo>
                                <a:pt x="1295" y="165"/>
                              </a:lnTo>
                              <a:lnTo>
                                <a:pt x="1286" y="149"/>
                              </a:lnTo>
                              <a:lnTo>
                                <a:pt x="1274" y="132"/>
                              </a:lnTo>
                              <a:lnTo>
                                <a:pt x="1262" y="118"/>
                              </a:lnTo>
                              <a:lnTo>
                                <a:pt x="1250" y="103"/>
                              </a:lnTo>
                              <a:lnTo>
                                <a:pt x="1239" y="90"/>
                              </a:lnTo>
                              <a:lnTo>
                                <a:pt x="1226" y="77"/>
                              </a:lnTo>
                              <a:lnTo>
                                <a:pt x="1212" y="66"/>
                              </a:lnTo>
                              <a:lnTo>
                                <a:pt x="1198" y="55"/>
                              </a:lnTo>
                              <a:lnTo>
                                <a:pt x="1184" y="45"/>
                              </a:lnTo>
                              <a:lnTo>
                                <a:pt x="1170" y="36"/>
                              </a:lnTo>
                              <a:lnTo>
                                <a:pt x="1155" y="28"/>
                              </a:lnTo>
                              <a:lnTo>
                                <a:pt x="1139" y="21"/>
                              </a:lnTo>
                              <a:lnTo>
                                <a:pt x="1124" y="14"/>
                              </a:lnTo>
                              <a:lnTo>
                                <a:pt x="1108" y="9"/>
                              </a:lnTo>
                              <a:lnTo>
                                <a:pt x="1091" y="6"/>
                              </a:lnTo>
                              <a:lnTo>
                                <a:pt x="1075" y="2"/>
                              </a:lnTo>
                              <a:lnTo>
                                <a:pt x="1059" y="1"/>
                              </a:lnTo>
                              <a:lnTo>
                                <a:pt x="1041" y="0"/>
                              </a:lnTo>
                              <a:lnTo>
                                <a:pt x="1025" y="1"/>
                              </a:lnTo>
                              <a:lnTo>
                                <a:pt x="1008" y="2"/>
                              </a:lnTo>
                              <a:lnTo>
                                <a:pt x="991" y="6"/>
                              </a:lnTo>
                              <a:lnTo>
                                <a:pt x="976" y="9"/>
                              </a:lnTo>
                              <a:lnTo>
                                <a:pt x="959" y="14"/>
                              </a:lnTo>
                              <a:lnTo>
                                <a:pt x="944" y="21"/>
                              </a:lnTo>
                              <a:lnTo>
                                <a:pt x="929" y="28"/>
                              </a:lnTo>
                              <a:lnTo>
                                <a:pt x="913" y="36"/>
                              </a:lnTo>
                              <a:lnTo>
                                <a:pt x="898" y="45"/>
                              </a:lnTo>
                              <a:lnTo>
                                <a:pt x="884" y="55"/>
                              </a:lnTo>
                              <a:lnTo>
                                <a:pt x="870" y="66"/>
                              </a:lnTo>
                              <a:lnTo>
                                <a:pt x="857" y="77"/>
                              </a:lnTo>
                              <a:lnTo>
                                <a:pt x="844" y="90"/>
                              </a:lnTo>
                              <a:lnTo>
                                <a:pt x="832" y="103"/>
                              </a:lnTo>
                              <a:lnTo>
                                <a:pt x="820" y="118"/>
                              </a:lnTo>
                              <a:lnTo>
                                <a:pt x="808" y="132"/>
                              </a:lnTo>
                              <a:lnTo>
                                <a:pt x="798" y="149"/>
                              </a:lnTo>
                              <a:lnTo>
                                <a:pt x="787" y="165"/>
                              </a:lnTo>
                              <a:lnTo>
                                <a:pt x="778" y="183"/>
                              </a:lnTo>
                              <a:lnTo>
                                <a:pt x="768" y="200"/>
                              </a:lnTo>
                              <a:lnTo>
                                <a:pt x="760" y="218"/>
                              </a:lnTo>
                              <a:lnTo>
                                <a:pt x="752" y="238"/>
                              </a:lnTo>
                              <a:lnTo>
                                <a:pt x="745" y="256"/>
                              </a:lnTo>
                              <a:lnTo>
                                <a:pt x="738" y="276"/>
                              </a:lnTo>
                              <a:lnTo>
                                <a:pt x="732" y="297"/>
                              </a:lnTo>
                              <a:lnTo>
                                <a:pt x="727" y="318"/>
                              </a:lnTo>
                              <a:lnTo>
                                <a:pt x="723" y="339"/>
                              </a:lnTo>
                              <a:lnTo>
                                <a:pt x="719" y="362"/>
                              </a:lnTo>
                              <a:lnTo>
                                <a:pt x="716" y="384"/>
                              </a:lnTo>
                              <a:lnTo>
                                <a:pt x="713" y="406"/>
                              </a:lnTo>
                              <a:lnTo>
                                <a:pt x="712" y="429"/>
                              </a:lnTo>
                              <a:lnTo>
                                <a:pt x="712" y="453"/>
                              </a:lnTo>
                              <a:lnTo>
                                <a:pt x="712" y="473"/>
                              </a:lnTo>
                              <a:lnTo>
                                <a:pt x="713" y="494"/>
                              </a:lnTo>
                              <a:lnTo>
                                <a:pt x="715" y="514"/>
                              </a:lnTo>
                              <a:lnTo>
                                <a:pt x="717" y="533"/>
                              </a:lnTo>
                              <a:lnTo>
                                <a:pt x="719" y="535"/>
                              </a:lnTo>
                              <a:lnTo>
                                <a:pt x="669" y="539"/>
                              </a:lnTo>
                              <a:lnTo>
                                <a:pt x="643" y="523"/>
                              </a:lnTo>
                              <a:lnTo>
                                <a:pt x="615" y="508"/>
                              </a:lnTo>
                              <a:lnTo>
                                <a:pt x="586" y="495"/>
                              </a:lnTo>
                              <a:lnTo>
                                <a:pt x="555" y="482"/>
                              </a:lnTo>
                              <a:lnTo>
                                <a:pt x="534" y="474"/>
                              </a:lnTo>
                              <a:lnTo>
                                <a:pt x="512" y="467"/>
                              </a:lnTo>
                              <a:lnTo>
                                <a:pt x="490" y="461"/>
                              </a:lnTo>
                              <a:lnTo>
                                <a:pt x="468" y="456"/>
                              </a:lnTo>
                              <a:lnTo>
                                <a:pt x="447" y="452"/>
                              </a:lnTo>
                              <a:lnTo>
                                <a:pt x="424" y="448"/>
                              </a:lnTo>
                              <a:lnTo>
                                <a:pt x="403" y="446"/>
                              </a:lnTo>
                              <a:lnTo>
                                <a:pt x="382" y="443"/>
                              </a:lnTo>
                              <a:lnTo>
                                <a:pt x="361" y="442"/>
                              </a:lnTo>
                              <a:lnTo>
                                <a:pt x="340" y="442"/>
                              </a:lnTo>
                              <a:lnTo>
                                <a:pt x="319" y="443"/>
                              </a:lnTo>
                              <a:lnTo>
                                <a:pt x="299" y="445"/>
                              </a:lnTo>
                              <a:lnTo>
                                <a:pt x="279" y="447"/>
                              </a:lnTo>
                              <a:lnTo>
                                <a:pt x="261" y="450"/>
                              </a:lnTo>
                              <a:lnTo>
                                <a:pt x="241" y="454"/>
                              </a:lnTo>
                              <a:lnTo>
                                <a:pt x="222" y="459"/>
                              </a:lnTo>
                              <a:lnTo>
                                <a:pt x="204" y="463"/>
                              </a:lnTo>
                              <a:lnTo>
                                <a:pt x="187" y="469"/>
                              </a:lnTo>
                              <a:lnTo>
                                <a:pt x="169" y="476"/>
                              </a:lnTo>
                              <a:lnTo>
                                <a:pt x="153" y="484"/>
                              </a:lnTo>
                              <a:lnTo>
                                <a:pt x="138" y="492"/>
                              </a:lnTo>
                              <a:lnTo>
                                <a:pt x="123" y="502"/>
                              </a:lnTo>
                              <a:lnTo>
                                <a:pt x="109" y="511"/>
                              </a:lnTo>
                              <a:lnTo>
                                <a:pt x="94" y="522"/>
                              </a:lnTo>
                              <a:lnTo>
                                <a:pt x="82" y="532"/>
                              </a:lnTo>
                              <a:lnTo>
                                <a:pt x="70" y="544"/>
                              </a:lnTo>
                              <a:lnTo>
                                <a:pt x="58" y="557"/>
                              </a:lnTo>
                              <a:lnTo>
                                <a:pt x="48" y="570"/>
                              </a:lnTo>
                              <a:lnTo>
                                <a:pt x="38" y="584"/>
                              </a:lnTo>
                              <a:lnTo>
                                <a:pt x="30" y="598"/>
                              </a:lnTo>
                              <a:lnTo>
                                <a:pt x="22" y="613"/>
                              </a:lnTo>
                              <a:lnTo>
                                <a:pt x="16" y="628"/>
                              </a:lnTo>
                              <a:lnTo>
                                <a:pt x="10" y="645"/>
                              </a:lnTo>
                              <a:lnTo>
                                <a:pt x="6" y="661"/>
                              </a:lnTo>
                              <a:lnTo>
                                <a:pt x="3" y="677"/>
                              </a:lnTo>
                              <a:lnTo>
                                <a:pt x="1" y="694"/>
                              </a:lnTo>
                              <a:lnTo>
                                <a:pt x="0" y="710"/>
                              </a:lnTo>
                              <a:lnTo>
                                <a:pt x="0" y="728"/>
                              </a:lnTo>
                              <a:lnTo>
                                <a:pt x="1" y="744"/>
                              </a:lnTo>
                              <a:lnTo>
                                <a:pt x="3" y="760"/>
                              </a:lnTo>
                              <a:lnTo>
                                <a:pt x="7" y="778"/>
                              </a:lnTo>
                              <a:lnTo>
                                <a:pt x="11" y="794"/>
                              </a:lnTo>
                              <a:lnTo>
                                <a:pt x="16" y="812"/>
                              </a:lnTo>
                              <a:lnTo>
                                <a:pt x="22" y="828"/>
                              </a:lnTo>
                              <a:lnTo>
                                <a:pt x="30" y="844"/>
                              </a:lnTo>
                              <a:lnTo>
                                <a:pt x="37" y="861"/>
                              </a:lnTo>
                              <a:lnTo>
                                <a:pt x="47" y="877"/>
                              </a:lnTo>
                              <a:lnTo>
                                <a:pt x="57" y="894"/>
                              </a:lnTo>
                              <a:lnTo>
                                <a:pt x="68" y="909"/>
                              </a:lnTo>
                              <a:lnTo>
                                <a:pt x="79" y="924"/>
                              </a:lnTo>
                              <a:lnTo>
                                <a:pt x="92" y="939"/>
                              </a:lnTo>
                              <a:lnTo>
                                <a:pt x="105" y="954"/>
                              </a:lnTo>
                              <a:lnTo>
                                <a:pt x="119" y="968"/>
                              </a:lnTo>
                              <a:lnTo>
                                <a:pt x="134" y="984"/>
                              </a:lnTo>
                              <a:lnTo>
                                <a:pt x="149" y="997"/>
                              </a:lnTo>
                              <a:lnTo>
                                <a:pt x="166" y="1011"/>
                              </a:lnTo>
                              <a:lnTo>
                                <a:pt x="183" y="1023"/>
                              </a:lnTo>
                              <a:lnTo>
                                <a:pt x="201" y="1035"/>
                              </a:lnTo>
                              <a:lnTo>
                                <a:pt x="220" y="1047"/>
                              </a:lnTo>
                              <a:lnTo>
                                <a:pt x="238" y="1059"/>
                              </a:lnTo>
                              <a:lnTo>
                                <a:pt x="258" y="1069"/>
                              </a:lnTo>
                              <a:lnTo>
                                <a:pt x="279" y="1080"/>
                              </a:lnTo>
                              <a:lnTo>
                                <a:pt x="299" y="1089"/>
                              </a:lnTo>
                              <a:lnTo>
                                <a:pt x="321" y="1097"/>
                              </a:lnTo>
                              <a:lnTo>
                                <a:pt x="345" y="1105"/>
                              </a:lnTo>
                              <a:lnTo>
                                <a:pt x="368" y="1112"/>
                              </a:lnTo>
                              <a:lnTo>
                                <a:pt x="392" y="1119"/>
                              </a:lnTo>
                              <a:lnTo>
                                <a:pt x="415" y="1124"/>
                              </a:lnTo>
                              <a:lnTo>
                                <a:pt x="414" y="1128"/>
                              </a:lnTo>
                              <a:lnTo>
                                <a:pt x="419" y="1173"/>
                              </a:lnTo>
                              <a:lnTo>
                                <a:pt x="420" y="1174"/>
                              </a:lnTo>
                              <a:lnTo>
                                <a:pt x="402" y="1189"/>
                              </a:lnTo>
                              <a:lnTo>
                                <a:pt x="385" y="1206"/>
                              </a:lnTo>
                              <a:lnTo>
                                <a:pt x="367" y="1222"/>
                              </a:lnTo>
                              <a:lnTo>
                                <a:pt x="351" y="1241"/>
                              </a:lnTo>
                              <a:lnTo>
                                <a:pt x="336" y="1258"/>
                              </a:lnTo>
                              <a:lnTo>
                                <a:pt x="321" y="1276"/>
                              </a:lnTo>
                              <a:lnTo>
                                <a:pt x="307" y="1295"/>
                              </a:lnTo>
                              <a:lnTo>
                                <a:pt x="295" y="1313"/>
                              </a:lnTo>
                              <a:lnTo>
                                <a:pt x="283" y="1332"/>
                              </a:lnTo>
                              <a:lnTo>
                                <a:pt x="272" y="1351"/>
                              </a:lnTo>
                              <a:lnTo>
                                <a:pt x="262" y="1370"/>
                              </a:lnTo>
                              <a:lnTo>
                                <a:pt x="252" y="1389"/>
                              </a:lnTo>
                              <a:lnTo>
                                <a:pt x="244" y="1408"/>
                              </a:lnTo>
                              <a:lnTo>
                                <a:pt x="237" y="1428"/>
                              </a:lnTo>
                              <a:lnTo>
                                <a:pt x="230" y="1448"/>
                              </a:lnTo>
                              <a:lnTo>
                                <a:pt x="224" y="1467"/>
                              </a:lnTo>
                              <a:lnTo>
                                <a:pt x="220" y="1487"/>
                              </a:lnTo>
                              <a:lnTo>
                                <a:pt x="215" y="1505"/>
                              </a:lnTo>
                              <a:lnTo>
                                <a:pt x="213" y="1524"/>
                              </a:lnTo>
                              <a:lnTo>
                                <a:pt x="210" y="1544"/>
                              </a:lnTo>
                              <a:lnTo>
                                <a:pt x="208" y="1563"/>
                              </a:lnTo>
                              <a:lnTo>
                                <a:pt x="208" y="1581"/>
                              </a:lnTo>
                              <a:lnTo>
                                <a:pt x="208" y="1599"/>
                              </a:lnTo>
                              <a:lnTo>
                                <a:pt x="209" y="1618"/>
                              </a:lnTo>
                              <a:lnTo>
                                <a:pt x="211" y="1635"/>
                              </a:lnTo>
                              <a:lnTo>
                                <a:pt x="215" y="1653"/>
                              </a:lnTo>
                              <a:lnTo>
                                <a:pt x="219" y="1669"/>
                              </a:lnTo>
                              <a:lnTo>
                                <a:pt x="223" y="1685"/>
                              </a:lnTo>
                              <a:lnTo>
                                <a:pt x="229" y="1702"/>
                              </a:lnTo>
                              <a:lnTo>
                                <a:pt x="236" y="1717"/>
                              </a:lnTo>
                              <a:lnTo>
                                <a:pt x="243" y="1732"/>
                              </a:lnTo>
                              <a:lnTo>
                                <a:pt x="252" y="1746"/>
                              </a:lnTo>
                              <a:lnTo>
                                <a:pt x="262" y="1760"/>
                              </a:lnTo>
                              <a:lnTo>
                                <a:pt x="272" y="1773"/>
                              </a:lnTo>
                              <a:lnTo>
                                <a:pt x="283" y="1786"/>
                              </a:lnTo>
                              <a:lnTo>
                                <a:pt x="296" y="1798"/>
                              </a:lnTo>
                              <a:lnTo>
                                <a:pt x="309" y="1808"/>
                              </a:lnTo>
                              <a:lnTo>
                                <a:pt x="321" y="1817"/>
                              </a:lnTo>
                              <a:lnTo>
                                <a:pt x="337" y="1827"/>
                              </a:lnTo>
                              <a:lnTo>
                                <a:pt x="351" y="1835"/>
                              </a:lnTo>
                              <a:lnTo>
                                <a:pt x="366" y="1841"/>
                              </a:lnTo>
                              <a:lnTo>
                                <a:pt x="382" y="1847"/>
                              </a:lnTo>
                              <a:lnTo>
                                <a:pt x="398" y="1853"/>
                              </a:lnTo>
                              <a:lnTo>
                                <a:pt x="415" y="1856"/>
                              </a:lnTo>
                              <a:lnTo>
                                <a:pt x="431" y="1858"/>
                              </a:lnTo>
                              <a:lnTo>
                                <a:pt x="449" y="1861"/>
                              </a:lnTo>
                              <a:lnTo>
                                <a:pt x="467" y="1862"/>
                              </a:lnTo>
                              <a:lnTo>
                                <a:pt x="484" y="1862"/>
                              </a:lnTo>
                              <a:lnTo>
                                <a:pt x="502" y="1861"/>
                              </a:lnTo>
                              <a:lnTo>
                                <a:pt x="520" y="1860"/>
                              </a:lnTo>
                              <a:lnTo>
                                <a:pt x="539" y="1857"/>
                              </a:lnTo>
                              <a:lnTo>
                                <a:pt x="558" y="1854"/>
                              </a:lnTo>
                              <a:lnTo>
                                <a:pt x="575" y="1849"/>
                              </a:lnTo>
                              <a:lnTo>
                                <a:pt x="594" y="1843"/>
                              </a:lnTo>
                              <a:lnTo>
                                <a:pt x="613" y="1837"/>
                              </a:lnTo>
                              <a:lnTo>
                                <a:pt x="632" y="1830"/>
                              </a:lnTo>
                              <a:lnTo>
                                <a:pt x="650" y="1822"/>
                              </a:lnTo>
                              <a:lnTo>
                                <a:pt x="669" y="1813"/>
                              </a:lnTo>
                              <a:lnTo>
                                <a:pt x="688" y="1803"/>
                              </a:lnTo>
                              <a:lnTo>
                                <a:pt x="705" y="1793"/>
                              </a:lnTo>
                              <a:lnTo>
                                <a:pt x="724" y="1781"/>
                              </a:lnTo>
                              <a:lnTo>
                                <a:pt x="742" y="1770"/>
                              </a:lnTo>
                              <a:lnTo>
                                <a:pt x="759" y="1756"/>
                              </a:lnTo>
                              <a:lnTo>
                                <a:pt x="777" y="1743"/>
                              </a:lnTo>
                              <a:lnTo>
                                <a:pt x="793" y="1727"/>
                              </a:lnTo>
                              <a:lnTo>
                                <a:pt x="811" y="1712"/>
                              </a:lnTo>
                              <a:lnTo>
                                <a:pt x="827" y="1696"/>
                              </a:lnTo>
                              <a:lnTo>
                                <a:pt x="842" y="1678"/>
                              </a:lnTo>
                              <a:lnTo>
                                <a:pt x="855" y="1663"/>
                              </a:lnTo>
                              <a:lnTo>
                                <a:pt x="868" y="1648"/>
                              </a:lnTo>
                              <a:lnTo>
                                <a:pt x="881" y="1632"/>
                              </a:lnTo>
                              <a:lnTo>
                                <a:pt x="891" y="1615"/>
                              </a:lnTo>
                              <a:lnTo>
                                <a:pt x="902" y="1599"/>
                              </a:lnTo>
                              <a:lnTo>
                                <a:pt x="912" y="1582"/>
                              </a:lnTo>
                              <a:lnTo>
                                <a:pt x="922" y="1566"/>
                              </a:lnTo>
                              <a:lnTo>
                                <a:pt x="931" y="1550"/>
                              </a:lnTo>
                              <a:lnTo>
                                <a:pt x="971" y="1546"/>
                              </a:lnTo>
                              <a:lnTo>
                                <a:pt x="976" y="1544"/>
                              </a:lnTo>
                              <a:lnTo>
                                <a:pt x="984" y="1571"/>
                              </a:lnTo>
                              <a:lnTo>
                                <a:pt x="994" y="1599"/>
                              </a:lnTo>
                              <a:lnTo>
                                <a:pt x="1006" y="1626"/>
                              </a:lnTo>
                              <a:lnTo>
                                <a:pt x="1020" y="1653"/>
                              </a:lnTo>
                              <a:lnTo>
                                <a:pt x="1030" y="1674"/>
                              </a:lnTo>
                              <a:lnTo>
                                <a:pt x="1042" y="1694"/>
                              </a:lnTo>
                              <a:lnTo>
                                <a:pt x="1055" y="1712"/>
                              </a:lnTo>
                              <a:lnTo>
                                <a:pt x="1068" y="1731"/>
                              </a:lnTo>
                              <a:lnTo>
                                <a:pt x="1081" y="1749"/>
                              </a:lnTo>
                              <a:lnTo>
                                <a:pt x="1095" y="1766"/>
                              </a:lnTo>
                              <a:lnTo>
                                <a:pt x="1109" y="1782"/>
                              </a:lnTo>
                              <a:lnTo>
                                <a:pt x="1124" y="1798"/>
                              </a:lnTo>
                              <a:lnTo>
                                <a:pt x="1138" y="1812"/>
                              </a:lnTo>
                              <a:lnTo>
                                <a:pt x="1155" y="1826"/>
                              </a:lnTo>
                              <a:lnTo>
                                <a:pt x="1170" y="1840"/>
                              </a:lnTo>
                              <a:lnTo>
                                <a:pt x="1186" y="1851"/>
                              </a:lnTo>
                              <a:lnTo>
                                <a:pt x="1202" y="1863"/>
                              </a:lnTo>
                              <a:lnTo>
                                <a:pt x="1219" y="1874"/>
                              </a:lnTo>
                              <a:lnTo>
                                <a:pt x="1235" y="1884"/>
                              </a:lnTo>
                              <a:lnTo>
                                <a:pt x="1253" y="1892"/>
                              </a:lnTo>
                              <a:lnTo>
                                <a:pt x="1269" y="1901"/>
                              </a:lnTo>
                              <a:lnTo>
                                <a:pt x="1287" y="1908"/>
                              </a:lnTo>
                              <a:lnTo>
                                <a:pt x="1304" y="1913"/>
                              </a:lnTo>
                              <a:lnTo>
                                <a:pt x="1321" y="1919"/>
                              </a:lnTo>
                              <a:lnTo>
                                <a:pt x="1338" y="1924"/>
                              </a:lnTo>
                              <a:lnTo>
                                <a:pt x="1356" y="1926"/>
                              </a:lnTo>
                              <a:lnTo>
                                <a:pt x="1373" y="1929"/>
                              </a:lnTo>
                              <a:lnTo>
                                <a:pt x="1390" y="1931"/>
                              </a:lnTo>
                              <a:lnTo>
                                <a:pt x="1407" y="1931"/>
                              </a:lnTo>
                              <a:lnTo>
                                <a:pt x="1424" y="1930"/>
                              </a:lnTo>
                              <a:lnTo>
                                <a:pt x="1440" y="1929"/>
                              </a:lnTo>
                              <a:lnTo>
                                <a:pt x="1458" y="1925"/>
                              </a:lnTo>
                              <a:lnTo>
                                <a:pt x="1473" y="1922"/>
                              </a:lnTo>
                              <a:lnTo>
                                <a:pt x="1489" y="1917"/>
                              </a:lnTo>
                              <a:lnTo>
                                <a:pt x="1504" y="1910"/>
                              </a:lnTo>
                              <a:lnTo>
                                <a:pt x="1521" y="1903"/>
                              </a:lnTo>
                              <a:lnTo>
                                <a:pt x="1535" y="1895"/>
                              </a:lnTo>
                              <a:lnTo>
                                <a:pt x="1549" y="1885"/>
                              </a:lnTo>
                              <a:lnTo>
                                <a:pt x="1562" y="1876"/>
                              </a:lnTo>
                              <a:lnTo>
                                <a:pt x="1575" y="1864"/>
                              </a:lnTo>
                              <a:lnTo>
                                <a:pt x="1586" y="1853"/>
                              </a:lnTo>
                              <a:lnTo>
                                <a:pt x="1598" y="1840"/>
                              </a:lnTo>
                              <a:lnTo>
                                <a:pt x="1608" y="1827"/>
                              </a:lnTo>
                              <a:lnTo>
                                <a:pt x="1618" y="1813"/>
                              </a:lnTo>
                              <a:lnTo>
                                <a:pt x="1626" y="1798"/>
                              </a:lnTo>
                              <a:lnTo>
                                <a:pt x="1634" y="1782"/>
                              </a:lnTo>
                              <a:lnTo>
                                <a:pt x="1641" y="1766"/>
                              </a:lnTo>
                              <a:lnTo>
                                <a:pt x="1648" y="1750"/>
                              </a:lnTo>
                              <a:lnTo>
                                <a:pt x="1654" y="1732"/>
                              </a:lnTo>
                              <a:lnTo>
                                <a:pt x="1659" y="1715"/>
                              </a:lnTo>
                              <a:lnTo>
                                <a:pt x="1662" y="1697"/>
                              </a:lnTo>
                              <a:lnTo>
                                <a:pt x="1666" y="1678"/>
                              </a:lnTo>
                              <a:lnTo>
                                <a:pt x="1668" y="1660"/>
                              </a:lnTo>
                              <a:lnTo>
                                <a:pt x="1669" y="1640"/>
                              </a:lnTo>
                              <a:lnTo>
                                <a:pt x="1670" y="1620"/>
                              </a:lnTo>
                              <a:lnTo>
                                <a:pt x="1670" y="1600"/>
                              </a:lnTo>
                              <a:lnTo>
                                <a:pt x="1669" y="1580"/>
                              </a:lnTo>
                              <a:lnTo>
                                <a:pt x="1668" y="1560"/>
                              </a:lnTo>
                              <a:lnTo>
                                <a:pt x="1666" y="1539"/>
                              </a:lnTo>
                              <a:lnTo>
                                <a:pt x="1662" y="1518"/>
                              </a:lnTo>
                              <a:lnTo>
                                <a:pt x="1658" y="1497"/>
                              </a:lnTo>
                              <a:lnTo>
                                <a:pt x="1653" y="1476"/>
                              </a:lnTo>
                              <a:lnTo>
                                <a:pt x="1647" y="1455"/>
                              </a:lnTo>
                              <a:lnTo>
                                <a:pt x="1640" y="1434"/>
                              </a:lnTo>
                              <a:lnTo>
                                <a:pt x="1632" y="1413"/>
                              </a:lnTo>
                              <a:lnTo>
                                <a:pt x="1624" y="1392"/>
                              </a:lnTo>
                              <a:lnTo>
                                <a:pt x="1614" y="1371"/>
                              </a:lnTo>
                              <a:lnTo>
                                <a:pt x="1604" y="1350"/>
                              </a:lnTo>
                              <a:lnTo>
                                <a:pt x="1589" y="1322"/>
                              </a:lnTo>
                              <a:lnTo>
                                <a:pt x="1571" y="1294"/>
                              </a:lnTo>
                              <a:lnTo>
                                <a:pt x="1553" y="1268"/>
                              </a:lnTo>
                              <a:lnTo>
                                <a:pt x="1534" y="1243"/>
                              </a:lnTo>
                              <a:lnTo>
                                <a:pt x="1529" y="1242"/>
                              </a:lnTo>
                              <a:lnTo>
                                <a:pt x="1532" y="1240"/>
                              </a:lnTo>
                              <a:lnTo>
                                <a:pt x="1551" y="1208"/>
                              </a:lnTo>
                              <a:lnTo>
                                <a:pt x="1553" y="1211"/>
                              </a:lnTo>
                              <a:lnTo>
                                <a:pt x="1585" y="1212"/>
                              </a:lnTo>
                              <a:lnTo>
                                <a:pt x="1617" y="1213"/>
                              </a:lnTo>
                              <a:lnTo>
                                <a:pt x="1649" y="1212"/>
                              </a:lnTo>
                              <a:lnTo>
                                <a:pt x="1682" y="1208"/>
                              </a:lnTo>
                              <a:lnTo>
                                <a:pt x="1706" y="1206"/>
                              </a:lnTo>
                              <a:lnTo>
                                <a:pt x="1728" y="1201"/>
                              </a:lnTo>
                              <a:lnTo>
                                <a:pt x="1750" y="1197"/>
                              </a:lnTo>
                              <a:lnTo>
                                <a:pt x="1772" y="1192"/>
                              </a:lnTo>
                              <a:lnTo>
                                <a:pt x="1793" y="1186"/>
                              </a:lnTo>
                              <a:lnTo>
                                <a:pt x="1814" y="1179"/>
                              </a:lnTo>
                              <a:lnTo>
                                <a:pt x="1834" y="1171"/>
                              </a:lnTo>
                              <a:lnTo>
                                <a:pt x="1854" y="1163"/>
                              </a:lnTo>
                              <a:lnTo>
                                <a:pt x="1874" y="1154"/>
                              </a:lnTo>
                              <a:lnTo>
                                <a:pt x="1893" y="1145"/>
                              </a:lnTo>
                              <a:lnTo>
                                <a:pt x="1910" y="1135"/>
                              </a:lnTo>
                              <a:lnTo>
                                <a:pt x="1928" y="1124"/>
                              </a:lnTo>
                              <a:lnTo>
                                <a:pt x="1944" y="1112"/>
                              </a:lnTo>
                              <a:lnTo>
                                <a:pt x="1959" y="1102"/>
                              </a:lnTo>
                              <a:lnTo>
                                <a:pt x="1975" y="1089"/>
                              </a:lnTo>
                              <a:lnTo>
                                <a:pt x="1990" y="1076"/>
                              </a:lnTo>
                              <a:lnTo>
                                <a:pt x="2003" y="1063"/>
                              </a:lnTo>
                              <a:lnTo>
                                <a:pt x="2016" y="1050"/>
                              </a:lnTo>
                              <a:lnTo>
                                <a:pt x="2027" y="1036"/>
                              </a:lnTo>
                              <a:lnTo>
                                <a:pt x="2039" y="1022"/>
                              </a:lnTo>
                              <a:lnTo>
                                <a:pt x="2048" y="1007"/>
                              </a:lnTo>
                              <a:lnTo>
                                <a:pt x="2058" y="992"/>
                              </a:lnTo>
                              <a:lnTo>
                                <a:pt x="2066" y="977"/>
                              </a:lnTo>
                              <a:lnTo>
                                <a:pt x="2074" y="961"/>
                              </a:lnTo>
                              <a:lnTo>
                                <a:pt x="2080" y="946"/>
                              </a:lnTo>
                              <a:lnTo>
                                <a:pt x="2086" y="930"/>
                              </a:lnTo>
                              <a:lnTo>
                                <a:pt x="2089" y="913"/>
                              </a:lnTo>
                              <a:lnTo>
                                <a:pt x="2093" y="897"/>
                              </a:lnTo>
                              <a:lnTo>
                                <a:pt x="2095" y="881"/>
                              </a:lnTo>
                              <a:lnTo>
                                <a:pt x="2096" y="864"/>
                              </a:lnTo>
                              <a:lnTo>
                                <a:pt x="2096" y="847"/>
                              </a:lnTo>
                              <a:lnTo>
                                <a:pt x="2094" y="830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64" o:spid="_x0000_s1026" style="position:absolute;margin-left:532.15pt;margin-top:606.1pt;width:79.2pt;height:76.25pt;z-index:251937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96,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" path="m486,1009r,-24l489,960r3,-24l496,912r6,-23l508,866r8,-23l524,821r9,-22l545,779r10,-21l568,738r14,-19l596,701r16,-18l627,667r17,-17l662,635r17,-14l698,607r20,-13l738,583r21,-11l780,563r22,-9l825,546r23,-7l871,535r24,-5l919,526r24,-1l968,524r25,1l1018,526r23,4l1066,535r23,4l1111,546r22,8l1156,563r21,9l1198,583r20,11l1238,607r18,14l1275,635r18,15l1309,667r15,16l1339,701r16,18l1367,738r13,20l1392,779r11,20l1412,821r8,22l1428,866r7,23l1440,912r5,24l1447,960r2,25l1451,1009r-2,26l1447,1060r-2,23l1440,1108r-5,23l1428,1154r-8,23l1412,1199r-9,21l1392,1241r-12,20l1367,1281r-12,20l1339,1318r-15,18l1309,1353r-16,15l1275,1384r-19,15l1238,1412r-20,13l1198,1436r-21,11l1156,1457r-23,8l1111,1474r-22,6l1066,1485r-25,4l1018,1492r-25,3l968,1495r-25,l919,1492r-24,-3l871,1485r-23,-5l825,1474r-23,-9l780,1457r-21,-10l738,1436r-20,-11l698,1412r-19,-13l662,1384r-18,-16l627,1353r-15,-17l596,1318r-14,-17l568,1281r-13,-20l545,1241r-12,-21l524,1199r-8,-22l508,1154r-6,-23l496,1108r-4,-25l489,1060r-3,-25l486,1009xm2094,830r-2,-17l2088,797r-5,-16l2078,765r-7,-15l2064,736r-10,-15l2045,706r-11,-12l2023,681r-13,-13l1997,656r-14,-11l1968,634r-16,-11l1936,614r-16,-9l1902,597r-19,-9l1865,581r-19,-5l1826,570r-20,-5l1785,560r-21,-3l1743,554r-22,-2l1699,551r-23,l1653,551r-22,1l1607,554r-32,5l1544,565r-31,8l1483,583r-28,10l1427,605r-26,13l1376,632r-2,1l1374,632r-23,-25l1356,588r3,-17l1363,551r2,-19l1367,512r3,-20l1370,473r1,-20l1370,429r-1,-23l1366,384r-2,-22l1360,339r-4,-21l1351,297r-6,-21l1338,256r-7,-18l1323,218r-8,-18l1305,183r-10,-18l1286,149r-12,-17l1262,118r-12,-15l1239,90,1226,77,1212,66,1198,55,1184,45r-14,-9l1155,28r-16,-7l1124,14,1108,9,1091,6,1075,2,1059,1,1041,r-16,1l1008,2,991,6,976,9r-17,5l944,21r-15,7l913,36r-15,9l884,55,870,66,857,77,844,90r-12,13l820,118r-12,14l798,149r-11,16l778,183r-10,17l760,218r-8,20l745,256r-7,20l732,297r-5,21l723,339r-4,23l716,384r-3,22l712,429r,24l712,473r1,21l715,514r2,19l719,535r-50,4l643,523,615,508,586,495,555,482r-21,-8l512,467r-22,-6l468,456r-21,-4l424,448r-21,-2l382,443r-21,-1l340,442r-21,1l299,445r-20,2l261,450r-20,4l222,459r-18,4l187,469r-18,7l153,484r-15,8l123,502r-14,9l94,522,82,532,70,544,58,557,48,570,38,584r-8,14l22,613r-6,15l10,645,6,661,3,677,1,694,,710r,18l1,744r2,16l7,778r4,16l16,812r6,16l30,844r7,17l47,877r10,17l68,909r11,15l92,939r13,15l119,968r15,16l149,997r17,14l183,1023r18,12l220,1047r18,12l258,1069r21,11l299,1089r22,8l345,1105r23,7l392,1119r23,5l414,1128r5,45l420,1174r-18,15l385,1206r-18,16l351,1241r-15,17l321,1276r-14,19l295,1313r-12,19l272,1351r-10,19l252,1389r-8,19l237,1428r-7,20l224,1467r-4,20l215,1505r-2,19l210,1544r-2,19l208,1581r,18l209,1618r2,17l215,1653r4,16l223,1685r6,17l236,1717r7,15l252,1746r10,14l272,1773r11,13l296,1798r13,10l321,1817r16,10l351,1835r15,6l382,1847r16,6l415,1856r16,2l449,1861r18,1l484,1862r18,-1l520,1860r19,-3l558,1854r17,-5l594,1843r19,-6l632,1830r18,-8l669,1813r19,-10l705,1793r19,-12l742,1770r17,-14l777,1743r16,-16l811,1712r16,-16l842,1678r13,-15l868,1648r13,-16l891,1615r11,-16l912,1582r10,-16l931,1550r40,-4l976,1544r8,27l994,1599r12,27l1020,1653r10,21l1042,1694r13,18l1068,1731r13,18l1095,1766r14,16l1124,1798r14,14l1155,1826r15,14l1186,1851r16,12l1219,1874r16,10l1253,1892r16,9l1287,1908r17,5l1321,1919r17,5l1356,1926r17,3l1390,1931r17,l1424,1930r16,-1l1458,1925r15,-3l1489,1917r15,-7l1521,1903r14,-8l1549,1885r13,-9l1575,1864r11,-11l1598,1840r10,-13l1618,1813r8,-15l1634,1782r7,-16l1648,1750r6,-18l1659,1715r3,-18l1666,1678r2,-18l1669,1640r1,-20l1670,1600r-1,-20l1668,1560r-2,-21l1662,1518r-4,-21l1653,1476r-6,-21l1640,1434r-8,-21l1624,1392r-10,-21l1604,1350r-15,-28l1571,1294r-18,-26l1534,1243r-5,-1l1532,1240r19,-32l1553,1211r32,1l1617,1213r32,-1l1682,1208r24,-2l1728,1201r22,-4l1772,1192r21,-6l1814,1179r20,-8l1854,1163r20,-9l1893,1145r17,-10l1928,1124r16,-12l1959,1102r16,-13l1990,1076r13,-13l2016,1050r11,-14l2039,1022r9,-15l2058,992r8,-15l2074,961r6,-15l2086,930r3,-17l2093,897r2,-16l2096,864r,-17l2094,830xe" filled="f" fillcolor="#b2a1c7 [1943]" strokecolor="black [3213]" strokeweight=".25pt">
                <v:path arrowok="t" o:connecttype="custom" o:connectlocs="251460,411722;309046,325968;395906,273813;499561,265789;594098,304404;662242,380129;694394,481429;681437,590252;628170,678514;543710,734681;441015,748221;344558,714622;272575,642407;236104,543112;993843,376117;944415,317944;866673,283341;771176,277825;659363,317442;657443,237204;645446,138411;605615,59176;546590,10531;475567,3009;411262,38615;364713,109325;342158,203604;308566,262279;203471,224667;115652,227676;45109,261777;4799,323460;5279,398182;44149,470898;114213,531077;198673,565679;147325,649428;107494,735684;101256,819934;130529,889140;190994,929259;267776,929760;347437,893152;416541,826454;472207,787839;525475,885629;592659,944805;667041,968375;736624,950321;784133,893653;801409,812412;787012,719135;733745,622849;829242,602288;916581,569190;978487,512522;1005360,441812" o:connectangles="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10533380</wp:posOffset>
                </wp:positionV>
                <wp:extent cx="1262380" cy="1398905"/>
                <wp:effectExtent l="67310" t="27305" r="32385" b="40640"/>
                <wp:wrapNone/>
                <wp:docPr id="113" name="Group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2380" cy="1398905"/>
                          <a:chOff x="1947" y="1473"/>
                          <a:chExt cx="1798" cy="2847"/>
                        </a:xfrm>
                      </wpg:grpSpPr>
                      <wps:wsp>
                        <wps:cNvPr id="114" name="Freeform 676"/>
                        <wps:cNvSpPr>
                          <a:spLocks/>
                        </wps:cNvSpPr>
                        <wps:spPr bwMode="auto">
                          <a:xfrm rot="-190375">
                            <a:off x="2558" y="1473"/>
                            <a:ext cx="847" cy="2782"/>
                          </a:xfrm>
                          <a:custGeom>
                            <a:avLst/>
                            <a:gdLst>
                              <a:gd name="T0" fmla="*/ 25 w 143"/>
                              <a:gd name="T1" fmla="*/ 471 h 471"/>
                              <a:gd name="T2" fmla="*/ 0 w 143"/>
                              <a:gd name="T3" fmla="*/ 0 h 471"/>
                              <a:gd name="T4" fmla="*/ 25 w 143"/>
                              <a:gd name="T5" fmla="*/ 471 h 4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3" h="471">
                                <a:moveTo>
                                  <a:pt x="25" y="471"/>
                                </a:moveTo>
                                <a:cubicBezTo>
                                  <a:pt x="25" y="471"/>
                                  <a:pt x="79" y="291"/>
                                  <a:pt x="0" y="0"/>
                                </a:cubicBezTo>
                                <a:cubicBezTo>
                                  <a:pt x="143" y="259"/>
                                  <a:pt x="52" y="416"/>
                                  <a:pt x="25" y="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677"/>
                        <wps:cNvSpPr>
                          <a:spLocks/>
                        </wps:cNvSpPr>
                        <wps:spPr bwMode="auto">
                          <a:xfrm>
                            <a:off x="1947" y="2477"/>
                            <a:ext cx="852" cy="1843"/>
                          </a:xfrm>
                          <a:custGeom>
                            <a:avLst/>
                            <a:gdLst>
                              <a:gd name="T0" fmla="*/ 128 w 144"/>
                              <a:gd name="T1" fmla="*/ 237 h 312"/>
                              <a:gd name="T2" fmla="*/ 0 w 144"/>
                              <a:gd name="T3" fmla="*/ 0 h 312"/>
                              <a:gd name="T4" fmla="*/ 119 w 144"/>
                              <a:gd name="T5" fmla="*/ 312 h 312"/>
                              <a:gd name="T6" fmla="*/ 128 w 144"/>
                              <a:gd name="T7" fmla="*/ 237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4" h="312">
                                <a:moveTo>
                                  <a:pt x="128" y="237"/>
                                </a:moveTo>
                                <a:cubicBezTo>
                                  <a:pt x="128" y="237"/>
                                  <a:pt x="144" y="103"/>
                                  <a:pt x="0" y="0"/>
                                </a:cubicBezTo>
                                <a:cubicBezTo>
                                  <a:pt x="124" y="133"/>
                                  <a:pt x="103" y="243"/>
                                  <a:pt x="119" y="312"/>
                                </a:cubicBezTo>
                                <a:lnTo>
                                  <a:pt x="128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678"/>
                        <wps:cNvSpPr>
                          <a:spLocks/>
                        </wps:cNvSpPr>
                        <wps:spPr bwMode="auto">
                          <a:xfrm>
                            <a:off x="2914" y="2867"/>
                            <a:ext cx="551" cy="1164"/>
                          </a:xfrm>
                          <a:custGeom>
                            <a:avLst/>
                            <a:gdLst>
                              <a:gd name="T0" fmla="*/ 28 w 93"/>
                              <a:gd name="T1" fmla="*/ 197 h 197"/>
                              <a:gd name="T2" fmla="*/ 93 w 93"/>
                              <a:gd name="T3" fmla="*/ 0 h 197"/>
                              <a:gd name="T4" fmla="*/ 28 w 93"/>
                              <a:gd name="T5" fmla="*/ 197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" h="197">
                                <a:moveTo>
                                  <a:pt x="28" y="197"/>
                                </a:moveTo>
                                <a:cubicBezTo>
                                  <a:pt x="28" y="197"/>
                                  <a:pt x="0" y="63"/>
                                  <a:pt x="93" y="0"/>
                                </a:cubicBezTo>
                                <a:cubicBezTo>
                                  <a:pt x="74" y="46"/>
                                  <a:pt x="45" y="109"/>
                                  <a:pt x="28" y="1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679"/>
                        <wps:cNvSpPr>
                          <a:spLocks/>
                        </wps:cNvSpPr>
                        <wps:spPr bwMode="auto">
                          <a:xfrm>
                            <a:off x="3094" y="3595"/>
                            <a:ext cx="414" cy="720"/>
                          </a:xfrm>
                          <a:custGeom>
                            <a:avLst/>
                            <a:gdLst>
                              <a:gd name="T0" fmla="*/ 1 w 70"/>
                              <a:gd name="T1" fmla="*/ 122 h 122"/>
                              <a:gd name="T2" fmla="*/ 58 w 70"/>
                              <a:gd name="T3" fmla="*/ 9 h 122"/>
                              <a:gd name="T4" fmla="*/ 1 w 70"/>
                              <a:gd name="T5" fmla="*/ 122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" h="122">
                                <a:moveTo>
                                  <a:pt x="1" y="122"/>
                                </a:moveTo>
                                <a:cubicBezTo>
                                  <a:pt x="1" y="122"/>
                                  <a:pt x="0" y="31"/>
                                  <a:pt x="58" y="9"/>
                                </a:cubicBezTo>
                                <a:cubicBezTo>
                                  <a:pt x="70" y="0"/>
                                  <a:pt x="41" y="63"/>
                                  <a:pt x="1" y="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680"/>
                        <wps:cNvSpPr>
                          <a:spLocks/>
                        </wps:cNvSpPr>
                        <wps:spPr bwMode="auto">
                          <a:xfrm>
                            <a:off x="2210" y="1885"/>
                            <a:ext cx="747" cy="1476"/>
                          </a:xfrm>
                          <a:custGeom>
                            <a:avLst/>
                            <a:gdLst>
                              <a:gd name="T0" fmla="*/ 81 w 126"/>
                              <a:gd name="T1" fmla="*/ 250 h 250"/>
                              <a:gd name="T2" fmla="*/ 0 w 126"/>
                              <a:gd name="T3" fmla="*/ 0 h 250"/>
                              <a:gd name="T4" fmla="*/ 81 w 126"/>
                              <a:gd name="T5" fmla="*/ 250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" h="250">
                                <a:moveTo>
                                  <a:pt x="81" y="250"/>
                                </a:moveTo>
                                <a:cubicBezTo>
                                  <a:pt x="81" y="250"/>
                                  <a:pt x="126" y="159"/>
                                  <a:pt x="0" y="0"/>
                                </a:cubicBezTo>
                                <a:cubicBezTo>
                                  <a:pt x="31" y="70"/>
                                  <a:pt x="69" y="161"/>
                                  <a:pt x="81" y="2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681"/>
                        <wps:cNvSpPr>
                          <a:spLocks/>
                        </wps:cNvSpPr>
                        <wps:spPr bwMode="auto">
                          <a:xfrm>
                            <a:off x="3105" y="1544"/>
                            <a:ext cx="640" cy="1524"/>
                          </a:xfrm>
                          <a:custGeom>
                            <a:avLst/>
                            <a:gdLst>
                              <a:gd name="T0" fmla="*/ 0 w 108"/>
                              <a:gd name="T1" fmla="*/ 258 h 258"/>
                              <a:gd name="T2" fmla="*/ 108 w 108"/>
                              <a:gd name="T3" fmla="*/ 0 h 258"/>
                              <a:gd name="T4" fmla="*/ 0 w 108"/>
                              <a:gd name="T5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258">
                                <a:moveTo>
                                  <a:pt x="0" y="258"/>
                                </a:moveTo>
                                <a:cubicBezTo>
                                  <a:pt x="0" y="258"/>
                                  <a:pt x="7" y="34"/>
                                  <a:pt x="108" y="0"/>
                                </a:cubicBezTo>
                                <a:cubicBezTo>
                                  <a:pt x="50" y="96"/>
                                  <a:pt x="34" y="148"/>
                                  <a:pt x="0" y="2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5" o:spid="_x0000_s1026" style="position:absolute;margin-left:9.8pt;margin-top:829.4pt;width:99.4pt;height:110.15pt;z-index:251940864" coordorigin="1947,1473" coordsize="1798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">
                <v:shape id="Freeform 676" o:spid="_x0000_s1027" style="position:absolute;left:2558;top:1473;width:847;height:2782;rotation:-207940fd;visibility:visible;mso-wrap-style:square;v-text-anchor:top" coordsize="143,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eNWcIA&#10;AADcAAAADwAAAGRycy9kb3ducmV2LnhtbERP22rCQBB9F/oPyxT6pptYEUldRUqFYkE09QOG7JgE&#10;s7MhO9Xo17sFwbc5nOvMl71r1Jm6UHs2kI4SUMSFtzWXBg6/6+EMVBBki41nMnClAMvFy2COmfUX&#10;3tM5l1LFEA4ZGqhE2kzrUFTkMIx8Sxy5o+8cSoRdqW2HlxjuGj1Okql2WHNsqLClz4qKU/7nDOxO&#10;2+2tHyf57n0q63Q2Ofxs5MuYt9d+9QFKqJen+OH+tnF+OoH/Z+IFe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41ZwgAAANwAAAAPAAAAAAAAAAAAAAAAAJgCAABkcnMvZG93&#10;bnJldi54bWxQSwUGAAAAAAQABAD1AAAAhwMAAAAA&#10;" path="m25,471c25,471,79,291,,,143,259,52,416,25,471xe" strokeweight="1pt">
                  <v:stroke joinstyle="miter"/>
                  <v:path arrowok="t" o:connecttype="custom" o:connectlocs="148,2782;0,0;148,2782" o:connectangles="0,0,0"/>
                </v:shape>
                <v:shape id="Freeform 677" o:spid="_x0000_s1028" style="position:absolute;left:1947;top:2477;width:852;height:1843;visibility:visible;mso-wrap-style:square;v-text-anchor:top" coordsize="144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4xZMQA&#10;AADcAAAADwAAAGRycy9kb3ducmV2LnhtbERPTWvCQBC9F/wPywheitkYYjHRVURI8dAiVaHXaXZM&#10;gtnZkN1q/PfdQqG3ebzPWW0G04ob9a6xrGAWxSCIS6sbrhScT8V0AcJ5ZI2tZVLwIAeb9ehphbm2&#10;d/6g29FXIoSwy1FB7X2XS+nKmgy6yHbEgbvY3qAPsK+k7vEewk0rkzh+kQYbDg01drSrqbwev40C&#10;vU+ev65vhX28HubZ53vq012aKTUZD9slCE+D/xf/ufc6zJ/N4feZcIF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uMWTEAAAA3AAAAA8AAAAAAAAAAAAAAAAAmAIAAGRycy9k&#10;b3ducmV2LnhtbFBLBQYAAAAABAAEAPUAAACJAwAAAAA=&#10;" path="m128,237c128,237,144,103,,,124,133,103,243,119,312r9,-75xe" strokeweight="1pt">
                  <v:stroke joinstyle="miter"/>
                  <v:path arrowok="t" o:connecttype="custom" o:connectlocs="757,1400;0,0;704,1843;757,1400" o:connectangles="0,0,0,0"/>
                </v:shape>
                <v:shape id="Freeform 678" o:spid="_x0000_s1029" style="position:absolute;left:2914;top:2867;width:551;height:1164;visibility:visible;mso-wrap-style:square;v-text-anchor:top" coordsize="9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QqLcMA&#10;AADcAAAADwAAAGRycy9kb3ducmV2LnhtbERPTWvCQBC9F/oflil4qxuLlRBdJQoFBS+1FfE2zU6z&#10;IdnZkF1N8u+7hUJv83ifs9oMthF36nzlWMFsmoAgLpyuuFTw+fH2nILwAVlj45gUjORhs358WGGm&#10;Xc/vdD+FUsQQ9hkqMCG0mZS+MGTRT11LHLlv11kMEXal1B32Mdw28iVJFtJixbHBYEs7Q0V9ulkF&#10;tUWbzvPj3p2T2/hlroftJX1VavI05EsQgYbwL/5z73WcP1vA7zPx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QqLcMAAADcAAAADwAAAAAAAAAAAAAAAACYAgAAZHJzL2Rv&#10;d25yZXYueG1sUEsFBgAAAAAEAAQA9QAAAIgDAAAAAA==&#10;" path="m28,197c28,197,,63,93,,74,46,45,109,28,197xe" strokeweight="1pt">
                  <v:stroke joinstyle="miter"/>
                  <v:path arrowok="t" o:connecttype="custom" o:connectlocs="166,1164;551,0;166,1164" o:connectangles="0,0,0"/>
                </v:shape>
                <v:shape id="Freeform 679" o:spid="_x0000_s1030" style="position:absolute;left:3094;top:3595;width:414;height:720;visibility:visible;mso-wrap-style:square;v-text-anchor:top" coordsize="70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+XpMAA&#10;AADcAAAADwAAAGRycy9kb3ducmV2LnhtbERPTYvCMBC9L/gfwgje1lSFKtUoIogeV93L3oZmTIrN&#10;pDbRdv/9ZkHwNo/3OatN72rxpDZUnhVMxhkI4tLrio2C78v+cwEiRGSNtWdS8EsBNuvBxwoL7Ts+&#10;0fMcjUghHApUYGNsCilDaclhGPuGOHFX3zqMCbZG6ha7FO5qOc2yXDqsODVYbGhnqbydH05BNdOz&#10;+eFk8vv053H54tzQ1nZKjYb9dgkiUh/f4pf7qNP8yRz+n0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+XpMAAAADcAAAADwAAAAAAAAAAAAAAAACYAgAAZHJzL2Rvd25y&#10;ZXYueG1sUEsFBgAAAAAEAAQA9QAAAIUDAAAAAA==&#10;" path="m1,122c1,122,,31,58,9,70,,41,63,1,122xe" strokeweight="1pt">
                  <v:stroke joinstyle="miter"/>
                  <v:path arrowok="t" o:connecttype="custom" o:connectlocs="6,720;343,53;6,720" o:connectangles="0,0,0"/>
                </v:shape>
                <v:shape id="Freeform 680" o:spid="_x0000_s1031" style="position:absolute;left:2210;top:1885;width:747;height:1476;visibility:visible;mso-wrap-style:square;v-text-anchor:top" coordsize="126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PoNsMA&#10;AADcAAAADwAAAGRycy9kb3ducmV2LnhtbESPQWvCQBCF7wX/wzJCb3UTD1JSVxFFFCtIY3/AmB2T&#10;YHY2ZleN/945FHqb4b1575vpvHeNulMXas8G0lECirjwtubSwO9x/fEJKkRki41nMvCkAPPZ4G2K&#10;mfUP/qF7HkslIRwyNFDF2GZah6Iih2HkW2LRzr5zGGXtSm07fEi4a/Q4SSbaYc3SUGFLy4qKS35z&#10;Bvwh/36uig2lzelwPXoXcNfvjXkf9osvUJH6+G/+u95awU+FVp6RCf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PoNsMAAADcAAAADwAAAAAAAAAAAAAAAACYAgAAZHJzL2Rv&#10;d25yZXYueG1sUEsFBgAAAAAEAAQA9QAAAIgDAAAAAA==&#10;" path="m81,250c81,250,126,159,,,31,70,69,161,81,250xe" strokeweight="1pt">
                  <v:stroke joinstyle="miter"/>
                  <v:path arrowok="t" o:connecttype="custom" o:connectlocs="480,1476;0,0;480,1476" o:connectangles="0,0,0"/>
                </v:shape>
                <v:shape id="Freeform 681" o:spid="_x0000_s1032" style="position:absolute;left:3105;top:1544;width:640;height:1524;visibility:visible;mso-wrap-style:square;v-text-anchor:top" coordsize="108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sPycMA&#10;AADcAAAADwAAAGRycy9kb3ducmV2LnhtbERPS2vCQBC+F/wPywi91Y0eiqauIgUlhRZ8IfU2ZCfZ&#10;2OxsyG41/ntXELzNx/ec6byztThT6yvHCoaDBARx7nTFpYL9bvk2BuEDssbaMSm4kof5rPcyxVS7&#10;C2/ovA2liCHsU1RgQmhSKX1uyKIfuIY4coVrLYYI21LqFi8x3NZylCTv0mLFscFgQ5+G8r/tv1Vw&#10;+P2uJ8VRFusuOy2yn/XIfB1WSr32u8UHiEBdeIof7kzH+cMJ3J+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sPycMAAADcAAAADwAAAAAAAAAAAAAAAACYAgAAZHJzL2Rv&#10;d25yZXYueG1sUEsFBgAAAAAEAAQA9QAAAIgDAAAAAA==&#10;" path="m,258c,258,7,34,108,,50,96,34,148,,258xe" strokeweight="1pt">
                  <v:stroke joinstyle="miter"/>
                  <v:path arrowok="t" o:connecttype="custom" o:connectlocs="0,1524;640,0;0,1524" o:connectangles="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7789545</wp:posOffset>
                </wp:positionH>
                <wp:positionV relativeFrom="paragraph">
                  <wp:posOffset>10093960</wp:posOffset>
                </wp:positionV>
                <wp:extent cx="1262380" cy="1398905"/>
                <wp:effectExtent l="74295" t="26035" r="25400" b="41910"/>
                <wp:wrapNone/>
                <wp:docPr id="106" name="Group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2380" cy="1398905"/>
                          <a:chOff x="1947" y="1473"/>
                          <a:chExt cx="1798" cy="2847"/>
                        </a:xfrm>
                      </wpg:grpSpPr>
                      <wps:wsp>
                        <wps:cNvPr id="107" name="Freeform 669"/>
                        <wps:cNvSpPr>
                          <a:spLocks/>
                        </wps:cNvSpPr>
                        <wps:spPr bwMode="auto">
                          <a:xfrm rot="-190375">
                            <a:off x="2558" y="1473"/>
                            <a:ext cx="847" cy="2782"/>
                          </a:xfrm>
                          <a:custGeom>
                            <a:avLst/>
                            <a:gdLst>
                              <a:gd name="T0" fmla="*/ 25 w 143"/>
                              <a:gd name="T1" fmla="*/ 471 h 471"/>
                              <a:gd name="T2" fmla="*/ 0 w 143"/>
                              <a:gd name="T3" fmla="*/ 0 h 471"/>
                              <a:gd name="T4" fmla="*/ 25 w 143"/>
                              <a:gd name="T5" fmla="*/ 471 h 4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3" h="471">
                                <a:moveTo>
                                  <a:pt x="25" y="471"/>
                                </a:moveTo>
                                <a:cubicBezTo>
                                  <a:pt x="25" y="471"/>
                                  <a:pt x="79" y="291"/>
                                  <a:pt x="0" y="0"/>
                                </a:cubicBezTo>
                                <a:cubicBezTo>
                                  <a:pt x="143" y="259"/>
                                  <a:pt x="52" y="416"/>
                                  <a:pt x="25" y="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670"/>
                        <wps:cNvSpPr>
                          <a:spLocks/>
                        </wps:cNvSpPr>
                        <wps:spPr bwMode="auto">
                          <a:xfrm>
                            <a:off x="1947" y="2477"/>
                            <a:ext cx="852" cy="1843"/>
                          </a:xfrm>
                          <a:custGeom>
                            <a:avLst/>
                            <a:gdLst>
                              <a:gd name="T0" fmla="*/ 128 w 144"/>
                              <a:gd name="T1" fmla="*/ 237 h 312"/>
                              <a:gd name="T2" fmla="*/ 0 w 144"/>
                              <a:gd name="T3" fmla="*/ 0 h 312"/>
                              <a:gd name="T4" fmla="*/ 119 w 144"/>
                              <a:gd name="T5" fmla="*/ 312 h 312"/>
                              <a:gd name="T6" fmla="*/ 128 w 144"/>
                              <a:gd name="T7" fmla="*/ 237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4" h="312">
                                <a:moveTo>
                                  <a:pt x="128" y="237"/>
                                </a:moveTo>
                                <a:cubicBezTo>
                                  <a:pt x="128" y="237"/>
                                  <a:pt x="144" y="103"/>
                                  <a:pt x="0" y="0"/>
                                </a:cubicBezTo>
                                <a:cubicBezTo>
                                  <a:pt x="124" y="133"/>
                                  <a:pt x="103" y="243"/>
                                  <a:pt x="119" y="312"/>
                                </a:cubicBezTo>
                                <a:lnTo>
                                  <a:pt x="128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671"/>
                        <wps:cNvSpPr>
                          <a:spLocks/>
                        </wps:cNvSpPr>
                        <wps:spPr bwMode="auto">
                          <a:xfrm>
                            <a:off x="2914" y="2867"/>
                            <a:ext cx="551" cy="1164"/>
                          </a:xfrm>
                          <a:custGeom>
                            <a:avLst/>
                            <a:gdLst>
                              <a:gd name="T0" fmla="*/ 28 w 93"/>
                              <a:gd name="T1" fmla="*/ 197 h 197"/>
                              <a:gd name="T2" fmla="*/ 93 w 93"/>
                              <a:gd name="T3" fmla="*/ 0 h 197"/>
                              <a:gd name="T4" fmla="*/ 28 w 93"/>
                              <a:gd name="T5" fmla="*/ 197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" h="197">
                                <a:moveTo>
                                  <a:pt x="28" y="197"/>
                                </a:moveTo>
                                <a:cubicBezTo>
                                  <a:pt x="28" y="197"/>
                                  <a:pt x="0" y="63"/>
                                  <a:pt x="93" y="0"/>
                                </a:cubicBezTo>
                                <a:cubicBezTo>
                                  <a:pt x="74" y="46"/>
                                  <a:pt x="45" y="109"/>
                                  <a:pt x="28" y="1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672"/>
                        <wps:cNvSpPr>
                          <a:spLocks/>
                        </wps:cNvSpPr>
                        <wps:spPr bwMode="auto">
                          <a:xfrm>
                            <a:off x="3094" y="3595"/>
                            <a:ext cx="414" cy="720"/>
                          </a:xfrm>
                          <a:custGeom>
                            <a:avLst/>
                            <a:gdLst>
                              <a:gd name="T0" fmla="*/ 1 w 70"/>
                              <a:gd name="T1" fmla="*/ 122 h 122"/>
                              <a:gd name="T2" fmla="*/ 58 w 70"/>
                              <a:gd name="T3" fmla="*/ 9 h 122"/>
                              <a:gd name="T4" fmla="*/ 1 w 70"/>
                              <a:gd name="T5" fmla="*/ 122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" h="122">
                                <a:moveTo>
                                  <a:pt x="1" y="122"/>
                                </a:moveTo>
                                <a:cubicBezTo>
                                  <a:pt x="1" y="122"/>
                                  <a:pt x="0" y="31"/>
                                  <a:pt x="58" y="9"/>
                                </a:cubicBezTo>
                                <a:cubicBezTo>
                                  <a:pt x="70" y="0"/>
                                  <a:pt x="41" y="63"/>
                                  <a:pt x="1" y="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673"/>
                        <wps:cNvSpPr>
                          <a:spLocks/>
                        </wps:cNvSpPr>
                        <wps:spPr bwMode="auto">
                          <a:xfrm>
                            <a:off x="2210" y="1885"/>
                            <a:ext cx="747" cy="1476"/>
                          </a:xfrm>
                          <a:custGeom>
                            <a:avLst/>
                            <a:gdLst>
                              <a:gd name="T0" fmla="*/ 81 w 126"/>
                              <a:gd name="T1" fmla="*/ 250 h 250"/>
                              <a:gd name="T2" fmla="*/ 0 w 126"/>
                              <a:gd name="T3" fmla="*/ 0 h 250"/>
                              <a:gd name="T4" fmla="*/ 81 w 126"/>
                              <a:gd name="T5" fmla="*/ 250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" h="250">
                                <a:moveTo>
                                  <a:pt x="81" y="250"/>
                                </a:moveTo>
                                <a:cubicBezTo>
                                  <a:pt x="81" y="250"/>
                                  <a:pt x="126" y="159"/>
                                  <a:pt x="0" y="0"/>
                                </a:cubicBezTo>
                                <a:cubicBezTo>
                                  <a:pt x="31" y="70"/>
                                  <a:pt x="69" y="161"/>
                                  <a:pt x="81" y="2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674"/>
                        <wps:cNvSpPr>
                          <a:spLocks/>
                        </wps:cNvSpPr>
                        <wps:spPr bwMode="auto">
                          <a:xfrm>
                            <a:off x="3105" y="1544"/>
                            <a:ext cx="640" cy="1524"/>
                          </a:xfrm>
                          <a:custGeom>
                            <a:avLst/>
                            <a:gdLst>
                              <a:gd name="T0" fmla="*/ 0 w 108"/>
                              <a:gd name="T1" fmla="*/ 258 h 258"/>
                              <a:gd name="T2" fmla="*/ 108 w 108"/>
                              <a:gd name="T3" fmla="*/ 0 h 258"/>
                              <a:gd name="T4" fmla="*/ 0 w 108"/>
                              <a:gd name="T5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258">
                                <a:moveTo>
                                  <a:pt x="0" y="258"/>
                                </a:moveTo>
                                <a:cubicBezTo>
                                  <a:pt x="0" y="258"/>
                                  <a:pt x="7" y="34"/>
                                  <a:pt x="108" y="0"/>
                                </a:cubicBezTo>
                                <a:cubicBezTo>
                                  <a:pt x="50" y="96"/>
                                  <a:pt x="34" y="148"/>
                                  <a:pt x="0" y="2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8" o:spid="_x0000_s1026" style="position:absolute;margin-left:613.35pt;margin-top:794.8pt;width:99.4pt;height:110.15pt;z-index:251939840" coordorigin="1947,1473" coordsize="1798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">
                <v:shape id="Freeform 669" o:spid="_x0000_s1027" style="position:absolute;left:2558;top:1473;width:847;height:2782;rotation:-207940fd;visibility:visible;mso-wrap-style:square;v-text-anchor:top" coordsize="143,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F88MA&#10;AADcAAAADwAAAGRycy9kb3ducmV2LnhtbERP22rCQBB9L/Qflin0re5qxUrqKqVUKApiUz9gyE6T&#10;YHY2ZKca/XpXEHybw7nObNH7Rh2oi3VgC8OBAUVcBFdzaWH3u3yZgoqC7LAJTBZOFGExf3yYYebC&#10;kX/okEupUgjHDC1UIm2mdSwq8hgHoSVO3F/oPEqCXaldh8cU7hs9MmaiPdacGips6bOiYp//ewvb&#10;/WZz7kcm375OZDmcjnfrlXxZ+/zUf7yDEurlLr65v12ab97g+ky6QM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yF88MAAADcAAAADwAAAAAAAAAAAAAAAACYAgAAZHJzL2Rv&#10;d25yZXYueG1sUEsFBgAAAAAEAAQA9QAAAIgDAAAAAA==&#10;" path="m25,471c25,471,79,291,,,143,259,52,416,25,471xe" strokeweight="1pt">
                  <v:stroke joinstyle="miter"/>
                  <v:path arrowok="t" o:connecttype="custom" o:connectlocs="148,2782;0,0;148,2782" o:connectangles="0,0,0"/>
                </v:shape>
                <v:shape id="Freeform 670" o:spid="_x0000_s1028" style="position:absolute;left:1947;top:2477;width:852;height:1843;visibility:visible;mso-wrap-style:square;v-text-anchor:top" coordsize="144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YIJ8YA&#10;AADcAAAADwAAAGRycy9kb3ducmV2LnhtbESPQWvCQBCF7wX/wzIFL1I3Siw1dRURFA8V0Qpep9lp&#10;EszOhuyq8d93DkJvM7w3730zW3SuVjdqQ+XZwGiYgCLOva24MHD6Xr99gAoR2WLtmQw8KMBi3nuZ&#10;YWb9nQ90O8ZCSQiHDA2UMTaZ1iEvyWEY+oZYtF/fOoyytoW2Ld4l3NV6nCTv2mHF0lBiQ6uS8svx&#10;6gzY7Xjwc/la+8dmP5med2lMV+nUmP5rt/wEFamL/+bn9dYKfi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YIJ8YAAADcAAAADwAAAAAAAAAAAAAAAACYAgAAZHJz&#10;L2Rvd25yZXYueG1sUEsFBgAAAAAEAAQA9QAAAIsDAAAAAA==&#10;" path="m128,237c128,237,144,103,,,124,133,103,243,119,312r9,-75xe" strokeweight="1pt">
                  <v:stroke joinstyle="miter"/>
                  <v:path arrowok="t" o:connecttype="custom" o:connectlocs="757,1400;0,0;704,1843;757,1400" o:connectangles="0,0,0,0"/>
                </v:shape>
                <v:shape id="Freeform 671" o:spid="_x0000_s1029" style="position:absolute;left:2914;top:2867;width:551;height:1164;visibility:visible;mso-wrap-style:square;v-text-anchor:top" coordsize="9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IogsIA&#10;AADcAAAADwAAAGRycy9kb3ducmV2LnhtbERPS2sCMRC+F/ofwhR6q4mllXU1ii0ULPTiC/E2bsbN&#10;4maybKKu/74RBG/z8T1nPO1cLc7Uhsqzhn5PgSAuvKm41LBe/bxlIEJENlh7Jg1XCjCdPD+NMTf+&#10;wgs6L2MpUgiHHDXYGJtcylBYchh6viFO3MG3DmOCbSlNi5cU7mr5rtRAOqw4NVhs6NtScVyenIaj&#10;Q5d9zP7mfqNO173d/X5ts0+tX1+62QhEpC4+xHf33KT5agi3Z9IFcv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iiCwgAAANwAAAAPAAAAAAAAAAAAAAAAAJgCAABkcnMvZG93&#10;bnJldi54bWxQSwUGAAAAAAQABAD1AAAAhwMAAAAA&#10;" path="m28,197c28,197,,63,93,,74,46,45,109,28,197xe" strokeweight="1pt">
                  <v:stroke joinstyle="miter"/>
                  <v:path arrowok="t" o:connecttype="custom" o:connectlocs="166,1164;551,0;166,1164" o:connectangles="0,0,0"/>
                </v:shape>
                <v:shape id="Freeform 672" o:spid="_x0000_s1030" style="position:absolute;left:3094;top:3595;width:414;height:720;visibility:visible;mso-wrap-style:square;v-text-anchor:top" coordsize="70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YP0MMA&#10;AADcAAAADwAAAGRycy9kb3ducmV2LnhtbESPQW/CMAyF75P2HyJP4jZSQOqmjoDQJATHAbvsZjUm&#10;qWicrgm0/Ht8mLSbrff83uflegytulGfmsgGZtMCFHEdbcPOwPdp+/oOKmVki21kMnCnBOvV89MS&#10;KxsHPtDtmJ2SEE4VGvA5d5XWqfYUME1jRyzaOfYBs6y907bHQcJDq+dFUeqADUuDx44+PdWX4zUY&#10;aBZ28bY7uPJ3/nM9fXHpaOMHYyYv4+YDVKYx/5v/rvdW8GeCL8/IBHr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YP0MMAAADcAAAADwAAAAAAAAAAAAAAAACYAgAAZHJzL2Rv&#10;d25yZXYueG1sUEsFBgAAAAAEAAQA9QAAAIgDAAAAAA==&#10;" path="m1,122c1,122,,31,58,9,70,,41,63,1,122xe" strokeweight="1pt">
                  <v:stroke joinstyle="miter"/>
                  <v:path arrowok="t" o:connecttype="custom" o:connectlocs="6,720;343,53;6,720" o:connectangles="0,0,0"/>
                </v:shape>
                <v:shape id="Freeform 673" o:spid="_x0000_s1031" style="position:absolute;left:2210;top:1885;width:747;height:1476;visibility:visible;mso-wrap-style:square;v-text-anchor:top" coordsize="126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Bq78A&#10;AADcAAAADwAAAGRycy9kb3ducmV2LnhtbERPzYrCMBC+C75DmAVvmtaDSDXK4iKKCmL1AcZmti02&#10;k9pErW9vBMHbfHy/M523phJ3alxpWUE8iEAQZ1aXnCs4HZf9MQjnkTVWlknBkxzMZ93OFBNtH3yg&#10;e+pzEULYJaig8L5OpHRZQQbdwNbEgfu3jUEfYJNL3eAjhJtKDqNoJA2WHBoKrGlRUHZJb0aB3afb&#10;51+2org6769Haxxu2p1SvZ/2dwLCU+u/4o97rcP8OIb3M+ECOX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KUGrvwAAANwAAAAPAAAAAAAAAAAAAAAAAJgCAABkcnMvZG93bnJl&#10;di54bWxQSwUGAAAAAAQABAD1AAAAhAMAAAAA&#10;" path="m81,250c81,250,126,159,,,31,70,69,161,81,250xe" strokeweight="1pt">
                  <v:stroke joinstyle="miter"/>
                  <v:path arrowok="t" o:connecttype="custom" o:connectlocs="480,1476;0,0;480,1476" o:connectangles="0,0,0"/>
                </v:shape>
                <v:shape id="Freeform 674" o:spid="_x0000_s1032" style="position:absolute;left:3105;top:1544;width:640;height:1524;visibility:visible;mso-wrap-style:square;v-text-anchor:top" coordsize="108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+duMQA&#10;AADcAAAADwAAAGRycy9kb3ducmV2LnhtbERPTWvCQBC9F/wPywje6sYcpI2uIoIlhRasFdHbkJ1k&#10;o9nZkN1q/PduodDbPN7nzJe9bcSVOl87VjAZJyCIC6drrhTsvzfPLyB8QNbYOCYFd/KwXAye5php&#10;d+Mvuu5CJWII+wwVmBDaTEpfGLLox64ljlzpOoshwq6SusNbDLeNTJNkKi3WHBsMtrQ2VFx2P1bB&#10;4fjRvJYnWW77/LzKP7epeT+8KTUa9qsZiEB9+Bf/uXMd509S+H0mX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PnbjEAAAA3AAAAA8AAAAAAAAAAAAAAAAAmAIAAGRycy9k&#10;b3ducmV2LnhtbFBLBQYAAAAABAAEAPUAAACJAwAAAAA=&#10;" path="m,258c,258,7,34,108,,50,96,34,148,,258xe" strokeweight="1pt">
                  <v:stroke joinstyle="miter"/>
                  <v:path arrowok="t" o:connecttype="custom" o:connectlocs="0,1524;640,0;0,1524" o:connectangles="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10477500</wp:posOffset>
                </wp:positionV>
                <wp:extent cx="502285" cy="483870"/>
                <wp:effectExtent l="5080" t="9525" r="6985" b="11430"/>
                <wp:wrapNone/>
                <wp:docPr id="105" name="Freeform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02285" cy="483870"/>
                        </a:xfrm>
                        <a:custGeom>
                          <a:avLst/>
                          <a:gdLst>
                            <a:gd name="T0" fmla="*/ 589 w 1252"/>
                            <a:gd name="T1" fmla="*/ 879 h 1152"/>
                            <a:gd name="T2" fmla="*/ 502 w 1252"/>
                            <a:gd name="T3" fmla="*/ 835 h 1152"/>
                            <a:gd name="T4" fmla="*/ 436 w 1252"/>
                            <a:gd name="T5" fmla="*/ 765 h 1152"/>
                            <a:gd name="T6" fmla="*/ 396 w 1252"/>
                            <a:gd name="T7" fmla="*/ 675 h 1152"/>
                            <a:gd name="T8" fmla="*/ 388 w 1252"/>
                            <a:gd name="T9" fmla="*/ 573 h 1152"/>
                            <a:gd name="T10" fmla="*/ 415 w 1252"/>
                            <a:gd name="T11" fmla="*/ 477 h 1152"/>
                            <a:gd name="T12" fmla="*/ 471 w 1252"/>
                            <a:gd name="T13" fmla="*/ 397 h 1152"/>
                            <a:gd name="T14" fmla="*/ 549 w 1252"/>
                            <a:gd name="T15" fmla="*/ 341 h 1152"/>
                            <a:gd name="T16" fmla="*/ 645 w 1252"/>
                            <a:gd name="T17" fmla="*/ 314 h 1152"/>
                            <a:gd name="T18" fmla="*/ 747 w 1252"/>
                            <a:gd name="T19" fmla="*/ 321 h 1152"/>
                            <a:gd name="T20" fmla="*/ 836 w 1252"/>
                            <a:gd name="T21" fmla="*/ 362 h 1152"/>
                            <a:gd name="T22" fmla="*/ 905 w 1252"/>
                            <a:gd name="T23" fmla="*/ 429 h 1152"/>
                            <a:gd name="T24" fmla="*/ 949 w 1252"/>
                            <a:gd name="T25" fmla="*/ 515 h 1152"/>
                            <a:gd name="T26" fmla="*/ 962 w 1252"/>
                            <a:gd name="T27" fmla="*/ 617 h 1152"/>
                            <a:gd name="T28" fmla="*/ 940 w 1252"/>
                            <a:gd name="T29" fmla="*/ 714 h 1152"/>
                            <a:gd name="T30" fmla="*/ 887 w 1252"/>
                            <a:gd name="T31" fmla="*/ 797 h 1152"/>
                            <a:gd name="T32" fmla="*/ 811 w 1252"/>
                            <a:gd name="T33" fmla="*/ 857 h 1152"/>
                            <a:gd name="T34" fmla="*/ 719 w 1252"/>
                            <a:gd name="T35" fmla="*/ 889 h 1152"/>
                            <a:gd name="T36" fmla="*/ 2 w 1252"/>
                            <a:gd name="T37" fmla="*/ 525 h 1152"/>
                            <a:gd name="T38" fmla="*/ 36 w 1252"/>
                            <a:gd name="T39" fmla="*/ 609 h 1152"/>
                            <a:gd name="T40" fmla="*/ 169 w 1252"/>
                            <a:gd name="T41" fmla="*/ 703 h 1152"/>
                            <a:gd name="T42" fmla="*/ 325 w 1252"/>
                            <a:gd name="T43" fmla="*/ 721 h 1152"/>
                            <a:gd name="T44" fmla="*/ 305 w 1252"/>
                            <a:gd name="T45" fmla="*/ 788 h 1152"/>
                            <a:gd name="T46" fmla="*/ 254 w 1252"/>
                            <a:gd name="T47" fmla="*/ 955 h 1152"/>
                            <a:gd name="T48" fmla="*/ 292 w 1252"/>
                            <a:gd name="T49" fmla="*/ 1090 h 1152"/>
                            <a:gd name="T50" fmla="*/ 344 w 1252"/>
                            <a:gd name="T51" fmla="*/ 1135 h 1152"/>
                            <a:gd name="T52" fmla="*/ 412 w 1252"/>
                            <a:gd name="T53" fmla="*/ 1152 h 1152"/>
                            <a:gd name="T54" fmla="*/ 545 w 1252"/>
                            <a:gd name="T55" fmla="*/ 1105 h 1152"/>
                            <a:gd name="T56" fmla="*/ 652 w 1252"/>
                            <a:gd name="T57" fmla="*/ 970 h 1152"/>
                            <a:gd name="T58" fmla="*/ 720 w 1252"/>
                            <a:gd name="T59" fmla="*/ 963 h 1152"/>
                            <a:gd name="T60" fmla="*/ 853 w 1252"/>
                            <a:gd name="T61" fmla="*/ 1081 h 1152"/>
                            <a:gd name="T62" fmla="*/ 1005 w 1252"/>
                            <a:gd name="T63" fmla="*/ 1107 h 1152"/>
                            <a:gd name="T64" fmla="*/ 1069 w 1252"/>
                            <a:gd name="T65" fmla="*/ 1079 h 1152"/>
                            <a:gd name="T66" fmla="*/ 1112 w 1252"/>
                            <a:gd name="T67" fmla="*/ 1024 h 1152"/>
                            <a:gd name="T68" fmla="*/ 1124 w 1252"/>
                            <a:gd name="T69" fmla="*/ 898 h 1152"/>
                            <a:gd name="T70" fmla="*/ 1043 w 1252"/>
                            <a:gd name="T71" fmla="*/ 740 h 1152"/>
                            <a:gd name="T72" fmla="*/ 1005 w 1252"/>
                            <a:gd name="T73" fmla="*/ 671 h 1152"/>
                            <a:gd name="T74" fmla="*/ 1133 w 1252"/>
                            <a:gd name="T75" fmla="*/ 617 h 1152"/>
                            <a:gd name="T76" fmla="*/ 1239 w 1252"/>
                            <a:gd name="T77" fmla="*/ 493 h 1152"/>
                            <a:gd name="T78" fmla="*/ 1251 w 1252"/>
                            <a:gd name="T79" fmla="*/ 403 h 1152"/>
                            <a:gd name="T80" fmla="*/ 1224 w 1252"/>
                            <a:gd name="T81" fmla="*/ 339 h 1152"/>
                            <a:gd name="T82" fmla="*/ 1141 w 1252"/>
                            <a:gd name="T83" fmla="*/ 279 h 1152"/>
                            <a:gd name="T84" fmla="*/ 973 w 1252"/>
                            <a:gd name="T85" fmla="*/ 271 h 1152"/>
                            <a:gd name="T86" fmla="*/ 823 w 1252"/>
                            <a:gd name="T87" fmla="*/ 318 h 1152"/>
                            <a:gd name="T88" fmla="*/ 823 w 1252"/>
                            <a:gd name="T89" fmla="*/ 215 h 1152"/>
                            <a:gd name="T90" fmla="*/ 756 w 1252"/>
                            <a:gd name="T91" fmla="*/ 61 h 1152"/>
                            <a:gd name="T92" fmla="*/ 671 w 1252"/>
                            <a:gd name="T93" fmla="*/ 4 h 1152"/>
                            <a:gd name="T94" fmla="*/ 601 w 1252"/>
                            <a:gd name="T95" fmla="*/ 2 h 1152"/>
                            <a:gd name="T96" fmla="*/ 521 w 1252"/>
                            <a:gd name="T97" fmla="*/ 45 h 1152"/>
                            <a:gd name="T98" fmla="*/ 443 w 1252"/>
                            <a:gd name="T99" fmla="*/ 189 h 1152"/>
                            <a:gd name="T100" fmla="*/ 446 w 1252"/>
                            <a:gd name="T101" fmla="*/ 361 h 1152"/>
                            <a:gd name="T102" fmla="*/ 367 w 1252"/>
                            <a:gd name="T103" fmla="*/ 347 h 1152"/>
                            <a:gd name="T104" fmla="*/ 212 w 1252"/>
                            <a:gd name="T105" fmla="*/ 330 h 1152"/>
                            <a:gd name="T106" fmla="*/ 60 w 1252"/>
                            <a:gd name="T107" fmla="*/ 391 h 1152"/>
                            <a:gd name="T108" fmla="*/ 9 w 1252"/>
                            <a:gd name="T109" fmla="*/ 465 h 1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252" h="1152">
                              <a:moveTo>
                                <a:pt x="674" y="892"/>
                              </a:moveTo>
                              <a:lnTo>
                                <a:pt x="659" y="891"/>
                              </a:lnTo>
                              <a:lnTo>
                                <a:pt x="645" y="891"/>
                              </a:lnTo>
                              <a:lnTo>
                                <a:pt x="631" y="889"/>
                              </a:lnTo>
                              <a:lnTo>
                                <a:pt x="617" y="886"/>
                              </a:lnTo>
                              <a:lnTo>
                                <a:pt x="603" y="883"/>
                              </a:lnTo>
                              <a:lnTo>
                                <a:pt x="589" y="879"/>
                              </a:lnTo>
                              <a:lnTo>
                                <a:pt x="576" y="874"/>
                              </a:lnTo>
                              <a:lnTo>
                                <a:pt x="562" y="869"/>
                              </a:lnTo>
                              <a:lnTo>
                                <a:pt x="549" y="863"/>
                              </a:lnTo>
                              <a:lnTo>
                                <a:pt x="537" y="857"/>
                              </a:lnTo>
                              <a:lnTo>
                                <a:pt x="526" y="850"/>
                              </a:lnTo>
                              <a:lnTo>
                                <a:pt x="514" y="842"/>
                              </a:lnTo>
                              <a:lnTo>
                                <a:pt x="502" y="835"/>
                              </a:lnTo>
                              <a:lnTo>
                                <a:pt x="492" y="825"/>
                              </a:lnTo>
                              <a:lnTo>
                                <a:pt x="481" y="816"/>
                              </a:lnTo>
                              <a:lnTo>
                                <a:pt x="471" y="807"/>
                              </a:lnTo>
                              <a:lnTo>
                                <a:pt x="461" y="797"/>
                              </a:lnTo>
                              <a:lnTo>
                                <a:pt x="452" y="787"/>
                              </a:lnTo>
                              <a:lnTo>
                                <a:pt x="444" y="775"/>
                              </a:lnTo>
                              <a:lnTo>
                                <a:pt x="436" y="765"/>
                              </a:lnTo>
                              <a:lnTo>
                                <a:pt x="429" y="753"/>
                              </a:lnTo>
                              <a:lnTo>
                                <a:pt x="422" y="740"/>
                              </a:lnTo>
                              <a:lnTo>
                                <a:pt x="415" y="727"/>
                              </a:lnTo>
                              <a:lnTo>
                                <a:pt x="409" y="714"/>
                              </a:lnTo>
                              <a:lnTo>
                                <a:pt x="404" y="701"/>
                              </a:lnTo>
                              <a:lnTo>
                                <a:pt x="399" y="689"/>
                              </a:lnTo>
                              <a:lnTo>
                                <a:pt x="396" y="675"/>
                              </a:lnTo>
                              <a:lnTo>
                                <a:pt x="392" y="660"/>
                              </a:lnTo>
                              <a:lnTo>
                                <a:pt x="390" y="646"/>
                              </a:lnTo>
                              <a:lnTo>
                                <a:pt x="388" y="631"/>
                              </a:lnTo>
                              <a:lnTo>
                                <a:pt x="387" y="617"/>
                              </a:lnTo>
                              <a:lnTo>
                                <a:pt x="387" y="602"/>
                              </a:lnTo>
                              <a:lnTo>
                                <a:pt x="387" y="587"/>
                              </a:lnTo>
                              <a:lnTo>
                                <a:pt x="388" y="573"/>
                              </a:lnTo>
                              <a:lnTo>
                                <a:pt x="390" y="558"/>
                              </a:lnTo>
                              <a:lnTo>
                                <a:pt x="392" y="544"/>
                              </a:lnTo>
                              <a:lnTo>
                                <a:pt x="396" y="529"/>
                              </a:lnTo>
                              <a:lnTo>
                                <a:pt x="399" y="515"/>
                              </a:lnTo>
                              <a:lnTo>
                                <a:pt x="404" y="503"/>
                              </a:lnTo>
                              <a:lnTo>
                                <a:pt x="409" y="490"/>
                              </a:lnTo>
                              <a:lnTo>
                                <a:pt x="415" y="477"/>
                              </a:lnTo>
                              <a:lnTo>
                                <a:pt x="422" y="464"/>
                              </a:lnTo>
                              <a:lnTo>
                                <a:pt x="429" y="452"/>
                              </a:lnTo>
                              <a:lnTo>
                                <a:pt x="436" y="439"/>
                              </a:lnTo>
                              <a:lnTo>
                                <a:pt x="444" y="429"/>
                              </a:lnTo>
                              <a:lnTo>
                                <a:pt x="452" y="417"/>
                              </a:lnTo>
                              <a:lnTo>
                                <a:pt x="461" y="407"/>
                              </a:lnTo>
                              <a:lnTo>
                                <a:pt x="471" y="397"/>
                              </a:lnTo>
                              <a:lnTo>
                                <a:pt x="481" y="388"/>
                              </a:lnTo>
                              <a:lnTo>
                                <a:pt x="492" y="379"/>
                              </a:lnTo>
                              <a:lnTo>
                                <a:pt x="502" y="369"/>
                              </a:lnTo>
                              <a:lnTo>
                                <a:pt x="514" y="362"/>
                              </a:lnTo>
                              <a:lnTo>
                                <a:pt x="526" y="354"/>
                              </a:lnTo>
                              <a:lnTo>
                                <a:pt x="537" y="347"/>
                              </a:lnTo>
                              <a:lnTo>
                                <a:pt x="549" y="341"/>
                              </a:lnTo>
                              <a:lnTo>
                                <a:pt x="562" y="335"/>
                              </a:lnTo>
                              <a:lnTo>
                                <a:pt x="576" y="330"/>
                              </a:lnTo>
                              <a:lnTo>
                                <a:pt x="589" y="325"/>
                              </a:lnTo>
                              <a:lnTo>
                                <a:pt x="603" y="321"/>
                              </a:lnTo>
                              <a:lnTo>
                                <a:pt x="617" y="318"/>
                              </a:lnTo>
                              <a:lnTo>
                                <a:pt x="631" y="315"/>
                              </a:lnTo>
                              <a:lnTo>
                                <a:pt x="645" y="314"/>
                              </a:lnTo>
                              <a:lnTo>
                                <a:pt x="659" y="313"/>
                              </a:lnTo>
                              <a:lnTo>
                                <a:pt x="674" y="312"/>
                              </a:lnTo>
                              <a:lnTo>
                                <a:pt x="690" y="313"/>
                              </a:lnTo>
                              <a:lnTo>
                                <a:pt x="704" y="314"/>
                              </a:lnTo>
                              <a:lnTo>
                                <a:pt x="719" y="315"/>
                              </a:lnTo>
                              <a:lnTo>
                                <a:pt x="733" y="318"/>
                              </a:lnTo>
                              <a:lnTo>
                                <a:pt x="747" y="321"/>
                              </a:lnTo>
                              <a:lnTo>
                                <a:pt x="760" y="325"/>
                              </a:lnTo>
                              <a:lnTo>
                                <a:pt x="774" y="330"/>
                              </a:lnTo>
                              <a:lnTo>
                                <a:pt x="787" y="335"/>
                              </a:lnTo>
                              <a:lnTo>
                                <a:pt x="800" y="341"/>
                              </a:lnTo>
                              <a:lnTo>
                                <a:pt x="811" y="347"/>
                              </a:lnTo>
                              <a:lnTo>
                                <a:pt x="824" y="354"/>
                              </a:lnTo>
                              <a:lnTo>
                                <a:pt x="836" y="362"/>
                              </a:lnTo>
                              <a:lnTo>
                                <a:pt x="846" y="369"/>
                              </a:lnTo>
                              <a:lnTo>
                                <a:pt x="858" y="379"/>
                              </a:lnTo>
                              <a:lnTo>
                                <a:pt x="867" y="388"/>
                              </a:lnTo>
                              <a:lnTo>
                                <a:pt x="878" y="397"/>
                              </a:lnTo>
                              <a:lnTo>
                                <a:pt x="887" y="407"/>
                              </a:lnTo>
                              <a:lnTo>
                                <a:pt x="897" y="417"/>
                              </a:lnTo>
                              <a:lnTo>
                                <a:pt x="905" y="429"/>
                              </a:lnTo>
                              <a:lnTo>
                                <a:pt x="913" y="439"/>
                              </a:lnTo>
                              <a:lnTo>
                                <a:pt x="920" y="452"/>
                              </a:lnTo>
                              <a:lnTo>
                                <a:pt x="927" y="464"/>
                              </a:lnTo>
                              <a:lnTo>
                                <a:pt x="934" y="477"/>
                              </a:lnTo>
                              <a:lnTo>
                                <a:pt x="940" y="490"/>
                              </a:lnTo>
                              <a:lnTo>
                                <a:pt x="945" y="503"/>
                              </a:lnTo>
                              <a:lnTo>
                                <a:pt x="949" y="515"/>
                              </a:lnTo>
                              <a:lnTo>
                                <a:pt x="953" y="529"/>
                              </a:lnTo>
                              <a:lnTo>
                                <a:pt x="956" y="544"/>
                              </a:lnTo>
                              <a:lnTo>
                                <a:pt x="959" y="558"/>
                              </a:lnTo>
                              <a:lnTo>
                                <a:pt x="961" y="573"/>
                              </a:lnTo>
                              <a:lnTo>
                                <a:pt x="962" y="587"/>
                              </a:lnTo>
                              <a:lnTo>
                                <a:pt x="962" y="602"/>
                              </a:lnTo>
                              <a:lnTo>
                                <a:pt x="962" y="617"/>
                              </a:lnTo>
                              <a:lnTo>
                                <a:pt x="961" y="631"/>
                              </a:lnTo>
                              <a:lnTo>
                                <a:pt x="959" y="646"/>
                              </a:lnTo>
                              <a:lnTo>
                                <a:pt x="956" y="660"/>
                              </a:lnTo>
                              <a:lnTo>
                                <a:pt x="953" y="675"/>
                              </a:lnTo>
                              <a:lnTo>
                                <a:pt x="949" y="689"/>
                              </a:lnTo>
                              <a:lnTo>
                                <a:pt x="945" y="701"/>
                              </a:lnTo>
                              <a:lnTo>
                                <a:pt x="940" y="714"/>
                              </a:lnTo>
                              <a:lnTo>
                                <a:pt x="934" y="727"/>
                              </a:lnTo>
                              <a:lnTo>
                                <a:pt x="927" y="740"/>
                              </a:lnTo>
                              <a:lnTo>
                                <a:pt x="920" y="753"/>
                              </a:lnTo>
                              <a:lnTo>
                                <a:pt x="913" y="765"/>
                              </a:lnTo>
                              <a:lnTo>
                                <a:pt x="905" y="775"/>
                              </a:lnTo>
                              <a:lnTo>
                                <a:pt x="897" y="787"/>
                              </a:lnTo>
                              <a:lnTo>
                                <a:pt x="887" y="797"/>
                              </a:lnTo>
                              <a:lnTo>
                                <a:pt x="878" y="807"/>
                              </a:lnTo>
                              <a:lnTo>
                                <a:pt x="867" y="816"/>
                              </a:lnTo>
                              <a:lnTo>
                                <a:pt x="858" y="825"/>
                              </a:lnTo>
                              <a:lnTo>
                                <a:pt x="846" y="835"/>
                              </a:lnTo>
                              <a:lnTo>
                                <a:pt x="836" y="842"/>
                              </a:lnTo>
                              <a:lnTo>
                                <a:pt x="824" y="850"/>
                              </a:lnTo>
                              <a:lnTo>
                                <a:pt x="811" y="857"/>
                              </a:lnTo>
                              <a:lnTo>
                                <a:pt x="800" y="863"/>
                              </a:lnTo>
                              <a:lnTo>
                                <a:pt x="787" y="869"/>
                              </a:lnTo>
                              <a:lnTo>
                                <a:pt x="774" y="874"/>
                              </a:lnTo>
                              <a:lnTo>
                                <a:pt x="760" y="879"/>
                              </a:lnTo>
                              <a:lnTo>
                                <a:pt x="747" y="883"/>
                              </a:lnTo>
                              <a:lnTo>
                                <a:pt x="733" y="886"/>
                              </a:lnTo>
                              <a:lnTo>
                                <a:pt x="719" y="889"/>
                              </a:lnTo>
                              <a:lnTo>
                                <a:pt x="704" y="891"/>
                              </a:lnTo>
                              <a:lnTo>
                                <a:pt x="690" y="891"/>
                              </a:lnTo>
                              <a:lnTo>
                                <a:pt x="674" y="892"/>
                              </a:lnTo>
                              <a:close/>
                              <a:moveTo>
                                <a:pt x="2" y="494"/>
                              </a:moveTo>
                              <a:lnTo>
                                <a:pt x="0" y="505"/>
                              </a:lnTo>
                              <a:lnTo>
                                <a:pt x="0" y="515"/>
                              </a:lnTo>
                              <a:lnTo>
                                <a:pt x="2" y="525"/>
                              </a:lnTo>
                              <a:lnTo>
                                <a:pt x="3" y="534"/>
                              </a:lnTo>
                              <a:lnTo>
                                <a:pt x="5" y="545"/>
                              </a:lnTo>
                              <a:lnTo>
                                <a:pt x="7" y="554"/>
                              </a:lnTo>
                              <a:lnTo>
                                <a:pt x="10" y="563"/>
                              </a:lnTo>
                              <a:lnTo>
                                <a:pt x="14" y="573"/>
                              </a:lnTo>
                              <a:lnTo>
                                <a:pt x="24" y="591"/>
                              </a:lnTo>
                              <a:lnTo>
                                <a:pt x="36" y="609"/>
                              </a:lnTo>
                              <a:lnTo>
                                <a:pt x="48" y="627"/>
                              </a:lnTo>
                              <a:lnTo>
                                <a:pt x="65" y="642"/>
                              </a:lnTo>
                              <a:lnTo>
                                <a:pt x="82" y="657"/>
                              </a:lnTo>
                              <a:lnTo>
                                <a:pt x="101" y="670"/>
                              </a:lnTo>
                              <a:lnTo>
                                <a:pt x="122" y="683"/>
                              </a:lnTo>
                              <a:lnTo>
                                <a:pt x="146" y="693"/>
                              </a:lnTo>
                              <a:lnTo>
                                <a:pt x="169" y="703"/>
                              </a:lnTo>
                              <a:lnTo>
                                <a:pt x="195" y="711"/>
                              </a:lnTo>
                              <a:lnTo>
                                <a:pt x="220" y="717"/>
                              </a:lnTo>
                              <a:lnTo>
                                <a:pt x="247" y="721"/>
                              </a:lnTo>
                              <a:lnTo>
                                <a:pt x="267" y="722"/>
                              </a:lnTo>
                              <a:lnTo>
                                <a:pt x="287" y="724"/>
                              </a:lnTo>
                              <a:lnTo>
                                <a:pt x="306" y="722"/>
                              </a:lnTo>
                              <a:lnTo>
                                <a:pt x="325" y="721"/>
                              </a:lnTo>
                              <a:lnTo>
                                <a:pt x="327" y="720"/>
                              </a:lnTo>
                              <a:lnTo>
                                <a:pt x="337" y="739"/>
                              </a:lnTo>
                              <a:lnTo>
                                <a:pt x="340" y="741"/>
                              </a:lnTo>
                              <a:lnTo>
                                <a:pt x="336" y="741"/>
                              </a:lnTo>
                              <a:lnTo>
                                <a:pt x="325" y="756"/>
                              </a:lnTo>
                              <a:lnTo>
                                <a:pt x="314" y="772"/>
                              </a:lnTo>
                              <a:lnTo>
                                <a:pt x="305" y="788"/>
                              </a:lnTo>
                              <a:lnTo>
                                <a:pt x="295" y="805"/>
                              </a:lnTo>
                              <a:lnTo>
                                <a:pt x="282" y="830"/>
                              </a:lnTo>
                              <a:lnTo>
                                <a:pt x="273" y="856"/>
                              </a:lnTo>
                              <a:lnTo>
                                <a:pt x="266" y="880"/>
                              </a:lnTo>
                              <a:lnTo>
                                <a:pt x="260" y="906"/>
                              </a:lnTo>
                              <a:lnTo>
                                <a:pt x="257" y="931"/>
                              </a:lnTo>
                              <a:lnTo>
                                <a:pt x="254" y="955"/>
                              </a:lnTo>
                              <a:lnTo>
                                <a:pt x="256" y="979"/>
                              </a:lnTo>
                              <a:lnTo>
                                <a:pt x="258" y="1001"/>
                              </a:lnTo>
                              <a:lnTo>
                                <a:pt x="263" y="1023"/>
                              </a:lnTo>
                              <a:lnTo>
                                <a:pt x="268" y="1044"/>
                              </a:lnTo>
                              <a:lnTo>
                                <a:pt x="277" y="1064"/>
                              </a:lnTo>
                              <a:lnTo>
                                <a:pt x="287" y="1081"/>
                              </a:lnTo>
                              <a:lnTo>
                                <a:pt x="292" y="1090"/>
                              </a:lnTo>
                              <a:lnTo>
                                <a:pt x="299" y="1098"/>
                              </a:lnTo>
                              <a:lnTo>
                                <a:pt x="305" y="1105"/>
                              </a:lnTo>
                              <a:lnTo>
                                <a:pt x="312" y="1112"/>
                              </a:lnTo>
                              <a:lnTo>
                                <a:pt x="320" y="1119"/>
                              </a:lnTo>
                              <a:lnTo>
                                <a:pt x="328" y="1125"/>
                              </a:lnTo>
                              <a:lnTo>
                                <a:pt x="336" y="1131"/>
                              </a:lnTo>
                              <a:lnTo>
                                <a:pt x="344" y="1135"/>
                              </a:lnTo>
                              <a:lnTo>
                                <a:pt x="354" y="1140"/>
                              </a:lnTo>
                              <a:lnTo>
                                <a:pt x="363" y="1143"/>
                              </a:lnTo>
                              <a:lnTo>
                                <a:pt x="373" y="1147"/>
                              </a:lnTo>
                              <a:lnTo>
                                <a:pt x="382" y="1149"/>
                              </a:lnTo>
                              <a:lnTo>
                                <a:pt x="392" y="1150"/>
                              </a:lnTo>
                              <a:lnTo>
                                <a:pt x="402" y="1152"/>
                              </a:lnTo>
                              <a:lnTo>
                                <a:pt x="412" y="1152"/>
                              </a:lnTo>
                              <a:lnTo>
                                <a:pt x="423" y="1152"/>
                              </a:lnTo>
                              <a:lnTo>
                                <a:pt x="443" y="1149"/>
                              </a:lnTo>
                              <a:lnTo>
                                <a:pt x="464" y="1146"/>
                              </a:lnTo>
                              <a:lnTo>
                                <a:pt x="484" y="1139"/>
                              </a:lnTo>
                              <a:lnTo>
                                <a:pt x="505" y="1129"/>
                              </a:lnTo>
                              <a:lnTo>
                                <a:pt x="525" y="1118"/>
                              </a:lnTo>
                              <a:lnTo>
                                <a:pt x="545" y="1105"/>
                              </a:lnTo>
                              <a:lnTo>
                                <a:pt x="563" y="1090"/>
                              </a:lnTo>
                              <a:lnTo>
                                <a:pt x="582" y="1072"/>
                              </a:lnTo>
                              <a:lnTo>
                                <a:pt x="599" y="1053"/>
                              </a:lnTo>
                              <a:lnTo>
                                <a:pt x="615" y="1032"/>
                              </a:lnTo>
                              <a:lnTo>
                                <a:pt x="630" y="1010"/>
                              </a:lnTo>
                              <a:lnTo>
                                <a:pt x="644" y="987"/>
                              </a:lnTo>
                              <a:lnTo>
                                <a:pt x="652" y="970"/>
                              </a:lnTo>
                              <a:lnTo>
                                <a:pt x="659" y="954"/>
                              </a:lnTo>
                              <a:lnTo>
                                <a:pt x="665" y="938"/>
                              </a:lnTo>
                              <a:lnTo>
                                <a:pt x="670" y="921"/>
                              </a:lnTo>
                              <a:lnTo>
                                <a:pt x="673" y="922"/>
                              </a:lnTo>
                              <a:lnTo>
                                <a:pt x="697" y="925"/>
                              </a:lnTo>
                              <a:lnTo>
                                <a:pt x="707" y="945"/>
                              </a:lnTo>
                              <a:lnTo>
                                <a:pt x="720" y="963"/>
                              </a:lnTo>
                              <a:lnTo>
                                <a:pt x="734" y="983"/>
                              </a:lnTo>
                              <a:lnTo>
                                <a:pt x="749" y="1002"/>
                              </a:lnTo>
                              <a:lnTo>
                                <a:pt x="769" y="1022"/>
                              </a:lnTo>
                              <a:lnTo>
                                <a:pt x="789" y="1039"/>
                              </a:lnTo>
                              <a:lnTo>
                                <a:pt x="810" y="1056"/>
                              </a:lnTo>
                              <a:lnTo>
                                <a:pt x="831" y="1070"/>
                              </a:lnTo>
                              <a:lnTo>
                                <a:pt x="853" y="1081"/>
                              </a:lnTo>
                              <a:lnTo>
                                <a:pt x="876" y="1092"/>
                              </a:lnTo>
                              <a:lnTo>
                                <a:pt x="898" y="1100"/>
                              </a:lnTo>
                              <a:lnTo>
                                <a:pt x="920" y="1106"/>
                              </a:lnTo>
                              <a:lnTo>
                                <a:pt x="942" y="1110"/>
                              </a:lnTo>
                              <a:lnTo>
                                <a:pt x="963" y="1111"/>
                              </a:lnTo>
                              <a:lnTo>
                                <a:pt x="984" y="1111"/>
                              </a:lnTo>
                              <a:lnTo>
                                <a:pt x="1005" y="1107"/>
                              </a:lnTo>
                              <a:lnTo>
                                <a:pt x="1015" y="1105"/>
                              </a:lnTo>
                              <a:lnTo>
                                <a:pt x="1024" y="1103"/>
                              </a:lnTo>
                              <a:lnTo>
                                <a:pt x="1034" y="1099"/>
                              </a:lnTo>
                              <a:lnTo>
                                <a:pt x="1043" y="1094"/>
                              </a:lnTo>
                              <a:lnTo>
                                <a:pt x="1052" y="1090"/>
                              </a:lnTo>
                              <a:lnTo>
                                <a:pt x="1060" y="1085"/>
                              </a:lnTo>
                              <a:lnTo>
                                <a:pt x="1069" y="1079"/>
                              </a:lnTo>
                              <a:lnTo>
                                <a:pt x="1077" y="1072"/>
                              </a:lnTo>
                              <a:lnTo>
                                <a:pt x="1084" y="1065"/>
                              </a:lnTo>
                              <a:lnTo>
                                <a:pt x="1091" y="1058"/>
                              </a:lnTo>
                              <a:lnTo>
                                <a:pt x="1097" y="1050"/>
                              </a:lnTo>
                              <a:lnTo>
                                <a:pt x="1103" y="1042"/>
                              </a:lnTo>
                              <a:lnTo>
                                <a:pt x="1107" y="1034"/>
                              </a:lnTo>
                              <a:lnTo>
                                <a:pt x="1112" y="1024"/>
                              </a:lnTo>
                              <a:lnTo>
                                <a:pt x="1115" y="1015"/>
                              </a:lnTo>
                              <a:lnTo>
                                <a:pt x="1119" y="1005"/>
                              </a:lnTo>
                              <a:lnTo>
                                <a:pt x="1125" y="986"/>
                              </a:lnTo>
                              <a:lnTo>
                                <a:pt x="1127" y="965"/>
                              </a:lnTo>
                              <a:lnTo>
                                <a:pt x="1128" y="943"/>
                              </a:lnTo>
                              <a:lnTo>
                                <a:pt x="1127" y="921"/>
                              </a:lnTo>
                              <a:lnTo>
                                <a:pt x="1124" y="898"/>
                              </a:lnTo>
                              <a:lnTo>
                                <a:pt x="1119" y="874"/>
                              </a:lnTo>
                              <a:lnTo>
                                <a:pt x="1111" y="852"/>
                              </a:lnTo>
                              <a:lnTo>
                                <a:pt x="1101" y="829"/>
                              </a:lnTo>
                              <a:lnTo>
                                <a:pt x="1090" y="805"/>
                              </a:lnTo>
                              <a:lnTo>
                                <a:pt x="1077" y="783"/>
                              </a:lnTo>
                              <a:lnTo>
                                <a:pt x="1060" y="761"/>
                              </a:lnTo>
                              <a:lnTo>
                                <a:pt x="1043" y="740"/>
                              </a:lnTo>
                              <a:lnTo>
                                <a:pt x="1034" y="729"/>
                              </a:lnTo>
                              <a:lnTo>
                                <a:pt x="1023" y="719"/>
                              </a:lnTo>
                              <a:lnTo>
                                <a:pt x="1013" y="710"/>
                              </a:lnTo>
                              <a:lnTo>
                                <a:pt x="1002" y="700"/>
                              </a:lnTo>
                              <a:lnTo>
                                <a:pt x="1003" y="700"/>
                              </a:lnTo>
                              <a:lnTo>
                                <a:pt x="1005" y="672"/>
                              </a:lnTo>
                              <a:lnTo>
                                <a:pt x="1005" y="671"/>
                              </a:lnTo>
                              <a:lnTo>
                                <a:pt x="1018" y="667"/>
                              </a:lnTo>
                              <a:lnTo>
                                <a:pt x="1032" y="664"/>
                              </a:lnTo>
                              <a:lnTo>
                                <a:pt x="1046" y="659"/>
                              </a:lnTo>
                              <a:lnTo>
                                <a:pt x="1060" y="655"/>
                              </a:lnTo>
                              <a:lnTo>
                                <a:pt x="1086" y="643"/>
                              </a:lnTo>
                              <a:lnTo>
                                <a:pt x="1111" y="631"/>
                              </a:lnTo>
                              <a:lnTo>
                                <a:pt x="1133" y="617"/>
                              </a:lnTo>
                              <a:lnTo>
                                <a:pt x="1154" y="602"/>
                              </a:lnTo>
                              <a:lnTo>
                                <a:pt x="1173" y="586"/>
                              </a:lnTo>
                              <a:lnTo>
                                <a:pt x="1190" y="569"/>
                              </a:lnTo>
                              <a:lnTo>
                                <a:pt x="1206" y="551"/>
                              </a:lnTo>
                              <a:lnTo>
                                <a:pt x="1218" y="532"/>
                              </a:lnTo>
                              <a:lnTo>
                                <a:pt x="1230" y="513"/>
                              </a:lnTo>
                              <a:lnTo>
                                <a:pt x="1239" y="493"/>
                              </a:lnTo>
                              <a:lnTo>
                                <a:pt x="1247" y="473"/>
                              </a:lnTo>
                              <a:lnTo>
                                <a:pt x="1251" y="453"/>
                              </a:lnTo>
                              <a:lnTo>
                                <a:pt x="1252" y="443"/>
                              </a:lnTo>
                              <a:lnTo>
                                <a:pt x="1252" y="434"/>
                              </a:lnTo>
                              <a:lnTo>
                                <a:pt x="1252" y="423"/>
                              </a:lnTo>
                              <a:lnTo>
                                <a:pt x="1252" y="414"/>
                              </a:lnTo>
                              <a:lnTo>
                                <a:pt x="1251" y="403"/>
                              </a:lnTo>
                              <a:lnTo>
                                <a:pt x="1249" y="394"/>
                              </a:lnTo>
                              <a:lnTo>
                                <a:pt x="1247" y="384"/>
                              </a:lnTo>
                              <a:lnTo>
                                <a:pt x="1243" y="374"/>
                              </a:lnTo>
                              <a:lnTo>
                                <a:pt x="1239" y="365"/>
                              </a:lnTo>
                              <a:lnTo>
                                <a:pt x="1235" y="356"/>
                              </a:lnTo>
                              <a:lnTo>
                                <a:pt x="1230" y="347"/>
                              </a:lnTo>
                              <a:lnTo>
                                <a:pt x="1224" y="339"/>
                              </a:lnTo>
                              <a:lnTo>
                                <a:pt x="1217" y="332"/>
                              </a:lnTo>
                              <a:lnTo>
                                <a:pt x="1211" y="324"/>
                              </a:lnTo>
                              <a:lnTo>
                                <a:pt x="1204" y="317"/>
                              </a:lnTo>
                              <a:lnTo>
                                <a:pt x="1196" y="311"/>
                              </a:lnTo>
                              <a:lnTo>
                                <a:pt x="1180" y="298"/>
                              </a:lnTo>
                              <a:lnTo>
                                <a:pt x="1161" y="289"/>
                              </a:lnTo>
                              <a:lnTo>
                                <a:pt x="1141" y="279"/>
                              </a:lnTo>
                              <a:lnTo>
                                <a:pt x="1120" y="272"/>
                              </a:lnTo>
                              <a:lnTo>
                                <a:pt x="1097" y="268"/>
                              </a:lnTo>
                              <a:lnTo>
                                <a:pt x="1073" y="264"/>
                              </a:lnTo>
                              <a:lnTo>
                                <a:pt x="1050" y="263"/>
                              </a:lnTo>
                              <a:lnTo>
                                <a:pt x="1024" y="264"/>
                              </a:lnTo>
                              <a:lnTo>
                                <a:pt x="998" y="266"/>
                              </a:lnTo>
                              <a:lnTo>
                                <a:pt x="973" y="271"/>
                              </a:lnTo>
                              <a:lnTo>
                                <a:pt x="947" y="278"/>
                              </a:lnTo>
                              <a:lnTo>
                                <a:pt x="920" y="287"/>
                              </a:lnTo>
                              <a:lnTo>
                                <a:pt x="903" y="294"/>
                              </a:lnTo>
                              <a:lnTo>
                                <a:pt x="885" y="303"/>
                              </a:lnTo>
                              <a:lnTo>
                                <a:pt x="869" y="312"/>
                              </a:lnTo>
                              <a:lnTo>
                                <a:pt x="852" y="321"/>
                              </a:lnTo>
                              <a:lnTo>
                                <a:pt x="823" y="318"/>
                              </a:lnTo>
                              <a:lnTo>
                                <a:pt x="824" y="318"/>
                              </a:lnTo>
                              <a:lnTo>
                                <a:pt x="825" y="305"/>
                              </a:lnTo>
                              <a:lnTo>
                                <a:pt x="826" y="293"/>
                              </a:lnTo>
                              <a:lnTo>
                                <a:pt x="828" y="282"/>
                              </a:lnTo>
                              <a:lnTo>
                                <a:pt x="828" y="270"/>
                              </a:lnTo>
                              <a:lnTo>
                                <a:pt x="826" y="242"/>
                              </a:lnTo>
                              <a:lnTo>
                                <a:pt x="823" y="215"/>
                              </a:lnTo>
                              <a:lnTo>
                                <a:pt x="818" y="189"/>
                              </a:lnTo>
                              <a:lnTo>
                                <a:pt x="812" y="165"/>
                              </a:lnTo>
                              <a:lnTo>
                                <a:pt x="803" y="140"/>
                              </a:lnTo>
                              <a:lnTo>
                                <a:pt x="794" y="118"/>
                              </a:lnTo>
                              <a:lnTo>
                                <a:pt x="782" y="98"/>
                              </a:lnTo>
                              <a:lnTo>
                                <a:pt x="770" y="78"/>
                              </a:lnTo>
                              <a:lnTo>
                                <a:pt x="756" y="61"/>
                              </a:lnTo>
                              <a:lnTo>
                                <a:pt x="741" y="45"/>
                              </a:lnTo>
                              <a:lnTo>
                                <a:pt x="725" y="31"/>
                              </a:lnTo>
                              <a:lnTo>
                                <a:pt x="707" y="21"/>
                              </a:lnTo>
                              <a:lnTo>
                                <a:pt x="698" y="16"/>
                              </a:lnTo>
                              <a:lnTo>
                                <a:pt x="690" y="11"/>
                              </a:lnTo>
                              <a:lnTo>
                                <a:pt x="680" y="8"/>
                              </a:lnTo>
                              <a:lnTo>
                                <a:pt x="671" y="4"/>
                              </a:lnTo>
                              <a:lnTo>
                                <a:pt x="660" y="2"/>
                              </a:lnTo>
                              <a:lnTo>
                                <a:pt x="651" y="1"/>
                              </a:lnTo>
                              <a:lnTo>
                                <a:pt x="640" y="0"/>
                              </a:lnTo>
                              <a:lnTo>
                                <a:pt x="631" y="0"/>
                              </a:lnTo>
                              <a:lnTo>
                                <a:pt x="621" y="0"/>
                              </a:lnTo>
                              <a:lnTo>
                                <a:pt x="611" y="1"/>
                              </a:lnTo>
                              <a:lnTo>
                                <a:pt x="601" y="2"/>
                              </a:lnTo>
                              <a:lnTo>
                                <a:pt x="591" y="4"/>
                              </a:lnTo>
                              <a:lnTo>
                                <a:pt x="582" y="8"/>
                              </a:lnTo>
                              <a:lnTo>
                                <a:pt x="573" y="11"/>
                              </a:lnTo>
                              <a:lnTo>
                                <a:pt x="563" y="16"/>
                              </a:lnTo>
                              <a:lnTo>
                                <a:pt x="554" y="21"/>
                              </a:lnTo>
                              <a:lnTo>
                                <a:pt x="537" y="31"/>
                              </a:lnTo>
                              <a:lnTo>
                                <a:pt x="521" y="45"/>
                              </a:lnTo>
                              <a:lnTo>
                                <a:pt x="506" y="61"/>
                              </a:lnTo>
                              <a:lnTo>
                                <a:pt x="492" y="78"/>
                              </a:lnTo>
                              <a:lnTo>
                                <a:pt x="479" y="98"/>
                              </a:lnTo>
                              <a:lnTo>
                                <a:pt x="467" y="118"/>
                              </a:lnTo>
                              <a:lnTo>
                                <a:pt x="458" y="140"/>
                              </a:lnTo>
                              <a:lnTo>
                                <a:pt x="450" y="165"/>
                              </a:lnTo>
                              <a:lnTo>
                                <a:pt x="443" y="189"/>
                              </a:lnTo>
                              <a:lnTo>
                                <a:pt x="438" y="215"/>
                              </a:lnTo>
                              <a:lnTo>
                                <a:pt x="436" y="242"/>
                              </a:lnTo>
                              <a:lnTo>
                                <a:pt x="435" y="270"/>
                              </a:lnTo>
                              <a:lnTo>
                                <a:pt x="435" y="293"/>
                              </a:lnTo>
                              <a:lnTo>
                                <a:pt x="437" y="317"/>
                              </a:lnTo>
                              <a:lnTo>
                                <a:pt x="440" y="340"/>
                              </a:lnTo>
                              <a:lnTo>
                                <a:pt x="446" y="361"/>
                              </a:lnTo>
                              <a:lnTo>
                                <a:pt x="432" y="376"/>
                              </a:lnTo>
                              <a:lnTo>
                                <a:pt x="431" y="377"/>
                              </a:lnTo>
                              <a:lnTo>
                                <a:pt x="431" y="376"/>
                              </a:lnTo>
                              <a:lnTo>
                                <a:pt x="416" y="368"/>
                              </a:lnTo>
                              <a:lnTo>
                                <a:pt x="401" y="360"/>
                              </a:lnTo>
                              <a:lnTo>
                                <a:pt x="384" y="353"/>
                              </a:lnTo>
                              <a:lnTo>
                                <a:pt x="367" y="347"/>
                              </a:lnTo>
                              <a:lnTo>
                                <a:pt x="349" y="341"/>
                              </a:lnTo>
                              <a:lnTo>
                                <a:pt x="330" y="337"/>
                              </a:lnTo>
                              <a:lnTo>
                                <a:pt x="312" y="333"/>
                              </a:lnTo>
                              <a:lnTo>
                                <a:pt x="293" y="331"/>
                              </a:lnTo>
                              <a:lnTo>
                                <a:pt x="265" y="328"/>
                              </a:lnTo>
                              <a:lnTo>
                                <a:pt x="238" y="328"/>
                              </a:lnTo>
                              <a:lnTo>
                                <a:pt x="212" y="330"/>
                              </a:lnTo>
                              <a:lnTo>
                                <a:pt x="186" y="334"/>
                              </a:lnTo>
                              <a:lnTo>
                                <a:pt x="162" y="339"/>
                              </a:lnTo>
                              <a:lnTo>
                                <a:pt x="139" y="347"/>
                              </a:lnTo>
                              <a:lnTo>
                                <a:pt x="116" y="355"/>
                              </a:lnTo>
                              <a:lnTo>
                                <a:pt x="96" y="366"/>
                              </a:lnTo>
                              <a:lnTo>
                                <a:pt x="78" y="377"/>
                              </a:lnTo>
                              <a:lnTo>
                                <a:pt x="60" y="391"/>
                              </a:lnTo>
                              <a:lnTo>
                                <a:pt x="45" y="406"/>
                              </a:lnTo>
                              <a:lnTo>
                                <a:pt x="32" y="421"/>
                              </a:lnTo>
                              <a:lnTo>
                                <a:pt x="26" y="430"/>
                              </a:lnTo>
                              <a:lnTo>
                                <a:pt x="20" y="438"/>
                              </a:lnTo>
                              <a:lnTo>
                                <a:pt x="16" y="446"/>
                              </a:lnTo>
                              <a:lnTo>
                                <a:pt x="12" y="456"/>
                              </a:lnTo>
                              <a:lnTo>
                                <a:pt x="9" y="465"/>
                              </a:lnTo>
                              <a:lnTo>
                                <a:pt x="5" y="475"/>
                              </a:lnTo>
                              <a:lnTo>
                                <a:pt x="3" y="485"/>
                              </a:lnTo>
                              <a:lnTo>
                                <a:pt x="2" y="49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65" o:spid="_x0000_s1026" style="position:absolute;margin-left:133.15pt;margin-top:825pt;width:39.55pt;height:38.1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52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" path="m674,892r-15,-1l645,891r-14,-2l617,886r-14,-3l589,879r-13,-5l562,869r-13,-6l537,857r-11,-7l514,842r-12,-7l492,825r-11,-9l471,807,461,797r-9,-10l444,775r-8,-10l429,753r-7,-13l415,727r-6,-13l404,701r-5,-12l396,675r-4,-15l390,646r-2,-15l387,617r,-15l387,587r1,-14l390,558r2,-14l396,529r3,-14l404,503r5,-13l415,477r7,-13l429,452r7,-13l444,429r8,-12l461,407r10,-10l481,388r11,-9l502,369r12,-7l526,354r11,-7l549,341r13,-6l576,330r13,-5l603,321r14,-3l631,315r14,-1l659,313r15,-1l690,313r14,1l719,315r14,3l747,321r13,4l774,330r13,5l800,341r11,6l824,354r12,8l846,369r12,10l867,388r11,9l887,407r10,10l905,429r8,10l920,452r7,12l934,477r6,13l945,503r4,12l953,529r3,15l959,558r2,15l962,587r,15l962,617r-1,14l959,646r-3,14l953,675r-4,14l945,701r-5,13l934,727r-7,13l920,753r-7,12l905,775r-8,12l887,797r-9,10l867,816r-9,9l846,835r-10,7l824,850r-13,7l800,863r-13,6l774,874r-14,5l747,883r-14,3l719,889r-15,2l690,891r-16,1xm2,494l,505r,10l2,525r1,9l5,545r2,9l10,563r4,10l24,591r12,18l48,627r17,15l82,657r19,13l122,683r24,10l169,703r26,8l220,717r27,4l267,722r20,2l306,722r19,-1l327,720r10,19l340,741r-4,l325,756r-11,16l305,788r-10,17l282,830r-9,26l266,880r-6,26l257,931r-3,24l256,979r2,22l263,1023r5,21l277,1064r10,17l292,1090r7,8l305,1105r7,7l320,1119r8,6l336,1131r8,4l354,1140r9,3l373,1147r9,2l392,1150r10,2l412,1152r11,l443,1149r21,-3l484,1139r21,-10l525,1118r20,-13l563,1090r19,-18l599,1053r16,-21l630,1010r14,-23l652,970r7,-16l665,938r5,-17l673,922r24,3l707,945r13,18l734,983r15,19l769,1022r20,17l810,1056r21,14l853,1081r23,11l898,1100r22,6l942,1110r21,1l984,1111r21,-4l1015,1105r9,-2l1034,1099r9,-5l1052,1090r8,-5l1069,1079r8,-7l1084,1065r7,-7l1097,1050r6,-8l1107,1034r5,-10l1115,1015r4,-10l1125,986r2,-21l1128,943r-1,-22l1124,898r-5,-24l1111,852r-10,-23l1090,805r-13,-22l1060,761r-17,-21l1034,729r-11,-10l1013,710r-11,-10l1003,700r2,-28l1005,671r13,-4l1032,664r14,-5l1060,655r26,-12l1111,631r22,-14l1154,602r19,-16l1190,569r16,-18l1218,532r12,-19l1239,493r8,-20l1251,453r1,-10l1252,434r,-11l1252,414r-1,-11l1249,394r-2,-10l1243,374r-4,-9l1235,356r-5,-9l1224,339r-7,-7l1211,324r-7,-7l1196,311r-16,-13l1161,289r-20,-10l1120,272r-23,-4l1073,264r-23,-1l1024,264r-26,2l973,271r-26,7l920,287r-17,7l885,303r-16,9l852,321r-29,-3l824,318r1,-13l826,293r2,-11l828,270r-2,-28l823,215r-5,-26l812,165r-9,-25l794,118,782,98,770,78,756,61,741,45,725,31,707,21r-9,-5l690,11,680,8,671,4,660,2,651,1,640,r-9,l621,,611,1,601,2,591,4r-9,4l573,11r-10,5l554,21,537,31,521,45,506,61,492,78,479,98r-12,20l458,140r-8,25l443,189r-5,26l436,242r-1,28l435,293r2,24l440,340r6,21l432,376r-1,1l431,376r-15,-8l401,360r-17,-7l367,347r-18,-6l330,337r-18,-4l293,331r-28,-3l238,328r-26,2l186,334r-24,5l139,347r-23,8l96,366,78,377,60,391,45,406,32,421r-6,9l20,438r-4,8l12,456r-3,9l5,475,3,485r-1,9xe" filled="f" fillcolor="#5f497a [2407]" strokecolor="black [3213]">
                <v:path arrowok="t" o:connecttype="custom" o:connectlocs="236299,369203;201395,350722;174917,321320;158870,283518;155660,240675;166492,200352;188959,166750;220251,143229;258765,131888;299686,134828;335392,152049;363073,180191;380726,216313;385941,259156;377115,299899;355852,334761;325362,359962;288453,373403;802,220514;14443,255796;67800,295278;130385,302839;122362,330981;101901,401125;117146,457828;138008,476730;165289,483870;218646,464129;261573,407425;288854,404485;342212,454048;403192,464969;428868,453208;446119,430107;450933,377183;418437,310819;403192,281837;454544,259156;497070,207073;501884,169270;491052,142389;457753,117187;390354,113827;330176,133568;330176,90306;303297,25622;269196,1680;241113,840;209018,18901;177725,79385;178929,151629;147235,145749;85051,138609;24071,164230;3611,195312" o:connectangles="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9881870</wp:posOffset>
                </wp:positionV>
                <wp:extent cx="502285" cy="483870"/>
                <wp:effectExtent l="5080" t="13970" r="6985" b="6985"/>
                <wp:wrapNone/>
                <wp:docPr id="104" name="Freeform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02285" cy="483870"/>
                        </a:xfrm>
                        <a:custGeom>
                          <a:avLst/>
                          <a:gdLst>
                            <a:gd name="T0" fmla="*/ 589 w 1252"/>
                            <a:gd name="T1" fmla="*/ 879 h 1152"/>
                            <a:gd name="T2" fmla="*/ 502 w 1252"/>
                            <a:gd name="T3" fmla="*/ 835 h 1152"/>
                            <a:gd name="T4" fmla="*/ 436 w 1252"/>
                            <a:gd name="T5" fmla="*/ 765 h 1152"/>
                            <a:gd name="T6" fmla="*/ 396 w 1252"/>
                            <a:gd name="T7" fmla="*/ 675 h 1152"/>
                            <a:gd name="T8" fmla="*/ 388 w 1252"/>
                            <a:gd name="T9" fmla="*/ 573 h 1152"/>
                            <a:gd name="T10" fmla="*/ 415 w 1252"/>
                            <a:gd name="T11" fmla="*/ 477 h 1152"/>
                            <a:gd name="T12" fmla="*/ 471 w 1252"/>
                            <a:gd name="T13" fmla="*/ 397 h 1152"/>
                            <a:gd name="T14" fmla="*/ 549 w 1252"/>
                            <a:gd name="T15" fmla="*/ 341 h 1152"/>
                            <a:gd name="T16" fmla="*/ 645 w 1252"/>
                            <a:gd name="T17" fmla="*/ 314 h 1152"/>
                            <a:gd name="T18" fmla="*/ 747 w 1252"/>
                            <a:gd name="T19" fmla="*/ 321 h 1152"/>
                            <a:gd name="T20" fmla="*/ 836 w 1252"/>
                            <a:gd name="T21" fmla="*/ 362 h 1152"/>
                            <a:gd name="T22" fmla="*/ 905 w 1252"/>
                            <a:gd name="T23" fmla="*/ 429 h 1152"/>
                            <a:gd name="T24" fmla="*/ 949 w 1252"/>
                            <a:gd name="T25" fmla="*/ 515 h 1152"/>
                            <a:gd name="T26" fmla="*/ 962 w 1252"/>
                            <a:gd name="T27" fmla="*/ 617 h 1152"/>
                            <a:gd name="T28" fmla="*/ 940 w 1252"/>
                            <a:gd name="T29" fmla="*/ 714 h 1152"/>
                            <a:gd name="T30" fmla="*/ 887 w 1252"/>
                            <a:gd name="T31" fmla="*/ 797 h 1152"/>
                            <a:gd name="T32" fmla="*/ 811 w 1252"/>
                            <a:gd name="T33" fmla="*/ 857 h 1152"/>
                            <a:gd name="T34" fmla="*/ 719 w 1252"/>
                            <a:gd name="T35" fmla="*/ 889 h 1152"/>
                            <a:gd name="T36" fmla="*/ 2 w 1252"/>
                            <a:gd name="T37" fmla="*/ 525 h 1152"/>
                            <a:gd name="T38" fmla="*/ 36 w 1252"/>
                            <a:gd name="T39" fmla="*/ 609 h 1152"/>
                            <a:gd name="T40" fmla="*/ 169 w 1252"/>
                            <a:gd name="T41" fmla="*/ 703 h 1152"/>
                            <a:gd name="T42" fmla="*/ 325 w 1252"/>
                            <a:gd name="T43" fmla="*/ 721 h 1152"/>
                            <a:gd name="T44" fmla="*/ 305 w 1252"/>
                            <a:gd name="T45" fmla="*/ 788 h 1152"/>
                            <a:gd name="T46" fmla="*/ 254 w 1252"/>
                            <a:gd name="T47" fmla="*/ 955 h 1152"/>
                            <a:gd name="T48" fmla="*/ 292 w 1252"/>
                            <a:gd name="T49" fmla="*/ 1090 h 1152"/>
                            <a:gd name="T50" fmla="*/ 344 w 1252"/>
                            <a:gd name="T51" fmla="*/ 1135 h 1152"/>
                            <a:gd name="T52" fmla="*/ 412 w 1252"/>
                            <a:gd name="T53" fmla="*/ 1152 h 1152"/>
                            <a:gd name="T54" fmla="*/ 545 w 1252"/>
                            <a:gd name="T55" fmla="*/ 1105 h 1152"/>
                            <a:gd name="T56" fmla="*/ 652 w 1252"/>
                            <a:gd name="T57" fmla="*/ 970 h 1152"/>
                            <a:gd name="T58" fmla="*/ 720 w 1252"/>
                            <a:gd name="T59" fmla="*/ 963 h 1152"/>
                            <a:gd name="T60" fmla="*/ 853 w 1252"/>
                            <a:gd name="T61" fmla="*/ 1081 h 1152"/>
                            <a:gd name="T62" fmla="*/ 1005 w 1252"/>
                            <a:gd name="T63" fmla="*/ 1107 h 1152"/>
                            <a:gd name="T64" fmla="*/ 1069 w 1252"/>
                            <a:gd name="T65" fmla="*/ 1079 h 1152"/>
                            <a:gd name="T66" fmla="*/ 1112 w 1252"/>
                            <a:gd name="T67" fmla="*/ 1024 h 1152"/>
                            <a:gd name="T68" fmla="*/ 1124 w 1252"/>
                            <a:gd name="T69" fmla="*/ 898 h 1152"/>
                            <a:gd name="T70" fmla="*/ 1043 w 1252"/>
                            <a:gd name="T71" fmla="*/ 740 h 1152"/>
                            <a:gd name="T72" fmla="*/ 1005 w 1252"/>
                            <a:gd name="T73" fmla="*/ 671 h 1152"/>
                            <a:gd name="T74" fmla="*/ 1133 w 1252"/>
                            <a:gd name="T75" fmla="*/ 617 h 1152"/>
                            <a:gd name="T76" fmla="*/ 1239 w 1252"/>
                            <a:gd name="T77" fmla="*/ 493 h 1152"/>
                            <a:gd name="T78" fmla="*/ 1251 w 1252"/>
                            <a:gd name="T79" fmla="*/ 403 h 1152"/>
                            <a:gd name="T80" fmla="*/ 1224 w 1252"/>
                            <a:gd name="T81" fmla="*/ 339 h 1152"/>
                            <a:gd name="T82" fmla="*/ 1141 w 1252"/>
                            <a:gd name="T83" fmla="*/ 279 h 1152"/>
                            <a:gd name="T84" fmla="*/ 973 w 1252"/>
                            <a:gd name="T85" fmla="*/ 271 h 1152"/>
                            <a:gd name="T86" fmla="*/ 823 w 1252"/>
                            <a:gd name="T87" fmla="*/ 318 h 1152"/>
                            <a:gd name="T88" fmla="*/ 823 w 1252"/>
                            <a:gd name="T89" fmla="*/ 215 h 1152"/>
                            <a:gd name="T90" fmla="*/ 756 w 1252"/>
                            <a:gd name="T91" fmla="*/ 61 h 1152"/>
                            <a:gd name="T92" fmla="*/ 671 w 1252"/>
                            <a:gd name="T93" fmla="*/ 4 h 1152"/>
                            <a:gd name="T94" fmla="*/ 601 w 1252"/>
                            <a:gd name="T95" fmla="*/ 2 h 1152"/>
                            <a:gd name="T96" fmla="*/ 521 w 1252"/>
                            <a:gd name="T97" fmla="*/ 45 h 1152"/>
                            <a:gd name="T98" fmla="*/ 443 w 1252"/>
                            <a:gd name="T99" fmla="*/ 189 h 1152"/>
                            <a:gd name="T100" fmla="*/ 446 w 1252"/>
                            <a:gd name="T101" fmla="*/ 361 h 1152"/>
                            <a:gd name="T102" fmla="*/ 367 w 1252"/>
                            <a:gd name="T103" fmla="*/ 347 h 1152"/>
                            <a:gd name="T104" fmla="*/ 212 w 1252"/>
                            <a:gd name="T105" fmla="*/ 330 h 1152"/>
                            <a:gd name="T106" fmla="*/ 60 w 1252"/>
                            <a:gd name="T107" fmla="*/ 391 h 1152"/>
                            <a:gd name="T108" fmla="*/ 9 w 1252"/>
                            <a:gd name="T109" fmla="*/ 465 h 1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252" h="1152">
                              <a:moveTo>
                                <a:pt x="674" y="892"/>
                              </a:moveTo>
                              <a:lnTo>
                                <a:pt x="659" y="891"/>
                              </a:lnTo>
                              <a:lnTo>
                                <a:pt x="645" y="891"/>
                              </a:lnTo>
                              <a:lnTo>
                                <a:pt x="631" y="889"/>
                              </a:lnTo>
                              <a:lnTo>
                                <a:pt x="617" y="886"/>
                              </a:lnTo>
                              <a:lnTo>
                                <a:pt x="603" y="883"/>
                              </a:lnTo>
                              <a:lnTo>
                                <a:pt x="589" y="879"/>
                              </a:lnTo>
                              <a:lnTo>
                                <a:pt x="576" y="874"/>
                              </a:lnTo>
                              <a:lnTo>
                                <a:pt x="562" y="869"/>
                              </a:lnTo>
                              <a:lnTo>
                                <a:pt x="549" y="863"/>
                              </a:lnTo>
                              <a:lnTo>
                                <a:pt x="537" y="857"/>
                              </a:lnTo>
                              <a:lnTo>
                                <a:pt x="526" y="850"/>
                              </a:lnTo>
                              <a:lnTo>
                                <a:pt x="514" y="842"/>
                              </a:lnTo>
                              <a:lnTo>
                                <a:pt x="502" y="835"/>
                              </a:lnTo>
                              <a:lnTo>
                                <a:pt x="492" y="825"/>
                              </a:lnTo>
                              <a:lnTo>
                                <a:pt x="481" y="816"/>
                              </a:lnTo>
                              <a:lnTo>
                                <a:pt x="471" y="807"/>
                              </a:lnTo>
                              <a:lnTo>
                                <a:pt x="461" y="797"/>
                              </a:lnTo>
                              <a:lnTo>
                                <a:pt x="452" y="787"/>
                              </a:lnTo>
                              <a:lnTo>
                                <a:pt x="444" y="775"/>
                              </a:lnTo>
                              <a:lnTo>
                                <a:pt x="436" y="765"/>
                              </a:lnTo>
                              <a:lnTo>
                                <a:pt x="429" y="753"/>
                              </a:lnTo>
                              <a:lnTo>
                                <a:pt x="422" y="740"/>
                              </a:lnTo>
                              <a:lnTo>
                                <a:pt x="415" y="727"/>
                              </a:lnTo>
                              <a:lnTo>
                                <a:pt x="409" y="714"/>
                              </a:lnTo>
                              <a:lnTo>
                                <a:pt x="404" y="701"/>
                              </a:lnTo>
                              <a:lnTo>
                                <a:pt x="399" y="689"/>
                              </a:lnTo>
                              <a:lnTo>
                                <a:pt x="396" y="675"/>
                              </a:lnTo>
                              <a:lnTo>
                                <a:pt x="392" y="660"/>
                              </a:lnTo>
                              <a:lnTo>
                                <a:pt x="390" y="646"/>
                              </a:lnTo>
                              <a:lnTo>
                                <a:pt x="388" y="631"/>
                              </a:lnTo>
                              <a:lnTo>
                                <a:pt x="387" y="617"/>
                              </a:lnTo>
                              <a:lnTo>
                                <a:pt x="387" y="602"/>
                              </a:lnTo>
                              <a:lnTo>
                                <a:pt x="387" y="587"/>
                              </a:lnTo>
                              <a:lnTo>
                                <a:pt x="388" y="573"/>
                              </a:lnTo>
                              <a:lnTo>
                                <a:pt x="390" y="558"/>
                              </a:lnTo>
                              <a:lnTo>
                                <a:pt x="392" y="544"/>
                              </a:lnTo>
                              <a:lnTo>
                                <a:pt x="396" y="529"/>
                              </a:lnTo>
                              <a:lnTo>
                                <a:pt x="399" y="515"/>
                              </a:lnTo>
                              <a:lnTo>
                                <a:pt x="404" y="503"/>
                              </a:lnTo>
                              <a:lnTo>
                                <a:pt x="409" y="490"/>
                              </a:lnTo>
                              <a:lnTo>
                                <a:pt x="415" y="477"/>
                              </a:lnTo>
                              <a:lnTo>
                                <a:pt x="422" y="464"/>
                              </a:lnTo>
                              <a:lnTo>
                                <a:pt x="429" y="452"/>
                              </a:lnTo>
                              <a:lnTo>
                                <a:pt x="436" y="439"/>
                              </a:lnTo>
                              <a:lnTo>
                                <a:pt x="444" y="429"/>
                              </a:lnTo>
                              <a:lnTo>
                                <a:pt x="452" y="417"/>
                              </a:lnTo>
                              <a:lnTo>
                                <a:pt x="461" y="407"/>
                              </a:lnTo>
                              <a:lnTo>
                                <a:pt x="471" y="397"/>
                              </a:lnTo>
                              <a:lnTo>
                                <a:pt x="481" y="388"/>
                              </a:lnTo>
                              <a:lnTo>
                                <a:pt x="492" y="379"/>
                              </a:lnTo>
                              <a:lnTo>
                                <a:pt x="502" y="369"/>
                              </a:lnTo>
                              <a:lnTo>
                                <a:pt x="514" y="362"/>
                              </a:lnTo>
                              <a:lnTo>
                                <a:pt x="526" y="354"/>
                              </a:lnTo>
                              <a:lnTo>
                                <a:pt x="537" y="347"/>
                              </a:lnTo>
                              <a:lnTo>
                                <a:pt x="549" y="341"/>
                              </a:lnTo>
                              <a:lnTo>
                                <a:pt x="562" y="335"/>
                              </a:lnTo>
                              <a:lnTo>
                                <a:pt x="576" y="330"/>
                              </a:lnTo>
                              <a:lnTo>
                                <a:pt x="589" y="325"/>
                              </a:lnTo>
                              <a:lnTo>
                                <a:pt x="603" y="321"/>
                              </a:lnTo>
                              <a:lnTo>
                                <a:pt x="617" y="318"/>
                              </a:lnTo>
                              <a:lnTo>
                                <a:pt x="631" y="315"/>
                              </a:lnTo>
                              <a:lnTo>
                                <a:pt x="645" y="314"/>
                              </a:lnTo>
                              <a:lnTo>
                                <a:pt x="659" y="313"/>
                              </a:lnTo>
                              <a:lnTo>
                                <a:pt x="674" y="312"/>
                              </a:lnTo>
                              <a:lnTo>
                                <a:pt x="690" y="313"/>
                              </a:lnTo>
                              <a:lnTo>
                                <a:pt x="704" y="314"/>
                              </a:lnTo>
                              <a:lnTo>
                                <a:pt x="719" y="315"/>
                              </a:lnTo>
                              <a:lnTo>
                                <a:pt x="733" y="318"/>
                              </a:lnTo>
                              <a:lnTo>
                                <a:pt x="747" y="321"/>
                              </a:lnTo>
                              <a:lnTo>
                                <a:pt x="760" y="325"/>
                              </a:lnTo>
                              <a:lnTo>
                                <a:pt x="774" y="330"/>
                              </a:lnTo>
                              <a:lnTo>
                                <a:pt x="787" y="335"/>
                              </a:lnTo>
                              <a:lnTo>
                                <a:pt x="800" y="341"/>
                              </a:lnTo>
                              <a:lnTo>
                                <a:pt x="811" y="347"/>
                              </a:lnTo>
                              <a:lnTo>
                                <a:pt x="824" y="354"/>
                              </a:lnTo>
                              <a:lnTo>
                                <a:pt x="836" y="362"/>
                              </a:lnTo>
                              <a:lnTo>
                                <a:pt x="846" y="369"/>
                              </a:lnTo>
                              <a:lnTo>
                                <a:pt x="858" y="379"/>
                              </a:lnTo>
                              <a:lnTo>
                                <a:pt x="867" y="388"/>
                              </a:lnTo>
                              <a:lnTo>
                                <a:pt x="878" y="397"/>
                              </a:lnTo>
                              <a:lnTo>
                                <a:pt x="887" y="407"/>
                              </a:lnTo>
                              <a:lnTo>
                                <a:pt x="897" y="417"/>
                              </a:lnTo>
                              <a:lnTo>
                                <a:pt x="905" y="429"/>
                              </a:lnTo>
                              <a:lnTo>
                                <a:pt x="913" y="439"/>
                              </a:lnTo>
                              <a:lnTo>
                                <a:pt x="920" y="452"/>
                              </a:lnTo>
                              <a:lnTo>
                                <a:pt x="927" y="464"/>
                              </a:lnTo>
                              <a:lnTo>
                                <a:pt x="934" y="477"/>
                              </a:lnTo>
                              <a:lnTo>
                                <a:pt x="940" y="490"/>
                              </a:lnTo>
                              <a:lnTo>
                                <a:pt x="945" y="503"/>
                              </a:lnTo>
                              <a:lnTo>
                                <a:pt x="949" y="515"/>
                              </a:lnTo>
                              <a:lnTo>
                                <a:pt x="953" y="529"/>
                              </a:lnTo>
                              <a:lnTo>
                                <a:pt x="956" y="544"/>
                              </a:lnTo>
                              <a:lnTo>
                                <a:pt x="959" y="558"/>
                              </a:lnTo>
                              <a:lnTo>
                                <a:pt x="961" y="573"/>
                              </a:lnTo>
                              <a:lnTo>
                                <a:pt x="962" y="587"/>
                              </a:lnTo>
                              <a:lnTo>
                                <a:pt x="962" y="602"/>
                              </a:lnTo>
                              <a:lnTo>
                                <a:pt x="962" y="617"/>
                              </a:lnTo>
                              <a:lnTo>
                                <a:pt x="961" y="631"/>
                              </a:lnTo>
                              <a:lnTo>
                                <a:pt x="959" y="646"/>
                              </a:lnTo>
                              <a:lnTo>
                                <a:pt x="956" y="660"/>
                              </a:lnTo>
                              <a:lnTo>
                                <a:pt x="953" y="675"/>
                              </a:lnTo>
                              <a:lnTo>
                                <a:pt x="949" y="689"/>
                              </a:lnTo>
                              <a:lnTo>
                                <a:pt x="945" y="701"/>
                              </a:lnTo>
                              <a:lnTo>
                                <a:pt x="940" y="714"/>
                              </a:lnTo>
                              <a:lnTo>
                                <a:pt x="934" y="727"/>
                              </a:lnTo>
                              <a:lnTo>
                                <a:pt x="927" y="740"/>
                              </a:lnTo>
                              <a:lnTo>
                                <a:pt x="920" y="753"/>
                              </a:lnTo>
                              <a:lnTo>
                                <a:pt x="913" y="765"/>
                              </a:lnTo>
                              <a:lnTo>
                                <a:pt x="905" y="775"/>
                              </a:lnTo>
                              <a:lnTo>
                                <a:pt x="897" y="787"/>
                              </a:lnTo>
                              <a:lnTo>
                                <a:pt x="887" y="797"/>
                              </a:lnTo>
                              <a:lnTo>
                                <a:pt x="878" y="807"/>
                              </a:lnTo>
                              <a:lnTo>
                                <a:pt x="867" y="816"/>
                              </a:lnTo>
                              <a:lnTo>
                                <a:pt x="858" y="825"/>
                              </a:lnTo>
                              <a:lnTo>
                                <a:pt x="846" y="835"/>
                              </a:lnTo>
                              <a:lnTo>
                                <a:pt x="836" y="842"/>
                              </a:lnTo>
                              <a:lnTo>
                                <a:pt x="824" y="850"/>
                              </a:lnTo>
                              <a:lnTo>
                                <a:pt x="811" y="857"/>
                              </a:lnTo>
                              <a:lnTo>
                                <a:pt x="800" y="863"/>
                              </a:lnTo>
                              <a:lnTo>
                                <a:pt x="787" y="869"/>
                              </a:lnTo>
                              <a:lnTo>
                                <a:pt x="774" y="874"/>
                              </a:lnTo>
                              <a:lnTo>
                                <a:pt x="760" y="879"/>
                              </a:lnTo>
                              <a:lnTo>
                                <a:pt x="747" y="883"/>
                              </a:lnTo>
                              <a:lnTo>
                                <a:pt x="733" y="886"/>
                              </a:lnTo>
                              <a:lnTo>
                                <a:pt x="719" y="889"/>
                              </a:lnTo>
                              <a:lnTo>
                                <a:pt x="704" y="891"/>
                              </a:lnTo>
                              <a:lnTo>
                                <a:pt x="690" y="891"/>
                              </a:lnTo>
                              <a:lnTo>
                                <a:pt x="674" y="892"/>
                              </a:lnTo>
                              <a:close/>
                              <a:moveTo>
                                <a:pt x="2" y="494"/>
                              </a:moveTo>
                              <a:lnTo>
                                <a:pt x="0" y="505"/>
                              </a:lnTo>
                              <a:lnTo>
                                <a:pt x="0" y="515"/>
                              </a:lnTo>
                              <a:lnTo>
                                <a:pt x="2" y="525"/>
                              </a:lnTo>
                              <a:lnTo>
                                <a:pt x="3" y="534"/>
                              </a:lnTo>
                              <a:lnTo>
                                <a:pt x="5" y="545"/>
                              </a:lnTo>
                              <a:lnTo>
                                <a:pt x="7" y="554"/>
                              </a:lnTo>
                              <a:lnTo>
                                <a:pt x="10" y="563"/>
                              </a:lnTo>
                              <a:lnTo>
                                <a:pt x="14" y="573"/>
                              </a:lnTo>
                              <a:lnTo>
                                <a:pt x="24" y="591"/>
                              </a:lnTo>
                              <a:lnTo>
                                <a:pt x="36" y="609"/>
                              </a:lnTo>
                              <a:lnTo>
                                <a:pt x="48" y="627"/>
                              </a:lnTo>
                              <a:lnTo>
                                <a:pt x="65" y="642"/>
                              </a:lnTo>
                              <a:lnTo>
                                <a:pt x="82" y="657"/>
                              </a:lnTo>
                              <a:lnTo>
                                <a:pt x="101" y="670"/>
                              </a:lnTo>
                              <a:lnTo>
                                <a:pt x="122" y="683"/>
                              </a:lnTo>
                              <a:lnTo>
                                <a:pt x="146" y="693"/>
                              </a:lnTo>
                              <a:lnTo>
                                <a:pt x="169" y="703"/>
                              </a:lnTo>
                              <a:lnTo>
                                <a:pt x="195" y="711"/>
                              </a:lnTo>
                              <a:lnTo>
                                <a:pt x="220" y="717"/>
                              </a:lnTo>
                              <a:lnTo>
                                <a:pt x="247" y="721"/>
                              </a:lnTo>
                              <a:lnTo>
                                <a:pt x="267" y="722"/>
                              </a:lnTo>
                              <a:lnTo>
                                <a:pt x="287" y="724"/>
                              </a:lnTo>
                              <a:lnTo>
                                <a:pt x="306" y="722"/>
                              </a:lnTo>
                              <a:lnTo>
                                <a:pt x="325" y="721"/>
                              </a:lnTo>
                              <a:lnTo>
                                <a:pt x="327" y="720"/>
                              </a:lnTo>
                              <a:lnTo>
                                <a:pt x="337" y="739"/>
                              </a:lnTo>
                              <a:lnTo>
                                <a:pt x="340" y="741"/>
                              </a:lnTo>
                              <a:lnTo>
                                <a:pt x="336" y="741"/>
                              </a:lnTo>
                              <a:lnTo>
                                <a:pt x="325" y="756"/>
                              </a:lnTo>
                              <a:lnTo>
                                <a:pt x="314" y="772"/>
                              </a:lnTo>
                              <a:lnTo>
                                <a:pt x="305" y="788"/>
                              </a:lnTo>
                              <a:lnTo>
                                <a:pt x="295" y="805"/>
                              </a:lnTo>
                              <a:lnTo>
                                <a:pt x="282" y="830"/>
                              </a:lnTo>
                              <a:lnTo>
                                <a:pt x="273" y="856"/>
                              </a:lnTo>
                              <a:lnTo>
                                <a:pt x="266" y="880"/>
                              </a:lnTo>
                              <a:lnTo>
                                <a:pt x="260" y="906"/>
                              </a:lnTo>
                              <a:lnTo>
                                <a:pt x="257" y="931"/>
                              </a:lnTo>
                              <a:lnTo>
                                <a:pt x="254" y="955"/>
                              </a:lnTo>
                              <a:lnTo>
                                <a:pt x="256" y="979"/>
                              </a:lnTo>
                              <a:lnTo>
                                <a:pt x="258" y="1001"/>
                              </a:lnTo>
                              <a:lnTo>
                                <a:pt x="263" y="1023"/>
                              </a:lnTo>
                              <a:lnTo>
                                <a:pt x="268" y="1044"/>
                              </a:lnTo>
                              <a:lnTo>
                                <a:pt x="277" y="1064"/>
                              </a:lnTo>
                              <a:lnTo>
                                <a:pt x="287" y="1081"/>
                              </a:lnTo>
                              <a:lnTo>
                                <a:pt x="292" y="1090"/>
                              </a:lnTo>
                              <a:lnTo>
                                <a:pt x="299" y="1098"/>
                              </a:lnTo>
                              <a:lnTo>
                                <a:pt x="305" y="1105"/>
                              </a:lnTo>
                              <a:lnTo>
                                <a:pt x="312" y="1112"/>
                              </a:lnTo>
                              <a:lnTo>
                                <a:pt x="320" y="1119"/>
                              </a:lnTo>
                              <a:lnTo>
                                <a:pt x="328" y="1125"/>
                              </a:lnTo>
                              <a:lnTo>
                                <a:pt x="336" y="1131"/>
                              </a:lnTo>
                              <a:lnTo>
                                <a:pt x="344" y="1135"/>
                              </a:lnTo>
                              <a:lnTo>
                                <a:pt x="354" y="1140"/>
                              </a:lnTo>
                              <a:lnTo>
                                <a:pt x="363" y="1143"/>
                              </a:lnTo>
                              <a:lnTo>
                                <a:pt x="373" y="1147"/>
                              </a:lnTo>
                              <a:lnTo>
                                <a:pt x="382" y="1149"/>
                              </a:lnTo>
                              <a:lnTo>
                                <a:pt x="392" y="1150"/>
                              </a:lnTo>
                              <a:lnTo>
                                <a:pt x="402" y="1152"/>
                              </a:lnTo>
                              <a:lnTo>
                                <a:pt x="412" y="1152"/>
                              </a:lnTo>
                              <a:lnTo>
                                <a:pt x="423" y="1152"/>
                              </a:lnTo>
                              <a:lnTo>
                                <a:pt x="443" y="1149"/>
                              </a:lnTo>
                              <a:lnTo>
                                <a:pt x="464" y="1146"/>
                              </a:lnTo>
                              <a:lnTo>
                                <a:pt x="484" y="1139"/>
                              </a:lnTo>
                              <a:lnTo>
                                <a:pt x="505" y="1129"/>
                              </a:lnTo>
                              <a:lnTo>
                                <a:pt x="525" y="1118"/>
                              </a:lnTo>
                              <a:lnTo>
                                <a:pt x="545" y="1105"/>
                              </a:lnTo>
                              <a:lnTo>
                                <a:pt x="563" y="1090"/>
                              </a:lnTo>
                              <a:lnTo>
                                <a:pt x="582" y="1072"/>
                              </a:lnTo>
                              <a:lnTo>
                                <a:pt x="599" y="1053"/>
                              </a:lnTo>
                              <a:lnTo>
                                <a:pt x="615" y="1032"/>
                              </a:lnTo>
                              <a:lnTo>
                                <a:pt x="630" y="1010"/>
                              </a:lnTo>
                              <a:lnTo>
                                <a:pt x="644" y="987"/>
                              </a:lnTo>
                              <a:lnTo>
                                <a:pt x="652" y="970"/>
                              </a:lnTo>
                              <a:lnTo>
                                <a:pt x="659" y="954"/>
                              </a:lnTo>
                              <a:lnTo>
                                <a:pt x="665" y="938"/>
                              </a:lnTo>
                              <a:lnTo>
                                <a:pt x="670" y="921"/>
                              </a:lnTo>
                              <a:lnTo>
                                <a:pt x="673" y="922"/>
                              </a:lnTo>
                              <a:lnTo>
                                <a:pt x="697" y="925"/>
                              </a:lnTo>
                              <a:lnTo>
                                <a:pt x="707" y="945"/>
                              </a:lnTo>
                              <a:lnTo>
                                <a:pt x="720" y="963"/>
                              </a:lnTo>
                              <a:lnTo>
                                <a:pt x="734" y="983"/>
                              </a:lnTo>
                              <a:lnTo>
                                <a:pt x="749" y="1002"/>
                              </a:lnTo>
                              <a:lnTo>
                                <a:pt x="769" y="1022"/>
                              </a:lnTo>
                              <a:lnTo>
                                <a:pt x="789" y="1039"/>
                              </a:lnTo>
                              <a:lnTo>
                                <a:pt x="810" y="1056"/>
                              </a:lnTo>
                              <a:lnTo>
                                <a:pt x="831" y="1070"/>
                              </a:lnTo>
                              <a:lnTo>
                                <a:pt x="853" y="1081"/>
                              </a:lnTo>
                              <a:lnTo>
                                <a:pt x="876" y="1092"/>
                              </a:lnTo>
                              <a:lnTo>
                                <a:pt x="898" y="1100"/>
                              </a:lnTo>
                              <a:lnTo>
                                <a:pt x="920" y="1106"/>
                              </a:lnTo>
                              <a:lnTo>
                                <a:pt x="942" y="1110"/>
                              </a:lnTo>
                              <a:lnTo>
                                <a:pt x="963" y="1111"/>
                              </a:lnTo>
                              <a:lnTo>
                                <a:pt x="984" y="1111"/>
                              </a:lnTo>
                              <a:lnTo>
                                <a:pt x="1005" y="1107"/>
                              </a:lnTo>
                              <a:lnTo>
                                <a:pt x="1015" y="1105"/>
                              </a:lnTo>
                              <a:lnTo>
                                <a:pt x="1024" y="1103"/>
                              </a:lnTo>
                              <a:lnTo>
                                <a:pt x="1034" y="1099"/>
                              </a:lnTo>
                              <a:lnTo>
                                <a:pt x="1043" y="1094"/>
                              </a:lnTo>
                              <a:lnTo>
                                <a:pt x="1052" y="1090"/>
                              </a:lnTo>
                              <a:lnTo>
                                <a:pt x="1060" y="1085"/>
                              </a:lnTo>
                              <a:lnTo>
                                <a:pt x="1069" y="1079"/>
                              </a:lnTo>
                              <a:lnTo>
                                <a:pt x="1077" y="1072"/>
                              </a:lnTo>
                              <a:lnTo>
                                <a:pt x="1084" y="1065"/>
                              </a:lnTo>
                              <a:lnTo>
                                <a:pt x="1091" y="1058"/>
                              </a:lnTo>
                              <a:lnTo>
                                <a:pt x="1097" y="1050"/>
                              </a:lnTo>
                              <a:lnTo>
                                <a:pt x="1103" y="1042"/>
                              </a:lnTo>
                              <a:lnTo>
                                <a:pt x="1107" y="1034"/>
                              </a:lnTo>
                              <a:lnTo>
                                <a:pt x="1112" y="1024"/>
                              </a:lnTo>
                              <a:lnTo>
                                <a:pt x="1115" y="1015"/>
                              </a:lnTo>
                              <a:lnTo>
                                <a:pt x="1119" y="1005"/>
                              </a:lnTo>
                              <a:lnTo>
                                <a:pt x="1125" y="986"/>
                              </a:lnTo>
                              <a:lnTo>
                                <a:pt x="1127" y="965"/>
                              </a:lnTo>
                              <a:lnTo>
                                <a:pt x="1128" y="943"/>
                              </a:lnTo>
                              <a:lnTo>
                                <a:pt x="1127" y="921"/>
                              </a:lnTo>
                              <a:lnTo>
                                <a:pt x="1124" y="898"/>
                              </a:lnTo>
                              <a:lnTo>
                                <a:pt x="1119" y="874"/>
                              </a:lnTo>
                              <a:lnTo>
                                <a:pt x="1111" y="852"/>
                              </a:lnTo>
                              <a:lnTo>
                                <a:pt x="1101" y="829"/>
                              </a:lnTo>
                              <a:lnTo>
                                <a:pt x="1090" y="805"/>
                              </a:lnTo>
                              <a:lnTo>
                                <a:pt x="1077" y="783"/>
                              </a:lnTo>
                              <a:lnTo>
                                <a:pt x="1060" y="761"/>
                              </a:lnTo>
                              <a:lnTo>
                                <a:pt x="1043" y="740"/>
                              </a:lnTo>
                              <a:lnTo>
                                <a:pt x="1034" y="729"/>
                              </a:lnTo>
                              <a:lnTo>
                                <a:pt x="1023" y="719"/>
                              </a:lnTo>
                              <a:lnTo>
                                <a:pt x="1013" y="710"/>
                              </a:lnTo>
                              <a:lnTo>
                                <a:pt x="1002" y="700"/>
                              </a:lnTo>
                              <a:lnTo>
                                <a:pt x="1003" y="700"/>
                              </a:lnTo>
                              <a:lnTo>
                                <a:pt x="1005" y="672"/>
                              </a:lnTo>
                              <a:lnTo>
                                <a:pt x="1005" y="671"/>
                              </a:lnTo>
                              <a:lnTo>
                                <a:pt x="1018" y="667"/>
                              </a:lnTo>
                              <a:lnTo>
                                <a:pt x="1032" y="664"/>
                              </a:lnTo>
                              <a:lnTo>
                                <a:pt x="1046" y="659"/>
                              </a:lnTo>
                              <a:lnTo>
                                <a:pt x="1060" y="655"/>
                              </a:lnTo>
                              <a:lnTo>
                                <a:pt x="1086" y="643"/>
                              </a:lnTo>
                              <a:lnTo>
                                <a:pt x="1111" y="631"/>
                              </a:lnTo>
                              <a:lnTo>
                                <a:pt x="1133" y="617"/>
                              </a:lnTo>
                              <a:lnTo>
                                <a:pt x="1154" y="602"/>
                              </a:lnTo>
                              <a:lnTo>
                                <a:pt x="1173" y="586"/>
                              </a:lnTo>
                              <a:lnTo>
                                <a:pt x="1190" y="569"/>
                              </a:lnTo>
                              <a:lnTo>
                                <a:pt x="1206" y="551"/>
                              </a:lnTo>
                              <a:lnTo>
                                <a:pt x="1218" y="532"/>
                              </a:lnTo>
                              <a:lnTo>
                                <a:pt x="1230" y="513"/>
                              </a:lnTo>
                              <a:lnTo>
                                <a:pt x="1239" y="493"/>
                              </a:lnTo>
                              <a:lnTo>
                                <a:pt x="1247" y="473"/>
                              </a:lnTo>
                              <a:lnTo>
                                <a:pt x="1251" y="453"/>
                              </a:lnTo>
                              <a:lnTo>
                                <a:pt x="1252" y="443"/>
                              </a:lnTo>
                              <a:lnTo>
                                <a:pt x="1252" y="434"/>
                              </a:lnTo>
                              <a:lnTo>
                                <a:pt x="1252" y="423"/>
                              </a:lnTo>
                              <a:lnTo>
                                <a:pt x="1252" y="414"/>
                              </a:lnTo>
                              <a:lnTo>
                                <a:pt x="1251" y="403"/>
                              </a:lnTo>
                              <a:lnTo>
                                <a:pt x="1249" y="394"/>
                              </a:lnTo>
                              <a:lnTo>
                                <a:pt x="1247" y="384"/>
                              </a:lnTo>
                              <a:lnTo>
                                <a:pt x="1243" y="374"/>
                              </a:lnTo>
                              <a:lnTo>
                                <a:pt x="1239" y="365"/>
                              </a:lnTo>
                              <a:lnTo>
                                <a:pt x="1235" y="356"/>
                              </a:lnTo>
                              <a:lnTo>
                                <a:pt x="1230" y="347"/>
                              </a:lnTo>
                              <a:lnTo>
                                <a:pt x="1224" y="339"/>
                              </a:lnTo>
                              <a:lnTo>
                                <a:pt x="1217" y="332"/>
                              </a:lnTo>
                              <a:lnTo>
                                <a:pt x="1211" y="324"/>
                              </a:lnTo>
                              <a:lnTo>
                                <a:pt x="1204" y="317"/>
                              </a:lnTo>
                              <a:lnTo>
                                <a:pt x="1196" y="311"/>
                              </a:lnTo>
                              <a:lnTo>
                                <a:pt x="1180" y="298"/>
                              </a:lnTo>
                              <a:lnTo>
                                <a:pt x="1161" y="289"/>
                              </a:lnTo>
                              <a:lnTo>
                                <a:pt x="1141" y="279"/>
                              </a:lnTo>
                              <a:lnTo>
                                <a:pt x="1120" y="272"/>
                              </a:lnTo>
                              <a:lnTo>
                                <a:pt x="1097" y="268"/>
                              </a:lnTo>
                              <a:lnTo>
                                <a:pt x="1073" y="264"/>
                              </a:lnTo>
                              <a:lnTo>
                                <a:pt x="1050" y="263"/>
                              </a:lnTo>
                              <a:lnTo>
                                <a:pt x="1024" y="264"/>
                              </a:lnTo>
                              <a:lnTo>
                                <a:pt x="998" y="266"/>
                              </a:lnTo>
                              <a:lnTo>
                                <a:pt x="973" y="271"/>
                              </a:lnTo>
                              <a:lnTo>
                                <a:pt x="947" y="278"/>
                              </a:lnTo>
                              <a:lnTo>
                                <a:pt x="920" y="287"/>
                              </a:lnTo>
                              <a:lnTo>
                                <a:pt x="903" y="294"/>
                              </a:lnTo>
                              <a:lnTo>
                                <a:pt x="885" y="303"/>
                              </a:lnTo>
                              <a:lnTo>
                                <a:pt x="869" y="312"/>
                              </a:lnTo>
                              <a:lnTo>
                                <a:pt x="852" y="321"/>
                              </a:lnTo>
                              <a:lnTo>
                                <a:pt x="823" y="318"/>
                              </a:lnTo>
                              <a:lnTo>
                                <a:pt x="824" y="318"/>
                              </a:lnTo>
                              <a:lnTo>
                                <a:pt x="825" y="305"/>
                              </a:lnTo>
                              <a:lnTo>
                                <a:pt x="826" y="293"/>
                              </a:lnTo>
                              <a:lnTo>
                                <a:pt x="828" y="282"/>
                              </a:lnTo>
                              <a:lnTo>
                                <a:pt x="828" y="270"/>
                              </a:lnTo>
                              <a:lnTo>
                                <a:pt x="826" y="242"/>
                              </a:lnTo>
                              <a:lnTo>
                                <a:pt x="823" y="215"/>
                              </a:lnTo>
                              <a:lnTo>
                                <a:pt x="818" y="189"/>
                              </a:lnTo>
                              <a:lnTo>
                                <a:pt x="812" y="165"/>
                              </a:lnTo>
                              <a:lnTo>
                                <a:pt x="803" y="140"/>
                              </a:lnTo>
                              <a:lnTo>
                                <a:pt x="794" y="118"/>
                              </a:lnTo>
                              <a:lnTo>
                                <a:pt x="782" y="98"/>
                              </a:lnTo>
                              <a:lnTo>
                                <a:pt x="770" y="78"/>
                              </a:lnTo>
                              <a:lnTo>
                                <a:pt x="756" y="61"/>
                              </a:lnTo>
                              <a:lnTo>
                                <a:pt x="741" y="45"/>
                              </a:lnTo>
                              <a:lnTo>
                                <a:pt x="725" y="31"/>
                              </a:lnTo>
                              <a:lnTo>
                                <a:pt x="707" y="21"/>
                              </a:lnTo>
                              <a:lnTo>
                                <a:pt x="698" y="16"/>
                              </a:lnTo>
                              <a:lnTo>
                                <a:pt x="690" y="11"/>
                              </a:lnTo>
                              <a:lnTo>
                                <a:pt x="680" y="8"/>
                              </a:lnTo>
                              <a:lnTo>
                                <a:pt x="671" y="4"/>
                              </a:lnTo>
                              <a:lnTo>
                                <a:pt x="660" y="2"/>
                              </a:lnTo>
                              <a:lnTo>
                                <a:pt x="651" y="1"/>
                              </a:lnTo>
                              <a:lnTo>
                                <a:pt x="640" y="0"/>
                              </a:lnTo>
                              <a:lnTo>
                                <a:pt x="631" y="0"/>
                              </a:lnTo>
                              <a:lnTo>
                                <a:pt x="621" y="0"/>
                              </a:lnTo>
                              <a:lnTo>
                                <a:pt x="611" y="1"/>
                              </a:lnTo>
                              <a:lnTo>
                                <a:pt x="601" y="2"/>
                              </a:lnTo>
                              <a:lnTo>
                                <a:pt x="591" y="4"/>
                              </a:lnTo>
                              <a:lnTo>
                                <a:pt x="582" y="8"/>
                              </a:lnTo>
                              <a:lnTo>
                                <a:pt x="573" y="11"/>
                              </a:lnTo>
                              <a:lnTo>
                                <a:pt x="563" y="16"/>
                              </a:lnTo>
                              <a:lnTo>
                                <a:pt x="554" y="21"/>
                              </a:lnTo>
                              <a:lnTo>
                                <a:pt x="537" y="31"/>
                              </a:lnTo>
                              <a:lnTo>
                                <a:pt x="521" y="45"/>
                              </a:lnTo>
                              <a:lnTo>
                                <a:pt x="506" y="61"/>
                              </a:lnTo>
                              <a:lnTo>
                                <a:pt x="492" y="78"/>
                              </a:lnTo>
                              <a:lnTo>
                                <a:pt x="479" y="98"/>
                              </a:lnTo>
                              <a:lnTo>
                                <a:pt x="467" y="118"/>
                              </a:lnTo>
                              <a:lnTo>
                                <a:pt x="458" y="140"/>
                              </a:lnTo>
                              <a:lnTo>
                                <a:pt x="450" y="165"/>
                              </a:lnTo>
                              <a:lnTo>
                                <a:pt x="443" y="189"/>
                              </a:lnTo>
                              <a:lnTo>
                                <a:pt x="438" y="215"/>
                              </a:lnTo>
                              <a:lnTo>
                                <a:pt x="436" y="242"/>
                              </a:lnTo>
                              <a:lnTo>
                                <a:pt x="435" y="270"/>
                              </a:lnTo>
                              <a:lnTo>
                                <a:pt x="435" y="293"/>
                              </a:lnTo>
                              <a:lnTo>
                                <a:pt x="437" y="317"/>
                              </a:lnTo>
                              <a:lnTo>
                                <a:pt x="440" y="340"/>
                              </a:lnTo>
                              <a:lnTo>
                                <a:pt x="446" y="361"/>
                              </a:lnTo>
                              <a:lnTo>
                                <a:pt x="432" y="376"/>
                              </a:lnTo>
                              <a:lnTo>
                                <a:pt x="431" y="377"/>
                              </a:lnTo>
                              <a:lnTo>
                                <a:pt x="431" y="376"/>
                              </a:lnTo>
                              <a:lnTo>
                                <a:pt x="416" y="368"/>
                              </a:lnTo>
                              <a:lnTo>
                                <a:pt x="401" y="360"/>
                              </a:lnTo>
                              <a:lnTo>
                                <a:pt x="384" y="353"/>
                              </a:lnTo>
                              <a:lnTo>
                                <a:pt x="367" y="347"/>
                              </a:lnTo>
                              <a:lnTo>
                                <a:pt x="349" y="341"/>
                              </a:lnTo>
                              <a:lnTo>
                                <a:pt x="330" y="337"/>
                              </a:lnTo>
                              <a:lnTo>
                                <a:pt x="312" y="333"/>
                              </a:lnTo>
                              <a:lnTo>
                                <a:pt x="293" y="331"/>
                              </a:lnTo>
                              <a:lnTo>
                                <a:pt x="265" y="328"/>
                              </a:lnTo>
                              <a:lnTo>
                                <a:pt x="238" y="328"/>
                              </a:lnTo>
                              <a:lnTo>
                                <a:pt x="212" y="330"/>
                              </a:lnTo>
                              <a:lnTo>
                                <a:pt x="186" y="334"/>
                              </a:lnTo>
                              <a:lnTo>
                                <a:pt x="162" y="339"/>
                              </a:lnTo>
                              <a:lnTo>
                                <a:pt x="139" y="347"/>
                              </a:lnTo>
                              <a:lnTo>
                                <a:pt x="116" y="355"/>
                              </a:lnTo>
                              <a:lnTo>
                                <a:pt x="96" y="366"/>
                              </a:lnTo>
                              <a:lnTo>
                                <a:pt x="78" y="377"/>
                              </a:lnTo>
                              <a:lnTo>
                                <a:pt x="60" y="391"/>
                              </a:lnTo>
                              <a:lnTo>
                                <a:pt x="45" y="406"/>
                              </a:lnTo>
                              <a:lnTo>
                                <a:pt x="32" y="421"/>
                              </a:lnTo>
                              <a:lnTo>
                                <a:pt x="26" y="430"/>
                              </a:lnTo>
                              <a:lnTo>
                                <a:pt x="20" y="438"/>
                              </a:lnTo>
                              <a:lnTo>
                                <a:pt x="16" y="446"/>
                              </a:lnTo>
                              <a:lnTo>
                                <a:pt x="12" y="456"/>
                              </a:lnTo>
                              <a:lnTo>
                                <a:pt x="9" y="465"/>
                              </a:lnTo>
                              <a:lnTo>
                                <a:pt x="5" y="475"/>
                              </a:lnTo>
                              <a:lnTo>
                                <a:pt x="3" y="485"/>
                              </a:lnTo>
                              <a:lnTo>
                                <a:pt x="2" y="49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66" o:spid="_x0000_s1026" style="position:absolute;margin-left:234.4pt;margin-top:778.1pt;width:39.55pt;height:38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52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" path="m674,892r-15,-1l645,891r-14,-2l617,886r-14,-3l589,879r-13,-5l562,869r-13,-6l537,857r-11,-7l514,842r-12,-7l492,825r-11,-9l471,807,461,797r-9,-10l444,775r-8,-10l429,753r-7,-13l415,727r-6,-13l404,701r-5,-12l396,675r-4,-15l390,646r-2,-15l387,617r,-15l387,587r1,-14l390,558r2,-14l396,529r3,-14l404,503r5,-13l415,477r7,-13l429,452r7,-13l444,429r8,-12l461,407r10,-10l481,388r11,-9l502,369r12,-7l526,354r11,-7l549,341r13,-6l576,330r13,-5l603,321r14,-3l631,315r14,-1l659,313r15,-1l690,313r14,1l719,315r14,3l747,321r13,4l774,330r13,5l800,341r11,6l824,354r12,8l846,369r12,10l867,388r11,9l887,407r10,10l905,429r8,10l920,452r7,12l934,477r6,13l945,503r4,12l953,529r3,15l959,558r2,15l962,587r,15l962,617r-1,14l959,646r-3,14l953,675r-4,14l945,701r-5,13l934,727r-7,13l920,753r-7,12l905,775r-8,12l887,797r-9,10l867,816r-9,9l846,835r-10,7l824,850r-13,7l800,863r-13,6l774,874r-14,5l747,883r-14,3l719,889r-15,2l690,891r-16,1xm2,494l,505r,10l2,525r1,9l5,545r2,9l10,563r4,10l24,591r12,18l48,627r17,15l82,657r19,13l122,683r24,10l169,703r26,8l220,717r27,4l267,722r20,2l306,722r19,-1l327,720r10,19l340,741r-4,l325,756r-11,16l305,788r-10,17l282,830r-9,26l266,880r-6,26l257,931r-3,24l256,979r2,22l263,1023r5,21l277,1064r10,17l292,1090r7,8l305,1105r7,7l320,1119r8,6l336,1131r8,4l354,1140r9,3l373,1147r9,2l392,1150r10,2l412,1152r11,l443,1149r21,-3l484,1139r21,-10l525,1118r20,-13l563,1090r19,-18l599,1053r16,-21l630,1010r14,-23l652,970r7,-16l665,938r5,-17l673,922r24,3l707,945r13,18l734,983r15,19l769,1022r20,17l810,1056r21,14l853,1081r23,11l898,1100r22,6l942,1110r21,1l984,1111r21,-4l1015,1105r9,-2l1034,1099r9,-5l1052,1090r8,-5l1069,1079r8,-7l1084,1065r7,-7l1097,1050r6,-8l1107,1034r5,-10l1115,1015r4,-10l1125,986r2,-21l1128,943r-1,-22l1124,898r-5,-24l1111,852r-10,-23l1090,805r-13,-22l1060,761r-17,-21l1034,729r-11,-10l1013,710r-11,-10l1003,700r2,-28l1005,671r13,-4l1032,664r14,-5l1060,655r26,-12l1111,631r22,-14l1154,602r19,-16l1190,569r16,-18l1218,532r12,-19l1239,493r8,-20l1251,453r1,-10l1252,434r,-11l1252,414r-1,-11l1249,394r-2,-10l1243,374r-4,-9l1235,356r-5,-9l1224,339r-7,-7l1211,324r-7,-7l1196,311r-16,-13l1161,289r-20,-10l1120,272r-23,-4l1073,264r-23,-1l1024,264r-26,2l973,271r-26,7l920,287r-17,7l885,303r-16,9l852,321r-29,-3l824,318r1,-13l826,293r2,-11l828,270r-2,-28l823,215r-5,-26l812,165r-9,-25l794,118,782,98,770,78,756,61,741,45,725,31,707,21r-9,-5l690,11,680,8,671,4,660,2,651,1,640,r-9,l621,,611,1,601,2,591,4r-9,4l573,11r-10,5l554,21,537,31,521,45,506,61,492,78,479,98r-12,20l458,140r-8,25l443,189r-5,26l436,242r-1,28l435,293r2,24l440,340r6,21l432,376r-1,1l431,376r-15,-8l401,360r-17,-7l367,347r-18,-6l330,337r-18,-4l293,331r-28,-3l238,328r-26,2l186,334r-24,5l139,347r-23,8l96,366,78,377,60,391,45,406,32,421r-6,9l20,438r-4,8l12,456r-3,9l5,475,3,485r-1,9xe" filled="f" fillcolor="#5f497a [2407]" strokecolor="black [3213]">
                <v:path arrowok="t" o:connecttype="custom" o:connectlocs="236299,369203;201395,350722;174917,321320;158870,283518;155660,240675;166492,200352;188959,166750;220251,143229;258765,131888;299686,134828;335392,152049;363073,180191;380726,216313;385941,259156;377115,299899;355852,334761;325362,359962;288453,373403;802,220514;14443,255796;67800,295278;130385,302839;122362,330981;101901,401125;117146,457828;138008,476730;165289,483870;218646,464129;261573,407425;288854,404485;342212,454048;403192,464969;428868,453208;446119,430107;450933,377183;418437,310819;403192,281837;454544,259156;497070,207073;501884,169270;491052,142389;457753,117187;390354,113827;330176,133568;330176,90306;303297,25622;269196,1680;241113,840;209018,18901;177725,79385;178929,151629;147235,145749;85051,138609;24071,164230;3611,195312" o:connectangles="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10819765</wp:posOffset>
                </wp:positionV>
                <wp:extent cx="502285" cy="483870"/>
                <wp:effectExtent l="12065" t="8890" r="9525" b="12065"/>
                <wp:wrapNone/>
                <wp:docPr id="103" name="Freeform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02285" cy="483870"/>
                        </a:xfrm>
                        <a:custGeom>
                          <a:avLst/>
                          <a:gdLst>
                            <a:gd name="T0" fmla="*/ 589 w 1252"/>
                            <a:gd name="T1" fmla="*/ 879 h 1152"/>
                            <a:gd name="T2" fmla="*/ 502 w 1252"/>
                            <a:gd name="T3" fmla="*/ 835 h 1152"/>
                            <a:gd name="T4" fmla="*/ 436 w 1252"/>
                            <a:gd name="T5" fmla="*/ 765 h 1152"/>
                            <a:gd name="T6" fmla="*/ 396 w 1252"/>
                            <a:gd name="T7" fmla="*/ 675 h 1152"/>
                            <a:gd name="T8" fmla="*/ 388 w 1252"/>
                            <a:gd name="T9" fmla="*/ 573 h 1152"/>
                            <a:gd name="T10" fmla="*/ 415 w 1252"/>
                            <a:gd name="T11" fmla="*/ 477 h 1152"/>
                            <a:gd name="T12" fmla="*/ 471 w 1252"/>
                            <a:gd name="T13" fmla="*/ 397 h 1152"/>
                            <a:gd name="T14" fmla="*/ 549 w 1252"/>
                            <a:gd name="T15" fmla="*/ 341 h 1152"/>
                            <a:gd name="T16" fmla="*/ 645 w 1252"/>
                            <a:gd name="T17" fmla="*/ 314 h 1152"/>
                            <a:gd name="T18" fmla="*/ 747 w 1252"/>
                            <a:gd name="T19" fmla="*/ 321 h 1152"/>
                            <a:gd name="T20" fmla="*/ 836 w 1252"/>
                            <a:gd name="T21" fmla="*/ 362 h 1152"/>
                            <a:gd name="T22" fmla="*/ 905 w 1252"/>
                            <a:gd name="T23" fmla="*/ 429 h 1152"/>
                            <a:gd name="T24" fmla="*/ 949 w 1252"/>
                            <a:gd name="T25" fmla="*/ 515 h 1152"/>
                            <a:gd name="T26" fmla="*/ 962 w 1252"/>
                            <a:gd name="T27" fmla="*/ 617 h 1152"/>
                            <a:gd name="T28" fmla="*/ 940 w 1252"/>
                            <a:gd name="T29" fmla="*/ 714 h 1152"/>
                            <a:gd name="T30" fmla="*/ 887 w 1252"/>
                            <a:gd name="T31" fmla="*/ 797 h 1152"/>
                            <a:gd name="T32" fmla="*/ 811 w 1252"/>
                            <a:gd name="T33" fmla="*/ 857 h 1152"/>
                            <a:gd name="T34" fmla="*/ 719 w 1252"/>
                            <a:gd name="T35" fmla="*/ 889 h 1152"/>
                            <a:gd name="T36" fmla="*/ 2 w 1252"/>
                            <a:gd name="T37" fmla="*/ 525 h 1152"/>
                            <a:gd name="T38" fmla="*/ 36 w 1252"/>
                            <a:gd name="T39" fmla="*/ 609 h 1152"/>
                            <a:gd name="T40" fmla="*/ 169 w 1252"/>
                            <a:gd name="T41" fmla="*/ 703 h 1152"/>
                            <a:gd name="T42" fmla="*/ 325 w 1252"/>
                            <a:gd name="T43" fmla="*/ 721 h 1152"/>
                            <a:gd name="T44" fmla="*/ 305 w 1252"/>
                            <a:gd name="T45" fmla="*/ 788 h 1152"/>
                            <a:gd name="T46" fmla="*/ 254 w 1252"/>
                            <a:gd name="T47" fmla="*/ 955 h 1152"/>
                            <a:gd name="T48" fmla="*/ 292 w 1252"/>
                            <a:gd name="T49" fmla="*/ 1090 h 1152"/>
                            <a:gd name="T50" fmla="*/ 344 w 1252"/>
                            <a:gd name="T51" fmla="*/ 1135 h 1152"/>
                            <a:gd name="T52" fmla="*/ 412 w 1252"/>
                            <a:gd name="T53" fmla="*/ 1152 h 1152"/>
                            <a:gd name="T54" fmla="*/ 545 w 1252"/>
                            <a:gd name="T55" fmla="*/ 1105 h 1152"/>
                            <a:gd name="T56" fmla="*/ 652 w 1252"/>
                            <a:gd name="T57" fmla="*/ 970 h 1152"/>
                            <a:gd name="T58" fmla="*/ 720 w 1252"/>
                            <a:gd name="T59" fmla="*/ 963 h 1152"/>
                            <a:gd name="T60" fmla="*/ 853 w 1252"/>
                            <a:gd name="T61" fmla="*/ 1081 h 1152"/>
                            <a:gd name="T62" fmla="*/ 1005 w 1252"/>
                            <a:gd name="T63" fmla="*/ 1107 h 1152"/>
                            <a:gd name="T64" fmla="*/ 1069 w 1252"/>
                            <a:gd name="T65" fmla="*/ 1079 h 1152"/>
                            <a:gd name="T66" fmla="*/ 1112 w 1252"/>
                            <a:gd name="T67" fmla="*/ 1024 h 1152"/>
                            <a:gd name="T68" fmla="*/ 1124 w 1252"/>
                            <a:gd name="T69" fmla="*/ 898 h 1152"/>
                            <a:gd name="T70" fmla="*/ 1043 w 1252"/>
                            <a:gd name="T71" fmla="*/ 740 h 1152"/>
                            <a:gd name="T72" fmla="*/ 1005 w 1252"/>
                            <a:gd name="T73" fmla="*/ 671 h 1152"/>
                            <a:gd name="T74" fmla="*/ 1133 w 1252"/>
                            <a:gd name="T75" fmla="*/ 617 h 1152"/>
                            <a:gd name="T76" fmla="*/ 1239 w 1252"/>
                            <a:gd name="T77" fmla="*/ 493 h 1152"/>
                            <a:gd name="T78" fmla="*/ 1251 w 1252"/>
                            <a:gd name="T79" fmla="*/ 403 h 1152"/>
                            <a:gd name="T80" fmla="*/ 1224 w 1252"/>
                            <a:gd name="T81" fmla="*/ 339 h 1152"/>
                            <a:gd name="T82" fmla="*/ 1141 w 1252"/>
                            <a:gd name="T83" fmla="*/ 279 h 1152"/>
                            <a:gd name="T84" fmla="*/ 973 w 1252"/>
                            <a:gd name="T85" fmla="*/ 271 h 1152"/>
                            <a:gd name="T86" fmla="*/ 823 w 1252"/>
                            <a:gd name="T87" fmla="*/ 318 h 1152"/>
                            <a:gd name="T88" fmla="*/ 823 w 1252"/>
                            <a:gd name="T89" fmla="*/ 215 h 1152"/>
                            <a:gd name="T90" fmla="*/ 756 w 1252"/>
                            <a:gd name="T91" fmla="*/ 61 h 1152"/>
                            <a:gd name="T92" fmla="*/ 671 w 1252"/>
                            <a:gd name="T93" fmla="*/ 4 h 1152"/>
                            <a:gd name="T94" fmla="*/ 601 w 1252"/>
                            <a:gd name="T95" fmla="*/ 2 h 1152"/>
                            <a:gd name="T96" fmla="*/ 521 w 1252"/>
                            <a:gd name="T97" fmla="*/ 45 h 1152"/>
                            <a:gd name="T98" fmla="*/ 443 w 1252"/>
                            <a:gd name="T99" fmla="*/ 189 h 1152"/>
                            <a:gd name="T100" fmla="*/ 446 w 1252"/>
                            <a:gd name="T101" fmla="*/ 361 h 1152"/>
                            <a:gd name="T102" fmla="*/ 367 w 1252"/>
                            <a:gd name="T103" fmla="*/ 347 h 1152"/>
                            <a:gd name="T104" fmla="*/ 212 w 1252"/>
                            <a:gd name="T105" fmla="*/ 330 h 1152"/>
                            <a:gd name="T106" fmla="*/ 60 w 1252"/>
                            <a:gd name="T107" fmla="*/ 391 h 1152"/>
                            <a:gd name="T108" fmla="*/ 9 w 1252"/>
                            <a:gd name="T109" fmla="*/ 465 h 1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252" h="1152">
                              <a:moveTo>
                                <a:pt x="674" y="892"/>
                              </a:moveTo>
                              <a:lnTo>
                                <a:pt x="659" y="891"/>
                              </a:lnTo>
                              <a:lnTo>
                                <a:pt x="645" y="891"/>
                              </a:lnTo>
                              <a:lnTo>
                                <a:pt x="631" y="889"/>
                              </a:lnTo>
                              <a:lnTo>
                                <a:pt x="617" y="886"/>
                              </a:lnTo>
                              <a:lnTo>
                                <a:pt x="603" y="883"/>
                              </a:lnTo>
                              <a:lnTo>
                                <a:pt x="589" y="879"/>
                              </a:lnTo>
                              <a:lnTo>
                                <a:pt x="576" y="874"/>
                              </a:lnTo>
                              <a:lnTo>
                                <a:pt x="562" y="869"/>
                              </a:lnTo>
                              <a:lnTo>
                                <a:pt x="549" y="863"/>
                              </a:lnTo>
                              <a:lnTo>
                                <a:pt x="537" y="857"/>
                              </a:lnTo>
                              <a:lnTo>
                                <a:pt x="526" y="850"/>
                              </a:lnTo>
                              <a:lnTo>
                                <a:pt x="514" y="842"/>
                              </a:lnTo>
                              <a:lnTo>
                                <a:pt x="502" y="835"/>
                              </a:lnTo>
                              <a:lnTo>
                                <a:pt x="492" y="825"/>
                              </a:lnTo>
                              <a:lnTo>
                                <a:pt x="481" y="816"/>
                              </a:lnTo>
                              <a:lnTo>
                                <a:pt x="471" y="807"/>
                              </a:lnTo>
                              <a:lnTo>
                                <a:pt x="461" y="797"/>
                              </a:lnTo>
                              <a:lnTo>
                                <a:pt x="452" y="787"/>
                              </a:lnTo>
                              <a:lnTo>
                                <a:pt x="444" y="775"/>
                              </a:lnTo>
                              <a:lnTo>
                                <a:pt x="436" y="765"/>
                              </a:lnTo>
                              <a:lnTo>
                                <a:pt x="429" y="753"/>
                              </a:lnTo>
                              <a:lnTo>
                                <a:pt x="422" y="740"/>
                              </a:lnTo>
                              <a:lnTo>
                                <a:pt x="415" y="727"/>
                              </a:lnTo>
                              <a:lnTo>
                                <a:pt x="409" y="714"/>
                              </a:lnTo>
                              <a:lnTo>
                                <a:pt x="404" y="701"/>
                              </a:lnTo>
                              <a:lnTo>
                                <a:pt x="399" y="689"/>
                              </a:lnTo>
                              <a:lnTo>
                                <a:pt x="396" y="675"/>
                              </a:lnTo>
                              <a:lnTo>
                                <a:pt x="392" y="660"/>
                              </a:lnTo>
                              <a:lnTo>
                                <a:pt x="390" y="646"/>
                              </a:lnTo>
                              <a:lnTo>
                                <a:pt x="388" y="631"/>
                              </a:lnTo>
                              <a:lnTo>
                                <a:pt x="387" y="617"/>
                              </a:lnTo>
                              <a:lnTo>
                                <a:pt x="387" y="602"/>
                              </a:lnTo>
                              <a:lnTo>
                                <a:pt x="387" y="587"/>
                              </a:lnTo>
                              <a:lnTo>
                                <a:pt x="388" y="573"/>
                              </a:lnTo>
                              <a:lnTo>
                                <a:pt x="390" y="558"/>
                              </a:lnTo>
                              <a:lnTo>
                                <a:pt x="392" y="544"/>
                              </a:lnTo>
                              <a:lnTo>
                                <a:pt x="396" y="529"/>
                              </a:lnTo>
                              <a:lnTo>
                                <a:pt x="399" y="515"/>
                              </a:lnTo>
                              <a:lnTo>
                                <a:pt x="404" y="503"/>
                              </a:lnTo>
                              <a:lnTo>
                                <a:pt x="409" y="490"/>
                              </a:lnTo>
                              <a:lnTo>
                                <a:pt x="415" y="477"/>
                              </a:lnTo>
                              <a:lnTo>
                                <a:pt x="422" y="464"/>
                              </a:lnTo>
                              <a:lnTo>
                                <a:pt x="429" y="452"/>
                              </a:lnTo>
                              <a:lnTo>
                                <a:pt x="436" y="439"/>
                              </a:lnTo>
                              <a:lnTo>
                                <a:pt x="444" y="429"/>
                              </a:lnTo>
                              <a:lnTo>
                                <a:pt x="452" y="417"/>
                              </a:lnTo>
                              <a:lnTo>
                                <a:pt x="461" y="407"/>
                              </a:lnTo>
                              <a:lnTo>
                                <a:pt x="471" y="397"/>
                              </a:lnTo>
                              <a:lnTo>
                                <a:pt x="481" y="388"/>
                              </a:lnTo>
                              <a:lnTo>
                                <a:pt x="492" y="379"/>
                              </a:lnTo>
                              <a:lnTo>
                                <a:pt x="502" y="369"/>
                              </a:lnTo>
                              <a:lnTo>
                                <a:pt x="514" y="362"/>
                              </a:lnTo>
                              <a:lnTo>
                                <a:pt x="526" y="354"/>
                              </a:lnTo>
                              <a:lnTo>
                                <a:pt x="537" y="347"/>
                              </a:lnTo>
                              <a:lnTo>
                                <a:pt x="549" y="341"/>
                              </a:lnTo>
                              <a:lnTo>
                                <a:pt x="562" y="335"/>
                              </a:lnTo>
                              <a:lnTo>
                                <a:pt x="576" y="330"/>
                              </a:lnTo>
                              <a:lnTo>
                                <a:pt x="589" y="325"/>
                              </a:lnTo>
                              <a:lnTo>
                                <a:pt x="603" y="321"/>
                              </a:lnTo>
                              <a:lnTo>
                                <a:pt x="617" y="318"/>
                              </a:lnTo>
                              <a:lnTo>
                                <a:pt x="631" y="315"/>
                              </a:lnTo>
                              <a:lnTo>
                                <a:pt x="645" y="314"/>
                              </a:lnTo>
                              <a:lnTo>
                                <a:pt x="659" y="313"/>
                              </a:lnTo>
                              <a:lnTo>
                                <a:pt x="674" y="312"/>
                              </a:lnTo>
                              <a:lnTo>
                                <a:pt x="690" y="313"/>
                              </a:lnTo>
                              <a:lnTo>
                                <a:pt x="704" y="314"/>
                              </a:lnTo>
                              <a:lnTo>
                                <a:pt x="719" y="315"/>
                              </a:lnTo>
                              <a:lnTo>
                                <a:pt x="733" y="318"/>
                              </a:lnTo>
                              <a:lnTo>
                                <a:pt x="747" y="321"/>
                              </a:lnTo>
                              <a:lnTo>
                                <a:pt x="760" y="325"/>
                              </a:lnTo>
                              <a:lnTo>
                                <a:pt x="774" y="330"/>
                              </a:lnTo>
                              <a:lnTo>
                                <a:pt x="787" y="335"/>
                              </a:lnTo>
                              <a:lnTo>
                                <a:pt x="800" y="341"/>
                              </a:lnTo>
                              <a:lnTo>
                                <a:pt x="811" y="347"/>
                              </a:lnTo>
                              <a:lnTo>
                                <a:pt x="824" y="354"/>
                              </a:lnTo>
                              <a:lnTo>
                                <a:pt x="836" y="362"/>
                              </a:lnTo>
                              <a:lnTo>
                                <a:pt x="846" y="369"/>
                              </a:lnTo>
                              <a:lnTo>
                                <a:pt x="858" y="379"/>
                              </a:lnTo>
                              <a:lnTo>
                                <a:pt x="867" y="388"/>
                              </a:lnTo>
                              <a:lnTo>
                                <a:pt x="878" y="397"/>
                              </a:lnTo>
                              <a:lnTo>
                                <a:pt x="887" y="407"/>
                              </a:lnTo>
                              <a:lnTo>
                                <a:pt x="897" y="417"/>
                              </a:lnTo>
                              <a:lnTo>
                                <a:pt x="905" y="429"/>
                              </a:lnTo>
                              <a:lnTo>
                                <a:pt x="913" y="439"/>
                              </a:lnTo>
                              <a:lnTo>
                                <a:pt x="920" y="452"/>
                              </a:lnTo>
                              <a:lnTo>
                                <a:pt x="927" y="464"/>
                              </a:lnTo>
                              <a:lnTo>
                                <a:pt x="934" y="477"/>
                              </a:lnTo>
                              <a:lnTo>
                                <a:pt x="940" y="490"/>
                              </a:lnTo>
                              <a:lnTo>
                                <a:pt x="945" y="503"/>
                              </a:lnTo>
                              <a:lnTo>
                                <a:pt x="949" y="515"/>
                              </a:lnTo>
                              <a:lnTo>
                                <a:pt x="953" y="529"/>
                              </a:lnTo>
                              <a:lnTo>
                                <a:pt x="956" y="544"/>
                              </a:lnTo>
                              <a:lnTo>
                                <a:pt x="959" y="558"/>
                              </a:lnTo>
                              <a:lnTo>
                                <a:pt x="961" y="573"/>
                              </a:lnTo>
                              <a:lnTo>
                                <a:pt x="962" y="587"/>
                              </a:lnTo>
                              <a:lnTo>
                                <a:pt x="962" y="602"/>
                              </a:lnTo>
                              <a:lnTo>
                                <a:pt x="962" y="617"/>
                              </a:lnTo>
                              <a:lnTo>
                                <a:pt x="961" y="631"/>
                              </a:lnTo>
                              <a:lnTo>
                                <a:pt x="959" y="646"/>
                              </a:lnTo>
                              <a:lnTo>
                                <a:pt x="956" y="660"/>
                              </a:lnTo>
                              <a:lnTo>
                                <a:pt x="953" y="675"/>
                              </a:lnTo>
                              <a:lnTo>
                                <a:pt x="949" y="689"/>
                              </a:lnTo>
                              <a:lnTo>
                                <a:pt x="945" y="701"/>
                              </a:lnTo>
                              <a:lnTo>
                                <a:pt x="940" y="714"/>
                              </a:lnTo>
                              <a:lnTo>
                                <a:pt x="934" y="727"/>
                              </a:lnTo>
                              <a:lnTo>
                                <a:pt x="927" y="740"/>
                              </a:lnTo>
                              <a:lnTo>
                                <a:pt x="920" y="753"/>
                              </a:lnTo>
                              <a:lnTo>
                                <a:pt x="913" y="765"/>
                              </a:lnTo>
                              <a:lnTo>
                                <a:pt x="905" y="775"/>
                              </a:lnTo>
                              <a:lnTo>
                                <a:pt x="897" y="787"/>
                              </a:lnTo>
                              <a:lnTo>
                                <a:pt x="887" y="797"/>
                              </a:lnTo>
                              <a:lnTo>
                                <a:pt x="878" y="807"/>
                              </a:lnTo>
                              <a:lnTo>
                                <a:pt x="867" y="816"/>
                              </a:lnTo>
                              <a:lnTo>
                                <a:pt x="858" y="825"/>
                              </a:lnTo>
                              <a:lnTo>
                                <a:pt x="846" y="835"/>
                              </a:lnTo>
                              <a:lnTo>
                                <a:pt x="836" y="842"/>
                              </a:lnTo>
                              <a:lnTo>
                                <a:pt x="824" y="850"/>
                              </a:lnTo>
                              <a:lnTo>
                                <a:pt x="811" y="857"/>
                              </a:lnTo>
                              <a:lnTo>
                                <a:pt x="800" y="863"/>
                              </a:lnTo>
                              <a:lnTo>
                                <a:pt x="787" y="869"/>
                              </a:lnTo>
                              <a:lnTo>
                                <a:pt x="774" y="874"/>
                              </a:lnTo>
                              <a:lnTo>
                                <a:pt x="760" y="879"/>
                              </a:lnTo>
                              <a:lnTo>
                                <a:pt x="747" y="883"/>
                              </a:lnTo>
                              <a:lnTo>
                                <a:pt x="733" y="886"/>
                              </a:lnTo>
                              <a:lnTo>
                                <a:pt x="719" y="889"/>
                              </a:lnTo>
                              <a:lnTo>
                                <a:pt x="704" y="891"/>
                              </a:lnTo>
                              <a:lnTo>
                                <a:pt x="690" y="891"/>
                              </a:lnTo>
                              <a:lnTo>
                                <a:pt x="674" y="892"/>
                              </a:lnTo>
                              <a:close/>
                              <a:moveTo>
                                <a:pt x="2" y="494"/>
                              </a:moveTo>
                              <a:lnTo>
                                <a:pt x="0" y="505"/>
                              </a:lnTo>
                              <a:lnTo>
                                <a:pt x="0" y="515"/>
                              </a:lnTo>
                              <a:lnTo>
                                <a:pt x="2" y="525"/>
                              </a:lnTo>
                              <a:lnTo>
                                <a:pt x="3" y="534"/>
                              </a:lnTo>
                              <a:lnTo>
                                <a:pt x="5" y="545"/>
                              </a:lnTo>
                              <a:lnTo>
                                <a:pt x="7" y="554"/>
                              </a:lnTo>
                              <a:lnTo>
                                <a:pt x="10" y="563"/>
                              </a:lnTo>
                              <a:lnTo>
                                <a:pt x="14" y="573"/>
                              </a:lnTo>
                              <a:lnTo>
                                <a:pt x="24" y="591"/>
                              </a:lnTo>
                              <a:lnTo>
                                <a:pt x="36" y="609"/>
                              </a:lnTo>
                              <a:lnTo>
                                <a:pt x="48" y="627"/>
                              </a:lnTo>
                              <a:lnTo>
                                <a:pt x="65" y="642"/>
                              </a:lnTo>
                              <a:lnTo>
                                <a:pt x="82" y="657"/>
                              </a:lnTo>
                              <a:lnTo>
                                <a:pt x="101" y="670"/>
                              </a:lnTo>
                              <a:lnTo>
                                <a:pt x="122" y="683"/>
                              </a:lnTo>
                              <a:lnTo>
                                <a:pt x="146" y="693"/>
                              </a:lnTo>
                              <a:lnTo>
                                <a:pt x="169" y="703"/>
                              </a:lnTo>
                              <a:lnTo>
                                <a:pt x="195" y="711"/>
                              </a:lnTo>
                              <a:lnTo>
                                <a:pt x="220" y="717"/>
                              </a:lnTo>
                              <a:lnTo>
                                <a:pt x="247" y="721"/>
                              </a:lnTo>
                              <a:lnTo>
                                <a:pt x="267" y="722"/>
                              </a:lnTo>
                              <a:lnTo>
                                <a:pt x="287" y="724"/>
                              </a:lnTo>
                              <a:lnTo>
                                <a:pt x="306" y="722"/>
                              </a:lnTo>
                              <a:lnTo>
                                <a:pt x="325" y="721"/>
                              </a:lnTo>
                              <a:lnTo>
                                <a:pt x="327" y="720"/>
                              </a:lnTo>
                              <a:lnTo>
                                <a:pt x="337" y="739"/>
                              </a:lnTo>
                              <a:lnTo>
                                <a:pt x="340" y="741"/>
                              </a:lnTo>
                              <a:lnTo>
                                <a:pt x="336" y="741"/>
                              </a:lnTo>
                              <a:lnTo>
                                <a:pt x="325" y="756"/>
                              </a:lnTo>
                              <a:lnTo>
                                <a:pt x="314" y="772"/>
                              </a:lnTo>
                              <a:lnTo>
                                <a:pt x="305" y="788"/>
                              </a:lnTo>
                              <a:lnTo>
                                <a:pt x="295" y="805"/>
                              </a:lnTo>
                              <a:lnTo>
                                <a:pt x="282" y="830"/>
                              </a:lnTo>
                              <a:lnTo>
                                <a:pt x="273" y="856"/>
                              </a:lnTo>
                              <a:lnTo>
                                <a:pt x="266" y="880"/>
                              </a:lnTo>
                              <a:lnTo>
                                <a:pt x="260" y="906"/>
                              </a:lnTo>
                              <a:lnTo>
                                <a:pt x="257" y="931"/>
                              </a:lnTo>
                              <a:lnTo>
                                <a:pt x="254" y="955"/>
                              </a:lnTo>
                              <a:lnTo>
                                <a:pt x="256" y="979"/>
                              </a:lnTo>
                              <a:lnTo>
                                <a:pt x="258" y="1001"/>
                              </a:lnTo>
                              <a:lnTo>
                                <a:pt x="263" y="1023"/>
                              </a:lnTo>
                              <a:lnTo>
                                <a:pt x="268" y="1044"/>
                              </a:lnTo>
                              <a:lnTo>
                                <a:pt x="277" y="1064"/>
                              </a:lnTo>
                              <a:lnTo>
                                <a:pt x="287" y="1081"/>
                              </a:lnTo>
                              <a:lnTo>
                                <a:pt x="292" y="1090"/>
                              </a:lnTo>
                              <a:lnTo>
                                <a:pt x="299" y="1098"/>
                              </a:lnTo>
                              <a:lnTo>
                                <a:pt x="305" y="1105"/>
                              </a:lnTo>
                              <a:lnTo>
                                <a:pt x="312" y="1112"/>
                              </a:lnTo>
                              <a:lnTo>
                                <a:pt x="320" y="1119"/>
                              </a:lnTo>
                              <a:lnTo>
                                <a:pt x="328" y="1125"/>
                              </a:lnTo>
                              <a:lnTo>
                                <a:pt x="336" y="1131"/>
                              </a:lnTo>
                              <a:lnTo>
                                <a:pt x="344" y="1135"/>
                              </a:lnTo>
                              <a:lnTo>
                                <a:pt x="354" y="1140"/>
                              </a:lnTo>
                              <a:lnTo>
                                <a:pt x="363" y="1143"/>
                              </a:lnTo>
                              <a:lnTo>
                                <a:pt x="373" y="1147"/>
                              </a:lnTo>
                              <a:lnTo>
                                <a:pt x="382" y="1149"/>
                              </a:lnTo>
                              <a:lnTo>
                                <a:pt x="392" y="1150"/>
                              </a:lnTo>
                              <a:lnTo>
                                <a:pt x="402" y="1152"/>
                              </a:lnTo>
                              <a:lnTo>
                                <a:pt x="412" y="1152"/>
                              </a:lnTo>
                              <a:lnTo>
                                <a:pt x="423" y="1152"/>
                              </a:lnTo>
                              <a:lnTo>
                                <a:pt x="443" y="1149"/>
                              </a:lnTo>
                              <a:lnTo>
                                <a:pt x="464" y="1146"/>
                              </a:lnTo>
                              <a:lnTo>
                                <a:pt x="484" y="1139"/>
                              </a:lnTo>
                              <a:lnTo>
                                <a:pt x="505" y="1129"/>
                              </a:lnTo>
                              <a:lnTo>
                                <a:pt x="525" y="1118"/>
                              </a:lnTo>
                              <a:lnTo>
                                <a:pt x="545" y="1105"/>
                              </a:lnTo>
                              <a:lnTo>
                                <a:pt x="563" y="1090"/>
                              </a:lnTo>
                              <a:lnTo>
                                <a:pt x="582" y="1072"/>
                              </a:lnTo>
                              <a:lnTo>
                                <a:pt x="599" y="1053"/>
                              </a:lnTo>
                              <a:lnTo>
                                <a:pt x="615" y="1032"/>
                              </a:lnTo>
                              <a:lnTo>
                                <a:pt x="630" y="1010"/>
                              </a:lnTo>
                              <a:lnTo>
                                <a:pt x="644" y="987"/>
                              </a:lnTo>
                              <a:lnTo>
                                <a:pt x="652" y="970"/>
                              </a:lnTo>
                              <a:lnTo>
                                <a:pt x="659" y="954"/>
                              </a:lnTo>
                              <a:lnTo>
                                <a:pt x="665" y="938"/>
                              </a:lnTo>
                              <a:lnTo>
                                <a:pt x="670" y="921"/>
                              </a:lnTo>
                              <a:lnTo>
                                <a:pt x="673" y="922"/>
                              </a:lnTo>
                              <a:lnTo>
                                <a:pt x="697" y="925"/>
                              </a:lnTo>
                              <a:lnTo>
                                <a:pt x="707" y="945"/>
                              </a:lnTo>
                              <a:lnTo>
                                <a:pt x="720" y="963"/>
                              </a:lnTo>
                              <a:lnTo>
                                <a:pt x="734" y="983"/>
                              </a:lnTo>
                              <a:lnTo>
                                <a:pt x="749" y="1002"/>
                              </a:lnTo>
                              <a:lnTo>
                                <a:pt x="769" y="1022"/>
                              </a:lnTo>
                              <a:lnTo>
                                <a:pt x="789" y="1039"/>
                              </a:lnTo>
                              <a:lnTo>
                                <a:pt x="810" y="1056"/>
                              </a:lnTo>
                              <a:lnTo>
                                <a:pt x="831" y="1070"/>
                              </a:lnTo>
                              <a:lnTo>
                                <a:pt x="853" y="1081"/>
                              </a:lnTo>
                              <a:lnTo>
                                <a:pt x="876" y="1092"/>
                              </a:lnTo>
                              <a:lnTo>
                                <a:pt x="898" y="1100"/>
                              </a:lnTo>
                              <a:lnTo>
                                <a:pt x="920" y="1106"/>
                              </a:lnTo>
                              <a:lnTo>
                                <a:pt x="942" y="1110"/>
                              </a:lnTo>
                              <a:lnTo>
                                <a:pt x="963" y="1111"/>
                              </a:lnTo>
                              <a:lnTo>
                                <a:pt x="984" y="1111"/>
                              </a:lnTo>
                              <a:lnTo>
                                <a:pt x="1005" y="1107"/>
                              </a:lnTo>
                              <a:lnTo>
                                <a:pt x="1015" y="1105"/>
                              </a:lnTo>
                              <a:lnTo>
                                <a:pt x="1024" y="1103"/>
                              </a:lnTo>
                              <a:lnTo>
                                <a:pt x="1034" y="1099"/>
                              </a:lnTo>
                              <a:lnTo>
                                <a:pt x="1043" y="1094"/>
                              </a:lnTo>
                              <a:lnTo>
                                <a:pt x="1052" y="1090"/>
                              </a:lnTo>
                              <a:lnTo>
                                <a:pt x="1060" y="1085"/>
                              </a:lnTo>
                              <a:lnTo>
                                <a:pt x="1069" y="1079"/>
                              </a:lnTo>
                              <a:lnTo>
                                <a:pt x="1077" y="1072"/>
                              </a:lnTo>
                              <a:lnTo>
                                <a:pt x="1084" y="1065"/>
                              </a:lnTo>
                              <a:lnTo>
                                <a:pt x="1091" y="1058"/>
                              </a:lnTo>
                              <a:lnTo>
                                <a:pt x="1097" y="1050"/>
                              </a:lnTo>
                              <a:lnTo>
                                <a:pt x="1103" y="1042"/>
                              </a:lnTo>
                              <a:lnTo>
                                <a:pt x="1107" y="1034"/>
                              </a:lnTo>
                              <a:lnTo>
                                <a:pt x="1112" y="1024"/>
                              </a:lnTo>
                              <a:lnTo>
                                <a:pt x="1115" y="1015"/>
                              </a:lnTo>
                              <a:lnTo>
                                <a:pt x="1119" y="1005"/>
                              </a:lnTo>
                              <a:lnTo>
                                <a:pt x="1125" y="986"/>
                              </a:lnTo>
                              <a:lnTo>
                                <a:pt x="1127" y="965"/>
                              </a:lnTo>
                              <a:lnTo>
                                <a:pt x="1128" y="943"/>
                              </a:lnTo>
                              <a:lnTo>
                                <a:pt x="1127" y="921"/>
                              </a:lnTo>
                              <a:lnTo>
                                <a:pt x="1124" y="898"/>
                              </a:lnTo>
                              <a:lnTo>
                                <a:pt x="1119" y="874"/>
                              </a:lnTo>
                              <a:lnTo>
                                <a:pt x="1111" y="852"/>
                              </a:lnTo>
                              <a:lnTo>
                                <a:pt x="1101" y="829"/>
                              </a:lnTo>
                              <a:lnTo>
                                <a:pt x="1090" y="805"/>
                              </a:lnTo>
                              <a:lnTo>
                                <a:pt x="1077" y="783"/>
                              </a:lnTo>
                              <a:lnTo>
                                <a:pt x="1060" y="761"/>
                              </a:lnTo>
                              <a:lnTo>
                                <a:pt x="1043" y="740"/>
                              </a:lnTo>
                              <a:lnTo>
                                <a:pt x="1034" y="729"/>
                              </a:lnTo>
                              <a:lnTo>
                                <a:pt x="1023" y="719"/>
                              </a:lnTo>
                              <a:lnTo>
                                <a:pt x="1013" y="710"/>
                              </a:lnTo>
                              <a:lnTo>
                                <a:pt x="1002" y="700"/>
                              </a:lnTo>
                              <a:lnTo>
                                <a:pt x="1003" y="700"/>
                              </a:lnTo>
                              <a:lnTo>
                                <a:pt x="1005" y="672"/>
                              </a:lnTo>
                              <a:lnTo>
                                <a:pt x="1005" y="671"/>
                              </a:lnTo>
                              <a:lnTo>
                                <a:pt x="1018" y="667"/>
                              </a:lnTo>
                              <a:lnTo>
                                <a:pt x="1032" y="664"/>
                              </a:lnTo>
                              <a:lnTo>
                                <a:pt x="1046" y="659"/>
                              </a:lnTo>
                              <a:lnTo>
                                <a:pt x="1060" y="655"/>
                              </a:lnTo>
                              <a:lnTo>
                                <a:pt x="1086" y="643"/>
                              </a:lnTo>
                              <a:lnTo>
                                <a:pt x="1111" y="631"/>
                              </a:lnTo>
                              <a:lnTo>
                                <a:pt x="1133" y="617"/>
                              </a:lnTo>
                              <a:lnTo>
                                <a:pt x="1154" y="602"/>
                              </a:lnTo>
                              <a:lnTo>
                                <a:pt x="1173" y="586"/>
                              </a:lnTo>
                              <a:lnTo>
                                <a:pt x="1190" y="569"/>
                              </a:lnTo>
                              <a:lnTo>
                                <a:pt x="1206" y="551"/>
                              </a:lnTo>
                              <a:lnTo>
                                <a:pt x="1218" y="532"/>
                              </a:lnTo>
                              <a:lnTo>
                                <a:pt x="1230" y="513"/>
                              </a:lnTo>
                              <a:lnTo>
                                <a:pt x="1239" y="493"/>
                              </a:lnTo>
                              <a:lnTo>
                                <a:pt x="1247" y="473"/>
                              </a:lnTo>
                              <a:lnTo>
                                <a:pt x="1251" y="453"/>
                              </a:lnTo>
                              <a:lnTo>
                                <a:pt x="1252" y="443"/>
                              </a:lnTo>
                              <a:lnTo>
                                <a:pt x="1252" y="434"/>
                              </a:lnTo>
                              <a:lnTo>
                                <a:pt x="1252" y="423"/>
                              </a:lnTo>
                              <a:lnTo>
                                <a:pt x="1252" y="414"/>
                              </a:lnTo>
                              <a:lnTo>
                                <a:pt x="1251" y="403"/>
                              </a:lnTo>
                              <a:lnTo>
                                <a:pt x="1249" y="394"/>
                              </a:lnTo>
                              <a:lnTo>
                                <a:pt x="1247" y="384"/>
                              </a:lnTo>
                              <a:lnTo>
                                <a:pt x="1243" y="374"/>
                              </a:lnTo>
                              <a:lnTo>
                                <a:pt x="1239" y="365"/>
                              </a:lnTo>
                              <a:lnTo>
                                <a:pt x="1235" y="356"/>
                              </a:lnTo>
                              <a:lnTo>
                                <a:pt x="1230" y="347"/>
                              </a:lnTo>
                              <a:lnTo>
                                <a:pt x="1224" y="339"/>
                              </a:lnTo>
                              <a:lnTo>
                                <a:pt x="1217" y="332"/>
                              </a:lnTo>
                              <a:lnTo>
                                <a:pt x="1211" y="324"/>
                              </a:lnTo>
                              <a:lnTo>
                                <a:pt x="1204" y="317"/>
                              </a:lnTo>
                              <a:lnTo>
                                <a:pt x="1196" y="311"/>
                              </a:lnTo>
                              <a:lnTo>
                                <a:pt x="1180" y="298"/>
                              </a:lnTo>
                              <a:lnTo>
                                <a:pt x="1161" y="289"/>
                              </a:lnTo>
                              <a:lnTo>
                                <a:pt x="1141" y="279"/>
                              </a:lnTo>
                              <a:lnTo>
                                <a:pt x="1120" y="272"/>
                              </a:lnTo>
                              <a:lnTo>
                                <a:pt x="1097" y="268"/>
                              </a:lnTo>
                              <a:lnTo>
                                <a:pt x="1073" y="264"/>
                              </a:lnTo>
                              <a:lnTo>
                                <a:pt x="1050" y="263"/>
                              </a:lnTo>
                              <a:lnTo>
                                <a:pt x="1024" y="264"/>
                              </a:lnTo>
                              <a:lnTo>
                                <a:pt x="998" y="266"/>
                              </a:lnTo>
                              <a:lnTo>
                                <a:pt x="973" y="271"/>
                              </a:lnTo>
                              <a:lnTo>
                                <a:pt x="947" y="278"/>
                              </a:lnTo>
                              <a:lnTo>
                                <a:pt x="920" y="287"/>
                              </a:lnTo>
                              <a:lnTo>
                                <a:pt x="903" y="294"/>
                              </a:lnTo>
                              <a:lnTo>
                                <a:pt x="885" y="303"/>
                              </a:lnTo>
                              <a:lnTo>
                                <a:pt x="869" y="312"/>
                              </a:lnTo>
                              <a:lnTo>
                                <a:pt x="852" y="321"/>
                              </a:lnTo>
                              <a:lnTo>
                                <a:pt x="823" y="318"/>
                              </a:lnTo>
                              <a:lnTo>
                                <a:pt x="824" y="318"/>
                              </a:lnTo>
                              <a:lnTo>
                                <a:pt x="825" y="305"/>
                              </a:lnTo>
                              <a:lnTo>
                                <a:pt x="826" y="293"/>
                              </a:lnTo>
                              <a:lnTo>
                                <a:pt x="828" y="282"/>
                              </a:lnTo>
                              <a:lnTo>
                                <a:pt x="828" y="270"/>
                              </a:lnTo>
                              <a:lnTo>
                                <a:pt x="826" y="242"/>
                              </a:lnTo>
                              <a:lnTo>
                                <a:pt x="823" y="215"/>
                              </a:lnTo>
                              <a:lnTo>
                                <a:pt x="818" y="189"/>
                              </a:lnTo>
                              <a:lnTo>
                                <a:pt x="812" y="165"/>
                              </a:lnTo>
                              <a:lnTo>
                                <a:pt x="803" y="140"/>
                              </a:lnTo>
                              <a:lnTo>
                                <a:pt x="794" y="118"/>
                              </a:lnTo>
                              <a:lnTo>
                                <a:pt x="782" y="98"/>
                              </a:lnTo>
                              <a:lnTo>
                                <a:pt x="770" y="78"/>
                              </a:lnTo>
                              <a:lnTo>
                                <a:pt x="756" y="61"/>
                              </a:lnTo>
                              <a:lnTo>
                                <a:pt x="741" y="45"/>
                              </a:lnTo>
                              <a:lnTo>
                                <a:pt x="725" y="31"/>
                              </a:lnTo>
                              <a:lnTo>
                                <a:pt x="707" y="21"/>
                              </a:lnTo>
                              <a:lnTo>
                                <a:pt x="698" y="16"/>
                              </a:lnTo>
                              <a:lnTo>
                                <a:pt x="690" y="11"/>
                              </a:lnTo>
                              <a:lnTo>
                                <a:pt x="680" y="8"/>
                              </a:lnTo>
                              <a:lnTo>
                                <a:pt x="671" y="4"/>
                              </a:lnTo>
                              <a:lnTo>
                                <a:pt x="660" y="2"/>
                              </a:lnTo>
                              <a:lnTo>
                                <a:pt x="651" y="1"/>
                              </a:lnTo>
                              <a:lnTo>
                                <a:pt x="640" y="0"/>
                              </a:lnTo>
                              <a:lnTo>
                                <a:pt x="631" y="0"/>
                              </a:lnTo>
                              <a:lnTo>
                                <a:pt x="621" y="0"/>
                              </a:lnTo>
                              <a:lnTo>
                                <a:pt x="611" y="1"/>
                              </a:lnTo>
                              <a:lnTo>
                                <a:pt x="601" y="2"/>
                              </a:lnTo>
                              <a:lnTo>
                                <a:pt x="591" y="4"/>
                              </a:lnTo>
                              <a:lnTo>
                                <a:pt x="582" y="8"/>
                              </a:lnTo>
                              <a:lnTo>
                                <a:pt x="573" y="11"/>
                              </a:lnTo>
                              <a:lnTo>
                                <a:pt x="563" y="16"/>
                              </a:lnTo>
                              <a:lnTo>
                                <a:pt x="554" y="21"/>
                              </a:lnTo>
                              <a:lnTo>
                                <a:pt x="537" y="31"/>
                              </a:lnTo>
                              <a:lnTo>
                                <a:pt x="521" y="45"/>
                              </a:lnTo>
                              <a:lnTo>
                                <a:pt x="506" y="61"/>
                              </a:lnTo>
                              <a:lnTo>
                                <a:pt x="492" y="78"/>
                              </a:lnTo>
                              <a:lnTo>
                                <a:pt x="479" y="98"/>
                              </a:lnTo>
                              <a:lnTo>
                                <a:pt x="467" y="118"/>
                              </a:lnTo>
                              <a:lnTo>
                                <a:pt x="458" y="140"/>
                              </a:lnTo>
                              <a:lnTo>
                                <a:pt x="450" y="165"/>
                              </a:lnTo>
                              <a:lnTo>
                                <a:pt x="443" y="189"/>
                              </a:lnTo>
                              <a:lnTo>
                                <a:pt x="438" y="215"/>
                              </a:lnTo>
                              <a:lnTo>
                                <a:pt x="436" y="242"/>
                              </a:lnTo>
                              <a:lnTo>
                                <a:pt x="435" y="270"/>
                              </a:lnTo>
                              <a:lnTo>
                                <a:pt x="435" y="293"/>
                              </a:lnTo>
                              <a:lnTo>
                                <a:pt x="437" y="317"/>
                              </a:lnTo>
                              <a:lnTo>
                                <a:pt x="440" y="340"/>
                              </a:lnTo>
                              <a:lnTo>
                                <a:pt x="446" y="361"/>
                              </a:lnTo>
                              <a:lnTo>
                                <a:pt x="432" y="376"/>
                              </a:lnTo>
                              <a:lnTo>
                                <a:pt x="431" y="377"/>
                              </a:lnTo>
                              <a:lnTo>
                                <a:pt x="431" y="376"/>
                              </a:lnTo>
                              <a:lnTo>
                                <a:pt x="416" y="368"/>
                              </a:lnTo>
                              <a:lnTo>
                                <a:pt x="401" y="360"/>
                              </a:lnTo>
                              <a:lnTo>
                                <a:pt x="384" y="353"/>
                              </a:lnTo>
                              <a:lnTo>
                                <a:pt x="367" y="347"/>
                              </a:lnTo>
                              <a:lnTo>
                                <a:pt x="349" y="341"/>
                              </a:lnTo>
                              <a:lnTo>
                                <a:pt x="330" y="337"/>
                              </a:lnTo>
                              <a:lnTo>
                                <a:pt x="312" y="333"/>
                              </a:lnTo>
                              <a:lnTo>
                                <a:pt x="293" y="331"/>
                              </a:lnTo>
                              <a:lnTo>
                                <a:pt x="265" y="328"/>
                              </a:lnTo>
                              <a:lnTo>
                                <a:pt x="238" y="328"/>
                              </a:lnTo>
                              <a:lnTo>
                                <a:pt x="212" y="330"/>
                              </a:lnTo>
                              <a:lnTo>
                                <a:pt x="186" y="334"/>
                              </a:lnTo>
                              <a:lnTo>
                                <a:pt x="162" y="339"/>
                              </a:lnTo>
                              <a:lnTo>
                                <a:pt x="139" y="347"/>
                              </a:lnTo>
                              <a:lnTo>
                                <a:pt x="116" y="355"/>
                              </a:lnTo>
                              <a:lnTo>
                                <a:pt x="96" y="366"/>
                              </a:lnTo>
                              <a:lnTo>
                                <a:pt x="78" y="377"/>
                              </a:lnTo>
                              <a:lnTo>
                                <a:pt x="60" y="391"/>
                              </a:lnTo>
                              <a:lnTo>
                                <a:pt x="45" y="406"/>
                              </a:lnTo>
                              <a:lnTo>
                                <a:pt x="32" y="421"/>
                              </a:lnTo>
                              <a:lnTo>
                                <a:pt x="26" y="430"/>
                              </a:lnTo>
                              <a:lnTo>
                                <a:pt x="20" y="438"/>
                              </a:lnTo>
                              <a:lnTo>
                                <a:pt x="16" y="446"/>
                              </a:lnTo>
                              <a:lnTo>
                                <a:pt x="12" y="456"/>
                              </a:lnTo>
                              <a:lnTo>
                                <a:pt x="9" y="465"/>
                              </a:lnTo>
                              <a:lnTo>
                                <a:pt x="5" y="475"/>
                              </a:lnTo>
                              <a:lnTo>
                                <a:pt x="3" y="485"/>
                              </a:lnTo>
                              <a:lnTo>
                                <a:pt x="2" y="49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67" o:spid="_x0000_s1026" style="position:absolute;margin-left:187.7pt;margin-top:851.95pt;width:39.55pt;height:38.1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52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" path="m674,892r-15,-1l645,891r-14,-2l617,886r-14,-3l589,879r-13,-5l562,869r-13,-6l537,857r-11,-7l514,842r-12,-7l492,825r-11,-9l471,807,461,797r-9,-10l444,775r-8,-10l429,753r-7,-13l415,727r-6,-13l404,701r-5,-12l396,675r-4,-15l390,646r-2,-15l387,617r,-15l387,587r1,-14l390,558r2,-14l396,529r3,-14l404,503r5,-13l415,477r7,-13l429,452r7,-13l444,429r8,-12l461,407r10,-10l481,388r11,-9l502,369r12,-7l526,354r11,-7l549,341r13,-6l576,330r13,-5l603,321r14,-3l631,315r14,-1l659,313r15,-1l690,313r14,1l719,315r14,3l747,321r13,4l774,330r13,5l800,341r11,6l824,354r12,8l846,369r12,10l867,388r11,9l887,407r10,10l905,429r8,10l920,452r7,12l934,477r6,13l945,503r4,12l953,529r3,15l959,558r2,15l962,587r,15l962,617r-1,14l959,646r-3,14l953,675r-4,14l945,701r-5,13l934,727r-7,13l920,753r-7,12l905,775r-8,12l887,797r-9,10l867,816r-9,9l846,835r-10,7l824,850r-13,7l800,863r-13,6l774,874r-14,5l747,883r-14,3l719,889r-15,2l690,891r-16,1xm2,494l,505r,10l2,525r1,9l5,545r2,9l10,563r4,10l24,591r12,18l48,627r17,15l82,657r19,13l122,683r24,10l169,703r26,8l220,717r27,4l267,722r20,2l306,722r19,-1l327,720r10,19l340,741r-4,l325,756r-11,16l305,788r-10,17l282,830r-9,26l266,880r-6,26l257,931r-3,24l256,979r2,22l263,1023r5,21l277,1064r10,17l292,1090r7,8l305,1105r7,7l320,1119r8,6l336,1131r8,4l354,1140r9,3l373,1147r9,2l392,1150r10,2l412,1152r11,l443,1149r21,-3l484,1139r21,-10l525,1118r20,-13l563,1090r19,-18l599,1053r16,-21l630,1010r14,-23l652,970r7,-16l665,938r5,-17l673,922r24,3l707,945r13,18l734,983r15,19l769,1022r20,17l810,1056r21,14l853,1081r23,11l898,1100r22,6l942,1110r21,1l984,1111r21,-4l1015,1105r9,-2l1034,1099r9,-5l1052,1090r8,-5l1069,1079r8,-7l1084,1065r7,-7l1097,1050r6,-8l1107,1034r5,-10l1115,1015r4,-10l1125,986r2,-21l1128,943r-1,-22l1124,898r-5,-24l1111,852r-10,-23l1090,805r-13,-22l1060,761r-17,-21l1034,729r-11,-10l1013,710r-11,-10l1003,700r2,-28l1005,671r13,-4l1032,664r14,-5l1060,655r26,-12l1111,631r22,-14l1154,602r19,-16l1190,569r16,-18l1218,532r12,-19l1239,493r8,-20l1251,453r1,-10l1252,434r,-11l1252,414r-1,-11l1249,394r-2,-10l1243,374r-4,-9l1235,356r-5,-9l1224,339r-7,-7l1211,324r-7,-7l1196,311r-16,-13l1161,289r-20,-10l1120,272r-23,-4l1073,264r-23,-1l1024,264r-26,2l973,271r-26,7l920,287r-17,7l885,303r-16,9l852,321r-29,-3l824,318r1,-13l826,293r2,-11l828,270r-2,-28l823,215r-5,-26l812,165r-9,-25l794,118,782,98,770,78,756,61,741,45,725,31,707,21r-9,-5l690,11,680,8,671,4,660,2,651,1,640,r-9,l621,,611,1,601,2,591,4r-9,4l573,11r-10,5l554,21,537,31,521,45,506,61,492,78,479,98r-12,20l458,140r-8,25l443,189r-5,26l436,242r-1,28l435,293r2,24l440,340r6,21l432,376r-1,1l431,376r-15,-8l401,360r-17,-7l367,347r-18,-6l330,337r-18,-4l293,331r-28,-3l238,328r-26,2l186,334r-24,5l139,347r-23,8l96,366,78,377,60,391,45,406,32,421r-6,9l20,438r-4,8l12,456r-3,9l5,475,3,485r-1,9xe" filled="f" fillcolor="#5f497a [2407]" strokecolor="black [3213]">
                <v:path arrowok="t" o:connecttype="custom" o:connectlocs="236299,369203;201395,350722;174917,321320;158870,283518;155660,240675;166492,200352;188959,166750;220251,143229;258765,131888;299686,134828;335392,152049;363073,180191;380726,216313;385941,259156;377115,299899;355852,334761;325362,359962;288453,373403;802,220514;14443,255796;67800,295278;130385,302839;122362,330981;101901,401125;117146,457828;138008,476730;165289,483870;218646,464129;261573,407425;288854,404485;342212,454048;403192,464969;428868,453208;446119,430107;450933,377183;418437,310819;403192,281837;454544,259156;497070,207073;501884,169270;491052,142389;457753,117187;390354,113827;330176,133568;330176,90306;303297,25622;269196,1680;241113,840;209018,18901;177725,79385;178929,151629;147235,145749;85051,138609;24071,164230;3611,195312" o:connectangles="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8935720</wp:posOffset>
                </wp:positionV>
                <wp:extent cx="1005840" cy="968375"/>
                <wp:effectExtent l="5715" t="10795" r="7620" b="11430"/>
                <wp:wrapNone/>
                <wp:docPr id="102" name="Freeform 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05840" cy="968375"/>
                        </a:xfrm>
                        <a:custGeom>
                          <a:avLst/>
                          <a:gdLst>
                            <a:gd name="T0" fmla="*/ 524 w 2096"/>
                            <a:gd name="T1" fmla="*/ 821 h 1931"/>
                            <a:gd name="T2" fmla="*/ 644 w 2096"/>
                            <a:gd name="T3" fmla="*/ 650 h 1931"/>
                            <a:gd name="T4" fmla="*/ 825 w 2096"/>
                            <a:gd name="T5" fmla="*/ 546 h 1931"/>
                            <a:gd name="T6" fmla="*/ 1041 w 2096"/>
                            <a:gd name="T7" fmla="*/ 530 h 1931"/>
                            <a:gd name="T8" fmla="*/ 1238 w 2096"/>
                            <a:gd name="T9" fmla="*/ 607 h 1931"/>
                            <a:gd name="T10" fmla="*/ 1380 w 2096"/>
                            <a:gd name="T11" fmla="*/ 758 h 1931"/>
                            <a:gd name="T12" fmla="*/ 1447 w 2096"/>
                            <a:gd name="T13" fmla="*/ 960 h 1931"/>
                            <a:gd name="T14" fmla="*/ 1420 w 2096"/>
                            <a:gd name="T15" fmla="*/ 1177 h 1931"/>
                            <a:gd name="T16" fmla="*/ 1309 w 2096"/>
                            <a:gd name="T17" fmla="*/ 1353 h 1931"/>
                            <a:gd name="T18" fmla="*/ 1133 w 2096"/>
                            <a:gd name="T19" fmla="*/ 1465 h 1931"/>
                            <a:gd name="T20" fmla="*/ 919 w 2096"/>
                            <a:gd name="T21" fmla="*/ 1492 h 1931"/>
                            <a:gd name="T22" fmla="*/ 718 w 2096"/>
                            <a:gd name="T23" fmla="*/ 1425 h 1931"/>
                            <a:gd name="T24" fmla="*/ 568 w 2096"/>
                            <a:gd name="T25" fmla="*/ 1281 h 1931"/>
                            <a:gd name="T26" fmla="*/ 492 w 2096"/>
                            <a:gd name="T27" fmla="*/ 1083 h 1931"/>
                            <a:gd name="T28" fmla="*/ 2071 w 2096"/>
                            <a:gd name="T29" fmla="*/ 750 h 1931"/>
                            <a:gd name="T30" fmla="*/ 1968 w 2096"/>
                            <a:gd name="T31" fmla="*/ 634 h 1931"/>
                            <a:gd name="T32" fmla="*/ 1806 w 2096"/>
                            <a:gd name="T33" fmla="*/ 565 h 1931"/>
                            <a:gd name="T34" fmla="*/ 1607 w 2096"/>
                            <a:gd name="T35" fmla="*/ 554 h 1931"/>
                            <a:gd name="T36" fmla="*/ 1374 w 2096"/>
                            <a:gd name="T37" fmla="*/ 633 h 1931"/>
                            <a:gd name="T38" fmla="*/ 1370 w 2096"/>
                            <a:gd name="T39" fmla="*/ 473 h 1931"/>
                            <a:gd name="T40" fmla="*/ 1345 w 2096"/>
                            <a:gd name="T41" fmla="*/ 276 h 1931"/>
                            <a:gd name="T42" fmla="*/ 1262 w 2096"/>
                            <a:gd name="T43" fmla="*/ 118 h 1931"/>
                            <a:gd name="T44" fmla="*/ 1139 w 2096"/>
                            <a:gd name="T45" fmla="*/ 21 h 1931"/>
                            <a:gd name="T46" fmla="*/ 991 w 2096"/>
                            <a:gd name="T47" fmla="*/ 6 h 1931"/>
                            <a:gd name="T48" fmla="*/ 857 w 2096"/>
                            <a:gd name="T49" fmla="*/ 77 h 1931"/>
                            <a:gd name="T50" fmla="*/ 760 w 2096"/>
                            <a:gd name="T51" fmla="*/ 218 h 1931"/>
                            <a:gd name="T52" fmla="*/ 713 w 2096"/>
                            <a:gd name="T53" fmla="*/ 406 h 1931"/>
                            <a:gd name="T54" fmla="*/ 643 w 2096"/>
                            <a:gd name="T55" fmla="*/ 523 h 1931"/>
                            <a:gd name="T56" fmla="*/ 424 w 2096"/>
                            <a:gd name="T57" fmla="*/ 448 h 1931"/>
                            <a:gd name="T58" fmla="*/ 241 w 2096"/>
                            <a:gd name="T59" fmla="*/ 454 h 1931"/>
                            <a:gd name="T60" fmla="*/ 94 w 2096"/>
                            <a:gd name="T61" fmla="*/ 522 h 1931"/>
                            <a:gd name="T62" fmla="*/ 10 w 2096"/>
                            <a:gd name="T63" fmla="*/ 645 h 1931"/>
                            <a:gd name="T64" fmla="*/ 11 w 2096"/>
                            <a:gd name="T65" fmla="*/ 794 h 1931"/>
                            <a:gd name="T66" fmla="*/ 92 w 2096"/>
                            <a:gd name="T67" fmla="*/ 939 h 1931"/>
                            <a:gd name="T68" fmla="*/ 238 w 2096"/>
                            <a:gd name="T69" fmla="*/ 1059 h 1931"/>
                            <a:gd name="T70" fmla="*/ 414 w 2096"/>
                            <a:gd name="T71" fmla="*/ 1128 h 1931"/>
                            <a:gd name="T72" fmla="*/ 307 w 2096"/>
                            <a:gd name="T73" fmla="*/ 1295 h 1931"/>
                            <a:gd name="T74" fmla="*/ 224 w 2096"/>
                            <a:gd name="T75" fmla="*/ 1467 h 1931"/>
                            <a:gd name="T76" fmla="*/ 211 w 2096"/>
                            <a:gd name="T77" fmla="*/ 1635 h 1931"/>
                            <a:gd name="T78" fmla="*/ 272 w 2096"/>
                            <a:gd name="T79" fmla="*/ 1773 h 1931"/>
                            <a:gd name="T80" fmla="*/ 398 w 2096"/>
                            <a:gd name="T81" fmla="*/ 1853 h 1931"/>
                            <a:gd name="T82" fmla="*/ 558 w 2096"/>
                            <a:gd name="T83" fmla="*/ 1854 h 1931"/>
                            <a:gd name="T84" fmla="*/ 724 w 2096"/>
                            <a:gd name="T85" fmla="*/ 1781 h 1931"/>
                            <a:gd name="T86" fmla="*/ 868 w 2096"/>
                            <a:gd name="T87" fmla="*/ 1648 h 1931"/>
                            <a:gd name="T88" fmla="*/ 984 w 2096"/>
                            <a:gd name="T89" fmla="*/ 1571 h 1931"/>
                            <a:gd name="T90" fmla="*/ 1095 w 2096"/>
                            <a:gd name="T91" fmla="*/ 1766 h 1931"/>
                            <a:gd name="T92" fmla="*/ 1235 w 2096"/>
                            <a:gd name="T93" fmla="*/ 1884 h 1931"/>
                            <a:gd name="T94" fmla="*/ 1390 w 2096"/>
                            <a:gd name="T95" fmla="*/ 1931 h 1931"/>
                            <a:gd name="T96" fmla="*/ 1535 w 2096"/>
                            <a:gd name="T97" fmla="*/ 1895 h 1931"/>
                            <a:gd name="T98" fmla="*/ 1634 w 2096"/>
                            <a:gd name="T99" fmla="*/ 1782 h 1931"/>
                            <a:gd name="T100" fmla="*/ 1670 w 2096"/>
                            <a:gd name="T101" fmla="*/ 1620 h 1931"/>
                            <a:gd name="T102" fmla="*/ 1640 w 2096"/>
                            <a:gd name="T103" fmla="*/ 1434 h 1931"/>
                            <a:gd name="T104" fmla="*/ 1529 w 2096"/>
                            <a:gd name="T105" fmla="*/ 1242 h 1931"/>
                            <a:gd name="T106" fmla="*/ 1728 w 2096"/>
                            <a:gd name="T107" fmla="*/ 1201 h 1931"/>
                            <a:gd name="T108" fmla="*/ 1910 w 2096"/>
                            <a:gd name="T109" fmla="*/ 1135 h 1931"/>
                            <a:gd name="T110" fmla="*/ 2039 w 2096"/>
                            <a:gd name="T111" fmla="*/ 1022 h 1931"/>
                            <a:gd name="T112" fmla="*/ 2095 w 2096"/>
                            <a:gd name="T113" fmla="*/ 881 h 19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096" h="1931">
                              <a:moveTo>
                                <a:pt x="486" y="1009"/>
                              </a:moveTo>
                              <a:lnTo>
                                <a:pt x="486" y="985"/>
                              </a:lnTo>
                              <a:lnTo>
                                <a:pt x="489" y="960"/>
                              </a:lnTo>
                              <a:lnTo>
                                <a:pt x="492" y="936"/>
                              </a:lnTo>
                              <a:lnTo>
                                <a:pt x="496" y="912"/>
                              </a:lnTo>
                              <a:lnTo>
                                <a:pt x="502" y="889"/>
                              </a:lnTo>
                              <a:lnTo>
                                <a:pt x="508" y="866"/>
                              </a:lnTo>
                              <a:lnTo>
                                <a:pt x="516" y="843"/>
                              </a:lnTo>
                              <a:lnTo>
                                <a:pt x="524" y="821"/>
                              </a:lnTo>
                              <a:lnTo>
                                <a:pt x="533" y="799"/>
                              </a:lnTo>
                              <a:lnTo>
                                <a:pt x="545" y="779"/>
                              </a:lnTo>
                              <a:lnTo>
                                <a:pt x="555" y="758"/>
                              </a:lnTo>
                              <a:lnTo>
                                <a:pt x="568" y="738"/>
                              </a:lnTo>
                              <a:lnTo>
                                <a:pt x="582" y="719"/>
                              </a:lnTo>
                              <a:lnTo>
                                <a:pt x="596" y="701"/>
                              </a:lnTo>
                              <a:lnTo>
                                <a:pt x="612" y="683"/>
                              </a:lnTo>
                              <a:lnTo>
                                <a:pt x="627" y="667"/>
                              </a:lnTo>
                              <a:lnTo>
                                <a:pt x="644" y="650"/>
                              </a:lnTo>
                              <a:lnTo>
                                <a:pt x="662" y="635"/>
                              </a:lnTo>
                              <a:lnTo>
                                <a:pt x="679" y="621"/>
                              </a:lnTo>
                              <a:lnTo>
                                <a:pt x="698" y="607"/>
                              </a:lnTo>
                              <a:lnTo>
                                <a:pt x="718" y="594"/>
                              </a:lnTo>
                              <a:lnTo>
                                <a:pt x="738" y="583"/>
                              </a:lnTo>
                              <a:lnTo>
                                <a:pt x="759" y="572"/>
                              </a:lnTo>
                              <a:lnTo>
                                <a:pt x="780" y="563"/>
                              </a:lnTo>
                              <a:lnTo>
                                <a:pt x="802" y="554"/>
                              </a:lnTo>
                              <a:lnTo>
                                <a:pt x="825" y="546"/>
                              </a:lnTo>
                              <a:lnTo>
                                <a:pt x="848" y="539"/>
                              </a:lnTo>
                              <a:lnTo>
                                <a:pt x="871" y="535"/>
                              </a:lnTo>
                              <a:lnTo>
                                <a:pt x="895" y="530"/>
                              </a:lnTo>
                              <a:lnTo>
                                <a:pt x="919" y="526"/>
                              </a:lnTo>
                              <a:lnTo>
                                <a:pt x="943" y="525"/>
                              </a:lnTo>
                              <a:lnTo>
                                <a:pt x="968" y="524"/>
                              </a:lnTo>
                              <a:lnTo>
                                <a:pt x="993" y="525"/>
                              </a:lnTo>
                              <a:lnTo>
                                <a:pt x="1018" y="526"/>
                              </a:lnTo>
                              <a:lnTo>
                                <a:pt x="1041" y="530"/>
                              </a:lnTo>
                              <a:lnTo>
                                <a:pt x="1066" y="535"/>
                              </a:lnTo>
                              <a:lnTo>
                                <a:pt x="1089" y="539"/>
                              </a:lnTo>
                              <a:lnTo>
                                <a:pt x="1111" y="546"/>
                              </a:lnTo>
                              <a:lnTo>
                                <a:pt x="1133" y="554"/>
                              </a:lnTo>
                              <a:lnTo>
                                <a:pt x="1156" y="563"/>
                              </a:lnTo>
                              <a:lnTo>
                                <a:pt x="1177" y="572"/>
                              </a:lnTo>
                              <a:lnTo>
                                <a:pt x="1198" y="583"/>
                              </a:lnTo>
                              <a:lnTo>
                                <a:pt x="1218" y="594"/>
                              </a:lnTo>
                              <a:lnTo>
                                <a:pt x="1238" y="607"/>
                              </a:lnTo>
                              <a:lnTo>
                                <a:pt x="1256" y="621"/>
                              </a:lnTo>
                              <a:lnTo>
                                <a:pt x="1275" y="635"/>
                              </a:lnTo>
                              <a:lnTo>
                                <a:pt x="1293" y="650"/>
                              </a:lnTo>
                              <a:lnTo>
                                <a:pt x="1309" y="667"/>
                              </a:lnTo>
                              <a:lnTo>
                                <a:pt x="1324" y="683"/>
                              </a:lnTo>
                              <a:lnTo>
                                <a:pt x="1339" y="701"/>
                              </a:lnTo>
                              <a:lnTo>
                                <a:pt x="1355" y="719"/>
                              </a:lnTo>
                              <a:lnTo>
                                <a:pt x="1367" y="738"/>
                              </a:lnTo>
                              <a:lnTo>
                                <a:pt x="1380" y="758"/>
                              </a:lnTo>
                              <a:lnTo>
                                <a:pt x="1392" y="779"/>
                              </a:lnTo>
                              <a:lnTo>
                                <a:pt x="1403" y="799"/>
                              </a:lnTo>
                              <a:lnTo>
                                <a:pt x="1412" y="821"/>
                              </a:lnTo>
                              <a:lnTo>
                                <a:pt x="1420" y="843"/>
                              </a:lnTo>
                              <a:lnTo>
                                <a:pt x="1428" y="866"/>
                              </a:lnTo>
                              <a:lnTo>
                                <a:pt x="1435" y="889"/>
                              </a:lnTo>
                              <a:lnTo>
                                <a:pt x="1440" y="912"/>
                              </a:lnTo>
                              <a:lnTo>
                                <a:pt x="1445" y="936"/>
                              </a:lnTo>
                              <a:lnTo>
                                <a:pt x="1447" y="960"/>
                              </a:lnTo>
                              <a:lnTo>
                                <a:pt x="1449" y="985"/>
                              </a:lnTo>
                              <a:lnTo>
                                <a:pt x="1451" y="1009"/>
                              </a:lnTo>
                              <a:lnTo>
                                <a:pt x="1449" y="1035"/>
                              </a:lnTo>
                              <a:lnTo>
                                <a:pt x="1447" y="1060"/>
                              </a:lnTo>
                              <a:lnTo>
                                <a:pt x="1445" y="1083"/>
                              </a:lnTo>
                              <a:lnTo>
                                <a:pt x="1440" y="1108"/>
                              </a:lnTo>
                              <a:lnTo>
                                <a:pt x="1435" y="1131"/>
                              </a:lnTo>
                              <a:lnTo>
                                <a:pt x="1428" y="1154"/>
                              </a:lnTo>
                              <a:lnTo>
                                <a:pt x="1420" y="1177"/>
                              </a:lnTo>
                              <a:lnTo>
                                <a:pt x="1412" y="1199"/>
                              </a:lnTo>
                              <a:lnTo>
                                <a:pt x="1403" y="1220"/>
                              </a:lnTo>
                              <a:lnTo>
                                <a:pt x="1392" y="1241"/>
                              </a:lnTo>
                              <a:lnTo>
                                <a:pt x="1380" y="1261"/>
                              </a:lnTo>
                              <a:lnTo>
                                <a:pt x="1367" y="1281"/>
                              </a:lnTo>
                              <a:lnTo>
                                <a:pt x="1355" y="1301"/>
                              </a:lnTo>
                              <a:lnTo>
                                <a:pt x="1339" y="1318"/>
                              </a:lnTo>
                              <a:lnTo>
                                <a:pt x="1324" y="1336"/>
                              </a:lnTo>
                              <a:lnTo>
                                <a:pt x="1309" y="1353"/>
                              </a:lnTo>
                              <a:lnTo>
                                <a:pt x="1293" y="1368"/>
                              </a:lnTo>
                              <a:lnTo>
                                <a:pt x="1275" y="1384"/>
                              </a:lnTo>
                              <a:lnTo>
                                <a:pt x="1256" y="1399"/>
                              </a:lnTo>
                              <a:lnTo>
                                <a:pt x="1238" y="1412"/>
                              </a:lnTo>
                              <a:lnTo>
                                <a:pt x="1218" y="1425"/>
                              </a:lnTo>
                              <a:lnTo>
                                <a:pt x="1198" y="1436"/>
                              </a:lnTo>
                              <a:lnTo>
                                <a:pt x="1177" y="1447"/>
                              </a:lnTo>
                              <a:lnTo>
                                <a:pt x="1156" y="1457"/>
                              </a:lnTo>
                              <a:lnTo>
                                <a:pt x="1133" y="1465"/>
                              </a:lnTo>
                              <a:lnTo>
                                <a:pt x="1111" y="1474"/>
                              </a:lnTo>
                              <a:lnTo>
                                <a:pt x="1089" y="1480"/>
                              </a:lnTo>
                              <a:lnTo>
                                <a:pt x="1066" y="1485"/>
                              </a:lnTo>
                              <a:lnTo>
                                <a:pt x="1041" y="1489"/>
                              </a:lnTo>
                              <a:lnTo>
                                <a:pt x="1018" y="1492"/>
                              </a:lnTo>
                              <a:lnTo>
                                <a:pt x="993" y="1495"/>
                              </a:lnTo>
                              <a:lnTo>
                                <a:pt x="968" y="1495"/>
                              </a:lnTo>
                              <a:lnTo>
                                <a:pt x="943" y="1495"/>
                              </a:lnTo>
                              <a:lnTo>
                                <a:pt x="919" y="1492"/>
                              </a:lnTo>
                              <a:lnTo>
                                <a:pt x="895" y="1489"/>
                              </a:lnTo>
                              <a:lnTo>
                                <a:pt x="871" y="1485"/>
                              </a:lnTo>
                              <a:lnTo>
                                <a:pt x="848" y="1480"/>
                              </a:lnTo>
                              <a:lnTo>
                                <a:pt x="825" y="1474"/>
                              </a:lnTo>
                              <a:lnTo>
                                <a:pt x="802" y="1465"/>
                              </a:lnTo>
                              <a:lnTo>
                                <a:pt x="780" y="1457"/>
                              </a:lnTo>
                              <a:lnTo>
                                <a:pt x="759" y="1447"/>
                              </a:lnTo>
                              <a:lnTo>
                                <a:pt x="738" y="1436"/>
                              </a:lnTo>
                              <a:lnTo>
                                <a:pt x="718" y="1425"/>
                              </a:lnTo>
                              <a:lnTo>
                                <a:pt x="698" y="1412"/>
                              </a:lnTo>
                              <a:lnTo>
                                <a:pt x="679" y="1399"/>
                              </a:lnTo>
                              <a:lnTo>
                                <a:pt x="662" y="1384"/>
                              </a:lnTo>
                              <a:lnTo>
                                <a:pt x="644" y="1368"/>
                              </a:lnTo>
                              <a:lnTo>
                                <a:pt x="627" y="1353"/>
                              </a:lnTo>
                              <a:lnTo>
                                <a:pt x="612" y="1336"/>
                              </a:lnTo>
                              <a:lnTo>
                                <a:pt x="596" y="1318"/>
                              </a:lnTo>
                              <a:lnTo>
                                <a:pt x="582" y="1301"/>
                              </a:lnTo>
                              <a:lnTo>
                                <a:pt x="568" y="1281"/>
                              </a:lnTo>
                              <a:lnTo>
                                <a:pt x="555" y="1261"/>
                              </a:lnTo>
                              <a:lnTo>
                                <a:pt x="545" y="1241"/>
                              </a:lnTo>
                              <a:lnTo>
                                <a:pt x="533" y="1220"/>
                              </a:lnTo>
                              <a:lnTo>
                                <a:pt x="524" y="1199"/>
                              </a:lnTo>
                              <a:lnTo>
                                <a:pt x="516" y="1177"/>
                              </a:lnTo>
                              <a:lnTo>
                                <a:pt x="508" y="1154"/>
                              </a:lnTo>
                              <a:lnTo>
                                <a:pt x="502" y="1131"/>
                              </a:lnTo>
                              <a:lnTo>
                                <a:pt x="496" y="1108"/>
                              </a:lnTo>
                              <a:lnTo>
                                <a:pt x="492" y="1083"/>
                              </a:lnTo>
                              <a:lnTo>
                                <a:pt x="489" y="1060"/>
                              </a:lnTo>
                              <a:lnTo>
                                <a:pt x="486" y="1035"/>
                              </a:lnTo>
                              <a:lnTo>
                                <a:pt x="486" y="1009"/>
                              </a:lnTo>
                              <a:close/>
                              <a:moveTo>
                                <a:pt x="2094" y="830"/>
                              </a:moveTo>
                              <a:lnTo>
                                <a:pt x="2092" y="813"/>
                              </a:lnTo>
                              <a:lnTo>
                                <a:pt x="2088" y="797"/>
                              </a:lnTo>
                              <a:lnTo>
                                <a:pt x="2083" y="781"/>
                              </a:lnTo>
                              <a:lnTo>
                                <a:pt x="2078" y="765"/>
                              </a:lnTo>
                              <a:lnTo>
                                <a:pt x="2071" y="750"/>
                              </a:lnTo>
                              <a:lnTo>
                                <a:pt x="2064" y="736"/>
                              </a:lnTo>
                              <a:lnTo>
                                <a:pt x="2054" y="721"/>
                              </a:lnTo>
                              <a:lnTo>
                                <a:pt x="2045" y="706"/>
                              </a:lnTo>
                              <a:lnTo>
                                <a:pt x="2034" y="694"/>
                              </a:lnTo>
                              <a:lnTo>
                                <a:pt x="2023" y="681"/>
                              </a:lnTo>
                              <a:lnTo>
                                <a:pt x="2010" y="668"/>
                              </a:lnTo>
                              <a:lnTo>
                                <a:pt x="1997" y="656"/>
                              </a:lnTo>
                              <a:lnTo>
                                <a:pt x="1983" y="645"/>
                              </a:lnTo>
                              <a:lnTo>
                                <a:pt x="1968" y="634"/>
                              </a:lnTo>
                              <a:lnTo>
                                <a:pt x="1952" y="623"/>
                              </a:lnTo>
                              <a:lnTo>
                                <a:pt x="1936" y="614"/>
                              </a:lnTo>
                              <a:lnTo>
                                <a:pt x="1920" y="605"/>
                              </a:lnTo>
                              <a:lnTo>
                                <a:pt x="1902" y="597"/>
                              </a:lnTo>
                              <a:lnTo>
                                <a:pt x="1883" y="588"/>
                              </a:lnTo>
                              <a:lnTo>
                                <a:pt x="1865" y="581"/>
                              </a:lnTo>
                              <a:lnTo>
                                <a:pt x="1846" y="576"/>
                              </a:lnTo>
                              <a:lnTo>
                                <a:pt x="1826" y="570"/>
                              </a:lnTo>
                              <a:lnTo>
                                <a:pt x="1806" y="565"/>
                              </a:lnTo>
                              <a:lnTo>
                                <a:pt x="1785" y="560"/>
                              </a:lnTo>
                              <a:lnTo>
                                <a:pt x="1764" y="557"/>
                              </a:lnTo>
                              <a:lnTo>
                                <a:pt x="1743" y="554"/>
                              </a:lnTo>
                              <a:lnTo>
                                <a:pt x="1721" y="552"/>
                              </a:lnTo>
                              <a:lnTo>
                                <a:pt x="1699" y="551"/>
                              </a:lnTo>
                              <a:lnTo>
                                <a:pt x="1676" y="551"/>
                              </a:lnTo>
                              <a:lnTo>
                                <a:pt x="1653" y="551"/>
                              </a:lnTo>
                              <a:lnTo>
                                <a:pt x="1631" y="552"/>
                              </a:lnTo>
                              <a:lnTo>
                                <a:pt x="1607" y="554"/>
                              </a:lnTo>
                              <a:lnTo>
                                <a:pt x="1575" y="559"/>
                              </a:lnTo>
                              <a:lnTo>
                                <a:pt x="1544" y="565"/>
                              </a:lnTo>
                              <a:lnTo>
                                <a:pt x="1513" y="573"/>
                              </a:lnTo>
                              <a:lnTo>
                                <a:pt x="1483" y="583"/>
                              </a:lnTo>
                              <a:lnTo>
                                <a:pt x="1455" y="593"/>
                              </a:lnTo>
                              <a:lnTo>
                                <a:pt x="1427" y="605"/>
                              </a:lnTo>
                              <a:lnTo>
                                <a:pt x="1401" y="618"/>
                              </a:lnTo>
                              <a:lnTo>
                                <a:pt x="1376" y="632"/>
                              </a:lnTo>
                              <a:lnTo>
                                <a:pt x="1374" y="633"/>
                              </a:lnTo>
                              <a:lnTo>
                                <a:pt x="1374" y="632"/>
                              </a:lnTo>
                              <a:lnTo>
                                <a:pt x="1351" y="607"/>
                              </a:lnTo>
                              <a:lnTo>
                                <a:pt x="1356" y="588"/>
                              </a:lnTo>
                              <a:lnTo>
                                <a:pt x="1359" y="571"/>
                              </a:lnTo>
                              <a:lnTo>
                                <a:pt x="1363" y="551"/>
                              </a:lnTo>
                              <a:lnTo>
                                <a:pt x="1365" y="532"/>
                              </a:lnTo>
                              <a:lnTo>
                                <a:pt x="1367" y="512"/>
                              </a:lnTo>
                              <a:lnTo>
                                <a:pt x="1370" y="492"/>
                              </a:lnTo>
                              <a:lnTo>
                                <a:pt x="1370" y="473"/>
                              </a:lnTo>
                              <a:lnTo>
                                <a:pt x="1371" y="453"/>
                              </a:lnTo>
                              <a:lnTo>
                                <a:pt x="1370" y="429"/>
                              </a:lnTo>
                              <a:lnTo>
                                <a:pt x="1369" y="406"/>
                              </a:lnTo>
                              <a:lnTo>
                                <a:pt x="1366" y="384"/>
                              </a:lnTo>
                              <a:lnTo>
                                <a:pt x="1364" y="362"/>
                              </a:lnTo>
                              <a:lnTo>
                                <a:pt x="1360" y="339"/>
                              </a:lnTo>
                              <a:lnTo>
                                <a:pt x="1356" y="318"/>
                              </a:lnTo>
                              <a:lnTo>
                                <a:pt x="1351" y="297"/>
                              </a:lnTo>
                              <a:lnTo>
                                <a:pt x="1345" y="276"/>
                              </a:lnTo>
                              <a:lnTo>
                                <a:pt x="1338" y="256"/>
                              </a:lnTo>
                              <a:lnTo>
                                <a:pt x="1331" y="238"/>
                              </a:lnTo>
                              <a:lnTo>
                                <a:pt x="1323" y="218"/>
                              </a:lnTo>
                              <a:lnTo>
                                <a:pt x="1315" y="200"/>
                              </a:lnTo>
                              <a:lnTo>
                                <a:pt x="1305" y="183"/>
                              </a:lnTo>
                              <a:lnTo>
                                <a:pt x="1295" y="165"/>
                              </a:lnTo>
                              <a:lnTo>
                                <a:pt x="1286" y="149"/>
                              </a:lnTo>
                              <a:lnTo>
                                <a:pt x="1274" y="132"/>
                              </a:lnTo>
                              <a:lnTo>
                                <a:pt x="1262" y="118"/>
                              </a:lnTo>
                              <a:lnTo>
                                <a:pt x="1250" y="103"/>
                              </a:lnTo>
                              <a:lnTo>
                                <a:pt x="1239" y="90"/>
                              </a:lnTo>
                              <a:lnTo>
                                <a:pt x="1226" y="77"/>
                              </a:lnTo>
                              <a:lnTo>
                                <a:pt x="1212" y="66"/>
                              </a:lnTo>
                              <a:lnTo>
                                <a:pt x="1198" y="55"/>
                              </a:lnTo>
                              <a:lnTo>
                                <a:pt x="1184" y="45"/>
                              </a:lnTo>
                              <a:lnTo>
                                <a:pt x="1170" y="36"/>
                              </a:lnTo>
                              <a:lnTo>
                                <a:pt x="1155" y="28"/>
                              </a:lnTo>
                              <a:lnTo>
                                <a:pt x="1139" y="21"/>
                              </a:lnTo>
                              <a:lnTo>
                                <a:pt x="1124" y="14"/>
                              </a:lnTo>
                              <a:lnTo>
                                <a:pt x="1108" y="9"/>
                              </a:lnTo>
                              <a:lnTo>
                                <a:pt x="1091" y="6"/>
                              </a:lnTo>
                              <a:lnTo>
                                <a:pt x="1075" y="2"/>
                              </a:lnTo>
                              <a:lnTo>
                                <a:pt x="1059" y="1"/>
                              </a:lnTo>
                              <a:lnTo>
                                <a:pt x="1041" y="0"/>
                              </a:lnTo>
                              <a:lnTo>
                                <a:pt x="1025" y="1"/>
                              </a:lnTo>
                              <a:lnTo>
                                <a:pt x="1008" y="2"/>
                              </a:lnTo>
                              <a:lnTo>
                                <a:pt x="991" y="6"/>
                              </a:lnTo>
                              <a:lnTo>
                                <a:pt x="976" y="9"/>
                              </a:lnTo>
                              <a:lnTo>
                                <a:pt x="959" y="14"/>
                              </a:lnTo>
                              <a:lnTo>
                                <a:pt x="944" y="21"/>
                              </a:lnTo>
                              <a:lnTo>
                                <a:pt x="929" y="28"/>
                              </a:lnTo>
                              <a:lnTo>
                                <a:pt x="913" y="36"/>
                              </a:lnTo>
                              <a:lnTo>
                                <a:pt x="898" y="45"/>
                              </a:lnTo>
                              <a:lnTo>
                                <a:pt x="884" y="55"/>
                              </a:lnTo>
                              <a:lnTo>
                                <a:pt x="870" y="66"/>
                              </a:lnTo>
                              <a:lnTo>
                                <a:pt x="857" y="77"/>
                              </a:lnTo>
                              <a:lnTo>
                                <a:pt x="844" y="90"/>
                              </a:lnTo>
                              <a:lnTo>
                                <a:pt x="832" y="103"/>
                              </a:lnTo>
                              <a:lnTo>
                                <a:pt x="820" y="118"/>
                              </a:lnTo>
                              <a:lnTo>
                                <a:pt x="808" y="132"/>
                              </a:lnTo>
                              <a:lnTo>
                                <a:pt x="798" y="149"/>
                              </a:lnTo>
                              <a:lnTo>
                                <a:pt x="787" y="165"/>
                              </a:lnTo>
                              <a:lnTo>
                                <a:pt x="778" y="183"/>
                              </a:lnTo>
                              <a:lnTo>
                                <a:pt x="768" y="200"/>
                              </a:lnTo>
                              <a:lnTo>
                                <a:pt x="760" y="218"/>
                              </a:lnTo>
                              <a:lnTo>
                                <a:pt x="752" y="238"/>
                              </a:lnTo>
                              <a:lnTo>
                                <a:pt x="745" y="256"/>
                              </a:lnTo>
                              <a:lnTo>
                                <a:pt x="738" y="276"/>
                              </a:lnTo>
                              <a:lnTo>
                                <a:pt x="732" y="297"/>
                              </a:lnTo>
                              <a:lnTo>
                                <a:pt x="727" y="318"/>
                              </a:lnTo>
                              <a:lnTo>
                                <a:pt x="723" y="339"/>
                              </a:lnTo>
                              <a:lnTo>
                                <a:pt x="719" y="362"/>
                              </a:lnTo>
                              <a:lnTo>
                                <a:pt x="716" y="384"/>
                              </a:lnTo>
                              <a:lnTo>
                                <a:pt x="713" y="406"/>
                              </a:lnTo>
                              <a:lnTo>
                                <a:pt x="712" y="429"/>
                              </a:lnTo>
                              <a:lnTo>
                                <a:pt x="712" y="453"/>
                              </a:lnTo>
                              <a:lnTo>
                                <a:pt x="712" y="473"/>
                              </a:lnTo>
                              <a:lnTo>
                                <a:pt x="713" y="494"/>
                              </a:lnTo>
                              <a:lnTo>
                                <a:pt x="715" y="514"/>
                              </a:lnTo>
                              <a:lnTo>
                                <a:pt x="717" y="533"/>
                              </a:lnTo>
                              <a:lnTo>
                                <a:pt x="719" y="535"/>
                              </a:lnTo>
                              <a:lnTo>
                                <a:pt x="669" y="539"/>
                              </a:lnTo>
                              <a:lnTo>
                                <a:pt x="643" y="523"/>
                              </a:lnTo>
                              <a:lnTo>
                                <a:pt x="615" y="508"/>
                              </a:lnTo>
                              <a:lnTo>
                                <a:pt x="586" y="495"/>
                              </a:lnTo>
                              <a:lnTo>
                                <a:pt x="555" y="482"/>
                              </a:lnTo>
                              <a:lnTo>
                                <a:pt x="534" y="474"/>
                              </a:lnTo>
                              <a:lnTo>
                                <a:pt x="512" y="467"/>
                              </a:lnTo>
                              <a:lnTo>
                                <a:pt x="490" y="461"/>
                              </a:lnTo>
                              <a:lnTo>
                                <a:pt x="468" y="456"/>
                              </a:lnTo>
                              <a:lnTo>
                                <a:pt x="447" y="452"/>
                              </a:lnTo>
                              <a:lnTo>
                                <a:pt x="424" y="448"/>
                              </a:lnTo>
                              <a:lnTo>
                                <a:pt x="403" y="446"/>
                              </a:lnTo>
                              <a:lnTo>
                                <a:pt x="382" y="443"/>
                              </a:lnTo>
                              <a:lnTo>
                                <a:pt x="361" y="442"/>
                              </a:lnTo>
                              <a:lnTo>
                                <a:pt x="340" y="442"/>
                              </a:lnTo>
                              <a:lnTo>
                                <a:pt x="319" y="443"/>
                              </a:lnTo>
                              <a:lnTo>
                                <a:pt x="299" y="445"/>
                              </a:lnTo>
                              <a:lnTo>
                                <a:pt x="279" y="447"/>
                              </a:lnTo>
                              <a:lnTo>
                                <a:pt x="261" y="450"/>
                              </a:lnTo>
                              <a:lnTo>
                                <a:pt x="241" y="454"/>
                              </a:lnTo>
                              <a:lnTo>
                                <a:pt x="222" y="459"/>
                              </a:lnTo>
                              <a:lnTo>
                                <a:pt x="204" y="463"/>
                              </a:lnTo>
                              <a:lnTo>
                                <a:pt x="187" y="469"/>
                              </a:lnTo>
                              <a:lnTo>
                                <a:pt x="169" y="476"/>
                              </a:lnTo>
                              <a:lnTo>
                                <a:pt x="153" y="484"/>
                              </a:lnTo>
                              <a:lnTo>
                                <a:pt x="138" y="492"/>
                              </a:lnTo>
                              <a:lnTo>
                                <a:pt x="123" y="502"/>
                              </a:lnTo>
                              <a:lnTo>
                                <a:pt x="109" y="511"/>
                              </a:lnTo>
                              <a:lnTo>
                                <a:pt x="94" y="522"/>
                              </a:lnTo>
                              <a:lnTo>
                                <a:pt x="82" y="532"/>
                              </a:lnTo>
                              <a:lnTo>
                                <a:pt x="70" y="544"/>
                              </a:lnTo>
                              <a:lnTo>
                                <a:pt x="58" y="557"/>
                              </a:lnTo>
                              <a:lnTo>
                                <a:pt x="48" y="570"/>
                              </a:lnTo>
                              <a:lnTo>
                                <a:pt x="38" y="584"/>
                              </a:lnTo>
                              <a:lnTo>
                                <a:pt x="30" y="598"/>
                              </a:lnTo>
                              <a:lnTo>
                                <a:pt x="22" y="613"/>
                              </a:lnTo>
                              <a:lnTo>
                                <a:pt x="16" y="628"/>
                              </a:lnTo>
                              <a:lnTo>
                                <a:pt x="10" y="645"/>
                              </a:lnTo>
                              <a:lnTo>
                                <a:pt x="6" y="661"/>
                              </a:lnTo>
                              <a:lnTo>
                                <a:pt x="3" y="677"/>
                              </a:lnTo>
                              <a:lnTo>
                                <a:pt x="1" y="694"/>
                              </a:lnTo>
                              <a:lnTo>
                                <a:pt x="0" y="710"/>
                              </a:lnTo>
                              <a:lnTo>
                                <a:pt x="0" y="728"/>
                              </a:lnTo>
                              <a:lnTo>
                                <a:pt x="1" y="744"/>
                              </a:lnTo>
                              <a:lnTo>
                                <a:pt x="3" y="760"/>
                              </a:lnTo>
                              <a:lnTo>
                                <a:pt x="7" y="778"/>
                              </a:lnTo>
                              <a:lnTo>
                                <a:pt x="11" y="794"/>
                              </a:lnTo>
                              <a:lnTo>
                                <a:pt x="16" y="812"/>
                              </a:lnTo>
                              <a:lnTo>
                                <a:pt x="22" y="828"/>
                              </a:lnTo>
                              <a:lnTo>
                                <a:pt x="30" y="844"/>
                              </a:lnTo>
                              <a:lnTo>
                                <a:pt x="37" y="861"/>
                              </a:lnTo>
                              <a:lnTo>
                                <a:pt x="47" y="877"/>
                              </a:lnTo>
                              <a:lnTo>
                                <a:pt x="57" y="894"/>
                              </a:lnTo>
                              <a:lnTo>
                                <a:pt x="68" y="909"/>
                              </a:lnTo>
                              <a:lnTo>
                                <a:pt x="79" y="924"/>
                              </a:lnTo>
                              <a:lnTo>
                                <a:pt x="92" y="939"/>
                              </a:lnTo>
                              <a:lnTo>
                                <a:pt x="105" y="954"/>
                              </a:lnTo>
                              <a:lnTo>
                                <a:pt x="119" y="968"/>
                              </a:lnTo>
                              <a:lnTo>
                                <a:pt x="134" y="984"/>
                              </a:lnTo>
                              <a:lnTo>
                                <a:pt x="149" y="997"/>
                              </a:lnTo>
                              <a:lnTo>
                                <a:pt x="166" y="1011"/>
                              </a:lnTo>
                              <a:lnTo>
                                <a:pt x="183" y="1023"/>
                              </a:lnTo>
                              <a:lnTo>
                                <a:pt x="201" y="1035"/>
                              </a:lnTo>
                              <a:lnTo>
                                <a:pt x="220" y="1047"/>
                              </a:lnTo>
                              <a:lnTo>
                                <a:pt x="238" y="1059"/>
                              </a:lnTo>
                              <a:lnTo>
                                <a:pt x="258" y="1069"/>
                              </a:lnTo>
                              <a:lnTo>
                                <a:pt x="279" y="1080"/>
                              </a:lnTo>
                              <a:lnTo>
                                <a:pt x="299" y="1089"/>
                              </a:lnTo>
                              <a:lnTo>
                                <a:pt x="321" y="1097"/>
                              </a:lnTo>
                              <a:lnTo>
                                <a:pt x="345" y="1105"/>
                              </a:lnTo>
                              <a:lnTo>
                                <a:pt x="368" y="1112"/>
                              </a:lnTo>
                              <a:lnTo>
                                <a:pt x="392" y="1119"/>
                              </a:lnTo>
                              <a:lnTo>
                                <a:pt x="415" y="1124"/>
                              </a:lnTo>
                              <a:lnTo>
                                <a:pt x="414" y="1128"/>
                              </a:lnTo>
                              <a:lnTo>
                                <a:pt x="419" y="1173"/>
                              </a:lnTo>
                              <a:lnTo>
                                <a:pt x="420" y="1174"/>
                              </a:lnTo>
                              <a:lnTo>
                                <a:pt x="402" y="1189"/>
                              </a:lnTo>
                              <a:lnTo>
                                <a:pt x="385" y="1206"/>
                              </a:lnTo>
                              <a:lnTo>
                                <a:pt x="367" y="1222"/>
                              </a:lnTo>
                              <a:lnTo>
                                <a:pt x="351" y="1241"/>
                              </a:lnTo>
                              <a:lnTo>
                                <a:pt x="336" y="1258"/>
                              </a:lnTo>
                              <a:lnTo>
                                <a:pt x="321" y="1276"/>
                              </a:lnTo>
                              <a:lnTo>
                                <a:pt x="307" y="1295"/>
                              </a:lnTo>
                              <a:lnTo>
                                <a:pt x="295" y="1313"/>
                              </a:lnTo>
                              <a:lnTo>
                                <a:pt x="283" y="1332"/>
                              </a:lnTo>
                              <a:lnTo>
                                <a:pt x="272" y="1351"/>
                              </a:lnTo>
                              <a:lnTo>
                                <a:pt x="262" y="1370"/>
                              </a:lnTo>
                              <a:lnTo>
                                <a:pt x="252" y="1389"/>
                              </a:lnTo>
                              <a:lnTo>
                                <a:pt x="244" y="1408"/>
                              </a:lnTo>
                              <a:lnTo>
                                <a:pt x="237" y="1428"/>
                              </a:lnTo>
                              <a:lnTo>
                                <a:pt x="230" y="1448"/>
                              </a:lnTo>
                              <a:lnTo>
                                <a:pt x="224" y="1467"/>
                              </a:lnTo>
                              <a:lnTo>
                                <a:pt x="220" y="1487"/>
                              </a:lnTo>
                              <a:lnTo>
                                <a:pt x="215" y="1505"/>
                              </a:lnTo>
                              <a:lnTo>
                                <a:pt x="213" y="1524"/>
                              </a:lnTo>
                              <a:lnTo>
                                <a:pt x="210" y="1544"/>
                              </a:lnTo>
                              <a:lnTo>
                                <a:pt x="208" y="1563"/>
                              </a:lnTo>
                              <a:lnTo>
                                <a:pt x="208" y="1581"/>
                              </a:lnTo>
                              <a:lnTo>
                                <a:pt x="208" y="1599"/>
                              </a:lnTo>
                              <a:lnTo>
                                <a:pt x="209" y="1618"/>
                              </a:lnTo>
                              <a:lnTo>
                                <a:pt x="211" y="1635"/>
                              </a:lnTo>
                              <a:lnTo>
                                <a:pt x="215" y="1653"/>
                              </a:lnTo>
                              <a:lnTo>
                                <a:pt x="219" y="1669"/>
                              </a:lnTo>
                              <a:lnTo>
                                <a:pt x="223" y="1685"/>
                              </a:lnTo>
                              <a:lnTo>
                                <a:pt x="229" y="1702"/>
                              </a:lnTo>
                              <a:lnTo>
                                <a:pt x="236" y="1717"/>
                              </a:lnTo>
                              <a:lnTo>
                                <a:pt x="243" y="1732"/>
                              </a:lnTo>
                              <a:lnTo>
                                <a:pt x="252" y="1746"/>
                              </a:lnTo>
                              <a:lnTo>
                                <a:pt x="262" y="1760"/>
                              </a:lnTo>
                              <a:lnTo>
                                <a:pt x="272" y="1773"/>
                              </a:lnTo>
                              <a:lnTo>
                                <a:pt x="283" y="1786"/>
                              </a:lnTo>
                              <a:lnTo>
                                <a:pt x="296" y="1798"/>
                              </a:lnTo>
                              <a:lnTo>
                                <a:pt x="309" y="1808"/>
                              </a:lnTo>
                              <a:lnTo>
                                <a:pt x="321" y="1817"/>
                              </a:lnTo>
                              <a:lnTo>
                                <a:pt x="337" y="1827"/>
                              </a:lnTo>
                              <a:lnTo>
                                <a:pt x="351" y="1835"/>
                              </a:lnTo>
                              <a:lnTo>
                                <a:pt x="366" y="1841"/>
                              </a:lnTo>
                              <a:lnTo>
                                <a:pt x="382" y="1847"/>
                              </a:lnTo>
                              <a:lnTo>
                                <a:pt x="398" y="1853"/>
                              </a:lnTo>
                              <a:lnTo>
                                <a:pt x="415" y="1856"/>
                              </a:lnTo>
                              <a:lnTo>
                                <a:pt x="431" y="1858"/>
                              </a:lnTo>
                              <a:lnTo>
                                <a:pt x="449" y="1861"/>
                              </a:lnTo>
                              <a:lnTo>
                                <a:pt x="467" y="1862"/>
                              </a:lnTo>
                              <a:lnTo>
                                <a:pt x="484" y="1862"/>
                              </a:lnTo>
                              <a:lnTo>
                                <a:pt x="502" y="1861"/>
                              </a:lnTo>
                              <a:lnTo>
                                <a:pt x="520" y="1860"/>
                              </a:lnTo>
                              <a:lnTo>
                                <a:pt x="539" y="1857"/>
                              </a:lnTo>
                              <a:lnTo>
                                <a:pt x="558" y="1854"/>
                              </a:lnTo>
                              <a:lnTo>
                                <a:pt x="575" y="1849"/>
                              </a:lnTo>
                              <a:lnTo>
                                <a:pt x="594" y="1843"/>
                              </a:lnTo>
                              <a:lnTo>
                                <a:pt x="613" y="1837"/>
                              </a:lnTo>
                              <a:lnTo>
                                <a:pt x="632" y="1830"/>
                              </a:lnTo>
                              <a:lnTo>
                                <a:pt x="650" y="1822"/>
                              </a:lnTo>
                              <a:lnTo>
                                <a:pt x="669" y="1813"/>
                              </a:lnTo>
                              <a:lnTo>
                                <a:pt x="688" y="1803"/>
                              </a:lnTo>
                              <a:lnTo>
                                <a:pt x="705" y="1793"/>
                              </a:lnTo>
                              <a:lnTo>
                                <a:pt x="724" y="1781"/>
                              </a:lnTo>
                              <a:lnTo>
                                <a:pt x="742" y="1770"/>
                              </a:lnTo>
                              <a:lnTo>
                                <a:pt x="759" y="1756"/>
                              </a:lnTo>
                              <a:lnTo>
                                <a:pt x="777" y="1743"/>
                              </a:lnTo>
                              <a:lnTo>
                                <a:pt x="793" y="1727"/>
                              </a:lnTo>
                              <a:lnTo>
                                <a:pt x="811" y="1712"/>
                              </a:lnTo>
                              <a:lnTo>
                                <a:pt x="827" y="1696"/>
                              </a:lnTo>
                              <a:lnTo>
                                <a:pt x="842" y="1678"/>
                              </a:lnTo>
                              <a:lnTo>
                                <a:pt x="855" y="1663"/>
                              </a:lnTo>
                              <a:lnTo>
                                <a:pt x="868" y="1648"/>
                              </a:lnTo>
                              <a:lnTo>
                                <a:pt x="881" y="1632"/>
                              </a:lnTo>
                              <a:lnTo>
                                <a:pt x="891" y="1615"/>
                              </a:lnTo>
                              <a:lnTo>
                                <a:pt x="902" y="1599"/>
                              </a:lnTo>
                              <a:lnTo>
                                <a:pt x="912" y="1582"/>
                              </a:lnTo>
                              <a:lnTo>
                                <a:pt x="922" y="1566"/>
                              </a:lnTo>
                              <a:lnTo>
                                <a:pt x="931" y="1550"/>
                              </a:lnTo>
                              <a:lnTo>
                                <a:pt x="971" y="1546"/>
                              </a:lnTo>
                              <a:lnTo>
                                <a:pt x="976" y="1544"/>
                              </a:lnTo>
                              <a:lnTo>
                                <a:pt x="984" y="1571"/>
                              </a:lnTo>
                              <a:lnTo>
                                <a:pt x="994" y="1599"/>
                              </a:lnTo>
                              <a:lnTo>
                                <a:pt x="1006" y="1626"/>
                              </a:lnTo>
                              <a:lnTo>
                                <a:pt x="1020" y="1653"/>
                              </a:lnTo>
                              <a:lnTo>
                                <a:pt x="1030" y="1674"/>
                              </a:lnTo>
                              <a:lnTo>
                                <a:pt x="1042" y="1694"/>
                              </a:lnTo>
                              <a:lnTo>
                                <a:pt x="1055" y="1712"/>
                              </a:lnTo>
                              <a:lnTo>
                                <a:pt x="1068" y="1731"/>
                              </a:lnTo>
                              <a:lnTo>
                                <a:pt x="1081" y="1749"/>
                              </a:lnTo>
                              <a:lnTo>
                                <a:pt x="1095" y="1766"/>
                              </a:lnTo>
                              <a:lnTo>
                                <a:pt x="1109" y="1782"/>
                              </a:lnTo>
                              <a:lnTo>
                                <a:pt x="1124" y="1798"/>
                              </a:lnTo>
                              <a:lnTo>
                                <a:pt x="1138" y="1812"/>
                              </a:lnTo>
                              <a:lnTo>
                                <a:pt x="1155" y="1826"/>
                              </a:lnTo>
                              <a:lnTo>
                                <a:pt x="1170" y="1840"/>
                              </a:lnTo>
                              <a:lnTo>
                                <a:pt x="1186" y="1851"/>
                              </a:lnTo>
                              <a:lnTo>
                                <a:pt x="1202" y="1863"/>
                              </a:lnTo>
                              <a:lnTo>
                                <a:pt x="1219" y="1874"/>
                              </a:lnTo>
                              <a:lnTo>
                                <a:pt x="1235" y="1884"/>
                              </a:lnTo>
                              <a:lnTo>
                                <a:pt x="1253" y="1892"/>
                              </a:lnTo>
                              <a:lnTo>
                                <a:pt x="1269" y="1901"/>
                              </a:lnTo>
                              <a:lnTo>
                                <a:pt x="1287" y="1908"/>
                              </a:lnTo>
                              <a:lnTo>
                                <a:pt x="1304" y="1913"/>
                              </a:lnTo>
                              <a:lnTo>
                                <a:pt x="1321" y="1919"/>
                              </a:lnTo>
                              <a:lnTo>
                                <a:pt x="1338" y="1924"/>
                              </a:lnTo>
                              <a:lnTo>
                                <a:pt x="1356" y="1926"/>
                              </a:lnTo>
                              <a:lnTo>
                                <a:pt x="1373" y="1929"/>
                              </a:lnTo>
                              <a:lnTo>
                                <a:pt x="1390" y="1931"/>
                              </a:lnTo>
                              <a:lnTo>
                                <a:pt x="1407" y="1931"/>
                              </a:lnTo>
                              <a:lnTo>
                                <a:pt x="1424" y="1930"/>
                              </a:lnTo>
                              <a:lnTo>
                                <a:pt x="1440" y="1929"/>
                              </a:lnTo>
                              <a:lnTo>
                                <a:pt x="1458" y="1925"/>
                              </a:lnTo>
                              <a:lnTo>
                                <a:pt x="1473" y="1922"/>
                              </a:lnTo>
                              <a:lnTo>
                                <a:pt x="1489" y="1917"/>
                              </a:lnTo>
                              <a:lnTo>
                                <a:pt x="1504" y="1910"/>
                              </a:lnTo>
                              <a:lnTo>
                                <a:pt x="1521" y="1903"/>
                              </a:lnTo>
                              <a:lnTo>
                                <a:pt x="1535" y="1895"/>
                              </a:lnTo>
                              <a:lnTo>
                                <a:pt x="1549" y="1885"/>
                              </a:lnTo>
                              <a:lnTo>
                                <a:pt x="1562" y="1876"/>
                              </a:lnTo>
                              <a:lnTo>
                                <a:pt x="1575" y="1864"/>
                              </a:lnTo>
                              <a:lnTo>
                                <a:pt x="1586" y="1853"/>
                              </a:lnTo>
                              <a:lnTo>
                                <a:pt x="1598" y="1840"/>
                              </a:lnTo>
                              <a:lnTo>
                                <a:pt x="1608" y="1827"/>
                              </a:lnTo>
                              <a:lnTo>
                                <a:pt x="1618" y="1813"/>
                              </a:lnTo>
                              <a:lnTo>
                                <a:pt x="1626" y="1798"/>
                              </a:lnTo>
                              <a:lnTo>
                                <a:pt x="1634" y="1782"/>
                              </a:lnTo>
                              <a:lnTo>
                                <a:pt x="1641" y="1766"/>
                              </a:lnTo>
                              <a:lnTo>
                                <a:pt x="1648" y="1750"/>
                              </a:lnTo>
                              <a:lnTo>
                                <a:pt x="1654" y="1732"/>
                              </a:lnTo>
                              <a:lnTo>
                                <a:pt x="1659" y="1715"/>
                              </a:lnTo>
                              <a:lnTo>
                                <a:pt x="1662" y="1697"/>
                              </a:lnTo>
                              <a:lnTo>
                                <a:pt x="1666" y="1678"/>
                              </a:lnTo>
                              <a:lnTo>
                                <a:pt x="1668" y="1660"/>
                              </a:lnTo>
                              <a:lnTo>
                                <a:pt x="1669" y="1640"/>
                              </a:lnTo>
                              <a:lnTo>
                                <a:pt x="1670" y="1620"/>
                              </a:lnTo>
                              <a:lnTo>
                                <a:pt x="1670" y="1600"/>
                              </a:lnTo>
                              <a:lnTo>
                                <a:pt x="1669" y="1580"/>
                              </a:lnTo>
                              <a:lnTo>
                                <a:pt x="1668" y="1560"/>
                              </a:lnTo>
                              <a:lnTo>
                                <a:pt x="1666" y="1539"/>
                              </a:lnTo>
                              <a:lnTo>
                                <a:pt x="1662" y="1518"/>
                              </a:lnTo>
                              <a:lnTo>
                                <a:pt x="1658" y="1497"/>
                              </a:lnTo>
                              <a:lnTo>
                                <a:pt x="1653" y="1476"/>
                              </a:lnTo>
                              <a:lnTo>
                                <a:pt x="1647" y="1455"/>
                              </a:lnTo>
                              <a:lnTo>
                                <a:pt x="1640" y="1434"/>
                              </a:lnTo>
                              <a:lnTo>
                                <a:pt x="1632" y="1413"/>
                              </a:lnTo>
                              <a:lnTo>
                                <a:pt x="1624" y="1392"/>
                              </a:lnTo>
                              <a:lnTo>
                                <a:pt x="1614" y="1371"/>
                              </a:lnTo>
                              <a:lnTo>
                                <a:pt x="1604" y="1350"/>
                              </a:lnTo>
                              <a:lnTo>
                                <a:pt x="1589" y="1322"/>
                              </a:lnTo>
                              <a:lnTo>
                                <a:pt x="1571" y="1294"/>
                              </a:lnTo>
                              <a:lnTo>
                                <a:pt x="1553" y="1268"/>
                              </a:lnTo>
                              <a:lnTo>
                                <a:pt x="1534" y="1243"/>
                              </a:lnTo>
                              <a:lnTo>
                                <a:pt x="1529" y="1242"/>
                              </a:lnTo>
                              <a:lnTo>
                                <a:pt x="1532" y="1240"/>
                              </a:lnTo>
                              <a:lnTo>
                                <a:pt x="1551" y="1208"/>
                              </a:lnTo>
                              <a:lnTo>
                                <a:pt x="1553" y="1211"/>
                              </a:lnTo>
                              <a:lnTo>
                                <a:pt x="1585" y="1212"/>
                              </a:lnTo>
                              <a:lnTo>
                                <a:pt x="1617" y="1213"/>
                              </a:lnTo>
                              <a:lnTo>
                                <a:pt x="1649" y="1212"/>
                              </a:lnTo>
                              <a:lnTo>
                                <a:pt x="1682" y="1208"/>
                              </a:lnTo>
                              <a:lnTo>
                                <a:pt x="1706" y="1206"/>
                              </a:lnTo>
                              <a:lnTo>
                                <a:pt x="1728" y="1201"/>
                              </a:lnTo>
                              <a:lnTo>
                                <a:pt x="1750" y="1197"/>
                              </a:lnTo>
                              <a:lnTo>
                                <a:pt x="1772" y="1192"/>
                              </a:lnTo>
                              <a:lnTo>
                                <a:pt x="1793" y="1186"/>
                              </a:lnTo>
                              <a:lnTo>
                                <a:pt x="1814" y="1179"/>
                              </a:lnTo>
                              <a:lnTo>
                                <a:pt x="1834" y="1171"/>
                              </a:lnTo>
                              <a:lnTo>
                                <a:pt x="1854" y="1163"/>
                              </a:lnTo>
                              <a:lnTo>
                                <a:pt x="1874" y="1154"/>
                              </a:lnTo>
                              <a:lnTo>
                                <a:pt x="1893" y="1145"/>
                              </a:lnTo>
                              <a:lnTo>
                                <a:pt x="1910" y="1135"/>
                              </a:lnTo>
                              <a:lnTo>
                                <a:pt x="1928" y="1124"/>
                              </a:lnTo>
                              <a:lnTo>
                                <a:pt x="1944" y="1112"/>
                              </a:lnTo>
                              <a:lnTo>
                                <a:pt x="1959" y="1102"/>
                              </a:lnTo>
                              <a:lnTo>
                                <a:pt x="1975" y="1089"/>
                              </a:lnTo>
                              <a:lnTo>
                                <a:pt x="1990" y="1076"/>
                              </a:lnTo>
                              <a:lnTo>
                                <a:pt x="2003" y="1063"/>
                              </a:lnTo>
                              <a:lnTo>
                                <a:pt x="2016" y="1050"/>
                              </a:lnTo>
                              <a:lnTo>
                                <a:pt x="2027" y="1036"/>
                              </a:lnTo>
                              <a:lnTo>
                                <a:pt x="2039" y="1022"/>
                              </a:lnTo>
                              <a:lnTo>
                                <a:pt x="2048" y="1007"/>
                              </a:lnTo>
                              <a:lnTo>
                                <a:pt x="2058" y="992"/>
                              </a:lnTo>
                              <a:lnTo>
                                <a:pt x="2066" y="977"/>
                              </a:lnTo>
                              <a:lnTo>
                                <a:pt x="2074" y="961"/>
                              </a:lnTo>
                              <a:lnTo>
                                <a:pt x="2080" y="946"/>
                              </a:lnTo>
                              <a:lnTo>
                                <a:pt x="2086" y="930"/>
                              </a:lnTo>
                              <a:lnTo>
                                <a:pt x="2089" y="913"/>
                              </a:lnTo>
                              <a:lnTo>
                                <a:pt x="2093" y="897"/>
                              </a:lnTo>
                              <a:lnTo>
                                <a:pt x="2095" y="881"/>
                              </a:lnTo>
                              <a:lnTo>
                                <a:pt x="2096" y="864"/>
                              </a:lnTo>
                              <a:lnTo>
                                <a:pt x="2096" y="847"/>
                              </a:lnTo>
                              <a:lnTo>
                                <a:pt x="2094" y="830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63" o:spid="_x0000_s1026" style="position:absolute;margin-left:109.2pt;margin-top:703.6pt;width:79.2pt;height:76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96,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" path="m486,1009r,-24l489,960r3,-24l496,912r6,-23l508,866r8,-23l524,821r9,-22l545,779r10,-21l568,738r14,-19l596,701r16,-18l627,667r17,-17l662,635r17,-14l698,607r20,-13l738,583r21,-11l780,563r22,-9l825,546r23,-7l871,535r24,-5l919,526r24,-1l968,524r25,1l1018,526r23,4l1066,535r23,4l1111,546r22,8l1156,563r21,9l1198,583r20,11l1238,607r18,14l1275,635r18,15l1309,667r15,16l1339,701r16,18l1367,738r13,20l1392,779r11,20l1412,821r8,22l1428,866r7,23l1440,912r5,24l1447,960r2,25l1451,1009r-2,26l1447,1060r-2,23l1440,1108r-5,23l1428,1154r-8,23l1412,1199r-9,21l1392,1241r-12,20l1367,1281r-12,20l1339,1318r-15,18l1309,1353r-16,15l1275,1384r-19,15l1238,1412r-20,13l1198,1436r-21,11l1156,1457r-23,8l1111,1474r-22,6l1066,1485r-25,4l1018,1492r-25,3l968,1495r-25,l919,1492r-24,-3l871,1485r-23,-5l825,1474r-23,-9l780,1457r-21,-10l738,1436r-20,-11l698,1412r-19,-13l662,1384r-18,-16l627,1353r-15,-17l596,1318r-14,-17l568,1281r-13,-20l545,1241r-12,-21l524,1199r-8,-22l508,1154r-6,-23l496,1108r-4,-25l489,1060r-3,-25l486,1009xm2094,830r-2,-17l2088,797r-5,-16l2078,765r-7,-15l2064,736r-10,-15l2045,706r-11,-12l2023,681r-13,-13l1997,656r-14,-11l1968,634r-16,-11l1936,614r-16,-9l1902,597r-19,-9l1865,581r-19,-5l1826,570r-20,-5l1785,560r-21,-3l1743,554r-22,-2l1699,551r-23,l1653,551r-22,1l1607,554r-32,5l1544,565r-31,8l1483,583r-28,10l1427,605r-26,13l1376,632r-2,1l1374,632r-23,-25l1356,588r3,-17l1363,551r2,-19l1367,512r3,-20l1370,473r1,-20l1370,429r-1,-23l1366,384r-2,-22l1360,339r-4,-21l1351,297r-6,-21l1338,256r-7,-18l1323,218r-8,-18l1305,183r-10,-18l1286,149r-12,-17l1262,118r-12,-15l1239,90,1226,77,1212,66,1198,55,1184,45r-14,-9l1155,28r-16,-7l1124,14,1108,9,1091,6,1075,2,1059,1,1041,r-16,1l1008,2,991,6,976,9r-17,5l944,21r-15,7l913,36r-15,9l884,55,870,66,857,77,844,90r-12,13l820,118r-12,14l798,149r-11,16l778,183r-10,17l760,218r-8,20l745,256r-7,20l732,297r-5,21l723,339r-4,23l716,384r-3,22l712,429r,24l712,473r1,21l715,514r2,19l719,535r-50,4l643,523,615,508,586,495,555,482r-21,-8l512,467r-22,-6l468,456r-21,-4l424,448r-21,-2l382,443r-21,-1l340,442r-21,1l299,445r-20,2l261,450r-20,4l222,459r-18,4l187,469r-18,7l153,484r-15,8l123,502r-14,9l94,522,82,532,70,544,58,557,48,570,38,584r-8,14l22,613r-6,15l10,645,6,661,3,677,1,694,,710r,18l1,744r2,16l7,778r4,16l16,812r6,16l30,844r7,17l47,877r10,17l68,909r11,15l92,939r13,15l119,968r15,16l149,997r17,14l183,1023r18,12l220,1047r18,12l258,1069r21,11l299,1089r22,8l345,1105r23,7l392,1119r23,5l414,1128r5,45l420,1174r-18,15l385,1206r-18,16l351,1241r-15,17l321,1276r-14,19l295,1313r-12,19l272,1351r-10,19l252,1389r-8,19l237,1428r-7,20l224,1467r-4,20l215,1505r-2,19l210,1544r-2,19l208,1581r,18l209,1618r2,17l215,1653r4,16l223,1685r6,17l236,1717r7,15l252,1746r10,14l272,1773r11,13l296,1798r13,10l321,1817r16,10l351,1835r15,6l382,1847r16,6l415,1856r16,2l449,1861r18,1l484,1862r18,-1l520,1860r19,-3l558,1854r17,-5l594,1843r19,-6l632,1830r18,-8l669,1813r19,-10l705,1793r19,-12l742,1770r17,-14l777,1743r16,-16l811,1712r16,-16l842,1678r13,-15l868,1648r13,-16l891,1615r11,-16l912,1582r10,-16l931,1550r40,-4l976,1544r8,27l994,1599r12,27l1020,1653r10,21l1042,1694r13,18l1068,1731r13,18l1095,1766r14,16l1124,1798r14,14l1155,1826r15,14l1186,1851r16,12l1219,1874r16,10l1253,1892r16,9l1287,1908r17,5l1321,1919r17,5l1356,1926r17,3l1390,1931r17,l1424,1930r16,-1l1458,1925r15,-3l1489,1917r15,-7l1521,1903r14,-8l1549,1885r13,-9l1575,1864r11,-11l1598,1840r10,-13l1618,1813r8,-15l1634,1782r7,-16l1648,1750r6,-18l1659,1715r3,-18l1666,1678r2,-18l1669,1640r1,-20l1670,1600r-1,-20l1668,1560r-2,-21l1662,1518r-4,-21l1653,1476r-6,-21l1640,1434r-8,-21l1624,1392r-10,-21l1604,1350r-15,-28l1571,1294r-18,-26l1534,1243r-5,-1l1532,1240r19,-32l1553,1211r32,1l1617,1213r32,-1l1682,1208r24,-2l1728,1201r22,-4l1772,1192r21,-6l1814,1179r20,-8l1854,1163r20,-9l1893,1145r17,-10l1928,1124r16,-12l1959,1102r16,-13l1990,1076r13,-13l2016,1050r11,-14l2039,1022r9,-15l2058,992r8,-15l2074,961r6,-15l2086,930r3,-17l2093,897r2,-16l2096,864r,-17l2094,830xe" filled="f" fillcolor="#b2a1c7 [1943]" strokecolor="black [3213]" strokeweight=".25pt">
                <v:path arrowok="t" o:connecttype="custom" o:connectlocs="251460,411722;309046,325968;395906,273813;499561,265789;594098,304404;662242,380129;694394,481429;681437,590252;628170,678514;543710,734681;441015,748221;344558,714622;272575,642407;236104,543112;993843,376117;944415,317944;866673,283341;771176,277825;659363,317442;657443,237204;645446,138411;605615,59176;546590,10531;475567,3009;411262,38615;364713,109325;342158,203604;308566,262279;203471,224667;115652,227676;45109,261777;4799,323460;5279,398182;44149,470898;114213,531077;198673,565679;147325,649428;107494,735684;101256,819934;130529,889140;190994,929259;267776,929760;347437,893152;416541,826454;472207,787839;525475,885629;592659,944805;667041,968375;736624,950321;784133,893653;801409,812412;787012,719135;733745,622849;829242,602288;916581,569190;978487,512522;1005360,441812" o:connectangles="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margin">
                  <wp:posOffset>476250</wp:posOffset>
                </wp:positionH>
                <wp:positionV relativeFrom="paragraph">
                  <wp:posOffset>3373120</wp:posOffset>
                </wp:positionV>
                <wp:extent cx="8190865" cy="586740"/>
                <wp:effectExtent l="9525" t="10795" r="10160" b="12065"/>
                <wp:wrapNone/>
                <wp:docPr id="89" name="Group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0865" cy="586740"/>
                          <a:chOff x="720" y="720"/>
                          <a:chExt cx="9571" cy="627"/>
                        </a:xfrm>
                      </wpg:grpSpPr>
                      <wps:wsp>
                        <wps:cNvPr id="90" name="Freeform 642"/>
                        <wps:cNvSpPr>
                          <a:spLocks/>
                        </wps:cNvSpPr>
                        <wps:spPr bwMode="auto">
                          <a:xfrm>
                            <a:off x="720" y="720"/>
                            <a:ext cx="478" cy="615"/>
                          </a:xfrm>
                          <a:custGeom>
                            <a:avLst/>
                            <a:gdLst>
                              <a:gd name="T0" fmla="*/ 77 w 81"/>
                              <a:gd name="T1" fmla="*/ 61 h 104"/>
                              <a:gd name="T2" fmla="*/ 61 w 81"/>
                              <a:gd name="T3" fmla="*/ 92 h 104"/>
                              <a:gd name="T4" fmla="*/ 31 w 81"/>
                              <a:gd name="T5" fmla="*/ 104 h 104"/>
                              <a:gd name="T6" fmla="*/ 8 w 81"/>
                              <a:gd name="T7" fmla="*/ 95 h 104"/>
                              <a:gd name="T8" fmla="*/ 0 w 81"/>
                              <a:gd name="T9" fmla="*/ 69 h 104"/>
                              <a:gd name="T10" fmla="*/ 8 w 81"/>
                              <a:gd name="T11" fmla="*/ 35 h 104"/>
                              <a:gd name="T12" fmla="*/ 28 w 81"/>
                              <a:gd name="T13" fmla="*/ 7 h 104"/>
                              <a:gd name="T14" fmla="*/ 45 w 81"/>
                              <a:gd name="T15" fmla="*/ 0 h 104"/>
                              <a:gd name="T16" fmla="*/ 60 w 81"/>
                              <a:gd name="T17" fmla="*/ 4 h 104"/>
                              <a:gd name="T18" fmla="*/ 71 w 81"/>
                              <a:gd name="T19" fmla="*/ 14 h 104"/>
                              <a:gd name="T20" fmla="*/ 70 w 81"/>
                              <a:gd name="T21" fmla="*/ 18 h 104"/>
                              <a:gd name="T22" fmla="*/ 65 w 81"/>
                              <a:gd name="T23" fmla="*/ 20 h 104"/>
                              <a:gd name="T24" fmla="*/ 61 w 81"/>
                              <a:gd name="T25" fmla="*/ 19 h 104"/>
                              <a:gd name="T26" fmla="*/ 45 w 81"/>
                              <a:gd name="T27" fmla="*/ 13 h 104"/>
                              <a:gd name="T28" fmla="*/ 35 w 81"/>
                              <a:gd name="T29" fmla="*/ 18 h 104"/>
                              <a:gd name="T30" fmla="*/ 27 w 81"/>
                              <a:gd name="T31" fmla="*/ 27 h 104"/>
                              <a:gd name="T32" fmla="*/ 13 w 81"/>
                              <a:gd name="T33" fmla="*/ 69 h 104"/>
                              <a:gd name="T34" fmla="*/ 16 w 81"/>
                              <a:gd name="T35" fmla="*/ 85 h 104"/>
                              <a:gd name="T36" fmla="*/ 31 w 81"/>
                              <a:gd name="T37" fmla="*/ 91 h 104"/>
                              <a:gd name="T38" fmla="*/ 51 w 81"/>
                              <a:gd name="T39" fmla="*/ 83 h 104"/>
                              <a:gd name="T40" fmla="*/ 63 w 81"/>
                              <a:gd name="T41" fmla="*/ 62 h 104"/>
                              <a:gd name="T42" fmla="*/ 33 w 81"/>
                              <a:gd name="T43" fmla="*/ 69 h 104"/>
                              <a:gd name="T44" fmla="*/ 30 w 81"/>
                              <a:gd name="T45" fmla="*/ 69 h 104"/>
                              <a:gd name="T46" fmla="*/ 25 w 81"/>
                              <a:gd name="T47" fmla="*/ 67 h 104"/>
                              <a:gd name="T48" fmla="*/ 24 w 81"/>
                              <a:gd name="T49" fmla="*/ 62 h 104"/>
                              <a:gd name="T50" fmla="*/ 27 w 81"/>
                              <a:gd name="T51" fmla="*/ 57 h 104"/>
                              <a:gd name="T52" fmla="*/ 74 w 81"/>
                              <a:gd name="T53" fmla="*/ 49 h 104"/>
                              <a:gd name="T54" fmla="*/ 79 w 81"/>
                              <a:gd name="T55" fmla="*/ 50 h 104"/>
                              <a:gd name="T56" fmla="*/ 81 w 81"/>
                              <a:gd name="T57" fmla="*/ 55 h 104"/>
                              <a:gd name="T58" fmla="*/ 77 w 81"/>
                              <a:gd name="T59" fmla="*/ 61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81" h="104">
                                <a:moveTo>
                                  <a:pt x="77" y="61"/>
                                </a:moveTo>
                                <a:cubicBezTo>
                                  <a:pt x="75" y="74"/>
                                  <a:pt x="69" y="84"/>
                                  <a:pt x="61" y="92"/>
                                </a:cubicBezTo>
                                <a:cubicBezTo>
                                  <a:pt x="52" y="100"/>
                                  <a:pt x="42" y="104"/>
                                  <a:pt x="31" y="104"/>
                                </a:cubicBezTo>
                                <a:cubicBezTo>
                                  <a:pt x="21" y="104"/>
                                  <a:pt x="13" y="101"/>
                                  <a:pt x="8" y="95"/>
                                </a:cubicBezTo>
                                <a:cubicBezTo>
                                  <a:pt x="2" y="89"/>
                                  <a:pt x="0" y="80"/>
                                  <a:pt x="0" y="69"/>
                                </a:cubicBezTo>
                                <a:cubicBezTo>
                                  <a:pt x="0" y="58"/>
                                  <a:pt x="2" y="47"/>
                                  <a:pt x="8" y="35"/>
                                </a:cubicBezTo>
                                <a:cubicBezTo>
                                  <a:pt x="13" y="23"/>
                                  <a:pt x="19" y="14"/>
                                  <a:pt x="28" y="7"/>
                                </a:cubicBezTo>
                                <a:cubicBezTo>
                                  <a:pt x="33" y="2"/>
                                  <a:pt x="39" y="0"/>
                                  <a:pt x="45" y="0"/>
                                </a:cubicBezTo>
                                <a:cubicBezTo>
                                  <a:pt x="49" y="0"/>
                                  <a:pt x="54" y="1"/>
                                  <a:pt x="60" y="4"/>
                                </a:cubicBezTo>
                                <a:cubicBezTo>
                                  <a:pt x="68" y="7"/>
                                  <a:pt x="71" y="10"/>
                                  <a:pt x="71" y="14"/>
                                </a:cubicBezTo>
                                <a:cubicBezTo>
                                  <a:pt x="71" y="15"/>
                                  <a:pt x="71" y="17"/>
                                  <a:pt x="70" y="18"/>
                                </a:cubicBezTo>
                                <a:cubicBezTo>
                                  <a:pt x="68" y="20"/>
                                  <a:pt x="67" y="20"/>
                                  <a:pt x="65" y="20"/>
                                </a:cubicBezTo>
                                <a:cubicBezTo>
                                  <a:pt x="64" y="20"/>
                                  <a:pt x="63" y="20"/>
                                  <a:pt x="61" y="19"/>
                                </a:cubicBezTo>
                                <a:cubicBezTo>
                                  <a:pt x="55" y="15"/>
                                  <a:pt x="49" y="13"/>
                                  <a:pt x="45" y="13"/>
                                </a:cubicBezTo>
                                <a:cubicBezTo>
                                  <a:pt x="42" y="13"/>
                                  <a:pt x="38" y="14"/>
                                  <a:pt x="35" y="18"/>
                                </a:cubicBezTo>
                                <a:cubicBezTo>
                                  <a:pt x="33" y="19"/>
                                  <a:pt x="31" y="22"/>
                                  <a:pt x="27" y="27"/>
                                </a:cubicBezTo>
                                <a:cubicBezTo>
                                  <a:pt x="18" y="40"/>
                                  <a:pt x="13" y="54"/>
                                  <a:pt x="13" y="69"/>
                                </a:cubicBezTo>
                                <a:cubicBezTo>
                                  <a:pt x="13" y="77"/>
                                  <a:pt x="14" y="82"/>
                                  <a:pt x="16" y="85"/>
                                </a:cubicBezTo>
                                <a:cubicBezTo>
                                  <a:pt x="19" y="89"/>
                                  <a:pt x="24" y="91"/>
                                  <a:pt x="31" y="91"/>
                                </a:cubicBezTo>
                                <a:cubicBezTo>
                                  <a:pt x="39" y="91"/>
                                  <a:pt x="45" y="88"/>
                                  <a:pt x="51" y="83"/>
                                </a:cubicBezTo>
                                <a:cubicBezTo>
                                  <a:pt x="57" y="78"/>
                                  <a:pt x="61" y="71"/>
                                  <a:pt x="63" y="62"/>
                                </a:cubicBezTo>
                                <a:cubicBezTo>
                                  <a:pt x="51" y="62"/>
                                  <a:pt x="41" y="65"/>
                                  <a:pt x="33" y="69"/>
                                </a:cubicBezTo>
                                <a:cubicBezTo>
                                  <a:pt x="32" y="69"/>
                                  <a:pt x="31" y="69"/>
                                  <a:pt x="30" y="69"/>
                                </a:cubicBezTo>
                                <a:cubicBezTo>
                                  <a:pt x="28" y="69"/>
                                  <a:pt x="27" y="68"/>
                                  <a:pt x="25" y="67"/>
                                </a:cubicBezTo>
                                <a:cubicBezTo>
                                  <a:pt x="24" y="66"/>
                                  <a:pt x="24" y="64"/>
                                  <a:pt x="24" y="62"/>
                                </a:cubicBezTo>
                                <a:cubicBezTo>
                                  <a:pt x="24" y="60"/>
                                  <a:pt x="25" y="58"/>
                                  <a:pt x="27" y="57"/>
                                </a:cubicBezTo>
                                <a:cubicBezTo>
                                  <a:pt x="36" y="51"/>
                                  <a:pt x="52" y="49"/>
                                  <a:pt x="74" y="49"/>
                                </a:cubicBezTo>
                                <a:cubicBezTo>
                                  <a:pt x="76" y="49"/>
                                  <a:pt x="78" y="49"/>
                                  <a:pt x="79" y="50"/>
                                </a:cubicBezTo>
                                <a:cubicBezTo>
                                  <a:pt x="80" y="52"/>
                                  <a:pt x="81" y="53"/>
                                  <a:pt x="81" y="55"/>
                                </a:cubicBezTo>
                                <a:cubicBezTo>
                                  <a:pt x="81" y="58"/>
                                  <a:pt x="80" y="60"/>
                                  <a:pt x="77" y="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643"/>
                        <wps:cNvSpPr>
                          <a:spLocks noEditPoints="1"/>
                        </wps:cNvSpPr>
                        <wps:spPr bwMode="auto">
                          <a:xfrm>
                            <a:off x="1481" y="732"/>
                            <a:ext cx="419" cy="586"/>
                          </a:xfrm>
                          <a:custGeom>
                            <a:avLst/>
                            <a:gdLst>
                              <a:gd name="T0" fmla="*/ 64 w 71"/>
                              <a:gd name="T1" fmla="*/ 98 h 99"/>
                              <a:gd name="T2" fmla="*/ 60 w 71"/>
                              <a:gd name="T3" fmla="*/ 96 h 99"/>
                              <a:gd name="T4" fmla="*/ 13 w 71"/>
                              <a:gd name="T5" fmla="*/ 68 h 99"/>
                              <a:gd name="T6" fmla="*/ 14 w 71"/>
                              <a:gd name="T7" fmla="*/ 80 h 99"/>
                              <a:gd name="T8" fmla="*/ 14 w 71"/>
                              <a:gd name="T9" fmla="*/ 93 h 99"/>
                              <a:gd name="T10" fmla="*/ 12 w 71"/>
                              <a:gd name="T11" fmla="*/ 98 h 99"/>
                              <a:gd name="T12" fmla="*/ 7 w 71"/>
                              <a:gd name="T13" fmla="*/ 99 h 99"/>
                              <a:gd name="T14" fmla="*/ 3 w 71"/>
                              <a:gd name="T15" fmla="*/ 98 h 99"/>
                              <a:gd name="T16" fmla="*/ 1 w 71"/>
                              <a:gd name="T17" fmla="*/ 93 h 99"/>
                              <a:gd name="T18" fmla="*/ 1 w 71"/>
                              <a:gd name="T19" fmla="*/ 78 h 99"/>
                              <a:gd name="T20" fmla="*/ 0 w 71"/>
                              <a:gd name="T21" fmla="*/ 63 h 99"/>
                              <a:gd name="T22" fmla="*/ 1 w 71"/>
                              <a:gd name="T23" fmla="*/ 46 h 99"/>
                              <a:gd name="T24" fmla="*/ 3 w 71"/>
                              <a:gd name="T25" fmla="*/ 28 h 99"/>
                              <a:gd name="T26" fmla="*/ 2 w 71"/>
                              <a:gd name="T27" fmla="*/ 19 h 99"/>
                              <a:gd name="T28" fmla="*/ 2 w 71"/>
                              <a:gd name="T29" fmla="*/ 9 h 99"/>
                              <a:gd name="T30" fmla="*/ 4 w 71"/>
                              <a:gd name="T31" fmla="*/ 3 h 99"/>
                              <a:gd name="T32" fmla="*/ 10 w 71"/>
                              <a:gd name="T33" fmla="*/ 0 h 99"/>
                              <a:gd name="T34" fmla="*/ 25 w 71"/>
                              <a:gd name="T35" fmla="*/ 1 h 99"/>
                              <a:gd name="T36" fmla="*/ 40 w 71"/>
                              <a:gd name="T37" fmla="*/ 5 h 99"/>
                              <a:gd name="T38" fmla="*/ 66 w 71"/>
                              <a:gd name="T39" fmla="*/ 39 h 99"/>
                              <a:gd name="T40" fmla="*/ 57 w 71"/>
                              <a:gd name="T41" fmla="*/ 56 h 99"/>
                              <a:gd name="T42" fmla="*/ 39 w 71"/>
                              <a:gd name="T43" fmla="*/ 65 h 99"/>
                              <a:gd name="T44" fmla="*/ 69 w 71"/>
                              <a:gd name="T45" fmla="*/ 87 h 99"/>
                              <a:gd name="T46" fmla="*/ 71 w 71"/>
                              <a:gd name="T47" fmla="*/ 91 h 99"/>
                              <a:gd name="T48" fmla="*/ 69 w 71"/>
                              <a:gd name="T49" fmla="*/ 96 h 99"/>
                              <a:gd name="T50" fmla="*/ 64 w 71"/>
                              <a:gd name="T51" fmla="*/ 98 h 99"/>
                              <a:gd name="T52" fmla="*/ 24 w 71"/>
                              <a:gd name="T53" fmla="*/ 14 h 99"/>
                              <a:gd name="T54" fmla="*/ 14 w 71"/>
                              <a:gd name="T55" fmla="*/ 13 h 99"/>
                              <a:gd name="T56" fmla="*/ 15 w 71"/>
                              <a:gd name="T57" fmla="*/ 21 h 99"/>
                              <a:gd name="T58" fmla="*/ 15 w 71"/>
                              <a:gd name="T59" fmla="*/ 29 h 99"/>
                              <a:gd name="T60" fmla="*/ 15 w 71"/>
                              <a:gd name="T61" fmla="*/ 41 h 99"/>
                              <a:gd name="T62" fmla="*/ 13 w 71"/>
                              <a:gd name="T63" fmla="*/ 54 h 99"/>
                              <a:gd name="T64" fmla="*/ 16 w 71"/>
                              <a:gd name="T65" fmla="*/ 54 h 99"/>
                              <a:gd name="T66" fmla="*/ 19 w 71"/>
                              <a:gd name="T67" fmla="*/ 54 h 99"/>
                              <a:gd name="T68" fmla="*/ 43 w 71"/>
                              <a:gd name="T69" fmla="*/ 50 h 99"/>
                              <a:gd name="T70" fmla="*/ 50 w 71"/>
                              <a:gd name="T71" fmla="*/ 45 h 99"/>
                              <a:gd name="T72" fmla="*/ 53 w 71"/>
                              <a:gd name="T73" fmla="*/ 39 h 99"/>
                              <a:gd name="T74" fmla="*/ 43 w 71"/>
                              <a:gd name="T75" fmla="*/ 22 h 99"/>
                              <a:gd name="T76" fmla="*/ 24 w 71"/>
                              <a:gd name="T77" fmla="*/ 14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1" h="99">
                                <a:moveTo>
                                  <a:pt x="64" y="98"/>
                                </a:moveTo>
                                <a:cubicBezTo>
                                  <a:pt x="63" y="98"/>
                                  <a:pt x="61" y="97"/>
                                  <a:pt x="60" y="96"/>
                                </a:cubicBezTo>
                                <a:cubicBezTo>
                                  <a:pt x="46" y="82"/>
                                  <a:pt x="30" y="73"/>
                                  <a:pt x="13" y="68"/>
                                </a:cubicBezTo>
                                <a:cubicBezTo>
                                  <a:pt x="14" y="80"/>
                                  <a:pt x="14" y="80"/>
                                  <a:pt x="14" y="80"/>
                                </a:cubicBezTo>
                                <a:cubicBezTo>
                                  <a:pt x="14" y="93"/>
                                  <a:pt x="14" y="93"/>
                                  <a:pt x="14" y="93"/>
                                </a:cubicBezTo>
                                <a:cubicBezTo>
                                  <a:pt x="14" y="95"/>
                                  <a:pt x="13" y="96"/>
                                  <a:pt x="12" y="98"/>
                                </a:cubicBezTo>
                                <a:cubicBezTo>
                                  <a:pt x="11" y="99"/>
                                  <a:pt x="9" y="99"/>
                                  <a:pt x="7" y="99"/>
                                </a:cubicBezTo>
                                <a:cubicBezTo>
                                  <a:pt x="6" y="99"/>
                                  <a:pt x="4" y="99"/>
                                  <a:pt x="3" y="98"/>
                                </a:cubicBezTo>
                                <a:cubicBezTo>
                                  <a:pt x="2" y="96"/>
                                  <a:pt x="1" y="95"/>
                                  <a:pt x="1" y="93"/>
                                </a:cubicBezTo>
                                <a:cubicBezTo>
                                  <a:pt x="1" y="90"/>
                                  <a:pt x="1" y="85"/>
                                  <a:pt x="1" y="78"/>
                                </a:cubicBezTo>
                                <a:cubicBezTo>
                                  <a:pt x="0" y="71"/>
                                  <a:pt x="0" y="66"/>
                                  <a:pt x="0" y="63"/>
                                </a:cubicBezTo>
                                <a:cubicBezTo>
                                  <a:pt x="0" y="59"/>
                                  <a:pt x="1" y="53"/>
                                  <a:pt x="1" y="46"/>
                                </a:cubicBezTo>
                                <a:cubicBezTo>
                                  <a:pt x="2" y="38"/>
                                  <a:pt x="3" y="32"/>
                                  <a:pt x="3" y="28"/>
                                </a:cubicBezTo>
                                <a:cubicBezTo>
                                  <a:pt x="3" y="26"/>
                                  <a:pt x="3" y="23"/>
                                  <a:pt x="2" y="19"/>
                                </a:cubicBezTo>
                                <a:cubicBezTo>
                                  <a:pt x="2" y="15"/>
                                  <a:pt x="2" y="11"/>
                                  <a:pt x="2" y="9"/>
                                </a:cubicBezTo>
                                <a:cubicBezTo>
                                  <a:pt x="2" y="7"/>
                                  <a:pt x="2" y="5"/>
                                  <a:pt x="4" y="3"/>
                                </a:cubicBezTo>
                                <a:cubicBezTo>
                                  <a:pt x="5" y="1"/>
                                  <a:pt x="7" y="0"/>
                                  <a:pt x="10" y="0"/>
                                </a:cubicBezTo>
                                <a:cubicBezTo>
                                  <a:pt x="25" y="1"/>
                                  <a:pt x="25" y="1"/>
                                  <a:pt x="25" y="1"/>
                                </a:cubicBezTo>
                                <a:cubicBezTo>
                                  <a:pt x="31" y="2"/>
                                  <a:pt x="36" y="3"/>
                                  <a:pt x="40" y="5"/>
                                </a:cubicBezTo>
                                <a:cubicBezTo>
                                  <a:pt x="57" y="14"/>
                                  <a:pt x="66" y="26"/>
                                  <a:pt x="66" y="39"/>
                                </a:cubicBezTo>
                                <a:cubicBezTo>
                                  <a:pt x="66" y="45"/>
                                  <a:pt x="63" y="51"/>
                                  <a:pt x="57" y="56"/>
                                </a:cubicBezTo>
                                <a:cubicBezTo>
                                  <a:pt x="52" y="60"/>
                                  <a:pt x="46" y="63"/>
                                  <a:pt x="39" y="65"/>
                                </a:cubicBezTo>
                                <a:cubicBezTo>
                                  <a:pt x="53" y="72"/>
                                  <a:pt x="62" y="79"/>
                                  <a:pt x="69" y="87"/>
                                </a:cubicBezTo>
                                <a:cubicBezTo>
                                  <a:pt x="70" y="88"/>
                                  <a:pt x="71" y="90"/>
                                  <a:pt x="71" y="91"/>
                                </a:cubicBezTo>
                                <a:cubicBezTo>
                                  <a:pt x="71" y="93"/>
                                  <a:pt x="70" y="95"/>
                                  <a:pt x="69" y="96"/>
                                </a:cubicBezTo>
                                <a:cubicBezTo>
                                  <a:pt x="67" y="97"/>
                                  <a:pt x="66" y="98"/>
                                  <a:pt x="64" y="98"/>
                                </a:cubicBezTo>
                                <a:close/>
                                <a:moveTo>
                                  <a:pt x="24" y="14"/>
                                </a:moveTo>
                                <a:cubicBezTo>
                                  <a:pt x="14" y="13"/>
                                  <a:pt x="14" y="13"/>
                                  <a:pt x="14" y="13"/>
                                </a:cubicBezTo>
                                <a:cubicBezTo>
                                  <a:pt x="15" y="21"/>
                                  <a:pt x="15" y="21"/>
                                  <a:pt x="15" y="21"/>
                                </a:cubicBezTo>
                                <a:cubicBezTo>
                                  <a:pt x="15" y="24"/>
                                  <a:pt x="15" y="27"/>
                                  <a:pt x="15" y="29"/>
                                </a:cubicBezTo>
                                <a:cubicBezTo>
                                  <a:pt x="15" y="32"/>
                                  <a:pt x="15" y="36"/>
                                  <a:pt x="15" y="41"/>
                                </a:cubicBezTo>
                                <a:cubicBezTo>
                                  <a:pt x="13" y="54"/>
                                  <a:pt x="13" y="54"/>
                                  <a:pt x="13" y="54"/>
                                </a:cubicBezTo>
                                <a:cubicBezTo>
                                  <a:pt x="14" y="54"/>
                                  <a:pt x="15" y="54"/>
                                  <a:pt x="16" y="54"/>
                                </a:cubicBezTo>
                                <a:cubicBezTo>
                                  <a:pt x="17" y="54"/>
                                  <a:pt x="18" y="54"/>
                                  <a:pt x="19" y="54"/>
                                </a:cubicBezTo>
                                <a:cubicBezTo>
                                  <a:pt x="30" y="54"/>
                                  <a:pt x="38" y="53"/>
                                  <a:pt x="43" y="50"/>
                                </a:cubicBezTo>
                                <a:cubicBezTo>
                                  <a:pt x="45" y="48"/>
                                  <a:pt x="48" y="47"/>
                                  <a:pt x="50" y="45"/>
                                </a:cubicBezTo>
                                <a:cubicBezTo>
                                  <a:pt x="52" y="42"/>
                                  <a:pt x="53" y="40"/>
                                  <a:pt x="53" y="39"/>
                                </a:cubicBezTo>
                                <a:cubicBezTo>
                                  <a:pt x="53" y="33"/>
                                  <a:pt x="50" y="27"/>
                                  <a:pt x="43" y="22"/>
                                </a:cubicBezTo>
                                <a:cubicBezTo>
                                  <a:pt x="37" y="18"/>
                                  <a:pt x="30" y="15"/>
                                  <a:pt x="2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44"/>
                        <wps:cNvSpPr>
                          <a:spLocks noEditPoints="1"/>
                        </wps:cNvSpPr>
                        <wps:spPr bwMode="auto">
                          <a:xfrm>
                            <a:off x="2189" y="738"/>
                            <a:ext cx="537" cy="591"/>
                          </a:xfrm>
                          <a:custGeom>
                            <a:avLst/>
                            <a:gdLst>
                              <a:gd name="T0" fmla="*/ 44 w 91"/>
                              <a:gd name="T1" fmla="*/ 100 h 100"/>
                              <a:gd name="T2" fmla="*/ 14 w 91"/>
                              <a:gd name="T3" fmla="*/ 89 h 100"/>
                              <a:gd name="T4" fmla="*/ 0 w 91"/>
                              <a:gd name="T5" fmla="*/ 60 h 100"/>
                              <a:gd name="T6" fmla="*/ 13 w 91"/>
                              <a:gd name="T7" fmla="*/ 20 h 100"/>
                              <a:gd name="T8" fmla="*/ 50 w 91"/>
                              <a:gd name="T9" fmla="*/ 0 h 100"/>
                              <a:gd name="T10" fmla="*/ 81 w 91"/>
                              <a:gd name="T11" fmla="*/ 10 h 100"/>
                              <a:gd name="T12" fmla="*/ 91 w 91"/>
                              <a:gd name="T13" fmla="*/ 40 h 100"/>
                              <a:gd name="T14" fmla="*/ 79 w 91"/>
                              <a:gd name="T15" fmla="*/ 80 h 100"/>
                              <a:gd name="T16" fmla="*/ 44 w 91"/>
                              <a:gd name="T17" fmla="*/ 100 h 100"/>
                              <a:gd name="T18" fmla="*/ 50 w 91"/>
                              <a:gd name="T19" fmla="*/ 13 h 100"/>
                              <a:gd name="T20" fmla="*/ 23 w 91"/>
                              <a:gd name="T21" fmla="*/ 29 h 100"/>
                              <a:gd name="T22" fmla="*/ 13 w 91"/>
                              <a:gd name="T23" fmla="*/ 60 h 100"/>
                              <a:gd name="T24" fmla="*/ 22 w 91"/>
                              <a:gd name="T25" fmla="*/ 80 h 100"/>
                              <a:gd name="T26" fmla="*/ 44 w 91"/>
                              <a:gd name="T27" fmla="*/ 87 h 100"/>
                              <a:gd name="T28" fmla="*/ 69 w 91"/>
                              <a:gd name="T29" fmla="*/ 72 h 100"/>
                              <a:gd name="T30" fmla="*/ 78 w 91"/>
                              <a:gd name="T31" fmla="*/ 40 h 100"/>
                              <a:gd name="T32" fmla="*/ 71 w 91"/>
                              <a:gd name="T33" fmla="*/ 19 h 100"/>
                              <a:gd name="T34" fmla="*/ 50 w 91"/>
                              <a:gd name="T35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1" h="100">
                                <a:moveTo>
                                  <a:pt x="44" y="100"/>
                                </a:moveTo>
                                <a:cubicBezTo>
                                  <a:pt x="32" y="100"/>
                                  <a:pt x="22" y="97"/>
                                  <a:pt x="14" y="89"/>
                                </a:cubicBezTo>
                                <a:cubicBezTo>
                                  <a:pt x="5" y="82"/>
                                  <a:pt x="0" y="72"/>
                                  <a:pt x="0" y="60"/>
                                </a:cubicBezTo>
                                <a:cubicBezTo>
                                  <a:pt x="0" y="45"/>
                                  <a:pt x="5" y="32"/>
                                  <a:pt x="13" y="20"/>
                                </a:cubicBezTo>
                                <a:cubicBezTo>
                                  <a:pt x="23" y="7"/>
                                  <a:pt x="35" y="0"/>
                                  <a:pt x="50" y="0"/>
                                </a:cubicBezTo>
                                <a:cubicBezTo>
                                  <a:pt x="63" y="0"/>
                                  <a:pt x="74" y="3"/>
                                  <a:pt x="81" y="10"/>
                                </a:cubicBezTo>
                                <a:cubicBezTo>
                                  <a:pt x="88" y="16"/>
                                  <a:pt x="91" y="26"/>
                                  <a:pt x="91" y="40"/>
                                </a:cubicBezTo>
                                <a:cubicBezTo>
                                  <a:pt x="91" y="55"/>
                                  <a:pt x="87" y="68"/>
                                  <a:pt x="79" y="80"/>
                                </a:cubicBezTo>
                                <a:cubicBezTo>
                                  <a:pt x="70" y="93"/>
                                  <a:pt x="58" y="100"/>
                                  <a:pt x="44" y="100"/>
                                </a:cubicBezTo>
                                <a:close/>
                                <a:moveTo>
                                  <a:pt x="50" y="13"/>
                                </a:moveTo>
                                <a:cubicBezTo>
                                  <a:pt x="39" y="13"/>
                                  <a:pt x="30" y="18"/>
                                  <a:pt x="23" y="29"/>
                                </a:cubicBezTo>
                                <a:cubicBezTo>
                                  <a:pt x="17" y="38"/>
                                  <a:pt x="13" y="49"/>
                                  <a:pt x="13" y="60"/>
                                </a:cubicBezTo>
                                <a:cubicBezTo>
                                  <a:pt x="13" y="68"/>
                                  <a:pt x="16" y="75"/>
                                  <a:pt x="22" y="80"/>
                                </a:cubicBezTo>
                                <a:cubicBezTo>
                                  <a:pt x="28" y="85"/>
                                  <a:pt x="35" y="87"/>
                                  <a:pt x="44" y="87"/>
                                </a:cubicBezTo>
                                <a:cubicBezTo>
                                  <a:pt x="54" y="87"/>
                                  <a:pt x="63" y="82"/>
                                  <a:pt x="69" y="72"/>
                                </a:cubicBezTo>
                                <a:cubicBezTo>
                                  <a:pt x="75" y="62"/>
                                  <a:pt x="78" y="52"/>
                                  <a:pt x="78" y="40"/>
                                </a:cubicBezTo>
                                <a:cubicBezTo>
                                  <a:pt x="78" y="30"/>
                                  <a:pt x="76" y="23"/>
                                  <a:pt x="71" y="19"/>
                                </a:cubicBezTo>
                                <a:cubicBezTo>
                                  <a:pt x="67" y="15"/>
                                  <a:pt x="60" y="13"/>
                                  <a:pt x="50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45"/>
                        <wps:cNvSpPr>
                          <a:spLocks/>
                        </wps:cNvSpPr>
                        <wps:spPr bwMode="auto">
                          <a:xfrm>
                            <a:off x="3045" y="744"/>
                            <a:ext cx="460" cy="579"/>
                          </a:xfrm>
                          <a:custGeom>
                            <a:avLst/>
                            <a:gdLst>
                              <a:gd name="T0" fmla="*/ 40 w 78"/>
                              <a:gd name="T1" fmla="*/ 98 h 98"/>
                              <a:gd name="T2" fmla="*/ 11 w 78"/>
                              <a:gd name="T3" fmla="*/ 86 h 98"/>
                              <a:gd name="T4" fmla="*/ 1 w 78"/>
                              <a:gd name="T5" fmla="*/ 59 h 98"/>
                              <a:gd name="T6" fmla="*/ 0 w 78"/>
                              <a:gd name="T7" fmla="*/ 27 h 98"/>
                              <a:gd name="T8" fmla="*/ 1 w 78"/>
                              <a:gd name="T9" fmla="*/ 13 h 98"/>
                              <a:gd name="T10" fmla="*/ 2 w 78"/>
                              <a:gd name="T11" fmla="*/ 5 h 98"/>
                              <a:gd name="T12" fmla="*/ 7 w 78"/>
                              <a:gd name="T13" fmla="*/ 0 h 98"/>
                              <a:gd name="T14" fmla="*/ 13 w 78"/>
                              <a:gd name="T15" fmla="*/ 11 h 98"/>
                              <a:gd name="T16" fmla="*/ 13 w 78"/>
                              <a:gd name="T17" fmla="*/ 48 h 98"/>
                              <a:gd name="T18" fmla="*/ 40 w 78"/>
                              <a:gd name="T19" fmla="*/ 87 h 98"/>
                              <a:gd name="T20" fmla="*/ 65 w 78"/>
                              <a:gd name="T21" fmla="*/ 22 h 98"/>
                              <a:gd name="T22" fmla="*/ 65 w 78"/>
                              <a:gd name="T23" fmla="*/ 16 h 98"/>
                              <a:gd name="T24" fmla="*/ 65 w 78"/>
                              <a:gd name="T25" fmla="*/ 11 h 98"/>
                              <a:gd name="T26" fmla="*/ 67 w 78"/>
                              <a:gd name="T27" fmla="*/ 4 h 98"/>
                              <a:gd name="T28" fmla="*/ 72 w 78"/>
                              <a:gd name="T29" fmla="*/ 0 h 98"/>
                              <a:gd name="T30" fmla="*/ 78 w 78"/>
                              <a:gd name="T31" fmla="*/ 9 h 98"/>
                              <a:gd name="T32" fmla="*/ 78 w 78"/>
                              <a:gd name="T33" fmla="*/ 17 h 98"/>
                              <a:gd name="T34" fmla="*/ 78 w 78"/>
                              <a:gd name="T35" fmla="*/ 24 h 98"/>
                              <a:gd name="T36" fmla="*/ 40 w 78"/>
                              <a:gd name="T37" fmla="*/ 98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78" h="98">
                                <a:moveTo>
                                  <a:pt x="40" y="98"/>
                                </a:moveTo>
                                <a:cubicBezTo>
                                  <a:pt x="27" y="98"/>
                                  <a:pt x="18" y="94"/>
                                  <a:pt x="11" y="86"/>
                                </a:cubicBezTo>
                                <a:cubicBezTo>
                                  <a:pt x="6" y="80"/>
                                  <a:pt x="3" y="71"/>
                                  <a:pt x="1" y="59"/>
                                </a:cubicBezTo>
                                <a:cubicBezTo>
                                  <a:pt x="1" y="54"/>
                                  <a:pt x="0" y="43"/>
                                  <a:pt x="0" y="27"/>
                                </a:cubicBezTo>
                                <a:cubicBezTo>
                                  <a:pt x="0" y="21"/>
                                  <a:pt x="0" y="17"/>
                                  <a:pt x="1" y="13"/>
                                </a:cubicBezTo>
                                <a:cubicBezTo>
                                  <a:pt x="1" y="9"/>
                                  <a:pt x="1" y="6"/>
                                  <a:pt x="2" y="5"/>
                                </a:cubicBezTo>
                                <a:cubicBezTo>
                                  <a:pt x="3" y="2"/>
                                  <a:pt x="5" y="0"/>
                                  <a:pt x="7" y="0"/>
                                </a:cubicBezTo>
                                <a:cubicBezTo>
                                  <a:pt x="11" y="0"/>
                                  <a:pt x="13" y="4"/>
                                  <a:pt x="13" y="11"/>
                                </a:cubicBezTo>
                                <a:cubicBezTo>
                                  <a:pt x="13" y="48"/>
                                  <a:pt x="13" y="48"/>
                                  <a:pt x="13" y="48"/>
                                </a:cubicBezTo>
                                <a:cubicBezTo>
                                  <a:pt x="13" y="74"/>
                                  <a:pt x="22" y="87"/>
                                  <a:pt x="40" y="87"/>
                                </a:cubicBezTo>
                                <a:cubicBezTo>
                                  <a:pt x="57" y="87"/>
                                  <a:pt x="65" y="65"/>
                                  <a:pt x="65" y="22"/>
                                </a:cubicBezTo>
                                <a:cubicBezTo>
                                  <a:pt x="65" y="20"/>
                                  <a:pt x="65" y="18"/>
                                  <a:pt x="65" y="16"/>
                                </a:cubicBezTo>
                                <a:cubicBezTo>
                                  <a:pt x="65" y="13"/>
                                  <a:pt x="65" y="12"/>
                                  <a:pt x="65" y="11"/>
                                </a:cubicBezTo>
                                <a:cubicBezTo>
                                  <a:pt x="65" y="8"/>
                                  <a:pt x="66" y="6"/>
                                  <a:pt x="67" y="4"/>
                                </a:cubicBezTo>
                                <a:cubicBezTo>
                                  <a:pt x="68" y="1"/>
                                  <a:pt x="70" y="0"/>
                                  <a:pt x="72" y="0"/>
                                </a:cubicBezTo>
                                <a:cubicBezTo>
                                  <a:pt x="76" y="0"/>
                                  <a:pt x="78" y="3"/>
                                  <a:pt x="78" y="9"/>
                                </a:cubicBezTo>
                                <a:cubicBezTo>
                                  <a:pt x="78" y="10"/>
                                  <a:pt x="78" y="13"/>
                                  <a:pt x="78" y="17"/>
                                </a:cubicBezTo>
                                <a:cubicBezTo>
                                  <a:pt x="78" y="20"/>
                                  <a:pt x="78" y="23"/>
                                  <a:pt x="78" y="24"/>
                                </a:cubicBezTo>
                                <a:cubicBezTo>
                                  <a:pt x="78" y="73"/>
                                  <a:pt x="66" y="98"/>
                                  <a:pt x="40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46"/>
                        <wps:cNvSpPr>
                          <a:spLocks/>
                        </wps:cNvSpPr>
                        <wps:spPr bwMode="auto">
                          <a:xfrm>
                            <a:off x="3829" y="726"/>
                            <a:ext cx="531" cy="609"/>
                          </a:xfrm>
                          <a:custGeom>
                            <a:avLst/>
                            <a:gdLst>
                              <a:gd name="T0" fmla="*/ 89 w 90"/>
                              <a:gd name="T1" fmla="*/ 84 h 103"/>
                              <a:gd name="T2" fmla="*/ 88 w 90"/>
                              <a:gd name="T3" fmla="*/ 94 h 103"/>
                              <a:gd name="T4" fmla="*/ 82 w 90"/>
                              <a:gd name="T5" fmla="*/ 101 h 103"/>
                              <a:gd name="T6" fmla="*/ 73 w 90"/>
                              <a:gd name="T7" fmla="*/ 96 h 103"/>
                              <a:gd name="T8" fmla="*/ 14 w 90"/>
                              <a:gd name="T9" fmla="*/ 26 h 103"/>
                              <a:gd name="T10" fmla="*/ 14 w 90"/>
                              <a:gd name="T11" fmla="*/ 40 h 103"/>
                              <a:gd name="T12" fmla="*/ 14 w 90"/>
                              <a:gd name="T13" fmla="*/ 55 h 103"/>
                              <a:gd name="T14" fmla="*/ 14 w 90"/>
                              <a:gd name="T15" fmla="*/ 70 h 103"/>
                              <a:gd name="T16" fmla="*/ 14 w 90"/>
                              <a:gd name="T17" fmla="*/ 86 h 103"/>
                              <a:gd name="T18" fmla="*/ 7 w 90"/>
                              <a:gd name="T19" fmla="*/ 103 h 103"/>
                              <a:gd name="T20" fmla="*/ 2 w 90"/>
                              <a:gd name="T21" fmla="*/ 101 h 103"/>
                              <a:gd name="T22" fmla="*/ 0 w 90"/>
                              <a:gd name="T23" fmla="*/ 96 h 103"/>
                              <a:gd name="T24" fmla="*/ 1 w 90"/>
                              <a:gd name="T25" fmla="*/ 88 h 103"/>
                              <a:gd name="T26" fmla="*/ 1 w 90"/>
                              <a:gd name="T27" fmla="*/ 80 h 103"/>
                              <a:gd name="T28" fmla="*/ 1 w 90"/>
                              <a:gd name="T29" fmla="*/ 68 h 103"/>
                              <a:gd name="T30" fmla="*/ 1 w 90"/>
                              <a:gd name="T31" fmla="*/ 57 h 103"/>
                              <a:gd name="T32" fmla="*/ 1 w 90"/>
                              <a:gd name="T33" fmla="*/ 44 h 103"/>
                              <a:gd name="T34" fmla="*/ 1 w 90"/>
                              <a:gd name="T35" fmla="*/ 31 h 103"/>
                              <a:gd name="T36" fmla="*/ 0 w 90"/>
                              <a:gd name="T37" fmla="*/ 20 h 103"/>
                              <a:gd name="T38" fmla="*/ 0 w 90"/>
                              <a:gd name="T39" fmla="*/ 8 h 103"/>
                              <a:gd name="T40" fmla="*/ 2 w 90"/>
                              <a:gd name="T41" fmla="*/ 2 h 103"/>
                              <a:gd name="T42" fmla="*/ 8 w 90"/>
                              <a:gd name="T43" fmla="*/ 0 h 103"/>
                              <a:gd name="T44" fmla="*/ 16 w 90"/>
                              <a:gd name="T45" fmla="*/ 7 h 103"/>
                              <a:gd name="T46" fmla="*/ 44 w 90"/>
                              <a:gd name="T47" fmla="*/ 47 h 103"/>
                              <a:gd name="T48" fmla="*/ 77 w 90"/>
                              <a:gd name="T49" fmla="*/ 82 h 103"/>
                              <a:gd name="T50" fmla="*/ 77 w 90"/>
                              <a:gd name="T51" fmla="*/ 74 h 103"/>
                              <a:gd name="T52" fmla="*/ 77 w 90"/>
                              <a:gd name="T53" fmla="*/ 66 h 103"/>
                              <a:gd name="T54" fmla="*/ 75 w 90"/>
                              <a:gd name="T55" fmla="*/ 22 h 103"/>
                              <a:gd name="T56" fmla="*/ 73 w 90"/>
                              <a:gd name="T57" fmla="*/ 15 h 103"/>
                              <a:gd name="T58" fmla="*/ 72 w 90"/>
                              <a:gd name="T59" fmla="*/ 8 h 103"/>
                              <a:gd name="T60" fmla="*/ 79 w 90"/>
                              <a:gd name="T61" fmla="*/ 1 h 103"/>
                              <a:gd name="T62" fmla="*/ 90 w 90"/>
                              <a:gd name="T63" fmla="*/ 42 h 103"/>
                              <a:gd name="T64" fmla="*/ 90 w 90"/>
                              <a:gd name="T65" fmla="*/ 63 h 103"/>
                              <a:gd name="T66" fmla="*/ 89 w 90"/>
                              <a:gd name="T67" fmla="*/ 84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90" h="103">
                                <a:moveTo>
                                  <a:pt x="89" y="84"/>
                                </a:moveTo>
                                <a:cubicBezTo>
                                  <a:pt x="89" y="86"/>
                                  <a:pt x="89" y="90"/>
                                  <a:pt x="88" y="94"/>
                                </a:cubicBezTo>
                                <a:cubicBezTo>
                                  <a:pt x="88" y="99"/>
                                  <a:pt x="85" y="101"/>
                                  <a:pt x="82" y="101"/>
                                </a:cubicBezTo>
                                <a:cubicBezTo>
                                  <a:pt x="79" y="101"/>
                                  <a:pt x="76" y="99"/>
                                  <a:pt x="73" y="96"/>
                                </a:cubicBezTo>
                                <a:cubicBezTo>
                                  <a:pt x="56" y="80"/>
                                  <a:pt x="36" y="56"/>
                                  <a:pt x="14" y="26"/>
                                </a:cubicBezTo>
                                <a:cubicBezTo>
                                  <a:pt x="14" y="40"/>
                                  <a:pt x="14" y="40"/>
                                  <a:pt x="14" y="40"/>
                                </a:cubicBezTo>
                                <a:cubicBezTo>
                                  <a:pt x="14" y="55"/>
                                  <a:pt x="14" y="55"/>
                                  <a:pt x="14" y="55"/>
                                </a:cubicBezTo>
                                <a:cubicBezTo>
                                  <a:pt x="14" y="58"/>
                                  <a:pt x="14" y="63"/>
                                  <a:pt x="14" y="70"/>
                                </a:cubicBezTo>
                                <a:cubicBezTo>
                                  <a:pt x="14" y="77"/>
                                  <a:pt x="14" y="83"/>
                                  <a:pt x="14" y="86"/>
                                </a:cubicBezTo>
                                <a:cubicBezTo>
                                  <a:pt x="14" y="98"/>
                                  <a:pt x="12" y="103"/>
                                  <a:pt x="7" y="103"/>
                                </a:cubicBezTo>
                                <a:cubicBezTo>
                                  <a:pt x="5" y="103"/>
                                  <a:pt x="3" y="102"/>
                                  <a:pt x="2" y="101"/>
                                </a:cubicBezTo>
                                <a:cubicBezTo>
                                  <a:pt x="1" y="100"/>
                                  <a:pt x="0" y="98"/>
                                  <a:pt x="0" y="96"/>
                                </a:cubicBezTo>
                                <a:cubicBezTo>
                                  <a:pt x="0" y="95"/>
                                  <a:pt x="0" y="92"/>
                                  <a:pt x="1" y="88"/>
                                </a:cubicBezTo>
                                <a:cubicBezTo>
                                  <a:pt x="1" y="85"/>
                                  <a:pt x="1" y="82"/>
                                  <a:pt x="1" y="80"/>
                                </a:cubicBezTo>
                                <a:cubicBezTo>
                                  <a:pt x="1" y="78"/>
                                  <a:pt x="1" y="74"/>
                                  <a:pt x="1" y="68"/>
                                </a:cubicBezTo>
                                <a:cubicBezTo>
                                  <a:pt x="1" y="63"/>
                                  <a:pt x="1" y="59"/>
                                  <a:pt x="1" y="57"/>
                                </a:cubicBezTo>
                                <a:cubicBezTo>
                                  <a:pt x="1" y="54"/>
                                  <a:pt x="1" y="50"/>
                                  <a:pt x="1" y="44"/>
                                </a:cubicBezTo>
                                <a:cubicBezTo>
                                  <a:pt x="1" y="38"/>
                                  <a:pt x="1" y="34"/>
                                  <a:pt x="1" y="31"/>
                                </a:cubicBezTo>
                                <a:cubicBezTo>
                                  <a:pt x="1" y="29"/>
                                  <a:pt x="1" y="25"/>
                                  <a:pt x="0" y="20"/>
                                </a:cubicBezTo>
                                <a:cubicBezTo>
                                  <a:pt x="0" y="14"/>
                                  <a:pt x="0" y="10"/>
                                  <a:pt x="0" y="8"/>
                                </a:cubicBezTo>
                                <a:cubicBezTo>
                                  <a:pt x="0" y="6"/>
                                  <a:pt x="0" y="4"/>
                                  <a:pt x="2" y="2"/>
                                </a:cubicBezTo>
                                <a:cubicBezTo>
                                  <a:pt x="4" y="1"/>
                                  <a:pt x="6" y="0"/>
                                  <a:pt x="8" y="0"/>
                                </a:cubicBezTo>
                                <a:cubicBezTo>
                                  <a:pt x="10" y="0"/>
                                  <a:pt x="13" y="2"/>
                                  <a:pt x="16" y="7"/>
                                </a:cubicBezTo>
                                <a:cubicBezTo>
                                  <a:pt x="27" y="23"/>
                                  <a:pt x="36" y="36"/>
                                  <a:pt x="44" y="47"/>
                                </a:cubicBezTo>
                                <a:cubicBezTo>
                                  <a:pt x="54" y="59"/>
                                  <a:pt x="65" y="71"/>
                                  <a:pt x="77" y="82"/>
                                </a:cubicBezTo>
                                <a:cubicBezTo>
                                  <a:pt x="77" y="80"/>
                                  <a:pt x="77" y="78"/>
                                  <a:pt x="77" y="74"/>
                                </a:cubicBezTo>
                                <a:cubicBezTo>
                                  <a:pt x="77" y="66"/>
                                  <a:pt x="77" y="66"/>
                                  <a:pt x="77" y="66"/>
                                </a:cubicBezTo>
                                <a:cubicBezTo>
                                  <a:pt x="77" y="48"/>
                                  <a:pt x="76" y="33"/>
                                  <a:pt x="75" y="22"/>
                                </a:cubicBezTo>
                                <a:cubicBezTo>
                                  <a:pt x="75" y="21"/>
                                  <a:pt x="74" y="18"/>
                                  <a:pt x="73" y="15"/>
                                </a:cubicBezTo>
                                <a:cubicBezTo>
                                  <a:pt x="72" y="12"/>
                                  <a:pt x="72" y="10"/>
                                  <a:pt x="72" y="8"/>
                                </a:cubicBezTo>
                                <a:cubicBezTo>
                                  <a:pt x="72" y="4"/>
                                  <a:pt x="74" y="1"/>
                                  <a:pt x="79" y="1"/>
                                </a:cubicBezTo>
                                <a:cubicBezTo>
                                  <a:pt x="86" y="1"/>
                                  <a:pt x="90" y="15"/>
                                  <a:pt x="90" y="42"/>
                                </a:cubicBezTo>
                                <a:cubicBezTo>
                                  <a:pt x="90" y="47"/>
                                  <a:pt x="90" y="54"/>
                                  <a:pt x="90" y="63"/>
                                </a:cubicBezTo>
                                <a:cubicBezTo>
                                  <a:pt x="89" y="72"/>
                                  <a:pt x="89" y="79"/>
                                  <a:pt x="89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47"/>
                        <wps:cNvSpPr>
                          <a:spLocks noEditPoints="1"/>
                        </wps:cNvSpPr>
                        <wps:spPr bwMode="auto">
                          <a:xfrm>
                            <a:off x="4685" y="726"/>
                            <a:ext cx="448" cy="621"/>
                          </a:xfrm>
                          <a:custGeom>
                            <a:avLst/>
                            <a:gdLst>
                              <a:gd name="T0" fmla="*/ 57 w 76"/>
                              <a:gd name="T1" fmla="*/ 98 h 105"/>
                              <a:gd name="T2" fmla="*/ 29 w 76"/>
                              <a:gd name="T3" fmla="*/ 105 h 105"/>
                              <a:gd name="T4" fmla="*/ 18 w 76"/>
                              <a:gd name="T5" fmla="*/ 103 h 105"/>
                              <a:gd name="T6" fmla="*/ 7 w 76"/>
                              <a:gd name="T7" fmla="*/ 99 h 105"/>
                              <a:gd name="T8" fmla="*/ 7 w 76"/>
                              <a:gd name="T9" fmla="*/ 99 h 105"/>
                              <a:gd name="T10" fmla="*/ 2 w 76"/>
                              <a:gd name="T11" fmla="*/ 97 h 105"/>
                              <a:gd name="T12" fmla="*/ 0 w 76"/>
                              <a:gd name="T13" fmla="*/ 92 h 105"/>
                              <a:gd name="T14" fmla="*/ 1 w 76"/>
                              <a:gd name="T15" fmla="*/ 72 h 105"/>
                              <a:gd name="T16" fmla="*/ 2 w 76"/>
                              <a:gd name="T17" fmla="*/ 52 h 105"/>
                              <a:gd name="T18" fmla="*/ 1 w 76"/>
                              <a:gd name="T19" fmla="*/ 30 h 105"/>
                              <a:gd name="T20" fmla="*/ 1 w 76"/>
                              <a:gd name="T21" fmla="*/ 8 h 105"/>
                              <a:gd name="T22" fmla="*/ 4 w 76"/>
                              <a:gd name="T23" fmla="*/ 3 h 105"/>
                              <a:gd name="T24" fmla="*/ 9 w 76"/>
                              <a:gd name="T25" fmla="*/ 0 h 105"/>
                              <a:gd name="T26" fmla="*/ 19 w 76"/>
                              <a:gd name="T27" fmla="*/ 4 h 105"/>
                              <a:gd name="T28" fmla="*/ 30 w 76"/>
                              <a:gd name="T29" fmla="*/ 9 h 105"/>
                              <a:gd name="T30" fmla="*/ 61 w 76"/>
                              <a:gd name="T31" fmla="*/ 28 h 105"/>
                              <a:gd name="T32" fmla="*/ 76 w 76"/>
                              <a:gd name="T33" fmla="*/ 61 h 105"/>
                              <a:gd name="T34" fmla="*/ 71 w 76"/>
                              <a:gd name="T35" fmla="*/ 82 h 105"/>
                              <a:gd name="T36" fmla="*/ 57 w 76"/>
                              <a:gd name="T37" fmla="*/ 98 h 105"/>
                              <a:gd name="T38" fmla="*/ 44 w 76"/>
                              <a:gd name="T39" fmla="*/ 31 h 105"/>
                              <a:gd name="T40" fmla="*/ 14 w 76"/>
                              <a:gd name="T41" fmla="*/ 16 h 105"/>
                              <a:gd name="T42" fmla="*/ 14 w 76"/>
                              <a:gd name="T43" fmla="*/ 34 h 105"/>
                              <a:gd name="T44" fmla="*/ 14 w 76"/>
                              <a:gd name="T45" fmla="*/ 53 h 105"/>
                              <a:gd name="T46" fmla="*/ 13 w 76"/>
                              <a:gd name="T47" fmla="*/ 87 h 105"/>
                              <a:gd name="T48" fmla="*/ 15 w 76"/>
                              <a:gd name="T49" fmla="*/ 88 h 105"/>
                              <a:gd name="T50" fmla="*/ 29 w 76"/>
                              <a:gd name="T51" fmla="*/ 92 h 105"/>
                              <a:gd name="T52" fmla="*/ 50 w 76"/>
                              <a:gd name="T53" fmla="*/ 87 h 105"/>
                              <a:gd name="T54" fmla="*/ 60 w 76"/>
                              <a:gd name="T55" fmla="*/ 76 h 105"/>
                              <a:gd name="T56" fmla="*/ 63 w 76"/>
                              <a:gd name="T57" fmla="*/ 61 h 105"/>
                              <a:gd name="T58" fmla="*/ 44 w 76"/>
                              <a:gd name="T59" fmla="*/ 31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76" h="105">
                                <a:moveTo>
                                  <a:pt x="57" y="98"/>
                                </a:moveTo>
                                <a:cubicBezTo>
                                  <a:pt x="50" y="102"/>
                                  <a:pt x="41" y="105"/>
                                  <a:pt x="29" y="105"/>
                                </a:cubicBezTo>
                                <a:cubicBezTo>
                                  <a:pt x="26" y="105"/>
                                  <a:pt x="22" y="104"/>
                                  <a:pt x="18" y="103"/>
                                </a:cubicBezTo>
                                <a:cubicBezTo>
                                  <a:pt x="13" y="102"/>
                                  <a:pt x="10" y="100"/>
                                  <a:pt x="7" y="99"/>
                                </a:cubicBezTo>
                                <a:cubicBezTo>
                                  <a:pt x="7" y="99"/>
                                  <a:pt x="7" y="99"/>
                                  <a:pt x="7" y="99"/>
                                </a:cubicBezTo>
                                <a:cubicBezTo>
                                  <a:pt x="5" y="99"/>
                                  <a:pt x="4" y="98"/>
                                  <a:pt x="2" y="97"/>
                                </a:cubicBezTo>
                                <a:cubicBezTo>
                                  <a:pt x="1" y="95"/>
                                  <a:pt x="0" y="94"/>
                                  <a:pt x="0" y="92"/>
                                </a:cubicBezTo>
                                <a:cubicBezTo>
                                  <a:pt x="0" y="88"/>
                                  <a:pt x="1" y="81"/>
                                  <a:pt x="1" y="72"/>
                                </a:cubicBezTo>
                                <a:cubicBezTo>
                                  <a:pt x="1" y="63"/>
                                  <a:pt x="2" y="57"/>
                                  <a:pt x="2" y="52"/>
                                </a:cubicBezTo>
                                <a:cubicBezTo>
                                  <a:pt x="2" y="47"/>
                                  <a:pt x="2" y="40"/>
                                  <a:pt x="1" y="30"/>
                                </a:cubicBezTo>
                                <a:cubicBezTo>
                                  <a:pt x="1" y="20"/>
                                  <a:pt x="1" y="13"/>
                                  <a:pt x="1" y="8"/>
                                </a:cubicBezTo>
                                <a:cubicBezTo>
                                  <a:pt x="1" y="6"/>
                                  <a:pt x="2" y="4"/>
                                  <a:pt x="4" y="3"/>
                                </a:cubicBezTo>
                                <a:cubicBezTo>
                                  <a:pt x="6" y="1"/>
                                  <a:pt x="7" y="0"/>
                                  <a:pt x="9" y="0"/>
                                </a:cubicBezTo>
                                <a:cubicBezTo>
                                  <a:pt x="10" y="0"/>
                                  <a:pt x="13" y="1"/>
                                  <a:pt x="19" y="4"/>
                                </a:cubicBezTo>
                                <a:cubicBezTo>
                                  <a:pt x="26" y="7"/>
                                  <a:pt x="29" y="9"/>
                                  <a:pt x="30" y="9"/>
                                </a:cubicBezTo>
                                <a:cubicBezTo>
                                  <a:pt x="42" y="13"/>
                                  <a:pt x="53" y="20"/>
                                  <a:pt x="61" y="28"/>
                                </a:cubicBezTo>
                                <a:cubicBezTo>
                                  <a:pt x="71" y="38"/>
                                  <a:pt x="76" y="49"/>
                                  <a:pt x="76" y="61"/>
                                </a:cubicBezTo>
                                <a:cubicBezTo>
                                  <a:pt x="76" y="68"/>
                                  <a:pt x="74" y="75"/>
                                  <a:pt x="71" y="82"/>
                                </a:cubicBezTo>
                                <a:cubicBezTo>
                                  <a:pt x="68" y="88"/>
                                  <a:pt x="63" y="94"/>
                                  <a:pt x="57" y="98"/>
                                </a:cubicBezTo>
                                <a:close/>
                                <a:moveTo>
                                  <a:pt x="44" y="31"/>
                                </a:moveTo>
                                <a:cubicBezTo>
                                  <a:pt x="39" y="28"/>
                                  <a:pt x="29" y="23"/>
                                  <a:pt x="14" y="16"/>
                                </a:cubicBezTo>
                                <a:cubicBezTo>
                                  <a:pt x="14" y="34"/>
                                  <a:pt x="14" y="34"/>
                                  <a:pt x="14" y="34"/>
                                </a:cubicBezTo>
                                <a:cubicBezTo>
                                  <a:pt x="14" y="53"/>
                                  <a:pt x="14" y="53"/>
                                  <a:pt x="14" y="53"/>
                                </a:cubicBezTo>
                                <a:cubicBezTo>
                                  <a:pt x="13" y="87"/>
                                  <a:pt x="13" y="87"/>
                                  <a:pt x="13" y="87"/>
                                </a:cubicBezTo>
                                <a:cubicBezTo>
                                  <a:pt x="14" y="87"/>
                                  <a:pt x="14" y="88"/>
                                  <a:pt x="15" y="88"/>
                                </a:cubicBezTo>
                                <a:cubicBezTo>
                                  <a:pt x="18" y="91"/>
                                  <a:pt x="23" y="92"/>
                                  <a:pt x="29" y="92"/>
                                </a:cubicBezTo>
                                <a:cubicBezTo>
                                  <a:pt x="38" y="92"/>
                                  <a:pt x="45" y="90"/>
                                  <a:pt x="50" y="87"/>
                                </a:cubicBezTo>
                                <a:cubicBezTo>
                                  <a:pt x="54" y="85"/>
                                  <a:pt x="57" y="81"/>
                                  <a:pt x="60" y="76"/>
                                </a:cubicBezTo>
                                <a:cubicBezTo>
                                  <a:pt x="62" y="71"/>
                                  <a:pt x="63" y="66"/>
                                  <a:pt x="63" y="61"/>
                                </a:cubicBezTo>
                                <a:cubicBezTo>
                                  <a:pt x="63" y="49"/>
                                  <a:pt x="57" y="39"/>
                                  <a:pt x="44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48"/>
                        <wps:cNvSpPr>
                          <a:spLocks/>
                        </wps:cNvSpPr>
                        <wps:spPr bwMode="auto">
                          <a:xfrm>
                            <a:off x="5458" y="726"/>
                            <a:ext cx="490" cy="609"/>
                          </a:xfrm>
                          <a:custGeom>
                            <a:avLst/>
                            <a:gdLst>
                              <a:gd name="T0" fmla="*/ 82 w 83"/>
                              <a:gd name="T1" fmla="*/ 9 h 103"/>
                              <a:gd name="T2" fmla="*/ 82 w 83"/>
                              <a:gd name="T3" fmla="*/ 17 h 103"/>
                              <a:gd name="T4" fmla="*/ 82 w 83"/>
                              <a:gd name="T5" fmla="*/ 22 h 103"/>
                              <a:gd name="T6" fmla="*/ 82 w 83"/>
                              <a:gd name="T7" fmla="*/ 28 h 103"/>
                              <a:gd name="T8" fmla="*/ 81 w 83"/>
                              <a:gd name="T9" fmla="*/ 47 h 103"/>
                              <a:gd name="T10" fmla="*/ 80 w 83"/>
                              <a:gd name="T11" fmla="*/ 66 h 103"/>
                              <a:gd name="T12" fmla="*/ 80 w 83"/>
                              <a:gd name="T13" fmla="*/ 80 h 103"/>
                              <a:gd name="T14" fmla="*/ 81 w 83"/>
                              <a:gd name="T15" fmla="*/ 95 h 103"/>
                              <a:gd name="T16" fmla="*/ 79 w 83"/>
                              <a:gd name="T17" fmla="*/ 99 h 103"/>
                              <a:gd name="T18" fmla="*/ 75 w 83"/>
                              <a:gd name="T19" fmla="*/ 101 h 103"/>
                              <a:gd name="T20" fmla="*/ 71 w 83"/>
                              <a:gd name="T21" fmla="*/ 99 h 103"/>
                              <a:gd name="T22" fmla="*/ 69 w 83"/>
                              <a:gd name="T23" fmla="*/ 95 h 103"/>
                              <a:gd name="T24" fmla="*/ 68 w 83"/>
                              <a:gd name="T25" fmla="*/ 80 h 103"/>
                              <a:gd name="T26" fmla="*/ 67 w 83"/>
                              <a:gd name="T27" fmla="*/ 66 h 103"/>
                              <a:gd name="T28" fmla="*/ 68 w 83"/>
                              <a:gd name="T29" fmla="*/ 56 h 103"/>
                              <a:gd name="T30" fmla="*/ 41 w 83"/>
                              <a:gd name="T31" fmla="*/ 60 h 103"/>
                              <a:gd name="T32" fmla="*/ 14 w 83"/>
                              <a:gd name="T33" fmla="*/ 65 h 103"/>
                              <a:gd name="T34" fmla="*/ 13 w 83"/>
                              <a:gd name="T35" fmla="*/ 81 h 103"/>
                              <a:gd name="T36" fmla="*/ 12 w 83"/>
                              <a:gd name="T37" fmla="*/ 97 h 103"/>
                              <a:gd name="T38" fmla="*/ 10 w 83"/>
                              <a:gd name="T39" fmla="*/ 102 h 103"/>
                              <a:gd name="T40" fmla="*/ 6 w 83"/>
                              <a:gd name="T41" fmla="*/ 103 h 103"/>
                              <a:gd name="T42" fmla="*/ 2 w 83"/>
                              <a:gd name="T43" fmla="*/ 102 h 103"/>
                              <a:gd name="T44" fmla="*/ 0 w 83"/>
                              <a:gd name="T45" fmla="*/ 97 h 103"/>
                              <a:gd name="T46" fmla="*/ 1 w 83"/>
                              <a:gd name="T47" fmla="*/ 77 h 103"/>
                              <a:gd name="T48" fmla="*/ 2 w 83"/>
                              <a:gd name="T49" fmla="*/ 57 h 103"/>
                              <a:gd name="T50" fmla="*/ 2 w 83"/>
                              <a:gd name="T51" fmla="*/ 47 h 103"/>
                              <a:gd name="T52" fmla="*/ 2 w 83"/>
                              <a:gd name="T53" fmla="*/ 36 h 103"/>
                              <a:gd name="T54" fmla="*/ 2 w 83"/>
                              <a:gd name="T55" fmla="*/ 21 h 103"/>
                              <a:gd name="T56" fmla="*/ 3 w 83"/>
                              <a:gd name="T57" fmla="*/ 6 h 103"/>
                              <a:gd name="T58" fmla="*/ 5 w 83"/>
                              <a:gd name="T59" fmla="*/ 2 h 103"/>
                              <a:gd name="T60" fmla="*/ 9 w 83"/>
                              <a:gd name="T61" fmla="*/ 0 h 103"/>
                              <a:gd name="T62" fmla="*/ 13 w 83"/>
                              <a:gd name="T63" fmla="*/ 2 h 103"/>
                              <a:gd name="T64" fmla="*/ 15 w 83"/>
                              <a:gd name="T65" fmla="*/ 6 h 103"/>
                              <a:gd name="T66" fmla="*/ 14 w 83"/>
                              <a:gd name="T67" fmla="*/ 21 h 103"/>
                              <a:gd name="T68" fmla="*/ 14 w 83"/>
                              <a:gd name="T69" fmla="*/ 36 h 103"/>
                              <a:gd name="T70" fmla="*/ 14 w 83"/>
                              <a:gd name="T71" fmla="*/ 52 h 103"/>
                              <a:gd name="T72" fmla="*/ 41 w 83"/>
                              <a:gd name="T73" fmla="*/ 47 h 103"/>
                              <a:gd name="T74" fmla="*/ 69 w 83"/>
                              <a:gd name="T75" fmla="*/ 44 h 103"/>
                              <a:gd name="T76" fmla="*/ 69 w 83"/>
                              <a:gd name="T77" fmla="*/ 17 h 103"/>
                              <a:gd name="T78" fmla="*/ 71 w 83"/>
                              <a:gd name="T79" fmla="*/ 7 h 103"/>
                              <a:gd name="T80" fmla="*/ 77 w 83"/>
                              <a:gd name="T81" fmla="*/ 0 h 103"/>
                              <a:gd name="T82" fmla="*/ 81 w 83"/>
                              <a:gd name="T83" fmla="*/ 2 h 103"/>
                              <a:gd name="T84" fmla="*/ 83 w 83"/>
                              <a:gd name="T85" fmla="*/ 6 h 103"/>
                              <a:gd name="T86" fmla="*/ 82 w 83"/>
                              <a:gd name="T87" fmla="*/ 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3" h="103">
                                <a:moveTo>
                                  <a:pt x="82" y="9"/>
                                </a:moveTo>
                                <a:cubicBezTo>
                                  <a:pt x="82" y="11"/>
                                  <a:pt x="82" y="13"/>
                                  <a:pt x="82" y="17"/>
                                </a:cubicBezTo>
                                <a:cubicBezTo>
                                  <a:pt x="82" y="18"/>
                                  <a:pt x="82" y="20"/>
                                  <a:pt x="82" y="22"/>
                                </a:cubicBezTo>
                                <a:cubicBezTo>
                                  <a:pt x="82" y="25"/>
                                  <a:pt x="82" y="27"/>
                                  <a:pt x="82" y="28"/>
                                </a:cubicBezTo>
                                <a:cubicBezTo>
                                  <a:pt x="82" y="32"/>
                                  <a:pt x="81" y="39"/>
                                  <a:pt x="81" y="47"/>
                                </a:cubicBezTo>
                                <a:cubicBezTo>
                                  <a:pt x="80" y="55"/>
                                  <a:pt x="80" y="62"/>
                                  <a:pt x="80" y="66"/>
                                </a:cubicBezTo>
                                <a:cubicBezTo>
                                  <a:pt x="80" y="69"/>
                                  <a:pt x="80" y="74"/>
                                  <a:pt x="80" y="80"/>
                                </a:cubicBezTo>
                                <a:cubicBezTo>
                                  <a:pt x="81" y="87"/>
                                  <a:pt x="81" y="91"/>
                                  <a:pt x="81" y="95"/>
                                </a:cubicBezTo>
                                <a:cubicBezTo>
                                  <a:pt x="81" y="96"/>
                                  <a:pt x="80" y="98"/>
                                  <a:pt x="79" y="99"/>
                                </a:cubicBezTo>
                                <a:cubicBezTo>
                                  <a:pt x="78" y="100"/>
                                  <a:pt x="77" y="101"/>
                                  <a:pt x="75" y="101"/>
                                </a:cubicBezTo>
                                <a:cubicBezTo>
                                  <a:pt x="73" y="101"/>
                                  <a:pt x="72" y="100"/>
                                  <a:pt x="71" y="99"/>
                                </a:cubicBezTo>
                                <a:cubicBezTo>
                                  <a:pt x="69" y="98"/>
                                  <a:pt x="69" y="96"/>
                                  <a:pt x="69" y="95"/>
                                </a:cubicBezTo>
                                <a:cubicBezTo>
                                  <a:pt x="69" y="91"/>
                                  <a:pt x="69" y="87"/>
                                  <a:pt x="68" y="80"/>
                                </a:cubicBezTo>
                                <a:cubicBezTo>
                                  <a:pt x="68" y="74"/>
                                  <a:pt x="67" y="69"/>
                                  <a:pt x="67" y="66"/>
                                </a:cubicBezTo>
                                <a:cubicBezTo>
                                  <a:pt x="67" y="63"/>
                                  <a:pt x="68" y="60"/>
                                  <a:pt x="68" y="56"/>
                                </a:cubicBezTo>
                                <a:cubicBezTo>
                                  <a:pt x="61" y="57"/>
                                  <a:pt x="52" y="58"/>
                                  <a:pt x="41" y="60"/>
                                </a:cubicBezTo>
                                <a:cubicBezTo>
                                  <a:pt x="14" y="65"/>
                                  <a:pt x="14" y="65"/>
                                  <a:pt x="14" y="65"/>
                                </a:cubicBezTo>
                                <a:cubicBezTo>
                                  <a:pt x="14" y="69"/>
                                  <a:pt x="14" y="74"/>
                                  <a:pt x="13" y="81"/>
                                </a:cubicBezTo>
                                <a:cubicBezTo>
                                  <a:pt x="12" y="88"/>
                                  <a:pt x="12" y="93"/>
                                  <a:pt x="12" y="97"/>
                                </a:cubicBezTo>
                                <a:cubicBezTo>
                                  <a:pt x="12" y="99"/>
                                  <a:pt x="11" y="100"/>
                                  <a:pt x="10" y="102"/>
                                </a:cubicBezTo>
                                <a:cubicBezTo>
                                  <a:pt x="9" y="103"/>
                                  <a:pt x="8" y="103"/>
                                  <a:pt x="6" y="103"/>
                                </a:cubicBezTo>
                                <a:cubicBezTo>
                                  <a:pt x="4" y="103"/>
                                  <a:pt x="3" y="103"/>
                                  <a:pt x="2" y="102"/>
                                </a:cubicBezTo>
                                <a:cubicBezTo>
                                  <a:pt x="0" y="100"/>
                                  <a:pt x="0" y="99"/>
                                  <a:pt x="0" y="97"/>
                                </a:cubicBezTo>
                                <a:cubicBezTo>
                                  <a:pt x="0" y="93"/>
                                  <a:pt x="0" y="86"/>
                                  <a:pt x="1" y="77"/>
                                </a:cubicBezTo>
                                <a:cubicBezTo>
                                  <a:pt x="2" y="68"/>
                                  <a:pt x="2" y="62"/>
                                  <a:pt x="2" y="57"/>
                                </a:cubicBezTo>
                                <a:cubicBezTo>
                                  <a:pt x="2" y="55"/>
                                  <a:pt x="2" y="51"/>
                                  <a:pt x="2" y="47"/>
                                </a:cubicBezTo>
                                <a:cubicBezTo>
                                  <a:pt x="2" y="42"/>
                                  <a:pt x="2" y="38"/>
                                  <a:pt x="2" y="36"/>
                                </a:cubicBezTo>
                                <a:cubicBezTo>
                                  <a:pt x="2" y="33"/>
                                  <a:pt x="2" y="28"/>
                                  <a:pt x="2" y="21"/>
                                </a:cubicBezTo>
                                <a:cubicBezTo>
                                  <a:pt x="3" y="14"/>
                                  <a:pt x="3" y="9"/>
                                  <a:pt x="3" y="6"/>
                                </a:cubicBezTo>
                                <a:cubicBezTo>
                                  <a:pt x="3" y="4"/>
                                  <a:pt x="3" y="3"/>
                                  <a:pt x="5" y="2"/>
                                </a:cubicBezTo>
                                <a:cubicBezTo>
                                  <a:pt x="6" y="0"/>
                                  <a:pt x="7" y="0"/>
                                  <a:pt x="9" y="0"/>
                                </a:cubicBezTo>
                                <a:cubicBezTo>
                                  <a:pt x="11" y="0"/>
                                  <a:pt x="12" y="0"/>
                                  <a:pt x="13" y="2"/>
                                </a:cubicBezTo>
                                <a:cubicBezTo>
                                  <a:pt x="14" y="3"/>
                                  <a:pt x="15" y="4"/>
                                  <a:pt x="15" y="6"/>
                                </a:cubicBezTo>
                                <a:cubicBezTo>
                                  <a:pt x="15" y="9"/>
                                  <a:pt x="15" y="14"/>
                                  <a:pt x="14" y="21"/>
                                </a:cubicBezTo>
                                <a:cubicBezTo>
                                  <a:pt x="14" y="28"/>
                                  <a:pt x="14" y="33"/>
                                  <a:pt x="14" y="36"/>
                                </a:cubicBezTo>
                                <a:cubicBezTo>
                                  <a:pt x="14" y="52"/>
                                  <a:pt x="14" y="52"/>
                                  <a:pt x="14" y="52"/>
                                </a:cubicBezTo>
                                <a:cubicBezTo>
                                  <a:pt x="41" y="47"/>
                                  <a:pt x="41" y="47"/>
                                  <a:pt x="41" y="47"/>
                                </a:cubicBezTo>
                                <a:cubicBezTo>
                                  <a:pt x="52" y="45"/>
                                  <a:pt x="61" y="44"/>
                                  <a:pt x="69" y="44"/>
                                </a:cubicBezTo>
                                <a:cubicBezTo>
                                  <a:pt x="69" y="38"/>
                                  <a:pt x="69" y="29"/>
                                  <a:pt x="69" y="17"/>
                                </a:cubicBezTo>
                                <a:cubicBezTo>
                                  <a:pt x="69" y="14"/>
                                  <a:pt x="70" y="10"/>
                                  <a:pt x="71" y="7"/>
                                </a:cubicBezTo>
                                <a:cubicBezTo>
                                  <a:pt x="72" y="3"/>
                                  <a:pt x="74" y="0"/>
                                  <a:pt x="77" y="0"/>
                                </a:cubicBezTo>
                                <a:cubicBezTo>
                                  <a:pt x="78" y="0"/>
                                  <a:pt x="80" y="1"/>
                                  <a:pt x="81" y="2"/>
                                </a:cubicBezTo>
                                <a:cubicBezTo>
                                  <a:pt x="82" y="3"/>
                                  <a:pt x="83" y="5"/>
                                  <a:pt x="83" y="6"/>
                                </a:cubicBezTo>
                                <a:cubicBezTo>
                                  <a:pt x="83" y="7"/>
                                  <a:pt x="83" y="8"/>
                                  <a:pt x="82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49"/>
                        <wps:cNvSpPr>
                          <a:spLocks noEditPoints="1"/>
                        </wps:cNvSpPr>
                        <wps:spPr bwMode="auto">
                          <a:xfrm>
                            <a:off x="6260" y="738"/>
                            <a:ext cx="537" cy="591"/>
                          </a:xfrm>
                          <a:custGeom>
                            <a:avLst/>
                            <a:gdLst>
                              <a:gd name="T0" fmla="*/ 43 w 91"/>
                              <a:gd name="T1" fmla="*/ 100 h 100"/>
                              <a:gd name="T2" fmla="*/ 13 w 91"/>
                              <a:gd name="T3" fmla="*/ 89 h 100"/>
                              <a:gd name="T4" fmla="*/ 0 w 91"/>
                              <a:gd name="T5" fmla="*/ 60 h 100"/>
                              <a:gd name="T6" fmla="*/ 13 w 91"/>
                              <a:gd name="T7" fmla="*/ 20 h 100"/>
                              <a:gd name="T8" fmla="*/ 49 w 91"/>
                              <a:gd name="T9" fmla="*/ 0 h 100"/>
                              <a:gd name="T10" fmla="*/ 80 w 91"/>
                              <a:gd name="T11" fmla="*/ 10 h 100"/>
                              <a:gd name="T12" fmla="*/ 91 w 91"/>
                              <a:gd name="T13" fmla="*/ 40 h 100"/>
                              <a:gd name="T14" fmla="*/ 79 w 91"/>
                              <a:gd name="T15" fmla="*/ 80 h 100"/>
                              <a:gd name="T16" fmla="*/ 43 w 91"/>
                              <a:gd name="T17" fmla="*/ 100 h 100"/>
                              <a:gd name="T18" fmla="*/ 49 w 91"/>
                              <a:gd name="T19" fmla="*/ 13 h 100"/>
                              <a:gd name="T20" fmla="*/ 23 w 91"/>
                              <a:gd name="T21" fmla="*/ 29 h 100"/>
                              <a:gd name="T22" fmla="*/ 13 w 91"/>
                              <a:gd name="T23" fmla="*/ 60 h 100"/>
                              <a:gd name="T24" fmla="*/ 22 w 91"/>
                              <a:gd name="T25" fmla="*/ 80 h 100"/>
                              <a:gd name="T26" fmla="*/ 43 w 91"/>
                              <a:gd name="T27" fmla="*/ 87 h 100"/>
                              <a:gd name="T28" fmla="*/ 69 w 91"/>
                              <a:gd name="T29" fmla="*/ 72 h 100"/>
                              <a:gd name="T30" fmla="*/ 78 w 91"/>
                              <a:gd name="T31" fmla="*/ 40 h 100"/>
                              <a:gd name="T32" fmla="*/ 71 w 91"/>
                              <a:gd name="T33" fmla="*/ 19 h 100"/>
                              <a:gd name="T34" fmla="*/ 49 w 91"/>
                              <a:gd name="T35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1" h="100">
                                <a:moveTo>
                                  <a:pt x="43" y="100"/>
                                </a:moveTo>
                                <a:cubicBezTo>
                                  <a:pt x="32" y="100"/>
                                  <a:pt x="21" y="97"/>
                                  <a:pt x="13" y="89"/>
                                </a:cubicBezTo>
                                <a:cubicBezTo>
                                  <a:pt x="4" y="82"/>
                                  <a:pt x="0" y="72"/>
                                  <a:pt x="0" y="60"/>
                                </a:cubicBezTo>
                                <a:cubicBezTo>
                                  <a:pt x="0" y="45"/>
                                  <a:pt x="4" y="32"/>
                                  <a:pt x="13" y="20"/>
                                </a:cubicBezTo>
                                <a:cubicBezTo>
                                  <a:pt x="23" y="7"/>
                                  <a:pt x="35" y="0"/>
                                  <a:pt x="49" y="0"/>
                                </a:cubicBezTo>
                                <a:cubicBezTo>
                                  <a:pt x="63" y="0"/>
                                  <a:pt x="73" y="3"/>
                                  <a:pt x="80" y="10"/>
                                </a:cubicBezTo>
                                <a:cubicBezTo>
                                  <a:pt x="87" y="16"/>
                                  <a:pt x="91" y="26"/>
                                  <a:pt x="91" y="40"/>
                                </a:cubicBezTo>
                                <a:cubicBezTo>
                                  <a:pt x="91" y="55"/>
                                  <a:pt x="87" y="68"/>
                                  <a:pt x="79" y="80"/>
                                </a:cubicBezTo>
                                <a:cubicBezTo>
                                  <a:pt x="70" y="93"/>
                                  <a:pt x="58" y="100"/>
                                  <a:pt x="43" y="100"/>
                                </a:cubicBezTo>
                                <a:close/>
                                <a:moveTo>
                                  <a:pt x="49" y="13"/>
                                </a:moveTo>
                                <a:cubicBezTo>
                                  <a:pt x="39" y="13"/>
                                  <a:pt x="30" y="18"/>
                                  <a:pt x="23" y="29"/>
                                </a:cubicBezTo>
                                <a:cubicBezTo>
                                  <a:pt x="16" y="38"/>
                                  <a:pt x="13" y="49"/>
                                  <a:pt x="13" y="60"/>
                                </a:cubicBezTo>
                                <a:cubicBezTo>
                                  <a:pt x="13" y="68"/>
                                  <a:pt x="16" y="75"/>
                                  <a:pt x="22" y="80"/>
                                </a:cubicBezTo>
                                <a:cubicBezTo>
                                  <a:pt x="28" y="85"/>
                                  <a:pt x="35" y="87"/>
                                  <a:pt x="43" y="87"/>
                                </a:cubicBezTo>
                                <a:cubicBezTo>
                                  <a:pt x="54" y="87"/>
                                  <a:pt x="62" y="82"/>
                                  <a:pt x="69" y="72"/>
                                </a:cubicBezTo>
                                <a:cubicBezTo>
                                  <a:pt x="75" y="62"/>
                                  <a:pt x="78" y="52"/>
                                  <a:pt x="78" y="40"/>
                                </a:cubicBezTo>
                                <a:cubicBezTo>
                                  <a:pt x="78" y="30"/>
                                  <a:pt x="76" y="23"/>
                                  <a:pt x="71" y="19"/>
                                </a:cubicBezTo>
                                <a:cubicBezTo>
                                  <a:pt x="67" y="15"/>
                                  <a:pt x="59" y="13"/>
                                  <a:pt x="49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50"/>
                        <wps:cNvSpPr>
                          <a:spLocks/>
                        </wps:cNvSpPr>
                        <wps:spPr bwMode="auto">
                          <a:xfrm>
                            <a:off x="7087" y="720"/>
                            <a:ext cx="478" cy="615"/>
                          </a:xfrm>
                          <a:custGeom>
                            <a:avLst/>
                            <a:gdLst>
                              <a:gd name="T0" fmla="*/ 77 w 81"/>
                              <a:gd name="T1" fmla="*/ 61 h 104"/>
                              <a:gd name="T2" fmla="*/ 61 w 81"/>
                              <a:gd name="T3" fmla="*/ 92 h 104"/>
                              <a:gd name="T4" fmla="*/ 31 w 81"/>
                              <a:gd name="T5" fmla="*/ 104 h 104"/>
                              <a:gd name="T6" fmla="*/ 8 w 81"/>
                              <a:gd name="T7" fmla="*/ 95 h 104"/>
                              <a:gd name="T8" fmla="*/ 0 w 81"/>
                              <a:gd name="T9" fmla="*/ 69 h 104"/>
                              <a:gd name="T10" fmla="*/ 8 w 81"/>
                              <a:gd name="T11" fmla="*/ 35 h 104"/>
                              <a:gd name="T12" fmla="*/ 28 w 81"/>
                              <a:gd name="T13" fmla="*/ 7 h 104"/>
                              <a:gd name="T14" fmla="*/ 45 w 81"/>
                              <a:gd name="T15" fmla="*/ 0 h 104"/>
                              <a:gd name="T16" fmla="*/ 60 w 81"/>
                              <a:gd name="T17" fmla="*/ 4 h 104"/>
                              <a:gd name="T18" fmla="*/ 72 w 81"/>
                              <a:gd name="T19" fmla="*/ 14 h 104"/>
                              <a:gd name="T20" fmla="*/ 70 w 81"/>
                              <a:gd name="T21" fmla="*/ 18 h 104"/>
                              <a:gd name="T22" fmla="*/ 65 w 81"/>
                              <a:gd name="T23" fmla="*/ 20 h 104"/>
                              <a:gd name="T24" fmla="*/ 61 w 81"/>
                              <a:gd name="T25" fmla="*/ 19 h 104"/>
                              <a:gd name="T26" fmla="*/ 45 w 81"/>
                              <a:gd name="T27" fmla="*/ 13 h 104"/>
                              <a:gd name="T28" fmla="*/ 35 w 81"/>
                              <a:gd name="T29" fmla="*/ 18 h 104"/>
                              <a:gd name="T30" fmla="*/ 27 w 81"/>
                              <a:gd name="T31" fmla="*/ 27 h 104"/>
                              <a:gd name="T32" fmla="*/ 13 w 81"/>
                              <a:gd name="T33" fmla="*/ 69 h 104"/>
                              <a:gd name="T34" fmla="*/ 16 w 81"/>
                              <a:gd name="T35" fmla="*/ 85 h 104"/>
                              <a:gd name="T36" fmla="*/ 31 w 81"/>
                              <a:gd name="T37" fmla="*/ 91 h 104"/>
                              <a:gd name="T38" fmla="*/ 51 w 81"/>
                              <a:gd name="T39" fmla="*/ 83 h 104"/>
                              <a:gd name="T40" fmla="*/ 63 w 81"/>
                              <a:gd name="T41" fmla="*/ 62 h 104"/>
                              <a:gd name="T42" fmla="*/ 33 w 81"/>
                              <a:gd name="T43" fmla="*/ 69 h 104"/>
                              <a:gd name="T44" fmla="*/ 30 w 81"/>
                              <a:gd name="T45" fmla="*/ 69 h 104"/>
                              <a:gd name="T46" fmla="*/ 26 w 81"/>
                              <a:gd name="T47" fmla="*/ 67 h 104"/>
                              <a:gd name="T48" fmla="*/ 24 w 81"/>
                              <a:gd name="T49" fmla="*/ 62 h 104"/>
                              <a:gd name="T50" fmla="*/ 27 w 81"/>
                              <a:gd name="T51" fmla="*/ 57 h 104"/>
                              <a:gd name="T52" fmla="*/ 74 w 81"/>
                              <a:gd name="T53" fmla="*/ 49 h 104"/>
                              <a:gd name="T54" fmla="*/ 79 w 81"/>
                              <a:gd name="T55" fmla="*/ 50 h 104"/>
                              <a:gd name="T56" fmla="*/ 81 w 81"/>
                              <a:gd name="T57" fmla="*/ 55 h 104"/>
                              <a:gd name="T58" fmla="*/ 77 w 81"/>
                              <a:gd name="T59" fmla="*/ 61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81" h="104">
                                <a:moveTo>
                                  <a:pt x="77" y="61"/>
                                </a:moveTo>
                                <a:cubicBezTo>
                                  <a:pt x="75" y="74"/>
                                  <a:pt x="69" y="84"/>
                                  <a:pt x="61" y="92"/>
                                </a:cubicBezTo>
                                <a:cubicBezTo>
                                  <a:pt x="52" y="100"/>
                                  <a:pt x="43" y="104"/>
                                  <a:pt x="31" y="104"/>
                                </a:cubicBezTo>
                                <a:cubicBezTo>
                                  <a:pt x="21" y="104"/>
                                  <a:pt x="13" y="101"/>
                                  <a:pt x="8" y="95"/>
                                </a:cubicBezTo>
                                <a:cubicBezTo>
                                  <a:pt x="3" y="89"/>
                                  <a:pt x="0" y="80"/>
                                  <a:pt x="0" y="69"/>
                                </a:cubicBezTo>
                                <a:cubicBezTo>
                                  <a:pt x="0" y="58"/>
                                  <a:pt x="3" y="47"/>
                                  <a:pt x="8" y="35"/>
                                </a:cubicBezTo>
                                <a:cubicBezTo>
                                  <a:pt x="13" y="23"/>
                                  <a:pt x="20" y="14"/>
                                  <a:pt x="28" y="7"/>
                                </a:cubicBezTo>
                                <a:cubicBezTo>
                                  <a:pt x="33" y="2"/>
                                  <a:pt x="39" y="0"/>
                                  <a:pt x="45" y="0"/>
                                </a:cubicBezTo>
                                <a:cubicBezTo>
                                  <a:pt x="49" y="0"/>
                                  <a:pt x="54" y="1"/>
                                  <a:pt x="60" y="4"/>
                                </a:cubicBezTo>
                                <a:cubicBezTo>
                                  <a:pt x="68" y="7"/>
                                  <a:pt x="72" y="10"/>
                                  <a:pt x="72" y="14"/>
                                </a:cubicBezTo>
                                <a:cubicBezTo>
                                  <a:pt x="72" y="15"/>
                                  <a:pt x="71" y="17"/>
                                  <a:pt x="70" y="18"/>
                                </a:cubicBezTo>
                                <a:cubicBezTo>
                                  <a:pt x="68" y="20"/>
                                  <a:pt x="67" y="20"/>
                                  <a:pt x="65" y="20"/>
                                </a:cubicBezTo>
                                <a:cubicBezTo>
                                  <a:pt x="64" y="20"/>
                                  <a:pt x="63" y="20"/>
                                  <a:pt x="61" y="19"/>
                                </a:cubicBezTo>
                                <a:cubicBezTo>
                                  <a:pt x="55" y="15"/>
                                  <a:pt x="49" y="13"/>
                                  <a:pt x="45" y="13"/>
                                </a:cubicBezTo>
                                <a:cubicBezTo>
                                  <a:pt x="42" y="13"/>
                                  <a:pt x="38" y="14"/>
                                  <a:pt x="35" y="18"/>
                                </a:cubicBezTo>
                                <a:cubicBezTo>
                                  <a:pt x="33" y="19"/>
                                  <a:pt x="31" y="22"/>
                                  <a:pt x="27" y="27"/>
                                </a:cubicBezTo>
                                <a:cubicBezTo>
                                  <a:pt x="18" y="40"/>
                                  <a:pt x="13" y="54"/>
                                  <a:pt x="13" y="69"/>
                                </a:cubicBezTo>
                                <a:cubicBezTo>
                                  <a:pt x="13" y="77"/>
                                  <a:pt x="14" y="82"/>
                                  <a:pt x="16" y="85"/>
                                </a:cubicBezTo>
                                <a:cubicBezTo>
                                  <a:pt x="19" y="89"/>
                                  <a:pt x="24" y="91"/>
                                  <a:pt x="31" y="91"/>
                                </a:cubicBezTo>
                                <a:cubicBezTo>
                                  <a:pt x="39" y="91"/>
                                  <a:pt x="45" y="88"/>
                                  <a:pt x="51" y="83"/>
                                </a:cubicBezTo>
                                <a:cubicBezTo>
                                  <a:pt x="57" y="78"/>
                                  <a:pt x="61" y="71"/>
                                  <a:pt x="63" y="62"/>
                                </a:cubicBezTo>
                                <a:cubicBezTo>
                                  <a:pt x="51" y="62"/>
                                  <a:pt x="41" y="65"/>
                                  <a:pt x="33" y="69"/>
                                </a:cubicBezTo>
                                <a:cubicBezTo>
                                  <a:pt x="32" y="69"/>
                                  <a:pt x="31" y="69"/>
                                  <a:pt x="30" y="69"/>
                                </a:cubicBezTo>
                                <a:cubicBezTo>
                                  <a:pt x="28" y="69"/>
                                  <a:pt x="27" y="68"/>
                                  <a:pt x="26" y="67"/>
                                </a:cubicBezTo>
                                <a:cubicBezTo>
                                  <a:pt x="24" y="66"/>
                                  <a:pt x="24" y="64"/>
                                  <a:pt x="24" y="62"/>
                                </a:cubicBezTo>
                                <a:cubicBezTo>
                                  <a:pt x="24" y="60"/>
                                  <a:pt x="25" y="58"/>
                                  <a:pt x="27" y="57"/>
                                </a:cubicBezTo>
                                <a:cubicBezTo>
                                  <a:pt x="36" y="51"/>
                                  <a:pt x="52" y="49"/>
                                  <a:pt x="74" y="49"/>
                                </a:cubicBezTo>
                                <a:cubicBezTo>
                                  <a:pt x="76" y="49"/>
                                  <a:pt x="78" y="49"/>
                                  <a:pt x="79" y="50"/>
                                </a:cubicBezTo>
                                <a:cubicBezTo>
                                  <a:pt x="80" y="52"/>
                                  <a:pt x="81" y="53"/>
                                  <a:pt x="81" y="55"/>
                                </a:cubicBezTo>
                                <a:cubicBezTo>
                                  <a:pt x="81" y="58"/>
                                  <a:pt x="80" y="60"/>
                                  <a:pt x="77" y="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651"/>
                        <wps:cNvSpPr>
                          <a:spLocks noEditPoints="1"/>
                        </wps:cNvSpPr>
                        <wps:spPr bwMode="auto">
                          <a:xfrm>
                            <a:off x="8332" y="726"/>
                            <a:ext cx="448" cy="621"/>
                          </a:xfrm>
                          <a:custGeom>
                            <a:avLst/>
                            <a:gdLst>
                              <a:gd name="T0" fmla="*/ 57 w 76"/>
                              <a:gd name="T1" fmla="*/ 98 h 105"/>
                              <a:gd name="T2" fmla="*/ 28 w 76"/>
                              <a:gd name="T3" fmla="*/ 105 h 105"/>
                              <a:gd name="T4" fmla="*/ 18 w 76"/>
                              <a:gd name="T5" fmla="*/ 103 h 105"/>
                              <a:gd name="T6" fmla="*/ 7 w 76"/>
                              <a:gd name="T7" fmla="*/ 99 h 105"/>
                              <a:gd name="T8" fmla="*/ 6 w 76"/>
                              <a:gd name="T9" fmla="*/ 99 h 105"/>
                              <a:gd name="T10" fmla="*/ 2 w 76"/>
                              <a:gd name="T11" fmla="*/ 97 h 105"/>
                              <a:gd name="T12" fmla="*/ 0 w 76"/>
                              <a:gd name="T13" fmla="*/ 92 h 105"/>
                              <a:gd name="T14" fmla="*/ 1 w 76"/>
                              <a:gd name="T15" fmla="*/ 72 h 105"/>
                              <a:gd name="T16" fmla="*/ 1 w 76"/>
                              <a:gd name="T17" fmla="*/ 52 h 105"/>
                              <a:gd name="T18" fmla="*/ 1 w 76"/>
                              <a:gd name="T19" fmla="*/ 30 h 105"/>
                              <a:gd name="T20" fmla="*/ 1 w 76"/>
                              <a:gd name="T21" fmla="*/ 8 h 105"/>
                              <a:gd name="T22" fmla="*/ 3 w 76"/>
                              <a:gd name="T23" fmla="*/ 3 h 105"/>
                              <a:gd name="T24" fmla="*/ 9 w 76"/>
                              <a:gd name="T25" fmla="*/ 0 h 105"/>
                              <a:gd name="T26" fmla="*/ 19 w 76"/>
                              <a:gd name="T27" fmla="*/ 4 h 105"/>
                              <a:gd name="T28" fmla="*/ 30 w 76"/>
                              <a:gd name="T29" fmla="*/ 9 h 105"/>
                              <a:gd name="T30" fmla="*/ 61 w 76"/>
                              <a:gd name="T31" fmla="*/ 28 h 105"/>
                              <a:gd name="T32" fmla="*/ 76 w 76"/>
                              <a:gd name="T33" fmla="*/ 61 h 105"/>
                              <a:gd name="T34" fmla="*/ 70 w 76"/>
                              <a:gd name="T35" fmla="*/ 82 h 105"/>
                              <a:gd name="T36" fmla="*/ 57 w 76"/>
                              <a:gd name="T37" fmla="*/ 98 h 105"/>
                              <a:gd name="T38" fmla="*/ 43 w 76"/>
                              <a:gd name="T39" fmla="*/ 31 h 105"/>
                              <a:gd name="T40" fmla="*/ 13 w 76"/>
                              <a:gd name="T41" fmla="*/ 16 h 105"/>
                              <a:gd name="T42" fmla="*/ 14 w 76"/>
                              <a:gd name="T43" fmla="*/ 34 h 105"/>
                              <a:gd name="T44" fmla="*/ 14 w 76"/>
                              <a:gd name="T45" fmla="*/ 53 h 105"/>
                              <a:gd name="T46" fmla="*/ 13 w 76"/>
                              <a:gd name="T47" fmla="*/ 87 h 105"/>
                              <a:gd name="T48" fmla="*/ 14 w 76"/>
                              <a:gd name="T49" fmla="*/ 88 h 105"/>
                              <a:gd name="T50" fmla="*/ 28 w 76"/>
                              <a:gd name="T51" fmla="*/ 92 h 105"/>
                              <a:gd name="T52" fmla="*/ 49 w 76"/>
                              <a:gd name="T53" fmla="*/ 87 h 105"/>
                              <a:gd name="T54" fmla="*/ 59 w 76"/>
                              <a:gd name="T55" fmla="*/ 76 h 105"/>
                              <a:gd name="T56" fmla="*/ 63 w 76"/>
                              <a:gd name="T57" fmla="*/ 61 h 105"/>
                              <a:gd name="T58" fmla="*/ 43 w 76"/>
                              <a:gd name="T59" fmla="*/ 31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76" h="105">
                                <a:moveTo>
                                  <a:pt x="57" y="98"/>
                                </a:moveTo>
                                <a:cubicBezTo>
                                  <a:pt x="50" y="102"/>
                                  <a:pt x="41" y="105"/>
                                  <a:pt x="28" y="105"/>
                                </a:cubicBezTo>
                                <a:cubicBezTo>
                                  <a:pt x="25" y="105"/>
                                  <a:pt x="22" y="104"/>
                                  <a:pt x="18" y="103"/>
                                </a:cubicBezTo>
                                <a:cubicBezTo>
                                  <a:pt x="13" y="102"/>
                                  <a:pt x="9" y="100"/>
                                  <a:pt x="7" y="99"/>
                                </a:cubicBezTo>
                                <a:cubicBezTo>
                                  <a:pt x="6" y="99"/>
                                  <a:pt x="6" y="99"/>
                                  <a:pt x="6" y="99"/>
                                </a:cubicBezTo>
                                <a:cubicBezTo>
                                  <a:pt x="5" y="99"/>
                                  <a:pt x="3" y="98"/>
                                  <a:pt x="2" y="97"/>
                                </a:cubicBezTo>
                                <a:cubicBezTo>
                                  <a:pt x="1" y="95"/>
                                  <a:pt x="0" y="94"/>
                                  <a:pt x="0" y="92"/>
                                </a:cubicBezTo>
                                <a:cubicBezTo>
                                  <a:pt x="0" y="88"/>
                                  <a:pt x="0" y="81"/>
                                  <a:pt x="1" y="72"/>
                                </a:cubicBezTo>
                                <a:cubicBezTo>
                                  <a:pt x="1" y="63"/>
                                  <a:pt x="1" y="57"/>
                                  <a:pt x="1" y="52"/>
                                </a:cubicBezTo>
                                <a:cubicBezTo>
                                  <a:pt x="1" y="47"/>
                                  <a:pt x="1" y="40"/>
                                  <a:pt x="1" y="30"/>
                                </a:cubicBezTo>
                                <a:cubicBezTo>
                                  <a:pt x="1" y="20"/>
                                  <a:pt x="1" y="13"/>
                                  <a:pt x="1" y="8"/>
                                </a:cubicBezTo>
                                <a:cubicBezTo>
                                  <a:pt x="1" y="6"/>
                                  <a:pt x="2" y="4"/>
                                  <a:pt x="3" y="3"/>
                                </a:cubicBezTo>
                                <a:cubicBezTo>
                                  <a:pt x="5" y="1"/>
                                  <a:pt x="7" y="0"/>
                                  <a:pt x="9" y="0"/>
                                </a:cubicBezTo>
                                <a:cubicBezTo>
                                  <a:pt x="10" y="0"/>
                                  <a:pt x="13" y="1"/>
                                  <a:pt x="19" y="4"/>
                                </a:cubicBezTo>
                                <a:cubicBezTo>
                                  <a:pt x="25" y="7"/>
                                  <a:pt x="29" y="9"/>
                                  <a:pt x="30" y="9"/>
                                </a:cubicBezTo>
                                <a:cubicBezTo>
                                  <a:pt x="42" y="13"/>
                                  <a:pt x="52" y="20"/>
                                  <a:pt x="61" y="28"/>
                                </a:cubicBezTo>
                                <a:cubicBezTo>
                                  <a:pt x="71" y="38"/>
                                  <a:pt x="76" y="49"/>
                                  <a:pt x="76" y="61"/>
                                </a:cubicBezTo>
                                <a:cubicBezTo>
                                  <a:pt x="76" y="68"/>
                                  <a:pt x="74" y="75"/>
                                  <a:pt x="70" y="82"/>
                                </a:cubicBezTo>
                                <a:cubicBezTo>
                                  <a:pt x="67" y="88"/>
                                  <a:pt x="62" y="94"/>
                                  <a:pt x="57" y="98"/>
                                </a:cubicBezTo>
                                <a:close/>
                                <a:moveTo>
                                  <a:pt x="43" y="31"/>
                                </a:moveTo>
                                <a:cubicBezTo>
                                  <a:pt x="39" y="28"/>
                                  <a:pt x="29" y="23"/>
                                  <a:pt x="13" y="16"/>
                                </a:cubicBezTo>
                                <a:cubicBezTo>
                                  <a:pt x="14" y="34"/>
                                  <a:pt x="14" y="34"/>
                                  <a:pt x="14" y="34"/>
                                </a:cubicBezTo>
                                <a:cubicBezTo>
                                  <a:pt x="14" y="53"/>
                                  <a:pt x="14" y="53"/>
                                  <a:pt x="14" y="53"/>
                                </a:cubicBezTo>
                                <a:cubicBezTo>
                                  <a:pt x="13" y="87"/>
                                  <a:pt x="13" y="87"/>
                                  <a:pt x="13" y="87"/>
                                </a:cubicBezTo>
                                <a:cubicBezTo>
                                  <a:pt x="13" y="87"/>
                                  <a:pt x="14" y="88"/>
                                  <a:pt x="14" y="88"/>
                                </a:cubicBezTo>
                                <a:cubicBezTo>
                                  <a:pt x="18" y="91"/>
                                  <a:pt x="23" y="92"/>
                                  <a:pt x="28" y="92"/>
                                </a:cubicBezTo>
                                <a:cubicBezTo>
                                  <a:pt x="38" y="92"/>
                                  <a:pt x="45" y="90"/>
                                  <a:pt x="49" y="87"/>
                                </a:cubicBezTo>
                                <a:cubicBezTo>
                                  <a:pt x="53" y="85"/>
                                  <a:pt x="57" y="81"/>
                                  <a:pt x="59" y="76"/>
                                </a:cubicBezTo>
                                <a:cubicBezTo>
                                  <a:pt x="62" y="71"/>
                                  <a:pt x="63" y="66"/>
                                  <a:pt x="63" y="61"/>
                                </a:cubicBezTo>
                                <a:cubicBezTo>
                                  <a:pt x="63" y="49"/>
                                  <a:pt x="56" y="39"/>
                                  <a:pt x="43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52"/>
                        <wps:cNvSpPr>
                          <a:spLocks noEditPoints="1"/>
                        </wps:cNvSpPr>
                        <wps:spPr bwMode="auto">
                          <a:xfrm>
                            <a:off x="9093" y="756"/>
                            <a:ext cx="454" cy="562"/>
                          </a:xfrm>
                          <a:custGeom>
                            <a:avLst/>
                            <a:gdLst>
                              <a:gd name="T0" fmla="*/ 71 w 77"/>
                              <a:gd name="T1" fmla="*/ 95 h 95"/>
                              <a:gd name="T2" fmla="*/ 61 w 77"/>
                              <a:gd name="T3" fmla="*/ 80 h 95"/>
                              <a:gd name="T4" fmla="*/ 57 w 77"/>
                              <a:gd name="T5" fmla="*/ 60 h 95"/>
                              <a:gd name="T6" fmla="*/ 40 w 77"/>
                              <a:gd name="T7" fmla="*/ 63 h 95"/>
                              <a:gd name="T8" fmla="*/ 23 w 77"/>
                              <a:gd name="T9" fmla="*/ 67 h 95"/>
                              <a:gd name="T10" fmla="*/ 12 w 77"/>
                              <a:gd name="T11" fmla="*/ 91 h 95"/>
                              <a:gd name="T12" fmla="*/ 7 w 77"/>
                              <a:gd name="T13" fmla="*/ 95 h 95"/>
                              <a:gd name="T14" fmla="*/ 2 w 77"/>
                              <a:gd name="T15" fmla="*/ 93 h 95"/>
                              <a:gd name="T16" fmla="*/ 0 w 77"/>
                              <a:gd name="T17" fmla="*/ 88 h 95"/>
                              <a:gd name="T18" fmla="*/ 10 w 77"/>
                              <a:gd name="T19" fmla="*/ 65 h 95"/>
                              <a:gd name="T20" fmla="*/ 9 w 77"/>
                              <a:gd name="T21" fmla="*/ 61 h 95"/>
                              <a:gd name="T22" fmla="*/ 15 w 77"/>
                              <a:gd name="T23" fmla="*/ 55 h 95"/>
                              <a:gd name="T24" fmla="*/ 33 w 77"/>
                              <a:gd name="T25" fmla="*/ 24 h 95"/>
                              <a:gd name="T26" fmla="*/ 52 w 77"/>
                              <a:gd name="T27" fmla="*/ 0 h 95"/>
                              <a:gd name="T28" fmla="*/ 59 w 77"/>
                              <a:gd name="T29" fmla="*/ 7 h 95"/>
                              <a:gd name="T30" fmla="*/ 63 w 77"/>
                              <a:gd name="T31" fmla="*/ 28 h 95"/>
                              <a:gd name="T32" fmla="*/ 72 w 77"/>
                              <a:gd name="T33" fmla="*/ 72 h 95"/>
                              <a:gd name="T34" fmla="*/ 76 w 77"/>
                              <a:gd name="T35" fmla="*/ 82 h 95"/>
                              <a:gd name="T36" fmla="*/ 77 w 77"/>
                              <a:gd name="T37" fmla="*/ 89 h 95"/>
                              <a:gd name="T38" fmla="*/ 75 w 77"/>
                              <a:gd name="T39" fmla="*/ 93 h 95"/>
                              <a:gd name="T40" fmla="*/ 71 w 77"/>
                              <a:gd name="T41" fmla="*/ 95 h 95"/>
                              <a:gd name="T42" fmla="*/ 49 w 77"/>
                              <a:gd name="T43" fmla="*/ 23 h 95"/>
                              <a:gd name="T44" fmla="*/ 31 w 77"/>
                              <a:gd name="T45" fmla="*/ 52 h 95"/>
                              <a:gd name="T46" fmla="*/ 54 w 77"/>
                              <a:gd name="T47" fmla="*/ 47 h 95"/>
                              <a:gd name="T48" fmla="*/ 49 w 77"/>
                              <a:gd name="T49" fmla="*/ 23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7" h="95">
                                <a:moveTo>
                                  <a:pt x="71" y="95"/>
                                </a:moveTo>
                                <a:cubicBezTo>
                                  <a:pt x="67" y="95"/>
                                  <a:pt x="64" y="90"/>
                                  <a:pt x="61" y="80"/>
                                </a:cubicBezTo>
                                <a:cubicBezTo>
                                  <a:pt x="60" y="76"/>
                                  <a:pt x="58" y="70"/>
                                  <a:pt x="57" y="60"/>
                                </a:cubicBezTo>
                                <a:cubicBezTo>
                                  <a:pt x="52" y="61"/>
                                  <a:pt x="47" y="62"/>
                                  <a:pt x="40" y="63"/>
                                </a:cubicBez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1" y="72"/>
                                  <a:pt x="17" y="80"/>
                                  <a:pt x="12" y="91"/>
                                </a:cubicBezTo>
                                <a:cubicBezTo>
                                  <a:pt x="11" y="94"/>
                                  <a:pt x="9" y="95"/>
                                  <a:pt x="7" y="95"/>
                                </a:cubicBezTo>
                                <a:cubicBezTo>
                                  <a:pt x="5" y="95"/>
                                  <a:pt x="3" y="94"/>
                                  <a:pt x="2" y="93"/>
                                </a:cubicBezTo>
                                <a:cubicBezTo>
                                  <a:pt x="1" y="92"/>
                                  <a:pt x="0" y="90"/>
                                  <a:pt x="0" y="88"/>
                                </a:cubicBezTo>
                                <a:cubicBezTo>
                                  <a:pt x="0" y="86"/>
                                  <a:pt x="3" y="79"/>
                                  <a:pt x="10" y="65"/>
                                </a:cubicBezTo>
                                <a:cubicBezTo>
                                  <a:pt x="9" y="64"/>
                                  <a:pt x="9" y="63"/>
                                  <a:pt x="9" y="61"/>
                                </a:cubicBezTo>
                                <a:cubicBezTo>
                                  <a:pt x="9" y="58"/>
                                  <a:pt x="11" y="56"/>
                                  <a:pt x="15" y="55"/>
                                </a:cubicBezTo>
                                <a:cubicBezTo>
                                  <a:pt x="20" y="46"/>
                                  <a:pt x="26" y="35"/>
                                  <a:pt x="33" y="24"/>
                                </a:cubicBezTo>
                                <a:cubicBezTo>
                                  <a:pt x="43" y="8"/>
                                  <a:pt x="49" y="0"/>
                                  <a:pt x="52" y="0"/>
                                </a:cubicBezTo>
                                <a:cubicBezTo>
                                  <a:pt x="55" y="0"/>
                                  <a:pt x="57" y="2"/>
                                  <a:pt x="59" y="7"/>
                                </a:cubicBezTo>
                                <a:cubicBezTo>
                                  <a:pt x="63" y="28"/>
                                  <a:pt x="63" y="28"/>
                                  <a:pt x="63" y="28"/>
                                </a:cubicBezTo>
                                <a:cubicBezTo>
                                  <a:pt x="72" y="72"/>
                                  <a:pt x="72" y="72"/>
                                  <a:pt x="72" y="72"/>
                                </a:cubicBezTo>
                                <a:cubicBezTo>
                                  <a:pt x="76" y="82"/>
                                  <a:pt x="76" y="82"/>
                                  <a:pt x="76" y="82"/>
                                </a:cubicBezTo>
                                <a:cubicBezTo>
                                  <a:pt x="77" y="85"/>
                                  <a:pt x="77" y="88"/>
                                  <a:pt x="77" y="89"/>
                                </a:cubicBezTo>
                                <a:cubicBezTo>
                                  <a:pt x="77" y="91"/>
                                  <a:pt x="77" y="92"/>
                                  <a:pt x="75" y="93"/>
                                </a:cubicBezTo>
                                <a:cubicBezTo>
                                  <a:pt x="74" y="95"/>
                                  <a:pt x="73" y="95"/>
                                  <a:pt x="71" y="95"/>
                                </a:cubicBezTo>
                                <a:close/>
                                <a:moveTo>
                                  <a:pt x="49" y="23"/>
                                </a:moveTo>
                                <a:cubicBezTo>
                                  <a:pt x="31" y="52"/>
                                  <a:pt x="31" y="52"/>
                                  <a:pt x="31" y="52"/>
                                </a:cubicBezTo>
                                <a:cubicBezTo>
                                  <a:pt x="36" y="51"/>
                                  <a:pt x="43" y="49"/>
                                  <a:pt x="54" y="47"/>
                                </a:cubicBezTo>
                                <a:lnTo>
                                  <a:pt x="49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53"/>
                        <wps:cNvSpPr>
                          <a:spLocks/>
                        </wps:cNvSpPr>
                        <wps:spPr bwMode="auto">
                          <a:xfrm>
                            <a:off x="9842" y="738"/>
                            <a:ext cx="449" cy="597"/>
                          </a:xfrm>
                          <a:custGeom>
                            <a:avLst/>
                            <a:gdLst>
                              <a:gd name="T0" fmla="*/ 73 w 76"/>
                              <a:gd name="T1" fmla="*/ 15 h 101"/>
                              <a:gd name="T2" fmla="*/ 69 w 76"/>
                              <a:gd name="T3" fmla="*/ 23 h 101"/>
                              <a:gd name="T4" fmla="*/ 58 w 76"/>
                              <a:gd name="T5" fmla="*/ 50 h 101"/>
                              <a:gd name="T6" fmla="*/ 46 w 76"/>
                              <a:gd name="T7" fmla="*/ 76 h 101"/>
                              <a:gd name="T8" fmla="*/ 38 w 76"/>
                              <a:gd name="T9" fmla="*/ 90 h 101"/>
                              <a:gd name="T10" fmla="*/ 35 w 76"/>
                              <a:gd name="T11" fmla="*/ 97 h 101"/>
                              <a:gd name="T12" fmla="*/ 29 w 76"/>
                              <a:gd name="T13" fmla="*/ 101 h 101"/>
                              <a:gd name="T14" fmla="*/ 24 w 76"/>
                              <a:gd name="T15" fmla="*/ 99 h 101"/>
                              <a:gd name="T16" fmla="*/ 22 w 76"/>
                              <a:gd name="T17" fmla="*/ 94 h 101"/>
                              <a:gd name="T18" fmla="*/ 28 w 76"/>
                              <a:gd name="T19" fmla="*/ 81 h 101"/>
                              <a:gd name="T20" fmla="*/ 36 w 76"/>
                              <a:gd name="T21" fmla="*/ 67 h 101"/>
                              <a:gd name="T22" fmla="*/ 21 w 76"/>
                              <a:gd name="T23" fmla="*/ 43 h 101"/>
                              <a:gd name="T24" fmla="*/ 12 w 76"/>
                              <a:gd name="T25" fmla="*/ 26 h 101"/>
                              <a:gd name="T26" fmla="*/ 1 w 76"/>
                              <a:gd name="T27" fmla="*/ 10 h 101"/>
                              <a:gd name="T28" fmla="*/ 0 w 76"/>
                              <a:gd name="T29" fmla="*/ 6 h 101"/>
                              <a:gd name="T30" fmla="*/ 2 w 76"/>
                              <a:gd name="T31" fmla="*/ 2 h 101"/>
                              <a:gd name="T32" fmla="*/ 7 w 76"/>
                              <a:gd name="T33" fmla="*/ 0 h 101"/>
                              <a:gd name="T34" fmla="*/ 12 w 76"/>
                              <a:gd name="T35" fmla="*/ 3 h 101"/>
                              <a:gd name="T36" fmla="*/ 17 w 76"/>
                              <a:gd name="T37" fmla="*/ 11 h 101"/>
                              <a:gd name="T38" fmla="*/ 26 w 76"/>
                              <a:gd name="T39" fmla="*/ 24 h 101"/>
                              <a:gd name="T40" fmla="*/ 33 w 76"/>
                              <a:gd name="T41" fmla="*/ 39 h 101"/>
                              <a:gd name="T42" fmla="*/ 42 w 76"/>
                              <a:gd name="T43" fmla="*/ 53 h 101"/>
                              <a:gd name="T44" fmla="*/ 57 w 76"/>
                              <a:gd name="T45" fmla="*/ 18 h 101"/>
                              <a:gd name="T46" fmla="*/ 64 w 76"/>
                              <a:gd name="T47" fmla="*/ 4 h 101"/>
                              <a:gd name="T48" fmla="*/ 70 w 76"/>
                              <a:gd name="T49" fmla="*/ 0 h 101"/>
                              <a:gd name="T50" fmla="*/ 74 w 76"/>
                              <a:gd name="T51" fmla="*/ 2 h 101"/>
                              <a:gd name="T52" fmla="*/ 76 w 76"/>
                              <a:gd name="T53" fmla="*/ 6 h 101"/>
                              <a:gd name="T54" fmla="*/ 73 w 76"/>
                              <a:gd name="T55" fmla="*/ 15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76" h="101">
                                <a:moveTo>
                                  <a:pt x="73" y="15"/>
                                </a:moveTo>
                                <a:cubicBezTo>
                                  <a:pt x="72" y="17"/>
                                  <a:pt x="70" y="19"/>
                                  <a:pt x="69" y="23"/>
                                </a:cubicBezTo>
                                <a:cubicBezTo>
                                  <a:pt x="58" y="50"/>
                                  <a:pt x="58" y="50"/>
                                  <a:pt x="58" y="50"/>
                                </a:cubicBezTo>
                                <a:cubicBezTo>
                                  <a:pt x="54" y="60"/>
                                  <a:pt x="50" y="68"/>
                                  <a:pt x="46" y="76"/>
                                </a:cubicBezTo>
                                <a:cubicBezTo>
                                  <a:pt x="38" y="90"/>
                                  <a:pt x="38" y="90"/>
                                  <a:pt x="38" y="90"/>
                                </a:cubicBezTo>
                                <a:cubicBezTo>
                                  <a:pt x="35" y="97"/>
                                  <a:pt x="35" y="97"/>
                                  <a:pt x="35" y="97"/>
                                </a:cubicBezTo>
                                <a:cubicBezTo>
                                  <a:pt x="33" y="99"/>
                                  <a:pt x="31" y="101"/>
                                  <a:pt x="29" y="101"/>
                                </a:cubicBezTo>
                                <a:cubicBezTo>
                                  <a:pt x="27" y="101"/>
                                  <a:pt x="26" y="100"/>
                                  <a:pt x="24" y="99"/>
                                </a:cubicBezTo>
                                <a:cubicBezTo>
                                  <a:pt x="23" y="98"/>
                                  <a:pt x="22" y="96"/>
                                  <a:pt x="22" y="94"/>
                                </a:cubicBezTo>
                                <a:cubicBezTo>
                                  <a:pt x="22" y="93"/>
                                  <a:pt x="24" y="88"/>
                                  <a:pt x="28" y="81"/>
                                </a:cubicBezTo>
                                <a:cubicBezTo>
                                  <a:pt x="36" y="67"/>
                                  <a:pt x="36" y="67"/>
                                  <a:pt x="36" y="67"/>
                                </a:cubicBezTo>
                                <a:cubicBezTo>
                                  <a:pt x="29" y="57"/>
                                  <a:pt x="24" y="49"/>
                                  <a:pt x="21" y="43"/>
                                </a:cubicBezTo>
                                <a:cubicBezTo>
                                  <a:pt x="20" y="39"/>
                                  <a:pt x="16" y="33"/>
                                  <a:pt x="12" y="26"/>
                                </a:cubicBezTo>
                                <a:cubicBezTo>
                                  <a:pt x="6" y="17"/>
                                  <a:pt x="2" y="12"/>
                                  <a:pt x="1" y="10"/>
                                </a:cubicBezTo>
                                <a:cubicBezTo>
                                  <a:pt x="1" y="9"/>
                                  <a:pt x="0" y="7"/>
                                  <a:pt x="0" y="6"/>
                                </a:cubicBezTo>
                                <a:cubicBezTo>
                                  <a:pt x="0" y="5"/>
                                  <a:pt x="1" y="3"/>
                                  <a:pt x="2" y="2"/>
                                </a:cubicBezTo>
                                <a:cubicBezTo>
                                  <a:pt x="4" y="1"/>
                                  <a:pt x="5" y="0"/>
                                  <a:pt x="7" y="0"/>
                                </a:cubicBezTo>
                                <a:cubicBezTo>
                                  <a:pt x="9" y="0"/>
                                  <a:pt x="11" y="1"/>
                                  <a:pt x="12" y="3"/>
                                </a:cubicBezTo>
                                <a:cubicBezTo>
                                  <a:pt x="17" y="11"/>
                                  <a:pt x="17" y="11"/>
                                  <a:pt x="17" y="11"/>
                                </a:cubicBezTo>
                                <a:cubicBezTo>
                                  <a:pt x="22" y="17"/>
                                  <a:pt x="25" y="22"/>
                                  <a:pt x="26" y="24"/>
                                </a:cubicBezTo>
                                <a:cubicBezTo>
                                  <a:pt x="29" y="29"/>
                                  <a:pt x="32" y="34"/>
                                  <a:pt x="33" y="39"/>
                                </a:cubicBezTo>
                                <a:cubicBezTo>
                                  <a:pt x="35" y="42"/>
                                  <a:pt x="38" y="47"/>
                                  <a:pt x="42" y="53"/>
                                </a:cubicBezTo>
                                <a:cubicBezTo>
                                  <a:pt x="57" y="18"/>
                                  <a:pt x="57" y="18"/>
                                  <a:pt x="57" y="18"/>
                                </a:cubicBezTo>
                                <a:cubicBezTo>
                                  <a:pt x="58" y="15"/>
                                  <a:pt x="61" y="10"/>
                                  <a:pt x="64" y="4"/>
                                </a:cubicBezTo>
                                <a:cubicBezTo>
                                  <a:pt x="65" y="1"/>
                                  <a:pt x="67" y="0"/>
                                  <a:pt x="70" y="0"/>
                                </a:cubicBezTo>
                                <a:cubicBezTo>
                                  <a:pt x="71" y="0"/>
                                  <a:pt x="73" y="1"/>
                                  <a:pt x="74" y="2"/>
                                </a:cubicBezTo>
                                <a:cubicBezTo>
                                  <a:pt x="75" y="3"/>
                                  <a:pt x="76" y="4"/>
                                  <a:pt x="76" y="6"/>
                                </a:cubicBezTo>
                                <a:cubicBezTo>
                                  <a:pt x="76" y="8"/>
                                  <a:pt x="75" y="11"/>
                                  <a:pt x="73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4" o:spid="_x0000_s1026" style="position:absolute;margin-left:37.5pt;margin-top:265.6pt;width:644.95pt;height:46.2pt;z-index:251924480;mso-position-horizontal-relative:margin" coordorigin="720,720" coordsize="9571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">
                <v:shape id="Freeform 642" o:spid="_x0000_s1027" style="position:absolute;left:720;top:720;width:478;height:615;visibility:visible;mso-wrap-style:square;v-text-anchor:top" coordsize="81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hfsIA&#10;AADbAAAADwAAAGRycy9kb3ducmV2LnhtbERPy2qDQBTdF/IPww1014zNIkTrKEVJKd2E5lHI7uLc&#10;qOjcMc7U2L/vLApdHs47zWfTi4lG11pW8LyKQBBXVrdcKzgdd09bEM4ja+wtk4IfcpBni4cUE23v&#10;/EnTwdcihLBLUEHj/ZBI6aqGDLqVHYgDd7WjQR/gWEs94j2Em16uo2gjDbYcGhocqGio6g7fRsG5&#10;L+P128Z+fF3cvvJlcZriW6fU43J+fQHhafb/4j/3u1YQh/XhS/g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yaF+wgAAANsAAAAPAAAAAAAAAAAAAAAAAJgCAABkcnMvZG93&#10;bnJldi54bWxQSwUGAAAAAAQABAD1AAAAhwMAAAAA&#10;" path="m77,61c75,74,69,84,61,92v-9,8,-19,12,-30,12c21,104,13,101,8,95,2,89,,80,,69,,58,2,47,8,35,13,23,19,14,28,7,33,2,39,,45,v4,,9,1,15,4c68,7,71,10,71,14v,1,,3,-1,4c68,20,67,20,65,20v-1,,-2,,-4,-1c55,15,49,13,45,13v-3,,-7,1,-10,5c33,19,31,22,27,27,18,40,13,54,13,69v,8,1,13,3,16c19,89,24,91,31,91v8,,14,-3,20,-8c57,78,61,71,63,62v-12,,-22,3,-30,7c32,69,31,69,30,69v-2,,-3,-1,-5,-2c24,66,24,64,24,62v,-2,1,-4,3,-5c36,51,52,49,74,49v2,,4,,5,1c80,52,81,53,81,55v,3,-1,5,-4,6xe" fillcolor="white [3212]" strokecolor="#0d0d0d [3069]" strokeweight="1pt">
                  <v:stroke dashstyle="dash"/>
                  <v:path arrowok="t" o:connecttype="custom" o:connectlocs="454,361;360,544;183,615;47,562;0,408;47,207;165,41;266,0;354,24;419,83;413,106;384,118;360,112;266,77;207,106;159,160;77,408;94,503;183,538;301,491;372,367;195,408;177,408;148,396;142,367;159,337;437,290;466,296;478,325;454,361" o:connectangles="0,0,0,0,0,0,0,0,0,0,0,0,0,0,0,0,0,0,0,0,0,0,0,0,0,0,0,0,0,0"/>
                </v:shape>
                <v:shape id="Freeform 643" o:spid="_x0000_s1028" style="position:absolute;left:1481;top:732;width:419;height:586;visibility:visible;mso-wrap-style:square;v-text-anchor:top" coordsize="71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XT48QA&#10;AADbAAAADwAAAGRycy9kb3ducmV2LnhtbESP3WrCQBSE7wu+w3IEb4puIkU0dRVbiLS9EbUPcMie&#10;JqnZs2F38+PbdwuFXg4z8w2z3Y+mET05X1tWkC4SEMSF1TWXCj6v+XwNwgdkjY1lUnAnD/vd5GGL&#10;mbYDn6m/hFJECPsMFVQhtJmUvqjIoF/Yljh6X9YZDFG6UmqHQ4SbRi6TZCUN1hwXKmzptaLidumM&#10;Au++8Vjm54+nPnKbl9Ct3k+PSs2m4+EZRKAx/If/2m9awSaF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F0+PEAAAA2wAAAA8AAAAAAAAAAAAAAAAAmAIAAGRycy9k&#10;b3ducmV2LnhtbFBLBQYAAAAABAAEAPUAAACJAwAAAAA=&#10;" path="m64,98v-1,,-3,-1,-4,-2c46,82,30,73,13,68v1,12,1,12,1,12c14,93,14,93,14,93v,2,-1,3,-2,5c11,99,9,99,7,99v-1,,-3,,-4,-1c2,96,1,95,1,93v,-3,,-8,,-15c,71,,66,,63,,59,1,53,1,46,2,38,3,32,3,28v,-2,,-5,-1,-9c2,15,2,11,2,9,2,7,2,5,4,3,5,1,7,,10,,25,1,25,1,25,1v6,1,11,2,15,4c57,14,66,26,66,39v,6,-3,12,-9,17c52,60,46,63,39,65v14,7,23,14,30,22c70,88,71,90,71,91v,2,-1,4,-2,5c67,97,66,98,64,98xm24,14c14,13,14,13,14,13v1,8,1,8,1,8c15,24,15,27,15,29v,3,,7,,12c13,54,13,54,13,54v1,,2,,3,c17,54,18,54,19,54v11,,19,-1,24,-4c45,48,48,47,50,45v2,-3,3,-5,3,-6c53,33,50,27,43,22,37,18,30,15,24,14xe" fillcolor="white [3212]" strokecolor="#0d0d0d [3069]" strokeweight="1pt">
                  <v:stroke dashstyle="dash"/>
                  <v:path arrowok="t" o:connecttype="custom" o:connectlocs="378,580;354,568;77,403;83,474;83,550;71,580;41,586;18,580;6,550;6,462;0,373;6,272;18,166;12,112;12,53;24,18;59,0;148,6;236,30;389,231;336,331;230,385;407,515;419,539;407,568;378,580;142,83;83,77;89,124;89,172;89,243;77,320;94,320;112,320;254,296;295,266;313,231;254,130;142,83" o:connectangles="0,0,0,0,0,0,0,0,0,0,0,0,0,0,0,0,0,0,0,0,0,0,0,0,0,0,0,0,0,0,0,0,0,0,0,0,0,0,0"/>
                  <o:lock v:ext="edit" verticies="t"/>
                </v:shape>
                <v:shape id="Freeform 644" o:spid="_x0000_s1029" style="position:absolute;left:2189;top:738;width:537;height:591;visibility:visible;mso-wrap-style:square;v-text-anchor:top" coordsize="91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yAsYA&#10;AADbAAAADwAAAGRycy9kb3ducmV2LnhtbESPQWvCQBSE70L/w/IK3sxGkdKmrmIVQUUE0x7s7ZF9&#10;Jmmzb+Puqum/7xYKHoeZ+YaZzDrTiCs5X1tWMExSEMSF1TWXCj7eV4NnED4ga2wsk4If8jCbPvQm&#10;mGl74wNd81CKCGGfoYIqhDaT0hcVGfSJbYmjd7LOYIjSlVI7vEW4aeQoTZ+kwZrjQoUtLSoqvvOL&#10;UbBxbzt9PpzysTnK9XH3udxu919K9R+7+SuIQF24h//ba63gZQR/X+IP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nyAsYAAADbAAAADwAAAAAAAAAAAAAAAACYAgAAZHJz&#10;L2Rvd25yZXYueG1sUEsFBgAAAAAEAAQA9QAAAIsDAAAAAA==&#10;" path="m44,100c32,100,22,97,14,89,5,82,,72,,60,,45,5,32,13,20,23,7,35,,50,,63,,74,3,81,10v7,6,10,16,10,30c91,55,87,68,79,80,70,93,58,100,44,100xm50,13c39,13,30,18,23,29,17,38,13,49,13,60v,8,3,15,9,20c28,85,35,87,44,87v10,,19,-5,25,-15c75,62,78,52,78,40,78,30,76,23,71,19,67,15,60,13,50,13xe" fillcolor="white [3212]" strokecolor="#0d0d0d [3069]" strokeweight="1pt">
                  <v:stroke dashstyle="dash"/>
                  <v:path arrowok="t" o:connecttype="custom" o:connectlocs="260,591;83,526;0,355;77,118;295,0;478,59;537,236;466,473;260,591;295,77;136,171;77,355;130,473;260,514;407,426;460,236;419,112;295,77" o:connectangles="0,0,0,0,0,0,0,0,0,0,0,0,0,0,0,0,0,0"/>
                  <o:lock v:ext="edit" verticies="t"/>
                </v:shape>
                <v:shape id="Freeform 645" o:spid="_x0000_s1030" style="position:absolute;left:3045;top:744;width:460;height:579;visibility:visible;mso-wrap-style:square;v-text-anchor:top" coordsize="78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vO8UA&#10;AADbAAAADwAAAGRycy9kb3ducmV2LnhtbESPQWvCQBSE7wX/w/KE3nSjLaFGV5FCQTwUjFI9PrLP&#10;JJh9m2Y3uvXXdwtCj8PMfMMsVsE04kqdqy0rmIwTEMSF1TWXCg77j9EbCOeRNTaWScEPOVgtB08L&#10;zLS98Y6uuS9FhLDLUEHlfZtJ6YqKDLqxbYmjd7adQR9lV0rd4S3CTSOnSZJKgzXHhQpbeq+ouOS9&#10;UZCnp2lvX8N9e283xz58pt9fu61Sz8OwnoPwFPx/+NHeaAWzF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+87xQAAANsAAAAPAAAAAAAAAAAAAAAAAJgCAABkcnMv&#10;ZG93bnJldi54bWxQSwUGAAAAAAQABAD1AAAAigMAAAAA&#10;" path="m40,98c27,98,18,94,11,86,6,80,3,71,1,59,1,54,,43,,27,,21,,17,1,13,1,9,1,6,2,5,3,2,5,,7,v4,,6,4,6,11c13,48,13,48,13,48v,26,9,39,27,39c57,87,65,65,65,22v,-2,,-4,,-6c65,13,65,12,65,11v,-3,1,-5,2,-7c68,1,70,,72,v4,,6,3,6,9c78,10,78,13,78,17v,3,,6,,7c78,73,66,98,40,98xe" fillcolor="white [3212]" strokecolor="#0d0d0d [3069]" strokeweight="1pt">
                  <v:stroke dashstyle="dash"/>
                  <v:path arrowok="t" o:connecttype="custom" o:connectlocs="236,579;65,508;6,349;0,160;6,77;12,30;41,0;77,65;77,284;236,514;383,130;383,95;383,65;395,24;425,0;460,53;460,100;460,142;236,579" o:connectangles="0,0,0,0,0,0,0,0,0,0,0,0,0,0,0,0,0,0,0"/>
                </v:shape>
                <v:shape id="Freeform 646" o:spid="_x0000_s1031" style="position:absolute;left:3829;top:726;width:531;height:609;visibility:visible;mso-wrap-style:square;v-text-anchor:top" coordsize="90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ybsQA&#10;AADbAAAADwAAAGRycy9kb3ducmV2LnhtbESP3WoCMRSE7wu+QziF3tVsbSnrahQVSm298e8Bjpvj&#10;ZnFzsiSpu769KRR6OczMN8x03ttGXMmH2rGCl2EGgrh0uuZKwfHw8ZyDCBFZY+OYFNwowHw2eJhi&#10;oV3HO7ruYyUShEOBCkyMbSFlKA1ZDEPXEifv7LzFmKSvpPbYJbht5CjL3qXFmtOCwZZWhsrL/scq&#10;yOp+O97kr+ulN4vT96fLu+qrVOrpsV9MQETq43/4r73WCsZv8Psl/Q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esm7EAAAA2wAAAA8AAAAAAAAAAAAAAAAAmAIAAGRycy9k&#10;b3ducmV2LnhtbFBLBQYAAAAABAAEAPUAAACJAwAAAAA=&#10;" path="m89,84v,2,,6,-1,10c88,99,85,101,82,101v-3,,-6,-2,-9,-5c56,80,36,56,14,26v,14,,14,,14c14,55,14,55,14,55v,3,,8,,15c14,77,14,83,14,86v,12,-2,17,-7,17c5,103,3,102,2,101,1,100,,98,,96,,95,,92,1,88v,-3,,-6,,-8c1,78,1,74,1,68v,-5,,-9,,-11c1,54,1,50,1,44v,-6,,-10,,-13c1,29,1,25,,20,,14,,10,,8,,6,,4,2,2,4,1,6,,8,v2,,5,2,8,7c27,23,36,36,44,47,54,59,65,71,77,82v,-2,,-4,,-8c77,66,77,66,77,66,77,48,76,33,75,22v,-1,-1,-4,-2,-7c72,12,72,10,72,8v,-4,2,-7,7,-7c86,1,90,15,90,42v,5,,12,,21c89,72,89,79,89,84xe" fillcolor="white [3212]" strokecolor="#0d0d0d [3069]" strokeweight="1pt">
                  <v:stroke dashstyle="dash"/>
                  <v:path arrowok="t" o:connecttype="custom" o:connectlocs="525,497;519,556;484,597;431,568;83,154;83,237;83,325;83,414;83,508;41,609;12,597;0,568;6,520;6,473;6,402;6,337;6,260;6,183;0,118;0,47;12,12;47,0;94,41;260,278;454,485;454,438;454,390;443,130;431,89;425,47;466,6;531,248;531,372;525,497" o:connectangles="0,0,0,0,0,0,0,0,0,0,0,0,0,0,0,0,0,0,0,0,0,0,0,0,0,0,0,0,0,0,0,0,0,0"/>
                </v:shape>
                <v:shape id="Freeform 647" o:spid="_x0000_s1032" style="position:absolute;left:4685;top:726;width:448;height:621;visibility:visible;mso-wrap-style:square;v-text-anchor:top" coordsize="7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w348MA&#10;AADbAAAADwAAAGRycy9kb3ducmV2LnhtbESPUWvCMBSF3wf+h3AF32aqMpmdaRFREAZuc/sBl+aa&#10;Fpub0kQb/70ZDPZ4OOd8h7Muo23FjXrfOFYwm2YgiCunGzYKfr73z68gfEDW2DomBXfyUBajpzXm&#10;2g38RbdTMCJB2OeooA6hy6X0VU0W/dR1xMk7u95iSLI3Uvc4JLht5TzLltJiw2mhxo62NVWX09Uq&#10;iHr3Ho+75Yc+nqX5XA1mEaVRajKOmzcQgWL4D/+1D1rB6gV+v6QfI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w348MAAADbAAAADwAAAAAAAAAAAAAAAACYAgAAZHJzL2Rv&#10;d25yZXYueG1sUEsFBgAAAAAEAAQA9QAAAIgDAAAAAA==&#10;" path="m57,98v-7,4,-16,7,-28,7c26,105,22,104,18,103,13,102,10,100,7,99v,,,,,c5,99,4,98,2,97,1,95,,94,,92,,88,1,81,1,72,1,63,2,57,2,52,2,47,2,40,1,30,1,20,1,13,1,8,1,6,2,4,4,3,6,1,7,,9,v1,,4,1,10,4c26,7,29,9,30,9v12,4,23,11,31,19c71,38,76,49,76,61v,7,-2,14,-5,21c68,88,63,94,57,98xm44,31c39,28,29,23,14,16v,18,,18,,18c14,53,14,53,14,53,13,87,13,87,13,87v1,,1,1,2,1c18,91,23,92,29,92v9,,16,-2,21,-5c54,85,57,81,60,76v2,-5,3,-10,3,-15c63,49,57,39,44,31xe" fillcolor="white [3212]" strokecolor="#0d0d0d [3069]" strokeweight="1pt">
                  <v:stroke dashstyle="dash"/>
                  <v:path arrowok="t" o:connecttype="custom" o:connectlocs="336,580;171,621;106,609;41,586;41,586;12,574;0,544;6,426;12,308;6,177;6,47;24,18;53,0;112,24;177,53;360,166;448,361;419,485;336,580;259,183;83,95;83,201;83,313;77,515;88,520;171,544;295,515;354,449;371,361;259,183" o:connectangles="0,0,0,0,0,0,0,0,0,0,0,0,0,0,0,0,0,0,0,0,0,0,0,0,0,0,0,0,0,0"/>
                  <o:lock v:ext="edit" verticies="t"/>
                </v:shape>
                <v:shape id="Freeform 648" o:spid="_x0000_s1033" style="position:absolute;left:5458;top:726;width:490;height:609;visibility:visible;mso-wrap-style:square;v-text-anchor:top" coordsize="8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socMA&#10;AADbAAAADwAAAGRycy9kb3ducmV2LnhtbESPQWsCMRSE70L/Q3hCb5pVRHQ1irRYeqlQ68Hjc/NM&#10;VjcvYZPq9t83QqHHYWa+YZbrzjXiRm2sPSsYDQsQxJXXNRsFh6/tYAYiJmSNjWdS8EMR1qun3hJL&#10;7e/8Sbd9MiJDOJaowKYUSiljZclhHPpAnL2zbx2mLFsjdYv3DHeNHBfFVDqsOS9YDPRiqbruv52C&#10;YMdycti9fbyaWTDb05EvE8tKPfe7zQJEoi79h//a71rBfAqPL/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XsocMAAADbAAAADwAAAAAAAAAAAAAAAACYAgAAZHJzL2Rv&#10;d25yZXYueG1sUEsFBgAAAAAEAAQA9QAAAIgDAAAAAA==&#10;" path="m82,9v,2,,4,,8c82,18,82,20,82,22v,3,,5,,6c82,32,81,39,81,47v-1,8,-1,15,-1,19c80,69,80,74,80,80v1,7,1,11,1,15c81,96,80,98,79,99v-1,1,-2,2,-4,2c73,101,72,100,71,99,69,98,69,96,69,95v,-4,,-8,-1,-15c68,74,67,69,67,66v,-3,1,-6,1,-10c61,57,52,58,41,60,14,65,14,65,14,65v,4,,9,-1,16c12,88,12,93,12,97v,2,-1,3,-2,5c9,103,8,103,6,103v-2,,-3,,-4,-1c,100,,99,,97,,93,,86,1,77,2,68,2,62,2,57v,-2,,-6,,-10c2,42,2,38,2,36v,-3,,-8,,-15c3,14,3,9,3,6,3,4,3,3,5,2,6,,7,,9,v2,,3,,4,2c14,3,15,4,15,6v,3,,8,-1,15c14,28,14,33,14,36v,16,,16,,16c41,47,41,47,41,47,52,45,61,44,69,44v,-6,,-15,,-27c69,14,70,10,71,7,72,3,74,,77,v1,,3,1,4,2c82,3,83,5,83,6v,1,,2,-1,3xe" fillcolor="white [3212]" strokecolor="#0d0d0d [3069]" strokeweight="1pt">
                  <v:stroke dashstyle="dash"/>
                  <v:path arrowok="t" o:connecttype="custom" o:connectlocs="484,53;484,101;484,130;484,166;478,278;472,390;472,473;478,562;466,585;443,597;419,585;407,562;401,473;396,390;401,331;242,355;83,384;77,479;71,574;59,603;35,609;12,603;0,574;6,455;12,337;12,278;12,213;12,124;18,35;30,12;53,0;77,12;89,35;83,124;83,213;83,307;242,278;407,260;407,101;419,41;455,0;478,12;490,35;484,53" o:connectangles="0,0,0,0,0,0,0,0,0,0,0,0,0,0,0,0,0,0,0,0,0,0,0,0,0,0,0,0,0,0,0,0,0,0,0,0,0,0,0,0,0,0,0,0"/>
                </v:shape>
                <v:shape id="Freeform 649" o:spid="_x0000_s1034" style="position:absolute;left:6260;top:738;width:537;height:591;visibility:visible;mso-wrap-style:square;v-text-anchor:top" coordsize="91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5RmsYA&#10;AADbAAAADwAAAGRycy9kb3ducmV2LnhtbESPT2sCMRTE74V+h/AK3mq2Ilq3RvEPBRUpuPZgb4/N&#10;c3fbzcuapLp++0YQehxm5jfMeNqaWpzJ+cqygpduAoI4t7riQsHn/v35FYQPyBpry6TgSh6mk8eH&#10;MabaXnhH5ywUIkLYp6igDKFJpfR5SQZ91zbE0TtaZzBE6QqpHV4i3NSylyQDabDiuFBiQ4uS8p/s&#10;1yhYu/lWn3bHrG8OcnXYfi03m49vpTpP7ewNRKA2/Ifv7ZVWMBrC7Uv8AXL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5RmsYAAADbAAAADwAAAAAAAAAAAAAAAACYAgAAZHJz&#10;L2Rvd25yZXYueG1sUEsFBgAAAAAEAAQA9QAAAIsDAAAAAA==&#10;" path="m43,100c32,100,21,97,13,89,4,82,,72,,60,,45,4,32,13,20,23,7,35,,49,,63,,73,3,80,10v7,6,11,16,11,30c91,55,87,68,79,80,70,93,58,100,43,100xm49,13c39,13,30,18,23,29,16,38,13,49,13,60v,8,3,15,9,20c28,85,35,87,43,87v11,,19,-5,26,-15c75,62,78,52,78,40,78,30,76,23,71,19,67,15,59,13,49,13xe" fillcolor="white [3212]" strokecolor="#0d0d0d [3069]" strokeweight="1pt">
                  <v:stroke dashstyle="dash"/>
                  <v:path arrowok="t" o:connecttype="custom" o:connectlocs="254,591;77,526;0,355;77,118;289,0;472,59;537,236;466,473;254,591;289,77;136,171;77,355;130,473;254,514;407,426;460,236;419,112;289,77" o:connectangles="0,0,0,0,0,0,0,0,0,0,0,0,0,0,0,0,0,0"/>
                  <o:lock v:ext="edit" verticies="t"/>
                </v:shape>
                <v:shape id="Freeform 650" o:spid="_x0000_s1035" style="position:absolute;left:7087;top:720;width:478;height:615;visibility:visible;mso-wrap-style:square;v-text-anchor:top" coordsize="81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teMIA&#10;AADbAAAADwAAAGRycy9kb3ducmV2LnhtbERPy2qDQBTdF/IPww1014zNIkTrKEVJKd2E5lHI7uLc&#10;qOjcMc7U2L/vLApdHs47zWfTi4lG11pW8LyKQBBXVrdcKzgdd09bEM4ja+wtk4IfcpBni4cUE23v&#10;/EnTwdcihLBLUEHj/ZBI6aqGDLqVHYgDd7WjQR/gWEs94j2Em16uo2gjDbYcGhocqGio6g7fRsG5&#10;L+P128Z+fF3cvvJlcZriW6fU43J+fQHhafb/4j/3u1YQh7HhS/g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614wgAAANsAAAAPAAAAAAAAAAAAAAAAAJgCAABkcnMvZG93&#10;bnJldi54bWxQSwUGAAAAAAQABAD1AAAAhwMAAAAA&#10;" path="m77,61c75,74,69,84,61,92v-9,8,-18,12,-30,12c21,104,13,101,8,95,3,89,,80,,69,,58,3,47,8,35,13,23,20,14,28,7,33,2,39,,45,v4,,9,1,15,4c68,7,72,10,72,14v,1,-1,3,-2,4c68,20,67,20,65,20v-1,,-2,,-4,-1c55,15,49,13,45,13v-3,,-7,1,-10,5c33,19,31,22,27,27,18,40,13,54,13,69v,8,1,13,3,16c19,89,24,91,31,91v8,,14,-3,20,-8c57,78,61,71,63,62v-12,,-22,3,-30,7c32,69,31,69,30,69v-2,,-3,-1,-4,-2c24,66,24,64,24,62v,-2,1,-4,3,-5c36,51,52,49,74,49v2,,4,,5,1c80,52,81,53,81,55v,3,-1,5,-4,6xe" fillcolor="white [3212]" strokecolor="#0d0d0d [3069]" strokeweight="1pt">
                  <v:stroke dashstyle="dash"/>
                  <v:path arrowok="t" o:connecttype="custom" o:connectlocs="454,361;360,544;183,615;47,562;0,408;47,207;165,41;266,0;354,24;425,83;413,106;384,118;360,112;266,77;207,106;159,160;77,408;94,503;183,538;301,491;372,367;195,408;177,408;153,396;142,367;159,337;437,290;466,296;478,325;454,361" o:connectangles="0,0,0,0,0,0,0,0,0,0,0,0,0,0,0,0,0,0,0,0,0,0,0,0,0,0,0,0,0,0"/>
                </v:shape>
                <v:shape id="Freeform 651" o:spid="_x0000_s1036" style="position:absolute;left:8332;top:726;width:448;height:621;visibility:visible;mso-wrap-style:square;v-text-anchor:top" coordsize="7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E95sMA&#10;AADbAAAADwAAAGRycy9kb3ducmV2LnhtbESPzWrDMBCE74W8g9hAb42cBELtRA4hpBAopM3PAyzW&#10;WjaxVsZSY/Xtq0Khx2FmvmE222g78aDBt44VzGcZCOLK6ZaNgtv17eUVhA/IGjvHpOCbPGzLydMG&#10;C+1GPtPjEoxIEPYFKmhC6AspfdWQRT9zPXHyajdYDEkORuoBxwS3nVxk2UpabDktNNjTvqHqfvmy&#10;CqI+vMfTYfWhT7U0n/lollEapZ6ncbcGESiG//Bf+6gV5Dn8fk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E95sMAAADbAAAADwAAAAAAAAAAAAAAAACYAgAAZHJzL2Rv&#10;d25yZXYueG1sUEsFBgAAAAAEAAQA9QAAAIgDAAAAAA==&#10;" path="m57,98v-7,4,-16,7,-29,7c25,105,22,104,18,103,13,102,9,100,7,99v-1,,-1,,-1,c5,99,3,98,2,97,1,95,,94,,92,,88,,81,1,72v,-9,,-15,,-20c1,47,1,40,1,30,1,20,1,13,1,8,1,6,2,4,3,3,5,1,7,,9,v1,,4,1,10,4c25,7,29,9,30,9v12,4,22,11,31,19c71,38,76,49,76,61v,7,-2,14,-6,21c67,88,62,94,57,98xm43,31c39,28,29,23,13,16v1,18,1,18,1,18c14,53,14,53,14,53,13,87,13,87,13,87v,,1,1,1,1c18,91,23,92,28,92v10,,17,-2,21,-5c53,85,57,81,59,76v3,-5,4,-10,4,-15c63,49,56,39,43,31xe" fillcolor="white [3212]" strokecolor="#0d0d0d [3069]" strokeweight="1pt">
                  <v:stroke dashstyle="dash"/>
                  <v:path arrowok="t" o:connecttype="custom" o:connectlocs="336,580;165,621;106,609;41,586;35,586;12,574;0,544;6,426;6,308;6,177;6,47;18,18;53,0;112,24;177,53;360,166;448,361;413,485;336,580;253,183;77,95;83,201;83,313;77,515;83,520;165,544;289,515;348,449;371,361;253,183" o:connectangles="0,0,0,0,0,0,0,0,0,0,0,0,0,0,0,0,0,0,0,0,0,0,0,0,0,0,0,0,0,0"/>
                  <o:lock v:ext="edit" verticies="t"/>
                </v:shape>
                <v:shape id="Freeform 652" o:spid="_x0000_s1037" style="position:absolute;left:9093;top:756;width:454;height:562;visibility:visible;mso-wrap-style:square;v-text-anchor:top" coordsize="77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GCQ8cA&#10;AADcAAAADwAAAGRycy9kb3ducmV2LnhtbESPQWvCQBCF74X+h2UKvRTdtEKR6CoilLYepEZBvA3Z&#10;MRvMzobsVmN/fecgeJvhvXnvm+m89406UxfrwAZehxko4jLYmisDu+3HYAwqJmSLTWAycKUI89nj&#10;wxRzGy68oXORKiUhHHM04FJqc61j6chjHIaWWLRj6DwmWbtK2w4vEu4b/ZZl79pjzdLgsKWlo/JU&#10;/HoDK+e+l3/77UvxEw6j6/o4/twcSmOen/rFBFSiPt3Nt+svK/iZ4MszMoGe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BgkPHAAAA3AAAAA8AAAAAAAAAAAAAAAAAmAIAAGRy&#10;cy9kb3ducmV2LnhtbFBLBQYAAAAABAAEAPUAAACMAwAAAAA=&#10;" path="m71,95c67,95,64,90,61,80,60,76,58,70,57,60v-5,1,-10,2,-17,3c23,67,23,67,23,67,21,72,17,80,12,91v-1,3,-3,4,-5,4c5,95,3,94,2,93,1,92,,90,,88,,86,3,79,10,65,9,64,9,63,9,61v,-3,2,-5,6,-6c20,46,26,35,33,24,43,8,49,,52,v3,,5,2,7,7c63,28,63,28,63,28v9,44,9,44,9,44c76,82,76,82,76,82v1,3,1,6,1,7c77,91,77,92,75,93v-1,2,-2,2,-4,2xm49,23c31,52,31,52,31,52v5,-1,12,-3,23,-5l49,23xe" fillcolor="white [3212]" strokecolor="#0d0d0d [3069]" strokeweight="1pt">
                  <v:stroke dashstyle="dash"/>
                  <v:path arrowok="t" o:connecttype="custom" o:connectlocs="419,562;360,473;336,355;236,373;136,396;71,538;41,562;12,550;0,521;59,385;53,361;88,325;195,142;307,0;348,41;371,166;425,426;448,485;454,527;442,550;419,562;289,136;183,308;318,278;289,136" o:connectangles="0,0,0,0,0,0,0,0,0,0,0,0,0,0,0,0,0,0,0,0,0,0,0,0,0"/>
                  <o:lock v:ext="edit" verticies="t"/>
                </v:shape>
                <v:shape id="Freeform 653" o:spid="_x0000_s1038" style="position:absolute;left:9842;top:738;width:449;height:597;visibility:visible;mso-wrap-style:square;v-text-anchor:top" coordsize="76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eRsEA&#10;AADcAAAADwAAAGRycy9kb3ducmV2LnhtbERPS4vCMBC+L/gfwgjeNFXWB9Uo4iqoJ1fF89CMbbWZ&#10;1CZq/fdGWNjbfHzPmcxqU4gHVS63rKDbiUAQJ1bnnCo4HlbtEQjnkTUWlknBixzMpo2vCcbaPvmX&#10;HnufihDCLkYFmfdlLKVLMjLoOrYkDtzZVgZ9gFUqdYXPEG4K2YuigTSYc2jIsKRFRsl1fzcKWG6W&#10;p9FtsR2a/m37+raX5W73o1SrWc/HIDzV/l/8517rMD/qwueZcIG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H3kbBAAAA3AAAAA8AAAAAAAAAAAAAAAAAmAIAAGRycy9kb3du&#10;cmV2LnhtbFBLBQYAAAAABAAEAPUAAACGAwAAAAA=&#10;" path="m73,15v-1,2,-3,4,-4,8c58,50,58,50,58,50,54,60,50,68,46,76,38,90,38,90,38,90v-3,7,-3,7,-3,7c33,99,31,101,29,101v-2,,-3,-1,-5,-2c23,98,22,96,22,94v,-1,2,-6,6,-13c36,67,36,67,36,67,29,57,24,49,21,43,20,39,16,33,12,26,6,17,2,12,1,10,1,9,,7,,6,,5,1,3,2,2,4,1,5,,7,v2,,4,1,5,3c17,11,17,11,17,11v5,6,8,11,9,13c29,29,32,34,33,39v2,3,5,8,9,14c57,18,57,18,57,18v1,-3,4,-8,7,-14c65,1,67,,70,v1,,3,1,4,2c75,3,76,4,76,6v,2,-1,5,-3,9xe" fillcolor="white [3212]" strokecolor="#0d0d0d [3069]" strokeweight="1pt">
                  <v:stroke dashstyle="dash"/>
                  <v:path arrowok="t" o:connecttype="custom" o:connectlocs="431,89;408,136;343,296;272,449;225,532;207,573;171,597;142,585;130,556;165,479;213,396;124,254;71,154;6,59;0,35;12,12;41,0;71,18;100,65;154,142;195,231;248,313;337,106;378,24;414,0;437,12;449,35;431,89" o:connectangles="0,0,0,0,0,0,0,0,0,0,0,0,0,0,0,0,0,0,0,0,0,0,0,0,0,0,0,0"/>
                </v:shape>
                <w10:wrap anchorx="margin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75319" behindDoc="0" locked="0" layoutInCell="1" allowOverlap="1">
                <wp:simplePos x="0" y="0"/>
                <wp:positionH relativeFrom="column">
                  <wp:posOffset>3505835</wp:posOffset>
                </wp:positionH>
                <wp:positionV relativeFrom="paragraph">
                  <wp:posOffset>5041900</wp:posOffset>
                </wp:positionV>
                <wp:extent cx="2343785" cy="2413000"/>
                <wp:effectExtent l="10160" t="12700" r="8255" b="12700"/>
                <wp:wrapNone/>
                <wp:docPr id="88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41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6" o:spid="_x0000_s1026" style="position:absolute;margin-left:276.05pt;margin-top:397pt;width:184.55pt;height:190pt;z-index:251875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" strokeweight="1pt"/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8933180</wp:posOffset>
                </wp:positionV>
                <wp:extent cx="3269615" cy="4650740"/>
                <wp:effectExtent l="8890" t="8255" r="7620" b="8255"/>
                <wp:wrapNone/>
                <wp:docPr id="20" name="Group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9615" cy="4650740"/>
                          <a:chOff x="7338" y="14448"/>
                          <a:chExt cx="5149" cy="7324"/>
                        </a:xfrm>
                      </wpg:grpSpPr>
                      <wps:wsp>
                        <wps:cNvPr id="21" name="Freeform 180"/>
                        <wps:cNvSpPr>
                          <a:spLocks/>
                        </wps:cNvSpPr>
                        <wps:spPr bwMode="auto">
                          <a:xfrm>
                            <a:off x="7990" y="19320"/>
                            <a:ext cx="4497" cy="2452"/>
                          </a:xfrm>
                          <a:custGeom>
                            <a:avLst/>
                            <a:gdLst>
                              <a:gd name="T0" fmla="*/ 343 w 421"/>
                              <a:gd name="T1" fmla="*/ 62 h 223"/>
                              <a:gd name="T2" fmla="*/ 355 w 421"/>
                              <a:gd name="T3" fmla="*/ 85 h 223"/>
                              <a:gd name="T4" fmla="*/ 343 w 421"/>
                              <a:gd name="T5" fmla="*/ 62 h 223"/>
                              <a:gd name="T6" fmla="*/ 339 w 421"/>
                              <a:gd name="T7" fmla="*/ 54 h 223"/>
                              <a:gd name="T8" fmla="*/ 333 w 421"/>
                              <a:gd name="T9" fmla="*/ 0 h 223"/>
                              <a:gd name="T10" fmla="*/ 324 w 421"/>
                              <a:gd name="T11" fmla="*/ 43 h 223"/>
                              <a:gd name="T12" fmla="*/ 283 w 421"/>
                              <a:gd name="T13" fmla="*/ 111 h 223"/>
                              <a:gd name="T14" fmla="*/ 233 w 421"/>
                              <a:gd name="T15" fmla="*/ 143 h 223"/>
                              <a:gd name="T16" fmla="*/ 173 w 421"/>
                              <a:gd name="T17" fmla="*/ 118 h 223"/>
                              <a:gd name="T18" fmla="*/ 172 w 421"/>
                              <a:gd name="T19" fmla="*/ 117 h 223"/>
                              <a:gd name="T20" fmla="*/ 159 w 421"/>
                              <a:gd name="T21" fmla="*/ 141 h 223"/>
                              <a:gd name="T22" fmla="*/ 142 w 421"/>
                              <a:gd name="T23" fmla="*/ 147 h 223"/>
                              <a:gd name="T24" fmla="*/ 135 w 421"/>
                              <a:gd name="T25" fmla="*/ 156 h 223"/>
                              <a:gd name="T26" fmla="*/ 119 w 421"/>
                              <a:gd name="T27" fmla="*/ 165 h 223"/>
                              <a:gd name="T28" fmla="*/ 95 w 421"/>
                              <a:gd name="T29" fmla="*/ 192 h 223"/>
                              <a:gd name="T30" fmla="*/ 95 w 421"/>
                              <a:gd name="T31" fmla="*/ 167 h 223"/>
                              <a:gd name="T32" fmla="*/ 78 w 421"/>
                              <a:gd name="T33" fmla="*/ 164 h 223"/>
                              <a:gd name="T34" fmla="*/ 56 w 421"/>
                              <a:gd name="T35" fmla="*/ 131 h 223"/>
                              <a:gd name="T36" fmla="*/ 45 w 421"/>
                              <a:gd name="T37" fmla="*/ 98 h 223"/>
                              <a:gd name="T38" fmla="*/ 38 w 421"/>
                              <a:gd name="T39" fmla="*/ 109 h 223"/>
                              <a:gd name="T40" fmla="*/ 3 w 421"/>
                              <a:gd name="T41" fmla="*/ 127 h 223"/>
                              <a:gd name="T42" fmla="*/ 1 w 421"/>
                              <a:gd name="T43" fmla="*/ 128 h 223"/>
                              <a:gd name="T44" fmla="*/ 2 w 421"/>
                              <a:gd name="T45" fmla="*/ 205 h 223"/>
                              <a:gd name="T46" fmla="*/ 415 w 421"/>
                              <a:gd name="T47" fmla="*/ 202 h 223"/>
                              <a:gd name="T48" fmla="*/ 410 w 421"/>
                              <a:gd name="T49" fmla="*/ 146 h 223"/>
                              <a:gd name="T50" fmla="*/ 377 w 421"/>
                              <a:gd name="T51" fmla="*/ 97 h 223"/>
                              <a:gd name="T52" fmla="*/ 343 w 421"/>
                              <a:gd name="T53" fmla="*/ 62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421" h="223">
                                <a:moveTo>
                                  <a:pt x="343" y="62"/>
                                </a:moveTo>
                                <a:cubicBezTo>
                                  <a:pt x="355" y="85"/>
                                  <a:pt x="355" y="85"/>
                                  <a:pt x="355" y="85"/>
                                </a:cubicBezTo>
                                <a:cubicBezTo>
                                  <a:pt x="343" y="62"/>
                                  <a:pt x="343" y="62"/>
                                  <a:pt x="343" y="62"/>
                                </a:cubicBezTo>
                                <a:cubicBezTo>
                                  <a:pt x="339" y="54"/>
                                  <a:pt x="339" y="54"/>
                                  <a:pt x="339" y="54"/>
                                </a:cubicBezTo>
                                <a:cubicBezTo>
                                  <a:pt x="333" y="0"/>
                                  <a:pt x="333" y="0"/>
                                  <a:pt x="333" y="0"/>
                                </a:cubicBezTo>
                                <a:cubicBezTo>
                                  <a:pt x="331" y="14"/>
                                  <a:pt x="329" y="28"/>
                                  <a:pt x="324" y="43"/>
                                </a:cubicBezTo>
                                <a:cubicBezTo>
                                  <a:pt x="315" y="69"/>
                                  <a:pt x="301" y="92"/>
                                  <a:pt x="283" y="111"/>
                                </a:cubicBezTo>
                                <a:cubicBezTo>
                                  <a:pt x="268" y="128"/>
                                  <a:pt x="251" y="139"/>
                                  <a:pt x="233" y="143"/>
                                </a:cubicBezTo>
                                <a:cubicBezTo>
                                  <a:pt x="210" y="139"/>
                                  <a:pt x="189" y="130"/>
                                  <a:pt x="173" y="118"/>
                                </a:cubicBezTo>
                                <a:cubicBezTo>
                                  <a:pt x="172" y="117"/>
                                  <a:pt x="172" y="117"/>
                                  <a:pt x="172" y="117"/>
                                </a:cubicBezTo>
                                <a:cubicBezTo>
                                  <a:pt x="170" y="125"/>
                                  <a:pt x="166" y="133"/>
                                  <a:pt x="159" y="141"/>
                                </a:cubicBezTo>
                                <a:cubicBezTo>
                                  <a:pt x="152" y="145"/>
                                  <a:pt x="147" y="147"/>
                                  <a:pt x="142" y="147"/>
                                </a:cubicBezTo>
                                <a:cubicBezTo>
                                  <a:pt x="135" y="156"/>
                                  <a:pt x="135" y="156"/>
                                  <a:pt x="135" y="156"/>
                                </a:cubicBezTo>
                                <a:cubicBezTo>
                                  <a:pt x="129" y="162"/>
                                  <a:pt x="123" y="165"/>
                                  <a:pt x="119" y="165"/>
                                </a:cubicBezTo>
                                <a:cubicBezTo>
                                  <a:pt x="115" y="175"/>
                                  <a:pt x="107" y="184"/>
                                  <a:pt x="95" y="192"/>
                                </a:cubicBezTo>
                                <a:cubicBezTo>
                                  <a:pt x="97" y="183"/>
                                  <a:pt x="97" y="175"/>
                                  <a:pt x="95" y="167"/>
                                </a:cubicBezTo>
                                <a:cubicBezTo>
                                  <a:pt x="87" y="170"/>
                                  <a:pt x="81" y="169"/>
                                  <a:pt x="78" y="164"/>
                                </a:cubicBezTo>
                                <a:cubicBezTo>
                                  <a:pt x="68" y="155"/>
                                  <a:pt x="61" y="144"/>
                                  <a:pt x="56" y="131"/>
                                </a:cubicBezTo>
                                <a:cubicBezTo>
                                  <a:pt x="51" y="118"/>
                                  <a:pt x="47" y="107"/>
                                  <a:pt x="45" y="98"/>
                                </a:cubicBezTo>
                                <a:cubicBezTo>
                                  <a:pt x="44" y="101"/>
                                  <a:pt x="41" y="105"/>
                                  <a:pt x="38" y="109"/>
                                </a:cubicBezTo>
                                <a:cubicBezTo>
                                  <a:pt x="27" y="120"/>
                                  <a:pt x="15" y="126"/>
                                  <a:pt x="3" y="127"/>
                                </a:cubicBezTo>
                                <a:cubicBezTo>
                                  <a:pt x="3" y="128"/>
                                  <a:pt x="2" y="128"/>
                                  <a:pt x="1" y="128"/>
                                </a:cubicBezTo>
                                <a:cubicBezTo>
                                  <a:pt x="0" y="143"/>
                                  <a:pt x="1" y="169"/>
                                  <a:pt x="2" y="205"/>
                                </a:cubicBezTo>
                                <a:cubicBezTo>
                                  <a:pt x="151" y="223"/>
                                  <a:pt x="289" y="222"/>
                                  <a:pt x="415" y="202"/>
                                </a:cubicBezTo>
                                <a:cubicBezTo>
                                  <a:pt x="421" y="182"/>
                                  <a:pt x="419" y="163"/>
                                  <a:pt x="410" y="146"/>
                                </a:cubicBezTo>
                                <a:cubicBezTo>
                                  <a:pt x="401" y="130"/>
                                  <a:pt x="390" y="113"/>
                                  <a:pt x="377" y="97"/>
                                </a:cubicBezTo>
                                <a:lnTo>
                                  <a:pt x="343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4"/>
                        <wps:cNvSpPr>
                          <a:spLocks noEditPoints="1"/>
                        </wps:cNvSpPr>
                        <wps:spPr bwMode="auto">
                          <a:xfrm>
                            <a:off x="7535" y="14452"/>
                            <a:ext cx="4327" cy="5083"/>
                          </a:xfrm>
                          <a:custGeom>
                            <a:avLst/>
                            <a:gdLst>
                              <a:gd name="T0" fmla="*/ 70 w 405"/>
                              <a:gd name="T1" fmla="*/ 42 h 462"/>
                              <a:gd name="T2" fmla="*/ 90 w 405"/>
                              <a:gd name="T3" fmla="*/ 86 h 462"/>
                              <a:gd name="T4" fmla="*/ 96 w 405"/>
                              <a:gd name="T5" fmla="*/ 35 h 462"/>
                              <a:gd name="T6" fmla="*/ 86 w 405"/>
                              <a:gd name="T7" fmla="*/ 47 h 462"/>
                              <a:gd name="T8" fmla="*/ 110 w 405"/>
                              <a:gd name="T9" fmla="*/ 60 h 462"/>
                              <a:gd name="T10" fmla="*/ 75 w 405"/>
                              <a:gd name="T11" fmla="*/ 129 h 462"/>
                              <a:gd name="T12" fmla="*/ 28 w 405"/>
                              <a:gd name="T13" fmla="*/ 268 h 462"/>
                              <a:gd name="T14" fmla="*/ 64 w 405"/>
                              <a:gd name="T15" fmla="*/ 328 h 462"/>
                              <a:gd name="T16" fmla="*/ 33 w 405"/>
                              <a:gd name="T17" fmla="*/ 344 h 462"/>
                              <a:gd name="T18" fmla="*/ 14 w 405"/>
                              <a:gd name="T19" fmla="*/ 446 h 462"/>
                              <a:gd name="T20" fmla="*/ 85 w 405"/>
                              <a:gd name="T21" fmla="*/ 360 h 462"/>
                              <a:gd name="T22" fmla="*/ 116 w 405"/>
                              <a:gd name="T23" fmla="*/ 439 h 462"/>
                              <a:gd name="T24" fmla="*/ 252 w 405"/>
                              <a:gd name="T25" fmla="*/ 439 h 462"/>
                              <a:gd name="T26" fmla="*/ 340 w 405"/>
                              <a:gd name="T27" fmla="*/ 329 h 462"/>
                              <a:gd name="T28" fmla="*/ 355 w 405"/>
                              <a:gd name="T29" fmla="*/ 152 h 462"/>
                              <a:gd name="T30" fmla="*/ 341 w 405"/>
                              <a:gd name="T31" fmla="*/ 107 h 462"/>
                              <a:gd name="T32" fmla="*/ 393 w 405"/>
                              <a:gd name="T33" fmla="*/ 73 h 462"/>
                              <a:gd name="T34" fmla="*/ 318 w 405"/>
                              <a:gd name="T35" fmla="*/ 42 h 462"/>
                              <a:gd name="T36" fmla="*/ 213 w 405"/>
                              <a:gd name="T37" fmla="*/ 0 h 462"/>
                              <a:gd name="T38" fmla="*/ 114 w 405"/>
                              <a:gd name="T39" fmla="*/ 121 h 462"/>
                              <a:gd name="T40" fmla="*/ 145 w 405"/>
                              <a:gd name="T41" fmla="*/ 145 h 462"/>
                              <a:gd name="T42" fmla="*/ 130 w 405"/>
                              <a:gd name="T43" fmla="*/ 166 h 462"/>
                              <a:gd name="T44" fmla="*/ 106 w 405"/>
                              <a:gd name="T45" fmla="*/ 139 h 462"/>
                              <a:gd name="T46" fmla="*/ 94 w 405"/>
                              <a:gd name="T47" fmla="*/ 107 h 462"/>
                              <a:gd name="T48" fmla="*/ 256 w 405"/>
                              <a:gd name="T49" fmla="*/ 116 h 462"/>
                              <a:gd name="T50" fmla="*/ 276 w 405"/>
                              <a:gd name="T51" fmla="*/ 157 h 462"/>
                              <a:gd name="T52" fmla="*/ 256 w 405"/>
                              <a:gd name="T53" fmla="*/ 173 h 462"/>
                              <a:gd name="T54" fmla="*/ 239 w 405"/>
                              <a:gd name="T55" fmla="*/ 125 h 462"/>
                              <a:gd name="T56" fmla="*/ 292 w 405"/>
                              <a:gd name="T57" fmla="*/ 76 h 462"/>
                              <a:gd name="T58" fmla="*/ 270 w 405"/>
                              <a:gd name="T59" fmla="*/ 60 h 462"/>
                              <a:gd name="T60" fmla="*/ 368 w 405"/>
                              <a:gd name="T61" fmla="*/ 87 h 462"/>
                              <a:gd name="T62" fmla="*/ 368 w 405"/>
                              <a:gd name="T63" fmla="*/ 69 h 462"/>
                              <a:gd name="T64" fmla="*/ 344 w 405"/>
                              <a:gd name="T65" fmla="*/ 82 h 462"/>
                              <a:gd name="T66" fmla="*/ 368 w 405"/>
                              <a:gd name="T67" fmla="*/ 69 h 462"/>
                              <a:gd name="T68" fmla="*/ 194 w 405"/>
                              <a:gd name="T69" fmla="*/ 190 h 462"/>
                              <a:gd name="T70" fmla="*/ 173 w 405"/>
                              <a:gd name="T71" fmla="*/ 245 h 462"/>
                              <a:gd name="T72" fmla="*/ 230 w 405"/>
                              <a:gd name="T73" fmla="*/ 261 h 462"/>
                              <a:gd name="T74" fmla="*/ 202 w 405"/>
                              <a:gd name="T75" fmla="*/ 264 h 462"/>
                              <a:gd name="T76" fmla="*/ 154 w 405"/>
                              <a:gd name="T77" fmla="*/ 262 h 462"/>
                              <a:gd name="T78" fmla="*/ 120 w 405"/>
                              <a:gd name="T79" fmla="*/ 260 h 462"/>
                              <a:gd name="T80" fmla="*/ 168 w 405"/>
                              <a:gd name="T81" fmla="*/ 205 h 462"/>
                              <a:gd name="T82" fmla="*/ 185 w 405"/>
                              <a:gd name="T83" fmla="*/ 180 h 462"/>
                              <a:gd name="T84" fmla="*/ 148 w 405"/>
                              <a:gd name="T85" fmla="*/ 281 h 462"/>
                              <a:gd name="T86" fmla="*/ 162 w 405"/>
                              <a:gd name="T87" fmla="*/ 32 h 462"/>
                              <a:gd name="T88" fmla="*/ 181 w 405"/>
                              <a:gd name="T89" fmla="*/ 43 h 462"/>
                              <a:gd name="T90" fmla="*/ 203 w 405"/>
                              <a:gd name="T91" fmla="*/ 32 h 462"/>
                              <a:gd name="T92" fmla="*/ 204 w 405"/>
                              <a:gd name="T93" fmla="*/ 58 h 462"/>
                              <a:gd name="T94" fmla="*/ 190 w 405"/>
                              <a:gd name="T95" fmla="*/ 80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05" h="462">
                                <a:moveTo>
                                  <a:pt x="140" y="30"/>
                                </a:moveTo>
                                <a:cubicBezTo>
                                  <a:pt x="132" y="15"/>
                                  <a:pt x="118" y="8"/>
                                  <a:pt x="98" y="8"/>
                                </a:cubicBezTo>
                                <a:cubicBezTo>
                                  <a:pt x="83" y="10"/>
                                  <a:pt x="74" y="21"/>
                                  <a:pt x="70" y="42"/>
                                </a:cubicBezTo>
                                <a:cubicBezTo>
                                  <a:pt x="70" y="49"/>
                                  <a:pt x="70" y="57"/>
                                  <a:pt x="72" y="66"/>
                                </a:cubicBezTo>
                                <a:cubicBezTo>
                                  <a:pt x="74" y="77"/>
                                  <a:pt x="80" y="84"/>
                                  <a:pt x="90" y="86"/>
                                </a:cubicBezTo>
                                <a:cubicBezTo>
                                  <a:pt x="90" y="86"/>
                                  <a:pt x="90" y="86"/>
                                  <a:pt x="90" y="86"/>
                                </a:cubicBezTo>
                                <a:cubicBezTo>
                                  <a:pt x="110" y="60"/>
                                  <a:pt x="110" y="60"/>
                                  <a:pt x="110" y="60"/>
                                </a:cubicBezTo>
                                <a:cubicBezTo>
                                  <a:pt x="114" y="53"/>
                                  <a:pt x="116" y="46"/>
                                  <a:pt x="113" y="39"/>
                                </a:cubicBezTo>
                                <a:cubicBezTo>
                                  <a:pt x="109" y="33"/>
                                  <a:pt x="103" y="32"/>
                                  <a:pt x="96" y="35"/>
                                </a:cubicBezTo>
                                <a:cubicBezTo>
                                  <a:pt x="92" y="37"/>
                                  <a:pt x="89" y="41"/>
                                  <a:pt x="86" y="47"/>
                                </a:cubicBezTo>
                                <a:cubicBezTo>
                                  <a:pt x="84" y="53"/>
                                  <a:pt x="85" y="58"/>
                                  <a:pt x="88" y="63"/>
                                </a:cubicBezTo>
                                <a:cubicBezTo>
                                  <a:pt x="85" y="58"/>
                                  <a:pt x="84" y="53"/>
                                  <a:pt x="86" y="47"/>
                                </a:cubicBezTo>
                                <a:cubicBezTo>
                                  <a:pt x="89" y="41"/>
                                  <a:pt x="92" y="37"/>
                                  <a:pt x="96" y="35"/>
                                </a:cubicBezTo>
                                <a:cubicBezTo>
                                  <a:pt x="103" y="32"/>
                                  <a:pt x="109" y="33"/>
                                  <a:pt x="113" y="39"/>
                                </a:cubicBezTo>
                                <a:cubicBezTo>
                                  <a:pt x="116" y="46"/>
                                  <a:pt x="114" y="53"/>
                                  <a:pt x="110" y="60"/>
                                </a:cubicBezTo>
                                <a:cubicBezTo>
                                  <a:pt x="90" y="86"/>
                                  <a:pt x="90" y="86"/>
                                  <a:pt x="90" y="86"/>
                                </a:cubicBezTo>
                                <a:cubicBezTo>
                                  <a:pt x="90" y="86"/>
                                  <a:pt x="90" y="86"/>
                                  <a:pt x="90" y="86"/>
                                </a:cubicBezTo>
                                <a:cubicBezTo>
                                  <a:pt x="75" y="129"/>
                                  <a:pt x="75" y="129"/>
                                  <a:pt x="75" y="129"/>
                                </a:cubicBezTo>
                                <a:cubicBezTo>
                                  <a:pt x="45" y="176"/>
                                  <a:pt x="45" y="176"/>
                                  <a:pt x="45" y="176"/>
                                </a:cubicBezTo>
                                <a:cubicBezTo>
                                  <a:pt x="34" y="190"/>
                                  <a:pt x="27" y="205"/>
                                  <a:pt x="25" y="219"/>
                                </a:cubicBezTo>
                                <a:cubicBezTo>
                                  <a:pt x="22" y="235"/>
                                  <a:pt x="24" y="251"/>
                                  <a:pt x="28" y="268"/>
                                </a:cubicBezTo>
                                <a:cubicBezTo>
                                  <a:pt x="32" y="282"/>
                                  <a:pt x="39" y="295"/>
                                  <a:pt x="49" y="309"/>
                                </a:cubicBezTo>
                                <a:cubicBezTo>
                                  <a:pt x="59" y="321"/>
                                  <a:pt x="59" y="321"/>
                                  <a:pt x="59" y="321"/>
                                </a:cubicBezTo>
                                <a:cubicBezTo>
                                  <a:pt x="62" y="326"/>
                                  <a:pt x="64" y="328"/>
                                  <a:pt x="64" y="328"/>
                                </a:cubicBezTo>
                                <a:cubicBezTo>
                                  <a:pt x="72" y="338"/>
                                  <a:pt x="82" y="347"/>
                                  <a:pt x="96" y="355"/>
                                </a:cubicBezTo>
                                <a:cubicBezTo>
                                  <a:pt x="82" y="347"/>
                                  <a:pt x="72" y="338"/>
                                  <a:pt x="64" y="328"/>
                                </a:cubicBezTo>
                                <a:cubicBezTo>
                                  <a:pt x="50" y="328"/>
                                  <a:pt x="40" y="333"/>
                                  <a:pt x="33" y="344"/>
                                </a:cubicBezTo>
                                <a:cubicBezTo>
                                  <a:pt x="22" y="357"/>
                                  <a:pt x="16" y="375"/>
                                  <a:pt x="16" y="397"/>
                                </a:cubicBezTo>
                                <a:cubicBezTo>
                                  <a:pt x="7" y="422"/>
                                  <a:pt x="2" y="443"/>
                                  <a:pt x="0" y="462"/>
                                </a:cubicBezTo>
                                <a:cubicBezTo>
                                  <a:pt x="14" y="446"/>
                                  <a:pt x="14" y="446"/>
                                  <a:pt x="14" y="446"/>
                                </a:cubicBezTo>
                                <a:cubicBezTo>
                                  <a:pt x="24" y="435"/>
                                  <a:pt x="35" y="428"/>
                                  <a:pt x="45" y="424"/>
                                </a:cubicBezTo>
                                <a:cubicBezTo>
                                  <a:pt x="55" y="421"/>
                                  <a:pt x="67" y="419"/>
                                  <a:pt x="80" y="420"/>
                                </a:cubicBezTo>
                                <a:cubicBezTo>
                                  <a:pt x="85" y="360"/>
                                  <a:pt x="85" y="360"/>
                                  <a:pt x="85" y="360"/>
                                </a:cubicBezTo>
                                <a:cubicBezTo>
                                  <a:pt x="80" y="420"/>
                                  <a:pt x="80" y="420"/>
                                  <a:pt x="80" y="420"/>
                                </a:cubicBezTo>
                                <a:cubicBezTo>
                                  <a:pt x="92" y="422"/>
                                  <a:pt x="103" y="428"/>
                                  <a:pt x="114" y="440"/>
                                </a:cubicBezTo>
                                <a:cubicBezTo>
                                  <a:pt x="115" y="439"/>
                                  <a:pt x="115" y="439"/>
                                  <a:pt x="116" y="439"/>
                                </a:cubicBezTo>
                                <a:cubicBezTo>
                                  <a:pt x="128" y="429"/>
                                  <a:pt x="142" y="424"/>
                                  <a:pt x="158" y="425"/>
                                </a:cubicBezTo>
                                <a:cubicBezTo>
                                  <a:pt x="176" y="425"/>
                                  <a:pt x="195" y="427"/>
                                  <a:pt x="214" y="431"/>
                                </a:cubicBezTo>
                                <a:cubicBezTo>
                                  <a:pt x="252" y="439"/>
                                  <a:pt x="252" y="439"/>
                                  <a:pt x="252" y="439"/>
                                </a:cubicBezTo>
                                <a:cubicBezTo>
                                  <a:pt x="252" y="419"/>
                                  <a:pt x="256" y="400"/>
                                  <a:pt x="262" y="380"/>
                                </a:cubicBezTo>
                                <a:cubicBezTo>
                                  <a:pt x="268" y="364"/>
                                  <a:pt x="277" y="350"/>
                                  <a:pt x="292" y="338"/>
                                </a:cubicBezTo>
                                <a:cubicBezTo>
                                  <a:pt x="308" y="329"/>
                                  <a:pt x="324" y="326"/>
                                  <a:pt x="340" y="329"/>
                                </a:cubicBezTo>
                                <a:cubicBezTo>
                                  <a:pt x="369" y="307"/>
                                  <a:pt x="388" y="285"/>
                                  <a:pt x="394" y="262"/>
                                </a:cubicBezTo>
                                <a:cubicBezTo>
                                  <a:pt x="400" y="246"/>
                                  <a:pt x="402" y="234"/>
                                  <a:pt x="402" y="226"/>
                                </a:cubicBezTo>
                                <a:cubicBezTo>
                                  <a:pt x="405" y="205"/>
                                  <a:pt x="390" y="181"/>
                                  <a:pt x="355" y="152"/>
                                </a:cubicBezTo>
                                <a:cubicBezTo>
                                  <a:pt x="341" y="107"/>
                                  <a:pt x="341" y="107"/>
                                  <a:pt x="341" y="107"/>
                                </a:cubicBezTo>
                                <a:cubicBezTo>
                                  <a:pt x="338" y="97"/>
                                  <a:pt x="338" y="97"/>
                                  <a:pt x="338" y="97"/>
                                </a:cubicBezTo>
                                <a:cubicBezTo>
                                  <a:pt x="341" y="107"/>
                                  <a:pt x="341" y="107"/>
                                  <a:pt x="341" y="107"/>
                                </a:cubicBezTo>
                                <a:cubicBezTo>
                                  <a:pt x="346" y="119"/>
                                  <a:pt x="352" y="125"/>
                                  <a:pt x="359" y="125"/>
                                </a:cubicBezTo>
                                <a:cubicBezTo>
                                  <a:pt x="368" y="125"/>
                                  <a:pt x="376" y="120"/>
                                  <a:pt x="383" y="111"/>
                                </a:cubicBezTo>
                                <a:cubicBezTo>
                                  <a:pt x="390" y="102"/>
                                  <a:pt x="393" y="90"/>
                                  <a:pt x="393" y="73"/>
                                </a:cubicBezTo>
                                <a:cubicBezTo>
                                  <a:pt x="393" y="57"/>
                                  <a:pt x="389" y="44"/>
                                  <a:pt x="380" y="35"/>
                                </a:cubicBezTo>
                                <a:cubicBezTo>
                                  <a:pt x="372" y="26"/>
                                  <a:pt x="362" y="23"/>
                                  <a:pt x="350" y="24"/>
                                </a:cubicBezTo>
                                <a:cubicBezTo>
                                  <a:pt x="337" y="25"/>
                                  <a:pt x="327" y="31"/>
                                  <a:pt x="318" y="42"/>
                                </a:cubicBezTo>
                                <a:cubicBezTo>
                                  <a:pt x="316" y="46"/>
                                  <a:pt x="313" y="50"/>
                                  <a:pt x="311" y="54"/>
                                </a:cubicBezTo>
                                <a:cubicBezTo>
                                  <a:pt x="297" y="36"/>
                                  <a:pt x="282" y="25"/>
                                  <a:pt x="265" y="21"/>
                                </a:cubicBezTo>
                                <a:cubicBezTo>
                                  <a:pt x="252" y="7"/>
                                  <a:pt x="235" y="0"/>
                                  <a:pt x="213" y="0"/>
                                </a:cubicBezTo>
                                <a:cubicBezTo>
                                  <a:pt x="200" y="1"/>
                                  <a:pt x="184" y="6"/>
                                  <a:pt x="168" y="14"/>
                                </a:cubicBezTo>
                                <a:cubicBezTo>
                                  <a:pt x="159" y="18"/>
                                  <a:pt x="150" y="23"/>
                                  <a:pt x="140" y="30"/>
                                </a:cubicBezTo>
                                <a:close/>
                                <a:moveTo>
                                  <a:pt x="114" y="121"/>
                                </a:moveTo>
                                <a:cubicBezTo>
                                  <a:pt x="119" y="117"/>
                                  <a:pt x="124" y="115"/>
                                  <a:pt x="129" y="116"/>
                                </a:cubicBezTo>
                                <a:cubicBezTo>
                                  <a:pt x="134" y="117"/>
                                  <a:pt x="139" y="120"/>
                                  <a:pt x="142" y="126"/>
                                </a:cubicBezTo>
                                <a:cubicBezTo>
                                  <a:pt x="145" y="131"/>
                                  <a:pt x="146" y="138"/>
                                  <a:pt x="145" y="145"/>
                                </a:cubicBezTo>
                                <a:cubicBezTo>
                                  <a:pt x="145" y="146"/>
                                  <a:pt x="144" y="146"/>
                                  <a:pt x="144" y="147"/>
                                </a:cubicBezTo>
                                <a:cubicBezTo>
                                  <a:pt x="143" y="153"/>
                                  <a:pt x="140" y="158"/>
                                  <a:pt x="136" y="162"/>
                                </a:cubicBezTo>
                                <a:cubicBezTo>
                                  <a:pt x="134" y="164"/>
                                  <a:pt x="132" y="165"/>
                                  <a:pt x="130" y="166"/>
                                </a:cubicBezTo>
                                <a:cubicBezTo>
                                  <a:pt x="128" y="167"/>
                                  <a:pt x="124" y="168"/>
                                  <a:pt x="122" y="167"/>
                                </a:cubicBezTo>
                                <a:cubicBezTo>
                                  <a:pt x="116" y="166"/>
                                  <a:pt x="112" y="163"/>
                                  <a:pt x="109" y="158"/>
                                </a:cubicBezTo>
                                <a:cubicBezTo>
                                  <a:pt x="106" y="152"/>
                                  <a:pt x="105" y="146"/>
                                  <a:pt x="106" y="139"/>
                                </a:cubicBezTo>
                                <a:cubicBezTo>
                                  <a:pt x="107" y="132"/>
                                  <a:pt x="110" y="126"/>
                                  <a:pt x="114" y="121"/>
                                </a:cubicBezTo>
                                <a:close/>
                                <a:moveTo>
                                  <a:pt x="124" y="61"/>
                                </a:moveTo>
                                <a:cubicBezTo>
                                  <a:pt x="109" y="71"/>
                                  <a:pt x="100" y="86"/>
                                  <a:pt x="94" y="107"/>
                                </a:cubicBezTo>
                                <a:cubicBezTo>
                                  <a:pt x="100" y="86"/>
                                  <a:pt x="109" y="71"/>
                                  <a:pt x="124" y="61"/>
                                </a:cubicBezTo>
                                <a:close/>
                                <a:moveTo>
                                  <a:pt x="239" y="125"/>
                                </a:moveTo>
                                <a:cubicBezTo>
                                  <a:pt x="244" y="119"/>
                                  <a:pt x="249" y="116"/>
                                  <a:pt x="256" y="116"/>
                                </a:cubicBezTo>
                                <a:cubicBezTo>
                                  <a:pt x="262" y="116"/>
                                  <a:pt x="268" y="119"/>
                                  <a:pt x="272" y="125"/>
                                </a:cubicBezTo>
                                <a:cubicBezTo>
                                  <a:pt x="276" y="130"/>
                                  <a:pt x="279" y="137"/>
                                  <a:pt x="279" y="145"/>
                                </a:cubicBezTo>
                                <a:cubicBezTo>
                                  <a:pt x="279" y="149"/>
                                  <a:pt x="278" y="153"/>
                                  <a:pt x="276" y="157"/>
                                </a:cubicBezTo>
                                <a:cubicBezTo>
                                  <a:pt x="276" y="160"/>
                                  <a:pt x="274" y="163"/>
                                  <a:pt x="272" y="165"/>
                                </a:cubicBezTo>
                                <a:cubicBezTo>
                                  <a:pt x="271" y="166"/>
                                  <a:pt x="270" y="168"/>
                                  <a:pt x="268" y="169"/>
                                </a:cubicBezTo>
                                <a:cubicBezTo>
                                  <a:pt x="264" y="172"/>
                                  <a:pt x="260" y="173"/>
                                  <a:pt x="256" y="173"/>
                                </a:cubicBezTo>
                                <a:cubicBezTo>
                                  <a:pt x="249" y="173"/>
                                  <a:pt x="244" y="170"/>
                                  <a:pt x="239" y="165"/>
                                </a:cubicBezTo>
                                <a:cubicBezTo>
                                  <a:pt x="234" y="159"/>
                                  <a:pt x="232" y="153"/>
                                  <a:pt x="232" y="145"/>
                                </a:cubicBezTo>
                                <a:cubicBezTo>
                                  <a:pt x="232" y="137"/>
                                  <a:pt x="234" y="130"/>
                                  <a:pt x="239" y="125"/>
                                </a:cubicBezTo>
                                <a:close/>
                                <a:moveTo>
                                  <a:pt x="292" y="76"/>
                                </a:moveTo>
                                <a:cubicBezTo>
                                  <a:pt x="300" y="81"/>
                                  <a:pt x="306" y="88"/>
                                  <a:pt x="310" y="98"/>
                                </a:cubicBezTo>
                                <a:cubicBezTo>
                                  <a:pt x="306" y="88"/>
                                  <a:pt x="300" y="81"/>
                                  <a:pt x="292" y="76"/>
                                </a:cubicBezTo>
                                <a:close/>
                                <a:moveTo>
                                  <a:pt x="270" y="60"/>
                                </a:moveTo>
                                <a:cubicBezTo>
                                  <a:pt x="276" y="62"/>
                                  <a:pt x="279" y="65"/>
                                  <a:pt x="281" y="69"/>
                                </a:cubicBezTo>
                                <a:cubicBezTo>
                                  <a:pt x="279" y="65"/>
                                  <a:pt x="276" y="62"/>
                                  <a:pt x="270" y="60"/>
                                </a:cubicBezTo>
                                <a:cubicBezTo>
                                  <a:pt x="262" y="59"/>
                                  <a:pt x="256" y="59"/>
                                  <a:pt x="250" y="62"/>
                                </a:cubicBezTo>
                                <a:cubicBezTo>
                                  <a:pt x="256" y="59"/>
                                  <a:pt x="262" y="59"/>
                                  <a:pt x="270" y="60"/>
                                </a:cubicBezTo>
                                <a:close/>
                                <a:moveTo>
                                  <a:pt x="368" y="87"/>
                                </a:moveTo>
                                <a:cubicBezTo>
                                  <a:pt x="366" y="96"/>
                                  <a:pt x="360" y="101"/>
                                  <a:pt x="353" y="102"/>
                                </a:cubicBezTo>
                                <a:cubicBezTo>
                                  <a:pt x="360" y="101"/>
                                  <a:pt x="366" y="96"/>
                                  <a:pt x="368" y="87"/>
                                </a:cubicBezTo>
                                <a:cubicBezTo>
                                  <a:pt x="370" y="82"/>
                                  <a:pt x="370" y="76"/>
                                  <a:pt x="368" y="69"/>
                                </a:cubicBezTo>
                                <a:cubicBezTo>
                                  <a:pt x="366" y="57"/>
                                  <a:pt x="360" y="51"/>
                                  <a:pt x="350" y="50"/>
                                </a:cubicBezTo>
                                <a:cubicBezTo>
                                  <a:pt x="342" y="49"/>
                                  <a:pt x="336" y="51"/>
                                  <a:pt x="333" y="56"/>
                                </a:cubicBezTo>
                                <a:cubicBezTo>
                                  <a:pt x="332" y="70"/>
                                  <a:pt x="335" y="78"/>
                                  <a:pt x="344" y="82"/>
                                </a:cubicBezTo>
                                <a:cubicBezTo>
                                  <a:pt x="335" y="78"/>
                                  <a:pt x="332" y="70"/>
                                  <a:pt x="333" y="56"/>
                                </a:cubicBezTo>
                                <a:cubicBezTo>
                                  <a:pt x="336" y="51"/>
                                  <a:pt x="342" y="49"/>
                                  <a:pt x="350" y="50"/>
                                </a:cubicBezTo>
                                <a:cubicBezTo>
                                  <a:pt x="360" y="51"/>
                                  <a:pt x="366" y="57"/>
                                  <a:pt x="368" y="69"/>
                                </a:cubicBezTo>
                                <a:cubicBezTo>
                                  <a:pt x="370" y="76"/>
                                  <a:pt x="370" y="82"/>
                                  <a:pt x="368" y="87"/>
                                </a:cubicBezTo>
                                <a:close/>
                                <a:moveTo>
                                  <a:pt x="185" y="180"/>
                                </a:moveTo>
                                <a:cubicBezTo>
                                  <a:pt x="192" y="182"/>
                                  <a:pt x="194" y="186"/>
                                  <a:pt x="194" y="190"/>
                                </a:cubicBezTo>
                                <a:cubicBezTo>
                                  <a:pt x="193" y="194"/>
                                  <a:pt x="185" y="199"/>
                                  <a:pt x="169" y="205"/>
                                </a:cubicBezTo>
                                <a:cubicBezTo>
                                  <a:pt x="168" y="205"/>
                                  <a:pt x="168" y="205"/>
                                  <a:pt x="168" y="205"/>
                                </a:cubicBezTo>
                                <a:cubicBezTo>
                                  <a:pt x="173" y="245"/>
                                  <a:pt x="173" y="245"/>
                                  <a:pt x="173" y="245"/>
                                </a:cubicBezTo>
                                <a:cubicBezTo>
                                  <a:pt x="174" y="246"/>
                                  <a:pt x="174" y="246"/>
                                  <a:pt x="174" y="246"/>
                                </a:cubicBezTo>
                                <a:cubicBezTo>
                                  <a:pt x="179" y="254"/>
                                  <a:pt x="188" y="260"/>
                                  <a:pt x="202" y="264"/>
                                </a:cubicBezTo>
                                <a:cubicBezTo>
                                  <a:pt x="211" y="266"/>
                                  <a:pt x="221" y="265"/>
                                  <a:pt x="230" y="261"/>
                                </a:cubicBezTo>
                                <a:cubicBezTo>
                                  <a:pt x="242" y="255"/>
                                  <a:pt x="251" y="248"/>
                                  <a:pt x="258" y="239"/>
                                </a:cubicBezTo>
                                <a:cubicBezTo>
                                  <a:pt x="251" y="248"/>
                                  <a:pt x="242" y="255"/>
                                  <a:pt x="230" y="261"/>
                                </a:cubicBezTo>
                                <a:cubicBezTo>
                                  <a:pt x="221" y="265"/>
                                  <a:pt x="211" y="266"/>
                                  <a:pt x="202" y="264"/>
                                </a:cubicBezTo>
                                <a:cubicBezTo>
                                  <a:pt x="188" y="260"/>
                                  <a:pt x="179" y="254"/>
                                  <a:pt x="174" y="246"/>
                                </a:cubicBezTo>
                                <a:cubicBezTo>
                                  <a:pt x="173" y="245"/>
                                  <a:pt x="173" y="245"/>
                                  <a:pt x="173" y="245"/>
                                </a:cubicBezTo>
                                <a:cubicBezTo>
                                  <a:pt x="172" y="251"/>
                                  <a:pt x="166" y="257"/>
                                  <a:pt x="154" y="262"/>
                                </a:cubicBezTo>
                                <a:cubicBezTo>
                                  <a:pt x="143" y="266"/>
                                  <a:pt x="132" y="265"/>
                                  <a:pt x="120" y="260"/>
                                </a:cubicBezTo>
                                <a:cubicBezTo>
                                  <a:pt x="107" y="253"/>
                                  <a:pt x="100" y="246"/>
                                  <a:pt x="100" y="238"/>
                                </a:cubicBezTo>
                                <a:cubicBezTo>
                                  <a:pt x="100" y="246"/>
                                  <a:pt x="107" y="253"/>
                                  <a:pt x="120" y="260"/>
                                </a:cubicBezTo>
                                <a:cubicBezTo>
                                  <a:pt x="132" y="265"/>
                                  <a:pt x="143" y="266"/>
                                  <a:pt x="154" y="262"/>
                                </a:cubicBezTo>
                                <a:cubicBezTo>
                                  <a:pt x="166" y="257"/>
                                  <a:pt x="172" y="251"/>
                                  <a:pt x="173" y="245"/>
                                </a:cubicBezTo>
                                <a:cubicBezTo>
                                  <a:pt x="168" y="205"/>
                                  <a:pt x="168" y="205"/>
                                  <a:pt x="168" y="205"/>
                                </a:cubicBezTo>
                                <a:cubicBezTo>
                                  <a:pt x="162" y="201"/>
                                  <a:pt x="156" y="196"/>
                                  <a:pt x="152" y="190"/>
                                </a:cubicBezTo>
                                <a:cubicBezTo>
                                  <a:pt x="150" y="184"/>
                                  <a:pt x="154" y="180"/>
                                  <a:pt x="162" y="179"/>
                                </a:cubicBezTo>
                                <a:cubicBezTo>
                                  <a:pt x="170" y="177"/>
                                  <a:pt x="178" y="177"/>
                                  <a:pt x="185" y="180"/>
                                </a:cubicBezTo>
                                <a:close/>
                                <a:moveTo>
                                  <a:pt x="148" y="281"/>
                                </a:moveTo>
                                <a:cubicBezTo>
                                  <a:pt x="165" y="290"/>
                                  <a:pt x="182" y="289"/>
                                  <a:pt x="198" y="279"/>
                                </a:cubicBezTo>
                                <a:cubicBezTo>
                                  <a:pt x="182" y="289"/>
                                  <a:pt x="165" y="290"/>
                                  <a:pt x="148" y="281"/>
                                </a:cubicBezTo>
                                <a:close/>
                                <a:moveTo>
                                  <a:pt x="174" y="70"/>
                                </a:moveTo>
                                <a:cubicBezTo>
                                  <a:pt x="176" y="90"/>
                                  <a:pt x="176" y="90"/>
                                  <a:pt x="176" y="90"/>
                                </a:cubicBezTo>
                                <a:cubicBezTo>
                                  <a:pt x="160" y="79"/>
                                  <a:pt x="156" y="59"/>
                                  <a:pt x="162" y="32"/>
                                </a:cubicBezTo>
                                <a:cubicBezTo>
                                  <a:pt x="156" y="59"/>
                                  <a:pt x="160" y="79"/>
                                  <a:pt x="176" y="90"/>
                                </a:cubicBezTo>
                                <a:cubicBezTo>
                                  <a:pt x="174" y="70"/>
                                  <a:pt x="174" y="70"/>
                                  <a:pt x="174" y="70"/>
                                </a:cubicBezTo>
                                <a:cubicBezTo>
                                  <a:pt x="174" y="61"/>
                                  <a:pt x="176" y="52"/>
                                  <a:pt x="181" y="43"/>
                                </a:cubicBezTo>
                                <a:cubicBezTo>
                                  <a:pt x="180" y="55"/>
                                  <a:pt x="183" y="67"/>
                                  <a:pt x="190" y="80"/>
                                </a:cubicBezTo>
                                <a:cubicBezTo>
                                  <a:pt x="190" y="80"/>
                                  <a:pt x="190" y="80"/>
                                  <a:pt x="190" y="80"/>
                                </a:cubicBezTo>
                                <a:cubicBezTo>
                                  <a:pt x="188" y="52"/>
                                  <a:pt x="192" y="36"/>
                                  <a:pt x="203" y="32"/>
                                </a:cubicBezTo>
                                <a:cubicBezTo>
                                  <a:pt x="201" y="40"/>
                                  <a:pt x="201" y="49"/>
                                  <a:pt x="204" y="58"/>
                                </a:cubicBezTo>
                                <a:cubicBezTo>
                                  <a:pt x="205" y="42"/>
                                  <a:pt x="210" y="31"/>
                                  <a:pt x="220" y="26"/>
                                </a:cubicBezTo>
                                <a:cubicBezTo>
                                  <a:pt x="210" y="31"/>
                                  <a:pt x="205" y="42"/>
                                  <a:pt x="204" y="58"/>
                                </a:cubicBezTo>
                                <a:cubicBezTo>
                                  <a:pt x="201" y="49"/>
                                  <a:pt x="201" y="40"/>
                                  <a:pt x="203" y="32"/>
                                </a:cubicBezTo>
                                <a:cubicBezTo>
                                  <a:pt x="192" y="36"/>
                                  <a:pt x="188" y="52"/>
                                  <a:pt x="190" y="80"/>
                                </a:cubicBezTo>
                                <a:cubicBezTo>
                                  <a:pt x="190" y="80"/>
                                  <a:pt x="190" y="80"/>
                                  <a:pt x="190" y="80"/>
                                </a:cubicBezTo>
                                <a:cubicBezTo>
                                  <a:pt x="183" y="67"/>
                                  <a:pt x="180" y="55"/>
                                  <a:pt x="181" y="43"/>
                                </a:cubicBezTo>
                                <a:cubicBezTo>
                                  <a:pt x="176" y="52"/>
                                  <a:pt x="174" y="61"/>
                                  <a:pt x="174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2"/>
                        <wps:cNvSpPr>
                          <a:spLocks/>
                        </wps:cNvSpPr>
                        <wps:spPr bwMode="auto">
                          <a:xfrm>
                            <a:off x="8442" y="18037"/>
                            <a:ext cx="3122" cy="3387"/>
                          </a:xfrm>
                          <a:custGeom>
                            <a:avLst/>
                            <a:gdLst>
                              <a:gd name="T0" fmla="*/ 176 w 292"/>
                              <a:gd name="T1" fmla="*/ 54 h 308"/>
                              <a:gd name="T2" fmla="*/ 224 w 292"/>
                              <a:gd name="T3" fmla="*/ 155 h 308"/>
                              <a:gd name="T4" fmla="*/ 128 w 292"/>
                              <a:gd name="T5" fmla="*/ 105 h 308"/>
                              <a:gd name="T6" fmla="*/ 30 w 292"/>
                              <a:gd name="T7" fmla="*/ 113 h 308"/>
                              <a:gd name="T8" fmla="*/ 8 w 292"/>
                              <a:gd name="T9" fmla="*/ 145 h 308"/>
                              <a:gd name="T10" fmla="*/ 11 w 292"/>
                              <a:gd name="T11" fmla="*/ 183 h 308"/>
                              <a:gd name="T12" fmla="*/ 36 w 292"/>
                              <a:gd name="T13" fmla="*/ 191 h 308"/>
                              <a:gd name="T14" fmla="*/ 11 w 292"/>
                              <a:gd name="T15" fmla="*/ 183 h 308"/>
                              <a:gd name="T16" fmla="*/ 2 w 292"/>
                              <a:gd name="T17" fmla="*/ 214 h 308"/>
                              <a:gd name="T18" fmla="*/ 35 w 292"/>
                              <a:gd name="T19" fmla="*/ 280 h 308"/>
                              <a:gd name="T20" fmla="*/ 40 w 292"/>
                              <a:gd name="T21" fmla="*/ 258 h 308"/>
                              <a:gd name="T22" fmla="*/ 52 w 292"/>
                              <a:gd name="T23" fmla="*/ 308 h 308"/>
                              <a:gd name="T24" fmla="*/ 84 w 292"/>
                              <a:gd name="T25" fmla="*/ 266 h 308"/>
                              <a:gd name="T26" fmla="*/ 92 w 292"/>
                              <a:gd name="T27" fmla="*/ 272 h 308"/>
                              <a:gd name="T28" fmla="*/ 108 w 292"/>
                              <a:gd name="T29" fmla="*/ 247 h 308"/>
                              <a:gd name="T30" fmla="*/ 116 w 292"/>
                              <a:gd name="T31" fmla="*/ 257 h 308"/>
                              <a:gd name="T32" fmla="*/ 98 w 292"/>
                              <a:gd name="T33" fmla="*/ 204 h 308"/>
                              <a:gd name="T34" fmla="*/ 66 w 292"/>
                              <a:gd name="T35" fmla="*/ 192 h 308"/>
                              <a:gd name="T36" fmla="*/ 37 w 292"/>
                              <a:gd name="T37" fmla="*/ 190 h 308"/>
                              <a:gd name="T38" fmla="*/ 32 w 292"/>
                              <a:gd name="T39" fmla="*/ 159 h 308"/>
                              <a:gd name="T40" fmla="*/ 37 w 292"/>
                              <a:gd name="T41" fmla="*/ 190 h 308"/>
                              <a:gd name="T42" fmla="*/ 66 w 292"/>
                              <a:gd name="T43" fmla="*/ 192 h 308"/>
                              <a:gd name="T44" fmla="*/ 66 w 292"/>
                              <a:gd name="T45" fmla="*/ 192 h 308"/>
                              <a:gd name="T46" fmla="*/ 98 w 292"/>
                              <a:gd name="T47" fmla="*/ 204 h 308"/>
                              <a:gd name="T48" fmla="*/ 100 w 292"/>
                              <a:gd name="T49" fmla="*/ 172 h 308"/>
                              <a:gd name="T50" fmla="*/ 100 w 292"/>
                              <a:gd name="T51" fmla="*/ 172 h 308"/>
                              <a:gd name="T52" fmla="*/ 98 w 292"/>
                              <a:gd name="T53" fmla="*/ 204 h 308"/>
                              <a:gd name="T54" fmla="*/ 130 w 292"/>
                              <a:gd name="T55" fmla="*/ 234 h 308"/>
                              <a:gd name="T56" fmla="*/ 240 w 292"/>
                              <a:gd name="T57" fmla="*/ 227 h 308"/>
                              <a:gd name="T58" fmla="*/ 290 w 292"/>
                              <a:gd name="T59" fmla="*/ 116 h 308"/>
                              <a:gd name="T60" fmla="*/ 285 w 292"/>
                              <a:gd name="T61" fmla="*/ 37 h 308"/>
                              <a:gd name="T62" fmla="*/ 206 w 292"/>
                              <a:gd name="T63" fmla="*/ 12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92" h="308">
                                <a:moveTo>
                                  <a:pt x="206" y="12"/>
                                </a:moveTo>
                                <a:cubicBezTo>
                                  <a:pt x="191" y="24"/>
                                  <a:pt x="182" y="38"/>
                                  <a:pt x="176" y="54"/>
                                </a:cubicBezTo>
                                <a:cubicBezTo>
                                  <a:pt x="170" y="74"/>
                                  <a:pt x="166" y="93"/>
                                  <a:pt x="166" y="113"/>
                                </a:cubicBezTo>
                                <a:cubicBezTo>
                                  <a:pt x="194" y="123"/>
                                  <a:pt x="214" y="137"/>
                                  <a:pt x="224" y="155"/>
                                </a:cubicBezTo>
                                <a:cubicBezTo>
                                  <a:pt x="214" y="137"/>
                                  <a:pt x="194" y="123"/>
                                  <a:pt x="166" y="113"/>
                                </a:cubicBezTo>
                                <a:cubicBezTo>
                                  <a:pt x="128" y="105"/>
                                  <a:pt x="128" y="105"/>
                                  <a:pt x="128" y="105"/>
                                </a:cubicBezTo>
                                <a:cubicBezTo>
                                  <a:pt x="109" y="101"/>
                                  <a:pt x="90" y="99"/>
                                  <a:pt x="72" y="99"/>
                                </a:cubicBezTo>
                                <a:cubicBezTo>
                                  <a:pt x="56" y="98"/>
                                  <a:pt x="42" y="103"/>
                                  <a:pt x="30" y="113"/>
                                </a:cubicBezTo>
                                <a:cubicBezTo>
                                  <a:pt x="29" y="113"/>
                                  <a:pt x="29" y="113"/>
                                  <a:pt x="28" y="114"/>
                                </a:cubicBezTo>
                                <a:cubicBezTo>
                                  <a:pt x="18" y="121"/>
                                  <a:pt x="11" y="132"/>
                                  <a:pt x="8" y="145"/>
                                </a:cubicBezTo>
                                <a:cubicBezTo>
                                  <a:pt x="5" y="155"/>
                                  <a:pt x="6" y="167"/>
                                  <a:pt x="11" y="183"/>
                                </a:cubicBezTo>
                                <a:cubicBezTo>
                                  <a:pt x="11" y="183"/>
                                  <a:pt x="11" y="183"/>
                                  <a:pt x="11" y="183"/>
                                </a:cubicBezTo>
                                <a:cubicBezTo>
                                  <a:pt x="14" y="189"/>
                                  <a:pt x="20" y="193"/>
                                  <a:pt x="28" y="193"/>
                                </a:cubicBezTo>
                                <a:cubicBezTo>
                                  <a:pt x="33" y="194"/>
                                  <a:pt x="36" y="193"/>
                                  <a:pt x="36" y="191"/>
                                </a:cubicBezTo>
                                <a:cubicBezTo>
                                  <a:pt x="36" y="193"/>
                                  <a:pt x="33" y="194"/>
                                  <a:pt x="28" y="193"/>
                                </a:cubicBezTo>
                                <a:cubicBezTo>
                                  <a:pt x="20" y="193"/>
                                  <a:pt x="14" y="189"/>
                                  <a:pt x="11" y="183"/>
                                </a:cubicBezTo>
                                <a:cubicBezTo>
                                  <a:pt x="8" y="185"/>
                                  <a:pt x="5" y="187"/>
                                  <a:pt x="3" y="190"/>
                                </a:cubicBezTo>
                                <a:cubicBezTo>
                                  <a:pt x="0" y="195"/>
                                  <a:pt x="0" y="203"/>
                                  <a:pt x="2" y="214"/>
                                </a:cubicBezTo>
                                <a:cubicBezTo>
                                  <a:pt x="4" y="223"/>
                                  <a:pt x="8" y="234"/>
                                  <a:pt x="13" y="247"/>
                                </a:cubicBezTo>
                                <a:cubicBezTo>
                                  <a:pt x="18" y="260"/>
                                  <a:pt x="25" y="271"/>
                                  <a:pt x="35" y="280"/>
                                </a:cubicBezTo>
                                <a:cubicBezTo>
                                  <a:pt x="38" y="285"/>
                                  <a:pt x="44" y="286"/>
                                  <a:pt x="52" y="283"/>
                                </a:cubicBezTo>
                                <a:cubicBezTo>
                                  <a:pt x="51" y="275"/>
                                  <a:pt x="46" y="266"/>
                                  <a:pt x="40" y="258"/>
                                </a:cubicBezTo>
                                <a:cubicBezTo>
                                  <a:pt x="46" y="266"/>
                                  <a:pt x="51" y="275"/>
                                  <a:pt x="52" y="283"/>
                                </a:cubicBezTo>
                                <a:cubicBezTo>
                                  <a:pt x="54" y="291"/>
                                  <a:pt x="54" y="299"/>
                                  <a:pt x="52" y="308"/>
                                </a:cubicBezTo>
                                <a:cubicBezTo>
                                  <a:pt x="64" y="300"/>
                                  <a:pt x="72" y="291"/>
                                  <a:pt x="76" y="281"/>
                                </a:cubicBezTo>
                                <a:cubicBezTo>
                                  <a:pt x="84" y="266"/>
                                  <a:pt x="84" y="266"/>
                                  <a:pt x="84" y="266"/>
                                </a:cubicBezTo>
                                <a:cubicBezTo>
                                  <a:pt x="76" y="281"/>
                                  <a:pt x="76" y="281"/>
                                  <a:pt x="76" y="281"/>
                                </a:cubicBezTo>
                                <a:cubicBezTo>
                                  <a:pt x="80" y="281"/>
                                  <a:pt x="86" y="278"/>
                                  <a:pt x="92" y="272"/>
                                </a:cubicBezTo>
                                <a:cubicBezTo>
                                  <a:pt x="99" y="263"/>
                                  <a:pt x="99" y="263"/>
                                  <a:pt x="99" y="263"/>
                                </a:cubicBezTo>
                                <a:cubicBezTo>
                                  <a:pt x="108" y="247"/>
                                  <a:pt x="108" y="247"/>
                                  <a:pt x="108" y="247"/>
                                </a:cubicBezTo>
                                <a:cubicBezTo>
                                  <a:pt x="99" y="263"/>
                                  <a:pt x="99" y="263"/>
                                  <a:pt x="99" y="263"/>
                                </a:cubicBezTo>
                                <a:cubicBezTo>
                                  <a:pt x="104" y="263"/>
                                  <a:pt x="109" y="261"/>
                                  <a:pt x="116" y="257"/>
                                </a:cubicBezTo>
                                <a:cubicBezTo>
                                  <a:pt x="123" y="249"/>
                                  <a:pt x="127" y="241"/>
                                  <a:pt x="129" y="233"/>
                                </a:cubicBezTo>
                                <a:cubicBezTo>
                                  <a:pt x="98" y="204"/>
                                  <a:pt x="98" y="204"/>
                                  <a:pt x="98" y="204"/>
                                </a:cubicBezTo>
                                <a:cubicBezTo>
                                  <a:pt x="92" y="208"/>
                                  <a:pt x="85" y="208"/>
                                  <a:pt x="79" y="204"/>
                                </a:cubicBezTo>
                                <a:cubicBezTo>
                                  <a:pt x="73" y="200"/>
                                  <a:pt x="68" y="197"/>
                                  <a:pt x="66" y="192"/>
                                </a:cubicBezTo>
                                <a:cubicBezTo>
                                  <a:pt x="66" y="196"/>
                                  <a:pt x="62" y="198"/>
                                  <a:pt x="55" y="199"/>
                                </a:cubicBezTo>
                                <a:cubicBezTo>
                                  <a:pt x="49" y="199"/>
                                  <a:pt x="42" y="196"/>
                                  <a:pt x="37" y="190"/>
                                </a:cubicBezTo>
                                <a:cubicBezTo>
                                  <a:pt x="34" y="187"/>
                                  <a:pt x="32" y="183"/>
                                  <a:pt x="32" y="180"/>
                                </a:cubicBezTo>
                                <a:cubicBezTo>
                                  <a:pt x="30" y="173"/>
                                  <a:pt x="30" y="166"/>
                                  <a:pt x="32" y="159"/>
                                </a:cubicBezTo>
                                <a:cubicBezTo>
                                  <a:pt x="30" y="166"/>
                                  <a:pt x="30" y="173"/>
                                  <a:pt x="32" y="180"/>
                                </a:cubicBezTo>
                                <a:cubicBezTo>
                                  <a:pt x="32" y="183"/>
                                  <a:pt x="34" y="187"/>
                                  <a:pt x="37" y="190"/>
                                </a:cubicBezTo>
                                <a:cubicBezTo>
                                  <a:pt x="42" y="196"/>
                                  <a:pt x="49" y="199"/>
                                  <a:pt x="55" y="199"/>
                                </a:cubicBezTo>
                                <a:cubicBezTo>
                                  <a:pt x="62" y="198"/>
                                  <a:pt x="66" y="196"/>
                                  <a:pt x="66" y="192"/>
                                </a:cubicBezTo>
                                <a:cubicBezTo>
                                  <a:pt x="62" y="181"/>
                                  <a:pt x="62" y="170"/>
                                  <a:pt x="66" y="159"/>
                                </a:cubicBezTo>
                                <a:cubicBezTo>
                                  <a:pt x="62" y="170"/>
                                  <a:pt x="62" y="181"/>
                                  <a:pt x="66" y="192"/>
                                </a:cubicBezTo>
                                <a:cubicBezTo>
                                  <a:pt x="68" y="197"/>
                                  <a:pt x="73" y="200"/>
                                  <a:pt x="79" y="204"/>
                                </a:cubicBezTo>
                                <a:cubicBezTo>
                                  <a:pt x="85" y="208"/>
                                  <a:pt x="92" y="208"/>
                                  <a:pt x="98" y="204"/>
                                </a:cubicBezTo>
                                <a:cubicBezTo>
                                  <a:pt x="102" y="202"/>
                                  <a:pt x="106" y="195"/>
                                  <a:pt x="108" y="184"/>
                                </a:cubicBezTo>
                                <a:cubicBezTo>
                                  <a:pt x="109" y="175"/>
                                  <a:pt x="106" y="171"/>
                                  <a:pt x="100" y="172"/>
                                </a:cubicBezTo>
                                <a:cubicBezTo>
                                  <a:pt x="108" y="168"/>
                                  <a:pt x="112" y="164"/>
                                  <a:pt x="115" y="159"/>
                                </a:cubicBezTo>
                                <a:cubicBezTo>
                                  <a:pt x="112" y="164"/>
                                  <a:pt x="108" y="168"/>
                                  <a:pt x="100" y="172"/>
                                </a:cubicBezTo>
                                <a:cubicBezTo>
                                  <a:pt x="106" y="171"/>
                                  <a:pt x="109" y="175"/>
                                  <a:pt x="108" y="184"/>
                                </a:cubicBezTo>
                                <a:cubicBezTo>
                                  <a:pt x="106" y="195"/>
                                  <a:pt x="102" y="202"/>
                                  <a:pt x="98" y="204"/>
                                </a:cubicBezTo>
                                <a:cubicBezTo>
                                  <a:pt x="129" y="233"/>
                                  <a:pt x="129" y="233"/>
                                  <a:pt x="129" y="233"/>
                                </a:cubicBezTo>
                                <a:cubicBezTo>
                                  <a:pt x="130" y="234"/>
                                  <a:pt x="130" y="234"/>
                                  <a:pt x="130" y="234"/>
                                </a:cubicBezTo>
                                <a:cubicBezTo>
                                  <a:pt x="146" y="246"/>
                                  <a:pt x="167" y="255"/>
                                  <a:pt x="190" y="259"/>
                                </a:cubicBezTo>
                                <a:cubicBezTo>
                                  <a:pt x="208" y="255"/>
                                  <a:pt x="225" y="244"/>
                                  <a:pt x="240" y="227"/>
                                </a:cubicBezTo>
                                <a:cubicBezTo>
                                  <a:pt x="258" y="208"/>
                                  <a:pt x="272" y="185"/>
                                  <a:pt x="281" y="159"/>
                                </a:cubicBezTo>
                                <a:cubicBezTo>
                                  <a:pt x="286" y="144"/>
                                  <a:pt x="288" y="130"/>
                                  <a:pt x="290" y="116"/>
                                </a:cubicBezTo>
                                <a:cubicBezTo>
                                  <a:pt x="290" y="113"/>
                                  <a:pt x="291" y="111"/>
                                  <a:pt x="291" y="108"/>
                                </a:cubicBezTo>
                                <a:cubicBezTo>
                                  <a:pt x="292" y="84"/>
                                  <a:pt x="290" y="61"/>
                                  <a:pt x="285" y="37"/>
                                </a:cubicBezTo>
                                <a:cubicBezTo>
                                  <a:pt x="284" y="19"/>
                                  <a:pt x="274" y="7"/>
                                  <a:pt x="254" y="3"/>
                                </a:cubicBezTo>
                                <a:cubicBezTo>
                                  <a:pt x="238" y="0"/>
                                  <a:pt x="222" y="3"/>
                                  <a:pt x="206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73"/>
                        <wps:cNvSpPr>
                          <a:spLocks/>
                        </wps:cNvSpPr>
                        <wps:spPr bwMode="auto">
                          <a:xfrm>
                            <a:off x="7338" y="19061"/>
                            <a:ext cx="1410" cy="1672"/>
                          </a:xfrm>
                          <a:custGeom>
                            <a:avLst/>
                            <a:gdLst>
                              <a:gd name="T0" fmla="*/ 18 w 132"/>
                              <a:gd name="T1" fmla="*/ 43 h 152"/>
                              <a:gd name="T2" fmla="*/ 6 w 132"/>
                              <a:gd name="T3" fmla="*/ 60 h 152"/>
                              <a:gd name="T4" fmla="*/ 3 w 132"/>
                              <a:gd name="T5" fmla="*/ 114 h 152"/>
                              <a:gd name="T6" fmla="*/ 26 w 132"/>
                              <a:gd name="T7" fmla="*/ 145 h 152"/>
                              <a:gd name="T8" fmla="*/ 62 w 132"/>
                              <a:gd name="T9" fmla="*/ 151 h 152"/>
                              <a:gd name="T10" fmla="*/ 64 w 132"/>
                              <a:gd name="T11" fmla="*/ 150 h 152"/>
                              <a:gd name="T12" fmla="*/ 99 w 132"/>
                              <a:gd name="T13" fmla="*/ 132 h 152"/>
                              <a:gd name="T14" fmla="*/ 106 w 132"/>
                              <a:gd name="T15" fmla="*/ 121 h 152"/>
                              <a:gd name="T16" fmla="*/ 107 w 132"/>
                              <a:gd name="T17" fmla="*/ 97 h 152"/>
                              <a:gd name="T18" fmla="*/ 92 w 132"/>
                              <a:gd name="T19" fmla="*/ 91 h 152"/>
                              <a:gd name="T20" fmla="*/ 91 w 132"/>
                              <a:gd name="T21" fmla="*/ 89 h 152"/>
                              <a:gd name="T22" fmla="*/ 73 w 132"/>
                              <a:gd name="T23" fmla="*/ 91 h 152"/>
                              <a:gd name="T24" fmla="*/ 66 w 132"/>
                              <a:gd name="T25" fmla="*/ 87 h 152"/>
                              <a:gd name="T26" fmla="*/ 35 w 132"/>
                              <a:gd name="T27" fmla="*/ 57 h 152"/>
                              <a:gd name="T28" fmla="*/ 66 w 132"/>
                              <a:gd name="T29" fmla="*/ 87 h 152"/>
                              <a:gd name="T30" fmla="*/ 58 w 132"/>
                              <a:gd name="T31" fmla="*/ 59 h 152"/>
                              <a:gd name="T32" fmla="*/ 66 w 132"/>
                              <a:gd name="T33" fmla="*/ 87 h 152"/>
                              <a:gd name="T34" fmla="*/ 73 w 132"/>
                              <a:gd name="T35" fmla="*/ 91 h 152"/>
                              <a:gd name="T36" fmla="*/ 91 w 132"/>
                              <a:gd name="T37" fmla="*/ 89 h 152"/>
                              <a:gd name="T38" fmla="*/ 86 w 132"/>
                              <a:gd name="T39" fmla="*/ 56 h 152"/>
                              <a:gd name="T40" fmla="*/ 91 w 132"/>
                              <a:gd name="T41" fmla="*/ 89 h 152"/>
                              <a:gd name="T42" fmla="*/ 92 w 132"/>
                              <a:gd name="T43" fmla="*/ 91 h 152"/>
                              <a:gd name="T44" fmla="*/ 107 w 132"/>
                              <a:gd name="T45" fmla="*/ 97 h 152"/>
                              <a:gd name="T46" fmla="*/ 115 w 132"/>
                              <a:gd name="T47" fmla="*/ 90 h 152"/>
                              <a:gd name="T48" fmla="*/ 115 w 132"/>
                              <a:gd name="T49" fmla="*/ 90 h 152"/>
                              <a:gd name="T50" fmla="*/ 112 w 132"/>
                              <a:gd name="T51" fmla="*/ 52 h 152"/>
                              <a:gd name="T52" fmla="*/ 132 w 132"/>
                              <a:gd name="T53" fmla="*/ 21 h 152"/>
                              <a:gd name="T54" fmla="*/ 98 w 132"/>
                              <a:gd name="T55" fmla="*/ 1 h 152"/>
                              <a:gd name="T56" fmla="*/ 63 w 132"/>
                              <a:gd name="T57" fmla="*/ 5 h 152"/>
                              <a:gd name="T58" fmla="*/ 32 w 132"/>
                              <a:gd name="T59" fmla="*/ 27 h 152"/>
                              <a:gd name="T60" fmla="*/ 18 w 132"/>
                              <a:gd name="T61" fmla="*/ 4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32" h="152">
                                <a:moveTo>
                                  <a:pt x="18" y="43"/>
                                </a:moveTo>
                                <a:cubicBezTo>
                                  <a:pt x="6" y="60"/>
                                  <a:pt x="6" y="60"/>
                                  <a:pt x="6" y="60"/>
                                </a:cubicBezTo>
                                <a:cubicBezTo>
                                  <a:pt x="1" y="75"/>
                                  <a:pt x="0" y="94"/>
                                  <a:pt x="3" y="114"/>
                                </a:cubicBezTo>
                                <a:cubicBezTo>
                                  <a:pt x="6" y="126"/>
                                  <a:pt x="14" y="136"/>
                                  <a:pt x="26" y="145"/>
                                </a:cubicBezTo>
                                <a:cubicBezTo>
                                  <a:pt x="39" y="150"/>
                                  <a:pt x="51" y="152"/>
                                  <a:pt x="62" y="151"/>
                                </a:cubicBezTo>
                                <a:cubicBezTo>
                                  <a:pt x="63" y="151"/>
                                  <a:pt x="64" y="151"/>
                                  <a:pt x="64" y="150"/>
                                </a:cubicBezTo>
                                <a:cubicBezTo>
                                  <a:pt x="76" y="149"/>
                                  <a:pt x="88" y="143"/>
                                  <a:pt x="99" y="132"/>
                                </a:cubicBezTo>
                                <a:cubicBezTo>
                                  <a:pt x="102" y="128"/>
                                  <a:pt x="105" y="124"/>
                                  <a:pt x="106" y="121"/>
                                </a:cubicBezTo>
                                <a:cubicBezTo>
                                  <a:pt x="104" y="110"/>
                                  <a:pt x="104" y="102"/>
                                  <a:pt x="107" y="97"/>
                                </a:cubicBezTo>
                                <a:cubicBezTo>
                                  <a:pt x="101" y="96"/>
                                  <a:pt x="96" y="94"/>
                                  <a:pt x="92" y="91"/>
                                </a:cubicBezTo>
                                <a:cubicBezTo>
                                  <a:pt x="92" y="90"/>
                                  <a:pt x="91" y="90"/>
                                  <a:pt x="91" y="89"/>
                                </a:cubicBezTo>
                                <a:cubicBezTo>
                                  <a:pt x="82" y="92"/>
                                  <a:pt x="76" y="93"/>
                                  <a:pt x="73" y="91"/>
                                </a:cubicBezTo>
                                <a:cubicBezTo>
                                  <a:pt x="69" y="88"/>
                                  <a:pt x="67" y="87"/>
                                  <a:pt x="66" y="87"/>
                                </a:cubicBezTo>
                                <a:cubicBezTo>
                                  <a:pt x="44" y="97"/>
                                  <a:pt x="34" y="87"/>
                                  <a:pt x="35" y="57"/>
                                </a:cubicBezTo>
                                <a:cubicBezTo>
                                  <a:pt x="34" y="87"/>
                                  <a:pt x="44" y="97"/>
                                  <a:pt x="66" y="87"/>
                                </a:cubicBezTo>
                                <a:cubicBezTo>
                                  <a:pt x="62" y="81"/>
                                  <a:pt x="59" y="72"/>
                                  <a:pt x="58" y="59"/>
                                </a:cubicBezTo>
                                <a:cubicBezTo>
                                  <a:pt x="59" y="72"/>
                                  <a:pt x="62" y="81"/>
                                  <a:pt x="66" y="87"/>
                                </a:cubicBezTo>
                                <a:cubicBezTo>
                                  <a:pt x="67" y="87"/>
                                  <a:pt x="69" y="88"/>
                                  <a:pt x="73" y="91"/>
                                </a:cubicBezTo>
                                <a:cubicBezTo>
                                  <a:pt x="76" y="93"/>
                                  <a:pt x="82" y="92"/>
                                  <a:pt x="91" y="89"/>
                                </a:cubicBezTo>
                                <a:cubicBezTo>
                                  <a:pt x="85" y="83"/>
                                  <a:pt x="84" y="72"/>
                                  <a:pt x="86" y="56"/>
                                </a:cubicBezTo>
                                <a:cubicBezTo>
                                  <a:pt x="84" y="72"/>
                                  <a:pt x="85" y="83"/>
                                  <a:pt x="91" y="89"/>
                                </a:cubicBezTo>
                                <a:cubicBezTo>
                                  <a:pt x="91" y="90"/>
                                  <a:pt x="92" y="90"/>
                                  <a:pt x="92" y="91"/>
                                </a:cubicBezTo>
                                <a:cubicBezTo>
                                  <a:pt x="96" y="94"/>
                                  <a:pt x="101" y="96"/>
                                  <a:pt x="107" y="97"/>
                                </a:cubicBezTo>
                                <a:cubicBezTo>
                                  <a:pt x="109" y="94"/>
                                  <a:pt x="112" y="92"/>
                                  <a:pt x="115" y="90"/>
                                </a:cubicBezTo>
                                <a:cubicBezTo>
                                  <a:pt x="115" y="90"/>
                                  <a:pt x="115" y="90"/>
                                  <a:pt x="115" y="90"/>
                                </a:cubicBezTo>
                                <a:cubicBezTo>
                                  <a:pt x="110" y="74"/>
                                  <a:pt x="109" y="62"/>
                                  <a:pt x="112" y="52"/>
                                </a:cubicBezTo>
                                <a:cubicBezTo>
                                  <a:pt x="115" y="39"/>
                                  <a:pt x="122" y="28"/>
                                  <a:pt x="132" y="21"/>
                                </a:cubicBezTo>
                                <a:cubicBezTo>
                                  <a:pt x="121" y="9"/>
                                  <a:pt x="110" y="3"/>
                                  <a:pt x="98" y="1"/>
                                </a:cubicBezTo>
                                <a:cubicBezTo>
                                  <a:pt x="85" y="0"/>
                                  <a:pt x="73" y="2"/>
                                  <a:pt x="63" y="5"/>
                                </a:cubicBezTo>
                                <a:cubicBezTo>
                                  <a:pt x="53" y="9"/>
                                  <a:pt x="42" y="16"/>
                                  <a:pt x="32" y="27"/>
                                </a:cubicBezTo>
                                <a:lnTo>
                                  <a:pt x="18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152"/>
                        <wpg:cNvGrpSpPr>
                          <a:grpSpLocks/>
                        </wpg:cNvGrpSpPr>
                        <wpg:grpSpPr bwMode="auto">
                          <a:xfrm>
                            <a:off x="7343" y="14448"/>
                            <a:ext cx="5144" cy="7321"/>
                            <a:chOff x="5126" y="1108"/>
                            <a:chExt cx="2841" cy="3929"/>
                          </a:xfrm>
                        </wpg:grpSpPr>
                        <wps:wsp>
                          <wps:cNvPr id="26" name="Freeform 89"/>
                          <wps:cNvSpPr>
                            <a:spLocks/>
                          </wps:cNvSpPr>
                          <wps:spPr bwMode="auto">
                            <a:xfrm>
                              <a:off x="5851" y="1788"/>
                              <a:ext cx="241" cy="313"/>
                            </a:xfrm>
                            <a:custGeom>
                              <a:avLst/>
                              <a:gdLst>
                                <a:gd name="T0" fmla="*/ 24 w 41"/>
                                <a:gd name="T1" fmla="*/ 1 h 53"/>
                                <a:gd name="T2" fmla="*/ 9 w 41"/>
                                <a:gd name="T3" fmla="*/ 6 h 53"/>
                                <a:gd name="T4" fmla="*/ 1 w 41"/>
                                <a:gd name="T5" fmla="*/ 24 h 53"/>
                                <a:gd name="T6" fmla="*/ 4 w 41"/>
                                <a:gd name="T7" fmla="*/ 43 h 53"/>
                                <a:gd name="T8" fmla="*/ 17 w 41"/>
                                <a:gd name="T9" fmla="*/ 52 h 53"/>
                                <a:gd name="T10" fmla="*/ 25 w 41"/>
                                <a:gd name="T11" fmla="*/ 51 h 53"/>
                                <a:gd name="T12" fmla="*/ 23 w 41"/>
                                <a:gd name="T13" fmla="*/ 51 h 53"/>
                                <a:gd name="T14" fmla="*/ 11 w 41"/>
                                <a:gd name="T15" fmla="*/ 46 h 53"/>
                                <a:gd name="T16" fmla="*/ 7 w 41"/>
                                <a:gd name="T17" fmla="*/ 33 h 53"/>
                                <a:gd name="T18" fmla="*/ 11 w 41"/>
                                <a:gd name="T19" fmla="*/ 20 h 53"/>
                                <a:gd name="T20" fmla="*/ 23 w 41"/>
                                <a:gd name="T21" fmla="*/ 14 h 53"/>
                                <a:gd name="T22" fmla="*/ 35 w 41"/>
                                <a:gd name="T23" fmla="*/ 20 h 53"/>
                                <a:gd name="T24" fmla="*/ 39 w 41"/>
                                <a:gd name="T25" fmla="*/ 32 h 53"/>
                                <a:gd name="T26" fmla="*/ 40 w 41"/>
                                <a:gd name="T27" fmla="*/ 30 h 53"/>
                                <a:gd name="T28" fmla="*/ 37 w 41"/>
                                <a:gd name="T29" fmla="*/ 11 h 53"/>
                                <a:gd name="T30" fmla="*/ 24 w 41"/>
                                <a:gd name="T31" fmla="*/ 1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1" h="53">
                                  <a:moveTo>
                                    <a:pt x="24" y="1"/>
                                  </a:moveTo>
                                  <a:cubicBezTo>
                                    <a:pt x="19" y="0"/>
                                    <a:pt x="14" y="2"/>
                                    <a:pt x="9" y="6"/>
                                  </a:cubicBezTo>
                                  <a:cubicBezTo>
                                    <a:pt x="5" y="11"/>
                                    <a:pt x="2" y="17"/>
                                    <a:pt x="1" y="24"/>
                                  </a:cubicBezTo>
                                  <a:cubicBezTo>
                                    <a:pt x="0" y="31"/>
                                    <a:pt x="1" y="37"/>
                                    <a:pt x="4" y="43"/>
                                  </a:cubicBezTo>
                                  <a:cubicBezTo>
                                    <a:pt x="7" y="48"/>
                                    <a:pt x="11" y="51"/>
                                    <a:pt x="17" y="52"/>
                                  </a:cubicBezTo>
                                  <a:cubicBezTo>
                                    <a:pt x="19" y="53"/>
                                    <a:pt x="23" y="52"/>
                                    <a:pt x="25" y="51"/>
                                  </a:cubicBezTo>
                                  <a:cubicBezTo>
                                    <a:pt x="25" y="51"/>
                                    <a:pt x="24" y="51"/>
                                    <a:pt x="23" y="51"/>
                                  </a:cubicBezTo>
                                  <a:cubicBezTo>
                                    <a:pt x="19" y="51"/>
                                    <a:pt x="15" y="49"/>
                                    <a:pt x="11" y="46"/>
                                  </a:cubicBezTo>
                                  <a:cubicBezTo>
                                    <a:pt x="9" y="42"/>
                                    <a:pt x="7" y="38"/>
                                    <a:pt x="7" y="33"/>
                                  </a:cubicBezTo>
                                  <a:cubicBezTo>
                                    <a:pt x="7" y="28"/>
                                    <a:pt x="9" y="23"/>
                                    <a:pt x="11" y="20"/>
                                  </a:cubicBezTo>
                                  <a:cubicBezTo>
                                    <a:pt x="15" y="16"/>
                                    <a:pt x="19" y="14"/>
                                    <a:pt x="23" y="14"/>
                                  </a:cubicBezTo>
                                  <a:cubicBezTo>
                                    <a:pt x="28" y="14"/>
                                    <a:pt x="31" y="16"/>
                                    <a:pt x="35" y="20"/>
                                  </a:cubicBezTo>
                                  <a:cubicBezTo>
                                    <a:pt x="38" y="23"/>
                                    <a:pt x="39" y="27"/>
                                    <a:pt x="39" y="32"/>
                                  </a:cubicBezTo>
                                  <a:cubicBezTo>
                                    <a:pt x="39" y="31"/>
                                    <a:pt x="40" y="31"/>
                                    <a:pt x="40" y="30"/>
                                  </a:cubicBezTo>
                                  <a:cubicBezTo>
                                    <a:pt x="41" y="23"/>
                                    <a:pt x="40" y="16"/>
                                    <a:pt x="37" y="11"/>
                                  </a:cubicBezTo>
                                  <a:cubicBezTo>
                                    <a:pt x="34" y="5"/>
                                    <a:pt x="29" y="2"/>
                                    <a:pt x="2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90"/>
                          <wps:cNvSpPr>
                            <a:spLocks/>
                          </wps:cNvSpPr>
                          <wps:spPr bwMode="auto">
                            <a:xfrm>
                              <a:off x="5892" y="1870"/>
                              <a:ext cx="189" cy="219"/>
                            </a:xfrm>
                            <a:custGeom>
                              <a:avLst/>
                              <a:gdLst>
                                <a:gd name="T0" fmla="*/ 24 w 32"/>
                                <a:gd name="T1" fmla="*/ 33 h 37"/>
                                <a:gd name="T2" fmla="*/ 32 w 32"/>
                                <a:gd name="T3" fmla="*/ 18 h 37"/>
                                <a:gd name="T4" fmla="*/ 28 w 32"/>
                                <a:gd name="T5" fmla="*/ 6 h 37"/>
                                <a:gd name="T6" fmla="*/ 16 w 32"/>
                                <a:gd name="T7" fmla="*/ 0 h 37"/>
                                <a:gd name="T8" fmla="*/ 4 w 32"/>
                                <a:gd name="T9" fmla="*/ 6 h 37"/>
                                <a:gd name="T10" fmla="*/ 0 w 32"/>
                                <a:gd name="T11" fmla="*/ 19 h 37"/>
                                <a:gd name="T12" fmla="*/ 4 w 32"/>
                                <a:gd name="T13" fmla="*/ 32 h 37"/>
                                <a:gd name="T14" fmla="*/ 16 w 32"/>
                                <a:gd name="T15" fmla="*/ 37 h 37"/>
                                <a:gd name="T16" fmla="*/ 18 w 32"/>
                                <a:gd name="T17" fmla="*/ 37 h 37"/>
                                <a:gd name="T18" fmla="*/ 24 w 32"/>
                                <a:gd name="T19" fmla="*/ 33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2" h="37">
                                  <a:moveTo>
                                    <a:pt x="24" y="33"/>
                                  </a:moveTo>
                                  <a:cubicBezTo>
                                    <a:pt x="28" y="29"/>
                                    <a:pt x="31" y="24"/>
                                    <a:pt x="32" y="18"/>
                                  </a:cubicBezTo>
                                  <a:cubicBezTo>
                                    <a:pt x="32" y="13"/>
                                    <a:pt x="31" y="9"/>
                                    <a:pt x="28" y="6"/>
                                  </a:cubicBezTo>
                                  <a:cubicBezTo>
                                    <a:pt x="24" y="2"/>
                                    <a:pt x="21" y="0"/>
                                    <a:pt x="16" y="0"/>
                                  </a:cubicBezTo>
                                  <a:cubicBezTo>
                                    <a:pt x="12" y="0"/>
                                    <a:pt x="8" y="2"/>
                                    <a:pt x="4" y="6"/>
                                  </a:cubicBezTo>
                                  <a:cubicBezTo>
                                    <a:pt x="2" y="9"/>
                                    <a:pt x="0" y="14"/>
                                    <a:pt x="0" y="19"/>
                                  </a:cubicBezTo>
                                  <a:cubicBezTo>
                                    <a:pt x="0" y="24"/>
                                    <a:pt x="2" y="28"/>
                                    <a:pt x="4" y="32"/>
                                  </a:cubicBezTo>
                                  <a:cubicBezTo>
                                    <a:pt x="8" y="35"/>
                                    <a:pt x="12" y="37"/>
                                    <a:pt x="16" y="37"/>
                                  </a:cubicBezTo>
                                  <a:cubicBezTo>
                                    <a:pt x="17" y="37"/>
                                    <a:pt x="18" y="37"/>
                                    <a:pt x="18" y="37"/>
                                  </a:cubicBezTo>
                                  <a:cubicBezTo>
                                    <a:pt x="20" y="36"/>
                                    <a:pt x="22" y="35"/>
                                    <a:pt x="2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91"/>
                          <wps:cNvSpPr>
                            <a:spLocks/>
                          </wps:cNvSpPr>
                          <wps:spPr bwMode="auto">
                            <a:xfrm>
                              <a:off x="6599" y="1794"/>
                              <a:ext cx="277" cy="336"/>
                            </a:xfrm>
                            <a:custGeom>
                              <a:avLst/>
                              <a:gdLst>
                                <a:gd name="T0" fmla="*/ 24 w 47"/>
                                <a:gd name="T1" fmla="*/ 0 h 57"/>
                                <a:gd name="T2" fmla="*/ 7 w 47"/>
                                <a:gd name="T3" fmla="*/ 9 h 57"/>
                                <a:gd name="T4" fmla="*/ 0 w 47"/>
                                <a:gd name="T5" fmla="*/ 29 h 57"/>
                                <a:gd name="T6" fmla="*/ 7 w 47"/>
                                <a:gd name="T7" fmla="*/ 49 h 57"/>
                                <a:gd name="T8" fmla="*/ 24 w 47"/>
                                <a:gd name="T9" fmla="*/ 57 h 57"/>
                                <a:gd name="T10" fmla="*/ 36 w 47"/>
                                <a:gd name="T11" fmla="*/ 53 h 57"/>
                                <a:gd name="T12" fmla="*/ 27 w 47"/>
                                <a:gd name="T13" fmla="*/ 55 h 57"/>
                                <a:gd name="T14" fmla="*/ 14 w 47"/>
                                <a:gd name="T15" fmla="*/ 49 h 57"/>
                                <a:gd name="T16" fmla="*/ 8 w 47"/>
                                <a:gd name="T17" fmla="*/ 36 h 57"/>
                                <a:gd name="T18" fmla="*/ 14 w 47"/>
                                <a:gd name="T19" fmla="*/ 22 h 57"/>
                                <a:gd name="T20" fmla="*/ 27 w 47"/>
                                <a:gd name="T21" fmla="*/ 16 h 57"/>
                                <a:gd name="T22" fmla="*/ 40 w 47"/>
                                <a:gd name="T23" fmla="*/ 22 h 57"/>
                                <a:gd name="T24" fmla="*/ 45 w 47"/>
                                <a:gd name="T25" fmla="*/ 36 h 57"/>
                                <a:gd name="T26" fmla="*/ 44 w 47"/>
                                <a:gd name="T27" fmla="*/ 41 h 57"/>
                                <a:gd name="T28" fmla="*/ 47 w 47"/>
                                <a:gd name="T29" fmla="*/ 29 h 57"/>
                                <a:gd name="T30" fmla="*/ 40 w 47"/>
                                <a:gd name="T31" fmla="*/ 9 h 57"/>
                                <a:gd name="T32" fmla="*/ 24 w 47"/>
                                <a:gd name="T33" fmla="*/ 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" h="57">
                                  <a:moveTo>
                                    <a:pt x="24" y="0"/>
                                  </a:moveTo>
                                  <a:cubicBezTo>
                                    <a:pt x="17" y="0"/>
                                    <a:pt x="12" y="3"/>
                                    <a:pt x="7" y="9"/>
                                  </a:cubicBezTo>
                                  <a:cubicBezTo>
                                    <a:pt x="2" y="14"/>
                                    <a:pt x="0" y="21"/>
                                    <a:pt x="0" y="29"/>
                                  </a:cubicBezTo>
                                  <a:cubicBezTo>
                                    <a:pt x="0" y="37"/>
                                    <a:pt x="2" y="43"/>
                                    <a:pt x="7" y="49"/>
                                  </a:cubicBezTo>
                                  <a:cubicBezTo>
                                    <a:pt x="12" y="54"/>
                                    <a:pt x="17" y="57"/>
                                    <a:pt x="24" y="57"/>
                                  </a:cubicBezTo>
                                  <a:cubicBezTo>
                                    <a:pt x="28" y="57"/>
                                    <a:pt x="32" y="56"/>
                                    <a:pt x="36" y="53"/>
                                  </a:cubicBezTo>
                                  <a:cubicBezTo>
                                    <a:pt x="34" y="54"/>
                                    <a:pt x="30" y="55"/>
                                    <a:pt x="27" y="55"/>
                                  </a:cubicBezTo>
                                  <a:cubicBezTo>
                                    <a:pt x="22" y="55"/>
                                    <a:pt x="18" y="53"/>
                                    <a:pt x="14" y="49"/>
                                  </a:cubicBezTo>
                                  <a:cubicBezTo>
                                    <a:pt x="10" y="46"/>
                                    <a:pt x="8" y="41"/>
                                    <a:pt x="8" y="36"/>
                                  </a:cubicBezTo>
                                  <a:cubicBezTo>
                                    <a:pt x="8" y="30"/>
                                    <a:pt x="10" y="25"/>
                                    <a:pt x="14" y="22"/>
                                  </a:cubicBezTo>
                                  <a:cubicBezTo>
                                    <a:pt x="18" y="18"/>
                                    <a:pt x="22" y="16"/>
                                    <a:pt x="27" y="16"/>
                                  </a:cubicBezTo>
                                  <a:cubicBezTo>
                                    <a:pt x="32" y="16"/>
                                    <a:pt x="36" y="18"/>
                                    <a:pt x="40" y="22"/>
                                  </a:cubicBezTo>
                                  <a:cubicBezTo>
                                    <a:pt x="44" y="25"/>
                                    <a:pt x="45" y="30"/>
                                    <a:pt x="45" y="36"/>
                                  </a:cubicBezTo>
                                  <a:cubicBezTo>
                                    <a:pt x="45" y="38"/>
                                    <a:pt x="45" y="39"/>
                                    <a:pt x="44" y="41"/>
                                  </a:cubicBezTo>
                                  <a:cubicBezTo>
                                    <a:pt x="46" y="37"/>
                                    <a:pt x="47" y="33"/>
                                    <a:pt x="47" y="29"/>
                                  </a:cubicBezTo>
                                  <a:cubicBezTo>
                                    <a:pt x="47" y="21"/>
                                    <a:pt x="44" y="14"/>
                                    <a:pt x="40" y="9"/>
                                  </a:cubicBezTo>
                                  <a:cubicBezTo>
                                    <a:pt x="36" y="3"/>
                                    <a:pt x="30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2"/>
                          <wps:cNvSpPr>
                            <a:spLocks/>
                          </wps:cNvSpPr>
                          <wps:spPr bwMode="auto">
                            <a:xfrm>
                              <a:off x="6647" y="1888"/>
                              <a:ext cx="218" cy="231"/>
                            </a:xfrm>
                            <a:custGeom>
                              <a:avLst/>
                              <a:gdLst>
                                <a:gd name="T0" fmla="*/ 37 w 37"/>
                                <a:gd name="T1" fmla="*/ 20 h 39"/>
                                <a:gd name="T2" fmla="*/ 32 w 37"/>
                                <a:gd name="T3" fmla="*/ 6 h 39"/>
                                <a:gd name="T4" fmla="*/ 19 w 37"/>
                                <a:gd name="T5" fmla="*/ 0 h 39"/>
                                <a:gd name="T6" fmla="*/ 6 w 37"/>
                                <a:gd name="T7" fmla="*/ 6 h 39"/>
                                <a:gd name="T8" fmla="*/ 0 w 37"/>
                                <a:gd name="T9" fmla="*/ 20 h 39"/>
                                <a:gd name="T10" fmla="*/ 6 w 37"/>
                                <a:gd name="T11" fmla="*/ 33 h 39"/>
                                <a:gd name="T12" fmla="*/ 19 w 37"/>
                                <a:gd name="T13" fmla="*/ 39 h 39"/>
                                <a:gd name="T14" fmla="*/ 28 w 37"/>
                                <a:gd name="T15" fmla="*/ 37 h 39"/>
                                <a:gd name="T16" fmla="*/ 32 w 37"/>
                                <a:gd name="T17" fmla="*/ 33 h 39"/>
                                <a:gd name="T18" fmla="*/ 36 w 37"/>
                                <a:gd name="T19" fmla="*/ 25 h 39"/>
                                <a:gd name="T20" fmla="*/ 37 w 37"/>
                                <a:gd name="T21" fmla="*/ 2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7" h="39">
                                  <a:moveTo>
                                    <a:pt x="37" y="20"/>
                                  </a:moveTo>
                                  <a:cubicBezTo>
                                    <a:pt x="37" y="14"/>
                                    <a:pt x="36" y="9"/>
                                    <a:pt x="32" y="6"/>
                                  </a:cubicBezTo>
                                  <a:cubicBezTo>
                                    <a:pt x="28" y="2"/>
                                    <a:pt x="24" y="0"/>
                                    <a:pt x="19" y="0"/>
                                  </a:cubicBezTo>
                                  <a:cubicBezTo>
                                    <a:pt x="14" y="0"/>
                                    <a:pt x="10" y="2"/>
                                    <a:pt x="6" y="6"/>
                                  </a:cubicBezTo>
                                  <a:cubicBezTo>
                                    <a:pt x="2" y="9"/>
                                    <a:pt x="0" y="14"/>
                                    <a:pt x="0" y="20"/>
                                  </a:cubicBezTo>
                                  <a:cubicBezTo>
                                    <a:pt x="0" y="25"/>
                                    <a:pt x="2" y="30"/>
                                    <a:pt x="6" y="33"/>
                                  </a:cubicBezTo>
                                  <a:cubicBezTo>
                                    <a:pt x="10" y="37"/>
                                    <a:pt x="14" y="39"/>
                                    <a:pt x="19" y="39"/>
                                  </a:cubicBezTo>
                                  <a:cubicBezTo>
                                    <a:pt x="22" y="39"/>
                                    <a:pt x="26" y="38"/>
                                    <a:pt x="28" y="37"/>
                                  </a:cubicBezTo>
                                  <a:cubicBezTo>
                                    <a:pt x="30" y="36"/>
                                    <a:pt x="31" y="34"/>
                                    <a:pt x="32" y="33"/>
                                  </a:cubicBezTo>
                                  <a:cubicBezTo>
                                    <a:pt x="34" y="31"/>
                                    <a:pt x="36" y="28"/>
                                    <a:pt x="36" y="25"/>
                                  </a:cubicBezTo>
                                  <a:cubicBezTo>
                                    <a:pt x="37" y="23"/>
                                    <a:pt x="37" y="22"/>
                                    <a:pt x="37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93"/>
                          <wps:cNvSpPr>
                            <a:spLocks/>
                          </wps:cNvSpPr>
                          <wps:spPr bwMode="auto">
                            <a:xfrm>
                              <a:off x="6116" y="2154"/>
                              <a:ext cx="259" cy="165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13 h 28"/>
                                <a:gd name="T2" fmla="*/ 35 w 44"/>
                                <a:gd name="T3" fmla="*/ 3 h 28"/>
                                <a:gd name="T4" fmla="*/ 12 w 44"/>
                                <a:gd name="T5" fmla="*/ 2 h 28"/>
                                <a:gd name="T6" fmla="*/ 2 w 44"/>
                                <a:gd name="T7" fmla="*/ 13 h 28"/>
                                <a:gd name="T8" fmla="*/ 18 w 44"/>
                                <a:gd name="T9" fmla="*/ 28 h 28"/>
                                <a:gd name="T10" fmla="*/ 19 w 44"/>
                                <a:gd name="T11" fmla="*/ 28 h 28"/>
                                <a:gd name="T12" fmla="*/ 44 w 44"/>
                                <a:gd name="T13" fmla="*/ 13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4" h="28">
                                  <a:moveTo>
                                    <a:pt x="44" y="13"/>
                                  </a:moveTo>
                                  <a:cubicBezTo>
                                    <a:pt x="44" y="9"/>
                                    <a:pt x="42" y="5"/>
                                    <a:pt x="35" y="3"/>
                                  </a:cubicBezTo>
                                  <a:cubicBezTo>
                                    <a:pt x="28" y="0"/>
                                    <a:pt x="20" y="0"/>
                                    <a:pt x="12" y="2"/>
                                  </a:cubicBezTo>
                                  <a:cubicBezTo>
                                    <a:pt x="4" y="3"/>
                                    <a:pt x="0" y="7"/>
                                    <a:pt x="2" y="13"/>
                                  </a:cubicBezTo>
                                  <a:cubicBezTo>
                                    <a:pt x="6" y="19"/>
                                    <a:pt x="12" y="24"/>
                                    <a:pt x="18" y="28"/>
                                  </a:cubicBezTo>
                                  <a:cubicBezTo>
                                    <a:pt x="19" y="28"/>
                                    <a:pt x="19" y="28"/>
                                    <a:pt x="19" y="28"/>
                                  </a:cubicBezTo>
                                  <a:cubicBezTo>
                                    <a:pt x="35" y="22"/>
                                    <a:pt x="43" y="17"/>
                                    <a:pt x="44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95"/>
                          <wps:cNvSpPr>
                            <a:spLocks/>
                          </wps:cNvSpPr>
                          <wps:spPr bwMode="auto">
                            <a:xfrm>
                              <a:off x="5644" y="1108"/>
                              <a:ext cx="1904" cy="739"/>
                            </a:xfrm>
                            <a:custGeom>
                              <a:avLst/>
                              <a:gdLst>
                                <a:gd name="T0" fmla="*/ 20 w 323"/>
                                <a:gd name="T1" fmla="*/ 86 h 125"/>
                                <a:gd name="T2" fmla="*/ 2 w 323"/>
                                <a:gd name="T3" fmla="*/ 66 h 125"/>
                                <a:gd name="T4" fmla="*/ 0 w 323"/>
                                <a:gd name="T5" fmla="*/ 42 h 125"/>
                                <a:gd name="T6" fmla="*/ 28 w 323"/>
                                <a:gd name="T7" fmla="*/ 8 h 125"/>
                                <a:gd name="T8" fmla="*/ 70 w 323"/>
                                <a:gd name="T9" fmla="*/ 30 h 125"/>
                                <a:gd name="T10" fmla="*/ 98 w 323"/>
                                <a:gd name="T11" fmla="*/ 14 h 125"/>
                                <a:gd name="T12" fmla="*/ 143 w 323"/>
                                <a:gd name="T13" fmla="*/ 0 h 125"/>
                                <a:gd name="T14" fmla="*/ 195 w 323"/>
                                <a:gd name="T15" fmla="*/ 21 h 125"/>
                                <a:gd name="T16" fmla="*/ 241 w 323"/>
                                <a:gd name="T17" fmla="*/ 54 h 125"/>
                                <a:gd name="T18" fmla="*/ 248 w 323"/>
                                <a:gd name="T19" fmla="*/ 42 h 125"/>
                                <a:gd name="T20" fmla="*/ 280 w 323"/>
                                <a:gd name="T21" fmla="*/ 24 h 125"/>
                                <a:gd name="T22" fmla="*/ 310 w 323"/>
                                <a:gd name="T23" fmla="*/ 35 h 125"/>
                                <a:gd name="T24" fmla="*/ 323 w 323"/>
                                <a:gd name="T25" fmla="*/ 73 h 125"/>
                                <a:gd name="T26" fmla="*/ 313 w 323"/>
                                <a:gd name="T27" fmla="*/ 111 h 125"/>
                                <a:gd name="T28" fmla="*/ 289 w 323"/>
                                <a:gd name="T29" fmla="*/ 125 h 125"/>
                                <a:gd name="T30" fmla="*/ 271 w 323"/>
                                <a:gd name="T31" fmla="*/ 107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23" h="125">
                                  <a:moveTo>
                                    <a:pt x="20" y="86"/>
                                  </a:moveTo>
                                  <a:cubicBezTo>
                                    <a:pt x="10" y="84"/>
                                    <a:pt x="4" y="77"/>
                                    <a:pt x="2" y="66"/>
                                  </a:cubicBezTo>
                                  <a:cubicBezTo>
                                    <a:pt x="0" y="57"/>
                                    <a:pt x="0" y="49"/>
                                    <a:pt x="0" y="42"/>
                                  </a:cubicBezTo>
                                  <a:cubicBezTo>
                                    <a:pt x="4" y="21"/>
                                    <a:pt x="13" y="10"/>
                                    <a:pt x="28" y="8"/>
                                  </a:cubicBezTo>
                                  <a:cubicBezTo>
                                    <a:pt x="48" y="8"/>
                                    <a:pt x="62" y="15"/>
                                    <a:pt x="70" y="30"/>
                                  </a:cubicBezTo>
                                  <a:cubicBezTo>
                                    <a:pt x="80" y="23"/>
                                    <a:pt x="89" y="18"/>
                                    <a:pt x="98" y="14"/>
                                  </a:cubicBezTo>
                                  <a:cubicBezTo>
                                    <a:pt x="114" y="6"/>
                                    <a:pt x="130" y="1"/>
                                    <a:pt x="143" y="0"/>
                                  </a:cubicBezTo>
                                  <a:cubicBezTo>
                                    <a:pt x="165" y="0"/>
                                    <a:pt x="182" y="7"/>
                                    <a:pt x="195" y="21"/>
                                  </a:cubicBezTo>
                                  <a:cubicBezTo>
                                    <a:pt x="212" y="25"/>
                                    <a:pt x="227" y="36"/>
                                    <a:pt x="241" y="54"/>
                                  </a:cubicBezTo>
                                  <a:cubicBezTo>
                                    <a:pt x="243" y="50"/>
                                    <a:pt x="246" y="46"/>
                                    <a:pt x="248" y="42"/>
                                  </a:cubicBezTo>
                                  <a:cubicBezTo>
                                    <a:pt x="257" y="31"/>
                                    <a:pt x="267" y="25"/>
                                    <a:pt x="280" y="24"/>
                                  </a:cubicBezTo>
                                  <a:cubicBezTo>
                                    <a:pt x="292" y="23"/>
                                    <a:pt x="302" y="26"/>
                                    <a:pt x="310" y="35"/>
                                  </a:cubicBezTo>
                                  <a:cubicBezTo>
                                    <a:pt x="319" y="44"/>
                                    <a:pt x="323" y="57"/>
                                    <a:pt x="323" y="73"/>
                                  </a:cubicBezTo>
                                  <a:cubicBezTo>
                                    <a:pt x="323" y="90"/>
                                    <a:pt x="320" y="102"/>
                                    <a:pt x="313" y="111"/>
                                  </a:cubicBezTo>
                                  <a:cubicBezTo>
                                    <a:pt x="306" y="120"/>
                                    <a:pt x="298" y="125"/>
                                    <a:pt x="289" y="125"/>
                                  </a:cubicBezTo>
                                  <a:cubicBezTo>
                                    <a:pt x="282" y="125"/>
                                    <a:pt x="276" y="119"/>
                                    <a:pt x="271" y="107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96"/>
                          <wps:cNvSpPr>
                            <a:spLocks/>
                          </wps:cNvSpPr>
                          <wps:spPr bwMode="auto">
                            <a:xfrm>
                              <a:off x="5727" y="1297"/>
                              <a:ext cx="189" cy="319"/>
                            </a:xfrm>
                            <a:custGeom>
                              <a:avLst/>
                              <a:gdLst>
                                <a:gd name="T0" fmla="*/ 4 w 32"/>
                                <a:gd name="T1" fmla="*/ 31 h 54"/>
                                <a:gd name="T2" fmla="*/ 2 w 32"/>
                                <a:gd name="T3" fmla="*/ 15 h 54"/>
                                <a:gd name="T4" fmla="*/ 12 w 32"/>
                                <a:gd name="T5" fmla="*/ 3 h 54"/>
                                <a:gd name="T6" fmla="*/ 29 w 32"/>
                                <a:gd name="T7" fmla="*/ 7 h 54"/>
                                <a:gd name="T8" fmla="*/ 26 w 32"/>
                                <a:gd name="T9" fmla="*/ 28 h 54"/>
                                <a:gd name="T10" fmla="*/ 6 w 32"/>
                                <a:gd name="T11" fmla="*/ 54 h 54"/>
                                <a:gd name="T12" fmla="*/ 6 w 32"/>
                                <a:gd name="T13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54">
                                  <a:moveTo>
                                    <a:pt x="4" y="31"/>
                                  </a:moveTo>
                                  <a:cubicBezTo>
                                    <a:pt x="1" y="26"/>
                                    <a:pt x="0" y="21"/>
                                    <a:pt x="2" y="15"/>
                                  </a:cubicBezTo>
                                  <a:cubicBezTo>
                                    <a:pt x="5" y="9"/>
                                    <a:pt x="8" y="5"/>
                                    <a:pt x="12" y="3"/>
                                  </a:cubicBezTo>
                                  <a:cubicBezTo>
                                    <a:pt x="19" y="0"/>
                                    <a:pt x="25" y="1"/>
                                    <a:pt x="29" y="7"/>
                                  </a:cubicBezTo>
                                  <a:cubicBezTo>
                                    <a:pt x="32" y="14"/>
                                    <a:pt x="30" y="21"/>
                                    <a:pt x="26" y="28"/>
                                  </a:cubicBezTo>
                                  <a:cubicBezTo>
                                    <a:pt x="6" y="54"/>
                                    <a:pt x="6" y="54"/>
                                    <a:pt x="6" y="54"/>
                                  </a:cubicBezTo>
                                  <a:cubicBezTo>
                                    <a:pt x="6" y="54"/>
                                    <a:pt x="6" y="54"/>
                                    <a:pt x="6" y="54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97"/>
                          <wps:cNvSpPr>
                            <a:spLocks/>
                          </wps:cNvSpPr>
                          <wps:spPr bwMode="auto">
                            <a:xfrm>
                              <a:off x="5362" y="1616"/>
                              <a:ext cx="400" cy="1430"/>
                            </a:xfrm>
                            <a:custGeom>
                              <a:avLst/>
                              <a:gdLst>
                                <a:gd name="T0" fmla="*/ 42 w 68"/>
                                <a:gd name="T1" fmla="*/ 242 h 242"/>
                                <a:gd name="T2" fmla="*/ 37 w 68"/>
                                <a:gd name="T3" fmla="*/ 235 h 242"/>
                                <a:gd name="T4" fmla="*/ 27 w 68"/>
                                <a:gd name="T5" fmla="*/ 223 h 242"/>
                                <a:gd name="T6" fmla="*/ 6 w 68"/>
                                <a:gd name="T7" fmla="*/ 182 h 242"/>
                                <a:gd name="T8" fmla="*/ 3 w 68"/>
                                <a:gd name="T9" fmla="*/ 133 h 242"/>
                                <a:gd name="T10" fmla="*/ 23 w 68"/>
                                <a:gd name="T11" fmla="*/ 90 h 242"/>
                                <a:gd name="T12" fmla="*/ 53 w 68"/>
                                <a:gd name="T13" fmla="*/ 43 h 242"/>
                                <a:gd name="T14" fmla="*/ 68 w 68"/>
                                <a:gd name="T15" fmla="*/ 0 h 2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8" h="242">
                                  <a:moveTo>
                                    <a:pt x="42" y="242"/>
                                  </a:moveTo>
                                  <a:cubicBezTo>
                                    <a:pt x="42" y="242"/>
                                    <a:pt x="40" y="240"/>
                                    <a:pt x="37" y="235"/>
                                  </a:cubicBezTo>
                                  <a:cubicBezTo>
                                    <a:pt x="27" y="223"/>
                                    <a:pt x="27" y="223"/>
                                    <a:pt x="27" y="223"/>
                                  </a:cubicBezTo>
                                  <a:cubicBezTo>
                                    <a:pt x="17" y="209"/>
                                    <a:pt x="10" y="196"/>
                                    <a:pt x="6" y="182"/>
                                  </a:cubicBezTo>
                                  <a:cubicBezTo>
                                    <a:pt x="2" y="165"/>
                                    <a:pt x="0" y="149"/>
                                    <a:pt x="3" y="133"/>
                                  </a:cubicBezTo>
                                  <a:cubicBezTo>
                                    <a:pt x="5" y="119"/>
                                    <a:pt x="12" y="104"/>
                                    <a:pt x="23" y="90"/>
                                  </a:cubicBezTo>
                                  <a:cubicBezTo>
                                    <a:pt x="53" y="43"/>
                                    <a:pt x="53" y="43"/>
                                    <a:pt x="53" y="43"/>
                                  </a:cubicBezTo>
                                  <a:cubicBezTo>
                                    <a:pt x="68" y="0"/>
                                    <a:pt x="68" y="0"/>
                                    <a:pt x="68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98"/>
                          <wps:cNvSpPr>
                            <a:spLocks/>
                          </wps:cNvSpPr>
                          <wps:spPr bwMode="auto">
                            <a:xfrm>
                              <a:off x="5851" y="1788"/>
                              <a:ext cx="241" cy="313"/>
                            </a:xfrm>
                            <a:custGeom>
                              <a:avLst/>
                              <a:gdLst>
                                <a:gd name="T0" fmla="*/ 39 w 41"/>
                                <a:gd name="T1" fmla="*/ 32 h 53"/>
                                <a:gd name="T2" fmla="*/ 40 w 41"/>
                                <a:gd name="T3" fmla="*/ 30 h 53"/>
                                <a:gd name="T4" fmla="*/ 37 w 41"/>
                                <a:gd name="T5" fmla="*/ 11 h 53"/>
                                <a:gd name="T6" fmla="*/ 24 w 41"/>
                                <a:gd name="T7" fmla="*/ 1 h 53"/>
                                <a:gd name="T8" fmla="*/ 9 w 41"/>
                                <a:gd name="T9" fmla="*/ 6 h 53"/>
                                <a:gd name="T10" fmla="*/ 1 w 41"/>
                                <a:gd name="T11" fmla="*/ 24 h 53"/>
                                <a:gd name="T12" fmla="*/ 4 w 41"/>
                                <a:gd name="T13" fmla="*/ 43 h 53"/>
                                <a:gd name="T14" fmla="*/ 17 w 41"/>
                                <a:gd name="T15" fmla="*/ 52 h 53"/>
                                <a:gd name="T16" fmla="*/ 25 w 41"/>
                                <a:gd name="T17" fmla="*/ 51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" h="53">
                                  <a:moveTo>
                                    <a:pt x="39" y="32"/>
                                  </a:moveTo>
                                  <a:cubicBezTo>
                                    <a:pt x="39" y="31"/>
                                    <a:pt x="40" y="31"/>
                                    <a:pt x="40" y="30"/>
                                  </a:cubicBezTo>
                                  <a:cubicBezTo>
                                    <a:pt x="41" y="23"/>
                                    <a:pt x="40" y="16"/>
                                    <a:pt x="37" y="11"/>
                                  </a:cubicBezTo>
                                  <a:cubicBezTo>
                                    <a:pt x="34" y="5"/>
                                    <a:pt x="29" y="2"/>
                                    <a:pt x="24" y="1"/>
                                  </a:cubicBezTo>
                                  <a:cubicBezTo>
                                    <a:pt x="19" y="0"/>
                                    <a:pt x="14" y="2"/>
                                    <a:pt x="9" y="6"/>
                                  </a:cubicBezTo>
                                  <a:cubicBezTo>
                                    <a:pt x="5" y="11"/>
                                    <a:pt x="2" y="17"/>
                                    <a:pt x="1" y="24"/>
                                  </a:cubicBezTo>
                                  <a:cubicBezTo>
                                    <a:pt x="0" y="31"/>
                                    <a:pt x="1" y="37"/>
                                    <a:pt x="4" y="43"/>
                                  </a:cubicBezTo>
                                  <a:cubicBezTo>
                                    <a:pt x="7" y="48"/>
                                    <a:pt x="11" y="51"/>
                                    <a:pt x="17" y="52"/>
                                  </a:cubicBezTo>
                                  <a:cubicBezTo>
                                    <a:pt x="19" y="53"/>
                                    <a:pt x="23" y="52"/>
                                    <a:pt x="25" y="51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99"/>
                          <wps:cNvSpPr>
                            <a:spLocks/>
                          </wps:cNvSpPr>
                          <wps:spPr bwMode="auto">
                            <a:xfrm>
                              <a:off x="6151" y="1262"/>
                              <a:ext cx="378" cy="378"/>
                            </a:xfrm>
                            <a:custGeom>
                              <a:avLst/>
                              <a:gdLst>
                                <a:gd name="T0" fmla="*/ 6 w 64"/>
                                <a:gd name="T1" fmla="*/ 6 h 64"/>
                                <a:gd name="T2" fmla="*/ 20 w 64"/>
                                <a:gd name="T3" fmla="*/ 64 h 64"/>
                                <a:gd name="T4" fmla="*/ 18 w 64"/>
                                <a:gd name="T5" fmla="*/ 44 h 64"/>
                                <a:gd name="T6" fmla="*/ 25 w 64"/>
                                <a:gd name="T7" fmla="*/ 17 h 64"/>
                                <a:gd name="T8" fmla="*/ 34 w 64"/>
                                <a:gd name="T9" fmla="*/ 54 h 64"/>
                                <a:gd name="T10" fmla="*/ 34 w 64"/>
                                <a:gd name="T11" fmla="*/ 54 h 64"/>
                                <a:gd name="T12" fmla="*/ 47 w 64"/>
                                <a:gd name="T13" fmla="*/ 6 h 64"/>
                                <a:gd name="T14" fmla="*/ 48 w 64"/>
                                <a:gd name="T15" fmla="*/ 32 h 64"/>
                                <a:gd name="T16" fmla="*/ 64 w 64"/>
                                <a:gd name="T17" fmla="*/ 0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" y="6"/>
                                  </a:moveTo>
                                  <a:cubicBezTo>
                                    <a:pt x="0" y="33"/>
                                    <a:pt x="4" y="53"/>
                                    <a:pt x="20" y="64"/>
                                  </a:cubicBezTo>
                                  <a:cubicBezTo>
                                    <a:pt x="18" y="44"/>
                                    <a:pt x="18" y="44"/>
                                    <a:pt x="18" y="44"/>
                                  </a:cubicBezTo>
                                  <a:cubicBezTo>
                                    <a:pt x="18" y="35"/>
                                    <a:pt x="20" y="26"/>
                                    <a:pt x="25" y="17"/>
                                  </a:cubicBezTo>
                                  <a:cubicBezTo>
                                    <a:pt x="24" y="29"/>
                                    <a:pt x="27" y="41"/>
                                    <a:pt x="34" y="54"/>
                                  </a:cubicBezTo>
                                  <a:cubicBezTo>
                                    <a:pt x="34" y="54"/>
                                    <a:pt x="34" y="54"/>
                                    <a:pt x="34" y="54"/>
                                  </a:cubicBezTo>
                                  <a:cubicBezTo>
                                    <a:pt x="32" y="26"/>
                                    <a:pt x="36" y="10"/>
                                    <a:pt x="47" y="6"/>
                                  </a:cubicBezTo>
                                  <a:cubicBezTo>
                                    <a:pt x="45" y="14"/>
                                    <a:pt x="45" y="23"/>
                                    <a:pt x="48" y="32"/>
                                  </a:cubicBezTo>
                                  <a:cubicBezTo>
                                    <a:pt x="49" y="16"/>
                                    <a:pt x="54" y="5"/>
                                    <a:pt x="64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00"/>
                          <wps:cNvSpPr>
                            <a:spLocks/>
                          </wps:cNvSpPr>
                          <wps:spPr bwMode="auto">
                            <a:xfrm>
                              <a:off x="5786" y="1469"/>
                              <a:ext cx="177" cy="271"/>
                            </a:xfrm>
                            <a:custGeom>
                              <a:avLst/>
                              <a:gdLst>
                                <a:gd name="T0" fmla="*/ 0 w 30"/>
                                <a:gd name="T1" fmla="*/ 46 h 46"/>
                                <a:gd name="T2" fmla="*/ 30 w 30"/>
                                <a:gd name="T3" fmla="*/ 0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0" h="46">
                                  <a:moveTo>
                                    <a:pt x="0" y="46"/>
                                  </a:moveTo>
                                  <a:cubicBezTo>
                                    <a:pt x="6" y="25"/>
                                    <a:pt x="15" y="10"/>
                                    <a:pt x="3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01"/>
                          <wps:cNvSpPr>
                            <a:spLocks/>
                          </wps:cNvSpPr>
                          <wps:spPr bwMode="auto">
                            <a:xfrm>
                              <a:off x="6599" y="1794"/>
                              <a:ext cx="277" cy="336"/>
                            </a:xfrm>
                            <a:custGeom>
                              <a:avLst/>
                              <a:gdLst>
                                <a:gd name="T0" fmla="*/ 36 w 47"/>
                                <a:gd name="T1" fmla="*/ 53 h 57"/>
                                <a:gd name="T2" fmla="*/ 24 w 47"/>
                                <a:gd name="T3" fmla="*/ 57 h 57"/>
                                <a:gd name="T4" fmla="*/ 7 w 47"/>
                                <a:gd name="T5" fmla="*/ 49 h 57"/>
                                <a:gd name="T6" fmla="*/ 0 w 47"/>
                                <a:gd name="T7" fmla="*/ 29 h 57"/>
                                <a:gd name="T8" fmla="*/ 7 w 47"/>
                                <a:gd name="T9" fmla="*/ 9 h 57"/>
                                <a:gd name="T10" fmla="*/ 24 w 47"/>
                                <a:gd name="T11" fmla="*/ 0 h 57"/>
                                <a:gd name="T12" fmla="*/ 40 w 47"/>
                                <a:gd name="T13" fmla="*/ 9 h 57"/>
                                <a:gd name="T14" fmla="*/ 47 w 47"/>
                                <a:gd name="T15" fmla="*/ 29 h 57"/>
                                <a:gd name="T16" fmla="*/ 44 w 47"/>
                                <a:gd name="T17" fmla="*/ 41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57">
                                  <a:moveTo>
                                    <a:pt x="36" y="53"/>
                                  </a:moveTo>
                                  <a:cubicBezTo>
                                    <a:pt x="32" y="56"/>
                                    <a:pt x="28" y="57"/>
                                    <a:pt x="24" y="57"/>
                                  </a:cubicBezTo>
                                  <a:cubicBezTo>
                                    <a:pt x="17" y="57"/>
                                    <a:pt x="12" y="54"/>
                                    <a:pt x="7" y="49"/>
                                  </a:cubicBezTo>
                                  <a:cubicBezTo>
                                    <a:pt x="2" y="43"/>
                                    <a:pt x="0" y="37"/>
                                    <a:pt x="0" y="29"/>
                                  </a:cubicBezTo>
                                  <a:cubicBezTo>
                                    <a:pt x="0" y="21"/>
                                    <a:pt x="2" y="14"/>
                                    <a:pt x="7" y="9"/>
                                  </a:cubicBezTo>
                                  <a:cubicBezTo>
                                    <a:pt x="12" y="3"/>
                                    <a:pt x="17" y="0"/>
                                    <a:pt x="24" y="0"/>
                                  </a:cubicBezTo>
                                  <a:cubicBezTo>
                                    <a:pt x="30" y="0"/>
                                    <a:pt x="36" y="3"/>
                                    <a:pt x="40" y="9"/>
                                  </a:cubicBezTo>
                                  <a:cubicBezTo>
                                    <a:pt x="44" y="14"/>
                                    <a:pt x="47" y="21"/>
                                    <a:pt x="47" y="29"/>
                                  </a:cubicBezTo>
                                  <a:cubicBezTo>
                                    <a:pt x="47" y="33"/>
                                    <a:pt x="46" y="37"/>
                                    <a:pt x="44" y="41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102"/>
                          <wps:cNvSpPr>
                            <a:spLocks/>
                          </wps:cNvSpPr>
                          <wps:spPr bwMode="auto">
                            <a:xfrm>
                              <a:off x="6953" y="1557"/>
                              <a:ext cx="106" cy="130"/>
                            </a:xfrm>
                            <a:custGeom>
                              <a:avLst/>
                              <a:gdLst>
                                <a:gd name="T0" fmla="*/ 18 w 18"/>
                                <a:gd name="T1" fmla="*/ 22 h 22"/>
                                <a:gd name="T2" fmla="*/ 0 w 18"/>
                                <a:gd name="T3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8" h="22">
                                  <a:moveTo>
                                    <a:pt x="18" y="22"/>
                                  </a:moveTo>
                                  <a:cubicBezTo>
                                    <a:pt x="14" y="12"/>
                                    <a:pt x="8" y="5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103"/>
                          <wps:cNvSpPr>
                            <a:spLocks/>
                          </wps:cNvSpPr>
                          <wps:spPr bwMode="auto">
                            <a:xfrm>
                              <a:off x="6705" y="1457"/>
                              <a:ext cx="183" cy="59"/>
                            </a:xfrm>
                            <a:custGeom>
                              <a:avLst/>
                              <a:gdLst>
                                <a:gd name="T0" fmla="*/ 31 w 31"/>
                                <a:gd name="T1" fmla="*/ 10 h 10"/>
                                <a:gd name="T2" fmla="*/ 20 w 31"/>
                                <a:gd name="T3" fmla="*/ 1 h 10"/>
                                <a:gd name="T4" fmla="*/ 0 w 31"/>
                                <a:gd name="T5" fmla="*/ 3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1" h="10">
                                  <a:moveTo>
                                    <a:pt x="31" y="10"/>
                                  </a:moveTo>
                                  <a:cubicBezTo>
                                    <a:pt x="29" y="6"/>
                                    <a:pt x="26" y="3"/>
                                    <a:pt x="20" y="1"/>
                                  </a:cubicBezTo>
                                  <a:cubicBezTo>
                                    <a:pt x="12" y="0"/>
                                    <a:pt x="6" y="0"/>
                                    <a:pt x="0" y="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104"/>
                          <wps:cNvSpPr>
                            <a:spLocks/>
                          </wps:cNvSpPr>
                          <wps:spPr bwMode="auto">
                            <a:xfrm>
                              <a:off x="7189" y="1398"/>
                              <a:ext cx="224" cy="313"/>
                            </a:xfrm>
                            <a:custGeom>
                              <a:avLst/>
                              <a:gdLst>
                                <a:gd name="T0" fmla="*/ 21 w 38"/>
                                <a:gd name="T1" fmla="*/ 53 h 53"/>
                                <a:gd name="T2" fmla="*/ 36 w 38"/>
                                <a:gd name="T3" fmla="*/ 38 h 53"/>
                                <a:gd name="T4" fmla="*/ 36 w 38"/>
                                <a:gd name="T5" fmla="*/ 20 h 53"/>
                                <a:gd name="T6" fmla="*/ 18 w 38"/>
                                <a:gd name="T7" fmla="*/ 1 h 53"/>
                                <a:gd name="T8" fmla="*/ 1 w 38"/>
                                <a:gd name="T9" fmla="*/ 7 h 53"/>
                                <a:gd name="T10" fmla="*/ 12 w 38"/>
                                <a:gd name="T11" fmla="*/ 3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8" h="53">
                                  <a:moveTo>
                                    <a:pt x="21" y="53"/>
                                  </a:moveTo>
                                  <a:cubicBezTo>
                                    <a:pt x="28" y="52"/>
                                    <a:pt x="34" y="47"/>
                                    <a:pt x="36" y="38"/>
                                  </a:cubicBezTo>
                                  <a:cubicBezTo>
                                    <a:pt x="38" y="33"/>
                                    <a:pt x="38" y="27"/>
                                    <a:pt x="36" y="20"/>
                                  </a:cubicBezTo>
                                  <a:cubicBezTo>
                                    <a:pt x="34" y="8"/>
                                    <a:pt x="28" y="2"/>
                                    <a:pt x="18" y="1"/>
                                  </a:cubicBezTo>
                                  <a:cubicBezTo>
                                    <a:pt x="10" y="0"/>
                                    <a:pt x="4" y="2"/>
                                    <a:pt x="1" y="7"/>
                                  </a:cubicBezTo>
                                  <a:cubicBezTo>
                                    <a:pt x="0" y="21"/>
                                    <a:pt x="3" y="29"/>
                                    <a:pt x="12" y="3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105"/>
                          <wps:cNvCnPr/>
                          <wps:spPr bwMode="auto">
                            <a:xfrm flipH="1" flipV="1">
                              <a:off x="7224" y="1681"/>
                              <a:ext cx="18" cy="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Freeform 106"/>
                          <wps:cNvSpPr>
                            <a:spLocks/>
                          </wps:cNvSpPr>
                          <wps:spPr bwMode="auto">
                            <a:xfrm>
                              <a:off x="7236" y="1740"/>
                              <a:ext cx="383" cy="1312"/>
                            </a:xfrm>
                            <a:custGeom>
                              <a:avLst/>
                              <a:gdLst>
                                <a:gd name="T0" fmla="*/ 1 w 65"/>
                                <a:gd name="T1" fmla="*/ 0 h 222"/>
                                <a:gd name="T2" fmla="*/ 15 w 65"/>
                                <a:gd name="T3" fmla="*/ 45 h 222"/>
                                <a:gd name="T4" fmla="*/ 62 w 65"/>
                                <a:gd name="T5" fmla="*/ 119 h 222"/>
                                <a:gd name="T6" fmla="*/ 54 w 65"/>
                                <a:gd name="T7" fmla="*/ 155 h 222"/>
                                <a:gd name="T8" fmla="*/ 0 w 65"/>
                                <a:gd name="T9" fmla="*/ 222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5" h="222">
                                  <a:moveTo>
                                    <a:pt x="1" y="0"/>
                                  </a:moveTo>
                                  <a:cubicBezTo>
                                    <a:pt x="15" y="45"/>
                                    <a:pt x="15" y="45"/>
                                    <a:pt x="15" y="45"/>
                                  </a:cubicBezTo>
                                  <a:cubicBezTo>
                                    <a:pt x="50" y="74"/>
                                    <a:pt x="65" y="98"/>
                                    <a:pt x="62" y="119"/>
                                  </a:cubicBezTo>
                                  <a:cubicBezTo>
                                    <a:pt x="62" y="127"/>
                                    <a:pt x="60" y="139"/>
                                    <a:pt x="54" y="155"/>
                                  </a:cubicBezTo>
                                  <a:cubicBezTo>
                                    <a:pt x="48" y="178"/>
                                    <a:pt x="29" y="200"/>
                                    <a:pt x="0" y="222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107"/>
                          <wps:cNvSpPr>
                            <a:spLocks/>
                          </wps:cNvSpPr>
                          <wps:spPr bwMode="auto">
                            <a:xfrm>
                              <a:off x="6647" y="1888"/>
                              <a:ext cx="218" cy="231"/>
                            </a:xfrm>
                            <a:custGeom>
                              <a:avLst/>
                              <a:gdLst>
                                <a:gd name="T0" fmla="*/ 28 w 37"/>
                                <a:gd name="T1" fmla="*/ 37 h 39"/>
                                <a:gd name="T2" fmla="*/ 19 w 37"/>
                                <a:gd name="T3" fmla="*/ 39 h 39"/>
                                <a:gd name="T4" fmla="*/ 6 w 37"/>
                                <a:gd name="T5" fmla="*/ 33 h 39"/>
                                <a:gd name="T6" fmla="*/ 0 w 37"/>
                                <a:gd name="T7" fmla="*/ 20 h 39"/>
                                <a:gd name="T8" fmla="*/ 6 w 37"/>
                                <a:gd name="T9" fmla="*/ 6 h 39"/>
                                <a:gd name="T10" fmla="*/ 19 w 37"/>
                                <a:gd name="T11" fmla="*/ 0 h 39"/>
                                <a:gd name="T12" fmla="*/ 32 w 37"/>
                                <a:gd name="T13" fmla="*/ 6 h 39"/>
                                <a:gd name="T14" fmla="*/ 37 w 37"/>
                                <a:gd name="T15" fmla="*/ 20 h 39"/>
                                <a:gd name="T16" fmla="*/ 36 w 37"/>
                                <a:gd name="T17" fmla="*/ 25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7" h="39">
                                  <a:moveTo>
                                    <a:pt x="28" y="37"/>
                                  </a:moveTo>
                                  <a:cubicBezTo>
                                    <a:pt x="26" y="38"/>
                                    <a:pt x="22" y="39"/>
                                    <a:pt x="19" y="39"/>
                                  </a:cubicBezTo>
                                  <a:cubicBezTo>
                                    <a:pt x="14" y="39"/>
                                    <a:pt x="10" y="37"/>
                                    <a:pt x="6" y="33"/>
                                  </a:cubicBezTo>
                                  <a:cubicBezTo>
                                    <a:pt x="2" y="30"/>
                                    <a:pt x="0" y="25"/>
                                    <a:pt x="0" y="20"/>
                                  </a:cubicBezTo>
                                  <a:cubicBezTo>
                                    <a:pt x="0" y="14"/>
                                    <a:pt x="2" y="9"/>
                                    <a:pt x="6" y="6"/>
                                  </a:cubicBezTo>
                                  <a:cubicBezTo>
                                    <a:pt x="10" y="2"/>
                                    <a:pt x="14" y="0"/>
                                    <a:pt x="19" y="0"/>
                                  </a:cubicBezTo>
                                  <a:cubicBezTo>
                                    <a:pt x="24" y="0"/>
                                    <a:pt x="28" y="2"/>
                                    <a:pt x="32" y="6"/>
                                  </a:cubicBezTo>
                                  <a:cubicBezTo>
                                    <a:pt x="36" y="9"/>
                                    <a:pt x="37" y="14"/>
                                    <a:pt x="37" y="20"/>
                                  </a:cubicBezTo>
                                  <a:cubicBezTo>
                                    <a:pt x="37" y="22"/>
                                    <a:pt x="37" y="23"/>
                                    <a:pt x="36" y="25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108"/>
                          <wps:cNvSpPr>
                            <a:spLocks/>
                          </wps:cNvSpPr>
                          <wps:spPr bwMode="auto">
                            <a:xfrm>
                              <a:off x="6812" y="2036"/>
                              <a:ext cx="47" cy="71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12"/>
                                <a:gd name="T2" fmla="*/ 4 w 8"/>
                                <a:gd name="T3" fmla="*/ 8 h 12"/>
                                <a:gd name="T4" fmla="*/ 0 w 8"/>
                                <a:gd name="T5" fmla="*/ 12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" h="12">
                                  <a:moveTo>
                                    <a:pt x="8" y="0"/>
                                  </a:moveTo>
                                  <a:cubicBezTo>
                                    <a:pt x="8" y="3"/>
                                    <a:pt x="6" y="6"/>
                                    <a:pt x="4" y="8"/>
                                  </a:cubicBezTo>
                                  <a:cubicBezTo>
                                    <a:pt x="3" y="9"/>
                                    <a:pt x="2" y="11"/>
                                    <a:pt x="0" y="12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109"/>
                          <wps:cNvSpPr>
                            <a:spLocks/>
                          </wps:cNvSpPr>
                          <wps:spPr bwMode="auto">
                            <a:xfrm>
                              <a:off x="6116" y="2154"/>
                              <a:ext cx="259" cy="165"/>
                            </a:xfrm>
                            <a:custGeom>
                              <a:avLst/>
                              <a:gdLst>
                                <a:gd name="T0" fmla="*/ 18 w 44"/>
                                <a:gd name="T1" fmla="*/ 28 h 28"/>
                                <a:gd name="T2" fmla="*/ 19 w 44"/>
                                <a:gd name="T3" fmla="*/ 28 h 28"/>
                                <a:gd name="T4" fmla="*/ 44 w 44"/>
                                <a:gd name="T5" fmla="*/ 13 h 28"/>
                                <a:gd name="T6" fmla="*/ 35 w 44"/>
                                <a:gd name="T7" fmla="*/ 3 h 28"/>
                                <a:gd name="T8" fmla="*/ 12 w 44"/>
                                <a:gd name="T9" fmla="*/ 2 h 28"/>
                                <a:gd name="T10" fmla="*/ 2 w 44"/>
                                <a:gd name="T11" fmla="*/ 13 h 28"/>
                                <a:gd name="T12" fmla="*/ 18 w 44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4" h="28">
                                  <a:moveTo>
                                    <a:pt x="18" y="28"/>
                                  </a:moveTo>
                                  <a:cubicBezTo>
                                    <a:pt x="19" y="28"/>
                                    <a:pt x="19" y="28"/>
                                    <a:pt x="19" y="28"/>
                                  </a:cubicBezTo>
                                  <a:cubicBezTo>
                                    <a:pt x="35" y="22"/>
                                    <a:pt x="43" y="17"/>
                                    <a:pt x="44" y="13"/>
                                  </a:cubicBezTo>
                                  <a:cubicBezTo>
                                    <a:pt x="44" y="9"/>
                                    <a:pt x="42" y="5"/>
                                    <a:pt x="35" y="3"/>
                                  </a:cubicBezTo>
                                  <a:cubicBezTo>
                                    <a:pt x="28" y="0"/>
                                    <a:pt x="20" y="0"/>
                                    <a:pt x="12" y="2"/>
                                  </a:cubicBezTo>
                                  <a:cubicBezTo>
                                    <a:pt x="4" y="3"/>
                                    <a:pt x="0" y="7"/>
                                    <a:pt x="2" y="13"/>
                                  </a:cubicBezTo>
                                  <a:cubicBezTo>
                                    <a:pt x="6" y="19"/>
                                    <a:pt x="12" y="24"/>
                                    <a:pt x="18" y="2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110"/>
                          <wps:cNvSpPr>
                            <a:spLocks/>
                          </wps:cNvSpPr>
                          <wps:spPr bwMode="auto">
                            <a:xfrm>
                              <a:off x="6252" y="2520"/>
                              <a:ext cx="501" cy="160"/>
                            </a:xfrm>
                            <a:custGeom>
                              <a:avLst/>
                              <a:gdLst>
                                <a:gd name="T0" fmla="*/ 85 w 85"/>
                                <a:gd name="T1" fmla="*/ 0 h 27"/>
                                <a:gd name="T2" fmla="*/ 57 w 85"/>
                                <a:gd name="T3" fmla="*/ 22 h 27"/>
                                <a:gd name="T4" fmla="*/ 29 w 85"/>
                                <a:gd name="T5" fmla="*/ 25 h 27"/>
                                <a:gd name="T6" fmla="*/ 1 w 85"/>
                                <a:gd name="T7" fmla="*/ 7 h 27"/>
                                <a:gd name="T8" fmla="*/ 0 w 85"/>
                                <a:gd name="T9" fmla="*/ 6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5" h="27">
                                  <a:moveTo>
                                    <a:pt x="85" y="0"/>
                                  </a:moveTo>
                                  <a:cubicBezTo>
                                    <a:pt x="78" y="9"/>
                                    <a:pt x="69" y="16"/>
                                    <a:pt x="57" y="22"/>
                                  </a:cubicBezTo>
                                  <a:cubicBezTo>
                                    <a:pt x="48" y="26"/>
                                    <a:pt x="38" y="27"/>
                                    <a:pt x="29" y="25"/>
                                  </a:cubicBezTo>
                                  <a:cubicBezTo>
                                    <a:pt x="15" y="21"/>
                                    <a:pt x="6" y="15"/>
                                    <a:pt x="1" y="7"/>
                                  </a:cubicBezTo>
                                  <a:cubicBezTo>
                                    <a:pt x="0" y="6"/>
                                    <a:pt x="0" y="6"/>
                                    <a:pt x="0" y="6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111"/>
                          <wps:cNvSpPr>
                            <a:spLocks/>
                          </wps:cNvSpPr>
                          <wps:spPr bwMode="auto">
                            <a:xfrm>
                              <a:off x="6717" y="3034"/>
                              <a:ext cx="519" cy="668"/>
                            </a:xfrm>
                            <a:custGeom>
                              <a:avLst/>
                              <a:gdLst>
                                <a:gd name="T0" fmla="*/ 88 w 88"/>
                                <a:gd name="T1" fmla="*/ 3 h 113"/>
                                <a:gd name="T2" fmla="*/ 40 w 88"/>
                                <a:gd name="T3" fmla="*/ 12 h 113"/>
                                <a:gd name="T4" fmla="*/ 10 w 88"/>
                                <a:gd name="T5" fmla="*/ 54 h 113"/>
                                <a:gd name="T6" fmla="*/ 0 w 88"/>
                                <a:gd name="T7" fmla="*/ 11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8" h="113">
                                  <a:moveTo>
                                    <a:pt x="88" y="3"/>
                                  </a:moveTo>
                                  <a:cubicBezTo>
                                    <a:pt x="72" y="0"/>
                                    <a:pt x="56" y="3"/>
                                    <a:pt x="40" y="12"/>
                                  </a:cubicBezTo>
                                  <a:cubicBezTo>
                                    <a:pt x="25" y="24"/>
                                    <a:pt x="16" y="38"/>
                                    <a:pt x="10" y="54"/>
                                  </a:cubicBezTo>
                                  <a:cubicBezTo>
                                    <a:pt x="4" y="74"/>
                                    <a:pt x="0" y="93"/>
                                    <a:pt x="0" y="11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112"/>
                          <wps:cNvSpPr>
                            <a:spLocks/>
                          </wps:cNvSpPr>
                          <wps:spPr bwMode="auto">
                            <a:xfrm>
                              <a:off x="5904" y="3613"/>
                              <a:ext cx="813" cy="95"/>
                            </a:xfrm>
                            <a:custGeom>
                              <a:avLst/>
                              <a:gdLst>
                                <a:gd name="T0" fmla="*/ 138 w 138"/>
                                <a:gd name="T1" fmla="*/ 15 h 16"/>
                                <a:gd name="T2" fmla="*/ 100 w 138"/>
                                <a:gd name="T3" fmla="*/ 7 h 16"/>
                                <a:gd name="T4" fmla="*/ 44 w 138"/>
                                <a:gd name="T5" fmla="*/ 1 h 16"/>
                                <a:gd name="T6" fmla="*/ 2 w 138"/>
                                <a:gd name="T7" fmla="*/ 15 h 16"/>
                                <a:gd name="T8" fmla="*/ 0 w 138"/>
                                <a:gd name="T9" fmla="*/ 16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8" h="16">
                                  <a:moveTo>
                                    <a:pt x="138" y="15"/>
                                  </a:moveTo>
                                  <a:cubicBezTo>
                                    <a:pt x="100" y="7"/>
                                    <a:pt x="100" y="7"/>
                                    <a:pt x="100" y="7"/>
                                  </a:cubicBezTo>
                                  <a:cubicBezTo>
                                    <a:pt x="81" y="3"/>
                                    <a:pt x="62" y="1"/>
                                    <a:pt x="44" y="1"/>
                                  </a:cubicBezTo>
                                  <a:cubicBezTo>
                                    <a:pt x="28" y="0"/>
                                    <a:pt x="14" y="5"/>
                                    <a:pt x="2" y="15"/>
                                  </a:cubicBezTo>
                                  <a:cubicBezTo>
                                    <a:pt x="1" y="15"/>
                                    <a:pt x="1" y="15"/>
                                    <a:pt x="0" y="16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113"/>
                          <wps:cNvSpPr>
                            <a:spLocks/>
                          </wps:cNvSpPr>
                          <wps:spPr bwMode="auto">
                            <a:xfrm>
                              <a:off x="6316" y="3974"/>
                              <a:ext cx="101" cy="266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45 h 45"/>
                                <a:gd name="T2" fmla="*/ 10 w 17"/>
                                <a:gd name="T3" fmla="*/ 25 h 45"/>
                                <a:gd name="T4" fmla="*/ 2 w 17"/>
                                <a:gd name="T5" fmla="*/ 13 h 45"/>
                                <a:gd name="T6" fmla="*/ 17 w 17"/>
                                <a:gd name="T7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" h="45">
                                  <a:moveTo>
                                    <a:pt x="0" y="45"/>
                                  </a:moveTo>
                                  <a:cubicBezTo>
                                    <a:pt x="4" y="43"/>
                                    <a:pt x="8" y="36"/>
                                    <a:pt x="10" y="25"/>
                                  </a:cubicBezTo>
                                  <a:cubicBezTo>
                                    <a:pt x="11" y="16"/>
                                    <a:pt x="8" y="12"/>
                                    <a:pt x="2" y="13"/>
                                  </a:cubicBezTo>
                                  <a:cubicBezTo>
                                    <a:pt x="10" y="9"/>
                                    <a:pt x="14" y="5"/>
                                    <a:pt x="17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114"/>
                          <wps:cNvSpPr>
                            <a:spLocks/>
                          </wps:cNvSpPr>
                          <wps:spPr bwMode="auto">
                            <a:xfrm>
                              <a:off x="6717" y="3702"/>
                              <a:ext cx="342" cy="248"/>
                            </a:xfrm>
                            <a:custGeom>
                              <a:avLst/>
                              <a:gdLst>
                                <a:gd name="T0" fmla="*/ 58 w 58"/>
                                <a:gd name="T1" fmla="*/ 42 h 42"/>
                                <a:gd name="T2" fmla="*/ 0 w 58"/>
                                <a:gd name="T3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8" h="42">
                                  <a:moveTo>
                                    <a:pt x="58" y="42"/>
                                  </a:moveTo>
                                  <a:cubicBezTo>
                                    <a:pt x="48" y="24"/>
                                    <a:pt x="28" y="1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Line 115"/>
                          <wps:cNvCnPr/>
                          <wps:spPr bwMode="auto">
                            <a:xfrm flipH="1" flipV="1">
                              <a:off x="7507" y="4086"/>
                              <a:ext cx="71" cy="13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Freeform 116"/>
                          <wps:cNvSpPr>
                            <a:spLocks/>
                          </wps:cNvSpPr>
                          <wps:spPr bwMode="auto">
                            <a:xfrm>
                              <a:off x="7448" y="3720"/>
                              <a:ext cx="59" cy="366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0 h 366"/>
                                <a:gd name="T2" fmla="*/ 36 w 59"/>
                                <a:gd name="T3" fmla="*/ 319 h 366"/>
                                <a:gd name="T4" fmla="*/ 59 w 59"/>
                                <a:gd name="T5" fmla="*/ 366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366">
                                  <a:moveTo>
                                    <a:pt x="0" y="0"/>
                                  </a:moveTo>
                                  <a:lnTo>
                                    <a:pt x="36" y="319"/>
                                  </a:lnTo>
                                  <a:lnTo>
                                    <a:pt x="59" y="36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117"/>
                          <wps:cNvSpPr>
                            <a:spLocks/>
                          </wps:cNvSpPr>
                          <wps:spPr bwMode="auto">
                            <a:xfrm>
                              <a:off x="6499" y="3720"/>
                              <a:ext cx="949" cy="845"/>
                            </a:xfrm>
                            <a:custGeom>
                              <a:avLst/>
                              <a:gdLst>
                                <a:gd name="T0" fmla="*/ 161 w 161"/>
                                <a:gd name="T1" fmla="*/ 0 h 143"/>
                                <a:gd name="T2" fmla="*/ 152 w 161"/>
                                <a:gd name="T3" fmla="*/ 43 h 143"/>
                                <a:gd name="T4" fmla="*/ 111 w 161"/>
                                <a:gd name="T5" fmla="*/ 111 h 143"/>
                                <a:gd name="T6" fmla="*/ 61 w 161"/>
                                <a:gd name="T7" fmla="*/ 143 h 143"/>
                                <a:gd name="T8" fmla="*/ 1 w 161"/>
                                <a:gd name="T9" fmla="*/ 118 h 143"/>
                                <a:gd name="T10" fmla="*/ 0 w 161"/>
                                <a:gd name="T11" fmla="*/ 117 h 1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61" h="143">
                                  <a:moveTo>
                                    <a:pt x="161" y="0"/>
                                  </a:moveTo>
                                  <a:cubicBezTo>
                                    <a:pt x="159" y="14"/>
                                    <a:pt x="157" y="28"/>
                                    <a:pt x="152" y="43"/>
                                  </a:cubicBezTo>
                                  <a:cubicBezTo>
                                    <a:pt x="143" y="69"/>
                                    <a:pt x="129" y="92"/>
                                    <a:pt x="111" y="111"/>
                                  </a:cubicBezTo>
                                  <a:cubicBezTo>
                                    <a:pt x="96" y="128"/>
                                    <a:pt x="79" y="139"/>
                                    <a:pt x="61" y="143"/>
                                  </a:cubicBezTo>
                                  <a:cubicBezTo>
                                    <a:pt x="38" y="139"/>
                                    <a:pt x="17" y="130"/>
                                    <a:pt x="1" y="118"/>
                                  </a:cubicBezTo>
                                  <a:cubicBezTo>
                                    <a:pt x="0" y="117"/>
                                    <a:pt x="0" y="117"/>
                                    <a:pt x="0" y="117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118"/>
                          <wps:cNvSpPr>
                            <a:spLocks/>
                          </wps:cNvSpPr>
                          <wps:spPr bwMode="auto">
                            <a:xfrm>
                              <a:off x="7236" y="3052"/>
                              <a:ext cx="224" cy="668"/>
                            </a:xfrm>
                            <a:custGeom>
                              <a:avLst/>
                              <a:gdLst>
                                <a:gd name="T0" fmla="*/ 0 w 38"/>
                                <a:gd name="T1" fmla="*/ 0 h 113"/>
                                <a:gd name="T2" fmla="*/ 31 w 38"/>
                                <a:gd name="T3" fmla="*/ 34 h 113"/>
                                <a:gd name="T4" fmla="*/ 37 w 38"/>
                                <a:gd name="T5" fmla="*/ 105 h 113"/>
                                <a:gd name="T6" fmla="*/ 36 w 38"/>
                                <a:gd name="T7" fmla="*/ 11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8" h="113">
                                  <a:moveTo>
                                    <a:pt x="0" y="0"/>
                                  </a:moveTo>
                                  <a:cubicBezTo>
                                    <a:pt x="20" y="4"/>
                                    <a:pt x="30" y="16"/>
                                    <a:pt x="31" y="34"/>
                                  </a:cubicBezTo>
                                  <a:cubicBezTo>
                                    <a:pt x="36" y="58"/>
                                    <a:pt x="38" y="81"/>
                                    <a:pt x="37" y="105"/>
                                  </a:cubicBezTo>
                                  <a:cubicBezTo>
                                    <a:pt x="37" y="108"/>
                                    <a:pt x="36" y="110"/>
                                    <a:pt x="36" y="11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119"/>
                          <wps:cNvSpPr>
                            <a:spLocks/>
                          </wps:cNvSpPr>
                          <wps:spPr bwMode="auto">
                            <a:xfrm>
                              <a:off x="5998" y="1977"/>
                              <a:ext cx="83" cy="112"/>
                            </a:xfrm>
                            <a:custGeom>
                              <a:avLst/>
                              <a:gdLst>
                                <a:gd name="T0" fmla="*/ 14 w 14"/>
                                <a:gd name="T1" fmla="*/ 0 h 19"/>
                                <a:gd name="T2" fmla="*/ 6 w 14"/>
                                <a:gd name="T3" fmla="*/ 15 h 19"/>
                                <a:gd name="T4" fmla="*/ 0 w 14"/>
                                <a:gd name="T5" fmla="*/ 19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" h="19">
                                  <a:moveTo>
                                    <a:pt x="14" y="0"/>
                                  </a:moveTo>
                                  <a:cubicBezTo>
                                    <a:pt x="13" y="6"/>
                                    <a:pt x="10" y="11"/>
                                    <a:pt x="6" y="15"/>
                                  </a:cubicBezTo>
                                  <a:cubicBezTo>
                                    <a:pt x="4" y="17"/>
                                    <a:pt x="2" y="18"/>
                                    <a:pt x="0" y="19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120"/>
                          <wps:cNvSpPr>
                            <a:spLocks/>
                          </wps:cNvSpPr>
                          <wps:spPr bwMode="auto">
                            <a:xfrm>
                              <a:off x="5892" y="1870"/>
                              <a:ext cx="189" cy="219"/>
                            </a:xfrm>
                            <a:custGeom>
                              <a:avLst/>
                              <a:gdLst>
                                <a:gd name="T0" fmla="*/ 18 w 32"/>
                                <a:gd name="T1" fmla="*/ 37 h 37"/>
                                <a:gd name="T2" fmla="*/ 16 w 32"/>
                                <a:gd name="T3" fmla="*/ 37 h 37"/>
                                <a:gd name="T4" fmla="*/ 4 w 32"/>
                                <a:gd name="T5" fmla="*/ 32 h 37"/>
                                <a:gd name="T6" fmla="*/ 0 w 32"/>
                                <a:gd name="T7" fmla="*/ 19 h 37"/>
                                <a:gd name="T8" fmla="*/ 4 w 32"/>
                                <a:gd name="T9" fmla="*/ 6 h 37"/>
                                <a:gd name="T10" fmla="*/ 16 w 32"/>
                                <a:gd name="T11" fmla="*/ 0 h 37"/>
                                <a:gd name="T12" fmla="*/ 28 w 32"/>
                                <a:gd name="T13" fmla="*/ 6 h 37"/>
                                <a:gd name="T14" fmla="*/ 32 w 32"/>
                                <a:gd name="T15" fmla="*/ 18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2" h="37">
                                  <a:moveTo>
                                    <a:pt x="18" y="37"/>
                                  </a:moveTo>
                                  <a:cubicBezTo>
                                    <a:pt x="18" y="37"/>
                                    <a:pt x="17" y="37"/>
                                    <a:pt x="16" y="37"/>
                                  </a:cubicBezTo>
                                  <a:cubicBezTo>
                                    <a:pt x="12" y="37"/>
                                    <a:pt x="8" y="35"/>
                                    <a:pt x="4" y="32"/>
                                  </a:cubicBezTo>
                                  <a:cubicBezTo>
                                    <a:pt x="2" y="28"/>
                                    <a:pt x="0" y="24"/>
                                    <a:pt x="0" y="19"/>
                                  </a:cubicBezTo>
                                  <a:cubicBezTo>
                                    <a:pt x="0" y="14"/>
                                    <a:pt x="2" y="9"/>
                                    <a:pt x="4" y="6"/>
                                  </a:cubicBezTo>
                                  <a:cubicBezTo>
                                    <a:pt x="8" y="2"/>
                                    <a:pt x="12" y="0"/>
                                    <a:pt x="16" y="0"/>
                                  </a:cubicBezTo>
                                  <a:cubicBezTo>
                                    <a:pt x="21" y="0"/>
                                    <a:pt x="24" y="2"/>
                                    <a:pt x="28" y="6"/>
                                  </a:cubicBezTo>
                                  <a:cubicBezTo>
                                    <a:pt x="31" y="9"/>
                                    <a:pt x="32" y="13"/>
                                    <a:pt x="32" y="1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121"/>
                          <wps:cNvSpPr>
                            <a:spLocks/>
                          </wps:cNvSpPr>
                          <wps:spPr bwMode="auto">
                            <a:xfrm>
                              <a:off x="5821" y="2514"/>
                              <a:ext cx="431" cy="166"/>
                            </a:xfrm>
                            <a:custGeom>
                              <a:avLst/>
                              <a:gdLst>
                                <a:gd name="T0" fmla="*/ 0 w 73"/>
                                <a:gd name="T1" fmla="*/ 0 h 28"/>
                                <a:gd name="T2" fmla="*/ 20 w 73"/>
                                <a:gd name="T3" fmla="*/ 22 h 28"/>
                                <a:gd name="T4" fmla="*/ 54 w 73"/>
                                <a:gd name="T5" fmla="*/ 24 h 28"/>
                                <a:gd name="T6" fmla="*/ 73 w 73"/>
                                <a:gd name="T7" fmla="*/ 7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3" h="28">
                                  <a:moveTo>
                                    <a:pt x="0" y="0"/>
                                  </a:moveTo>
                                  <a:cubicBezTo>
                                    <a:pt x="0" y="8"/>
                                    <a:pt x="7" y="15"/>
                                    <a:pt x="20" y="22"/>
                                  </a:cubicBezTo>
                                  <a:cubicBezTo>
                                    <a:pt x="32" y="27"/>
                                    <a:pt x="43" y="28"/>
                                    <a:pt x="54" y="24"/>
                                  </a:cubicBezTo>
                                  <a:cubicBezTo>
                                    <a:pt x="66" y="19"/>
                                    <a:pt x="72" y="13"/>
                                    <a:pt x="73" y="7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122"/>
                          <wps:cNvCnPr/>
                          <wps:spPr bwMode="auto">
                            <a:xfrm flipH="1" flipV="1">
                              <a:off x="6222" y="2319"/>
                              <a:ext cx="30" cy="23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Freeform 123"/>
                          <wps:cNvSpPr>
                            <a:spLocks/>
                          </wps:cNvSpPr>
                          <wps:spPr bwMode="auto">
                            <a:xfrm>
                              <a:off x="5126" y="3838"/>
                              <a:ext cx="365" cy="644"/>
                            </a:xfrm>
                            <a:custGeom>
                              <a:avLst/>
                              <a:gdLst>
                                <a:gd name="T0" fmla="*/ 62 w 62"/>
                                <a:gd name="T1" fmla="*/ 108 h 109"/>
                                <a:gd name="T2" fmla="*/ 26 w 62"/>
                                <a:gd name="T3" fmla="*/ 102 h 109"/>
                                <a:gd name="T4" fmla="*/ 3 w 62"/>
                                <a:gd name="T5" fmla="*/ 71 h 109"/>
                                <a:gd name="T6" fmla="*/ 6 w 62"/>
                                <a:gd name="T7" fmla="*/ 17 h 109"/>
                                <a:gd name="T8" fmla="*/ 18 w 62"/>
                                <a:gd name="T9" fmla="*/ 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2" h="109">
                                  <a:moveTo>
                                    <a:pt x="62" y="108"/>
                                  </a:moveTo>
                                  <a:cubicBezTo>
                                    <a:pt x="51" y="109"/>
                                    <a:pt x="39" y="107"/>
                                    <a:pt x="26" y="102"/>
                                  </a:cubicBezTo>
                                  <a:cubicBezTo>
                                    <a:pt x="14" y="93"/>
                                    <a:pt x="6" y="83"/>
                                    <a:pt x="3" y="71"/>
                                  </a:cubicBezTo>
                                  <a:cubicBezTo>
                                    <a:pt x="0" y="51"/>
                                    <a:pt x="1" y="32"/>
                                    <a:pt x="6" y="17"/>
                                  </a:cubicBezTo>
                                  <a:cubicBezTo>
                                    <a:pt x="18" y="0"/>
                                    <a:pt x="18" y="0"/>
                                    <a:pt x="18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124"/>
                          <wps:cNvSpPr>
                            <a:spLocks/>
                          </wps:cNvSpPr>
                          <wps:spPr bwMode="auto">
                            <a:xfrm>
                              <a:off x="5232" y="3584"/>
                              <a:ext cx="471" cy="254"/>
                            </a:xfrm>
                            <a:custGeom>
                              <a:avLst/>
                              <a:gdLst>
                                <a:gd name="T0" fmla="*/ 0 w 80"/>
                                <a:gd name="T1" fmla="*/ 43 h 43"/>
                                <a:gd name="T2" fmla="*/ 14 w 80"/>
                                <a:gd name="T3" fmla="*/ 27 h 43"/>
                                <a:gd name="T4" fmla="*/ 45 w 80"/>
                                <a:gd name="T5" fmla="*/ 5 h 43"/>
                                <a:gd name="T6" fmla="*/ 80 w 80"/>
                                <a:gd name="T7" fmla="*/ 1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0" h="43">
                                  <a:moveTo>
                                    <a:pt x="0" y="43"/>
                                  </a:moveTo>
                                  <a:cubicBezTo>
                                    <a:pt x="14" y="27"/>
                                    <a:pt x="14" y="27"/>
                                    <a:pt x="14" y="27"/>
                                  </a:cubicBezTo>
                                  <a:cubicBezTo>
                                    <a:pt x="24" y="16"/>
                                    <a:pt x="35" y="9"/>
                                    <a:pt x="45" y="5"/>
                                  </a:cubicBezTo>
                                  <a:cubicBezTo>
                                    <a:pt x="55" y="2"/>
                                    <a:pt x="67" y="0"/>
                                    <a:pt x="80" y="1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125"/>
                          <wps:cNvSpPr>
                            <a:spLocks/>
                          </wps:cNvSpPr>
                          <wps:spPr bwMode="auto">
                            <a:xfrm>
                              <a:off x="5232" y="3046"/>
                              <a:ext cx="377" cy="792"/>
                            </a:xfrm>
                            <a:custGeom>
                              <a:avLst/>
                              <a:gdLst>
                                <a:gd name="T0" fmla="*/ 0 w 64"/>
                                <a:gd name="T1" fmla="*/ 134 h 134"/>
                                <a:gd name="T2" fmla="*/ 16 w 64"/>
                                <a:gd name="T3" fmla="*/ 69 h 134"/>
                                <a:gd name="T4" fmla="*/ 33 w 64"/>
                                <a:gd name="T5" fmla="*/ 16 h 134"/>
                                <a:gd name="T6" fmla="*/ 64 w 64"/>
                                <a:gd name="T7" fmla="*/ 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4" h="134">
                                  <a:moveTo>
                                    <a:pt x="0" y="134"/>
                                  </a:moveTo>
                                  <a:cubicBezTo>
                                    <a:pt x="2" y="115"/>
                                    <a:pt x="7" y="94"/>
                                    <a:pt x="16" y="69"/>
                                  </a:cubicBezTo>
                                  <a:cubicBezTo>
                                    <a:pt x="16" y="47"/>
                                    <a:pt x="22" y="29"/>
                                    <a:pt x="33" y="16"/>
                                  </a:cubicBezTo>
                                  <a:cubicBezTo>
                                    <a:pt x="40" y="5"/>
                                    <a:pt x="50" y="0"/>
                                    <a:pt x="64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126"/>
                          <wps:cNvCnPr/>
                          <wps:spPr bwMode="auto">
                            <a:xfrm flipV="1">
                              <a:off x="5703" y="3235"/>
                              <a:ext cx="30" cy="35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Freeform 127"/>
                          <wps:cNvSpPr>
                            <a:spLocks/>
                          </wps:cNvSpPr>
                          <wps:spPr bwMode="auto">
                            <a:xfrm>
                              <a:off x="5515" y="4098"/>
                              <a:ext cx="147" cy="3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6"/>
                                <a:gd name="T2" fmla="*/ 7 w 25"/>
                                <a:gd name="T3" fmla="*/ 4 h 6"/>
                                <a:gd name="T4" fmla="*/ 25 w 25"/>
                                <a:gd name="T5" fmla="*/ 2 h 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5" h="6">
                                  <a:moveTo>
                                    <a:pt x="0" y="0"/>
                                  </a:moveTo>
                                  <a:cubicBezTo>
                                    <a:pt x="1" y="0"/>
                                    <a:pt x="3" y="1"/>
                                    <a:pt x="7" y="4"/>
                                  </a:cubicBezTo>
                                  <a:cubicBezTo>
                                    <a:pt x="10" y="6"/>
                                    <a:pt x="16" y="5"/>
                                    <a:pt x="25" y="2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128"/>
                          <wps:cNvSpPr>
                            <a:spLocks/>
                          </wps:cNvSpPr>
                          <wps:spPr bwMode="auto">
                            <a:xfrm>
                              <a:off x="5662" y="4110"/>
                              <a:ext cx="94" cy="47"/>
                            </a:xfrm>
                            <a:custGeom>
                              <a:avLst/>
                              <a:gdLst>
                                <a:gd name="T0" fmla="*/ 16 w 16"/>
                                <a:gd name="T1" fmla="*/ 8 h 8"/>
                                <a:gd name="T2" fmla="*/ 1 w 16"/>
                                <a:gd name="T3" fmla="*/ 2 h 8"/>
                                <a:gd name="T4" fmla="*/ 0 w 16"/>
                                <a:gd name="T5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" h="8">
                                  <a:moveTo>
                                    <a:pt x="16" y="8"/>
                                  </a:moveTo>
                                  <a:cubicBezTo>
                                    <a:pt x="10" y="7"/>
                                    <a:pt x="5" y="5"/>
                                    <a:pt x="1" y="2"/>
                                  </a:cubicBezTo>
                                  <a:cubicBezTo>
                                    <a:pt x="1" y="1"/>
                                    <a:pt x="0" y="1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129"/>
                          <wps:cNvSpPr>
                            <a:spLocks/>
                          </wps:cNvSpPr>
                          <wps:spPr bwMode="auto">
                            <a:xfrm>
                              <a:off x="5621" y="3915"/>
                              <a:ext cx="41" cy="195"/>
                            </a:xfrm>
                            <a:custGeom>
                              <a:avLst/>
                              <a:gdLst>
                                <a:gd name="T0" fmla="*/ 7 w 7"/>
                                <a:gd name="T1" fmla="*/ 33 h 33"/>
                                <a:gd name="T2" fmla="*/ 2 w 7"/>
                                <a:gd name="T3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" h="33">
                                  <a:moveTo>
                                    <a:pt x="7" y="33"/>
                                  </a:moveTo>
                                  <a:cubicBezTo>
                                    <a:pt x="1" y="27"/>
                                    <a:pt x="0" y="16"/>
                                    <a:pt x="2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130"/>
                          <wps:cNvSpPr>
                            <a:spLocks/>
                          </wps:cNvSpPr>
                          <wps:spPr bwMode="auto">
                            <a:xfrm>
                              <a:off x="5468" y="3933"/>
                              <a:ext cx="47" cy="165"/>
                            </a:xfrm>
                            <a:custGeom>
                              <a:avLst/>
                              <a:gdLst>
                                <a:gd name="T0" fmla="*/ 0 w 8"/>
                                <a:gd name="T1" fmla="*/ 0 h 28"/>
                                <a:gd name="T2" fmla="*/ 8 w 8"/>
                                <a:gd name="T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" h="28">
                                  <a:moveTo>
                                    <a:pt x="0" y="0"/>
                                  </a:moveTo>
                                  <a:cubicBezTo>
                                    <a:pt x="1" y="13"/>
                                    <a:pt x="4" y="22"/>
                                    <a:pt x="8" y="2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131"/>
                          <wps:cNvSpPr>
                            <a:spLocks/>
                          </wps:cNvSpPr>
                          <wps:spPr bwMode="auto">
                            <a:xfrm>
                              <a:off x="5326" y="3921"/>
                              <a:ext cx="189" cy="236"/>
                            </a:xfrm>
                            <a:custGeom>
                              <a:avLst/>
                              <a:gdLst>
                                <a:gd name="T0" fmla="*/ 32 w 32"/>
                                <a:gd name="T1" fmla="*/ 30 h 40"/>
                                <a:gd name="T2" fmla="*/ 1 w 32"/>
                                <a:gd name="T3" fmla="*/ 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" h="40">
                                  <a:moveTo>
                                    <a:pt x="32" y="30"/>
                                  </a:moveTo>
                                  <a:cubicBezTo>
                                    <a:pt x="10" y="40"/>
                                    <a:pt x="0" y="30"/>
                                    <a:pt x="1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132"/>
                          <wps:cNvSpPr>
                            <a:spLocks/>
                          </wps:cNvSpPr>
                          <wps:spPr bwMode="auto">
                            <a:xfrm>
                              <a:off x="5768" y="3708"/>
                              <a:ext cx="136" cy="408"/>
                            </a:xfrm>
                            <a:custGeom>
                              <a:avLst/>
                              <a:gdLst>
                                <a:gd name="T0" fmla="*/ 23 w 23"/>
                                <a:gd name="T1" fmla="*/ 0 h 69"/>
                                <a:gd name="T2" fmla="*/ 3 w 23"/>
                                <a:gd name="T3" fmla="*/ 31 h 69"/>
                                <a:gd name="T4" fmla="*/ 6 w 23"/>
                                <a:gd name="T5" fmla="*/ 69 h 69"/>
                                <a:gd name="T6" fmla="*/ 6 w 23"/>
                                <a:gd name="T7" fmla="*/ 69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3" h="69">
                                  <a:moveTo>
                                    <a:pt x="23" y="0"/>
                                  </a:moveTo>
                                  <a:cubicBezTo>
                                    <a:pt x="13" y="7"/>
                                    <a:pt x="6" y="18"/>
                                    <a:pt x="3" y="31"/>
                                  </a:cubicBezTo>
                                  <a:cubicBezTo>
                                    <a:pt x="0" y="41"/>
                                    <a:pt x="1" y="53"/>
                                    <a:pt x="6" y="69"/>
                                  </a:cubicBezTo>
                                  <a:cubicBezTo>
                                    <a:pt x="6" y="69"/>
                                    <a:pt x="6" y="69"/>
                                    <a:pt x="6" y="69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133"/>
                          <wps:cNvSpPr>
                            <a:spLocks/>
                          </wps:cNvSpPr>
                          <wps:spPr bwMode="auto">
                            <a:xfrm>
                              <a:off x="5804" y="4116"/>
                              <a:ext cx="147" cy="65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0 h 11"/>
                                <a:gd name="T2" fmla="*/ 17 w 25"/>
                                <a:gd name="T3" fmla="*/ 10 h 11"/>
                                <a:gd name="T4" fmla="*/ 25 w 25"/>
                                <a:gd name="T5" fmla="*/ 8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5" h="11">
                                  <a:moveTo>
                                    <a:pt x="0" y="0"/>
                                  </a:moveTo>
                                  <a:cubicBezTo>
                                    <a:pt x="3" y="6"/>
                                    <a:pt x="9" y="10"/>
                                    <a:pt x="17" y="10"/>
                                  </a:cubicBezTo>
                                  <a:cubicBezTo>
                                    <a:pt x="22" y="11"/>
                                    <a:pt x="25" y="10"/>
                                    <a:pt x="25" y="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134"/>
                          <wps:cNvSpPr>
                            <a:spLocks/>
                          </wps:cNvSpPr>
                          <wps:spPr bwMode="auto">
                            <a:xfrm>
                              <a:off x="5916" y="3974"/>
                              <a:ext cx="212" cy="236"/>
                            </a:xfrm>
                            <a:custGeom>
                              <a:avLst/>
                              <a:gdLst>
                                <a:gd name="T0" fmla="*/ 2 w 36"/>
                                <a:gd name="T1" fmla="*/ 0 h 40"/>
                                <a:gd name="T2" fmla="*/ 2 w 36"/>
                                <a:gd name="T3" fmla="*/ 21 h 40"/>
                                <a:gd name="T4" fmla="*/ 7 w 36"/>
                                <a:gd name="T5" fmla="*/ 31 h 40"/>
                                <a:gd name="T6" fmla="*/ 25 w 36"/>
                                <a:gd name="T7" fmla="*/ 40 h 40"/>
                                <a:gd name="T8" fmla="*/ 36 w 36"/>
                                <a:gd name="T9" fmla="*/ 33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6" h="40">
                                  <a:moveTo>
                                    <a:pt x="2" y="0"/>
                                  </a:moveTo>
                                  <a:cubicBezTo>
                                    <a:pt x="0" y="7"/>
                                    <a:pt x="0" y="14"/>
                                    <a:pt x="2" y="21"/>
                                  </a:cubicBezTo>
                                  <a:cubicBezTo>
                                    <a:pt x="2" y="24"/>
                                    <a:pt x="4" y="28"/>
                                    <a:pt x="7" y="31"/>
                                  </a:cubicBezTo>
                                  <a:cubicBezTo>
                                    <a:pt x="12" y="37"/>
                                    <a:pt x="19" y="40"/>
                                    <a:pt x="25" y="40"/>
                                  </a:cubicBezTo>
                                  <a:cubicBezTo>
                                    <a:pt x="32" y="39"/>
                                    <a:pt x="36" y="37"/>
                                    <a:pt x="36" y="3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135"/>
                          <wps:cNvSpPr>
                            <a:spLocks/>
                          </wps:cNvSpPr>
                          <wps:spPr bwMode="auto">
                            <a:xfrm>
                              <a:off x="6104" y="3974"/>
                              <a:ext cx="24" cy="195"/>
                            </a:xfrm>
                            <a:custGeom>
                              <a:avLst/>
                              <a:gdLst>
                                <a:gd name="T0" fmla="*/ 4 w 4"/>
                                <a:gd name="T1" fmla="*/ 33 h 33"/>
                                <a:gd name="T2" fmla="*/ 4 w 4"/>
                                <a:gd name="T3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" h="33">
                                  <a:moveTo>
                                    <a:pt x="4" y="33"/>
                                  </a:moveTo>
                                  <a:cubicBezTo>
                                    <a:pt x="0" y="22"/>
                                    <a:pt x="0" y="11"/>
                                    <a:pt x="4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136"/>
                          <wps:cNvSpPr>
                            <a:spLocks/>
                          </wps:cNvSpPr>
                          <wps:spPr bwMode="auto">
                            <a:xfrm>
                              <a:off x="5703" y="3590"/>
                              <a:ext cx="201" cy="118"/>
                            </a:xfrm>
                            <a:custGeom>
                              <a:avLst/>
                              <a:gdLst>
                                <a:gd name="T0" fmla="*/ 0 w 34"/>
                                <a:gd name="T1" fmla="*/ 0 h 20"/>
                                <a:gd name="T2" fmla="*/ 34 w 34"/>
                                <a:gd name="T3" fmla="*/ 2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4" h="20">
                                  <a:moveTo>
                                    <a:pt x="0" y="0"/>
                                  </a:moveTo>
                                  <a:cubicBezTo>
                                    <a:pt x="12" y="2"/>
                                    <a:pt x="23" y="8"/>
                                    <a:pt x="34" y="2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137"/>
                          <wps:cNvSpPr>
                            <a:spLocks/>
                          </wps:cNvSpPr>
                          <wps:spPr bwMode="auto">
                            <a:xfrm>
                              <a:off x="5756" y="4116"/>
                              <a:ext cx="48" cy="41"/>
                            </a:xfrm>
                            <a:custGeom>
                              <a:avLst/>
                              <a:gdLst>
                                <a:gd name="T0" fmla="*/ 8 w 8"/>
                                <a:gd name="T1" fmla="*/ 0 h 7"/>
                                <a:gd name="T2" fmla="*/ 0 w 8"/>
                                <a:gd name="T3" fmla="*/ 7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" h="7">
                                  <a:moveTo>
                                    <a:pt x="8" y="0"/>
                                  </a:moveTo>
                                  <a:cubicBezTo>
                                    <a:pt x="5" y="2"/>
                                    <a:pt x="2" y="4"/>
                                    <a:pt x="0" y="7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138"/>
                          <wps:cNvSpPr>
                            <a:spLocks/>
                          </wps:cNvSpPr>
                          <wps:spPr bwMode="auto">
                            <a:xfrm>
                              <a:off x="5609" y="3046"/>
                              <a:ext cx="189" cy="160"/>
                            </a:xfrm>
                            <a:custGeom>
                              <a:avLst/>
                              <a:gdLst>
                                <a:gd name="T0" fmla="*/ 32 w 32"/>
                                <a:gd name="T1" fmla="*/ 27 h 27"/>
                                <a:gd name="T2" fmla="*/ 0 w 32"/>
                                <a:gd name="T3" fmla="*/ 0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" h="27">
                                  <a:moveTo>
                                    <a:pt x="32" y="27"/>
                                  </a:moveTo>
                                  <a:cubicBezTo>
                                    <a:pt x="18" y="19"/>
                                    <a:pt x="8" y="1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139"/>
                          <wps:cNvSpPr>
                            <a:spLocks/>
                          </wps:cNvSpPr>
                          <wps:spPr bwMode="auto">
                            <a:xfrm>
                              <a:off x="5751" y="4299"/>
                              <a:ext cx="294" cy="425"/>
                            </a:xfrm>
                            <a:custGeom>
                              <a:avLst/>
                              <a:gdLst>
                                <a:gd name="T0" fmla="*/ 50 w 50"/>
                                <a:gd name="T1" fmla="*/ 69 h 72"/>
                                <a:gd name="T2" fmla="*/ 33 w 50"/>
                                <a:gd name="T3" fmla="*/ 66 h 72"/>
                                <a:gd name="T4" fmla="*/ 11 w 50"/>
                                <a:gd name="T5" fmla="*/ 33 h 72"/>
                                <a:gd name="T6" fmla="*/ 0 w 50"/>
                                <a:gd name="T7" fmla="*/ 0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0" h="72">
                                  <a:moveTo>
                                    <a:pt x="50" y="69"/>
                                  </a:moveTo>
                                  <a:cubicBezTo>
                                    <a:pt x="42" y="72"/>
                                    <a:pt x="36" y="71"/>
                                    <a:pt x="33" y="66"/>
                                  </a:cubicBezTo>
                                  <a:cubicBezTo>
                                    <a:pt x="23" y="57"/>
                                    <a:pt x="16" y="46"/>
                                    <a:pt x="11" y="33"/>
                                  </a:cubicBezTo>
                                  <a:cubicBezTo>
                                    <a:pt x="6" y="20"/>
                                    <a:pt x="2" y="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140"/>
                          <wps:cNvSpPr>
                            <a:spLocks/>
                          </wps:cNvSpPr>
                          <wps:spPr bwMode="auto">
                            <a:xfrm>
                              <a:off x="5975" y="4559"/>
                              <a:ext cx="70" cy="148"/>
                            </a:xfrm>
                            <a:custGeom>
                              <a:avLst/>
                              <a:gdLst>
                                <a:gd name="T0" fmla="*/ 12 w 12"/>
                                <a:gd name="T1" fmla="*/ 25 h 25"/>
                                <a:gd name="T2" fmla="*/ 0 w 12"/>
                                <a:gd name="T3" fmla="*/ 0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2" h="25">
                                  <a:moveTo>
                                    <a:pt x="12" y="25"/>
                                  </a:moveTo>
                                  <a:cubicBezTo>
                                    <a:pt x="11" y="17"/>
                                    <a:pt x="6" y="8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Line 141"/>
                          <wps:cNvCnPr/>
                          <wps:spPr bwMode="auto">
                            <a:xfrm flipH="1">
                              <a:off x="6187" y="4606"/>
                              <a:ext cx="47" cy="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Freeform 142"/>
                          <wps:cNvSpPr>
                            <a:spLocks/>
                          </wps:cNvSpPr>
                          <wps:spPr bwMode="auto">
                            <a:xfrm>
                              <a:off x="5491" y="4299"/>
                              <a:ext cx="260" cy="177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0 h 30"/>
                                <a:gd name="T2" fmla="*/ 37 w 44"/>
                                <a:gd name="T3" fmla="*/ 11 h 30"/>
                                <a:gd name="T4" fmla="*/ 2 w 44"/>
                                <a:gd name="T5" fmla="*/ 29 h 30"/>
                                <a:gd name="T6" fmla="*/ 0 w 44"/>
                                <a:gd name="T7" fmla="*/ 3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4" h="30">
                                  <a:moveTo>
                                    <a:pt x="44" y="0"/>
                                  </a:moveTo>
                                  <a:cubicBezTo>
                                    <a:pt x="43" y="3"/>
                                    <a:pt x="40" y="7"/>
                                    <a:pt x="37" y="11"/>
                                  </a:cubicBezTo>
                                  <a:cubicBezTo>
                                    <a:pt x="26" y="22"/>
                                    <a:pt x="14" y="28"/>
                                    <a:pt x="2" y="29"/>
                                  </a:cubicBezTo>
                                  <a:cubicBezTo>
                                    <a:pt x="2" y="30"/>
                                    <a:pt x="1" y="30"/>
                                    <a:pt x="0" y="3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143"/>
                          <wps:cNvSpPr>
                            <a:spLocks/>
                          </wps:cNvSpPr>
                          <wps:spPr bwMode="auto">
                            <a:xfrm>
                              <a:off x="6045" y="4695"/>
                              <a:ext cx="142" cy="159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27"/>
                                <a:gd name="T2" fmla="*/ 0 w 24"/>
                                <a:gd name="T3" fmla="*/ 27 h 27"/>
                                <a:gd name="T4" fmla="*/ 0 w 24"/>
                                <a:gd name="T5" fmla="*/ 2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4" h="27">
                                  <a:moveTo>
                                    <a:pt x="24" y="0"/>
                                  </a:moveTo>
                                  <a:cubicBezTo>
                                    <a:pt x="20" y="10"/>
                                    <a:pt x="12" y="19"/>
                                    <a:pt x="0" y="27"/>
                                  </a:cubicBezTo>
                                  <a:cubicBezTo>
                                    <a:pt x="2" y="18"/>
                                    <a:pt x="2" y="10"/>
                                    <a:pt x="0" y="2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144"/>
                          <wps:cNvSpPr>
                            <a:spLocks/>
                          </wps:cNvSpPr>
                          <wps:spPr bwMode="auto">
                            <a:xfrm>
                              <a:off x="5485" y="4086"/>
                              <a:ext cx="2482" cy="951"/>
                            </a:xfrm>
                            <a:custGeom>
                              <a:avLst/>
                              <a:gdLst>
                                <a:gd name="T0" fmla="*/ 343 w 421"/>
                                <a:gd name="T1" fmla="*/ 0 h 161"/>
                                <a:gd name="T2" fmla="*/ 377 w 421"/>
                                <a:gd name="T3" fmla="*/ 35 h 161"/>
                                <a:gd name="T4" fmla="*/ 410 w 421"/>
                                <a:gd name="T5" fmla="*/ 84 h 161"/>
                                <a:gd name="T6" fmla="*/ 415 w 421"/>
                                <a:gd name="T7" fmla="*/ 140 h 161"/>
                                <a:gd name="T8" fmla="*/ 2 w 421"/>
                                <a:gd name="T9" fmla="*/ 143 h 161"/>
                                <a:gd name="T10" fmla="*/ 1 w 421"/>
                                <a:gd name="T11" fmla="*/ 66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21" h="161">
                                  <a:moveTo>
                                    <a:pt x="343" y="0"/>
                                  </a:moveTo>
                                  <a:cubicBezTo>
                                    <a:pt x="377" y="35"/>
                                    <a:pt x="377" y="35"/>
                                    <a:pt x="377" y="35"/>
                                  </a:cubicBezTo>
                                  <a:cubicBezTo>
                                    <a:pt x="390" y="51"/>
                                    <a:pt x="401" y="68"/>
                                    <a:pt x="410" y="84"/>
                                  </a:cubicBezTo>
                                  <a:cubicBezTo>
                                    <a:pt x="419" y="101"/>
                                    <a:pt x="421" y="120"/>
                                    <a:pt x="415" y="140"/>
                                  </a:cubicBezTo>
                                  <a:cubicBezTo>
                                    <a:pt x="289" y="160"/>
                                    <a:pt x="151" y="161"/>
                                    <a:pt x="2" y="143"/>
                                  </a:cubicBezTo>
                                  <a:cubicBezTo>
                                    <a:pt x="1" y="107"/>
                                    <a:pt x="0" y="81"/>
                                    <a:pt x="1" y="66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Line 145"/>
                          <wps:cNvCnPr/>
                          <wps:spPr bwMode="auto">
                            <a:xfrm>
                              <a:off x="6316" y="4240"/>
                              <a:ext cx="183" cy="1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Freeform 146"/>
                          <wps:cNvSpPr>
                            <a:spLocks/>
                          </wps:cNvSpPr>
                          <wps:spPr bwMode="auto">
                            <a:xfrm>
                              <a:off x="6187" y="4588"/>
                              <a:ext cx="135" cy="107"/>
                            </a:xfrm>
                            <a:custGeom>
                              <a:avLst/>
                              <a:gdLst>
                                <a:gd name="T0" fmla="*/ 23 w 23"/>
                                <a:gd name="T1" fmla="*/ 0 h 18"/>
                                <a:gd name="T2" fmla="*/ 16 w 23"/>
                                <a:gd name="T3" fmla="*/ 9 h 18"/>
                                <a:gd name="T4" fmla="*/ 0 w 23"/>
                                <a:gd name="T5" fmla="*/ 18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3" h="18">
                                  <a:moveTo>
                                    <a:pt x="23" y="0"/>
                                  </a:moveTo>
                                  <a:cubicBezTo>
                                    <a:pt x="16" y="9"/>
                                    <a:pt x="16" y="9"/>
                                    <a:pt x="16" y="9"/>
                                  </a:cubicBezTo>
                                  <a:cubicBezTo>
                                    <a:pt x="10" y="15"/>
                                    <a:pt x="4" y="18"/>
                                    <a:pt x="0" y="1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147"/>
                          <wps:cNvSpPr>
                            <a:spLocks/>
                          </wps:cNvSpPr>
                          <wps:spPr bwMode="auto">
                            <a:xfrm>
                              <a:off x="6322" y="4411"/>
                              <a:ext cx="177" cy="177"/>
                            </a:xfrm>
                            <a:custGeom>
                              <a:avLst/>
                              <a:gdLst>
                                <a:gd name="T0" fmla="*/ 30 w 30"/>
                                <a:gd name="T1" fmla="*/ 0 h 30"/>
                                <a:gd name="T2" fmla="*/ 17 w 30"/>
                                <a:gd name="T3" fmla="*/ 24 h 30"/>
                                <a:gd name="T4" fmla="*/ 0 w 30"/>
                                <a:gd name="T5" fmla="*/ 3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0" h="30">
                                  <a:moveTo>
                                    <a:pt x="30" y="0"/>
                                  </a:moveTo>
                                  <a:cubicBezTo>
                                    <a:pt x="28" y="8"/>
                                    <a:pt x="24" y="16"/>
                                    <a:pt x="17" y="24"/>
                                  </a:cubicBezTo>
                                  <a:cubicBezTo>
                                    <a:pt x="10" y="28"/>
                                    <a:pt x="5" y="30"/>
                                    <a:pt x="0" y="3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Line 148"/>
                          <wps:cNvCnPr/>
                          <wps:spPr bwMode="auto">
                            <a:xfrm flipH="1">
                              <a:off x="6322" y="4494"/>
                              <a:ext cx="53" cy="9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Freeform 149"/>
                          <wps:cNvSpPr>
                            <a:spLocks/>
                          </wps:cNvSpPr>
                          <wps:spPr bwMode="auto">
                            <a:xfrm>
                              <a:off x="6104" y="2757"/>
                              <a:ext cx="295" cy="65"/>
                            </a:xfrm>
                            <a:custGeom>
                              <a:avLst/>
                              <a:gdLst>
                                <a:gd name="T0" fmla="*/ 50 w 50"/>
                                <a:gd name="T1" fmla="*/ 0 h 11"/>
                                <a:gd name="T2" fmla="*/ 0 w 50"/>
                                <a:gd name="T3" fmla="*/ 2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0" h="11">
                                  <a:moveTo>
                                    <a:pt x="50" y="0"/>
                                  </a:moveTo>
                                  <a:cubicBezTo>
                                    <a:pt x="34" y="10"/>
                                    <a:pt x="17" y="11"/>
                                    <a:pt x="0" y="2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150"/>
                          <wps:cNvSpPr>
                            <a:spLocks/>
                          </wps:cNvSpPr>
                          <wps:spPr bwMode="auto">
                            <a:xfrm>
                              <a:off x="6128" y="4169"/>
                              <a:ext cx="188" cy="94"/>
                            </a:xfrm>
                            <a:custGeom>
                              <a:avLst/>
                              <a:gdLst>
                                <a:gd name="T0" fmla="*/ 0 w 32"/>
                                <a:gd name="T1" fmla="*/ 0 h 16"/>
                                <a:gd name="T2" fmla="*/ 13 w 32"/>
                                <a:gd name="T3" fmla="*/ 12 h 16"/>
                                <a:gd name="T4" fmla="*/ 32 w 32"/>
                                <a:gd name="T5" fmla="*/ 12 h 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2" h="16">
                                  <a:moveTo>
                                    <a:pt x="0" y="0"/>
                                  </a:moveTo>
                                  <a:cubicBezTo>
                                    <a:pt x="2" y="5"/>
                                    <a:pt x="7" y="8"/>
                                    <a:pt x="13" y="12"/>
                                  </a:cubicBezTo>
                                  <a:cubicBezTo>
                                    <a:pt x="19" y="16"/>
                                    <a:pt x="26" y="16"/>
                                    <a:pt x="32" y="12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51"/>
                          <wps:cNvSpPr>
                            <a:spLocks/>
                          </wps:cNvSpPr>
                          <wps:spPr bwMode="auto">
                            <a:xfrm>
                              <a:off x="5739" y="4157"/>
                              <a:ext cx="17" cy="142"/>
                            </a:xfrm>
                            <a:custGeom>
                              <a:avLst/>
                              <a:gdLst>
                                <a:gd name="T0" fmla="*/ 3 w 3"/>
                                <a:gd name="T1" fmla="*/ 0 h 24"/>
                                <a:gd name="T2" fmla="*/ 2 w 3"/>
                                <a:gd name="T3" fmla="*/ 24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" h="24">
                                  <a:moveTo>
                                    <a:pt x="3" y="0"/>
                                  </a:moveTo>
                                  <a:cubicBezTo>
                                    <a:pt x="0" y="5"/>
                                    <a:pt x="0" y="13"/>
                                    <a:pt x="2" y="24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8" o:spid="_x0000_s1026" style="position:absolute;margin-left:302.95pt;margin-top:703.4pt;width:257.45pt;height:366.2pt;z-index:251906048" coordorigin="7338,14448" coordsize="5149,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">
                <v:shape id="Freeform 180" o:spid="_x0000_s1027" style="position:absolute;left:7990;top:19320;width:4497;height:2452;visibility:visible;mso-wrap-style:square;v-text-anchor:top" coordsize="421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pvsIA&#10;AADbAAAADwAAAGRycy9kb3ducmV2LnhtbESPT4vCMBTE74LfIbwFb5oqi5RqFFkIeBFWdw/19mhe&#10;/2DzUpqo7bc3wsIeh5n5DbPdD7YVD+p941jBcpGAIC6cabhS8Puj5ykIH5ANto5JwUge9rvpZIuZ&#10;cU8+0+MSKhEh7DNUUIfQZVL6oiaLfuE64uiVrrcYouwraXp8Rrht5SpJ1tJiw3Ghxo6+aipul7tV&#10;sNbj53eaX0se8rHUujjplINSs4/hsAERaAj/4b/20ShYLeH9Jf4A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qm+wgAAANsAAAAPAAAAAAAAAAAAAAAAAJgCAABkcnMvZG93&#10;bnJldi54bWxQSwUGAAAAAAQABAD1AAAAhwMAAAAA&#10;" path="m343,62v12,23,12,23,12,23c343,62,343,62,343,62v-4,-8,-4,-8,-4,-8c333,,333,,333,v-2,14,-4,28,-9,43c315,69,301,92,283,111v-15,17,-32,28,-50,32c210,139,189,130,173,118v-1,-1,-1,-1,-1,-1c170,125,166,133,159,141v-7,4,-12,6,-17,6c135,156,135,156,135,156v-6,6,-12,9,-16,9c115,175,107,184,95,192v2,-9,2,-17,,-25c87,170,81,169,78,164,68,155,61,144,56,131,51,118,47,107,45,98v-1,3,-4,7,-7,11c27,120,15,126,3,127v,1,-1,1,-2,1c,143,1,169,2,205v149,18,287,17,413,-3c421,182,419,163,410,146,401,130,390,113,377,97l343,62xe" fillcolor="white [3212]" stroked="f" strokeweight="1pt">
                  <v:path arrowok="t" o:connecttype="custom" o:connectlocs="3664,682;3792,935;3664,682;3621,594;3557,0;3461,473;3023,1221;2489,1572;1848,1297;1837,1286;1698,1550;1517,1616;1442,1715;1271,1814;1015,2111;1015,1836;833,1803;598,1440;481,1078;406,1199;32,1396;11,1407;21,2254;4433,2221;4380,1605;4027,1067;3664,682" o:connectangles="0,0,0,0,0,0,0,0,0,0,0,0,0,0,0,0,0,0,0,0,0,0,0,0,0,0,0"/>
                </v:shape>
                <v:shape id="Freeform 174" o:spid="_x0000_s1028" style="position:absolute;left:7535;top:14452;width:4327;height:5083;visibility:visible;mso-wrap-style:square;v-text-anchor:top" coordsize="405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6J8IA&#10;AADbAAAADwAAAGRycy9kb3ducmV2LnhtbESP3YrCMBSE7wXfIRzBG9F0cyFajSLCsrJ4488DHJtj&#10;W21OSpOt9e03guDlMDPfMMt1ZyvRUuNLxxq+JgkI4syZknMN59P3eAbCB2SDlWPS8CQP61W/t8TU&#10;uAcfqD2GXEQI+xQ1FCHUqZQ+K8iin7iaOHpX11gMUTa5NA0+ItxWUiXJVFosOS4UWNO2oOx+/LMa&#10;2ouaty7/of3890Bn9xzt1W2k9XDQbRYgAnXhE363d0aDUvD6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/DonwgAAANsAAAAPAAAAAAAAAAAAAAAAAJgCAABkcnMvZG93&#10;bnJldi54bWxQSwUGAAAAAAQABAD1AAAAhwMAAAAA&#10;" path="m140,30c132,15,118,8,98,8,83,10,74,21,70,42v,7,,15,2,24c74,77,80,84,90,86v,,,,,c110,60,110,60,110,60v4,-7,6,-14,3,-21c109,33,103,32,96,35v-4,2,-7,6,-10,12c84,53,85,58,88,63,85,58,84,53,86,47,89,41,92,37,96,35v7,-3,13,-2,17,4c116,46,114,53,110,60,90,86,90,86,90,86v,,,,,c75,129,75,129,75,129,45,176,45,176,45,176,34,190,27,205,25,219v-3,16,-1,32,3,49c32,282,39,295,49,309v10,12,10,12,10,12c62,326,64,328,64,328v8,10,18,19,32,27c82,347,72,338,64,328v-14,,-24,5,-31,16c22,357,16,375,16,397,7,422,2,443,,462,14,446,14,446,14,446,24,435,35,428,45,424v10,-3,22,-5,35,-4c85,360,85,360,85,360v-5,60,-5,60,-5,60c92,422,103,428,114,440v1,-1,1,-1,2,-1c128,429,142,424,158,425v18,,37,2,56,6c252,439,252,439,252,439v,-20,4,-39,10,-59c268,364,277,350,292,338v16,-9,32,-12,48,-9c369,307,388,285,394,262v6,-16,8,-28,8,-36c405,205,390,181,355,152,341,107,341,107,341,107,338,97,338,97,338,97v3,10,3,10,3,10c346,119,352,125,359,125v9,,17,-5,24,-14c390,102,393,90,393,73v,-16,-4,-29,-13,-38c372,26,362,23,350,24v-13,1,-23,7,-32,18c316,46,313,50,311,54,297,36,282,25,265,21,252,7,235,,213,,200,1,184,6,168,14v-9,4,-18,9,-28,16xm114,121v5,-4,10,-6,15,-5c134,117,139,120,142,126v3,5,4,12,3,19c145,146,144,146,144,147v-1,6,-4,11,-8,15c134,164,132,165,130,166v-2,1,-6,2,-8,1c116,166,112,163,109,158v-3,-6,-4,-12,-3,-19c107,132,110,126,114,121xm124,61c109,71,100,86,94,107v6,-21,15,-36,30,-46xm239,125v5,-6,10,-9,17,-9c262,116,268,119,272,125v4,5,7,12,7,20c279,149,278,153,276,157v,3,-2,6,-4,8c271,166,270,168,268,169v-4,3,-8,4,-12,4c249,173,244,170,239,165v-5,-6,-7,-12,-7,-20c232,137,234,130,239,125xm292,76v8,5,14,12,18,22c306,88,300,81,292,76xm270,60v6,2,9,5,11,9c279,65,276,62,270,60v-8,-1,-14,-1,-20,2c256,59,262,59,270,60xm368,87v-2,9,-8,14,-15,15c360,101,366,96,368,87v2,-5,2,-11,,-18c366,57,360,51,350,50v-8,-1,-14,1,-17,6c332,70,335,78,344,82,335,78,332,70,333,56v3,-5,9,-7,17,-6c360,51,366,57,368,69v2,7,2,13,,18xm185,180v7,2,9,6,9,10c193,194,185,199,169,205v-1,,-1,,-1,c173,245,173,245,173,245v1,1,1,1,1,1c179,254,188,260,202,264v9,2,19,1,28,-3c242,255,251,248,258,239v-7,9,-16,16,-28,22c221,265,211,266,202,264v-14,-4,-23,-10,-28,-18c173,245,173,245,173,245v-1,6,-7,12,-19,17c143,266,132,265,120,260v-13,-7,-20,-14,-20,-22c100,246,107,253,120,260v12,5,23,6,34,2c166,257,172,251,173,245v-5,-40,-5,-40,-5,-40c162,201,156,196,152,190v-2,-6,2,-10,10,-11c170,177,178,177,185,180xm148,281v17,9,34,8,50,-2c182,289,165,290,148,281xm174,70v2,20,2,20,2,20c160,79,156,59,162,32v-6,27,-2,47,14,58c174,70,174,70,174,70v,-9,2,-18,7,-27c180,55,183,67,190,80v,,,,,c188,52,192,36,203,32v-2,8,-2,17,1,26c205,42,210,31,220,26v-10,5,-15,16,-16,32c201,49,201,40,203,32v-11,4,-15,20,-13,48c190,80,190,80,190,80,183,67,180,55,181,43v-5,9,-7,18,-7,27xe" fillcolor="white [3212]" stroked="f" strokeweight="1pt">
                  <v:path arrowok="t" o:connecttype="custom" o:connectlocs="748,462;962,946;1026,385;919,517;1175,660;801,1419;299,2949;684,3609;353,3785;150,4907;908,3961;1239,4830;2692,4830;3633,3620;3793,1672;3643,1177;4199,803;3397,462;2276,0;1218,1331;1549,1595;1389,1826;1132,1529;1004,1177;2735,1276;2949,1727;2735,1903;2553,1375;3120,836;2885,660;3932,957;3932,759;3675,902;3932,759;2073,2090;1848,2696;2457,2872;2158,2905;1645,2883;1282,2861;1795,2255;1977,1980;1581,3092;1731,352;1934,473;2169,352;2180,638;2030,880" o:connectangles="0,0,0,0,0,0,0,0,0,0,0,0,0,0,0,0,0,0,0,0,0,0,0,0,0,0,0,0,0,0,0,0,0,0,0,0,0,0,0,0,0,0,0,0,0,0,0,0"/>
                  <o:lock v:ext="edit" verticies="t"/>
                </v:shape>
                <v:shape id="Freeform 172" o:spid="_x0000_s1029" style="position:absolute;left:8442;top:18037;width:3122;height:3387;visibility:visible;mso-wrap-style:square;v-text-anchor:top" coordsize="292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QYMQA&#10;AADbAAAADwAAAGRycy9kb3ducmV2LnhtbESPQWsCMRSE7wX/Q3iCt5rVQumuRlGpKFgFbcHrY/O6&#10;Wbp5WZLobv99Uyj0OMzMN8x82dtG3MmH2rGCyTgDQVw6XXOl4ON9+/gCIkRkjY1jUvBNAZaLwcMc&#10;C+06PtP9EiuRIBwKVGBibAspQ2nIYhi7ljh5n85bjEn6SmqPXYLbRk6z7FlarDktGGxpY6j8utys&#10;Am2aQ7d7O0XXt/nr9Zgf8u3aKzUa9qsZiEh9/A//tfdawfQJfr+k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UGDEAAAA2wAAAA8AAAAAAAAAAAAAAAAAmAIAAGRycy9k&#10;b3ducmV2LnhtbFBLBQYAAAAABAAEAPUAAACJAwAAAAA=&#10;" path="m206,12c191,24,182,38,176,54v-6,20,-10,39,-10,59c194,123,214,137,224,155,214,137,194,123,166,113v-38,-8,-38,-8,-38,-8c109,101,90,99,72,99,56,98,42,103,30,113v-1,,-1,,-2,1c18,121,11,132,8,145v-3,10,-2,22,3,38c11,183,11,183,11,183v3,6,9,10,17,10c33,194,36,193,36,191v,2,-3,3,-8,2c20,193,14,189,11,183v-3,2,-6,4,-8,7c,195,,203,2,214v2,9,6,20,11,33c18,260,25,271,35,280v3,5,9,6,17,3c51,275,46,266,40,258v6,8,11,17,12,25c54,291,54,299,52,308v12,-8,20,-17,24,-27c84,266,84,266,84,266v-8,15,-8,15,-8,15c80,281,86,278,92,272v7,-9,7,-9,7,-9c108,247,108,247,108,247v-9,16,-9,16,-9,16c104,263,109,261,116,257v7,-8,11,-16,13,-24c98,204,98,204,98,204v-6,4,-13,4,-19,c73,200,68,197,66,192v,4,-4,6,-11,7c49,199,42,196,37,190v-3,-3,-5,-7,-5,-10c30,173,30,166,32,159v-2,7,-2,14,,21c32,183,34,187,37,190v5,6,12,9,18,9c62,198,66,196,66,192v-4,-11,-4,-22,,-33c62,170,62,181,66,192v2,5,7,8,13,12c85,208,92,208,98,204v4,-2,8,-9,10,-20c109,175,106,171,100,172v8,-4,12,-8,15,-13c112,164,108,168,100,172v6,-1,9,3,8,12c106,195,102,202,98,204v31,29,31,29,31,29c130,234,130,234,130,234v16,12,37,21,60,25c208,255,225,244,240,227v18,-19,32,-42,41,-68c286,144,288,130,290,116v,-3,1,-5,1,-8c292,84,290,61,285,37,284,19,274,7,254,3,238,,222,3,206,12xe" fillcolor="white [3212]" stroked="f" strokeweight="1pt">
                  <v:path arrowok="t" o:connecttype="custom" o:connectlocs="1882,594;2395,1704;1369,1155;321,1243;86,1595;118,2012;385,2100;118,2012;21,2353;374,3079;428,2837;556,3387;898,2925;984,2991;1155,2716;1240,2826;1048,2243;706,2111;396,2089;342,1748;396,2089;706,2111;706,2111;1048,2243;1069,1891;1069,1891;1048,2243;1390,2573;2566,2496;3101,1276;3047,407;2203,132" o:connectangles="0,0,0,0,0,0,0,0,0,0,0,0,0,0,0,0,0,0,0,0,0,0,0,0,0,0,0,0,0,0,0,0"/>
                </v:shape>
                <v:shape id="Freeform 173" o:spid="_x0000_s1030" style="position:absolute;left:7338;top:19061;width:1410;height:1672;visibility:visible;mso-wrap-style:square;v-text-anchor:top" coordsize="132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1EWcUA&#10;AADbAAAADwAAAGRycy9kb3ducmV2LnhtbESPT2sCMRTE70K/Q3gFL6LZikjdGkWsRQ9euvXP9XXz&#10;utm6eVk2qa7f3ghCj8PM/IaZzltbiTM1vnSs4GWQgCDOnS65ULD7+ui/gvABWWPlmBRcycN89tSZ&#10;YqrdhT/pnIVCRAj7FBWYEOpUSp8bsugHriaO3o9rLIYom0LqBi8Rbis5TJKxtFhyXDBY09JQfsr+&#10;rILDavtuTpvv7Pda9Cbtca9HZh2U6j63izcQgdrwH360N1rBcAT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zURZxQAAANsAAAAPAAAAAAAAAAAAAAAAAJgCAABkcnMv&#10;ZG93bnJldi54bWxQSwUGAAAAAAQABAD1AAAAigMAAAAA&#10;" path="m18,43c6,60,6,60,6,60,1,75,,94,3,114v3,12,11,22,23,31c39,150,51,152,62,151v1,,2,,2,-1c76,149,88,143,99,132v3,-4,6,-8,7,-11c104,110,104,102,107,97,101,96,96,94,92,91v,-1,-1,-1,-1,-2c82,92,76,93,73,91,69,88,67,87,66,87,44,97,34,87,35,57v-1,30,9,40,31,30c62,81,59,72,58,59v1,13,4,22,8,28c67,87,69,88,73,91v3,2,9,1,18,-2c85,83,84,72,86,56v-2,16,-1,27,5,33c91,90,92,90,92,91v4,3,9,5,15,6c109,94,112,92,115,90v,,,,,c110,74,109,62,112,52v3,-13,10,-24,20,-31c121,9,110,3,98,1,85,,73,2,63,5,53,9,42,16,32,27l18,43xe" fillcolor="white [3212]" stroked="f" strokeweight="1pt">
                  <v:path arrowok="t" o:connecttype="custom" o:connectlocs="192,473;64,660;32,1254;278,1595;662,1661;684,1650;1058,1452;1132,1331;1143,1067;983,1001;972,979;780,1001;705,957;374,627;705,957;620,649;705,957;780,1001;972,979;919,616;972,979;983,1001;1143,1067;1228,990;1228,990;1196,572;1410,231;1047,11;673,55;342,297;192,473" o:connectangles="0,0,0,0,0,0,0,0,0,0,0,0,0,0,0,0,0,0,0,0,0,0,0,0,0,0,0,0,0,0,0"/>
                </v:shape>
                <v:group id="Group 152" o:spid="_x0000_s1031" style="position:absolute;left:7343;top:14448;width:5144;height:7321" coordorigin="5126,1108" coordsize="2841,3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89" o:spid="_x0000_s1032" style="position:absolute;left:5851;top:1788;width:241;height:313;visibility:visible;mso-wrap-style:square;v-text-anchor:top" coordsize="41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q1cIA&#10;AADbAAAADwAAAGRycy9kb3ducmV2LnhtbESPzW7CMBCE75V4B2uReisOOQSUYlALQuoJ8dMH2MRL&#10;HBGvI9uQ9O1rpEo9jmbmG81qM9pOPMiH1rGC+SwDQVw73XKj4Puyf1uCCBFZY+eYFPxQgM168rLC&#10;UruBT/Q4x0YkCIcSFZgY+1LKUBuyGGauJ07e1XmLMUnfSO1xSHDbyTzLCmmx5bRgsKetofp2vlsF&#10;11AN2FZ2N1R9vij2R3O4+U+lXqfjxzuISGP8D/+1v7SCvIDn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sarVwgAAANsAAAAPAAAAAAAAAAAAAAAAAJgCAABkcnMvZG93&#10;bnJldi54bWxQSwUGAAAAAAQABAD1AAAAhwMAAAAA&#10;" path="m24,1c19,,14,2,9,6,5,11,2,17,1,24,,31,1,37,4,43v3,5,7,8,13,9c19,53,23,52,25,51v,,-1,,-2,c19,51,15,49,11,46,9,42,7,38,7,33,7,28,9,23,11,20v4,-4,8,-6,12,-6c28,14,31,16,35,20v3,3,4,7,4,12c39,31,40,31,40,30v1,-7,,-14,-3,-19c34,5,29,2,24,1xe" strokeweight="1pt">
                    <v:path arrowok="t" o:connecttype="custom" o:connectlocs="141,6;53,35;6,142;24,254;100,307;147,301;135,301;65,272;41,195;65,118;135,83;206,118;229,189;235,177;217,65;141,6" o:connectangles="0,0,0,0,0,0,0,0,0,0,0,0,0,0,0,0"/>
                  </v:shape>
                  <v:shape id="Freeform 90" o:spid="_x0000_s1033" style="position:absolute;left:5892;top:1870;width:189;height:219;visibility:visible;mso-wrap-style:square;v-text-anchor:top" coordsize="32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fisMA&#10;AADbAAAADwAAAGRycy9kb3ducmV2LnhtbESPT2sCMRTE74LfITyhN03qocpqFKtIi/Rg/YPXx+a5&#10;Wdy8LJvU3X77RhB6HGbmN8x82blK3KkJpWcNryMFgjj3puRCw+m4HU5BhIhssPJMGn4pwHLR780x&#10;M77lb7ofYiEShEOGGmyMdSZlyC05DCNfEyfv6huHMcmmkKbBNsFdJcdKvUmHJacFizWtLeW3w4/T&#10;wNuPzW6vzquLtZVTX+Y9nlqr9cugW81AROrif/jZ/jQaxhN4fE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FfisMAAADbAAAADwAAAAAAAAAAAAAAAACYAgAAZHJzL2Rv&#10;d25yZXYueG1sUEsFBgAAAAAEAAQA9QAAAIgDAAAAAA==&#10;" path="m24,33v4,-4,7,-9,8,-15c32,13,31,9,28,6,24,2,21,,16,,12,,8,2,4,6,2,9,,14,,19v,5,2,9,4,13c8,35,12,37,16,37v1,,2,,2,c20,36,22,35,24,33xe" fillcolor="black" strokeweight="1pt">
                    <v:path arrowok="t" o:connecttype="custom" o:connectlocs="142,195;189,107;165,36;95,0;24,36;0,112;24,189;95,219;106,219;142,195" o:connectangles="0,0,0,0,0,0,0,0,0,0"/>
                  </v:shape>
                  <v:shape id="Freeform 91" o:spid="_x0000_s1034" style="position:absolute;left:6599;top:1794;width:277;height:336;visibility:visible;mso-wrap-style:square;v-text-anchor:top" coordsize="4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QEbLwA&#10;AADbAAAADwAAAGRycy9kb3ducmV2LnhtbERPvQrCMBDeBd8hnOCmqQ4i1SgiCAoiWB06ns3ZFptL&#10;aWJb394MguPH97/e9qYSLTWutKxgNo1AEGdWl5wruN8OkyUI55E1VpZJwYccbDfDwRpjbTu+Upv4&#10;XIQQdjEqKLyvYyldVpBBN7U1ceCetjHoA2xyqRvsQrip5DyKFtJgyaGhwJr2BWWv5G0UHM+tvvm0&#10;P5ySi76/HjI1nUmVGo/63QqEp97/xT/3USuY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pARsvAAAANsAAAAPAAAAAAAAAAAAAAAAAJgCAABkcnMvZG93bnJldi54&#10;bWxQSwUGAAAAAAQABAD1AAAAgQMAAAAA&#10;" path="m24,c17,,12,3,7,9,2,14,,21,,29v,8,2,14,7,20c12,54,17,57,24,57v4,,8,-1,12,-4c34,54,30,55,27,55v-5,,-9,-2,-13,-6c10,46,8,41,8,36v,-6,2,-11,6,-14c18,18,22,16,27,16v5,,9,2,13,6c44,25,45,30,45,36v,2,,3,-1,5c46,37,47,33,47,29,47,21,44,14,40,9,36,3,30,,24,xe" strokeweight="1pt">
                    <v:path arrowok="t" o:connecttype="custom" o:connectlocs="141,0;41,53;0,171;41,289;141,336;212,312;159,324;83,289;47,212;83,130;159,94;236,130;265,212;259,242;277,171;236,53;141,0" o:connectangles="0,0,0,0,0,0,0,0,0,0,0,0,0,0,0,0,0"/>
                  </v:shape>
                  <v:shape id="Freeform 92" o:spid="_x0000_s1035" style="position:absolute;left:6647;top:1888;width:218;height:231;visibility:visible;mso-wrap-style:square;v-text-anchor:top" coordsize="3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LaMUA&#10;AADbAAAADwAAAGRycy9kb3ducmV2LnhtbESPQWvCQBSE7wX/w/IEb3Wj0mqjq0ih2kMRtK3nl+wz&#10;G8y+DdmNSf99t1DwOMzMN8xq09tK3KjxpWMFk3ECgjh3uuRCwdfn2+MChA/IGivHpOCHPGzWg4cV&#10;ptp1fKTbKRQiQtinqMCEUKdS+tyQRT92NXH0Lq6xGKJsCqkb7CLcVnKaJM/SYslxwWBNr4by66m1&#10;CuaTbFFu52fztP84ZNls13bfrlVqNOy3SxCB+nAP/7fftYLpC/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AtoxQAAANsAAAAPAAAAAAAAAAAAAAAAAJgCAABkcnMv&#10;ZG93bnJldi54bWxQSwUGAAAAAAQABAD1AAAAigMAAAAA&#10;" path="m37,20c37,14,36,9,32,6,28,2,24,,19,,14,,10,2,6,6,2,9,,14,,20v,5,2,10,6,13c10,37,14,39,19,39v3,,7,-1,9,-2c30,36,31,34,32,33v2,-2,4,-5,4,-8c37,23,37,22,37,20xe" fillcolor="black" strokeweight="1pt">
                    <v:path arrowok="t" o:connecttype="custom" o:connectlocs="218,118;189,36;112,0;35,36;0,118;35,195;112,231;165,219;189,195;212,148;218,118" o:connectangles="0,0,0,0,0,0,0,0,0,0,0"/>
                  </v:shape>
                  <v:shape id="Freeform 93" o:spid="_x0000_s1036" style="position:absolute;left:6116;top:2154;width:259;height:165;visibility:visible;mso-wrap-style:square;v-text-anchor:top" coordsize="44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qa+MAA&#10;AADbAAAADwAAAGRycy9kb3ducmV2LnhtbERPy4rCMBTdD/gP4QruxlRlVKqpiCAqyIAPXF+a2wdt&#10;bkoTtfr1k4Uwy8N5L1edqcWDWldaVjAaRiCIU6tLzhVcL9vvOQjnkTXWlknBixyskt7XEmNtn3yi&#10;x9nnIoSwi1FB4X0TS+nSggy6oW2IA5fZ1qAPsM2lbvEZwk0tx1E0lQZLDg0FNrQpKK3Od6Pg/XM7&#10;7PQsX29oWukme82z2e9RqUG/Wy9AeOr8v/jj3msFk7A+fAk/QC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qa+MAAAADbAAAADwAAAAAAAAAAAAAAAACYAgAAZHJzL2Rvd25y&#10;ZXYueG1sUEsFBgAAAAAEAAQA9QAAAIUDAAAAAA==&#10;" path="m44,13c44,9,42,5,35,3,28,,20,,12,2,4,3,,7,2,13v4,6,10,11,16,15c19,28,19,28,19,28,35,22,43,17,44,13xe" fillcolor="black" strokeweight="1pt">
                    <v:path arrowok="t" o:connecttype="custom" o:connectlocs="259,77;206,18;71,12;12,77;106,165;112,165;259,77" o:connectangles="0,0,0,0,0,0,0"/>
                  </v:shape>
                  <v:shape id="Freeform 95" o:spid="_x0000_s1037" style="position:absolute;left:5644;top:1108;width:1904;height:739;visibility:visible;mso-wrap-style:square;v-text-anchor:top" coordsize="32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hzsQA&#10;AADbAAAADwAAAGRycy9kb3ducmV2LnhtbESPQWsCMRSE7wX/Q3gFL1KzKopsjSJCQTy1qwjeHpvn&#10;bujmZZtEd/33jVDocZiZb5jVpreNuJMPxrGCyTgDQVw6bbhScDp+vC1BhIissXFMCh4UYLMevKww&#10;167jL7oXsRIJwiFHBXWMbS5lKGuyGMauJU7e1XmLMUlfSe2xS3DbyGmWLaRFw2mhxpZ2NZXfxc0q&#10;WH52dr47nM3x+jO6jIq5ufholBq+9tt3EJH6+B/+a++1gtkEnl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ioc7EAAAA2wAAAA8AAAAAAAAAAAAAAAAAmAIAAGRycy9k&#10;b3ducmV2LnhtbFBLBQYAAAAABAAEAPUAAACJAwAAAAA=&#10;" path="m20,86c10,84,4,77,2,66,,57,,49,,42,4,21,13,10,28,8v20,,34,7,42,22c80,23,89,18,98,14,114,6,130,1,143,v22,,39,7,52,21c212,25,227,36,241,54v2,-4,5,-8,7,-12c257,31,267,25,280,24v12,-1,22,2,30,11c319,44,323,57,323,73v,17,-3,29,-10,38c306,120,298,125,289,125v-7,,-13,-6,-18,-18e" filled="f" strokeweight="1pt">
                    <v:path arrowok="t" o:connecttype="custom" o:connectlocs="118,508;12,390;0,248;165,47;413,177;578,83;843,0;1149,124;1421,319;1462,248;1651,142;1827,207;1904,432;1845,656;1704,739;1597,633" o:connectangles="0,0,0,0,0,0,0,0,0,0,0,0,0,0,0,0"/>
                  </v:shape>
                  <v:shape id="Freeform 96" o:spid="_x0000_s1038" style="position:absolute;left:5727;top:1297;width:189;height:319;visibility:visible;mso-wrap-style:square;v-text-anchor:top" coordsize="3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csMQA&#10;AADbAAAADwAAAGRycy9kb3ducmV2LnhtbESPQWvCQBSE7wX/w/KE3pqNFoukriKKIE17MPbQ42v2&#10;uQlm34bsNon/vlsoeBxm5htmtRltI3rqfO1YwSxJQRCXTtdsFHyeD09LED4ga2wck4IbedisJw8r&#10;zLQb+ER9EYyIEPYZKqhCaDMpfVmRRZ+4ljh6F9dZDFF2RuoOhwi3jZyn6Yu0WHNcqLClXUXltfix&#10;Ckxt9se83+XyrXxffBjy/P21VOpxOm5fQQQawz383z5qBc9z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H3LDEAAAA2wAAAA8AAAAAAAAAAAAAAAAAmAIAAGRycy9k&#10;b3ducmV2LnhtbFBLBQYAAAAABAAEAPUAAACJAwAAAAA=&#10;" path="m4,31c1,26,,21,2,15,5,9,8,5,12,3,19,,25,1,29,7v3,7,1,14,-3,21c6,54,6,54,6,54v,,,,,e" filled="f" strokeweight="1pt">
                    <v:path arrowok="t" o:connecttype="custom" o:connectlocs="24,183;12,89;71,18;171,41;154,165;35,319;35,319" o:connectangles="0,0,0,0,0,0,0"/>
                  </v:shape>
                  <v:shape id="Freeform 97" o:spid="_x0000_s1039" style="position:absolute;left:5362;top:1616;width:400;height:1430;visibility:visible;mso-wrap-style:square;v-text-anchor:top" coordsize="68,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xp8EA&#10;AADbAAAADwAAAGRycy9kb3ducmV2LnhtbESP0YrCMBRE3xf8h3AF39ZUZReppkWEgkhftusHXJtr&#10;W9rclCba+vdGWNjHYWbOMPt0Mp140OAaywpWywgEcWl1w5WCy2/2uQXhPLLGzjIpeJKDNJl97DHW&#10;duQfehS+EgHCLkYFtfd9LKUrazLolrYnDt7NDgZ9kEMl9YBjgJtOrqPoWxpsOCzU2NOxprIt7kZB&#10;m7tzZrnVRX6dfJ7dvi4j9kot5tNhB8LT5P/Df+2TVrDZwPtL+AEy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I8afBAAAA2wAAAA8AAAAAAAAAAAAAAAAAmAIAAGRycy9kb3du&#10;cmV2LnhtbFBLBQYAAAAABAAEAPUAAACGAwAAAAA=&#10;" path="m42,242v,,-2,-2,-5,-7c27,223,27,223,27,223,17,209,10,196,6,182,2,165,,149,3,133,5,119,12,104,23,90,53,43,53,43,53,43,68,,68,,68,e" filled="f" strokeweight="1pt">
                    <v:path arrowok="t" o:connecttype="custom" o:connectlocs="247,1430;218,1389;159,1318;35,1075;18,786;135,532;312,254;400,0" o:connectangles="0,0,0,0,0,0,0,0"/>
                  </v:shape>
                  <v:shape id="Freeform 98" o:spid="_x0000_s1040" style="position:absolute;left:5851;top:1788;width:241;height:313;visibility:visible;mso-wrap-style:square;v-text-anchor:top" coordsize="41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4xEcYA&#10;AADbAAAADwAAAGRycy9kb3ducmV2LnhtbESPQWvCQBSE74X+h+UJvTUbTRFJs0qwiKE0h2qh10f2&#10;mQSzb0N2q0l/fbcgeBxm5hsm24ymExcaXGtZwTyKQRBXVrdcK/g67p5XIJxH1thZJgUTOdisHx8y&#10;TLW98iddDr4WAcIuRQWN930qpasaMugi2xMH72QHgz7IoZZ6wGuAm04u4ngpDbYcFhrsadtQdT78&#10;GAX7Mi/O2/Jok/nb6neff3+8V5NT6mk25q8gPI3+Hr61C60geYH/L+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04xEcYAAADbAAAADwAAAAAAAAAAAAAAAACYAgAAZHJz&#10;L2Rvd25yZXYueG1sUEsFBgAAAAAEAAQA9QAAAIsDAAAAAA==&#10;" path="m39,32v,-1,1,-1,1,-2c41,23,40,16,37,11,34,5,29,2,24,1,19,,14,2,9,6,5,11,2,17,1,24,,31,1,37,4,43v3,5,7,8,13,9c19,53,23,52,25,51e" filled="f" strokeweight="1pt">
                    <v:path arrowok="t" o:connecttype="custom" o:connectlocs="229,189;235,177;217,65;141,6;53,35;6,142;24,254;100,307;147,301" o:connectangles="0,0,0,0,0,0,0,0,0"/>
                  </v:shape>
                  <v:shape id="Freeform 99" o:spid="_x0000_s1041" style="position:absolute;left:6151;top:1262;width:378;height:378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E9F8UA&#10;AADbAAAADwAAAGRycy9kb3ducmV2LnhtbESP0UoDMRRE3wX/IVzBF2mzWi1h27RIi1TQF2s/4LK5&#10;3Wy7udkmsbv1640g+DjMzBlmvhxcK84UYuNZw/24AEFcedNwrWH3+TJSIGJCNth6Jg0XirBcXF/N&#10;sTS+5w86b1MtMoRjiRpsSl0pZawsOYxj3xFnb++Dw5RlqKUJ2Ge4a+VDUUylw4bzgsWOVpaq4/bL&#10;aVhv3t/U3ePq1H8fGQ9qo2wblNa3N8PzDESiIf2H/9qvRsPkCX6/5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kT0XxQAAANsAAAAPAAAAAAAAAAAAAAAAAJgCAABkcnMv&#10;ZG93bnJldi54bWxQSwUGAAAAAAQABAD1AAAAigMAAAAA&#10;" path="m6,6c,33,4,53,20,64,18,44,18,44,18,44v,-9,2,-18,7,-27c24,29,27,41,34,54v,,,,,c32,26,36,10,47,6v-2,8,-2,17,1,26c49,16,54,5,64,e" filled="f" strokeweight="1pt">
                    <v:path arrowok="t" o:connecttype="custom" o:connectlocs="35,35;118,378;106,260;148,100;201,319;201,319;278,35;284,189;378,0" o:connectangles="0,0,0,0,0,0,0,0,0"/>
                  </v:shape>
                  <v:shape id="Freeform 100" o:spid="_x0000_s1042" style="position:absolute;left:5786;top:1469;width:177;height:271;visibility:visible;mso-wrap-style:square;v-text-anchor:top" coordsize="30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fCecEA&#10;AADbAAAADwAAAGRycy9kb3ducmV2LnhtbESPUWvCQBCE3wX/w7FC3/RiC1JSTwmCIH0JUX/ANrcm&#10;Ibm9mNto+u97hUIfh5n5htnuJ9epBw2h8WxgvUpAEZfeNlwZuF6Oy3dQQZAtdp7JwDcF2O/msy2m&#10;1j+5oMdZKhUhHFI0UIv0qdahrMlhWPmeOHo3PziUKIdK2wGfEe46/ZokG+2w4bhQY0+Hmsr2PDoD&#10;eaU/27tcvxIvImPeThedFca8LKbsA5TQJP/hv/bJGnjbwO+X+AP0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3wnnBAAAA2wAAAA8AAAAAAAAAAAAAAAAAmAIAAGRycy9kb3du&#10;cmV2LnhtbFBLBQYAAAAABAAEAPUAAACGAwAAAAA=&#10;" path="m,46c6,25,15,10,30,e" filled="f" strokeweight="1pt">
                    <v:path arrowok="t" o:connecttype="custom" o:connectlocs="0,271;177,0" o:connectangles="0,0"/>
                  </v:shape>
                  <v:shape id="Freeform 101" o:spid="_x0000_s1043" style="position:absolute;left:6599;top:1794;width:277;height:336;visibility:visible;mso-wrap-style:square;v-text-anchor:top" coordsize="4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nZYccA&#10;AADbAAAADwAAAGRycy9kb3ducmV2LnhtbESPQWsCMRSE70L/Q3gFb5q1gi1bo4hQarWHai3i7bl5&#10;brZuXpZNXFd/fVMo9DjMzDfMeNraUjRU+8KxgkE/AUGcOV1wrmD7+dJ7AuEDssbSMSm4kofp5K4z&#10;xlS7C6+p2YRcRAj7FBWYEKpUSp8Zsuj7riKO3tHVFkOUdS51jZcIt6V8SJKRtFhwXDBY0dxQdtqc&#10;rYLzofy229vrsjmZ991q/rZff3xVSnXv29kziEBt+A//tRdawfARfr/EHyA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J2WHHAAAA2wAAAA8AAAAAAAAAAAAAAAAAmAIAAGRy&#10;cy9kb3ducmV2LnhtbFBLBQYAAAAABAAEAPUAAACMAwAAAAA=&#10;" path="m36,53v-4,3,-8,4,-12,4c17,57,12,54,7,49,2,43,,37,,29,,21,2,14,7,9,12,3,17,,24,v6,,12,3,16,9c44,14,47,21,47,29v,4,-1,8,-3,12e" filled="f" strokeweight="1pt">
                    <v:path arrowok="t" o:connecttype="custom" o:connectlocs="212,312;141,336;41,289;0,171;41,53;141,0;236,53;277,171;259,242" o:connectangles="0,0,0,0,0,0,0,0,0"/>
                  </v:shape>
                  <v:shape id="Freeform 102" o:spid="_x0000_s1044" style="position:absolute;left:6953;top:1557;width:106;height:130;visibility:visible;mso-wrap-style:square;v-text-anchor:top" coordsize="18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q9MAA&#10;AADbAAAADwAAAGRycy9kb3ducmV2LnhtbERPTYvCMBC9C/6HMMLeNHVXRapRZEGQPdnqwePQjG2w&#10;mdQm2u7++s1B8Ph43+ttb2vxpNYbxwqmkwQEceG04VLB+bQfL0H4gKyxdkwKfsnDdjMcrDHVruOM&#10;nnkoRQxhn6KCKoQmldIXFVn0E9cQR+7qWoshwraUusUuhttafibJQlo0HBsqbOi7ouKWP6yCH2vu&#10;l0VjZl32N3/csvmuy4+lUh+jfrcCEagPb/HLfdAKvuLY+CX+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Pq9MAAAADbAAAADwAAAAAAAAAAAAAAAACYAgAAZHJzL2Rvd25y&#10;ZXYueG1sUEsFBgAAAAAEAAQA9QAAAIUDAAAAAA==&#10;" path="m18,22c14,12,8,5,,e" filled="f" strokeweight="1pt">
                    <v:path arrowok="t" o:connecttype="custom" o:connectlocs="106,130;0,0" o:connectangles="0,0"/>
                  </v:shape>
                  <v:shape id="Freeform 103" o:spid="_x0000_s1045" style="position:absolute;left:6705;top:1457;width:183;height:59;visibility:visible;mso-wrap-style:square;v-text-anchor:top" coordsize="31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zgcIA&#10;AADbAAAADwAAAGRycy9kb3ducmV2LnhtbESPT2sCMRTE7wW/Q3iCt5pdW4quRhH/QOmtq6DHx+a5&#10;CW5elk2q67c3hUKPw8z8hlmseteIG3XBelaQjzMQxJXXlmsFx8P+dQoiRGSNjWdS8KAAq+XgZYGF&#10;9nf+plsZa5EgHApUYGJsCylDZchhGPuWOHkX3zmMSXa11B3eE9w1cpJlH9Kh5bRgsKWNoepa/jgF&#10;2917sHZ3CGbdn450lrnmr1yp0bBfz0FE6uN/+K/9qRW8zeD3S/o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jOBwgAAANsAAAAPAAAAAAAAAAAAAAAAAJgCAABkcnMvZG93&#10;bnJldi54bWxQSwUGAAAAAAQABAD1AAAAhwMAAAAA&#10;" path="m31,10c29,6,26,3,20,1,12,,6,,,3e" filled="f" strokeweight="1pt">
                    <v:path arrowok="t" o:connecttype="custom" o:connectlocs="183,59;118,6;0,18" o:connectangles="0,0,0"/>
                  </v:shape>
                  <v:shape id="Freeform 104" o:spid="_x0000_s1046" style="position:absolute;left:7189;top:1398;width:224;height:313;visibility:visible;mso-wrap-style:square;v-text-anchor:top" coordsize="38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eL/cIA&#10;AADbAAAADwAAAGRycy9kb3ducmV2LnhtbERPz2vCMBS+D/Y/hDfwMma64FSqUZyg7jamQ6+P5q0t&#10;a15KEm31rzeHwY4f3+/5sreNuJAPtWMNr8MMBHHhTM2lhu/D5mUKIkRkg41j0nClAMvF48Mcc+M6&#10;/qLLPpYihXDIUUMVY5tLGYqKLIaha4kT9+O8xZigL6Xx2KVw20iVZWNpsebUUGFL64qK3/3ZavDu&#10;OHlbv6vncnU43XZbpT67ndJ68NSvZiAi9fFf/Of+MBpGaX36kn6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4v9wgAAANsAAAAPAAAAAAAAAAAAAAAAAJgCAABkcnMvZG93&#10;bnJldi54bWxQSwUGAAAAAAQABAD1AAAAhwMAAAAA&#10;" path="m21,53c28,52,34,47,36,38v2,-5,2,-11,,-18c34,8,28,2,18,1,10,,4,2,1,7,,21,3,29,12,33e" filled="f" strokeweight="1pt">
                    <v:path arrowok="t" o:connecttype="custom" o:connectlocs="124,313;212,224;212,118;106,6;6,41;71,195" o:connectangles="0,0,0,0,0,0"/>
                  </v:shape>
                  <v:line id="Line 105" o:spid="_x0000_s1047" style="position:absolute;flip:x y;visibility:visible;mso-wrap-style:square" from="7224,1681" to="7242,1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GJfsMAAADbAAAADwAAAGRycy9kb3ducmV2LnhtbESPT2sCMRTE7wW/Q3iCl6JZRRZZjSJi&#10;xYOX+uf+2Dyzi5uXNUl17advCoUeh5n5DbNYdbYRD/KhdqxgPMpAEJdO12wUnE8fwxmIEJE1No5J&#10;wYsCrJa9twUW2j35kx7HaESCcChQQRVjW0gZyooshpFriZN3dd5iTNIbqT0+E9w2cpJlubRYc1qo&#10;sKVNReXt+GUVnLZ0f/frzfXG5nDP88vOxO+JUoN+t56DiNTF//Bfe68VTMfw+yX9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RiX7DAAAA2wAAAA8AAAAAAAAAAAAA&#10;AAAAoQIAAGRycy9kb3ducmV2LnhtbFBLBQYAAAAABAAEAPkAAACRAwAAAAA=&#10;" strokeweight="1pt"/>
                  <v:shape id="Freeform 106" o:spid="_x0000_s1048" style="position:absolute;left:7236;top:1740;width:383;height:1312;visibility:visible;mso-wrap-style:square;v-text-anchor:top" coordsize="65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CCI8QA&#10;AADbAAAADwAAAGRycy9kb3ducmV2LnhtbESP3WoCMRSE7wt9h3AK3ohm1VJkNUrxDy9KW1cf4HRz&#10;urt0cxKSqOvbNwWhl8PMfMPMl51pxYV8aCwrGA0zEMSl1Q1XCk7H7WAKIkRkja1lUnCjAMvF48Mc&#10;c22vfKBLESuRIBxyVFDH6HIpQ1mTwTC0jjh539YbjEn6SmqP1wQ3rRxn2Ys02HBaqNHRqqbypzgb&#10;Be5r9/bxThP9qTf9uF53xrvCKNV76l5nICJ18T98b++1gucx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wgiPEAAAA2wAAAA8AAAAAAAAAAAAAAAAAmAIAAGRycy9k&#10;b3ducmV2LnhtbFBLBQYAAAAABAAEAPUAAACJAwAAAAA=&#10;" path="m1,c15,45,15,45,15,45v35,29,50,53,47,74c62,127,60,139,54,155,48,178,29,200,,222e" filled="f" strokeweight="1pt">
                    <v:path arrowok="t" o:connecttype="custom" o:connectlocs="6,0;88,266;365,703;318,916;0,1312" o:connectangles="0,0,0,0,0"/>
                  </v:shape>
                  <v:shape id="Freeform 107" o:spid="_x0000_s1049" style="position:absolute;left:6647;top:1888;width:218;height:231;visibility:visible;mso-wrap-style:square;v-text-anchor:top" coordsize="3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GgkcQA&#10;AADbAAAADwAAAGRycy9kb3ducmV2LnhtbESPQWvCQBSE7wX/w/KEXkqz0Wop0VWsYLHtySj0+sg+&#10;s8Hs25DdxPjv3UKhx2FmvmGW68HWoqfWV44VTJIUBHHhdMWlgtNx9/wGwgdkjbVjUnAjD+vV6GGJ&#10;mXZXPlCfh1JECPsMFZgQmkxKXxiy6BPXEEfv7FqLIcq2lLrFa4TbWk7T9FVarDguGGxoa6i45J1V&#10;MDU8f59tP74vT5+3IL9s1+9+SKnH8bBZgAg0hP/wX3uvFcxe4Pd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BoJHEAAAA2wAAAA8AAAAAAAAAAAAAAAAAmAIAAGRycy9k&#10;b3ducmV2LnhtbFBLBQYAAAAABAAEAPUAAACJAwAAAAA=&#10;" path="m28,37v-2,1,-6,2,-9,2c14,39,10,37,6,33,2,30,,25,,20,,14,2,9,6,6,10,2,14,,19,v5,,9,2,13,6c36,9,37,14,37,20v,2,,3,-1,5e" filled="f" strokeweight="1pt">
                    <v:path arrowok="t" o:connecttype="custom" o:connectlocs="165,219;112,231;35,195;0,118;35,36;112,0;189,36;218,118;212,148" o:connectangles="0,0,0,0,0,0,0,0,0"/>
                  </v:shape>
                  <v:shape id="Freeform 108" o:spid="_x0000_s1050" style="position:absolute;left:6812;top:2036;width:47;height:71;visibility:visible;mso-wrap-style:square;v-text-anchor:top" coordsize="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SHcMA&#10;AADbAAAADwAAAGRycy9kb3ducmV2LnhtbESPT2sCMRTE7wW/Q3gFbzVblWJXo4jg4rX+odfn5nV3&#10;afKyJNFd/fSNIPQ4zMxvmMWqt0ZcyYfGsYL3UQaCuHS64UrB8bB9m4EIEVmjcUwKbhRgtRy8LDDX&#10;ruMvuu5jJRKEQ44K6hjbXMpQ1mQxjFxLnLwf5y3GJH0ltccuwa2R4yz7kBYbTgs1trSpqfzdX6yC&#10;0p9Pxn6u70VXNQezOxbfk1uh1PC1X89BROrjf/jZ3mkF0yk8vq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WSHcMAAADbAAAADwAAAAAAAAAAAAAAAACYAgAAZHJzL2Rv&#10;d25yZXYueG1sUEsFBgAAAAAEAAQA9QAAAIgDAAAAAA==&#10;" path="m8,c8,3,6,6,4,8,3,9,2,11,,12e" filled="f" strokeweight="1pt">
                    <v:path arrowok="t" o:connecttype="custom" o:connectlocs="47,0;24,47;0,71" o:connectangles="0,0,0"/>
                  </v:shape>
                  <v:shape id="Freeform 109" o:spid="_x0000_s1051" style="position:absolute;left:6116;top:2154;width:259;height:165;visibility:visible;mso-wrap-style:square;v-text-anchor:top" coordsize="44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/o/cMA&#10;AADbAAAADwAAAGRycy9kb3ducmV2LnhtbESPzWrDMBCE74W8g9hALqaR6zYluFFCCQRS6MWJH2Cx&#10;NraptTKS4p+3jwqFHoeZ+YbZHSbTiYGcby0reFmnIIgrq1uuFZTX0/MWhA/IGjvLpGAmD4f94mmH&#10;ubYjFzRcQi0ihH2OCpoQ+lxKXzVk0K9tTxy9m3UGQ5SultrhGOGmk1mavkuDLceFBns6NlT9XO5G&#10;wcjUJtlXSOaN626vxfW7LOetUqvl9PkBItAU/sN/7bNW8LaB3y/xB8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/o/cMAAADbAAAADwAAAAAAAAAAAAAAAACYAgAAZHJzL2Rv&#10;d25yZXYueG1sUEsFBgAAAAAEAAQA9QAAAIgDAAAAAA==&#10;" path="m18,28v1,,1,,1,c35,22,43,17,44,13,44,9,42,5,35,3,28,,20,,12,2,4,3,,7,2,13v4,6,10,11,16,15e" filled="f" strokeweight="1pt">
                    <v:path arrowok="t" o:connecttype="custom" o:connectlocs="106,165;112,165;259,77;206,18;71,12;12,77;106,165" o:connectangles="0,0,0,0,0,0,0"/>
                  </v:shape>
                  <v:shape id="Freeform 110" o:spid="_x0000_s1052" style="position:absolute;left:6252;top:2520;width:501;height:160;visibility:visible;mso-wrap-style:square;v-text-anchor:top" coordsize="85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Tn9MUA&#10;AADbAAAADwAAAGRycy9kb3ducmV2LnhtbESP0WrCQBRE34X+w3ILvummVqRNs5FSkEqDkqofcMne&#10;JqHZuzG7Junfu4LQx2FmzjDJejSN6KlztWUFT/MIBHFhdc2lgtNxM3sB4TyyxsYyKfgjB+v0YZJg&#10;rO3A39QffCkChF2MCirv21hKV1Rk0M1tSxy8H9sZ9EF2pdQdDgFuGrmIopU0WHNYqLClj4qK38PF&#10;KNh/5l97mfmsd9vz8zLrh9fdIldq+ji+v4HwNPr/8L291QqWK7h9CT9Ap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dOf0xQAAANsAAAAPAAAAAAAAAAAAAAAAAJgCAABkcnMv&#10;ZG93bnJldi54bWxQSwUGAAAAAAQABAD1AAAAigMAAAAA&#10;" path="m85,c78,9,69,16,57,22v-9,4,-19,5,-28,3c15,21,6,15,1,7,,6,,6,,6e" filled="f" strokeweight="1pt">
                    <v:path arrowok="t" o:connecttype="custom" o:connectlocs="501,0;336,130;171,148;6,41;0,36" o:connectangles="0,0,0,0,0"/>
                  </v:shape>
                  <v:shape id="Freeform 111" o:spid="_x0000_s1053" style="position:absolute;left:6717;top:3034;width:519;height:668;visibility:visible;mso-wrap-style:square;v-text-anchor:top" coordsize="88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wEtsMA&#10;AADbAAAADwAAAGRycy9kb3ducmV2LnhtbESPQYvCMBSE74L/ITzBi2i6sqtSjSKygqIXqxdvz+bZ&#10;FpuX0kTt/nsjLHgcZuYbZrZoTCkeVLvCsoKvQQSCOLW64EzB6bjuT0A4j6yxtEwK/sjBYt5uzTDW&#10;9skHeiQ+EwHCLkYFufdVLKVLczLoBrYiDt7V1gZ9kHUmdY3PADelHEbRSBosOCzkWNEqp/SW3I2C&#10;G52z3WX/M0x+segdfC/ZnnGlVLfTLKcgPDX+E/5vb7SC7zG8v4Qf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wEtsMAAADbAAAADwAAAAAAAAAAAAAAAACYAgAAZHJzL2Rv&#10;d25yZXYueG1sUEsFBgAAAAAEAAQA9QAAAIgDAAAAAA==&#10;" path="m88,3c72,,56,3,40,12,25,24,16,38,10,54,4,74,,93,,113e" filled="f" strokeweight="1pt">
                    <v:path arrowok="t" o:connecttype="custom" o:connectlocs="519,18;236,71;59,319;0,668" o:connectangles="0,0,0,0"/>
                  </v:shape>
                  <v:shape id="Freeform 112" o:spid="_x0000_s1054" style="position:absolute;left:5904;top:3613;width:813;height:95;visibility:visible;mso-wrap-style:square;v-text-anchor:top" coordsize="13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Va/bsA&#10;AADbAAAADwAAAGRycy9kb3ducmV2LnhtbERPvQrCMBDeBd8hnOCmqSIi1ShFUBy1OjgezdkWm0tJ&#10;Yq1vbwbB8eP73+x604iOnK8tK5hNExDEhdU1lwpu18NkBcIHZI2NZVLwIQ+77XCwwVTbN1+oy0Mp&#10;Ygj7FBVUIbSplL6oyKCf2pY4cg/rDIYIXSm1w3cMN42cJ8lSGqw5NlTY0r6i4pm/jAJ+Zfp4K8/P&#10;1SIzWdLl7n44OaXGoz5bgwjUh7/45z5pBYs4Nn6JP0B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mVWv27AAAA2wAAAA8AAAAAAAAAAAAAAAAAmAIAAGRycy9kb3ducmV2Lnht&#10;bFBLBQYAAAAABAAEAPUAAACAAwAAAAA=&#10;" path="m138,15c100,7,100,7,100,7,81,3,62,1,44,1,28,,14,5,2,15v-1,,-1,,-2,1e" filled="f" strokeweight="1pt">
                    <v:path arrowok="t" o:connecttype="custom" o:connectlocs="813,89;589,42;259,6;12,89;0,95" o:connectangles="0,0,0,0,0"/>
                  </v:shape>
                  <v:shape id="Freeform 113" o:spid="_x0000_s1055" style="position:absolute;left:6316;top:3974;width:101;height:266;visibility:visible;mso-wrap-style:square;v-text-anchor:top" coordsize="1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q82cUA&#10;AADbAAAADwAAAGRycy9kb3ducmV2LnhtbESPQWvCQBSE74L/YXmCN91UrLTRVURQW/SiLYnHR/Y1&#10;CWbfhuyapP++Wyj0OMzMN8xq05tKtNS40rKCp2kEgjizuuRcwefHfvICwnlkjZVlUvBNDjbr4WCF&#10;sbYdX6i9+lwECLsYFRTe17GULivIoJvamjh4X7Yx6INscqkb7ALcVHIWRQtpsOSwUGBNu4Ky+/Vh&#10;AuWQns7b5Pl8vNwWbXpKk/l7lyg1HvXbJQhPvf8P/7XftIL5K/x+CT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+rzZxQAAANsAAAAPAAAAAAAAAAAAAAAAAJgCAABkcnMv&#10;ZG93bnJldi54bWxQSwUGAAAAAAQABAD1AAAAigMAAAAA&#10;" path="m,45c4,43,8,36,10,25,11,16,8,12,2,13,10,9,14,5,17,e" filled="f" strokeweight="1pt">
                    <v:path arrowok="t" o:connecttype="custom" o:connectlocs="0,266;59,148;12,77;101,0" o:connectangles="0,0,0,0"/>
                  </v:shape>
                  <v:shape id="Freeform 114" o:spid="_x0000_s1056" style="position:absolute;left:6717;top:3702;width:342;height:248;visibility:visible;mso-wrap-style:square;v-text-anchor:top" coordsize="58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N8UMIA&#10;AADbAAAADwAAAGRycy9kb3ducmV2LnhtbERPz2vCMBS+D/wfwhO8jDVRUbrOKGMgehtrvez2aN7a&#10;zualNLGt/705DHb8+H7vDpNtxUC9bxxrWCYKBHHpTMOVhktxfElB+IBssHVMGu7k4bCfPe0wM27k&#10;LxryUIkYwj5DDXUIXSalL2uy6BPXEUfux/UWQ4R9JU2PYwy3rVwptZUWG44NNXb0UVN5zW9WQ35O&#10;i9/NGl+X10/3rL63p0Ld11ov5tP7G4hAU/gX/7nPRsMmro9f4g+Q+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g3xQwgAAANsAAAAPAAAAAAAAAAAAAAAAAJgCAABkcnMvZG93&#10;bnJldi54bWxQSwUGAAAAAAQABAD1AAAAhwMAAAAA&#10;" path="m58,42c48,24,28,10,,e" filled="f" strokeweight="1pt">
                    <v:path arrowok="t" o:connecttype="custom" o:connectlocs="342,248;0,0" o:connectangles="0,0"/>
                  </v:shape>
                  <v:line id="Line 115" o:spid="_x0000_s1057" style="position:absolute;flip:x y;visibility:visible;mso-wrap-style:square" from="7507,4086" to="7578,4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gfo8MAAADbAAAADwAAAGRycy9kb3ducmV2LnhtbESPT2sCMRTE7wW/Q3iCl6JZBRdZjSJi&#10;xYOX+uf+2Dyzi5uXNUl17advCoUeh5n5DbNYdbYRD/KhdqxgPMpAEJdO12wUnE8fwxmIEJE1No5J&#10;wYsCrJa9twUW2j35kx7HaESCcChQQRVjW0gZyooshpFriZN3dd5iTNIbqT0+E9w2cpJlubRYc1qo&#10;sKVNReXt+GUVnLZ0f/frzfXG5nDP88vOxO+JUoN+t56DiNTF//Bfe68VTMfw+yX9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IH6PDAAAA2wAAAA8AAAAAAAAAAAAA&#10;AAAAoQIAAGRycy9kb3ducmV2LnhtbFBLBQYAAAAABAAEAPkAAACRAwAAAAA=&#10;" strokeweight="1pt"/>
                  <v:shape id="Freeform 116" o:spid="_x0000_s1058" style="position:absolute;left:7448;top:3720;width:59;height:366;visibility:visible;mso-wrap-style:square;v-text-anchor:top" coordsize="59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Cuw8IA&#10;AADbAAAADwAAAGRycy9kb3ducmV2LnhtbESPQWsCMRSE7wX/Q3hCb92sglJWo6jYUsFLV70/N89N&#10;cPOybFLd/nsjFHocZuYbZr7sXSNu1AXrWcEoy0EQV15brhUcDx9v7yBCRNbYeCYFvxRguRi8zLHQ&#10;/s7fdCtjLRKEQ4EKTIxtIWWoDDkMmW+Jk3fxncOYZFdL3eE9wV0jx3k+lQ4tpwWDLW0MVdfyxynA&#10;s93tTnlpJp97W1+i7TdbuVbqddivZiAi9fE//Nf+0gomY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4K7DwgAAANsAAAAPAAAAAAAAAAAAAAAAAJgCAABkcnMvZG93&#10;bnJldi54bWxQSwUGAAAAAAQABAD1AAAAhwMAAAAA&#10;" path="m,l36,319r23,47e" filled="f" strokeweight="1pt">
                    <v:path arrowok="t" o:connecttype="custom" o:connectlocs="0,0;36,319;59,366" o:connectangles="0,0,0"/>
                  </v:shape>
                  <v:shape id="Freeform 117" o:spid="_x0000_s1059" style="position:absolute;left:6499;top:3720;width:949;height:845;visibility:visible;mso-wrap-style:square;v-text-anchor:top" coordsize="161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NyMQA&#10;AADbAAAADwAAAGRycy9kb3ducmV2LnhtbESPT2sCMRTE74V+h/AKXoomq7TUrVFUELxqW+jeHpu3&#10;f3Dzst1Ed/32RhB6HGbmN8xiNdhGXKjztWMNyUSBIM6dqbnU8P21G3+A8AHZYOOYNFzJw2r5/LTA&#10;1LieD3Q5hlJECPsUNVQhtKmUPq/Iop+4ljh6hesshii7UpoO+wi3jZwq9S4t1hwXKmxpW1F+Op6t&#10;hr95//qjsk3ITs0+K36LZDuoROvRy7D+BBFoCP/hR3tvNLzN4P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SjcjEAAAA2wAAAA8AAAAAAAAAAAAAAAAAmAIAAGRycy9k&#10;b3ducmV2LnhtbFBLBQYAAAAABAAEAPUAAACJAwAAAAA=&#10;" path="m161,v-2,14,-4,28,-9,43c143,69,129,92,111,111,96,128,79,139,61,143,38,139,17,130,1,118,,117,,117,,117e" filled="f" strokeweight="1pt">
                    <v:path arrowok="t" o:connecttype="custom" o:connectlocs="949,0;896,254;654,656;360,845;6,697;0,691" o:connectangles="0,0,0,0,0,0"/>
                  </v:shape>
                  <v:shape id="Freeform 118" o:spid="_x0000_s1060" style="position:absolute;left:7236;top:3052;width:224;height:668;visibility:visible;mso-wrap-style:square;v-text-anchor:top" coordsize="38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2z+cMA&#10;AADbAAAADwAAAGRycy9kb3ducmV2LnhtbESPwWrDMBBE74X8g9hAb42c0JbiRDZJwCBoe6gbyHWx&#10;NraJtTKSkjh/XxUKPQ4z84bZlJMdxJV86B0rWC4yEMSNMz23Cg7f1dMbiBCRDQ6OScGdApTF7GGD&#10;uXE3/qJrHVuRIBxyVNDFOOZShqYji2HhRuLknZy3GJP0rTQebwluB7nKsldpsee00OFI+46ac32x&#10;Cnafx97ju3H3jxUH3Wpd+Uor9TiftmsQkab4H/5ra6Pg5Rl+v6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2z+cMAAADbAAAADwAAAAAAAAAAAAAAAACYAgAAZHJzL2Rv&#10;d25yZXYueG1sUEsFBgAAAAAEAAQA9QAAAIgDAAAAAA==&#10;" path="m,c20,4,30,16,31,34v5,24,7,47,6,71c37,108,36,110,36,113e" filled="f" strokeweight="1pt">
                    <v:path arrowok="t" o:connecttype="custom" o:connectlocs="0,0;183,201;218,621;212,668" o:connectangles="0,0,0,0"/>
                  </v:shape>
                  <v:shape id="Freeform 119" o:spid="_x0000_s1061" style="position:absolute;left:5998;top:1977;width:83;height:112;visibility:visible;mso-wrap-style:square;v-text-anchor:top" coordsize="14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a/jcIA&#10;AADbAAAADwAAAGRycy9kb3ducmV2LnhtbESPUWvCMBSF3wf+h3AF32bqQCmdaRFRGGMw1P2Aa3PX&#10;lDU3Jcna+u/NYODj4ZzzHc62mmwnBvKhdaxgtcxAENdOt9wo+Locn3MQISJr7ByTghsFqMrZ0xYL&#10;7UY+0XCOjUgQDgUqMDH2hZShNmQxLF1PnLxv5y3GJH0jtccxwW0nX7JsIy22nBYM9rQ3VP+cf60C&#10;/+H3bpK3a26y7ro5jJ/vuRuUWsyn3SuISFN8hP/bb1rBeg1/X9IP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r+NwgAAANsAAAAPAAAAAAAAAAAAAAAAAJgCAABkcnMvZG93&#10;bnJldi54bWxQSwUGAAAAAAQABAD1AAAAhwMAAAAA&#10;" path="m14,c13,6,10,11,6,15,4,17,2,18,,19e" filled="f" strokeweight="1pt">
                    <v:path arrowok="t" o:connecttype="custom" o:connectlocs="83,0;36,88;0,112" o:connectangles="0,0,0"/>
                  </v:shape>
                  <v:shape id="Freeform 120" o:spid="_x0000_s1062" style="position:absolute;left:5892;top:1870;width:189;height:219;visibility:visible;mso-wrap-style:square;v-text-anchor:top" coordsize="32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iDO8IA&#10;AADbAAAADwAAAGRycy9kb3ducmV2LnhtbESPQWvCQBSE74X+h+UVvBTdKLhodJUiiF6NgtdH9pmE&#10;ZN+m2dXE/vpuoeBxmJlvmPV2sI14UOcrxxqmkwQEce5MxYWGy3k/XoDwAdlg45g0PMnDdvP+tsbU&#10;uJ5P9MhCISKEfYoayhDaVEqfl2TRT1xLHL2b6yyGKLtCmg77CLeNnCWJkhYrjgsltrQrKa+zu9Wg&#10;+mt2Vd/TI32Gy8/ywHWrnrXWo4/hawUi0BBe4f/20WiYK/j7En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2IM7wgAAANsAAAAPAAAAAAAAAAAAAAAAAJgCAABkcnMvZG93&#10;bnJldi54bWxQSwUGAAAAAAQABAD1AAAAhwMAAAAA&#10;" path="m18,37v,,-1,,-2,c12,37,8,35,4,32,2,28,,24,,19,,14,2,9,4,6,8,2,12,,16,v5,,8,2,12,6c31,9,32,13,32,18e" filled="f" strokeweight="1pt">
                    <v:path arrowok="t" o:connecttype="custom" o:connectlocs="106,219;95,219;24,189;0,112;24,36;95,0;165,36;189,107" o:connectangles="0,0,0,0,0,0,0,0"/>
                  </v:shape>
                  <v:shape id="Freeform 121" o:spid="_x0000_s1063" style="position:absolute;left:5821;top:2514;width:431;height:166;visibility:visible;mso-wrap-style:square;v-text-anchor:top" coordsize="73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x7cUA&#10;AADbAAAADwAAAGRycy9kb3ducmV2LnhtbESP3WoCMRSE7wu+QziCdzVbae2yNYoIFhF/6LYPcNgc&#10;N9tuTpYk6vr2jVDo5TAz3zCzRW9bcSEfGscKnsYZCOLK6YZrBV+f68ccRIjIGlvHpOBGARbzwcMM&#10;C+2u/EGXMtYiQTgUqMDE2BVShsqQxTB2HXHyTs5bjEn6WmqP1wS3rZxk2VRabDgtGOxoZaj6Kc9W&#10;Qf59aHzeTfa723nzvi3N6XlJR6VGw375BiJSH//Df+2NVvDyCvcv6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bHtxQAAANsAAAAPAAAAAAAAAAAAAAAAAJgCAABkcnMv&#10;ZG93bnJldi54bWxQSwUGAAAAAAQABAD1AAAAigMAAAAA&#10;" path="m,c,8,7,15,20,22v12,5,23,6,34,2c66,19,72,13,73,7e" filled="f" strokeweight="1pt">
                    <v:path arrowok="t" o:connecttype="custom" o:connectlocs="0,0;118,130;319,142;431,42" o:connectangles="0,0,0,0"/>
                  </v:shape>
                  <v:line id="Line 122" o:spid="_x0000_s1064" style="position:absolute;flip:x y;visibility:visible;mso-wrap-style:square" from="6222,2319" to="6252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K2PsEAAADbAAAADwAAAGRycy9kb3ducmV2LnhtbERPz2vCMBS+D/Y/hDfwMjRdYWV0RhGZ&#10;4mGX1Xl/NM+k2LzUJNPqX78cBjt+fL/ny9H14kIhdp4VvMwKEMSt1x0bBd/7zfQNREzIGnvPpOBG&#10;EZaLx4c51tpf+YsuTTIih3CsUYFNaailjK0lh3HmB+LMHX1wmDIMRuqA1xzuelkWRSUddpwbLA60&#10;ttSemh+nYP9B5+ewWh9PbD7PVXXYmnQvlZo8jat3EInG9C/+c++0gtc8Nn/JP0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crY+wQAAANsAAAAPAAAAAAAAAAAAAAAA&#10;AKECAABkcnMvZG93bnJldi54bWxQSwUGAAAAAAQABAD5AAAAjwMAAAAA&#10;" strokeweight="1pt"/>
                  <v:shape id="Freeform 123" o:spid="_x0000_s1065" style="position:absolute;left:5126;top:3838;width:365;height:644;visibility:visible;mso-wrap-style:square;v-text-anchor:top" coordsize="6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cKPcYA&#10;AADbAAAADwAAAGRycy9kb3ducmV2LnhtbESPS4vCQBCE78L+h6EFL6KTFfZh1lF2I+LmIviAvbaZ&#10;NglmekJm1Ky/3hEEj0VVfUVNZq2pxJkaV1pW8DqMQBBnVpecK9htF4NPEM4ja6wsk4J/cjCbvnQm&#10;GGt74TWdNz4XAcIuRgWF93UspcsKMuiGtiYO3sE2Bn2QTS51g5cAN5UcRdG7NFhyWCiwpqSg7Lg5&#10;GQWpKRfJNUn3dv7xs94fr3/9VbpUqtdtv79AeGr9M/xo/2oFb2O4fw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cKPcYAAADbAAAADwAAAAAAAAAAAAAAAACYAgAAZHJz&#10;L2Rvd25yZXYueG1sUEsFBgAAAAAEAAQA9QAAAIsDAAAAAA==&#10;" path="m62,108v-11,1,-23,-1,-36,-6c14,93,6,83,3,71,,51,1,32,6,17,18,,18,,18,e" filled="f" strokeweight="1pt">
                    <v:path arrowok="t" o:connecttype="custom" o:connectlocs="365,638;153,603;18,419;35,100;106,0" o:connectangles="0,0,0,0,0"/>
                  </v:shape>
                  <v:shape id="Freeform 124" o:spid="_x0000_s1066" style="position:absolute;left:5232;top:3584;width:471;height:254;visibility:visible;mso-wrap-style:square;v-text-anchor:top" coordsize="8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Y/b8A&#10;AADbAAAADwAAAGRycy9kb3ducmV2LnhtbERPy4rCMBTdC/5DuII7TR1BpTaKDgwIuvGB62tz+8Dm&#10;ptPEWv36yWLA5eG8k3VnKtFS40rLCibjCARxanXJuYLL+We0AOE8ssbKMil4kYP1qt9LMNb2yUdq&#10;Tz4XIYRdjAoK7+tYSpcWZNCNbU0cuMw2Bn2ATS51g88Qbir5FUUzabDk0FBgTd8FpffTwyho7fRy&#10;ONLNVA8/zfbb6/y3e9+UGg66zRKEp85/xP/unVYwC+vDl/AD5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61j9vwAAANsAAAAPAAAAAAAAAAAAAAAAAJgCAABkcnMvZG93bnJl&#10;di54bWxQSwUGAAAAAAQABAD1AAAAhAMAAAAA&#10;" path="m,43c14,27,14,27,14,27,24,16,35,9,45,5,55,2,67,,80,1e" filled="f" strokeweight="1pt">
                    <v:path arrowok="t" o:connecttype="custom" o:connectlocs="0,254;82,159;265,30;471,6" o:connectangles="0,0,0,0"/>
                  </v:shape>
                  <v:shape id="Freeform 125" o:spid="_x0000_s1067" style="position:absolute;left:5232;top:3046;width:377;height:792;visibility:visible;mso-wrap-style:square;v-text-anchor:top" coordsize="6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BtMQA&#10;AADbAAAADwAAAGRycy9kb3ducmV2LnhtbESPQWvCQBSE74L/YXmCN7OJRJHUVURaKHiQ2l68vWZf&#10;s6HZtzG7NfHfuwXB4zAz3zDr7WAbcaXO144VZEkKgrh0uuZKwdfn22wFwgdkjY1jUnAjD9vNeLTG&#10;QrueP+h6CpWIEPYFKjAhtIWUvjRk0SeuJY7ej+sshii7SuoO+wi3jZyn6VJarDkuGGxpb6j8Pf1Z&#10;BYv8nF9y/TrH2/dhkeW9Oe6sUWo6GXYvIAIN4Rl+tN+1gmUG/1/iD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aQbTEAAAA2wAAAA8AAAAAAAAAAAAAAAAAmAIAAGRycy9k&#10;b3ducmV2LnhtbFBLBQYAAAAABAAEAPUAAACJAwAAAAA=&#10;" path="m,134c2,115,7,94,16,69,16,47,22,29,33,16,40,5,50,,64,e" filled="f" strokeweight="1pt">
                    <v:path arrowok="t" o:connecttype="custom" o:connectlocs="0,792;94,408;194,95;377,0" o:connectangles="0,0,0,0"/>
                  </v:shape>
                  <v:line id="Line 126" o:spid="_x0000_s1068" style="position:absolute;flip:y;visibility:visible;mso-wrap-style:square" from="5703,3235" to="5733,3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OzBMMAAADbAAAADwAAAGRycy9kb3ducmV2LnhtbESPS4vCMBSF94L/IVzBjYypLop2jCKC&#10;IIILH6DuLs2dtk5zU5po6783guDycB4fZ7ZoTSkeVLvCsoLRMAJBnFpdcKbgdFz/TEA4j6yxtEwK&#10;nuRgMe92Zpho2/CeHgefiTDCLkEFufdVIqVLczLohrYiDt6frQ36IOtM6hqbMG5KOY6iWBosOBBy&#10;rGiVU/p/uJsAua2y6+5G6Xl6rrZNPBo0l8tdqX6vXf6C8NT6b/jT3mgF8RjeX8IP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TswTDAAAA2wAAAA8AAAAAAAAAAAAA&#10;AAAAoQIAAGRycy9kb3ducmV2LnhtbFBLBQYAAAAABAAEAPkAAACRAwAAAAA=&#10;" strokeweight="1pt"/>
                  <v:shape id="Freeform 127" o:spid="_x0000_s1069" style="position:absolute;left:5515;top:4098;width:147;height:35;visibility:visible;mso-wrap-style:square;v-text-anchor:top" coordsize="25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UX+sQA&#10;AADbAAAADwAAAGRycy9kb3ducmV2LnhtbESPQYvCMBSE78L+h/AWvIimKshSjeIuCIJerMri7dm8&#10;bbs2L6WJWv31RhA8DjPzDTOZNaYUF6pdYVlBvxeBIE6tLjhTsNsuul8gnEfWWFomBTdyMJt+tCYY&#10;a3vlDV0Sn4kAYRejgtz7KpbSpTkZdD1bEQfvz9YGfZB1JnWN1wA3pRxE0UgaLDgs5FjRT07pKTkb&#10;BeZ7dTz4O5p1kjS/7p/6nf1tr1T7s5mPQXhq/Dv8ai+1gtEQnl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lF/rEAAAA2wAAAA8AAAAAAAAAAAAAAAAAmAIAAGRycy9k&#10;b3ducmV2LnhtbFBLBQYAAAAABAAEAPUAAACJAwAAAAA=&#10;" path="m,c1,,3,1,7,4v3,2,9,1,18,-2e" filled="f" strokeweight="1pt">
                    <v:path arrowok="t" o:connecttype="custom" o:connectlocs="0,0;41,23;147,12" o:connectangles="0,0,0"/>
                  </v:shape>
                  <v:shape id="Freeform 128" o:spid="_x0000_s1070" style="position:absolute;left:5662;top:4110;width:94;height:47;visibility:visible;mso-wrap-style:square;v-text-anchor:top" coordsize="16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98RsMA&#10;AADbAAAADwAAAGRycy9kb3ducmV2LnhtbESPwWrDMBBE74X8g9hCb43ctITEtRxCICGHUqidQ46L&#10;tbZMrZWRlMT5+6pQ6HGYmTdMsZnsIK7kQ+9Ywcs8A0HcON1zp+BU759XIEJE1jg4JgV3CrApZw8F&#10;5trd+IuuVexEgnDIUYGJccylDI0hi2HuRuLktc5bjEn6TmqPtwS3g1xk2VJa7DktGBxpZ6j5ri5W&#10;gf8M9etJfizwHA5x3datNiiVenqctu8gIk3xP/zXPmoFyzf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98RsMAAADbAAAADwAAAAAAAAAAAAAAAACYAgAAZHJzL2Rv&#10;d25yZXYueG1sUEsFBgAAAAAEAAQA9QAAAIgDAAAAAA==&#10;" path="m16,8c10,7,5,5,1,2,1,1,,1,,e" filled="f" strokeweight="1pt">
                    <v:path arrowok="t" o:connecttype="custom" o:connectlocs="94,47;6,12;0,0" o:connectangles="0,0,0"/>
                  </v:shape>
                  <v:shape id="Freeform 129" o:spid="_x0000_s1071" style="position:absolute;left:5621;top:3915;width:41;height:195;visibility:visible;mso-wrap-style:square;v-text-anchor:top" coordsize="7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/m8IA&#10;AADbAAAADwAAAGRycy9kb3ducmV2LnhtbESPS4vCQBCE78L+h6EXvJnJ+giSdZQloHj1ccixyfQm&#10;0UxPyIxJ/PeOsLDHor6qoja70TSip87VlhV8RTEI4sLqmksF18t+tgbhPLLGxjIpeJKD3fZjssFU&#10;24FP1J99KUIJuxQVVN63qZSuqMigi2xLHLxf2xn0QXal1B0Oodw0ch7HiTRYc1iosKWsouJ+fhgF&#10;FOB+lWf54XZcJ5dhsTxkWa7U9HP8+QbhafT/8F/6qBUkK3h/CT9A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rP+bwgAAANsAAAAPAAAAAAAAAAAAAAAAAJgCAABkcnMvZG93&#10;bnJldi54bWxQSwUGAAAAAAQABAD1AAAAhwMAAAAA&#10;" path="m7,33c1,27,,16,2,e" filled="f" strokeweight="1pt">
                    <v:path arrowok="t" o:connecttype="custom" o:connectlocs="41,195;12,0" o:connectangles="0,0"/>
                  </v:shape>
                  <v:shape id="Freeform 130" o:spid="_x0000_s1072" style="position:absolute;left:5468;top:3933;width:47;height:165;visibility:visible;mso-wrap-style:square;v-text-anchor:top" coordsize="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4jQsUA&#10;AADbAAAADwAAAGRycy9kb3ducmV2LnhtbESP0WrCQBRE3wX/YbmCb7qphVBSV6lKoQ9Km6QfcMne&#10;ZqPZuyG7NdGv7xYKfRxm5gyz3o62FVfqfeNYwcMyAUFcOd1wreCzfF08gfABWWPrmBTcyMN2M52s&#10;MdNu4JyuRahFhLDPUIEJocuk9JUhi37pOuLofbneYoiyr6XucYhw28pVkqTSYsNxwWBHe0PVpfi2&#10;CvK83D+W9/f7bpBDszueTwfzEZSaz8aXZxCBxvAf/mu/aQVpCr9f4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TiNCxQAAANsAAAAPAAAAAAAAAAAAAAAAAJgCAABkcnMv&#10;ZG93bnJldi54bWxQSwUGAAAAAAQABAD1AAAAigMAAAAA&#10;" path="m,c1,13,4,22,8,28e" filled="f" strokeweight="1pt">
                    <v:path arrowok="t" o:connecttype="custom" o:connectlocs="0,0;47,165" o:connectangles="0,0"/>
                  </v:shape>
                  <v:shape id="Freeform 131" o:spid="_x0000_s1073" style="position:absolute;left:5326;top:3921;width:189;height:236;visibility:visible;mso-wrap-style:square;v-text-anchor:top" coordsize="32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eVZ8UA&#10;AADbAAAADwAAAGRycy9kb3ducmV2LnhtbESPQWvCQBSE74L/YXmCN7Oxh7TErCLSFBGKrelBb4/s&#10;Mwlm36bZVdN/3y0UPA4z8w2TrQbTihv1rrGsYB7FIIhLqxuuFHwV+ewFhPPIGlvLpOCHHKyW41GG&#10;qbZ3/qTbwVciQNilqKD2vkuldGVNBl1kO+LgnW1v0AfZV1L3eA9w08qnOE6kwYbDQo0dbWoqL4er&#10;UfDN8lQU8W5fvFtzOr7u2/zjba7UdDKsFyA8Df4R/m9vtYLkGf6+h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5VnxQAAANsAAAAPAAAAAAAAAAAAAAAAAJgCAABkcnMv&#10;ZG93bnJldi54bWxQSwUGAAAAAAQABAD1AAAAigMAAAAA&#10;" path="m32,30c10,40,,30,1,e" filled="f" strokeweight="1pt">
                    <v:path arrowok="t" o:connecttype="custom" o:connectlocs="189,177;6,0" o:connectangles="0,0"/>
                  </v:shape>
                  <v:shape id="Freeform 132" o:spid="_x0000_s1074" style="position:absolute;left:5768;top:3708;width:136;height:408;visibility:visible;mso-wrap-style:square;v-text-anchor:top" coordsize="2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df78A&#10;AADbAAAADwAAAGRycy9kb3ducmV2LnhtbERPS2sCMRC+F/wPYYReimYrRWQ1ilYspfTiA7wOybi7&#10;uJksSdTtv+8cCj1+fO/FqvetulNMTWADr+MCFLENruHKwOm4G81ApYzssA1MBn4owWo5eFpg6cKD&#10;93Q/5EpJCKcSDdQ5d6XWydbkMY1DRyzcJUSPWWCstIv4kHDf6klRTLXHhqWhxo7ea7LXw81Lb9jm&#10;76/NR7GOvbUzF8m/nV+MeR726zmoTH3+F/+5P52BqYyVL/ID9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R91/vwAAANsAAAAPAAAAAAAAAAAAAAAAAJgCAABkcnMvZG93bnJl&#10;di54bWxQSwUGAAAAAAQABAD1AAAAhAMAAAAA&#10;" path="m23,c13,7,6,18,3,31,,41,1,53,6,69v,,,,,e" filled="f" strokeweight="1pt">
                    <v:path arrowok="t" o:connecttype="custom" o:connectlocs="136,0;18,183;35,408;35,408" o:connectangles="0,0,0,0"/>
                  </v:shape>
                  <v:shape id="Freeform 133" o:spid="_x0000_s1075" style="position:absolute;left:5804;top:4116;width:147;height:65;visibility:visible;mso-wrap-style:square;v-text-anchor:top" coordsize="25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bqFsIA&#10;AADbAAAADwAAAGRycy9kb3ducmV2LnhtbESP0WrCQBRE3wv+w3KFvtWNLViNboKWKu2jxg+4ZK9J&#10;SPZu2N0m8e/dQqGPw8ycYXb5ZDoxkPONZQXLRQKCuLS64UrBtTi+rEH4gKyxs0wK7uQhz2ZPO0y1&#10;HflMwyVUIkLYp6igDqFPpfRlTQb9wvbE0btZZzBE6SqpHY4Rbjr5miQrabDhuFBjTx81le3lxyhA&#10;XdyKd314+zySO530mJzxu1XqeT7ttyACTeE//Nf+0gpWG/j9En+Az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uoWwgAAANsAAAAPAAAAAAAAAAAAAAAAAJgCAABkcnMvZG93&#10;bnJldi54bWxQSwUGAAAAAAQABAD1AAAAhwMAAAAA&#10;" path="m,c3,6,9,10,17,10v5,1,8,,8,-2e" filled="f" strokeweight="1pt">
                    <v:path arrowok="t" o:connecttype="custom" o:connectlocs="0,0;100,59;147,47" o:connectangles="0,0,0"/>
                  </v:shape>
                  <v:shape id="Freeform 134" o:spid="_x0000_s1076" style="position:absolute;left:5916;top:3974;width:212;height:236;visibility:visible;mso-wrap-style:square;v-text-anchor:top" coordsize="36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Fn6L8A&#10;AADbAAAADwAAAGRycy9kb3ducmV2LnhtbERPzWoCMRC+C32HMIXeNKsHK6tRxFapB9FaH2DYjLuL&#10;m8mSjLq+vTkUPH58/7NF5xp1oxBrzwaGgwwUceFtzaWB09+6PwEVBdli45kMPCjCYv7Wm2Fu/Z1/&#10;6XaUUqUQjjkaqETaXOtYVOQwDnxLnLizDw4lwVBqG/Cewl2jR1k21g5rTg0VtrSqqLgcr87A5vzN&#10;oTh0++1u7Jrt4UtiVooxH+/dcgpKqJOX+N/9Yw18pvXpS/oBev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8WfovwAAANsAAAAPAAAAAAAAAAAAAAAAAJgCAABkcnMvZG93bnJl&#10;di54bWxQSwUGAAAAAAQABAD1AAAAhAMAAAAA&#10;" path="m2,c,7,,14,2,21v,3,2,7,5,10c12,37,19,40,25,40v7,-1,11,-3,11,-7e" filled="f" strokeweight="1pt">
                    <v:path arrowok="t" o:connecttype="custom" o:connectlocs="12,0;12,124;41,183;147,236;212,195" o:connectangles="0,0,0,0,0"/>
                  </v:shape>
                  <v:shape id="Freeform 135" o:spid="_x0000_s1077" style="position:absolute;left:6104;top:3974;width:24;height:195;visibility:visible;mso-wrap-style:square;v-text-anchor:top" coordsize="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aMcYA&#10;AADbAAAADwAAAGRycy9kb3ducmV2LnhtbESPQU8CMRSE7yb8h+aReDHQxYOSlUKIaCJKQJALt5ft&#10;Y7tx3+tmW2H111sTEo+TmfkmM5l1XKsTtaHyYmA0zECRFN5WUhrYfzwPxqBCRLFYeyED3xRgNu1d&#10;TTC3/ixbOu1iqRJEQo4GXIxNrnUoHDGGoW9Iknf0LWNMsi21bfGc4Fzr2yy704yVpAWHDT06Kj53&#10;X2zg522zOLzzarFe8tPNkl837MbamOt+N38AFamL/+FL+8UauB/B35f0A/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paMcYAAADbAAAADwAAAAAAAAAAAAAAAACYAgAAZHJz&#10;L2Rvd25yZXYueG1sUEsFBgAAAAAEAAQA9QAAAIsDAAAAAA==&#10;" path="m4,33c,22,,11,4,e" filled="f" strokeweight="1pt">
                    <v:path arrowok="t" o:connecttype="custom" o:connectlocs="24,195;24,0" o:connectangles="0,0"/>
                  </v:shape>
                  <v:shape id="Freeform 136" o:spid="_x0000_s1078" style="position:absolute;left:5703;top:3590;width:201;height:118;visibility:visible;mso-wrap-style:square;v-text-anchor:top" coordsize="3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8Fo8QA&#10;AADbAAAADwAAAGRycy9kb3ducmV2LnhtbESPT4vCMBTE74LfITzBi2iqrH+oRllWBNeTVg89Ppq3&#10;bdnmpTRR6376jSB4HGbmN8xq05pK3KhxpWUF41EEgjizuuRcweW8Gy5AOI+ssbJMCh7kYLPudlYY&#10;a3vnE90Sn4sAYRejgsL7OpbSZQUZdCNbEwfvxzYGfZBNLnWD9wA3lZxE0UwaLDksFFjTV0HZb3I1&#10;Cv62g+9L8nHkNB3sp5U72Ec5TpXq99rPJQhPrX+HX+29VjCfwPNL+AF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vBaPEAAAA2wAAAA8AAAAAAAAAAAAAAAAAmAIAAGRycy9k&#10;b3ducmV2LnhtbFBLBQYAAAAABAAEAPUAAACJAwAAAAA=&#10;" path="m,c12,2,23,8,34,20e" filled="f" strokeweight="1pt">
                    <v:path arrowok="t" o:connecttype="custom" o:connectlocs="0,0;201,118" o:connectangles="0,0"/>
                  </v:shape>
                  <v:shape id="Freeform 137" o:spid="_x0000_s1079" style="position:absolute;left:5756;top:4116;width:48;height:41;visibility:visible;mso-wrap-style:square;v-text-anchor:top" coordsize="8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GByMMA&#10;AADbAAAADwAAAGRycy9kb3ducmV2LnhtbESP3WoCMRSE7wt9h3CE3tVES6tujVIEqYV64c8DHDan&#10;m8XkZNlk1+3bNwXBy2FmvmGW68E70VMb68AaJmMFgrgMpuZKw/m0fZ6DiAnZoAtMGn4pwnr1+LDE&#10;woQrH6g/pkpkCMcCNdiUmkLKWFryGMehIc7eT2g9pizbSpoWrxnunZwq9SY91pwXLDa0sVRejp3X&#10;4FTTT3eLjt2Xt/vP10mpOvut9dNo+HgHkWhI9/CtvTMaZi/w/yX/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GByMMAAADbAAAADwAAAAAAAAAAAAAAAACYAgAAZHJzL2Rv&#10;d25yZXYueG1sUEsFBgAAAAAEAAQA9QAAAIgDAAAAAA==&#10;" path="m8,c5,2,2,4,,7e" filled="f" strokeweight="1pt">
                    <v:path arrowok="t" o:connecttype="custom" o:connectlocs="48,0;0,41" o:connectangles="0,0"/>
                  </v:shape>
                  <v:shape id="Freeform 138" o:spid="_x0000_s1080" style="position:absolute;left:5609;top:3046;width:189;height:160;visibility:visible;mso-wrap-style:square;v-text-anchor:top" coordsize="32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LjC8MA&#10;AADbAAAADwAAAGRycy9kb3ducmV2LnhtbESP0WrCQBRE3wv+w3IF3+qmorWkriKiIEofEvsBl+zt&#10;JjR7N2TXJO3Xu4Lg4zAzZ5jVZrC16Kj1lWMFb9MEBHHhdMVGwffl8PoBwgdkjbVjUvBHHjbr0csK&#10;U+16zqjLgxERwj5FBWUITSqlL0qy6KeuIY7ej2sthihbI3WLfYTbWs6S5F1arDgulNjQrqTiN79a&#10;Bafzvznp3upLyLsvs68yfVxkSk3Gw/YTRKAhPMOP9lErWM7h/iX+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LjC8MAAADbAAAADwAAAAAAAAAAAAAAAACYAgAAZHJzL2Rv&#10;d25yZXYueG1sUEsFBgAAAAAEAAQA9QAAAIgDAAAAAA==&#10;" path="m32,27c18,19,8,10,,e" filled="f" strokeweight="1pt">
                    <v:path arrowok="t" o:connecttype="custom" o:connectlocs="189,160;0,0" o:connectangles="0,0"/>
                  </v:shape>
                  <v:shape id="Freeform 139" o:spid="_x0000_s1081" style="position:absolute;left:5751;top:4299;width:294;height:425;visibility:visible;mso-wrap-style:square;v-text-anchor:top" coordsize="50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fM48UA&#10;AADbAAAADwAAAGRycy9kb3ducmV2LnhtbESPT2vCQBTE7wW/w/IKvdVNLakSXUUEoe0pxhw8PrLP&#10;JG32bcxu/vTbdwsFj8PM/IbZ7CbTiIE6V1tW8DKPQBAXVtdcKsjPx+cVCOeRNTaWScEPOdhtZw8b&#10;TLQd+URD5ksRIOwSVFB53yZSuqIig25uW+LgXW1n0AfZlVJ3OAa4aeQiit6kwZrDQoUtHSoqvrPe&#10;KEjH9LPo0cTta+pu+6+PY366NEo9PU77NQhPk7+H/9vvWsEyhr8v4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F8zjxQAAANsAAAAPAAAAAAAAAAAAAAAAAJgCAABkcnMv&#10;ZG93bnJldi54bWxQSwUGAAAAAAQABAD1AAAAigMAAAAA&#10;" path="m50,69c42,72,36,71,33,66,23,57,16,46,11,33,6,20,2,9,,e" filled="f" strokeweight="1pt">
                    <v:path arrowok="t" o:connecttype="custom" o:connectlocs="294,407;194,390;65,195;0,0" o:connectangles="0,0,0,0"/>
                  </v:shape>
                  <v:shape id="Freeform 140" o:spid="_x0000_s1082" style="position:absolute;left:5975;top:4559;width:70;height:148;visibility:visible;mso-wrap-style:square;v-text-anchor:top" coordsize="12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H3tsMA&#10;AADbAAAADwAAAGRycy9kb3ducmV2LnhtbESPwWrDMBBE74X+g9hAb42cHpzEjRJCoaG30jTg68Za&#10;S6bWypGU2P37qlDocZiZN8xmN7le3CjEzrOCxbwAQdx43bFRcPp8fVyBiAlZY++ZFHxThN32/m6D&#10;lfYjf9DtmIzIEI4VKrApDZWUsbHkMM79QJy91geHKctgpA44Zrjr5VNRlNJhx3nB4kAvlpqv49Up&#10;GMPqcnhf1Et7NtZc1nVb2rpV6mE27Z9BJJrSf/iv/aYVLEv4/Z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H3tsMAAADbAAAADwAAAAAAAAAAAAAAAACYAgAAZHJzL2Rv&#10;d25yZXYueG1sUEsFBgAAAAAEAAQA9QAAAIgDAAAAAA==&#10;" path="m12,25c11,17,6,8,,e" filled="f" strokeweight="1pt">
                    <v:path arrowok="t" o:connecttype="custom" o:connectlocs="70,148;0,0" o:connectangles="0,0"/>
                  </v:shape>
                  <v:line id="Line 141" o:spid="_x0000_s1083" style="position:absolute;flip:x;visibility:visible;mso-wrap-style:square" from="6187,4606" to="6234,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2GQcUAAADbAAAADwAAAGRycy9kb3ducmV2LnhtbESPS2vCQBSF9wX/w3AFN0UnuogaHUUC&#10;hVLoQltQd5fMNYlm7oTM5NF/3xEKXR7O4+Ns94OpREeNKy0rmM8iEMSZ1SXnCr6/3qYrEM4ja6ws&#10;k4IfcrDfjV62mGjb85G6k89FGGGXoILC+zqR0mUFGXQzWxMH72Ybgz7IJpe6wT6Mm0ouoiiWBksO&#10;hAJrSgvKHqfWBMg9za+fd8rO63P90cfz1/5yaZWajIfDBoSnwf+H/9rvWsFyCc8v4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2GQcUAAADbAAAADwAAAAAAAAAA&#10;AAAAAAChAgAAZHJzL2Rvd25yZXYueG1sUEsFBgAAAAAEAAQA+QAAAJMDAAAAAA==&#10;" strokeweight="1pt"/>
                  <v:shape id="Freeform 142" o:spid="_x0000_s1084" style="position:absolute;left:5491;top:4299;width:260;height:177;visibility:visible;mso-wrap-style:square;v-text-anchor:top" coordsize="4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+2NcAA&#10;AADbAAAADwAAAGRycy9kb3ducmV2LnhtbERPy4rCMBTdD/gP4QruxtQRR6lGcQSlG2F8fMC1uX1g&#10;c1OaaKtfbxaCy8N5L1adqcSdGldaVjAaRiCIU6tLzhWcT9vvGQjnkTVWlknBgxyslr2vBcbatnyg&#10;+9HnIoSwi1FB4X0dS+nSggy6oa2JA5fZxqAPsMmlbrAN4aaSP1H0Kw2WHBoKrGlTUHo93oyCS2Ky&#10;/zRy42yy+0uS0XPX7k9GqUG/W89BeOr8R/x2J1rBNIwNX8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+2NcAAAADbAAAADwAAAAAAAAAAAAAAAACYAgAAZHJzL2Rvd25y&#10;ZXYueG1sUEsFBgAAAAAEAAQA9QAAAIUDAAAAAA==&#10;" path="m44,c43,3,40,7,37,11,26,22,14,28,2,29v,1,-1,1,-2,1e" filled="f" strokeweight="1pt">
                    <v:path arrowok="t" o:connecttype="custom" o:connectlocs="260,0;219,65;12,171;0,177" o:connectangles="0,0,0,0"/>
                  </v:shape>
                  <v:shape id="Freeform 143" o:spid="_x0000_s1085" style="position:absolute;left:6045;top:4695;width:142;height:159;visibility:visible;mso-wrap-style:square;v-text-anchor:top" coordsize="24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Qsa8EA&#10;AADbAAAADwAAAGRycy9kb3ducmV2LnhtbESPT4vCMBTE7wt+h/AEb2uiB/9Uo4hQ8CRuV8Hjo3m2&#10;xealNNHWb28WhD0OM/MbZr3tbS2e1PrKsYbJWIEgzp2puNBw/k2/FyB8QDZYOyYNL/Kw3Qy+1pgY&#10;1/EPPbNQiAhhn6CGMoQmkdLnJVn0Y9cQR+/mWoshyraQpsUuwm0tp0rNpMWK40KJDe1Lyu/Zw2o4&#10;XLpT5dLzNeWwv1m3UNlxorQeDfvdCkSgPvyHP+2D0TBfwt+X+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kLGvBAAAA2wAAAA8AAAAAAAAAAAAAAAAAmAIAAGRycy9kb3du&#10;cmV2LnhtbFBLBQYAAAAABAAEAPUAAACGAwAAAAA=&#10;" path="m24,c20,10,12,19,,27,2,18,2,10,,2e" filled="f" strokeweight="1pt">
                    <v:path arrowok="t" o:connecttype="custom" o:connectlocs="142,0;0,159;0,12" o:connectangles="0,0,0"/>
                  </v:shape>
                  <v:shape id="Freeform 144" o:spid="_x0000_s1086" style="position:absolute;left:5485;top:4086;width:2482;height:951;visibility:visible;mso-wrap-style:square;v-text-anchor:top" coordsize="42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OELoA&#10;AADbAAAADwAAAGRycy9kb3ducmV2LnhtbERPuwrCMBTdBf8hXMFNUx1EqrGIIChOPudLcm1Lm5vS&#10;RK1+vRkEx8N5L7PO1uJJrS8dK5iMExDE2pmScwWX83Y0B+EDssHaMSl4k4ds1e8tMTXuxUd6nkIu&#10;Ygj7FBUUITSplF4XZNGPXUMcubtrLYYI21yaFl8x3NZymiQzabHk2FBgQ5uCdHV6WAX7mz9U9eaB&#10;JjAZfb/q5LPVSg0H3XoBIlAX/uKfe2cUzOP6+CX+ALn6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zQmOELoAAADbAAAADwAAAAAAAAAAAAAAAACYAgAAZHJzL2Rvd25yZXYueG1s&#10;UEsFBgAAAAAEAAQA9QAAAH8DAAAAAA==&#10;" path="m343,v34,35,34,35,34,35c390,51,401,68,410,84v9,17,11,36,5,56c289,160,151,161,2,143,1,107,,81,1,66e" filled="f" strokeweight="1pt">
                    <v:path arrowok="t" o:connecttype="custom" o:connectlocs="2022,0;2223,207;2417,496;2447,827;12,845;6,390" o:connectangles="0,0,0,0,0,0"/>
                  </v:shape>
                  <v:line id="Line 145" o:spid="_x0000_s1087" style="position:absolute;visibility:visible;mso-wrap-style:square" from="6316,4240" to="6499,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        <v:shape id="Freeform 146" o:spid="_x0000_s1088" style="position:absolute;left:6187;top:4588;width:135;height:107;visibility:visible;mso-wrap-style:square;v-text-anchor:top" coordsize="23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yTYcEA&#10;AADbAAAADwAAAGRycy9kb3ducmV2LnhtbESPQYvCMBSE78L+h/CEvdlUWaRbjSILgpcVrK7nR/Ns&#10;i81LTaLWf78RBI/DzHzDzJe9acWNnG8sKxgnKQji0uqGKwWH/XqUgfABWWNrmRQ8yMNy8TGYY67t&#10;nXd0K0IlIoR9jgrqELpcSl/WZNAntiOO3sk6gyFKV0nt8B7hppWTNJ1Kgw3HhRo7+qmpPBdXo+B7&#10;9fvntscLr4/Z13mLl0Ji8VDqc9ivZiAC9eEdfrU3WkE2gee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sk2HBAAAA2wAAAA8AAAAAAAAAAAAAAAAAmAIAAGRycy9kb3du&#10;cmV2LnhtbFBLBQYAAAAABAAEAPUAAACGAwAAAAA=&#10;" path="m23,c16,9,16,9,16,9,10,15,4,18,,18e" filled="f" strokeweight="1pt">
                    <v:path arrowok="t" o:connecttype="custom" o:connectlocs="135,0;94,54;0,107" o:connectangles="0,0,0"/>
                  </v:shape>
                  <v:shape id="Freeform 147" o:spid="_x0000_s1089" style="position:absolute;left:6322;top:4411;width:177;height:177;visibility:visible;mso-wrap-style:square;v-text-anchor:top" coordsize="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c47cAA&#10;AADbAAAADwAAAGRycy9kb3ducmV2LnhtbESPzYrCMBSF9wO+Q7jCbAZNVRSpRtEBoS5cWH2Aa3Nt&#10;i81NaDLaeXsjCC4P3/nhLNedacSdWl9bVjAaJiCIC6trLhWcT7vBHIQPyBoby6TgnzysV72vJaba&#10;PvhI9zyUIpawT1FBFYJLpfRFRQb90DriyK62NRiibEupW3zEctPIcZLMpMGa40KFjn4rKm75n1Gw&#10;d87obZZdphPOf5puE9GhVuq7320WIAJ14WN+pzOtYD6B1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c47cAAAADbAAAADwAAAAAAAAAAAAAAAACYAgAAZHJzL2Rvd25y&#10;ZXYueG1sUEsFBgAAAAAEAAQA9QAAAIUDAAAAAA==&#10;" path="m30,c28,8,24,16,17,24,10,28,5,30,,30e" filled="f" strokeweight="1pt">
                    <v:path arrowok="t" o:connecttype="custom" o:connectlocs="177,0;100,142;0,177" o:connectangles="0,0,0"/>
                  </v:shape>
                  <v:line id="Line 148" o:spid="_x0000_s1090" style="position:absolute;flip:x;visibility:visible;mso-wrap-style:square" from="6322,4494" to="6375,4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poEcUAAADbAAAADwAAAGRycy9kb3ducmV2LnhtbESPS2vCQBSF94L/YbhCN0UnlhI0ZpQi&#10;FEqhi0ZB3V0yt3k0cydkJo/++06h4PJwHh8nPUymEQN1rrKsYL2KQBDnVldcKDifXpcbEM4ja2ws&#10;k4IfcnDYz2cpJtqO/ElD5gsRRtglqKD0vk2kdHlJBt3KtsTB+7KdQR9kV0jd4RjGTSOfoiiWBisO&#10;hBJbOpaUf2e9CZD6WNw+asov20v7Psbrx/F67ZV6WEwvOxCeJn8P/7fftILNM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poEcUAAADbAAAADwAAAAAAAAAA&#10;AAAAAAChAgAAZHJzL2Rvd25yZXYueG1sUEsFBgAAAAAEAAQA+QAAAJMDAAAAAA==&#10;" strokeweight="1pt"/>
                  <v:shape id="Freeform 149" o:spid="_x0000_s1091" style="position:absolute;left:6104;top:2757;width:295;height:65;visibility:visible;mso-wrap-style:square;v-text-anchor:top" coordsize="5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QmV8UA&#10;AADbAAAADwAAAGRycy9kb3ducmV2LnhtbESPQWsCMRSE7wX/Q3iCt5qt4CJbo5S2YutB0Xrx9tg8&#10;d7duXkKS6tZf3xQEj8PMfMNM551pxZl8aCwreBpmIIhLqxuuFOy/Fo8TECEia2wtk4JfCjCf9R6m&#10;WGh74S2dd7ESCcKhQAV1jK6QMpQ1GQxD64iTd7TeYEzSV1J7vCS4aeUoy3JpsOG0UKOj15rK0+7H&#10;KHBvo+/D8jM/bt796bp2zYpMlSs16HcvzyAidfEevrU/tILJGP6/p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9CZXxQAAANsAAAAPAAAAAAAAAAAAAAAAAJgCAABkcnMv&#10;ZG93bnJldi54bWxQSwUGAAAAAAQABAD1AAAAigMAAAAA&#10;" path="m50,c34,10,17,11,,2e" filled="f" strokeweight="1pt">
                    <v:path arrowok="t" o:connecttype="custom" o:connectlocs="295,0;0,12" o:connectangles="0,0"/>
                  </v:shape>
                  <v:shape id="Freeform 150" o:spid="_x0000_s1092" style="position:absolute;left:6128;top:4169;width:188;height:94;visibility:visible;mso-wrap-style:square;v-text-anchor:top" coordsize="32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3N8MA&#10;AADbAAAADwAAAGRycy9kb3ducmV2LnhtbESPQWvCQBSE7wX/w/IEb3Wj0hCiq6jQIrkUo3h+ZJ9J&#10;SPZtyG40/vtuodDjMDPfMJvdaFrxoN7VlhUs5hEI4sLqmksF18vnewLCeWSNrWVS8CIHu+3kbYOp&#10;tk8+0yP3pQgQdikqqLzvUildUZFBN7cdcfDutjfog+xLqXt8Brhp5TKKYmmw5rBQYUfHioomH4yC&#10;7/3qGMvsfm6yfBjy5OMraw43pWbTcb8G4Wn0/+G/9kkrSGL4/R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p3N8MAAADbAAAADwAAAAAAAAAAAAAAAACYAgAAZHJzL2Rv&#10;d25yZXYueG1sUEsFBgAAAAAEAAQA9QAAAIgDAAAAAA==&#10;" path="m,c2,5,7,8,13,12v6,4,13,4,19,e" filled="f" strokeweight="1pt">
                    <v:path arrowok="t" o:connecttype="custom" o:connectlocs="0,0;76,71;188,71" o:connectangles="0,0,0"/>
                  </v:shape>
                  <v:shape id="Freeform 151" o:spid="_x0000_s1093" style="position:absolute;left:5739;top:4157;width:17;height:142;visibility:visible;mso-wrap-style:square;v-text-anchor:top" coordsize="3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F7X8UA&#10;AADbAAAADwAAAGRycy9kb3ducmV2LnhtbESPQWvCQBSE74X+h+UVetNNWrWauhEjiB56aerB4yP7&#10;mgSzb8PuNsZ/7xYKPQ4z8w2z3oymEwM531pWkE4TEMSV1S3XCk5f+8kShA/IGjvLpOBGHjb548Ma&#10;M22v/ElDGWoRIewzVNCE0GdS+qohg35qe+LofVtnMETpaqkdXiPcdPIlSRbSYMtxocGedg1Vl/LH&#10;KFgd3TzUr+VZJ2lxORQfi+1qhko9P43bdxCBxvAf/msftYLlG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XtfxQAAANsAAAAPAAAAAAAAAAAAAAAAAJgCAABkcnMv&#10;ZG93bnJldi54bWxQSwUGAAAAAAQABAD1AAAAigMAAAAA&#10;" path="m3,c,5,,13,2,24e" filled="f" strokeweight="1pt">
                    <v:path arrowok="t" o:connecttype="custom" o:connectlocs="17,0;11,142" o:connectangles="0,0"/>
                  </v:shape>
                </v:group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12576810</wp:posOffset>
                </wp:positionV>
                <wp:extent cx="4759325" cy="958850"/>
                <wp:effectExtent l="15240" t="13335" r="6985" b="8890"/>
                <wp:wrapNone/>
                <wp:docPr id="1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9325" cy="958850"/>
                          <a:chOff x="9933" y="9149"/>
                          <a:chExt cx="4140" cy="811"/>
                        </a:xfrm>
                      </wpg:grpSpPr>
                      <wps:wsp>
                        <wps:cNvPr id="18" name="Freeform 167"/>
                        <wps:cNvSpPr>
                          <a:spLocks/>
                        </wps:cNvSpPr>
                        <wps:spPr bwMode="auto">
                          <a:xfrm>
                            <a:off x="9948" y="9291"/>
                            <a:ext cx="4099" cy="669"/>
                          </a:xfrm>
                          <a:custGeom>
                            <a:avLst/>
                            <a:gdLst>
                              <a:gd name="T0" fmla="*/ 0 w 695"/>
                              <a:gd name="T1" fmla="*/ 54 h 114"/>
                              <a:gd name="T2" fmla="*/ 108 w 695"/>
                              <a:gd name="T3" fmla="*/ 19 h 114"/>
                              <a:gd name="T4" fmla="*/ 348 w 695"/>
                              <a:gd name="T5" fmla="*/ 0 h 114"/>
                              <a:gd name="T6" fmla="*/ 587 w 695"/>
                              <a:gd name="T7" fmla="*/ 18 h 114"/>
                              <a:gd name="T8" fmla="*/ 695 w 695"/>
                              <a:gd name="T9" fmla="*/ 54 h 114"/>
                              <a:gd name="T10" fmla="*/ 596 w 695"/>
                              <a:gd name="T11" fmla="*/ 94 h 114"/>
                              <a:gd name="T12" fmla="*/ 485 w 695"/>
                              <a:gd name="T13" fmla="*/ 109 h 114"/>
                              <a:gd name="T14" fmla="*/ 348 w 695"/>
                              <a:gd name="T15" fmla="*/ 114 h 114"/>
                              <a:gd name="T16" fmla="*/ 211 w 695"/>
                              <a:gd name="T17" fmla="*/ 109 h 114"/>
                              <a:gd name="T18" fmla="*/ 99 w 695"/>
                              <a:gd name="T19" fmla="*/ 94 h 114"/>
                              <a:gd name="T20" fmla="*/ 0 w 695"/>
                              <a:gd name="T21" fmla="*/ 5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95" h="114">
                                <a:moveTo>
                                  <a:pt x="0" y="54"/>
                                </a:moveTo>
                                <a:cubicBezTo>
                                  <a:pt x="9" y="43"/>
                                  <a:pt x="46" y="31"/>
                                  <a:pt x="108" y="19"/>
                                </a:cubicBezTo>
                                <a:cubicBezTo>
                                  <a:pt x="171" y="6"/>
                                  <a:pt x="251" y="0"/>
                                  <a:pt x="348" y="0"/>
                                </a:cubicBezTo>
                                <a:cubicBezTo>
                                  <a:pt x="445" y="0"/>
                                  <a:pt x="524" y="6"/>
                                  <a:pt x="587" y="18"/>
                                </a:cubicBezTo>
                                <a:cubicBezTo>
                                  <a:pt x="649" y="31"/>
                                  <a:pt x="686" y="43"/>
                                  <a:pt x="695" y="54"/>
                                </a:cubicBezTo>
                                <a:cubicBezTo>
                                  <a:pt x="686" y="69"/>
                                  <a:pt x="652" y="82"/>
                                  <a:pt x="596" y="94"/>
                                </a:cubicBezTo>
                                <a:cubicBezTo>
                                  <a:pt x="562" y="100"/>
                                  <a:pt x="525" y="106"/>
                                  <a:pt x="485" y="109"/>
                                </a:cubicBezTo>
                                <a:cubicBezTo>
                                  <a:pt x="443" y="112"/>
                                  <a:pt x="397" y="114"/>
                                  <a:pt x="348" y="114"/>
                                </a:cubicBezTo>
                                <a:cubicBezTo>
                                  <a:pt x="298" y="114"/>
                                  <a:pt x="253" y="112"/>
                                  <a:pt x="211" y="109"/>
                                </a:cubicBezTo>
                                <a:cubicBezTo>
                                  <a:pt x="170" y="106"/>
                                  <a:pt x="133" y="100"/>
                                  <a:pt x="99" y="94"/>
                                </a:cubicBezTo>
                                <a:cubicBezTo>
                                  <a:pt x="43" y="82"/>
                                  <a:pt x="9" y="69"/>
                                  <a:pt x="0" y="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6"/>
                        <wps:cNvSpPr>
                          <a:spLocks/>
                        </wps:cNvSpPr>
                        <wps:spPr bwMode="auto">
                          <a:xfrm>
                            <a:off x="9933" y="9149"/>
                            <a:ext cx="4140" cy="470"/>
                          </a:xfrm>
                          <a:custGeom>
                            <a:avLst/>
                            <a:gdLst>
                              <a:gd name="T0" fmla="*/ 0 w 702"/>
                              <a:gd name="T1" fmla="*/ 70 h 80"/>
                              <a:gd name="T2" fmla="*/ 102 w 702"/>
                              <a:gd name="T3" fmla="*/ 21 h 80"/>
                              <a:gd name="T4" fmla="*/ 351 w 702"/>
                              <a:gd name="T5" fmla="*/ 0 h 80"/>
                              <a:gd name="T6" fmla="*/ 599 w 702"/>
                              <a:gd name="T7" fmla="*/ 21 h 80"/>
                              <a:gd name="T8" fmla="*/ 702 w 702"/>
                              <a:gd name="T9" fmla="*/ 70 h 80"/>
                              <a:gd name="T10" fmla="*/ 698 w 702"/>
                              <a:gd name="T11" fmla="*/ 80 h 80"/>
                              <a:gd name="T12" fmla="*/ 590 w 702"/>
                              <a:gd name="T13" fmla="*/ 44 h 80"/>
                              <a:gd name="T14" fmla="*/ 351 w 702"/>
                              <a:gd name="T15" fmla="*/ 26 h 80"/>
                              <a:gd name="T16" fmla="*/ 111 w 702"/>
                              <a:gd name="T17" fmla="*/ 45 h 80"/>
                              <a:gd name="T18" fmla="*/ 3 w 702"/>
                              <a:gd name="T19" fmla="*/ 80 h 80"/>
                              <a:gd name="T20" fmla="*/ 0 w 702"/>
                              <a:gd name="T21" fmla="*/ 7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02" h="80">
                                <a:moveTo>
                                  <a:pt x="0" y="70"/>
                                </a:moveTo>
                                <a:cubicBezTo>
                                  <a:pt x="0" y="51"/>
                                  <a:pt x="34" y="34"/>
                                  <a:pt x="102" y="21"/>
                                </a:cubicBezTo>
                                <a:cubicBezTo>
                                  <a:pt x="171" y="7"/>
                                  <a:pt x="254" y="0"/>
                                  <a:pt x="351" y="0"/>
                                </a:cubicBezTo>
                                <a:cubicBezTo>
                                  <a:pt x="448" y="0"/>
                                  <a:pt x="530" y="7"/>
                                  <a:pt x="599" y="21"/>
                                </a:cubicBezTo>
                                <a:cubicBezTo>
                                  <a:pt x="667" y="34"/>
                                  <a:pt x="702" y="51"/>
                                  <a:pt x="702" y="70"/>
                                </a:cubicBezTo>
                                <a:cubicBezTo>
                                  <a:pt x="702" y="74"/>
                                  <a:pt x="701" y="77"/>
                                  <a:pt x="698" y="80"/>
                                </a:cubicBezTo>
                                <a:cubicBezTo>
                                  <a:pt x="689" y="69"/>
                                  <a:pt x="652" y="57"/>
                                  <a:pt x="590" y="44"/>
                                </a:cubicBezTo>
                                <a:cubicBezTo>
                                  <a:pt x="527" y="32"/>
                                  <a:pt x="448" y="26"/>
                                  <a:pt x="351" y="26"/>
                                </a:cubicBezTo>
                                <a:cubicBezTo>
                                  <a:pt x="254" y="26"/>
                                  <a:pt x="174" y="32"/>
                                  <a:pt x="111" y="45"/>
                                </a:cubicBezTo>
                                <a:cubicBezTo>
                                  <a:pt x="49" y="57"/>
                                  <a:pt x="12" y="69"/>
                                  <a:pt x="3" y="80"/>
                                </a:cubicBezTo>
                                <a:cubicBezTo>
                                  <a:pt x="1" y="77"/>
                                  <a:pt x="0" y="74"/>
                                  <a:pt x="0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" o:spid="_x0000_s1026" style="position:absolute;margin-left:254.7pt;margin-top:990.3pt;width:374.75pt;height:75.5pt;z-index:251895808" coordorigin="9933,9149" coordsize="4140,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">
                <v:shape id="Freeform 167" o:spid="_x0000_s1027" style="position:absolute;left:9948;top:9291;width:4099;height:669;visibility:visible;mso-wrap-style:square;v-text-anchor:top" coordsize="695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qSsYA&#10;AADbAAAADwAAAGRycy9kb3ducmV2LnhtbESPT2sCQQzF7wW/w5CCtzrbVkS2jlL8hxQVtB56THfS&#10;ncWdzLIz6vbbm0Oht4T38t4vk1nna3WlNlaBDTwPMlDERbAVlwZOn6unMaiYkC3WgcnAL0WYTXsP&#10;E8xtuPGBrsdUKgnhmKMBl1KTax0LRx7jIDTEov2E1mOStS21bfEm4b7WL1k20h4rlgaHDc0dFefj&#10;xRuI2+9m/7ouDx9LtziF5e5ru7oMjek/du9voBJ16d/8d72xgi+w8osMo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nqSsYAAADbAAAADwAAAAAAAAAAAAAAAACYAgAAZHJz&#10;L2Rvd25yZXYueG1sUEsFBgAAAAAEAAQA9QAAAIsDAAAAAA==&#10;" path="m,54c9,43,46,31,108,19,171,6,251,,348,v97,,176,6,239,18c649,31,686,43,695,54v-9,15,-43,28,-99,40c562,100,525,106,485,109v-42,3,-88,5,-137,5c298,114,253,112,211,109,170,106,133,100,99,94,43,82,9,69,,54xe" fillcolor="white [3212]" strokecolor="black [3213]" strokeweight="1pt">
                  <v:path arrowok="t" o:connecttype="custom" o:connectlocs="0,317;637,112;2052,0;3462,106;4099,317;3515,552;2860,640;2052,669;1244,640;584,552;0,317" o:connectangles="0,0,0,0,0,0,0,0,0,0,0"/>
                </v:shape>
                <v:shape id="Freeform 166" o:spid="_x0000_s1028" style="position:absolute;left:9933;top:9149;width:4140;height:470;visibility:visible;mso-wrap-style:square;v-text-anchor:top" coordsize="70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AzVrwA&#10;AADbAAAADwAAAGRycy9kb3ducmV2LnhtbERPyQrCMBC9C/5DGMGLaKqCSzWKCIJXF/A6NGNb2kxq&#10;E2v9eyMI3ubx1llvW1OKhmqXW1YwHkUgiBOrc04VXC+H4QKE88gaS8uk4E0OtptuZ42xti8+UXP2&#10;qQgh7GJUkHlfxVK6JCODbmQr4sDdbW3QB1inUtf4CuGmlJMomkmDOYeGDCvaZ5QU56dRUN5PV4+L&#10;YiCLQVOl8+X0oS83pfq9drcC4an1f/HPfdRh/hK+v4QD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sDNWvAAAANsAAAAPAAAAAAAAAAAAAAAAAJgCAABkcnMvZG93bnJldi54&#10;bWxQSwUGAAAAAAQABAD1AAAAgQMAAAAA&#10;" path="m,70c,51,34,34,102,21,171,7,254,,351,v97,,179,7,248,21c667,34,702,51,702,70v,4,-1,7,-4,10c689,69,652,57,590,44,527,32,448,26,351,26v-97,,-177,6,-240,19c49,57,12,69,3,80,1,77,,74,,70xe" fillcolor="white [3212]" strokecolor="black [3213]" strokeweight="1pt">
                  <v:path arrowok="t" o:connecttype="custom" o:connectlocs="0,411;602,123;2070,0;3533,123;4140,411;4116,470;3479,259;2070,153;655,264;18,470;0,411" o:connectangles="0,0,0,0,0,0,0,0,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7472680</wp:posOffset>
                </wp:positionH>
                <wp:positionV relativeFrom="paragraph">
                  <wp:posOffset>12214860</wp:posOffset>
                </wp:positionV>
                <wp:extent cx="1262380" cy="1398905"/>
                <wp:effectExtent l="71755" t="32385" r="27940" b="45085"/>
                <wp:wrapNone/>
                <wp:docPr id="10" name="Group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2380" cy="1398905"/>
                          <a:chOff x="1947" y="1473"/>
                          <a:chExt cx="1798" cy="2847"/>
                        </a:xfrm>
                      </wpg:grpSpPr>
                      <wps:wsp>
                        <wps:cNvPr id="11" name="Freeform 569"/>
                        <wps:cNvSpPr>
                          <a:spLocks/>
                        </wps:cNvSpPr>
                        <wps:spPr bwMode="auto">
                          <a:xfrm rot="-190375">
                            <a:off x="2558" y="1473"/>
                            <a:ext cx="847" cy="2782"/>
                          </a:xfrm>
                          <a:custGeom>
                            <a:avLst/>
                            <a:gdLst>
                              <a:gd name="T0" fmla="*/ 25 w 143"/>
                              <a:gd name="T1" fmla="*/ 471 h 471"/>
                              <a:gd name="T2" fmla="*/ 0 w 143"/>
                              <a:gd name="T3" fmla="*/ 0 h 471"/>
                              <a:gd name="T4" fmla="*/ 25 w 143"/>
                              <a:gd name="T5" fmla="*/ 471 h 4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3" h="471">
                                <a:moveTo>
                                  <a:pt x="25" y="471"/>
                                </a:moveTo>
                                <a:cubicBezTo>
                                  <a:pt x="25" y="471"/>
                                  <a:pt x="79" y="291"/>
                                  <a:pt x="0" y="0"/>
                                </a:cubicBezTo>
                                <a:cubicBezTo>
                                  <a:pt x="143" y="259"/>
                                  <a:pt x="52" y="416"/>
                                  <a:pt x="25" y="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570"/>
                        <wps:cNvSpPr>
                          <a:spLocks/>
                        </wps:cNvSpPr>
                        <wps:spPr bwMode="auto">
                          <a:xfrm>
                            <a:off x="1947" y="2477"/>
                            <a:ext cx="852" cy="1843"/>
                          </a:xfrm>
                          <a:custGeom>
                            <a:avLst/>
                            <a:gdLst>
                              <a:gd name="T0" fmla="*/ 128 w 144"/>
                              <a:gd name="T1" fmla="*/ 237 h 312"/>
                              <a:gd name="T2" fmla="*/ 0 w 144"/>
                              <a:gd name="T3" fmla="*/ 0 h 312"/>
                              <a:gd name="T4" fmla="*/ 119 w 144"/>
                              <a:gd name="T5" fmla="*/ 312 h 312"/>
                              <a:gd name="T6" fmla="*/ 128 w 144"/>
                              <a:gd name="T7" fmla="*/ 237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4" h="312">
                                <a:moveTo>
                                  <a:pt x="128" y="237"/>
                                </a:moveTo>
                                <a:cubicBezTo>
                                  <a:pt x="128" y="237"/>
                                  <a:pt x="144" y="103"/>
                                  <a:pt x="0" y="0"/>
                                </a:cubicBezTo>
                                <a:cubicBezTo>
                                  <a:pt x="124" y="133"/>
                                  <a:pt x="103" y="243"/>
                                  <a:pt x="119" y="312"/>
                                </a:cubicBezTo>
                                <a:lnTo>
                                  <a:pt x="128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71"/>
                        <wps:cNvSpPr>
                          <a:spLocks/>
                        </wps:cNvSpPr>
                        <wps:spPr bwMode="auto">
                          <a:xfrm>
                            <a:off x="2914" y="2867"/>
                            <a:ext cx="551" cy="1164"/>
                          </a:xfrm>
                          <a:custGeom>
                            <a:avLst/>
                            <a:gdLst>
                              <a:gd name="T0" fmla="*/ 28 w 93"/>
                              <a:gd name="T1" fmla="*/ 197 h 197"/>
                              <a:gd name="T2" fmla="*/ 93 w 93"/>
                              <a:gd name="T3" fmla="*/ 0 h 197"/>
                              <a:gd name="T4" fmla="*/ 28 w 93"/>
                              <a:gd name="T5" fmla="*/ 197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" h="197">
                                <a:moveTo>
                                  <a:pt x="28" y="197"/>
                                </a:moveTo>
                                <a:cubicBezTo>
                                  <a:pt x="28" y="197"/>
                                  <a:pt x="0" y="63"/>
                                  <a:pt x="93" y="0"/>
                                </a:cubicBezTo>
                                <a:cubicBezTo>
                                  <a:pt x="74" y="46"/>
                                  <a:pt x="45" y="109"/>
                                  <a:pt x="28" y="1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72"/>
                        <wps:cNvSpPr>
                          <a:spLocks/>
                        </wps:cNvSpPr>
                        <wps:spPr bwMode="auto">
                          <a:xfrm>
                            <a:off x="3094" y="3595"/>
                            <a:ext cx="414" cy="720"/>
                          </a:xfrm>
                          <a:custGeom>
                            <a:avLst/>
                            <a:gdLst>
                              <a:gd name="T0" fmla="*/ 1 w 70"/>
                              <a:gd name="T1" fmla="*/ 122 h 122"/>
                              <a:gd name="T2" fmla="*/ 58 w 70"/>
                              <a:gd name="T3" fmla="*/ 9 h 122"/>
                              <a:gd name="T4" fmla="*/ 1 w 70"/>
                              <a:gd name="T5" fmla="*/ 122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" h="122">
                                <a:moveTo>
                                  <a:pt x="1" y="122"/>
                                </a:moveTo>
                                <a:cubicBezTo>
                                  <a:pt x="1" y="122"/>
                                  <a:pt x="0" y="31"/>
                                  <a:pt x="58" y="9"/>
                                </a:cubicBezTo>
                                <a:cubicBezTo>
                                  <a:pt x="70" y="0"/>
                                  <a:pt x="41" y="63"/>
                                  <a:pt x="1" y="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73"/>
                        <wps:cNvSpPr>
                          <a:spLocks/>
                        </wps:cNvSpPr>
                        <wps:spPr bwMode="auto">
                          <a:xfrm>
                            <a:off x="2210" y="1885"/>
                            <a:ext cx="747" cy="1476"/>
                          </a:xfrm>
                          <a:custGeom>
                            <a:avLst/>
                            <a:gdLst>
                              <a:gd name="T0" fmla="*/ 81 w 126"/>
                              <a:gd name="T1" fmla="*/ 250 h 250"/>
                              <a:gd name="T2" fmla="*/ 0 w 126"/>
                              <a:gd name="T3" fmla="*/ 0 h 250"/>
                              <a:gd name="T4" fmla="*/ 81 w 126"/>
                              <a:gd name="T5" fmla="*/ 250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" h="250">
                                <a:moveTo>
                                  <a:pt x="81" y="250"/>
                                </a:moveTo>
                                <a:cubicBezTo>
                                  <a:pt x="81" y="250"/>
                                  <a:pt x="126" y="159"/>
                                  <a:pt x="0" y="0"/>
                                </a:cubicBezTo>
                                <a:cubicBezTo>
                                  <a:pt x="31" y="70"/>
                                  <a:pt x="69" y="161"/>
                                  <a:pt x="81" y="2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74"/>
                        <wps:cNvSpPr>
                          <a:spLocks/>
                        </wps:cNvSpPr>
                        <wps:spPr bwMode="auto">
                          <a:xfrm>
                            <a:off x="3105" y="1544"/>
                            <a:ext cx="640" cy="1524"/>
                          </a:xfrm>
                          <a:custGeom>
                            <a:avLst/>
                            <a:gdLst>
                              <a:gd name="T0" fmla="*/ 0 w 108"/>
                              <a:gd name="T1" fmla="*/ 258 h 258"/>
                              <a:gd name="T2" fmla="*/ 108 w 108"/>
                              <a:gd name="T3" fmla="*/ 0 h 258"/>
                              <a:gd name="T4" fmla="*/ 0 w 108"/>
                              <a:gd name="T5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258">
                                <a:moveTo>
                                  <a:pt x="0" y="258"/>
                                </a:moveTo>
                                <a:cubicBezTo>
                                  <a:pt x="0" y="258"/>
                                  <a:pt x="7" y="34"/>
                                  <a:pt x="108" y="0"/>
                                </a:cubicBezTo>
                                <a:cubicBezTo>
                                  <a:pt x="50" y="96"/>
                                  <a:pt x="34" y="148"/>
                                  <a:pt x="0" y="2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8" o:spid="_x0000_s1026" style="position:absolute;margin-left:588.4pt;margin-top:961.8pt;width:99.4pt;height:110.15pt;z-index:251899904" coordorigin="1947,1473" coordsize="1798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">
                <v:shape id="Freeform 569" o:spid="_x0000_s1027" style="position:absolute;left:2558;top:1473;width:847;height:2782;rotation:-207940fd;visibility:visible;mso-wrap-style:square;v-text-anchor:top" coordsize="143,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vvcEA&#10;AADbAAAADwAAAGRycy9kb3ducmV2LnhtbERP22rCQBB9F/yHZQq+6SZaRKKrFKkgFcSmfsCQHZNg&#10;djZkpxr79W6h0Lc5nOusNr1r1I26UHs2kE4SUMSFtzWXBs5fu/ECVBBki41nMvCgAJv1cLDCzPo7&#10;f9Itl1LFEA4ZGqhE2kzrUFTkMEx8Sxy5i+8cSoRdqW2H9xjuGj1Nkrl2WHNsqLClbUXFNf92Bk7X&#10;4/Gnnyb5aTaXXbp4PR8+5N2Y0Uv/tgQl1Mu/+M+9t3F+Cr+/xAP0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iL73BAAAA2wAAAA8AAAAAAAAAAAAAAAAAmAIAAGRycy9kb3du&#10;cmV2LnhtbFBLBQYAAAAABAAEAPUAAACGAwAAAAA=&#10;" path="m25,471c25,471,79,291,,,143,259,52,416,25,471xe" strokeweight="1pt">
                  <v:stroke joinstyle="miter"/>
                  <v:path arrowok="t" o:connecttype="custom" o:connectlocs="148,2782;0,0;148,2782" o:connectangles="0,0,0"/>
                </v:shape>
                <v:shape id="Freeform 570" o:spid="_x0000_s1028" style="position:absolute;left:1947;top:2477;width:852;height:1843;visibility:visible;mso-wrap-style:square;v-text-anchor:top" coordsize="144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tjb8IA&#10;AADbAAAADwAAAGRycy9kb3ducmV2LnhtbERPTYvCMBC9C/sfwix4EU231EW7RlkExYMiq4LXsZlt&#10;i82kNFHrvzeC4G0e73Mms9ZU4kqNKy0r+BpEIIgzq0vOFRz2i/4IhPPIGivLpOBODmbTj84EU21v&#10;/EfXnc9FCGGXooLC+zqV0mUFGXQDWxMH7t82Bn2ATS51g7cQbioZR9G3NFhyaCiwpnlB2Xl3MQr0&#10;Ku6dzuuFvS+3w/Fxk/hknoyV6n62vz8gPLX+LX65VzrMj+H5Szh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2NvwgAAANsAAAAPAAAAAAAAAAAAAAAAAJgCAABkcnMvZG93&#10;bnJldi54bWxQSwUGAAAAAAQABAD1AAAAhwMAAAAA&#10;" path="m128,237c128,237,144,103,,,124,133,103,243,119,312r9,-75xe" strokeweight="1pt">
                  <v:stroke joinstyle="miter"/>
                  <v:path arrowok="t" o:connecttype="custom" o:connectlocs="757,1400;0,0;704,1843;757,1400" o:connectangles="0,0,0,0"/>
                </v:shape>
                <v:shape id="Freeform 571" o:spid="_x0000_s1029" style="position:absolute;left:2914;top:2867;width:551;height:1164;visibility:visible;mso-wrap-style:square;v-text-anchor:top" coordsize="9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45H8IA&#10;AADbAAAADwAAAGRycy9kb3ducmV2LnhtbERPTWvCQBC9C/6HZQRvZlO1JaSuooKg4KW2RbxNs9Ns&#10;MDsbsqvGf+8WCt7m8T5ntuhsLa7U+sqxgpckBUFcOF1xqeDrczPKQPiArLF2TAru5GEx7/dmmGt3&#10;4w+6HkIpYgj7HBWYEJpcSl8YsugT1xBH7te1FkOEbSl1i7cYbms5TtM3abHi2GCwobWh4ny4WAVn&#10;izabLvdb951e7j/mtFsds1elhoNu+Q4iUBee4n/3Vsf5E/j7JR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jkfwgAAANsAAAAPAAAAAAAAAAAAAAAAAJgCAABkcnMvZG93&#10;bnJldi54bWxQSwUGAAAAAAQABAD1AAAAhwMAAAAA&#10;" path="m28,197c28,197,,63,93,,74,46,45,109,28,197xe" strokeweight="1pt">
                  <v:stroke joinstyle="miter"/>
                  <v:path arrowok="t" o:connecttype="custom" o:connectlocs="166,1164;551,0;166,1164" o:connectangles="0,0,0"/>
                </v:shape>
                <v:shape id="Freeform 572" o:spid="_x0000_s1030" style="position:absolute;left:3094;top:3595;width:414;height:720;visibility:visible;mso-wrap-style:square;v-text-anchor:top" coordsize="70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vxMAA&#10;AADbAAAADwAAAGRycy9kb3ducmV2LnhtbERPS4vCMBC+L/gfwgje1lRdqlSjyMKix/Vx8TY0Y1Js&#10;JrWJtv77zcLC3ubje85q07taPKkNlWcFk3EGgrj0umKj4Hz6el+ACBFZY+2ZFLwowGY9eFthoX3H&#10;B3oeoxEphEOBCmyMTSFlKC05DGPfECfu6luHMcHWSN1il8JdLadZlkuHFacGiw19Wipvx4dTUM30&#10;bL47mPw+vTxO35wb2tpOqdGw3y5BROrjv/jPvddp/gf8/pIOkO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SvxMAAAADbAAAADwAAAAAAAAAAAAAAAACYAgAAZHJzL2Rvd25y&#10;ZXYueG1sUEsFBgAAAAAEAAQA9QAAAIUDAAAAAA==&#10;" path="m1,122c1,122,,31,58,9,70,,41,63,1,122xe" strokeweight="1pt">
                  <v:stroke joinstyle="miter"/>
                  <v:path arrowok="t" o:connecttype="custom" o:connectlocs="6,720;343,53;6,720" o:connectangles="0,0,0"/>
                </v:shape>
                <v:shape id="Freeform 573" o:spid="_x0000_s1031" style="position:absolute;left:2210;top:1885;width:747;height:1476;visibility:visible;mso-wrap-style:square;v-text-anchor:top" coordsize="126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rwYcEA&#10;AADbAAAADwAAAGRycy9kb3ducmV2LnhtbERP22rCQBB9F/oPyxR8042CpcRsRFrEogUx+gFjdkyC&#10;2dmY3Sbx77uFgm9zONdJVoOpRUetqywrmE0jEMS51RUXCs6nzeQdhPPIGmvLpOBBDlbpyyjBWNue&#10;j9RlvhAhhF2MCkrvm1hKl5dk0E1tQxy4q20N+gDbQuoW+xBuajmPojdpsOLQUGJDHyXlt+zHKLCH&#10;bP/4zLc0qy+H+8kah7vhW6nx67BegvA0+Kf43/2lw/wF/P0SDpD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q8GHBAAAA2wAAAA8AAAAAAAAAAAAAAAAAmAIAAGRycy9kb3du&#10;cmV2LnhtbFBLBQYAAAAABAAEAPUAAACGAwAAAAA=&#10;" path="m81,250c81,250,126,159,,,31,70,69,161,81,250xe" strokeweight="1pt">
                  <v:stroke joinstyle="miter"/>
                  <v:path arrowok="t" o:connecttype="custom" o:connectlocs="480,1476;0,0;480,1476" o:connectangles="0,0,0"/>
                </v:shape>
                <v:shape id="Freeform 574" o:spid="_x0000_s1032" style="position:absolute;left:3105;top:1544;width:640;height:1524;visibility:visible;mso-wrap-style:square;v-text-anchor:top" coordsize="108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zyP8MA&#10;AADbAAAADwAAAGRycy9kb3ducmV2LnhtbERPTWvCQBC9C/6HZQRvutGDtNFVRFAiWLBWpL0N2Uk2&#10;bXY2ZFeN/94tFHqbx/ucxaqztbhR6yvHCibjBARx7nTFpYLzx3b0AsIHZI21Y1LwIA+rZb+3wFS7&#10;O7/T7RRKEUPYp6jAhNCkUvrckEU/dg1x5ArXWgwRtqXULd5juK3lNElm0mLFscFgQxtD+c/pahVc&#10;Pg/1a/Eli2OXfa+zt+PU7C87pYaDbj0HEagL/+I/d6bj/Bn8/h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zyP8MAAADbAAAADwAAAAAAAAAAAAAAAACYAgAAZHJzL2Rv&#10;d25yZXYueG1sUEsFBgAAAAAEAAQA9QAAAIgDAAAAAA==&#10;" path="m,258c,258,7,34,108,,50,96,34,148,,258xe" strokeweight="1pt">
                  <v:stroke joinstyle="miter"/>
                  <v:path arrowok="t" o:connecttype="custom" o:connectlocs="0,1524;640,0;0,1524" o:connectangles="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12214860</wp:posOffset>
                </wp:positionV>
                <wp:extent cx="1262380" cy="1398905"/>
                <wp:effectExtent l="69850" t="32385" r="29845" b="45085"/>
                <wp:wrapNone/>
                <wp:docPr id="3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2380" cy="1398905"/>
                          <a:chOff x="1947" y="1473"/>
                          <a:chExt cx="1798" cy="2847"/>
                        </a:xfrm>
                      </wpg:grpSpPr>
                      <wps:wsp>
                        <wps:cNvPr id="4" name="Freeform 561"/>
                        <wps:cNvSpPr>
                          <a:spLocks/>
                        </wps:cNvSpPr>
                        <wps:spPr bwMode="auto">
                          <a:xfrm rot="-190375">
                            <a:off x="2558" y="1473"/>
                            <a:ext cx="847" cy="2782"/>
                          </a:xfrm>
                          <a:custGeom>
                            <a:avLst/>
                            <a:gdLst>
                              <a:gd name="T0" fmla="*/ 25 w 143"/>
                              <a:gd name="T1" fmla="*/ 471 h 471"/>
                              <a:gd name="T2" fmla="*/ 0 w 143"/>
                              <a:gd name="T3" fmla="*/ 0 h 471"/>
                              <a:gd name="T4" fmla="*/ 25 w 143"/>
                              <a:gd name="T5" fmla="*/ 471 h 4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3" h="471">
                                <a:moveTo>
                                  <a:pt x="25" y="471"/>
                                </a:moveTo>
                                <a:cubicBezTo>
                                  <a:pt x="25" y="471"/>
                                  <a:pt x="79" y="291"/>
                                  <a:pt x="0" y="0"/>
                                </a:cubicBezTo>
                                <a:cubicBezTo>
                                  <a:pt x="143" y="259"/>
                                  <a:pt x="52" y="416"/>
                                  <a:pt x="25" y="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62"/>
                        <wps:cNvSpPr>
                          <a:spLocks/>
                        </wps:cNvSpPr>
                        <wps:spPr bwMode="auto">
                          <a:xfrm>
                            <a:off x="1947" y="2477"/>
                            <a:ext cx="852" cy="1843"/>
                          </a:xfrm>
                          <a:custGeom>
                            <a:avLst/>
                            <a:gdLst>
                              <a:gd name="T0" fmla="*/ 128 w 144"/>
                              <a:gd name="T1" fmla="*/ 237 h 312"/>
                              <a:gd name="T2" fmla="*/ 0 w 144"/>
                              <a:gd name="T3" fmla="*/ 0 h 312"/>
                              <a:gd name="T4" fmla="*/ 119 w 144"/>
                              <a:gd name="T5" fmla="*/ 312 h 312"/>
                              <a:gd name="T6" fmla="*/ 128 w 144"/>
                              <a:gd name="T7" fmla="*/ 237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4" h="312">
                                <a:moveTo>
                                  <a:pt x="128" y="237"/>
                                </a:moveTo>
                                <a:cubicBezTo>
                                  <a:pt x="128" y="237"/>
                                  <a:pt x="144" y="103"/>
                                  <a:pt x="0" y="0"/>
                                </a:cubicBezTo>
                                <a:cubicBezTo>
                                  <a:pt x="124" y="133"/>
                                  <a:pt x="103" y="243"/>
                                  <a:pt x="119" y="312"/>
                                </a:cubicBezTo>
                                <a:lnTo>
                                  <a:pt x="128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63"/>
                        <wps:cNvSpPr>
                          <a:spLocks/>
                        </wps:cNvSpPr>
                        <wps:spPr bwMode="auto">
                          <a:xfrm>
                            <a:off x="2914" y="2867"/>
                            <a:ext cx="551" cy="1164"/>
                          </a:xfrm>
                          <a:custGeom>
                            <a:avLst/>
                            <a:gdLst>
                              <a:gd name="T0" fmla="*/ 28 w 93"/>
                              <a:gd name="T1" fmla="*/ 197 h 197"/>
                              <a:gd name="T2" fmla="*/ 93 w 93"/>
                              <a:gd name="T3" fmla="*/ 0 h 197"/>
                              <a:gd name="T4" fmla="*/ 28 w 93"/>
                              <a:gd name="T5" fmla="*/ 197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" h="197">
                                <a:moveTo>
                                  <a:pt x="28" y="197"/>
                                </a:moveTo>
                                <a:cubicBezTo>
                                  <a:pt x="28" y="197"/>
                                  <a:pt x="0" y="63"/>
                                  <a:pt x="93" y="0"/>
                                </a:cubicBezTo>
                                <a:cubicBezTo>
                                  <a:pt x="74" y="46"/>
                                  <a:pt x="45" y="109"/>
                                  <a:pt x="28" y="1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64"/>
                        <wps:cNvSpPr>
                          <a:spLocks/>
                        </wps:cNvSpPr>
                        <wps:spPr bwMode="auto">
                          <a:xfrm>
                            <a:off x="3094" y="3595"/>
                            <a:ext cx="414" cy="720"/>
                          </a:xfrm>
                          <a:custGeom>
                            <a:avLst/>
                            <a:gdLst>
                              <a:gd name="T0" fmla="*/ 1 w 70"/>
                              <a:gd name="T1" fmla="*/ 122 h 122"/>
                              <a:gd name="T2" fmla="*/ 58 w 70"/>
                              <a:gd name="T3" fmla="*/ 9 h 122"/>
                              <a:gd name="T4" fmla="*/ 1 w 70"/>
                              <a:gd name="T5" fmla="*/ 122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" h="122">
                                <a:moveTo>
                                  <a:pt x="1" y="122"/>
                                </a:moveTo>
                                <a:cubicBezTo>
                                  <a:pt x="1" y="122"/>
                                  <a:pt x="0" y="31"/>
                                  <a:pt x="58" y="9"/>
                                </a:cubicBezTo>
                                <a:cubicBezTo>
                                  <a:pt x="70" y="0"/>
                                  <a:pt x="41" y="63"/>
                                  <a:pt x="1" y="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65"/>
                        <wps:cNvSpPr>
                          <a:spLocks/>
                        </wps:cNvSpPr>
                        <wps:spPr bwMode="auto">
                          <a:xfrm>
                            <a:off x="2210" y="1885"/>
                            <a:ext cx="747" cy="1476"/>
                          </a:xfrm>
                          <a:custGeom>
                            <a:avLst/>
                            <a:gdLst>
                              <a:gd name="T0" fmla="*/ 81 w 126"/>
                              <a:gd name="T1" fmla="*/ 250 h 250"/>
                              <a:gd name="T2" fmla="*/ 0 w 126"/>
                              <a:gd name="T3" fmla="*/ 0 h 250"/>
                              <a:gd name="T4" fmla="*/ 81 w 126"/>
                              <a:gd name="T5" fmla="*/ 250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" h="250">
                                <a:moveTo>
                                  <a:pt x="81" y="250"/>
                                </a:moveTo>
                                <a:cubicBezTo>
                                  <a:pt x="81" y="250"/>
                                  <a:pt x="126" y="159"/>
                                  <a:pt x="0" y="0"/>
                                </a:cubicBezTo>
                                <a:cubicBezTo>
                                  <a:pt x="31" y="70"/>
                                  <a:pt x="69" y="161"/>
                                  <a:pt x="81" y="2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66"/>
                        <wps:cNvSpPr>
                          <a:spLocks/>
                        </wps:cNvSpPr>
                        <wps:spPr bwMode="auto">
                          <a:xfrm>
                            <a:off x="3105" y="1544"/>
                            <a:ext cx="640" cy="1524"/>
                          </a:xfrm>
                          <a:custGeom>
                            <a:avLst/>
                            <a:gdLst>
                              <a:gd name="T0" fmla="*/ 0 w 108"/>
                              <a:gd name="T1" fmla="*/ 258 h 258"/>
                              <a:gd name="T2" fmla="*/ 108 w 108"/>
                              <a:gd name="T3" fmla="*/ 0 h 258"/>
                              <a:gd name="T4" fmla="*/ 0 w 108"/>
                              <a:gd name="T5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8" h="258">
                                <a:moveTo>
                                  <a:pt x="0" y="258"/>
                                </a:moveTo>
                                <a:cubicBezTo>
                                  <a:pt x="0" y="258"/>
                                  <a:pt x="7" y="34"/>
                                  <a:pt x="108" y="0"/>
                                </a:cubicBezTo>
                                <a:cubicBezTo>
                                  <a:pt x="50" y="96"/>
                                  <a:pt x="34" y="148"/>
                                  <a:pt x="0" y="2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7" o:spid="_x0000_s1026" style="position:absolute;margin-left:192.25pt;margin-top:961.8pt;width:99.4pt;height:110.15pt;z-index:251898880" coordorigin="1947,1473" coordsize="1798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">
                <v:shape id="Freeform 561" o:spid="_x0000_s1027" style="position:absolute;left:2558;top:1473;width:847;height:2782;rotation:-207940fd;visibility:visible;mso-wrap-style:square;v-text-anchor:top" coordsize="143,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5R+MMA&#10;AADaAAAADwAAAGRycy9kb3ducmV2LnhtbESPUWvCQBCE3wv9D8cW+lYvWpEQPaWIQqkgGv0BS26b&#10;BHN7IbfV1F/vCYKPw8x8w8wWvWvUmbpQezYwHCSgiAtvay4NHA/rjxRUEGSLjWcy8E8BFvPXlxlm&#10;1l94T+dcShUhHDI0UIm0mdahqMhhGPiWOHq/vnMoUXalth1eItw1epQkE+2w5rhQYUvLiopT/ucM&#10;7E7b7bUfJfnucyLrYTo+bn5kZcz7W/81BSXUyzP8aH9bA2O4X4k3QM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5R+MMAAADaAAAADwAAAAAAAAAAAAAAAACYAgAAZHJzL2Rv&#10;d25yZXYueG1sUEsFBgAAAAAEAAQA9QAAAIgDAAAAAA==&#10;" path="m25,471c25,471,79,291,,,143,259,52,416,25,471xe" strokeweight="1pt">
                  <v:stroke joinstyle="miter"/>
                  <v:path arrowok="t" o:connecttype="custom" o:connectlocs="148,2782;0,0;148,2782" o:connectangles="0,0,0"/>
                </v:shape>
                <v:shape id="Freeform 562" o:spid="_x0000_s1028" style="position:absolute;left:1947;top:2477;width:852;height:1843;visibility:visible;mso-wrap-style:square;v-text-anchor:top" coordsize="144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xKu8MA&#10;AADaAAAADwAAAGRycy9kb3ducmV2LnhtbESPQYvCMBSE7wv+h/AEL8uaKlXWahQRFA+KWBf2+mye&#10;bbF5KU3U+u+NsLDHYWa+YWaL1lTiTo0rLSsY9CMQxJnVJecKfk7rr28QziNrrCyTgic5WMw7HzNM&#10;tH3wke6pz0WAsEtQQeF9nUjpsoIMur6tiYN3sY1BH2STS93gI8BNJYdRNJYGSw4LBda0Kii7pjej&#10;QG+Hn+frbm2fm8No8ruPfbyKJ0r1uu1yCsJT6//Df+2tVjCC95Vw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xKu8MAAADaAAAADwAAAAAAAAAAAAAAAACYAgAAZHJzL2Rv&#10;d25yZXYueG1sUEsFBgAAAAAEAAQA9QAAAIgDAAAAAA==&#10;" path="m128,237c128,237,144,103,,,124,133,103,243,119,312r9,-75xe" strokeweight="1pt">
                  <v:stroke joinstyle="miter"/>
                  <v:path arrowok="t" o:connecttype="custom" o:connectlocs="757,1400;0,0;704,1843;757,1400" o:connectangles="0,0,0,0"/>
                </v:shape>
                <v:shape id="Freeform 563" o:spid="_x0000_s1029" style="position:absolute;left:2914;top:2867;width:551;height:1164;visibility:visible;mso-wrap-style:square;v-text-anchor:top" coordsize="9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rPcQA&#10;AADaAAAADwAAAGRycy9kb3ducmV2LnhtbESPzWrDMBCE74W8g9hAb42c0hrjRAlOoJBCL80PpbeN&#10;tbFMrJWx5MR++6pQ6HGYmW+Y5XqwjbhR52vHCuazBARx6XTNlYLj4e0pA+EDssbGMSkYycN6NXlY&#10;Yq7dnT/ptg+ViBD2OSowIbS5lL40ZNHPXEscvYvrLIYou0rqDu8Rbhv5nCSptFhzXDDY0tZQed33&#10;VsHVos1eio+dOyX9eDbf75uv7FWpx+lQLEAEGsJ/+K+90wpS+L0Sb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mKz3EAAAA2gAAAA8AAAAAAAAAAAAAAAAAmAIAAGRycy9k&#10;b3ducmV2LnhtbFBLBQYAAAAABAAEAPUAAACJAwAAAAA=&#10;" path="m28,197c28,197,,63,93,,74,46,45,109,28,197xe" strokeweight="1pt">
                  <v:stroke joinstyle="miter"/>
                  <v:path arrowok="t" o:connecttype="custom" o:connectlocs="166,1164;551,0;166,1164" o:connectangles="0,0,0"/>
                </v:shape>
                <v:shape id="Freeform 564" o:spid="_x0000_s1030" style="position:absolute;left:3094;top:3595;width:414;height:720;visibility:visible;mso-wrap-style:square;v-text-anchor:top" coordsize="70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82osEA&#10;AADaAAAADwAAAGRycy9kb3ducmV2LnhtbESPT4vCMBTE7wt+h/AEb2uqQpVqFBFEj+ufi7dH80yK&#10;zUttou1++83Cwh6HmfkNs9r0rhZvakPlWcFknIEgLr2u2Ci4XvafCxAhImusPZOCbwqwWQ8+Vlho&#10;3/GJ3udoRIJwKFCBjbEppAylJYdh7Bvi5N196zAm2RqpW+wS3NVymmW5dFhxWrDY0M5S+Ti/nIJq&#10;pmfzw8nkz+ntdfni3NDWdkqNhv12CSJSH//Df+2jVjCH3yvpBs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/NqLBAAAA2gAAAA8AAAAAAAAAAAAAAAAAmAIAAGRycy9kb3du&#10;cmV2LnhtbFBLBQYAAAAABAAEAPUAAACGAwAAAAA=&#10;" path="m1,122c1,122,,31,58,9,70,,41,63,1,122xe" strokeweight="1pt">
                  <v:stroke joinstyle="miter"/>
                  <v:path arrowok="t" o:connecttype="custom" o:connectlocs="6,720;343,53;6,720" o:connectangles="0,0,0"/>
                </v:shape>
                <v:shape id="Freeform 565" o:spid="_x0000_s1031" style="position:absolute;left:2210;top:1885;width:747;height:1476;visibility:visible;mso-wrap-style:square;v-text-anchor:top" coordsize="126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HHRLsA&#10;AADaAAAADwAAAGRycy9kb3ducmV2LnhtbERPzQ7BQBC+S7zDZiRubDmIlCVChCAR5QFGd7SN7mx1&#10;F/X29iBx/PL9T+eNKcWLaldYVjDoRyCIU6sLzhRczuveGITzyBpLy6TgQw7ms3ZrirG2bz7RK/GZ&#10;CCHsYlSQe1/FUro0J4OubyviwN1sbdAHWGdS1/gO4aaUwygaSYMFh4YcK1rmlN6Tp1Fgj8n+s0o3&#10;NCivx8fZGoe75qBUt9MsJiA8Nf4v/rm3WkHYGq6EGyBn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vxx0S7AAAA2gAAAA8AAAAAAAAAAAAAAAAAmAIAAGRycy9kb3ducmV2Lnht&#10;bFBLBQYAAAAABAAEAPUAAACAAwAAAAA=&#10;" path="m81,250c81,250,126,159,,,31,70,69,161,81,250xe" strokeweight="1pt">
                  <v:stroke joinstyle="miter"/>
                  <v:path arrowok="t" o:connecttype="custom" o:connectlocs="480,1476;0,0;480,1476" o:connectangles="0,0,0"/>
                </v:shape>
                <v:shape id="Freeform 566" o:spid="_x0000_s1032" style="position:absolute;left:3105;top:1544;width:640;height:1524;visibility:visible;mso-wrap-style:square;v-text-anchor:top" coordsize="108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wfmsQA&#10;AADaAAAADwAAAGRycy9kb3ducmV2LnhtbESPT2vCQBTE7wW/w/KE3uqmHkqNriIFJYUW/Ifo7ZF9&#10;yUazb0N2q+m3dwXB4zAzv2Ems87W4kKtrxwreB8kIIhzpysuFey2i7dPED4ga6wdk4J/8jCb9l4m&#10;mGp35TVdNqEUEcI+RQUmhCaV0ueGLPqBa4ijV7jWYoiyLaVu8RrhtpbDJPmQFiuOCwYb+jKUnzd/&#10;VsH+8FOPiqMsVl12mme/q6H53i+Veu138zGIQF14hh/tTCsYwf1KvAF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8H5rEAAAA2gAAAA8AAAAAAAAAAAAAAAAAmAIAAGRycy9k&#10;b3ducmV2LnhtbFBLBQYAAAAABAAEAPUAAACJAwAAAAA=&#10;" path="m,258c,258,7,34,108,,50,96,34,148,,258xe" strokeweight="1pt">
                  <v:stroke joinstyle="miter"/>
                  <v:path arrowok="t" o:connecttype="custom" o:connectlocs="0,1524;640,0;0,1524" o:connectangles="0,0,0"/>
                </v:shape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83519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margin">
                  <wp:posOffset>11379200</wp:posOffset>
                </wp:positionV>
                <wp:extent cx="9143365" cy="3262630"/>
                <wp:effectExtent l="3810" t="6350" r="6350" b="7620"/>
                <wp:wrapNone/>
                <wp:docPr id="2" name="Freeform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3365" cy="3262630"/>
                        </a:xfrm>
                        <a:custGeom>
                          <a:avLst/>
                          <a:gdLst>
                            <a:gd name="T0" fmla="*/ 1758 w 2200"/>
                            <a:gd name="T1" fmla="*/ 34 h 675"/>
                            <a:gd name="T2" fmla="*/ 1751 w 2200"/>
                            <a:gd name="T3" fmla="*/ 36 h 675"/>
                            <a:gd name="T4" fmla="*/ 1564 w 2200"/>
                            <a:gd name="T5" fmla="*/ 54 h 675"/>
                            <a:gd name="T6" fmla="*/ 1560 w 2200"/>
                            <a:gd name="T7" fmla="*/ 54 h 675"/>
                            <a:gd name="T8" fmla="*/ 1201 w 2200"/>
                            <a:gd name="T9" fmla="*/ 74 h 675"/>
                            <a:gd name="T10" fmla="*/ 1194 w 2200"/>
                            <a:gd name="T11" fmla="*/ 74 h 675"/>
                            <a:gd name="T12" fmla="*/ 768 w 2200"/>
                            <a:gd name="T13" fmla="*/ 123 h 675"/>
                            <a:gd name="T14" fmla="*/ 759 w 2200"/>
                            <a:gd name="T15" fmla="*/ 124 h 675"/>
                            <a:gd name="T16" fmla="*/ 185 w 2200"/>
                            <a:gd name="T17" fmla="*/ 130 h 675"/>
                            <a:gd name="T18" fmla="*/ 180 w 2200"/>
                            <a:gd name="T19" fmla="*/ 130 h 675"/>
                            <a:gd name="T20" fmla="*/ 179 w 2200"/>
                            <a:gd name="T21" fmla="*/ 130 h 675"/>
                            <a:gd name="T22" fmla="*/ 0 w 2200"/>
                            <a:gd name="T23" fmla="*/ 122 h 675"/>
                            <a:gd name="T24" fmla="*/ 0 w 2200"/>
                            <a:gd name="T25" fmla="*/ 122 h 675"/>
                            <a:gd name="T26" fmla="*/ 0 w 2200"/>
                            <a:gd name="T27" fmla="*/ 675 h 675"/>
                            <a:gd name="T28" fmla="*/ 2200 w 2200"/>
                            <a:gd name="T29" fmla="*/ 675 h 675"/>
                            <a:gd name="T30" fmla="*/ 2200 w 2200"/>
                            <a:gd name="T31" fmla="*/ 28 h 675"/>
                            <a:gd name="T32" fmla="*/ 2047 w 2200"/>
                            <a:gd name="T33" fmla="*/ 42 h 675"/>
                            <a:gd name="T34" fmla="*/ 2040 w 2200"/>
                            <a:gd name="T35" fmla="*/ 48 h 675"/>
                            <a:gd name="T36" fmla="*/ 2030 w 2200"/>
                            <a:gd name="T37" fmla="*/ 50 h 675"/>
                            <a:gd name="T38" fmla="*/ 2021 w 2200"/>
                            <a:gd name="T39" fmla="*/ 47 h 675"/>
                            <a:gd name="T40" fmla="*/ 1886 w 2200"/>
                            <a:gd name="T41" fmla="*/ 6 h 675"/>
                            <a:gd name="T42" fmla="*/ 1758 w 2200"/>
                            <a:gd name="T43" fmla="*/ 34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200" h="675">
                              <a:moveTo>
                                <a:pt x="1758" y="34"/>
                              </a:moveTo>
                              <a:cubicBezTo>
                                <a:pt x="1755" y="36"/>
                                <a:pt x="1753" y="36"/>
                                <a:pt x="1751" y="36"/>
                              </a:cubicBezTo>
                              <a:cubicBezTo>
                                <a:pt x="1564" y="54"/>
                                <a:pt x="1564" y="54"/>
                                <a:pt x="1564" y="54"/>
                              </a:cubicBezTo>
                              <a:cubicBezTo>
                                <a:pt x="1563" y="54"/>
                                <a:pt x="1561" y="54"/>
                                <a:pt x="1560" y="54"/>
                              </a:cubicBezTo>
                              <a:cubicBezTo>
                                <a:pt x="1425" y="40"/>
                                <a:pt x="1306" y="46"/>
                                <a:pt x="1201" y="74"/>
                              </a:cubicBezTo>
                              <a:cubicBezTo>
                                <a:pt x="1199" y="74"/>
                                <a:pt x="1197" y="74"/>
                                <a:pt x="1194" y="74"/>
                              </a:cubicBezTo>
                              <a:cubicBezTo>
                                <a:pt x="1037" y="63"/>
                                <a:pt x="895" y="80"/>
                                <a:pt x="768" y="123"/>
                              </a:cubicBezTo>
                              <a:cubicBezTo>
                                <a:pt x="765" y="124"/>
                                <a:pt x="762" y="124"/>
                                <a:pt x="759" y="124"/>
                              </a:cubicBezTo>
                              <a:cubicBezTo>
                                <a:pt x="541" y="96"/>
                                <a:pt x="349" y="98"/>
                                <a:pt x="185" y="130"/>
                              </a:cubicBezTo>
                              <a:cubicBezTo>
                                <a:pt x="183" y="130"/>
                                <a:pt x="182" y="130"/>
                                <a:pt x="180" y="130"/>
                              </a:cubicBezTo>
                              <a:cubicBezTo>
                                <a:pt x="179" y="130"/>
                                <a:pt x="179" y="130"/>
                                <a:pt x="179" y="130"/>
                              </a:cubicBezTo>
                              <a:cubicBezTo>
                                <a:pt x="100" y="121"/>
                                <a:pt x="39" y="118"/>
                                <a:pt x="0" y="122"/>
                              </a:cubicBezTo>
                              <a:cubicBezTo>
                                <a:pt x="0" y="122"/>
                                <a:pt x="1" y="122"/>
                                <a:pt x="0" y="122"/>
                              </a:cubicBezTo>
                              <a:cubicBezTo>
                                <a:pt x="0" y="675"/>
                                <a:pt x="0" y="675"/>
                                <a:pt x="0" y="675"/>
                              </a:cubicBezTo>
                              <a:cubicBezTo>
                                <a:pt x="2200" y="675"/>
                                <a:pt x="2200" y="675"/>
                                <a:pt x="2200" y="675"/>
                              </a:cubicBezTo>
                              <a:cubicBezTo>
                                <a:pt x="2200" y="28"/>
                                <a:pt x="2200" y="28"/>
                                <a:pt x="2200" y="28"/>
                              </a:cubicBezTo>
                              <a:cubicBezTo>
                                <a:pt x="2110" y="20"/>
                                <a:pt x="2059" y="26"/>
                                <a:pt x="2047" y="42"/>
                              </a:cubicBezTo>
                              <a:cubicBezTo>
                                <a:pt x="2045" y="44"/>
                                <a:pt x="2043" y="46"/>
                                <a:pt x="2040" y="48"/>
                              </a:cubicBezTo>
                              <a:cubicBezTo>
                                <a:pt x="2037" y="50"/>
                                <a:pt x="2033" y="50"/>
                                <a:pt x="2030" y="50"/>
                              </a:cubicBezTo>
                              <a:cubicBezTo>
                                <a:pt x="2027" y="50"/>
                                <a:pt x="2023" y="49"/>
                                <a:pt x="2021" y="47"/>
                              </a:cubicBezTo>
                              <a:cubicBezTo>
                                <a:pt x="1993" y="30"/>
                                <a:pt x="1948" y="17"/>
                                <a:pt x="1886" y="6"/>
                              </a:cubicBezTo>
                              <a:cubicBezTo>
                                <a:pt x="1847" y="0"/>
                                <a:pt x="1805" y="10"/>
                                <a:pt x="1758" y="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18" o:spid="_x0000_s1026" style="position:absolute;margin-left:1.8pt;margin-top:896pt;width:719.95pt;height:256.9pt;z-index:251883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coordsize="2200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" path="m1758,34v-3,2,-5,2,-7,2c1564,54,1564,54,1564,54v-1,,-3,,-4,c1425,40,1306,46,1201,74v-2,,-4,,-7,c1037,63,895,80,768,123v-3,1,-6,1,-9,1c541,96,349,98,185,130v-2,,-3,,-5,c179,130,179,130,179,130,100,121,39,118,,122v,,1,,,c,675,,675,,675v2200,,2200,,2200,c2200,28,2200,28,2200,28v-90,-8,-141,-2,-153,14c2045,44,2043,46,2040,48v-3,2,-7,2,-10,2c2027,50,2023,49,2021,47,1993,30,1948,17,1886,6v-39,-6,-81,4,-128,28xe" fillcolor="white [3212]" stroked="f" strokeweight="0">
                <v:stroke joinstyle="miter"/>
                <v:path arrowok="t" o:connecttype="custom" o:connectlocs="7306380,164340;7277287,174007;6500101,261010;6483477,261010;4991446,357681;4962354,357681;3191866,594524;3154461,599357;768874,628358;748094,628358;743937,628358;0,589690;0,589690;0,3262630;9143365,3262630;9143365,135339;8507486,203008;8478393,232009;8436832,241676;8399428,227176;7838357,29001;7306380,164340" o:connectangles="0,0,0,0,0,0,0,0,0,0,0,0,0,0,0,0,0,0,0,0,0,0"/>
                <w10:wrap anchory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144000" cy="14630400"/>
                <wp:effectExtent l="19050" t="19050" r="1905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14630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10in;height:16in;z-index:251933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" filled="f" strokeweight="2pt">
                <w10:wrap anchorx="page" anchory="page"/>
              </v:rect>
            </w:pict>
          </mc:Fallback>
        </mc:AlternateContent>
      </w:r>
    </w:p>
    <w:sectPr w:rsidR="00E1348C" w:rsidSect="001204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24480" w:code="3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090" w:rsidRDefault="00792090" w:rsidP="00F903A2">
      <w:r>
        <w:separator/>
      </w:r>
    </w:p>
  </w:endnote>
  <w:endnote w:type="continuationSeparator" w:id="0">
    <w:p w:rsidR="00792090" w:rsidRDefault="00792090" w:rsidP="00F9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D1" w:rsidRDefault="007C3AD1" w:rsidP="00F903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D1" w:rsidRDefault="007C3AD1" w:rsidP="00F903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D1" w:rsidRDefault="007C3AD1" w:rsidP="00F903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090" w:rsidRDefault="00792090" w:rsidP="00F903A2">
      <w:r>
        <w:separator/>
      </w:r>
    </w:p>
  </w:footnote>
  <w:footnote w:type="continuationSeparator" w:id="0">
    <w:p w:rsidR="00792090" w:rsidRDefault="00792090" w:rsidP="00F90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D1" w:rsidRDefault="007C3AD1" w:rsidP="00F903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D1" w:rsidRDefault="007C3AD1" w:rsidP="00F903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D1" w:rsidRDefault="007C3AD1" w:rsidP="00F903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1"/>
  <w:removePersonalInformation/>
  <w:removeDateAndTime/>
  <w:displayBackgroundShap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121"/>
    <w:rsid w:val="000075A1"/>
    <w:rsid w:val="00012ED3"/>
    <w:rsid w:val="00025DCF"/>
    <w:rsid w:val="000266AA"/>
    <w:rsid w:val="0002740B"/>
    <w:rsid w:val="00035A37"/>
    <w:rsid w:val="00040CBD"/>
    <w:rsid w:val="00052288"/>
    <w:rsid w:val="00057745"/>
    <w:rsid w:val="000947EC"/>
    <w:rsid w:val="000D3296"/>
    <w:rsid w:val="000E3BE7"/>
    <w:rsid w:val="0010364A"/>
    <w:rsid w:val="00120409"/>
    <w:rsid w:val="001219AF"/>
    <w:rsid w:val="0012405F"/>
    <w:rsid w:val="00135649"/>
    <w:rsid w:val="00173A29"/>
    <w:rsid w:val="001B0429"/>
    <w:rsid w:val="001D35CA"/>
    <w:rsid w:val="00206DC3"/>
    <w:rsid w:val="0022550D"/>
    <w:rsid w:val="00247566"/>
    <w:rsid w:val="002966B0"/>
    <w:rsid w:val="002A47EF"/>
    <w:rsid w:val="002B0330"/>
    <w:rsid w:val="002E69A7"/>
    <w:rsid w:val="00334EF6"/>
    <w:rsid w:val="00423E3A"/>
    <w:rsid w:val="00427EBF"/>
    <w:rsid w:val="00433079"/>
    <w:rsid w:val="004E6E20"/>
    <w:rsid w:val="00505881"/>
    <w:rsid w:val="00561BB6"/>
    <w:rsid w:val="00567037"/>
    <w:rsid w:val="005A7A62"/>
    <w:rsid w:val="005D5FBB"/>
    <w:rsid w:val="006347DD"/>
    <w:rsid w:val="0063729E"/>
    <w:rsid w:val="006603CC"/>
    <w:rsid w:val="006F549D"/>
    <w:rsid w:val="007020F8"/>
    <w:rsid w:val="00740E10"/>
    <w:rsid w:val="00790C54"/>
    <w:rsid w:val="00792090"/>
    <w:rsid w:val="007A3F87"/>
    <w:rsid w:val="007B20AC"/>
    <w:rsid w:val="007C3AD1"/>
    <w:rsid w:val="007D1ADC"/>
    <w:rsid w:val="007F307F"/>
    <w:rsid w:val="008013A3"/>
    <w:rsid w:val="00875197"/>
    <w:rsid w:val="008B0000"/>
    <w:rsid w:val="008B31E4"/>
    <w:rsid w:val="008C10DE"/>
    <w:rsid w:val="00904F0D"/>
    <w:rsid w:val="009F43A5"/>
    <w:rsid w:val="00A201F2"/>
    <w:rsid w:val="00A35691"/>
    <w:rsid w:val="00A41DBA"/>
    <w:rsid w:val="00A54790"/>
    <w:rsid w:val="00A67301"/>
    <w:rsid w:val="00A835FC"/>
    <w:rsid w:val="00A944E6"/>
    <w:rsid w:val="00A975DB"/>
    <w:rsid w:val="00AE6DBE"/>
    <w:rsid w:val="00AF5F92"/>
    <w:rsid w:val="00B105CB"/>
    <w:rsid w:val="00B523F9"/>
    <w:rsid w:val="00B54A75"/>
    <w:rsid w:val="00B80A41"/>
    <w:rsid w:val="00B916C6"/>
    <w:rsid w:val="00BA3BE9"/>
    <w:rsid w:val="00C111E4"/>
    <w:rsid w:val="00C47C99"/>
    <w:rsid w:val="00C75E04"/>
    <w:rsid w:val="00C85919"/>
    <w:rsid w:val="00CA37C6"/>
    <w:rsid w:val="00CB2958"/>
    <w:rsid w:val="00CE3D35"/>
    <w:rsid w:val="00D1030C"/>
    <w:rsid w:val="00D23121"/>
    <w:rsid w:val="00D25984"/>
    <w:rsid w:val="00D36422"/>
    <w:rsid w:val="00D80897"/>
    <w:rsid w:val="00D95EBF"/>
    <w:rsid w:val="00D9789E"/>
    <w:rsid w:val="00DA3C0E"/>
    <w:rsid w:val="00DC731C"/>
    <w:rsid w:val="00E1348C"/>
    <w:rsid w:val="00E153C9"/>
    <w:rsid w:val="00E51E4D"/>
    <w:rsid w:val="00E77155"/>
    <w:rsid w:val="00E809A6"/>
    <w:rsid w:val="00E92D10"/>
    <w:rsid w:val="00E948AE"/>
    <w:rsid w:val="00F450AC"/>
    <w:rsid w:val="00F45D83"/>
    <w:rsid w:val="00F47899"/>
    <w:rsid w:val="00F518FE"/>
    <w:rsid w:val="00F7272A"/>
    <w:rsid w:val="00F85F82"/>
    <w:rsid w:val="00F903A2"/>
    <w:rsid w:val="00FA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3A2"/>
    <w:pPr>
      <w:tabs>
        <w:tab w:val="left" w:leader="underscore" w:pos="5040"/>
        <w:tab w:val="left" w:leader="underscore" w:pos="9090"/>
      </w:tabs>
    </w:pPr>
    <w:rPr>
      <w:sz w:val="48"/>
    </w:rPr>
  </w:style>
  <w:style w:type="paragraph" w:styleId="Heading1">
    <w:name w:val="heading 1"/>
    <w:basedOn w:val="Normal"/>
    <w:next w:val="Normal"/>
    <w:link w:val="Heading1Char"/>
    <w:uiPriority w:val="9"/>
    <w:rsid w:val="00247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47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DCF"/>
  </w:style>
  <w:style w:type="paragraph" w:styleId="Footer">
    <w:name w:val="footer"/>
    <w:basedOn w:val="Normal"/>
    <w:link w:val="FooterChar"/>
    <w:uiPriority w:val="99"/>
    <w:unhideWhenUsed/>
    <w:rsid w:val="00025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DCF"/>
  </w:style>
  <w:style w:type="paragraph" w:styleId="BalloonText">
    <w:name w:val="Balloon Text"/>
    <w:basedOn w:val="Normal"/>
    <w:link w:val="BalloonTextChar"/>
    <w:uiPriority w:val="99"/>
    <w:semiHidden/>
    <w:unhideWhenUsed/>
    <w:rsid w:val="00A4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D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7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7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3A2"/>
    <w:pPr>
      <w:tabs>
        <w:tab w:val="left" w:leader="underscore" w:pos="5040"/>
        <w:tab w:val="left" w:leader="underscore" w:pos="9090"/>
      </w:tabs>
    </w:pPr>
    <w:rPr>
      <w:sz w:val="48"/>
    </w:rPr>
  </w:style>
  <w:style w:type="paragraph" w:styleId="Heading1">
    <w:name w:val="heading 1"/>
    <w:basedOn w:val="Normal"/>
    <w:next w:val="Normal"/>
    <w:link w:val="Heading1Char"/>
    <w:uiPriority w:val="9"/>
    <w:rsid w:val="00247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47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DCF"/>
  </w:style>
  <w:style w:type="paragraph" w:styleId="Footer">
    <w:name w:val="footer"/>
    <w:basedOn w:val="Normal"/>
    <w:link w:val="FooterChar"/>
    <w:uiPriority w:val="99"/>
    <w:unhideWhenUsed/>
    <w:rsid w:val="00025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DCF"/>
  </w:style>
  <w:style w:type="paragraph" w:styleId="BalloonText">
    <w:name w:val="Balloon Text"/>
    <w:basedOn w:val="Normal"/>
    <w:link w:val="BalloonTextChar"/>
    <w:uiPriority w:val="99"/>
    <w:semiHidden/>
    <w:unhideWhenUsed/>
    <w:rsid w:val="00A4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D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7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7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GroundhogDayColoring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ids Zone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BEF2A-524F-4A35-8277-899409899B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GroundhogDayColoringSheet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Groundhog Day coloring sheet (11" x 17")</dc:title>
  <dc:creator/>
  <cp:lastModifiedBy/>
  <cp:revision>1</cp:revision>
  <dcterms:created xsi:type="dcterms:W3CDTF">2016-06-15T09:04:00Z</dcterms:created>
  <dcterms:modified xsi:type="dcterms:W3CDTF">2016-06-15T09:04:00Z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TC103524759990</vt:lpwstr>
  </property>
</Properties>
</file>