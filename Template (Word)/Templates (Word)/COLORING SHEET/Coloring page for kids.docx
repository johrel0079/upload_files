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25" w:rsidRDefault="004D6CC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1173480</wp:posOffset>
                </wp:positionV>
                <wp:extent cx="7096760" cy="7710805"/>
                <wp:effectExtent l="0" t="1905" r="0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760" cy="7710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7178" w:rsidRDefault="00DF0C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484620" cy="7619365"/>
                                  <wp:effectExtent l="19050" t="0" r="0" b="0"/>
                                  <wp:docPr id="2" name="Picture 1" descr="fairy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airy.pn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84620" cy="7619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92.4pt;width:558.8pt;height:6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" o:allowincell="f" filled="f" stroked="f">
                <v:textbox>
                  <w:txbxContent>
                    <w:p w:rsidR="00087178" w:rsidRDefault="00DF0CC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484620" cy="7619365"/>
                            <wp:effectExtent l="19050" t="0" r="0" b="0"/>
                            <wp:docPr id="2" name="Picture 1" descr="fairy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airy.pn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84620" cy="7619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D96925" w:rsidSect="00D9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CC4"/>
    <w:rsid w:val="00087178"/>
    <w:rsid w:val="004D6CC4"/>
    <w:rsid w:val="00CE2927"/>
    <w:rsid w:val="00D96925"/>
    <w:rsid w:val="00DF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fairy_coloring_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C9328F-B911-4CCE-B83A-3319F9B5D3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fairy_coloring_sheet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Coloring page for kids (fairy design)</dc:title>
  <dc:creator>MANILYN B.. RAMIREZ</dc:creator>
  <cp:lastModifiedBy>MANILYN B.. RAMIREZ</cp:lastModifiedBy>
  <cp:revision>1</cp:revision>
  <dcterms:created xsi:type="dcterms:W3CDTF">2016-06-15T07:45:00Z</dcterms:created>
  <dcterms:modified xsi:type="dcterms:W3CDTF">2016-06-15T07:46:00Z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TC102561939990</vt:lpwstr>
  </property>
</Properties>
</file>