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25" w:rsidRDefault="006E266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-306070</wp:posOffset>
                </wp:positionH>
                <wp:positionV relativeFrom="page">
                  <wp:posOffset>1364615</wp:posOffset>
                </wp:positionV>
                <wp:extent cx="8823325" cy="500824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3325" cy="500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7178" w:rsidRDefault="002121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640445" cy="4509135"/>
                                  <wp:effectExtent l="19050" t="0" r="8255" b="0"/>
                                  <wp:docPr id="3" name="Picture 2" descr="ladybug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adybugs.pn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40445" cy="4509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1pt;margin-top:107.45pt;width:694.75pt;height:39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8NstA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" o:allowincell="f" filled="f" stroked="f">
                <v:textbox>
                  <w:txbxContent>
                    <w:p w:rsidR="00087178" w:rsidRDefault="0021216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640445" cy="4509135"/>
                            <wp:effectExtent l="19050" t="0" r="8255" b="0"/>
                            <wp:docPr id="3" name="Picture 2" descr="ladybug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adybugs.pn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40445" cy="4509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D96925" w:rsidSect="002121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660"/>
    <w:rsid w:val="00087178"/>
    <w:rsid w:val="00212168"/>
    <w:rsid w:val="006318B3"/>
    <w:rsid w:val="006E2660"/>
    <w:rsid w:val="00D96925"/>
    <w:rsid w:val="00D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ladybug_coloring_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C2F487-30AE-419C-B3CC-F795DF37BF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ladybug_coloring_sheet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Coloring sheet (ladybug design)</dc:title>
  <dc:creator>MANILYN B.. RAMIREZ</dc:creator>
  <cp:lastModifiedBy>MANILYN B.. RAMIREZ</cp:lastModifiedBy>
  <cp:revision>1</cp:revision>
  <dcterms:created xsi:type="dcterms:W3CDTF">2016-06-15T07:46:00Z</dcterms:created>
  <dcterms:modified xsi:type="dcterms:W3CDTF">2016-06-15T07:46:00Z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TC102561949990</vt:lpwstr>
  </property>
</Properties>
</file>