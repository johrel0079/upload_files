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61D" w:rsidRDefault="00F018EA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ge">
                  <wp:posOffset>704215</wp:posOffset>
                </wp:positionV>
                <wp:extent cx="1390015" cy="361950"/>
                <wp:effectExtent l="9525" t="8890" r="10160" b="10160"/>
                <wp:wrapNone/>
                <wp:docPr id="18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3619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50000">
                              <a:srgbClr val="FFFF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64B" w:rsidRPr="0073487E" w:rsidRDefault="00F5164B" w:rsidP="0073487E">
                            <w:pPr>
                              <w:pStyle w:val="Title"/>
                            </w:pPr>
                            <w:r w:rsidRPr="0073487E">
                              <w:t>FRONT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342pt;margin-top:55.45pt;width:109.4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">
                <v:fill color2="yellow" rotate="t" focus="50%" type="gradient"/>
                <v:textbox>
                  <w:txbxContent>
                    <w:p w:rsidR="00F5164B" w:rsidRPr="0073487E" w:rsidRDefault="00F5164B" w:rsidP="0073487E">
                      <w:pPr>
                        <w:pStyle w:val="Title"/>
                      </w:pPr>
                      <w:r w:rsidRPr="0073487E">
                        <w:t>FRONT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530225</wp:posOffset>
                </wp:positionH>
                <wp:positionV relativeFrom="page">
                  <wp:posOffset>1042670</wp:posOffset>
                </wp:positionV>
                <wp:extent cx="9191625" cy="400050"/>
                <wp:effectExtent l="0" t="0" r="0" b="0"/>
                <wp:wrapNone/>
                <wp:docPr id="3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164B" w:rsidRPr="002137BB" w:rsidRDefault="00F5164B" w:rsidP="00EA5F91">
                            <w:pPr>
                              <w:tabs>
                                <w:tab w:val="left" w:pos="2700"/>
                                <w:tab w:val="left" w:pos="5490"/>
                                <w:tab w:val="left" w:pos="8190"/>
                                <w:tab w:val="left" w:pos="10980"/>
                                <w:tab w:val="left" w:pos="13680"/>
                              </w:tabs>
                              <w:jc w:val="left"/>
                              <w:rPr>
                                <w:color w:val="999999"/>
                                <w:sz w:val="32"/>
                                <w:szCs w:val="32"/>
                              </w:rPr>
                            </w:pPr>
                            <w:r w:rsidRPr="002137BB"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>┘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27" type="#_x0000_t202" style="position:absolute;left:0;text-align:left;margin-left:41.75pt;margin-top:82.1pt;width:723.75pt;height:31.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" filled="f" stroked="f">
                <v:textbox>
                  <w:txbxContent>
                    <w:p w:rsidR="00F5164B" w:rsidRPr="002137BB" w:rsidRDefault="00F5164B" w:rsidP="00EA5F91">
                      <w:pPr>
                        <w:tabs>
                          <w:tab w:val="left" w:pos="2700"/>
                          <w:tab w:val="left" w:pos="5490"/>
                          <w:tab w:val="left" w:pos="8190"/>
                          <w:tab w:val="left" w:pos="10980"/>
                          <w:tab w:val="left" w:pos="13680"/>
                        </w:tabs>
                        <w:jc w:val="left"/>
                        <w:rPr>
                          <w:color w:val="999999"/>
                          <w:sz w:val="32"/>
                          <w:szCs w:val="32"/>
                        </w:rPr>
                      </w:pPr>
                      <w:r w:rsidRPr="002137BB"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>┘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530225</wp:posOffset>
                </wp:positionH>
                <wp:positionV relativeFrom="page">
                  <wp:posOffset>6940550</wp:posOffset>
                </wp:positionV>
                <wp:extent cx="9267825" cy="400050"/>
                <wp:effectExtent l="0" t="0" r="0" b="0"/>
                <wp:wrapNone/>
                <wp:docPr id="2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78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164B" w:rsidRPr="002137BB" w:rsidRDefault="00F5164B" w:rsidP="00EA5F91">
                            <w:pPr>
                              <w:tabs>
                                <w:tab w:val="left" w:pos="2700"/>
                                <w:tab w:val="left" w:pos="5490"/>
                                <w:tab w:val="left" w:pos="8190"/>
                                <w:tab w:val="left" w:pos="10980"/>
                                <w:tab w:val="left" w:pos="13680"/>
                              </w:tabs>
                              <w:jc w:val="left"/>
                              <w:rPr>
                                <w:color w:val="9999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>┐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left:0;text-align:left;margin-left:41.75pt;margin-top:546.5pt;width:729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" filled="f" stroked="f">
                <v:textbox>
                  <w:txbxContent>
                    <w:p w:rsidR="00F5164B" w:rsidRPr="002137BB" w:rsidRDefault="00F5164B" w:rsidP="00EA5F91">
                      <w:pPr>
                        <w:tabs>
                          <w:tab w:val="left" w:pos="2700"/>
                          <w:tab w:val="left" w:pos="5490"/>
                          <w:tab w:val="left" w:pos="8190"/>
                          <w:tab w:val="left" w:pos="10980"/>
                          <w:tab w:val="left" w:pos="13680"/>
                        </w:tabs>
                        <w:jc w:val="left"/>
                        <w:rPr>
                          <w:color w:val="99999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>┐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3361D" w:rsidRPr="00A3361D" w:rsidRDefault="00F018EA" w:rsidP="00A3361D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68580</wp:posOffset>
                </wp:positionV>
                <wp:extent cx="1390650" cy="5562600"/>
                <wp:effectExtent l="28575" t="30480" r="28575" b="36195"/>
                <wp:wrapNone/>
                <wp:docPr id="1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F5164B" w:rsidRDefault="00F5164B" w:rsidP="00AA6934">
                            <w:r w:rsidRPr="00AA6934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074420" cy="1222551"/>
                                  <wp:effectExtent l="19050" t="0" r="0" b="0"/>
                                  <wp:docPr id="7" name="Picture 1" descr="Man with cl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n with cl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222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401" w:rsidRDefault="008E0401" w:rsidP="00F5164B"/>
                          <w:p w:rsidR="008E0401" w:rsidRDefault="008E0401" w:rsidP="00F5164B"/>
                          <w:p w:rsidR="00F5164B" w:rsidRPr="004C4F01" w:rsidRDefault="008E0401" w:rsidP="00F5164B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C4F01">
                              <w:rPr>
                                <w:sz w:val="30"/>
                                <w:szCs w:val="30"/>
                              </w:rPr>
                              <w:t>There is sadness in your eyes, but no one sees it. Don’t worry, people are blind, God isn’t.</w:t>
                            </w:r>
                          </w:p>
                          <w:p w:rsidR="00F5164B" w:rsidRPr="009C10FD" w:rsidRDefault="00F5164B" w:rsidP="00F5164B"/>
                          <w:p w:rsidR="00F5164B" w:rsidRDefault="00F5164B" w:rsidP="00F5164B">
                            <w:pPr>
                              <w:pStyle w:val="Hours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left:0;text-align:left;margin-left:-3pt;margin-top:5.4pt;width:109.5pt;height:43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p w:rsidR="00F5164B" w:rsidRDefault="00F5164B" w:rsidP="00AA6934">
                      <w:r w:rsidRPr="00AA6934"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074420" cy="1222551"/>
                            <wp:effectExtent l="19050" t="0" r="0" b="0"/>
                            <wp:docPr id="7" name="Picture 1" descr="Man with cl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n with cl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2225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401" w:rsidRDefault="008E0401" w:rsidP="00F5164B"/>
                    <w:p w:rsidR="008E0401" w:rsidRDefault="008E0401" w:rsidP="00F5164B"/>
                    <w:p w:rsidR="00F5164B" w:rsidRPr="004C4F01" w:rsidRDefault="008E0401" w:rsidP="00F5164B">
                      <w:pPr>
                        <w:rPr>
                          <w:sz w:val="30"/>
                          <w:szCs w:val="30"/>
                        </w:rPr>
                      </w:pPr>
                      <w:r w:rsidRPr="004C4F01">
                        <w:rPr>
                          <w:sz w:val="30"/>
                          <w:szCs w:val="30"/>
                        </w:rPr>
                        <w:t>There is sadness in your eyes, but no one sees it. Don’t worry, people are blind, God isn’t.</w:t>
                      </w:r>
                    </w:p>
                    <w:p w:rsidR="00F5164B" w:rsidRPr="009C10FD" w:rsidRDefault="00F5164B" w:rsidP="00F5164B"/>
                    <w:p w:rsidR="00F5164B" w:rsidRDefault="00F5164B" w:rsidP="00F5164B">
                      <w:pPr>
                        <w:pStyle w:val="Hour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6896100</wp:posOffset>
                </wp:positionH>
                <wp:positionV relativeFrom="paragraph">
                  <wp:posOffset>68580</wp:posOffset>
                </wp:positionV>
                <wp:extent cx="1390650" cy="5562600"/>
                <wp:effectExtent l="28575" t="30480" r="28575" b="36195"/>
                <wp:wrapNone/>
                <wp:docPr id="1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F5164B" w:rsidRDefault="00F5164B" w:rsidP="00AA6934">
                            <w:r w:rsidRPr="00AA6934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>
                                  <wp:extent cx="1074420" cy="1222551"/>
                                  <wp:effectExtent l="19050" t="0" r="0" b="0"/>
                                  <wp:docPr id="21" name="Picture 1" descr="Man with cl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n with cl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222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4F01" w:rsidRDefault="004C4F01" w:rsidP="00AA69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4C4F01" w:rsidRDefault="004C4F01" w:rsidP="00AA69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4C4F01" w:rsidRDefault="004C4F01" w:rsidP="00AA69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4C4F01" w:rsidRPr="004C4F01" w:rsidRDefault="004C4F01" w:rsidP="00AA69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4C4F01" w:rsidRPr="004C4F01" w:rsidRDefault="004C4F01" w:rsidP="00AA6934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C4F01">
                              <w:rPr>
                                <w:sz w:val="30"/>
                                <w:szCs w:val="30"/>
                              </w:rPr>
                              <w:t>Nothing can stop GOD’S plan for your life.</w:t>
                            </w:r>
                          </w:p>
                          <w:p w:rsidR="004C4F01" w:rsidRDefault="004C4F01" w:rsidP="004C4F01">
                            <w:pPr>
                              <w:jc w:val="both"/>
                            </w:pPr>
                          </w:p>
                          <w:p w:rsidR="004C4F01" w:rsidRDefault="004C4F01" w:rsidP="00AA6934"/>
                          <w:p w:rsidR="004C4F01" w:rsidRDefault="004C4F01" w:rsidP="00AA6934"/>
                          <w:p w:rsidR="004C4F01" w:rsidRDefault="004C4F01" w:rsidP="00AA6934"/>
                          <w:p w:rsidR="004C4F01" w:rsidRPr="004C4F01" w:rsidRDefault="004C4F01" w:rsidP="00AA6934">
                            <w:pPr>
                              <w:rPr>
                                <w:sz w:val="24"/>
                              </w:rPr>
                            </w:pPr>
                            <w:r w:rsidRPr="004C4F01">
                              <w:rPr>
                                <w:sz w:val="24"/>
                              </w:rPr>
                              <w:t>Isaiah 14:27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30" style="position:absolute;left:0;text-align:left;margin-left:543pt;margin-top:5.4pt;width:109.5pt;height:43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p w:rsidR="00F5164B" w:rsidRDefault="00F5164B" w:rsidP="00AA6934">
                      <w:r w:rsidRPr="00AA6934">
                        <w:rPr>
                          <w:noProof/>
                          <w:lang w:eastAsia="ja-JP"/>
                        </w:rPr>
                        <w:drawing>
                          <wp:inline distT="0" distB="0" distL="0" distR="0">
                            <wp:extent cx="1074420" cy="1222551"/>
                            <wp:effectExtent l="19050" t="0" r="0" b="0"/>
                            <wp:docPr id="21" name="Picture 1" descr="Man with cl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n with cl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2225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4F01" w:rsidRDefault="004C4F01" w:rsidP="00AA6934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4C4F01" w:rsidRDefault="004C4F01" w:rsidP="00AA6934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4C4F01" w:rsidRDefault="004C4F01" w:rsidP="00AA6934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4C4F01" w:rsidRPr="004C4F01" w:rsidRDefault="004C4F01" w:rsidP="00AA6934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4C4F01" w:rsidRPr="004C4F01" w:rsidRDefault="004C4F01" w:rsidP="00AA6934">
                      <w:pPr>
                        <w:rPr>
                          <w:sz w:val="30"/>
                          <w:szCs w:val="30"/>
                        </w:rPr>
                      </w:pPr>
                      <w:r w:rsidRPr="004C4F01">
                        <w:rPr>
                          <w:sz w:val="30"/>
                          <w:szCs w:val="30"/>
                        </w:rPr>
                        <w:t>Nothing can stop GOD’S plan for your life.</w:t>
                      </w:r>
                    </w:p>
                    <w:p w:rsidR="004C4F01" w:rsidRDefault="004C4F01" w:rsidP="004C4F01">
                      <w:pPr>
                        <w:jc w:val="both"/>
                      </w:pPr>
                    </w:p>
                    <w:p w:rsidR="004C4F01" w:rsidRDefault="004C4F01" w:rsidP="00AA6934"/>
                    <w:p w:rsidR="004C4F01" w:rsidRDefault="004C4F01" w:rsidP="00AA6934"/>
                    <w:p w:rsidR="004C4F01" w:rsidRDefault="004C4F01" w:rsidP="00AA6934"/>
                    <w:p w:rsidR="004C4F01" w:rsidRPr="004C4F01" w:rsidRDefault="004C4F01" w:rsidP="00AA6934">
                      <w:pPr>
                        <w:rPr>
                          <w:sz w:val="24"/>
                        </w:rPr>
                      </w:pPr>
                      <w:r w:rsidRPr="004C4F01">
                        <w:rPr>
                          <w:sz w:val="24"/>
                        </w:rPr>
                        <w:t>Isaiah 14:27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68580</wp:posOffset>
                </wp:positionV>
                <wp:extent cx="1390650" cy="5562600"/>
                <wp:effectExtent l="28575" t="30480" r="28575" b="36195"/>
                <wp:wrapNone/>
                <wp:docPr id="1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887E11" w:rsidRDefault="00887E11" w:rsidP="004C4F01"/>
                          <w:p w:rsidR="00887E11" w:rsidRPr="004C4F01" w:rsidRDefault="006640AF" w:rsidP="00FE39E8">
                            <w:pPr>
                              <w:pStyle w:val="Hours"/>
                              <w:rPr>
                                <w:sz w:val="30"/>
                                <w:szCs w:val="30"/>
                              </w:rPr>
                            </w:pPr>
                            <w:r w:rsidRPr="00AA6934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3C4E2AE8" wp14:editId="1DD0E106">
                                  <wp:extent cx="1074420" cy="1222551"/>
                                  <wp:effectExtent l="19050" t="0" r="0" b="0"/>
                                  <wp:docPr id="16" name="Picture 1" descr="Man with cl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n with cl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222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40AF" w:rsidRDefault="006640AF" w:rsidP="00FE39E8">
                            <w:pPr>
                              <w:pStyle w:val="Hours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FE39E8" w:rsidRPr="004C4F01" w:rsidRDefault="00887E11" w:rsidP="00FE39E8">
                            <w:pPr>
                              <w:pStyle w:val="Hours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4C4F01">
                              <w:rPr>
                                <w:b/>
                                <w:sz w:val="34"/>
                                <w:szCs w:val="34"/>
                              </w:rPr>
                              <w:t>HE IS ABLE</w:t>
                            </w:r>
                          </w:p>
                          <w:p w:rsidR="00887E11" w:rsidRPr="004C4F01" w:rsidRDefault="00887E11" w:rsidP="00FE39E8">
                            <w:pPr>
                              <w:pStyle w:val="Hours"/>
                              <w:rPr>
                                <w:sz w:val="30"/>
                                <w:szCs w:val="30"/>
                              </w:rPr>
                            </w:pPr>
                            <w:r w:rsidRPr="004C4F01">
                              <w:rPr>
                                <w:sz w:val="30"/>
                                <w:szCs w:val="30"/>
                              </w:rPr>
                              <w:t>TO DO ABOVE &amp; BEYOND ANYTHING WE CAN EVER</w:t>
                            </w:r>
                          </w:p>
                          <w:p w:rsidR="00887E11" w:rsidRPr="004C4F01" w:rsidRDefault="00887E11" w:rsidP="00FE39E8">
                            <w:pPr>
                              <w:pStyle w:val="Hours"/>
                              <w:rPr>
                                <w:b/>
                                <w:sz w:val="34"/>
                                <w:szCs w:val="34"/>
                              </w:rPr>
                            </w:pPr>
                            <w:r w:rsidRPr="004C4F01">
                              <w:rPr>
                                <w:b/>
                                <w:sz w:val="34"/>
                                <w:szCs w:val="34"/>
                              </w:rPr>
                              <w:t>ASK. THINK. IMAGINE.</w:t>
                            </w:r>
                          </w:p>
                          <w:p w:rsidR="00887E11" w:rsidRDefault="00887E11" w:rsidP="00FE39E8">
                            <w:pPr>
                              <w:pStyle w:val="Hours"/>
                            </w:pPr>
                            <w:bookmarkStart w:id="0" w:name="_GoBack"/>
                            <w:bookmarkEnd w:id="0"/>
                          </w:p>
                          <w:p w:rsidR="00887E11" w:rsidRPr="004C4F01" w:rsidRDefault="00887E11" w:rsidP="00FE39E8">
                            <w:pPr>
                              <w:pStyle w:val="Hours"/>
                              <w:rPr>
                                <w:sz w:val="24"/>
                                <w:szCs w:val="24"/>
                              </w:rPr>
                            </w:pPr>
                            <w:r w:rsidRPr="004C4F01">
                              <w:rPr>
                                <w:sz w:val="24"/>
                                <w:szCs w:val="24"/>
                              </w:rPr>
                              <w:t>Ephesians 3:20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31" style="position:absolute;left:0;text-align:left;margin-left:406.5pt;margin-top:5.4pt;width:109.5pt;height:43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p w:rsidR="00887E11" w:rsidRDefault="00887E11" w:rsidP="004C4F01"/>
                    <w:p w:rsidR="00887E11" w:rsidRPr="004C4F01" w:rsidRDefault="006640AF" w:rsidP="00FE39E8">
                      <w:pPr>
                        <w:pStyle w:val="Hours"/>
                        <w:rPr>
                          <w:sz w:val="30"/>
                          <w:szCs w:val="30"/>
                        </w:rPr>
                      </w:pPr>
                      <w:r w:rsidRPr="00AA6934"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3C4E2AE8" wp14:editId="1DD0E106">
                            <wp:extent cx="1074420" cy="1222551"/>
                            <wp:effectExtent l="19050" t="0" r="0" b="0"/>
                            <wp:docPr id="16" name="Picture 1" descr="Man with cl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n with cl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2225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40AF" w:rsidRDefault="006640AF" w:rsidP="00FE39E8">
                      <w:pPr>
                        <w:pStyle w:val="Hours"/>
                        <w:rPr>
                          <w:b/>
                          <w:sz w:val="34"/>
                          <w:szCs w:val="34"/>
                        </w:rPr>
                      </w:pPr>
                    </w:p>
                    <w:p w:rsidR="00FE39E8" w:rsidRPr="004C4F01" w:rsidRDefault="00887E11" w:rsidP="00FE39E8">
                      <w:pPr>
                        <w:pStyle w:val="Hours"/>
                        <w:rPr>
                          <w:b/>
                          <w:sz w:val="34"/>
                          <w:szCs w:val="34"/>
                        </w:rPr>
                      </w:pPr>
                      <w:r w:rsidRPr="004C4F01">
                        <w:rPr>
                          <w:b/>
                          <w:sz w:val="34"/>
                          <w:szCs w:val="34"/>
                        </w:rPr>
                        <w:t>HE IS ABLE</w:t>
                      </w:r>
                    </w:p>
                    <w:p w:rsidR="00887E11" w:rsidRPr="004C4F01" w:rsidRDefault="00887E11" w:rsidP="00FE39E8">
                      <w:pPr>
                        <w:pStyle w:val="Hours"/>
                        <w:rPr>
                          <w:sz w:val="30"/>
                          <w:szCs w:val="30"/>
                        </w:rPr>
                      </w:pPr>
                      <w:r w:rsidRPr="004C4F01">
                        <w:rPr>
                          <w:sz w:val="30"/>
                          <w:szCs w:val="30"/>
                        </w:rPr>
                        <w:t>TO DO ABOVE &amp; BEYOND ANYTHING WE CAN EVER</w:t>
                      </w:r>
                    </w:p>
                    <w:p w:rsidR="00887E11" w:rsidRPr="004C4F01" w:rsidRDefault="00887E11" w:rsidP="00FE39E8">
                      <w:pPr>
                        <w:pStyle w:val="Hours"/>
                        <w:rPr>
                          <w:b/>
                          <w:sz w:val="34"/>
                          <w:szCs w:val="34"/>
                        </w:rPr>
                      </w:pPr>
                      <w:r w:rsidRPr="004C4F01">
                        <w:rPr>
                          <w:b/>
                          <w:sz w:val="34"/>
                          <w:szCs w:val="34"/>
                        </w:rPr>
                        <w:t>ASK. THINK. IMAGINE.</w:t>
                      </w:r>
                    </w:p>
                    <w:p w:rsidR="00887E11" w:rsidRDefault="00887E11" w:rsidP="00FE39E8">
                      <w:pPr>
                        <w:pStyle w:val="Hours"/>
                      </w:pPr>
                      <w:bookmarkStart w:id="1" w:name="_GoBack"/>
                      <w:bookmarkEnd w:id="1"/>
                    </w:p>
                    <w:p w:rsidR="00887E11" w:rsidRPr="004C4F01" w:rsidRDefault="00887E11" w:rsidP="00FE39E8">
                      <w:pPr>
                        <w:pStyle w:val="Hours"/>
                        <w:rPr>
                          <w:sz w:val="24"/>
                          <w:szCs w:val="24"/>
                        </w:rPr>
                      </w:pPr>
                      <w:r w:rsidRPr="004C4F01">
                        <w:rPr>
                          <w:sz w:val="24"/>
                          <w:szCs w:val="24"/>
                        </w:rPr>
                        <w:t>Ephesians 3:20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68580</wp:posOffset>
                </wp:positionV>
                <wp:extent cx="1390650" cy="5562600"/>
                <wp:effectExtent l="28575" t="30480" r="28575" b="36195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F5164B" w:rsidRDefault="00F5164B" w:rsidP="00AA6934"/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>
                            <w:r w:rsidRPr="00AA6934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464A4D90" wp14:editId="2B8E5F10">
                                  <wp:extent cx="1074420" cy="1222551"/>
                                  <wp:effectExtent l="19050" t="0" r="0" b="0"/>
                                  <wp:docPr id="12" name="Picture 1" descr="Man with cl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n with cl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222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401" w:rsidRDefault="008E0401" w:rsidP="00FE39E8"/>
                          <w:p w:rsidR="00FE39E8" w:rsidRPr="004C4F01" w:rsidRDefault="008E0401" w:rsidP="00FE39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C4F01">
                              <w:rPr>
                                <w:sz w:val="30"/>
                                <w:szCs w:val="30"/>
                              </w:rPr>
                              <w:t>Bless those who curse you, pray for those who mistreat you.</w:t>
                            </w:r>
                          </w:p>
                          <w:p w:rsidR="008E0401" w:rsidRPr="004C4F01" w:rsidRDefault="008E0401" w:rsidP="00FE39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/>
                          <w:p w:rsidR="008E0401" w:rsidRDefault="008E0401" w:rsidP="00FE39E8"/>
                          <w:p w:rsidR="008E0401" w:rsidRPr="009C10FD" w:rsidRDefault="008E0401" w:rsidP="00FE39E8">
                            <w:r>
                              <w:t>Luke 6:28 (NIV)</w:t>
                            </w:r>
                          </w:p>
                          <w:p w:rsidR="00FE39E8" w:rsidRPr="009C10FD" w:rsidRDefault="00FE39E8" w:rsidP="00FE39E8"/>
                          <w:p w:rsidR="00FE39E8" w:rsidRDefault="00FE39E8" w:rsidP="00FE39E8">
                            <w:pPr>
                              <w:pStyle w:val="Hours"/>
                            </w:pPr>
                          </w:p>
                          <w:p w:rsidR="00000000" w:rsidRDefault="006640AF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32" style="position:absolute;left:0;text-align:left;margin-left:270pt;margin-top:5.4pt;width:109.5pt;height:43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p w:rsidR="00F5164B" w:rsidRDefault="00F5164B" w:rsidP="00AA6934"/>
                    <w:p w:rsidR="008E0401" w:rsidRDefault="008E0401" w:rsidP="00FE39E8"/>
                    <w:p w:rsidR="008E0401" w:rsidRDefault="008E0401" w:rsidP="00FE39E8"/>
                    <w:p w:rsidR="008E0401" w:rsidRDefault="008E0401" w:rsidP="00FE39E8">
                      <w:r w:rsidRPr="00AA6934"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464A4D90" wp14:editId="2B8E5F10">
                            <wp:extent cx="1074420" cy="1222551"/>
                            <wp:effectExtent l="19050" t="0" r="0" b="0"/>
                            <wp:docPr id="12" name="Picture 1" descr="Man with cl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n with cl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2225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401" w:rsidRDefault="008E0401" w:rsidP="00FE39E8"/>
                    <w:p w:rsidR="00FE39E8" w:rsidRPr="004C4F01" w:rsidRDefault="008E0401" w:rsidP="00FE39E8">
                      <w:pPr>
                        <w:rPr>
                          <w:sz w:val="30"/>
                          <w:szCs w:val="30"/>
                        </w:rPr>
                      </w:pPr>
                      <w:r w:rsidRPr="004C4F01">
                        <w:rPr>
                          <w:sz w:val="30"/>
                          <w:szCs w:val="30"/>
                        </w:rPr>
                        <w:t>Bless those who curse you, pray for those who mistreat you.</w:t>
                      </w:r>
                    </w:p>
                    <w:p w:rsidR="008E0401" w:rsidRPr="004C4F01" w:rsidRDefault="008E0401" w:rsidP="00FE39E8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8E0401" w:rsidRDefault="008E0401" w:rsidP="00FE39E8"/>
                    <w:p w:rsidR="008E0401" w:rsidRDefault="008E0401" w:rsidP="00FE39E8"/>
                    <w:p w:rsidR="008E0401" w:rsidRDefault="008E0401" w:rsidP="00FE39E8"/>
                    <w:p w:rsidR="008E0401" w:rsidRDefault="008E0401" w:rsidP="00FE39E8"/>
                    <w:p w:rsidR="008E0401" w:rsidRDefault="008E0401" w:rsidP="00FE39E8"/>
                    <w:p w:rsidR="008E0401" w:rsidRDefault="008E0401" w:rsidP="00FE39E8"/>
                    <w:p w:rsidR="008E0401" w:rsidRDefault="008E0401" w:rsidP="00FE39E8"/>
                    <w:p w:rsidR="008E0401" w:rsidRDefault="008E0401" w:rsidP="00FE39E8"/>
                    <w:p w:rsidR="008E0401" w:rsidRPr="009C10FD" w:rsidRDefault="008E0401" w:rsidP="00FE39E8">
                      <w:r>
                        <w:t>Luke 6:28 (NIV)</w:t>
                      </w:r>
                    </w:p>
                    <w:p w:rsidR="00FE39E8" w:rsidRPr="009C10FD" w:rsidRDefault="00FE39E8" w:rsidP="00FE39E8"/>
                    <w:p w:rsidR="00FE39E8" w:rsidRDefault="00FE39E8" w:rsidP="00FE39E8">
                      <w:pPr>
                        <w:pStyle w:val="Hours"/>
                      </w:pPr>
                    </w:p>
                    <w:p w:rsidR="00000000" w:rsidRDefault="006640AF"/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1390650" cy="5562600"/>
                <wp:effectExtent l="28575" t="30480" r="28575" b="36195"/>
                <wp:wrapNone/>
                <wp:docPr id="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F5164B" w:rsidRDefault="00F5164B" w:rsidP="00AA6934"/>
                          <w:p w:rsidR="00FE39E8" w:rsidRDefault="006640AF" w:rsidP="00FE39E8">
                            <w:r w:rsidRPr="00AA6934"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6EE8D1BD" wp14:editId="74C32675">
                                  <wp:extent cx="1074420" cy="1222551"/>
                                  <wp:effectExtent l="19050" t="0" r="0" b="0"/>
                                  <wp:docPr id="9" name="Picture 1" descr="Man with clo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n with clo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1222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40AF" w:rsidRDefault="006640AF" w:rsidP="00FE39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8E0401" w:rsidRPr="004C4F01" w:rsidRDefault="008E0401" w:rsidP="00FE39E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4C4F01">
                              <w:rPr>
                                <w:sz w:val="30"/>
                                <w:szCs w:val="30"/>
                              </w:rPr>
                              <w:t>The secret to a happy life is giving God the first part of your day, the first priority to every decision and the first place in your heart.</w:t>
                            </w:r>
                          </w:p>
                          <w:p w:rsidR="00FE39E8" w:rsidRPr="004C4F01" w:rsidRDefault="00FE39E8" w:rsidP="00FE39E8">
                            <w:pPr>
                              <w:pStyle w:val="Hours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3" style="position:absolute;left:0;text-align:left;margin-left:133.5pt;margin-top:5.4pt;width:109.5pt;height:43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p w:rsidR="00F5164B" w:rsidRDefault="00F5164B" w:rsidP="00AA6934"/>
                    <w:p w:rsidR="00FE39E8" w:rsidRDefault="006640AF" w:rsidP="00FE39E8">
                      <w:r w:rsidRPr="00AA6934">
                        <w:rPr>
                          <w:noProof/>
                          <w:lang w:eastAsia="ja-JP"/>
                        </w:rPr>
                        <w:drawing>
                          <wp:inline distT="0" distB="0" distL="0" distR="0" wp14:anchorId="6EE8D1BD" wp14:editId="74C32675">
                            <wp:extent cx="1074420" cy="1222551"/>
                            <wp:effectExtent l="19050" t="0" r="0" b="0"/>
                            <wp:docPr id="9" name="Picture 1" descr="Man with clo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n with clo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12225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40AF" w:rsidRDefault="006640AF" w:rsidP="00FE39E8">
                      <w:pPr>
                        <w:rPr>
                          <w:sz w:val="30"/>
                          <w:szCs w:val="30"/>
                        </w:rPr>
                      </w:pPr>
                    </w:p>
                    <w:p w:rsidR="008E0401" w:rsidRPr="004C4F01" w:rsidRDefault="008E0401" w:rsidP="00FE39E8">
                      <w:pPr>
                        <w:rPr>
                          <w:sz w:val="30"/>
                          <w:szCs w:val="30"/>
                        </w:rPr>
                      </w:pPr>
                      <w:r w:rsidRPr="004C4F01">
                        <w:rPr>
                          <w:sz w:val="30"/>
                          <w:szCs w:val="30"/>
                        </w:rPr>
                        <w:t>The secret to a happy life is giving God the first part of your day, the first priority to every decision and the first place in your heart.</w:t>
                      </w:r>
                    </w:p>
                    <w:p w:rsidR="00FE39E8" w:rsidRPr="004C4F01" w:rsidRDefault="00FE39E8" w:rsidP="00FE39E8">
                      <w:pPr>
                        <w:pStyle w:val="Hours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3361D" w:rsidRDefault="00A3361D">
      <w:r w:rsidRPr="00A3361D">
        <w:br w:type="page"/>
      </w:r>
      <w:r w:rsidR="00F018EA"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4288790</wp:posOffset>
                </wp:positionH>
                <wp:positionV relativeFrom="page">
                  <wp:posOffset>777240</wp:posOffset>
                </wp:positionV>
                <wp:extent cx="1390650" cy="381000"/>
                <wp:effectExtent l="0" t="0" r="19050" b="19050"/>
                <wp:wrapNone/>
                <wp:docPr id="1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50000">
                              <a:srgbClr val="FFFF0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64B" w:rsidRPr="00437177" w:rsidRDefault="00F5164B" w:rsidP="0073487E">
                            <w:pPr>
                              <w:pStyle w:val="Title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34" type="#_x0000_t202" style="position:absolute;left:0;text-align:left;margin-left:337.7pt;margin-top:61.2pt;width:109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">
                <v:fill color2="yellow" rotate="t" focus="50%" type="gradient"/>
                <v:textbox>
                  <w:txbxContent>
                    <w:p w:rsidR="00F5164B" w:rsidRPr="00437177" w:rsidRDefault="00F5164B" w:rsidP="0073487E">
                      <w:pPr>
                        <w:pStyle w:val="Title"/>
                      </w:pPr>
                      <w:r>
                        <w:t>BACK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1060450</wp:posOffset>
                </wp:positionV>
                <wp:extent cx="9191625" cy="400050"/>
                <wp:effectExtent l="0" t="0" r="0" b="0"/>
                <wp:wrapNone/>
                <wp:docPr id="1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16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164B" w:rsidRPr="00F5164B" w:rsidRDefault="00F5164B" w:rsidP="00F5164B">
                            <w:pPr>
                              <w:tabs>
                                <w:tab w:val="left" w:pos="2700"/>
                                <w:tab w:val="left" w:pos="5490"/>
                                <w:tab w:val="left" w:pos="8190"/>
                                <w:tab w:val="left" w:pos="10980"/>
                                <w:tab w:val="left" w:pos="13680"/>
                              </w:tabs>
                              <w:jc w:val="left"/>
                              <w:rPr>
                                <w:color w:val="999999"/>
                                <w:sz w:val="32"/>
                                <w:szCs w:val="32"/>
                              </w:rPr>
                            </w:pPr>
                            <w:r w:rsidRPr="002137BB"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>┘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┴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left:0;text-align:left;margin-left:41.05pt;margin-top:83.5pt;width:723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" filled="f" stroked="f">
                <v:textbox>
                  <w:txbxContent>
                    <w:p w:rsidR="00F5164B" w:rsidRPr="00F5164B" w:rsidRDefault="00F5164B" w:rsidP="00F5164B">
                      <w:pPr>
                        <w:tabs>
                          <w:tab w:val="left" w:pos="2700"/>
                          <w:tab w:val="left" w:pos="5490"/>
                          <w:tab w:val="left" w:pos="8190"/>
                          <w:tab w:val="left" w:pos="10980"/>
                          <w:tab w:val="left" w:pos="13680"/>
                        </w:tabs>
                        <w:jc w:val="left"/>
                        <w:rPr>
                          <w:color w:val="999999"/>
                          <w:sz w:val="32"/>
                          <w:szCs w:val="32"/>
                        </w:rPr>
                      </w:pPr>
                      <w:r w:rsidRPr="002137BB"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>┘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┴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└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521335</wp:posOffset>
                </wp:positionH>
                <wp:positionV relativeFrom="page">
                  <wp:posOffset>6986270</wp:posOffset>
                </wp:positionV>
                <wp:extent cx="9267825" cy="400050"/>
                <wp:effectExtent l="0" t="0" r="0" b="0"/>
                <wp:wrapNone/>
                <wp:docPr id="1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78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164B" w:rsidRPr="00F5164B" w:rsidRDefault="00F5164B" w:rsidP="00F5164B">
                            <w:pPr>
                              <w:tabs>
                                <w:tab w:val="left" w:pos="2700"/>
                                <w:tab w:val="left" w:pos="5490"/>
                                <w:tab w:val="left" w:pos="8190"/>
                                <w:tab w:val="left" w:pos="10980"/>
                                <w:tab w:val="left" w:pos="13680"/>
                              </w:tabs>
                              <w:jc w:val="left"/>
                              <w:rPr>
                                <w:color w:val="9999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>┐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┬</w:t>
                            </w:r>
                            <w:r>
                              <w:rPr>
                                <w:rFonts w:ascii="Arial" w:hAnsi="Arial" w:cs="Arial"/>
                                <w:color w:val="999999"/>
                                <w:sz w:val="32"/>
                                <w:szCs w:val="32"/>
                              </w:rPr>
                              <w:tab/>
                              <w:t>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6" type="#_x0000_t202" style="position:absolute;left:0;text-align:left;margin-left:41.05pt;margin-top:550.1pt;width:729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1SugIAAMM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" filled="f" stroked="f">
                <v:textbox>
                  <w:txbxContent>
                    <w:p w:rsidR="00F5164B" w:rsidRPr="00F5164B" w:rsidRDefault="00F5164B" w:rsidP="00F5164B">
                      <w:pPr>
                        <w:tabs>
                          <w:tab w:val="left" w:pos="2700"/>
                          <w:tab w:val="left" w:pos="5490"/>
                          <w:tab w:val="left" w:pos="8190"/>
                          <w:tab w:val="left" w:pos="10980"/>
                          <w:tab w:val="left" w:pos="13680"/>
                        </w:tabs>
                        <w:jc w:val="left"/>
                        <w:rPr>
                          <w:color w:val="999999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>┐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┬</w:t>
                      </w:r>
                      <w:r>
                        <w:rPr>
                          <w:rFonts w:ascii="Arial" w:hAnsi="Arial" w:cs="Arial"/>
                          <w:color w:val="999999"/>
                          <w:sz w:val="32"/>
                          <w:szCs w:val="32"/>
                        </w:rPr>
                        <w:tab/>
                        <w:t>┌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262890</wp:posOffset>
                </wp:positionV>
                <wp:extent cx="1390650" cy="5562600"/>
                <wp:effectExtent l="28575" t="34290" r="28575" b="32385"/>
                <wp:wrapNone/>
                <wp:docPr id="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Name"/>
                              <w:tag w:val="Name"/>
                              <w:id w:val="28868305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Pr="009E10B0" w:rsidRDefault="00FE39E8" w:rsidP="00FE39E8">
                                <w:pPr>
                                  <w:pStyle w:val="Nam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[Name]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dress"/>
                              <w:tag w:val="Address"/>
                              <w:id w:val="28868305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r>
                                  <w:t>[Street Address, City, ST]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Phone"/>
                              <w:tag w:val="Phone"/>
                              <w:id w:val="288683058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pPr>
                                  <w:pStyle w:val="Phone"/>
                                </w:pPr>
                                <w:r>
                                  <w:t>[phone]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logan"/>
                              <w:tag w:val="Slogan"/>
                              <w:id w:val="2886830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Default="00FE39E8" w:rsidP="00FE39E8">
                                <w:pPr>
                                  <w:pStyle w:val="Slogan"/>
                                </w:pPr>
                                <w:r>
                                  <w:t>[</w:t>
                                </w:r>
                                <w:r w:rsidRPr="00343D63">
                                  <w:t>“Slogan or quotation about books or reading</w:t>
                                </w:r>
                                <w:r>
                                  <w:t>”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7" style="position:absolute;left:0;text-align:left;margin-left:540pt;margin-top:20.7pt;width:109.5pt;height:43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sdt>
                      <w:sdtPr>
                        <w:rPr>
                          <w:b/>
                        </w:rPr>
                        <w:alias w:val="Name"/>
                        <w:tag w:val="Name"/>
                        <w:id w:val="288683056"/>
                        <w:placeholder>
                          <w:docPart w:val="DFF5C70DDDDB48A091012819EF25CE5F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 w:multiLine="1"/>
                      </w:sdtPr>
                      <w:sdtEndPr/>
                      <w:sdtContent>
                        <w:p w:rsidR="00FE39E8" w:rsidRPr="009E10B0" w:rsidRDefault="00FE39E8" w:rsidP="00FE39E8">
                          <w:pPr>
                            <w:pStyle w:val="Name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[Name]</w:t>
                          </w:r>
                        </w:p>
                      </w:sdtContent>
                    </w:sdt>
                    <w:sdt>
                      <w:sdtPr>
                        <w:alias w:val="Address"/>
                        <w:tag w:val="Address"/>
                        <w:id w:val="288683057"/>
                        <w:placeholder>
                          <w:docPart w:val="515025704E4845868E2979A6FEB07FFD"/>
                        </w:placeholder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r>
                            <w:t>[Street Address, City, ST]</w:t>
                          </w:r>
                        </w:p>
                      </w:sdtContent>
                    </w:sdt>
                    <w:sdt>
                      <w:sdtPr>
                        <w:alias w:val="Phone"/>
                        <w:tag w:val="Phone"/>
                        <w:id w:val="288683058"/>
                        <w:placeholder>
                          <w:docPart w:val="B00941D3BC7F44EB95C2815C4E7C2139"/>
                        </w:placeholder>
                        <w:showingPlcHdr/>
                        <w:dataBinding w:prefixMappings="xmlns:ns0='http://schemas.microsoft.com/office/2006/coverPageProps' " w:xpath="/ns0:CoverPageProperties[1]/ns0:CompanyPhone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pPr>
                            <w:pStyle w:val="Phone"/>
                          </w:pPr>
                          <w:r>
                            <w:t>[phone]</w:t>
                          </w:r>
                        </w:p>
                      </w:sdtContent>
                    </w:sdt>
                    <w:sdt>
                      <w:sdtPr>
                        <w:alias w:val="Slogan"/>
                        <w:tag w:val="Slogan"/>
                        <w:id w:val="288683059"/>
                        <w:placeholder>
                          <w:docPart w:val="DF2965153AB74D74A2BD20CF39E7CBC8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 w:multiLine="1"/>
                      </w:sdtPr>
                      <w:sdtEndPr/>
                      <w:sdtContent>
                        <w:p w:rsidR="00FE39E8" w:rsidRDefault="00FE39E8" w:rsidP="00FE39E8">
                          <w:pPr>
                            <w:pStyle w:val="Slogan"/>
                          </w:pPr>
                          <w:r>
                            <w:t>[</w:t>
                          </w:r>
                          <w:r w:rsidRPr="00343D63">
                            <w:t>“Slogan or quotation about books or reading</w:t>
                          </w:r>
                          <w:r>
                            <w:t>”</w:t>
                          </w:r>
                          <w:r>
                            <w:rPr>
                              <w:rStyle w:val="PlaceholderText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262890</wp:posOffset>
                </wp:positionV>
                <wp:extent cx="1390650" cy="5562600"/>
                <wp:effectExtent l="28575" t="34290" r="28575" b="32385"/>
                <wp:wrapNone/>
                <wp:docPr id="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Name"/>
                              <w:tag w:val="Name"/>
                              <w:id w:val="2886830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Pr="009E10B0" w:rsidRDefault="00FE39E8" w:rsidP="00FE39E8">
                                <w:pPr>
                                  <w:pStyle w:val="Nam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[Name]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dress"/>
                              <w:tag w:val="Address"/>
                              <w:id w:val="2886830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r>
                                  <w:t>[Street Address, City, ST]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Phone"/>
                              <w:tag w:val="Phone"/>
                              <w:id w:val="288683054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pPr>
                                  <w:pStyle w:val="Phone"/>
                                </w:pPr>
                                <w:r>
                                  <w:t>[phone]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logan"/>
                              <w:tag w:val="Slogan"/>
                              <w:id w:val="28868305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Default="00FE39E8" w:rsidP="00FE39E8">
                                <w:pPr>
                                  <w:pStyle w:val="Slogan"/>
                                </w:pPr>
                                <w:r>
                                  <w:t>[</w:t>
                                </w:r>
                                <w:r w:rsidRPr="00343D63">
                                  <w:t>“Slogan or quotation about books or reading</w:t>
                                </w:r>
                                <w:r>
                                  <w:t>”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8" style="position:absolute;left:0;text-align:left;margin-left:403.5pt;margin-top:20.7pt;width:109.5pt;height:43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sdt>
                      <w:sdtPr>
                        <w:rPr>
                          <w:b/>
                        </w:rPr>
                        <w:alias w:val="Name"/>
                        <w:tag w:val="Name"/>
                        <w:id w:val="288683052"/>
                        <w:placeholder>
                          <w:docPart w:val="0FE6731760674FC48955383F4C680B3D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 w:multiLine="1"/>
                      </w:sdtPr>
                      <w:sdtEndPr/>
                      <w:sdtContent>
                        <w:p w:rsidR="00FE39E8" w:rsidRPr="009E10B0" w:rsidRDefault="00FE39E8" w:rsidP="00FE39E8">
                          <w:pPr>
                            <w:pStyle w:val="Name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[Name]</w:t>
                          </w:r>
                        </w:p>
                      </w:sdtContent>
                    </w:sdt>
                    <w:sdt>
                      <w:sdtPr>
                        <w:alias w:val="Address"/>
                        <w:tag w:val="Address"/>
                        <w:id w:val="288683053"/>
                        <w:placeholder>
                          <w:docPart w:val="8FB94DAA87A245EA83897A0D89A984C3"/>
                        </w:placeholder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r>
                            <w:t>[Street Address, City, ST]</w:t>
                          </w:r>
                        </w:p>
                      </w:sdtContent>
                    </w:sdt>
                    <w:sdt>
                      <w:sdtPr>
                        <w:alias w:val="Phone"/>
                        <w:tag w:val="Phone"/>
                        <w:id w:val="288683054"/>
                        <w:placeholder>
                          <w:docPart w:val="D85BD417FB804487884FD043F96F6A9D"/>
                        </w:placeholder>
                        <w:showingPlcHdr/>
                        <w:dataBinding w:prefixMappings="xmlns:ns0='http://schemas.microsoft.com/office/2006/coverPageProps' " w:xpath="/ns0:CoverPageProperties[1]/ns0:CompanyPhone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pPr>
                            <w:pStyle w:val="Phone"/>
                          </w:pPr>
                          <w:r>
                            <w:t>[phone]</w:t>
                          </w:r>
                        </w:p>
                      </w:sdtContent>
                    </w:sdt>
                    <w:sdt>
                      <w:sdtPr>
                        <w:alias w:val="Slogan"/>
                        <w:tag w:val="Slogan"/>
                        <w:id w:val="288683055"/>
                        <w:placeholder>
                          <w:docPart w:val="F492E8D49CC046D3B918D5C104EC8FF0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 w:multiLine="1"/>
                      </w:sdtPr>
                      <w:sdtEndPr/>
                      <w:sdtContent>
                        <w:p w:rsidR="00FE39E8" w:rsidRDefault="00FE39E8" w:rsidP="00FE39E8">
                          <w:pPr>
                            <w:pStyle w:val="Slogan"/>
                          </w:pPr>
                          <w:r>
                            <w:t>[</w:t>
                          </w:r>
                          <w:r w:rsidRPr="00343D63">
                            <w:t>“Slogan or quotation about books or reading</w:t>
                          </w:r>
                          <w:r>
                            <w:t>”</w:t>
                          </w:r>
                          <w:r>
                            <w:rPr>
                              <w:rStyle w:val="PlaceholderText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262890</wp:posOffset>
                </wp:positionV>
                <wp:extent cx="1390650" cy="5562600"/>
                <wp:effectExtent l="28575" t="34290" r="28575" b="32385"/>
                <wp:wrapNone/>
                <wp:docPr id="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Name"/>
                              <w:tag w:val="Name"/>
                              <w:id w:val="28868304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Pr="009E10B0" w:rsidRDefault="00FE39E8" w:rsidP="00FE39E8">
                                <w:pPr>
                                  <w:pStyle w:val="Nam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[Name]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dress"/>
                              <w:tag w:val="Address"/>
                              <w:id w:val="28868304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r>
                                  <w:t>[Street Address, City, ST]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Phone"/>
                              <w:tag w:val="Phone"/>
                              <w:id w:val="288683050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pPr>
                                  <w:pStyle w:val="Phone"/>
                                </w:pPr>
                                <w:r>
                                  <w:t>[phone]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logan"/>
                              <w:tag w:val="Slogan"/>
                              <w:id w:val="28868305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Default="00FE39E8" w:rsidP="00FE39E8">
                                <w:pPr>
                                  <w:pStyle w:val="Slogan"/>
                                </w:pPr>
                                <w:r>
                                  <w:t>[</w:t>
                                </w:r>
                                <w:r w:rsidRPr="00343D63">
                                  <w:t>“Slogan or quotation about books or reading</w:t>
                                </w:r>
                                <w:r>
                                  <w:t>”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9" style="position:absolute;left:0;text-align:left;margin-left:267pt;margin-top:20.7pt;width:109.5pt;height:43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sdt>
                      <w:sdtPr>
                        <w:rPr>
                          <w:b/>
                        </w:rPr>
                        <w:alias w:val="Name"/>
                        <w:tag w:val="Name"/>
                        <w:id w:val="288683048"/>
                        <w:placeholder>
                          <w:docPart w:val="236F4BC9B0C546F1A43D76AD65FF737C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 w:multiLine="1"/>
                      </w:sdtPr>
                      <w:sdtEndPr/>
                      <w:sdtContent>
                        <w:p w:rsidR="00FE39E8" w:rsidRPr="009E10B0" w:rsidRDefault="00FE39E8" w:rsidP="00FE39E8">
                          <w:pPr>
                            <w:pStyle w:val="Name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[Name]</w:t>
                          </w:r>
                        </w:p>
                      </w:sdtContent>
                    </w:sdt>
                    <w:sdt>
                      <w:sdtPr>
                        <w:alias w:val="Address"/>
                        <w:tag w:val="Address"/>
                        <w:id w:val="288683049"/>
                        <w:placeholder>
                          <w:docPart w:val="DF899488BDCE466693786E6D6798B78D"/>
                        </w:placeholder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r>
                            <w:t>[Street Address, City, ST]</w:t>
                          </w:r>
                        </w:p>
                      </w:sdtContent>
                    </w:sdt>
                    <w:sdt>
                      <w:sdtPr>
                        <w:alias w:val="Phone"/>
                        <w:tag w:val="Phone"/>
                        <w:id w:val="288683050"/>
                        <w:placeholder>
                          <w:docPart w:val="42C5C228142549B2B2E002C9427FE5A1"/>
                        </w:placeholder>
                        <w:showingPlcHdr/>
                        <w:dataBinding w:prefixMappings="xmlns:ns0='http://schemas.microsoft.com/office/2006/coverPageProps' " w:xpath="/ns0:CoverPageProperties[1]/ns0:CompanyPhone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pPr>
                            <w:pStyle w:val="Phone"/>
                          </w:pPr>
                          <w:r>
                            <w:t>[phone]</w:t>
                          </w:r>
                        </w:p>
                      </w:sdtContent>
                    </w:sdt>
                    <w:sdt>
                      <w:sdtPr>
                        <w:alias w:val="Slogan"/>
                        <w:tag w:val="Slogan"/>
                        <w:id w:val="288683051"/>
                        <w:placeholder>
                          <w:docPart w:val="72DD296D1CBA42F0965EA1A2992F8FD0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 w:multiLine="1"/>
                      </w:sdtPr>
                      <w:sdtEndPr/>
                      <w:sdtContent>
                        <w:p w:rsidR="00FE39E8" w:rsidRDefault="00FE39E8" w:rsidP="00FE39E8">
                          <w:pPr>
                            <w:pStyle w:val="Slogan"/>
                          </w:pPr>
                          <w:r>
                            <w:t>[</w:t>
                          </w:r>
                          <w:r w:rsidRPr="00343D63">
                            <w:t>“Slogan or quotation about books or reading</w:t>
                          </w:r>
                          <w:r>
                            <w:t>”</w:t>
                          </w:r>
                          <w:r>
                            <w:rPr>
                              <w:rStyle w:val="PlaceholderText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262890</wp:posOffset>
                </wp:positionV>
                <wp:extent cx="1390650" cy="5562600"/>
                <wp:effectExtent l="28575" t="34290" r="28575" b="32385"/>
                <wp:wrapNone/>
                <wp:docPr id="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Name"/>
                              <w:tag w:val="Name"/>
                              <w:id w:val="28868304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Pr="009E10B0" w:rsidRDefault="00FE39E8" w:rsidP="00FE39E8">
                                <w:pPr>
                                  <w:pStyle w:val="Nam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[Name]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dress"/>
                              <w:tag w:val="Address"/>
                              <w:id w:val="28868304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r>
                                  <w:t>[Street Address, City, ST]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Phone"/>
                              <w:tag w:val="Phone"/>
                              <w:id w:val="288683046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E39E8" w:rsidRPr="00343D63" w:rsidRDefault="00FE39E8" w:rsidP="00FE39E8">
                                <w:pPr>
                                  <w:pStyle w:val="Phone"/>
                                </w:pPr>
                                <w:r>
                                  <w:t>[phone]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logan"/>
                              <w:tag w:val="Slogan"/>
                              <w:id w:val="2886830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E39E8" w:rsidRDefault="00FE39E8" w:rsidP="00FE39E8">
                                <w:pPr>
                                  <w:pStyle w:val="Slogan"/>
                                </w:pPr>
                                <w:r>
                                  <w:t>[</w:t>
                                </w:r>
                                <w:r w:rsidRPr="00343D63">
                                  <w:t>“Slogan or quotation about books or reading</w:t>
                                </w:r>
                                <w:r>
                                  <w:t>”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left:0;text-align:left;margin-left:130.5pt;margin-top:20.7pt;width:109.5pt;height:43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sdt>
                      <w:sdtPr>
                        <w:rPr>
                          <w:b/>
                        </w:rPr>
                        <w:alias w:val="Name"/>
                        <w:tag w:val="Name"/>
                        <w:id w:val="288683044"/>
                        <w:placeholder>
                          <w:docPart w:val="BE5C44956A2F4F22A7ECB363FD6D161A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 w:multiLine="1"/>
                      </w:sdtPr>
                      <w:sdtEndPr/>
                      <w:sdtContent>
                        <w:p w:rsidR="00FE39E8" w:rsidRPr="009E10B0" w:rsidRDefault="00FE39E8" w:rsidP="00FE39E8">
                          <w:pPr>
                            <w:pStyle w:val="Name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[Name]</w:t>
                          </w:r>
                        </w:p>
                      </w:sdtContent>
                    </w:sdt>
                    <w:sdt>
                      <w:sdtPr>
                        <w:alias w:val="Address"/>
                        <w:tag w:val="Address"/>
                        <w:id w:val="288683045"/>
                        <w:placeholder>
                          <w:docPart w:val="348A1945B206462A89ED315952B99113"/>
                        </w:placeholder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r>
                            <w:t>[Street Address, City, ST]</w:t>
                          </w:r>
                        </w:p>
                      </w:sdtContent>
                    </w:sdt>
                    <w:sdt>
                      <w:sdtPr>
                        <w:alias w:val="Phone"/>
                        <w:tag w:val="Phone"/>
                        <w:id w:val="288683046"/>
                        <w:placeholder>
                          <w:docPart w:val="FD1A0AE9801B4977A21595A11324D03F"/>
                        </w:placeholder>
                        <w:showingPlcHdr/>
                        <w:dataBinding w:prefixMappings="xmlns:ns0='http://schemas.microsoft.com/office/2006/coverPageProps' " w:xpath="/ns0:CoverPageProperties[1]/ns0:CompanyPhone[1]" w:storeItemID="{55AF091B-3C7A-41E3-B477-F2FDAA23CFDA}"/>
                        <w:text w:multiLine="1"/>
                      </w:sdtPr>
                      <w:sdtEndPr/>
                      <w:sdtContent>
                        <w:p w:rsidR="00FE39E8" w:rsidRPr="00343D63" w:rsidRDefault="00FE39E8" w:rsidP="00FE39E8">
                          <w:pPr>
                            <w:pStyle w:val="Phone"/>
                          </w:pPr>
                          <w:r>
                            <w:t>[phone]</w:t>
                          </w:r>
                        </w:p>
                      </w:sdtContent>
                    </w:sdt>
                    <w:sdt>
                      <w:sdtPr>
                        <w:alias w:val="Slogan"/>
                        <w:tag w:val="Slogan"/>
                        <w:id w:val="288683047"/>
                        <w:placeholder>
                          <w:docPart w:val="04F974ED2423414793649DA13779A655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 w:multiLine="1"/>
                      </w:sdtPr>
                      <w:sdtEndPr/>
                      <w:sdtContent>
                        <w:p w:rsidR="00FE39E8" w:rsidRDefault="00FE39E8" w:rsidP="00FE39E8">
                          <w:pPr>
                            <w:pStyle w:val="Slogan"/>
                          </w:pPr>
                          <w:r>
                            <w:t>[</w:t>
                          </w:r>
                          <w:r w:rsidRPr="00343D63">
                            <w:t>“Slogan or quotation about books or reading</w:t>
                          </w:r>
                          <w:r>
                            <w:t>”</w:t>
                          </w:r>
                          <w:r>
                            <w:rPr>
                              <w:rStyle w:val="PlaceholderText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F018EA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262890</wp:posOffset>
                </wp:positionV>
                <wp:extent cx="1390650" cy="5562600"/>
                <wp:effectExtent l="28575" t="34290" r="28575" b="32385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55626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CCCC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Name"/>
                              <w:tag w:val="Name"/>
                              <w:id w:val="28868298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5164B" w:rsidRPr="009E10B0" w:rsidRDefault="00F5164B" w:rsidP="00F5164B">
                                <w:pPr>
                                  <w:pStyle w:val="Nam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[Name]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ddress"/>
                              <w:tag w:val="Address"/>
                              <w:id w:val="28868299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5164B" w:rsidRPr="00343D63" w:rsidRDefault="00F5164B" w:rsidP="00F5164B">
                                <w:r>
                                  <w:t>[Street Address, City, ST]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Phone"/>
                              <w:tag w:val="Phone"/>
                              <w:id w:val="288683014"/>
                              <w:showingPlcHdr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F5164B" w:rsidRPr="00343D63" w:rsidRDefault="00FE39E8" w:rsidP="00F5164B">
                                <w:pPr>
                                  <w:pStyle w:val="Phone"/>
                                </w:pPr>
                                <w:r>
                                  <w:t>[phone]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logan"/>
                              <w:tag w:val="Slogan"/>
                              <w:id w:val="28868303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 w:multiLine="1"/>
                            </w:sdtPr>
                            <w:sdtEndPr/>
                            <w:sdtContent>
                              <w:p w:rsidR="00F5164B" w:rsidRDefault="00FE39E8" w:rsidP="00F5164B">
                                <w:pPr>
                                  <w:pStyle w:val="Slogan"/>
                                </w:pPr>
                                <w:r>
                                  <w:t>[</w:t>
                                </w:r>
                                <w:r w:rsidRPr="00343D63">
                                  <w:t>“Slogan or quotation about books or reading</w:t>
                                </w:r>
                                <w:r>
                                  <w:t>”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41" style="position:absolute;left:0;text-align:left;margin-left:-6pt;margin-top:20.7pt;width:109.5pt;height:43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" filled="f" fillcolor="#ccf" strokecolor="#8cadae [3206]" strokeweight="4.5pt">
                <v:fill rotate="t" focus="100%" type="gradient"/>
                <v:stroke linestyle="thinThick"/>
                <v:textbox>
                  <w:txbxContent>
                    <w:sdt>
                      <w:sdtPr>
                        <w:rPr>
                          <w:b/>
                        </w:rPr>
                        <w:alias w:val="Name"/>
                        <w:tag w:val="Name"/>
                        <w:id w:val="288682983"/>
                        <w:placeholder>
                          <w:docPart w:val="4240562748D842238A269FE0C8E7BB33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 w:multiLine="1"/>
                      </w:sdtPr>
                      <w:sdtEndPr/>
                      <w:sdtContent>
                        <w:p w:rsidR="00F5164B" w:rsidRPr="009E10B0" w:rsidRDefault="00F5164B" w:rsidP="00F5164B">
                          <w:pPr>
                            <w:pStyle w:val="Name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[Name]</w:t>
                          </w:r>
                        </w:p>
                      </w:sdtContent>
                    </w:sdt>
                    <w:sdt>
                      <w:sdtPr>
                        <w:alias w:val="Address"/>
                        <w:tag w:val="Address"/>
                        <w:id w:val="288682994"/>
                        <w:placeholder>
                          <w:docPart w:val="6C8C2724936F406E8470ABA350414140"/>
                        </w:placeholder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F5164B" w:rsidRPr="00343D63" w:rsidRDefault="00F5164B" w:rsidP="00F5164B">
                          <w:r>
                            <w:t>[Street Address, City, ST]</w:t>
                          </w:r>
                        </w:p>
                      </w:sdtContent>
                    </w:sdt>
                    <w:sdt>
                      <w:sdtPr>
                        <w:alias w:val="Phone"/>
                        <w:tag w:val="Phone"/>
                        <w:id w:val="288683014"/>
                        <w:placeholder>
                          <w:docPart w:val="C4126E7F643049BFA8CC721CDBF00846"/>
                        </w:placeholder>
                        <w:showingPlcHdr/>
                        <w:dataBinding w:prefixMappings="xmlns:ns0='http://schemas.microsoft.com/office/2006/coverPageProps' " w:xpath="/ns0:CoverPageProperties[1]/ns0:CompanyPhone[1]" w:storeItemID="{55AF091B-3C7A-41E3-B477-F2FDAA23CFDA}"/>
                        <w:text w:multiLine="1"/>
                      </w:sdtPr>
                      <w:sdtEndPr/>
                      <w:sdtContent>
                        <w:p w:rsidR="00F5164B" w:rsidRPr="00343D63" w:rsidRDefault="00FE39E8" w:rsidP="00F5164B">
                          <w:pPr>
                            <w:pStyle w:val="Phone"/>
                          </w:pPr>
                          <w:r>
                            <w:t>[phone]</w:t>
                          </w:r>
                        </w:p>
                      </w:sdtContent>
                    </w:sdt>
                    <w:sdt>
                      <w:sdtPr>
                        <w:alias w:val="Slogan"/>
                        <w:tag w:val="Slogan"/>
                        <w:id w:val="288683031"/>
                        <w:placeholder>
                          <w:docPart w:val="4E8720A96AB242FFB85EB7AD4B23422C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 w:multiLine="1"/>
                      </w:sdtPr>
                      <w:sdtEndPr/>
                      <w:sdtContent>
                        <w:p w:rsidR="00F5164B" w:rsidRDefault="00FE39E8" w:rsidP="00F5164B">
                          <w:pPr>
                            <w:pStyle w:val="Slogan"/>
                          </w:pPr>
                          <w:r>
                            <w:t>[</w:t>
                          </w:r>
                          <w:r w:rsidRPr="00343D63">
                            <w:t>“Slogan or quotation about books or reading</w:t>
                          </w:r>
                          <w:r>
                            <w:t>”</w:t>
                          </w:r>
                          <w:r>
                            <w:rPr>
                              <w:rStyle w:val="PlaceholderText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sectPr w:rsidR="00A3361D" w:rsidSect="00AB4395">
      <w:pgSz w:w="15840" w:h="12240" w:orient="landscape" w:code="1"/>
      <w:pgMar w:top="1800" w:right="126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0000000000000000000"/>
    <w:charset w:val="8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686F4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A5C8F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4EE01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18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B1C8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DAF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BE0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4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D2C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EA"/>
    <w:rsid w:val="00004320"/>
    <w:rsid w:val="00244646"/>
    <w:rsid w:val="00290378"/>
    <w:rsid w:val="002D1136"/>
    <w:rsid w:val="002F458B"/>
    <w:rsid w:val="00343D63"/>
    <w:rsid w:val="00460D6A"/>
    <w:rsid w:val="0047459E"/>
    <w:rsid w:val="004C4F01"/>
    <w:rsid w:val="00656E6B"/>
    <w:rsid w:val="006640AF"/>
    <w:rsid w:val="006D4A9A"/>
    <w:rsid w:val="00706D3E"/>
    <w:rsid w:val="0073487E"/>
    <w:rsid w:val="008233A6"/>
    <w:rsid w:val="00887E11"/>
    <w:rsid w:val="008E0401"/>
    <w:rsid w:val="008F1926"/>
    <w:rsid w:val="0090018E"/>
    <w:rsid w:val="009B3993"/>
    <w:rsid w:val="009C09B8"/>
    <w:rsid w:val="009C10FD"/>
    <w:rsid w:val="009E10B0"/>
    <w:rsid w:val="009F6C50"/>
    <w:rsid w:val="00A3361D"/>
    <w:rsid w:val="00A77CC4"/>
    <w:rsid w:val="00AA0288"/>
    <w:rsid w:val="00AA6934"/>
    <w:rsid w:val="00AB4395"/>
    <w:rsid w:val="00B43D13"/>
    <w:rsid w:val="00D524FC"/>
    <w:rsid w:val="00D72D59"/>
    <w:rsid w:val="00DD7BB7"/>
    <w:rsid w:val="00DF57EF"/>
    <w:rsid w:val="00E508D1"/>
    <w:rsid w:val="00E81AC8"/>
    <w:rsid w:val="00E930F8"/>
    <w:rsid w:val="00EA5F91"/>
    <w:rsid w:val="00F018EA"/>
    <w:rsid w:val="00F23B88"/>
    <w:rsid w:val="00F5164B"/>
    <w:rsid w:val="00FE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97c7c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9E8"/>
    <w:pPr>
      <w:spacing w:before="80"/>
      <w:jc w:val="center"/>
    </w:pPr>
    <w:rPr>
      <w:rFonts w:asciiTheme="minorHAnsi" w:hAnsiTheme="minorHAnsi"/>
      <w:color w:val="415B5C" w:themeColor="accent3" w:themeShade="80"/>
      <w:sz w:val="26"/>
      <w:szCs w:val="24"/>
    </w:rPr>
  </w:style>
  <w:style w:type="paragraph" w:styleId="Heading1">
    <w:name w:val="heading 1"/>
    <w:basedOn w:val="Normal"/>
    <w:next w:val="Normal"/>
    <w:qFormat/>
    <w:rsid w:val="00F5164B"/>
    <w:pPr>
      <w:outlineLvl w:val="0"/>
    </w:pPr>
    <w:rPr>
      <w:rFonts w:asciiTheme="majorHAnsi" w:hAnsiTheme="majorHAnsi" w:cs="Tahoma"/>
      <w:caps/>
      <w:sz w:val="52"/>
      <w:szCs w:val="52"/>
    </w:rPr>
  </w:style>
  <w:style w:type="paragraph" w:styleId="Heading2">
    <w:name w:val="heading 2"/>
    <w:basedOn w:val="Normal"/>
    <w:next w:val="Normal"/>
    <w:qFormat/>
    <w:rsid w:val="00F5164B"/>
    <w:pPr>
      <w:spacing w:before="480"/>
      <w:outlineLvl w:val="1"/>
    </w:pPr>
    <w:rPr>
      <w:rFonts w:asciiTheme="majorHAnsi" w:hAnsiTheme="majorHAnsi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8F1926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FE39E8"/>
    <w:pPr>
      <w:spacing w:after="360"/>
    </w:pPr>
    <w:rPr>
      <w:rFonts w:ascii="Bookman Old Style" w:hAnsi="Bookman Old Style" w:cs="Tahoma"/>
      <w:caps/>
      <w:sz w:val="36"/>
      <w:szCs w:val="52"/>
    </w:rPr>
  </w:style>
  <w:style w:type="paragraph" w:customStyle="1" w:styleId="Hours">
    <w:name w:val="Hours"/>
    <w:basedOn w:val="Normal"/>
    <w:qFormat/>
    <w:rsid w:val="00F5164B"/>
    <w:pPr>
      <w:spacing w:after="120"/>
    </w:pPr>
    <w:rPr>
      <w:rFonts w:cs="Tahom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164B"/>
    <w:rPr>
      <w:color w:val="808080"/>
    </w:rPr>
  </w:style>
  <w:style w:type="paragraph" w:customStyle="1" w:styleId="Phone">
    <w:name w:val="Phone"/>
    <w:basedOn w:val="Normal"/>
    <w:qFormat/>
    <w:rsid w:val="00F5164B"/>
    <w:pPr>
      <w:spacing w:before="480" w:after="360"/>
    </w:pPr>
  </w:style>
  <w:style w:type="paragraph" w:styleId="Title">
    <w:name w:val="Title"/>
    <w:basedOn w:val="Normal"/>
    <w:qFormat/>
    <w:rsid w:val="00EA5F91"/>
    <w:pPr>
      <w:spacing w:before="0"/>
    </w:pPr>
    <w:rPr>
      <w:rFonts w:asciiTheme="majorHAnsi" w:hAnsiTheme="majorHAnsi"/>
      <w:sz w:val="40"/>
      <w:szCs w:val="40"/>
    </w:rPr>
  </w:style>
  <w:style w:type="paragraph" w:customStyle="1" w:styleId="Slogan">
    <w:name w:val="Slogan"/>
    <w:basedOn w:val="Normal"/>
    <w:qFormat/>
    <w:rsid w:val="00F5164B"/>
    <w:pPr>
      <w:spacing w:before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9E8"/>
    <w:pPr>
      <w:spacing w:before="80"/>
      <w:jc w:val="center"/>
    </w:pPr>
    <w:rPr>
      <w:rFonts w:asciiTheme="minorHAnsi" w:hAnsiTheme="minorHAnsi"/>
      <w:color w:val="415B5C" w:themeColor="accent3" w:themeShade="80"/>
      <w:sz w:val="26"/>
      <w:szCs w:val="24"/>
    </w:rPr>
  </w:style>
  <w:style w:type="paragraph" w:styleId="Heading1">
    <w:name w:val="heading 1"/>
    <w:basedOn w:val="Normal"/>
    <w:next w:val="Normal"/>
    <w:qFormat/>
    <w:rsid w:val="00F5164B"/>
    <w:pPr>
      <w:outlineLvl w:val="0"/>
    </w:pPr>
    <w:rPr>
      <w:rFonts w:asciiTheme="majorHAnsi" w:hAnsiTheme="majorHAnsi" w:cs="Tahoma"/>
      <w:caps/>
      <w:sz w:val="52"/>
      <w:szCs w:val="52"/>
    </w:rPr>
  </w:style>
  <w:style w:type="paragraph" w:styleId="Heading2">
    <w:name w:val="heading 2"/>
    <w:basedOn w:val="Normal"/>
    <w:next w:val="Normal"/>
    <w:qFormat/>
    <w:rsid w:val="00F5164B"/>
    <w:pPr>
      <w:spacing w:before="480"/>
      <w:outlineLvl w:val="1"/>
    </w:pPr>
    <w:rPr>
      <w:rFonts w:asciiTheme="majorHAnsi" w:hAnsiTheme="majorHAnsi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8F1926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FE39E8"/>
    <w:pPr>
      <w:spacing w:after="360"/>
    </w:pPr>
    <w:rPr>
      <w:rFonts w:ascii="Bookman Old Style" w:hAnsi="Bookman Old Style" w:cs="Tahoma"/>
      <w:caps/>
      <w:sz w:val="36"/>
      <w:szCs w:val="52"/>
    </w:rPr>
  </w:style>
  <w:style w:type="paragraph" w:customStyle="1" w:styleId="Hours">
    <w:name w:val="Hours"/>
    <w:basedOn w:val="Normal"/>
    <w:qFormat/>
    <w:rsid w:val="00F5164B"/>
    <w:pPr>
      <w:spacing w:after="120"/>
    </w:pPr>
    <w:rPr>
      <w:rFonts w:cs="Tahom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164B"/>
    <w:rPr>
      <w:color w:val="808080"/>
    </w:rPr>
  </w:style>
  <w:style w:type="paragraph" w:customStyle="1" w:styleId="Phone">
    <w:name w:val="Phone"/>
    <w:basedOn w:val="Normal"/>
    <w:qFormat/>
    <w:rsid w:val="00F5164B"/>
    <w:pPr>
      <w:spacing w:before="480" w:after="360"/>
    </w:pPr>
  </w:style>
  <w:style w:type="paragraph" w:styleId="Title">
    <w:name w:val="Title"/>
    <w:basedOn w:val="Normal"/>
    <w:qFormat/>
    <w:rsid w:val="00EA5F91"/>
    <w:pPr>
      <w:spacing w:before="0"/>
    </w:pPr>
    <w:rPr>
      <w:rFonts w:asciiTheme="majorHAnsi" w:hAnsiTheme="majorHAnsi"/>
      <w:sz w:val="40"/>
      <w:szCs w:val="40"/>
    </w:rPr>
  </w:style>
  <w:style w:type="paragraph" w:customStyle="1" w:styleId="Slogan">
    <w:name w:val="Slogan"/>
    <w:basedOn w:val="Normal"/>
    <w:qFormat/>
    <w:rsid w:val="00F5164B"/>
    <w:pPr>
      <w:spacing w:before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MS_Bookman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ｺﾞｼｯｸM">
    <w:panose1 w:val="00000000000000000000"/>
    <w:charset w:val="8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86"/>
    <w:rsid w:val="004348BF"/>
    <w:rsid w:val="00871D86"/>
    <w:rsid w:val="00FB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41B91527264B5EA731EE25C81CBAB1">
    <w:name w:val="1F41B91527264B5EA731EE25C81CBAB1"/>
  </w:style>
  <w:style w:type="paragraph" w:customStyle="1" w:styleId="Hours">
    <w:name w:val="Hours"/>
    <w:basedOn w:val="Normal"/>
    <w:pPr>
      <w:spacing w:before="80" w:after="120" w:line="240" w:lineRule="auto"/>
      <w:jc w:val="center"/>
    </w:pPr>
    <w:rPr>
      <w:rFonts w:eastAsia="Times New Roman" w:cs="Tahoma"/>
      <w:color w:val="4F6228" w:themeColor="accent3" w:themeShade="80"/>
      <w:sz w:val="20"/>
      <w:szCs w:val="20"/>
      <w:lang w:eastAsia="en-US"/>
    </w:rPr>
  </w:style>
  <w:style w:type="paragraph" w:customStyle="1" w:styleId="4306A915BCE54CEBBD7ABEBF9536705D">
    <w:name w:val="4306A915BCE54CEBBD7ABEBF9536705D"/>
  </w:style>
  <w:style w:type="paragraph" w:customStyle="1" w:styleId="753009B37CF64FCDABB0059192BE56F9">
    <w:name w:val="753009B37CF64FCDABB0059192BE56F9"/>
  </w:style>
  <w:style w:type="paragraph" w:customStyle="1" w:styleId="4C0B22AAC0514A3EAFD7B7AA69946AFC">
    <w:name w:val="4C0B22AAC0514A3EAFD7B7AA69946AFC"/>
  </w:style>
  <w:style w:type="paragraph" w:customStyle="1" w:styleId="DE2446A7F18F43C3832F8728EE4478BE">
    <w:name w:val="DE2446A7F18F43C3832F8728EE4478BE"/>
  </w:style>
  <w:style w:type="paragraph" w:customStyle="1" w:styleId="81D87AB98FBE4CC1BAF9B4FE33416D7A">
    <w:name w:val="81D87AB98FBE4CC1BAF9B4FE33416D7A"/>
  </w:style>
  <w:style w:type="paragraph" w:customStyle="1" w:styleId="547CAAF33C3B4F539431EDAD170540CB">
    <w:name w:val="547CAAF33C3B4F539431EDAD170540CB"/>
  </w:style>
  <w:style w:type="paragraph" w:customStyle="1" w:styleId="AE4FB0828DB54C0CA94E5D6CD388F447">
    <w:name w:val="AE4FB0828DB54C0CA94E5D6CD388F447"/>
  </w:style>
  <w:style w:type="paragraph" w:customStyle="1" w:styleId="28CF3738146E454ABDBE94AFE2F23C40">
    <w:name w:val="28CF3738146E454ABDBE94AFE2F23C40"/>
  </w:style>
  <w:style w:type="paragraph" w:customStyle="1" w:styleId="BFC3C7477965428ABE8DF15E2F235EED">
    <w:name w:val="BFC3C7477965428ABE8DF15E2F235EED"/>
  </w:style>
  <w:style w:type="paragraph" w:customStyle="1" w:styleId="DFF5C70DDDDB48A091012819EF25CE5F">
    <w:name w:val="DFF5C70DDDDB48A091012819EF25CE5F"/>
  </w:style>
  <w:style w:type="paragraph" w:customStyle="1" w:styleId="515025704E4845868E2979A6FEB07FFD">
    <w:name w:val="515025704E4845868E2979A6FEB07FFD"/>
  </w:style>
  <w:style w:type="paragraph" w:customStyle="1" w:styleId="B00941D3BC7F44EB95C2815C4E7C2139">
    <w:name w:val="B00941D3BC7F44EB95C2815C4E7C2139"/>
  </w:style>
  <w:style w:type="paragraph" w:customStyle="1" w:styleId="DF2965153AB74D74A2BD20CF39E7CBC8">
    <w:name w:val="DF2965153AB74D74A2BD20CF39E7CBC8"/>
  </w:style>
  <w:style w:type="paragraph" w:customStyle="1" w:styleId="0FE6731760674FC48955383F4C680B3D">
    <w:name w:val="0FE6731760674FC48955383F4C680B3D"/>
  </w:style>
  <w:style w:type="paragraph" w:customStyle="1" w:styleId="8FB94DAA87A245EA83897A0D89A984C3">
    <w:name w:val="8FB94DAA87A245EA83897A0D89A984C3"/>
  </w:style>
  <w:style w:type="paragraph" w:customStyle="1" w:styleId="D85BD417FB804487884FD043F96F6A9D">
    <w:name w:val="D85BD417FB804487884FD043F96F6A9D"/>
  </w:style>
  <w:style w:type="paragraph" w:customStyle="1" w:styleId="F492E8D49CC046D3B918D5C104EC8FF0">
    <w:name w:val="F492E8D49CC046D3B918D5C104EC8FF0"/>
  </w:style>
  <w:style w:type="paragraph" w:customStyle="1" w:styleId="236F4BC9B0C546F1A43D76AD65FF737C">
    <w:name w:val="236F4BC9B0C546F1A43D76AD65FF737C"/>
  </w:style>
  <w:style w:type="paragraph" w:customStyle="1" w:styleId="DF899488BDCE466693786E6D6798B78D">
    <w:name w:val="DF899488BDCE466693786E6D6798B78D"/>
  </w:style>
  <w:style w:type="paragraph" w:customStyle="1" w:styleId="42C5C228142549B2B2E002C9427FE5A1">
    <w:name w:val="42C5C228142549B2B2E002C9427FE5A1"/>
  </w:style>
  <w:style w:type="paragraph" w:customStyle="1" w:styleId="72DD296D1CBA42F0965EA1A2992F8FD0">
    <w:name w:val="72DD296D1CBA42F0965EA1A2992F8FD0"/>
  </w:style>
  <w:style w:type="paragraph" w:customStyle="1" w:styleId="BE5C44956A2F4F22A7ECB363FD6D161A">
    <w:name w:val="BE5C44956A2F4F22A7ECB363FD6D161A"/>
  </w:style>
  <w:style w:type="paragraph" w:customStyle="1" w:styleId="348A1945B206462A89ED315952B99113">
    <w:name w:val="348A1945B206462A89ED315952B99113"/>
  </w:style>
  <w:style w:type="paragraph" w:customStyle="1" w:styleId="FD1A0AE9801B4977A21595A11324D03F">
    <w:name w:val="FD1A0AE9801B4977A21595A11324D03F"/>
  </w:style>
  <w:style w:type="paragraph" w:customStyle="1" w:styleId="04F974ED2423414793649DA13779A655">
    <w:name w:val="04F974ED2423414793649DA13779A655"/>
  </w:style>
  <w:style w:type="paragraph" w:customStyle="1" w:styleId="4240562748D842238A269FE0C8E7BB33">
    <w:name w:val="4240562748D842238A269FE0C8E7BB33"/>
  </w:style>
  <w:style w:type="paragraph" w:customStyle="1" w:styleId="6C8C2724936F406E8470ABA350414140">
    <w:name w:val="6C8C2724936F406E8470ABA350414140"/>
  </w:style>
  <w:style w:type="paragraph" w:customStyle="1" w:styleId="C4126E7F643049BFA8CC721CDBF00846">
    <w:name w:val="C4126E7F643049BFA8CC721CDBF00846"/>
  </w:style>
  <w:style w:type="paragraph" w:customStyle="1" w:styleId="4E8720A96AB242FFB85EB7AD4B23422C">
    <w:name w:val="4E8720A96AB242FFB85EB7AD4B2342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41B91527264B5EA731EE25C81CBAB1">
    <w:name w:val="1F41B91527264B5EA731EE25C81CBAB1"/>
  </w:style>
  <w:style w:type="paragraph" w:customStyle="1" w:styleId="Hours">
    <w:name w:val="Hours"/>
    <w:basedOn w:val="Normal"/>
    <w:pPr>
      <w:spacing w:before="80" w:after="120" w:line="240" w:lineRule="auto"/>
      <w:jc w:val="center"/>
    </w:pPr>
    <w:rPr>
      <w:rFonts w:eastAsia="Times New Roman" w:cs="Tahoma"/>
      <w:color w:val="4F6228" w:themeColor="accent3" w:themeShade="80"/>
      <w:sz w:val="20"/>
      <w:szCs w:val="20"/>
      <w:lang w:eastAsia="en-US"/>
    </w:rPr>
  </w:style>
  <w:style w:type="paragraph" w:customStyle="1" w:styleId="4306A915BCE54CEBBD7ABEBF9536705D">
    <w:name w:val="4306A915BCE54CEBBD7ABEBF9536705D"/>
  </w:style>
  <w:style w:type="paragraph" w:customStyle="1" w:styleId="753009B37CF64FCDABB0059192BE56F9">
    <w:name w:val="753009B37CF64FCDABB0059192BE56F9"/>
  </w:style>
  <w:style w:type="paragraph" w:customStyle="1" w:styleId="4C0B22AAC0514A3EAFD7B7AA69946AFC">
    <w:name w:val="4C0B22AAC0514A3EAFD7B7AA69946AFC"/>
  </w:style>
  <w:style w:type="paragraph" w:customStyle="1" w:styleId="DE2446A7F18F43C3832F8728EE4478BE">
    <w:name w:val="DE2446A7F18F43C3832F8728EE4478BE"/>
  </w:style>
  <w:style w:type="paragraph" w:customStyle="1" w:styleId="81D87AB98FBE4CC1BAF9B4FE33416D7A">
    <w:name w:val="81D87AB98FBE4CC1BAF9B4FE33416D7A"/>
  </w:style>
  <w:style w:type="paragraph" w:customStyle="1" w:styleId="547CAAF33C3B4F539431EDAD170540CB">
    <w:name w:val="547CAAF33C3B4F539431EDAD170540CB"/>
  </w:style>
  <w:style w:type="paragraph" w:customStyle="1" w:styleId="AE4FB0828DB54C0CA94E5D6CD388F447">
    <w:name w:val="AE4FB0828DB54C0CA94E5D6CD388F447"/>
  </w:style>
  <w:style w:type="paragraph" w:customStyle="1" w:styleId="28CF3738146E454ABDBE94AFE2F23C40">
    <w:name w:val="28CF3738146E454ABDBE94AFE2F23C40"/>
  </w:style>
  <w:style w:type="paragraph" w:customStyle="1" w:styleId="BFC3C7477965428ABE8DF15E2F235EED">
    <w:name w:val="BFC3C7477965428ABE8DF15E2F235EED"/>
  </w:style>
  <w:style w:type="paragraph" w:customStyle="1" w:styleId="DFF5C70DDDDB48A091012819EF25CE5F">
    <w:name w:val="DFF5C70DDDDB48A091012819EF25CE5F"/>
  </w:style>
  <w:style w:type="paragraph" w:customStyle="1" w:styleId="515025704E4845868E2979A6FEB07FFD">
    <w:name w:val="515025704E4845868E2979A6FEB07FFD"/>
  </w:style>
  <w:style w:type="paragraph" w:customStyle="1" w:styleId="B00941D3BC7F44EB95C2815C4E7C2139">
    <w:name w:val="B00941D3BC7F44EB95C2815C4E7C2139"/>
  </w:style>
  <w:style w:type="paragraph" w:customStyle="1" w:styleId="DF2965153AB74D74A2BD20CF39E7CBC8">
    <w:name w:val="DF2965153AB74D74A2BD20CF39E7CBC8"/>
  </w:style>
  <w:style w:type="paragraph" w:customStyle="1" w:styleId="0FE6731760674FC48955383F4C680B3D">
    <w:name w:val="0FE6731760674FC48955383F4C680B3D"/>
  </w:style>
  <w:style w:type="paragraph" w:customStyle="1" w:styleId="8FB94DAA87A245EA83897A0D89A984C3">
    <w:name w:val="8FB94DAA87A245EA83897A0D89A984C3"/>
  </w:style>
  <w:style w:type="paragraph" w:customStyle="1" w:styleId="D85BD417FB804487884FD043F96F6A9D">
    <w:name w:val="D85BD417FB804487884FD043F96F6A9D"/>
  </w:style>
  <w:style w:type="paragraph" w:customStyle="1" w:styleId="F492E8D49CC046D3B918D5C104EC8FF0">
    <w:name w:val="F492E8D49CC046D3B918D5C104EC8FF0"/>
  </w:style>
  <w:style w:type="paragraph" w:customStyle="1" w:styleId="236F4BC9B0C546F1A43D76AD65FF737C">
    <w:name w:val="236F4BC9B0C546F1A43D76AD65FF737C"/>
  </w:style>
  <w:style w:type="paragraph" w:customStyle="1" w:styleId="DF899488BDCE466693786E6D6798B78D">
    <w:name w:val="DF899488BDCE466693786E6D6798B78D"/>
  </w:style>
  <w:style w:type="paragraph" w:customStyle="1" w:styleId="42C5C228142549B2B2E002C9427FE5A1">
    <w:name w:val="42C5C228142549B2B2E002C9427FE5A1"/>
  </w:style>
  <w:style w:type="paragraph" w:customStyle="1" w:styleId="72DD296D1CBA42F0965EA1A2992F8FD0">
    <w:name w:val="72DD296D1CBA42F0965EA1A2992F8FD0"/>
  </w:style>
  <w:style w:type="paragraph" w:customStyle="1" w:styleId="BE5C44956A2F4F22A7ECB363FD6D161A">
    <w:name w:val="BE5C44956A2F4F22A7ECB363FD6D161A"/>
  </w:style>
  <w:style w:type="paragraph" w:customStyle="1" w:styleId="348A1945B206462A89ED315952B99113">
    <w:name w:val="348A1945B206462A89ED315952B99113"/>
  </w:style>
  <w:style w:type="paragraph" w:customStyle="1" w:styleId="FD1A0AE9801B4977A21595A11324D03F">
    <w:name w:val="FD1A0AE9801B4977A21595A11324D03F"/>
  </w:style>
  <w:style w:type="paragraph" w:customStyle="1" w:styleId="04F974ED2423414793649DA13779A655">
    <w:name w:val="04F974ED2423414793649DA13779A655"/>
  </w:style>
  <w:style w:type="paragraph" w:customStyle="1" w:styleId="4240562748D842238A269FE0C8E7BB33">
    <w:name w:val="4240562748D842238A269FE0C8E7BB33"/>
  </w:style>
  <w:style w:type="paragraph" w:customStyle="1" w:styleId="6C8C2724936F406E8470ABA350414140">
    <w:name w:val="6C8C2724936F406E8470ABA350414140"/>
  </w:style>
  <w:style w:type="paragraph" w:customStyle="1" w:styleId="C4126E7F643049BFA8CC721CDBF00846">
    <w:name w:val="C4126E7F643049BFA8CC721CDBF00846"/>
  </w:style>
  <w:style w:type="paragraph" w:customStyle="1" w:styleId="4E8720A96AB242FFB85EB7AD4B23422C">
    <w:name w:val="4E8720A96AB242FFB85EB7AD4B23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F5B40F-C268-4601-A9F3-A6D949F53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MS_Bookman2</Template>
  <TotalTime>11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Promotional bookmarks</vt:lpstr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Promotional bookmarks</dc:title>
  <dc:creator>MANILYN B.. RAMIREZ</dc:creator>
  <cp:lastModifiedBy>MANILYN B.. RAMIREZ</cp:lastModifiedBy>
  <cp:revision>4</cp:revision>
  <cp:lastPrinted>2001-07-18T01:17:00Z</cp:lastPrinted>
  <dcterms:created xsi:type="dcterms:W3CDTF">2016-06-15T07:45:00Z</dcterms:created>
  <dcterms:modified xsi:type="dcterms:W3CDTF">2016-10-06T05:12:00Z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TC010178381033</vt:lpwstr>
  </property>
</Properties>
</file>