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68D" w:rsidRDefault="00BE2CDF">
      <w:bookmarkStart w:id="0" w:name="_GoBack"/>
      <w:bookmarkEnd w:id="0"/>
      <w:r>
        <w:rPr>
          <w:noProof/>
        </w:rPr>
        <w:pict>
          <v:group id="_x0000_s15561" style="position:absolute;margin-left:0;margin-top:0;width:709.7pt;height:539.15pt;z-index:251658240;mso-position-horizontal:center;mso-position-horizontal-relative:page;mso-position-vertical:center;mso-position-vertical-relative:page" coordorigin="741,846" coordsize="14194,10783" o:allowincell="f">
            <v:group id="_x0000_s15405" style="position:absolute;left:964;top:1745;width:13579;height:9772" coordorigin="964,1745" coordsize="13579,9772">
              <v:shape id="_x0000_s13448" style="position:absolute;left:964;top:2409;width:9125;height:6116;flip:x" coordsize="9125,6116" path="m7796,1321l6033,,,6116r9125,l9125,1844,8106,984r-310,337xe" strokeweight="1pt">
                <v:path arrowok="t"/>
              </v:shape>
              <v:group id="_x0000_s13450" style="position:absolute;left:7503;top:6173;width:2032;height:1635" coordorigin="10312,3773" coordsize="3712,2987">
                <v:shape id="_x0000_s13451" style="position:absolute;left:11287;top:3773;width:1577;height:2676" coordsize="1577,2676" path="m1018,797r,l965,726,921,638,886,549,841,452,815,345,779,239,735,r,l691,212,638,416,558,611,469,797r151,l327,1347r204,-80l124,1808r283,l,2676,1577,2543,1178,1746r159,l974,1170r204,l886,797r132,l1018,797xe" strokeweight="1pt">
                  <v:path arrowok="t"/>
                </v:shape>
                <v:shape id="_x0000_s13452" style="position:absolute;left:10312;top:5111;width:1285;height:1649" coordsize="1285,1649" path="m913,1108r221,l771,780r168,53l673,487r124,l797,487,709,372,638,257,585,133,540,r,l514,142,470,275,416,390r-62,97l461,487,239,718r177,l151,1072r124,l,1569r1285,80l913,1108r,xe" strokeweight="1pt">
                  <v:path arrowok="t"/>
                </v:shape>
                <v:shape id="_x0000_s13453" style="position:absolute;left:10737;top:4304;width:1746;height:2456" coordsize="1746,2456" path="m1312,1605r177,l1081,1073r231,l975,736r150,l1125,736r-53,-71l1028,585,975,506,939,417,895,320,869,222,833,116,815,r,l771,195,709,382r-44,88l620,559,523,736r168,l364,1241r230,-79l142,1649r310,l,2456,1746,2331,1312,1605r,xe" strokeweight="1pt">
                  <v:path arrowok="t"/>
                </v:shape>
                <v:shape id="_x0000_s13454" style="position:absolute;left:12748;top:4934;width:1276;height:1648" coordsize="1276,1648" path="m718,487r115,l833,487,754,390,692,274,638,150,594,r,l567,133,514,257,461,381,381,487r124,l275,833,435,780,107,1108r221,l,1648r1276,-80l957,1072r133,l789,727r168,l718,487r,xe" strokeweight="1pt">
                  <v:path arrowok="t"/>
                </v:shape>
                <v:shape id="_x0000_s13455" style="position:absolute;left:11969;top:4872;width:1568;height:1471" coordsize="1568,1471" path="m1444,992l1036,700r204,44l948,443r150,l1098,443,1010,336,939,230,877,124,841,r,l788,133,726,248,647,354r-98,89l691,443,390,647r212,l230,957r160,l,1400r1568,71l1169,992r275,l1444,992xe" strokeweight="1pt">
                  <v:path arrowok="t"/>
                </v:shape>
              </v:group>
              <v:group id="_x0000_s13390" style="position:absolute;left:1336;top:5750;width:3134;height:2522" coordorigin="10312,3773" coordsize="3712,2987">
                <v:shape id="_x0000_s13391" style="position:absolute;left:11287;top:3773;width:1577;height:2676" coordsize="1577,2676" path="m1018,797r,l965,726,921,638,886,549,841,452,815,345,779,239,735,r,l691,212,638,416,558,611,469,797r151,l327,1347r204,-80l124,1808r283,l,2676,1577,2543,1178,1746r159,l974,1170r204,l886,797r132,l1018,797xe" strokeweight="1pt">
                  <v:path arrowok="t"/>
                </v:shape>
                <v:shape id="_x0000_s13392" style="position:absolute;left:10312;top:5111;width:1285;height:1649" coordsize="1285,1649" path="m913,1108r221,l771,780r168,53l673,487r124,l797,487,709,372,638,257,585,133,540,r,l514,142,470,275,416,390r-62,97l461,487,239,718r177,l151,1072r124,l,1569r1285,80l913,1108r,xe" strokeweight="1pt">
                  <v:path arrowok="t"/>
                </v:shape>
                <v:shape id="_x0000_s13393" style="position:absolute;left:10737;top:4304;width:1746;height:2456" coordsize="1746,2456" path="m1312,1605r177,l1081,1073r231,l975,736r150,l1125,736r-53,-71l1028,585,975,506,939,417,895,320,869,222,833,116,815,r,l771,195,709,382r-44,88l620,559,523,736r168,l364,1241r230,-79l142,1649r310,l,2456,1746,2331,1312,1605r,xe" strokeweight="1pt">
                  <v:path arrowok="t"/>
                </v:shape>
                <v:shape id="_x0000_s13394" style="position:absolute;left:12748;top:4934;width:1276;height:1648" coordsize="1276,1648" path="m718,487r115,l833,487,754,390,692,274,638,150,594,r,l567,133,514,257,461,381,381,487r124,l275,833,435,780,107,1108r221,l,1648r1276,-80l957,1072r133,l789,727r168,l718,487r,xe" strokeweight="1pt">
                  <v:path arrowok="t"/>
                </v:shape>
                <v:shape id="_x0000_s13395" style="position:absolute;left:11969;top:4872;width:1568;height:1471" coordsize="1568,1471" path="m1444,992l1036,700r204,44l948,443r150,l1098,443,1010,336,939,230,877,124,841,r,l788,133,726,248,647,354r-98,89l691,443,390,647r212,l230,957r160,l,1400r1568,71l1169,992r275,l1444,992xe" strokeweight="1pt">
                  <v:path arrowok="t"/>
                </v:shape>
              </v:group>
              <v:group id="_x0000_s14146" style="position:absolute;left:3900;top:6637;width:2032;height:1635" coordorigin="10312,3773" coordsize="3712,2987">
                <v:shape id="_x0000_s14147" style="position:absolute;left:11287;top:3773;width:1577;height:2676" coordsize="1577,2676" path="m1018,797r,l965,726,921,638,886,549,841,452,815,345,779,239,735,r,l691,212,638,416,558,611,469,797r151,l327,1347r204,-80l124,1808r283,l,2676,1577,2543,1178,1746r159,l974,1170r204,l886,797r132,l1018,797xe" strokeweight="1pt">
                  <v:path arrowok="t"/>
                </v:shape>
                <v:shape id="_x0000_s14148" style="position:absolute;left:10312;top:5111;width:1285;height:1649" coordsize="1285,1649" path="m913,1108r221,l771,780r168,53l673,487r124,l797,487,709,372,638,257,585,133,540,r,l514,142,470,275,416,390r-62,97l461,487,239,718r177,l151,1072r124,l,1569r1285,80l913,1108r,xe" strokeweight="1pt">
                  <v:path arrowok="t"/>
                </v:shape>
                <v:shape id="_x0000_s14149" style="position:absolute;left:10737;top:4304;width:1746;height:2456" coordsize="1746,2456" path="m1312,1605r177,l1081,1073r231,l975,736r150,l1125,736r-53,-71l1028,585,975,506,939,417,895,320,869,222,833,116,815,r,l771,195,709,382r-44,88l620,559,523,736r168,l364,1241r230,-79l142,1649r310,l,2456,1746,2331,1312,1605r,xe" strokeweight="1pt">
                  <v:path arrowok="t"/>
                </v:shape>
                <v:shape id="_x0000_s14150" style="position:absolute;left:12748;top:4934;width:1276;height:1648" coordsize="1276,1648" path="m718,487r115,l833,487,754,390,692,274,638,150,594,r,l567,133,514,257,461,381,381,487r124,l275,833,435,780,107,1108r221,l,1648r1276,-80l957,1072r133,l789,727r168,l718,487r,xe" strokeweight="1pt">
                  <v:path arrowok="t"/>
                </v:shape>
                <v:shape id="_x0000_s14151" style="position:absolute;left:11969;top:4872;width:1568;height:1471" coordsize="1568,1471" path="m1444,992l1036,700r204,44l948,443r150,l1098,443,1010,336,939,230,877,124,841,r,l788,133,726,248,647,354r-98,89l691,443,390,647r212,l230,957r160,l,1400r1568,71l1169,992r275,l1444,992xe" strokeweight="1pt">
                  <v:path arrowok="t"/>
                </v:shape>
              </v:group>
              <v:shape id="_x0000_s13396" style="position:absolute;left:1188;top:6481;width:13341;height:4660" coordsize="11748,4104" path="m10091,27r,l9649,71r-461,54l8701,204r-497,89l8204,293r-363,71l7407,461,6300,718r,l5103,993r-877,195l4226,1188r-141,27l3943,1232r-142,9l3642,1250r-160,l3323,1241r-169,-9l2977,1206r,l2756,1170r-275,-44l2144,1055,1746,966r,l1400,896,1090,834,842,798,629,772r,l461,772r-168,l142,789,,816,,4104r11748,l11748,18r,l11332,r-417,l10508,9r-417,18l10091,27xe" strokeweight="1pt">
                <v:path arrowok="t"/>
              </v:shape>
              <v:group id="_x0000_s13456" style="position:absolute;left:3393;top:7113;width:3973;height:3197" coordorigin="10312,3773" coordsize="3712,2987">
                <v:shape id="_x0000_s13457" style="position:absolute;left:11287;top:3773;width:1577;height:2676" coordsize="1577,2676" path="m1018,797r,l965,726,921,638,886,549,841,452,815,345,779,239,735,r,l691,212,638,416,558,611,469,797r151,l327,1347r204,-80l124,1808r283,l,2676,1577,2543,1178,1746r159,l974,1170r204,l886,797r132,l1018,797xe" strokeweight="1pt">
                  <v:path arrowok="t"/>
                </v:shape>
                <v:shape id="_x0000_s13458" style="position:absolute;left:10312;top:5111;width:1285;height:1649" coordsize="1285,1649" path="m913,1108r221,l771,780r168,53l673,487r124,l797,487,709,372,638,257,585,133,540,r,l514,142,470,275,416,390r-62,97l461,487,239,718r177,l151,1072r124,l,1569r1285,80l913,1108r,xe" strokeweight="1pt">
                  <v:path arrowok="t"/>
                </v:shape>
                <v:shape id="_x0000_s13459" style="position:absolute;left:10737;top:4304;width:1746;height:2456" coordsize="1746,2456" path="m1312,1605r177,l1081,1073r231,l975,736r150,l1125,736r-53,-71l1028,585,975,506,939,417,895,320,869,222,833,116,815,r,l771,195,709,382r-44,88l620,559,523,736r168,l364,1241r230,-79l142,1649r310,l,2456,1746,2331,1312,1605r,xe" strokeweight="1pt">
                  <v:path arrowok="t"/>
                </v:shape>
                <v:shape id="_x0000_s13460" style="position:absolute;left:12748;top:4934;width:1276;height:1648" coordsize="1276,1648" path="m718,487r115,l833,487,754,390,692,274,638,150,594,r,l567,133,514,257,461,381,381,487r124,l275,833,435,780,107,1108r221,l,1648r1276,-80l957,1072r133,l789,727r168,l718,487r,xe" strokeweight="1pt">
                  <v:path arrowok="t"/>
                </v:shape>
                <v:shape id="_x0000_s13461" style="position:absolute;left:11969;top:4872;width:1568;height:1471" coordsize="1568,1471" path="m1444,992l1036,700r204,44l948,443r150,l1098,443,1010,336,939,230,877,124,841,r,l788,133,726,248,647,354r-98,89l691,443,390,647r212,l230,957r160,l,1400r1568,71l1169,992r275,l1444,992xe" strokeweight="1pt">
                  <v:path arrowok="t"/>
                </v:shape>
              </v:group>
              <v:shape id="_x0000_s15399" style="position:absolute;left:1072;top:9389;width:13341;height:2121;flip:x" coordsize="11748,4104" path="m10091,27r,l9649,71r-461,54l8701,204r-497,89l8204,293r-363,71l7407,461,6300,718r,l5103,993r-877,195l4226,1188r-141,27l3943,1232r-142,9l3642,1250r-160,l3323,1241r-169,-9l2977,1206r,l2756,1170r-275,-44l2144,1055,1746,966r,l1400,896,1090,834,842,798,629,772r,l461,772r-168,l142,789,,816,,4104r11748,l11748,18r,l11332,r-417,l10508,9r-417,18l10091,27xe" strokeweight="1pt">
                <v:path arrowok="t"/>
              </v:shape>
              <v:group id="_x0000_s13462" style="position:absolute;left:11477;top:9050;width:3066;height:2467" coordorigin="10312,3773" coordsize="3712,2987">
                <v:shape id="_x0000_s13463" style="position:absolute;left:11287;top:3773;width:1577;height:2676" coordsize="1577,2676" path="m1018,797r,l965,726,921,638,886,549,841,452,815,345,779,239,735,r,l691,212,638,416,558,611,469,797r151,l327,1347r204,-80l124,1808r283,l,2676,1577,2543,1178,1746r159,l974,1170r204,l886,797r132,l1018,797xe" strokeweight="1pt">
                  <v:path arrowok="t"/>
                </v:shape>
                <v:shape id="_x0000_s13464" style="position:absolute;left:10312;top:5111;width:1285;height:1649" coordsize="1285,1649" path="m913,1108r221,l771,780r168,53l673,487r124,l797,487,709,372,638,257,585,133,540,r,l514,142,470,275,416,390r-62,97l461,487,239,718r177,l151,1072r124,l,1569r1285,80l913,1108r,xe" strokeweight="1pt">
                  <v:path arrowok="t"/>
                </v:shape>
                <v:shape id="_x0000_s13465" style="position:absolute;left:10737;top:4304;width:1746;height:2456" coordsize="1746,2456" path="m1312,1605r177,l1081,1073r231,l975,736r150,l1125,736r-53,-71l1028,585,975,506,939,417,895,320,869,222,833,116,815,r,l771,195,709,382r-44,88l620,559,523,736r168,l364,1241r230,-79l142,1649r310,l,2456,1746,2331,1312,1605r,xe" strokeweight="1pt">
                  <v:path arrowok="t"/>
                </v:shape>
                <v:shape id="_x0000_s13466" style="position:absolute;left:12748;top:4934;width:1276;height:1648" coordsize="1276,1648" path="m718,487r115,l833,487,754,390,692,274,638,150,594,r,l567,133,514,257,461,381,381,487r124,l275,833,435,780,107,1108r221,l,1648r1276,-80l957,1072r133,l789,727r168,l718,487r,xe" strokeweight="1pt">
                  <v:path arrowok="t"/>
                </v:shape>
                <v:shape id="_x0000_s13467" style="position:absolute;left:11969;top:4872;width:1568;height:1471" coordsize="1568,1471" path="m1444,992l1036,700r204,44l948,443r150,l1098,443,1010,336,939,230,877,124,841,r,l788,133,726,248,647,354r-98,89l691,443,390,647r212,l230,957r160,l,1400r1568,71l1169,992r275,l1444,992xe" strokeweight="1pt">
                  <v:path arrowok="t"/>
                </v:shape>
              </v:group>
              <v:shape id="_x0000_s13397" style="position:absolute;left:6744;top:2409;width:1187;height:1285;rotation:811111fd" coordsize="1187,1285" path="m762,1285r,l682,1170,620,1054,567,957,531,850,514,762r-9,-89l514,585r26,-80l540,505r36,-71l629,363r62,-62l762,248r88,-45l948,159r115,-35l1187,97r,l1090,62,992,35,904,8,806,,718,,629,,540,17,461,44r,l381,71r-62,35l257,141r-53,45l159,230r-44,53l80,345,44,407r,l18,478,9,540,,602r,62l18,726r17,62l62,850r35,62l97,912r53,63l213,1037r70,53l354,1143r89,44l540,1223r107,35l762,1285r,xe" strokeweight="1pt">
                <v:path arrowok="t"/>
              </v:shape>
              <v:shape id="_x0000_s13398" style="position:absolute;left:2429;top:2254;width:381;height:399" coordsize="381,399" path="m124,115l,89,53,213,9,346,141,284,283,399,248,248,381,168,248,133,204,,124,115r,xe" strokeweight="1pt">
                <v:path arrowok="t"/>
              </v:shape>
              <v:shape id="_x0000_s13399" style="position:absolute;left:3221;top:1745;width:487;height:509" coordsize="381,398" path="m9,336l142,283,284,398,248,239,381,168,239,124,195,,115,115,,88,53,203,9,336r,xe" strokeweight="1pt">
                <v:path arrowok="t"/>
              </v:shape>
              <v:shape id="_x0000_s13400" style="position:absolute;left:5932;top:2885;width:381;height:398" coordsize="381,398" path="m9,336l142,283,284,398,248,239,381,168,239,124,195,,115,115,,88,53,203,9,336r,xe" strokeweight="1pt">
                <v:path arrowok="t"/>
              </v:shape>
              <v:shape id="_x0000_s13401" style="position:absolute;left:8302;top:1856;width:381;height:398" coordsize="381,398" path="m9,336l142,283,284,398,248,239,381,168,239,124,195,,115,115,,88,53,203,9,336r,xe" strokeweight="1pt">
                <v:path arrowok="t"/>
              </v:shape>
            </v:group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3447" type="#_x0000_t136" style="position:absolute;left:7326;top:8122;width:4891;height:1070">
              <v:shadow color="#868686"/>
              <v:textpath style="font-family:&quot;Arial Black&quot;;font-size:66pt;v-text-kern:t" trim="t" fitpath="t" string="Christmas"/>
            </v:shape>
            <v:group id="_x0000_s15350" style="position:absolute;left:1662;top:8805;width:1195;height:1876" coordorigin="10,10" coordsize="1862,2922">
              <v:shape id="_x0000_s15351" style="position:absolute;left:10;top:2222;width:325;height:335" coordsize="325,335" path="m165,40r,l115,65,75,90,40,115,20,140r,l10,165,,185r,20l5,220r10,20l25,255r20,15l70,285r,l110,305r50,15l220,330r60,5l325,r,l295,,260,5,215,20,165,40r,xe" strokeweight="1pt">
                <v:path arrowok="t"/>
              </v:shape>
              <v:shape id="_x0000_s15352" style="position:absolute;left:1657;top:2492;width:215;height:125" coordsize="215,125" path="m120,85r85,l135,50r80,l45,,,95r175,30l120,85r,xe" strokeweight="1pt">
                <v:path arrowok="t"/>
              </v:shape>
              <v:shape id="_x0000_s15353" style="position:absolute;left:1186;top:2707;width:316;height:225" coordsize="316,225" path="m,75l60,225,100,115r105,75l190,95r126,50l215,,,75r,xe" strokeweight="1pt">
                <v:path arrowok="t"/>
              </v:shape>
              <v:shape id="_x0000_s15354" style="position:absolute;left:1482;top:1146;width:380;height:285" coordsize="380,285" path="m210,95r,l160,60,115,30,70,10,30,r,l15,25,5,50,,80r,25l5,130r5,30l20,185r15,30l35,215r30,10l95,235r85,20l180,255r200,30l380,285,345,230,305,180,260,135,210,95r,xe" strokeweight="1pt">
                <v:path arrowok="t"/>
              </v:shape>
              <v:shape id="_x0000_s15355" style="position:absolute;left:145;top:10;width:1091;height:2777" coordsize="1091,2777" path="m911,590r,l926,515r20,-65l966,395r20,-45l1011,310r25,-30l1061,260r30,-10l1091,250r-35,-60l1016,145,981,100,946,65,906,40,871,20,836,5,801,r,l766,5,731,20,691,45,651,75r-40,45l571,175r-45,70l481,320r,l446,395r-40,80l331,655,260,851r-65,220l195,1071r-60,225l85,1511,45,1716,20,1921r,l10,2021r-5,95l,2202r,80l10,2352r5,60l30,2467r20,45l50,2512r15,30l85,2567r25,25l140,2612r40,25l220,2657r100,40l320,2697r111,30l551,2752r125,15l806,2777r,l926,2777r115,-5l1041,2772r-40,-130l966,2492,936,2317,911,2121r,l886,1921,871,1716,861,1511r-5,-205l856,1306r5,-210l866,906,886,741,911,590r,xe" strokeweight="1pt">
                <v:path arrowok="t"/>
              </v:shape>
              <v:shape id="_x0000_s15356" style="position:absolute;left:1001;top:260;width:801;height:2522" coordsize="801,2522" path="m235,r,l205,10,180,30,155,60r-25,40l110,145,90,200,70,265,55,340r,l30,491,10,656,5,846,,1056r,l5,1261r10,205l30,1671r25,200l55,1871r25,196l110,2242r35,150l185,2522r,l255,2512r70,-10l390,2487r61,-15l451,2472r60,-20l561,2432r45,-25l651,2382r35,-30l716,2322r30,-35l766,2252r,l781,2217r10,-50l796,2112r5,-65l801,1977r-5,-86l781,1706r,l751,1506,711,1301,661,1091,596,871r,l526,646,456,440,375,260,335,175,295,100r,l235,r,xe" strokeweight="1pt">
                <v:path arrowok="t"/>
              </v:shape>
              <v:shape id="_x0000_s15357" style="position:absolute;left:1186;top:746;width:616;height:2021" coordsize="616,2021" path="m20,660r,l5,1000,,1175r,180l5,1531r10,85l25,1701r15,85l55,1866r20,80l100,2021r,l185,2006r81,-20l266,1986r60,-20l376,1946r45,-25l466,1896r35,-30l531,1836r30,-35l581,1766r,l596,1731r10,-50l611,1626r5,-65l616,1491r-5,-86l596,1220r,l566,1020,526,815,476,605,411,385r,l351,185,286,r,l251,15,215,35,185,65,155,95r,l135,120r-15,30l90,215,70,285,50,360,40,435,30,515,20,660r,xe" strokeweight="1pt">
                <v:path arrowok="t"/>
              </v:shape>
              <v:shape id="_x0000_s15358" style="position:absolute;left:936;top:1311;width:450;height:335" coordsize="450,335" path="m245,110r,l190,70,135,35,85,10,35,r,l20,30,10,60,,90r,30l5,155r10,30l25,220r20,30l45,250r30,15l115,275r100,20l215,295r235,40l450,335,405,270,355,215,305,160,245,110r,xe" strokeweight="1pt">
                <v:path arrowok="t"/>
              </v:shape>
              <v:shape id="_x0000_s15359" style="position:absolute;left:1096;top:335;width:446;height:95" coordsize="446,95" path="m75,r,l65,,50,,40,15r,l25,40,15,65,,95,446,50,75,xe" strokeweight="1pt">
                <v:path arrowok="t"/>
              </v:shape>
              <v:shape id="_x0000_s15360" style="position:absolute;left:1131;top:260;width:416;height:125" coordsize="416,125" path="m105,r,l75,10,50,30,25,60,,100r416,25l105,r,xe" strokeweight="1pt">
                <v:path arrowok="t"/>
              </v:shape>
              <v:shape id="_x0000_s15361" style="position:absolute;left:831;top:155;width:230;height:160" coordsize="230,160" path="m230,160r,l210,100,200,80,185,60,170,45,155,35,140,25r-20,l120,25r-15,l85,30,70,40,55,55,40,75,25,100,,160r,l5,125,15,95,30,65,45,40r,l65,25,80,10,100,5,120,r,l140,5r15,5l175,20r15,20l190,40r15,25l215,90r10,35l230,160r,xe" strokeweight="1pt">
                <v:path arrowok="t"/>
              </v:shape>
              <v:shape id="_x0000_s15362" style="position:absolute;left:1191;top:320;width:30;height:20" coordsize="30,20" path="m30,10r,l25,15,15,20r,l5,15,,10r,l5,,15,r,l25,r5,10l30,10xe" strokeweight="1pt">
                <v:path arrowok="t"/>
              </v:shape>
            </v:group>
            <v:group id="_x0000_s15407" style="position:absolute;left:741;top:846;width:14194;height:10783" coordorigin="741,846" coordsize="14194,10783">
              <v:shape id="_x0000_s13415" style="position:absolute;left:1336;top:1447;width:12965;height:9561" coordsize="11854,7950" path="m11801,l,,,7950r11854,l11854,r-53,xm11748,115r,l11748,7835r,l115,7835r,l115,115r,l11748,115r,xe" strokeweight="1pt">
                <v:path arrowok="t"/>
                <o:lock v:ext="edit" verticies="t"/>
              </v:shape>
              <v:shape id="_x0000_s13416" style="position:absolute;left:745;top:846;width:14190;height:601" coordsize="13547,522" path="m,4l564,522r12378,hdc13144,348,13359,188,13547,hal,4xe" strokeweight="1pt">
                <v:path arrowok="t"/>
              </v:shape>
              <v:shape id="_x0000_s13417" style="position:absolute;left:741;top:11000;width:14190;height:601;flip:y" coordsize="13547,522" path="m,4l564,522r12378,hdc13144,348,13359,188,13547,hal,4xe" strokeweight="1pt">
                <v:path arrowok="t"/>
              </v:shape>
              <v:shape id="_x0000_s13418" style="position:absolute;left:745;top:846;width:591;height:10783" coordsize="564,9363" path="m,l,9363,564,8824r,-8302l,xe" strokeweight="1pt">
                <v:path arrowok="t"/>
              </v:shape>
              <v:shape id="_x0000_s13419" style="position:absolute;left:14295;top:846;width:590;height:10783;flip:x" coordsize="564,9363" path="m,l,9363,564,8824r,-8302l,xe" strokeweight="1pt">
                <v:path arrowok="t"/>
              </v:shape>
            </v:group>
            <v:group id="_x0000_s14128" style="position:absolute;left:8362;top:1425;width:5146;height:6054" coordorigin="135,10" coordsize="2635,3100">
              <v:shape id="_x0000_s14129" style="position:absolute;left:135;top:1430;width:913;height:918" coordsize="913,918" path="m454,150l514,r20,160l634,30,609,190,739,90,674,240,823,175,724,306,883,280,753,381r160,15l763,461r150,60l753,541r130,96l724,612r99,130l674,677r65,150l609,727r25,160l534,757,514,918,454,767,394,918,374,757,279,887,299,727,174,827,239,677,90,742,189,612,30,637,159,541,,521,150,461,,396,159,381,30,280r159,26l90,175r149,65l174,90,299,190,279,30r95,130l394,r60,150xe" strokeweight="1pt">
                <v:path arrowok="t"/>
              </v:shape>
              <v:shape id="_x0000_s14130" style="position:absolute;left:1922;top:2398;width:624;height:682" coordsize="624,682" path="m55,180r,l80,200r30,20l110,220r54,25l224,261r70,5l374,266r,l384,266r,l384,271r,l414,336r35,60l449,396r40,55l554,526r,l524,572r-15,40l504,627r5,15l509,657r10,10l519,667r5,l529,667r10,-15l539,652r25,-60l564,592r-5,30l559,652r,l564,672r10,10l574,682r5,l589,672r,l599,657r5,-20l604,637r5,-30l609,577r-5,-31l594,516r,l609,511r10,-10l619,501r5,-5l624,491,614,476r,l584,446,559,416,514,351r,l484,291r,l469,240,454,195,334,,,60r,l5,95r10,30l30,155r25,25l55,180xe" strokeweight="1pt">
                <v:path arrowok="t"/>
              </v:shape>
              <v:shape id="_x0000_s14131" style="position:absolute;left:908;top:2197;width:480;height:542" coordsize="480,542" path="m325,l275,171r,l255,176r,l150,221,65,261r,l35,281,10,296,,311r,10l,321r10,15l20,361r45,50l130,472r90,70l220,542r50,-5l310,532r,l345,517r,l365,507r15,-15l305,396r-65,76l240,472,205,446,175,416,145,386,115,346r,l205,336r85,-20l290,316r70,-25l440,261r,l480,246,325,xe" strokeweight="1pt">
                <v:path arrowok="t"/>
              </v:shape>
              <v:shape id="_x0000_s14132" style="position:absolute;left:604;top:75;width:948;height:1465" coordsize="948,1465" path="m794,161r,l789,176r,l749,266r,l744,281r,l704,376r,l689,397r-15,15l664,417r-10,l654,417,644,407r-5,-16l639,371r,-25l639,346r10,-55l664,211r,l684,80r,l689,55,684,35,679,25r-5,l674,25r-20,l634,35,614,50,599,70,584,96r-15,35l559,166r-10,40l549,206,529,326r,l519,366r-5,5l509,376r,l499,366,489,356,479,331r-5,-25l474,306r-5,-55l464,176r,l469,50r,l464,10,459,r-5,l454,,429,10,414,30,399,55,389,91r-10,40l379,181r,55l384,301r,l354,251,319,216r,l304,201r-15,-5l279,196r-5,5l274,201r-4,25l270,246r9,30l289,301r,l314,351r45,56l359,407r95,105l454,512r50,55l539,607r,l554,637r15,30l579,702r10,31l589,733r10,55l599,788r,55l594,893r,l584,928r-10,35l559,993r-15,31l524,1049r-20,30l449,1129r,l389,1169r-65,35l324,1204r-25,-25l279,1154r-14,-25l255,1094r,l255,1069r,-30l260,1008r10,-35l270,973,304,863r,l309,843r,-20l309,808,299,798r,l289,793r-15,5l255,808r-15,20l240,828r-10,30l215,883r-20,70l195,953r5,-85l195,803r,l190,783,180,768r-5,-10l165,758r,l155,758r-10,10l125,803r,l105,868,95,953r,l90,863,85,803r,l80,778,75,758,65,743,55,733r,l45,733r-10,5l25,743,15,753r,l5,788,,828r,l5,878r5,50l10,928r20,50l50,1019r,l165,1184r,l240,1314r,l255,1345r10,30l289,1465r95,-40l384,1425r-10,-15l374,1410r,-20l374,1375r,l384,1345r20,-36l424,1274r30,-35l454,1239r30,-35l484,1204r40,-30l564,1139r,l584,1124r,l679,1059r,l689,1049r10,-15l704,1008r5,-25l709,983r5,-45l714,868r,l714,753r,l724,708r5,-11l739,687r,l839,607r39,-30l908,547r,l918,532r,l938,502r10,-30l948,447r-5,-25l943,422r-5,-5l933,417r-20,5l913,422r-45,35l868,457r-5,5l863,462r-49,40l814,502r-25,15l774,522r,l769,517r,-10l774,467r,l804,376r,l809,351r,l829,281r10,-55l839,226r5,-40l839,156r,l834,146r-5,-10l829,136r-5,-5l814,136r-10,10l794,161r,xe" strokeweight="1pt">
                <v:path arrowok="t"/>
              </v:shape>
              <v:shape id="_x0000_s14133" style="position:absolute;left:953;top:10;width:1034;height:1525" coordsize="1034,1525" path="m824,85r,l829,60r5,-20l829,30r-5,-5l824,25r-25,5l779,40,754,55,734,75r-15,30l699,135r-35,81l664,216,624,336r,l609,376r-5,10l599,386r,l584,381r-5,-15l574,346r-5,-30l569,316r5,-55l584,186r,l604,55r,l609,15,604,5,599,r,l579,10,559,25,544,45,529,70r-15,30l505,135r-15,86l490,221r-10,90l480,311,460,271,440,241r,l430,226r,l415,211,400,201r-5,l385,211r,l380,231r-5,25l375,286r5,25l380,311r15,35l395,346r20,35l440,421r,l455,441r,l519,522r,l519,527r,l569,597r,l589,627r,l599,657r10,30l619,722r,35l619,757r5,41l619,838r-10,45l599,923r,l579,973r-25,45l519,1063r-34,41l440,1144r-50,35l335,1209r-60,30l275,1239r-25,-25l235,1189r,l225,1159r-5,-30l220,1129r5,-30l230,1068r10,-30l255,1003r,l310,888r,l320,868r5,-20l320,833r-5,-10l315,823r-15,-5l285,818r-15,15l250,853r,l250,853r,l215,913r-30,70l185,983r15,-90l205,828r,l200,808r-5,-15l190,783r-10,-5l180,778r-10,5l160,793r-25,35l135,828r-30,65l75,983r,l90,888r5,-60l95,828r,-30l90,778,80,762,70,757r,l60,757r-10,l40,767,30,778r,l15,813,5,853r,l,903r,50l,953r10,55l25,1048r,l100,1194r,l115,1219r,l135,1269r,l155,1309r10,35l165,1344r5,25l170,1395r,20l165,1435r,l155,1460r-15,25l255,1525r,l280,1455r30,-60l350,1334r50,-60l400,1274r60,-50l529,1174r,l659,1089r,l674,1078r10,-15l694,1038r10,-25l704,1013r10,-50l729,893r,l749,778r,l764,732r10,-15l784,707r,l899,627r45,-35l979,562r,l1009,527r20,-30l1034,467r,-31l1034,436r,-5l1024,431r-20,5l1004,436r-55,41l949,477r-65,40l884,517r-25,15l844,537r,l839,532r,-10l854,482r,l909,366r,l939,291r20,-55l959,236r5,-30l969,176r,-20l964,140r,l954,135r-5,5l924,171r,l859,276r,l794,391r,l779,411r-15,10l749,431r-10,l739,431,729,421r,-15l729,386r5,-30l734,356r20,-55l784,216r,l824,85r,xe" strokeweight="1pt">
                <v:path arrowok="t"/>
              </v:shape>
              <v:shape id="_x0000_s14134" style="position:absolute;left:429;top:1495;width:2341;height:1615" coordsize="2341,1615" path="m2331,1404r,l2306,1379r-25,-30l2256,1314r-20,-35l2236,1279r-25,-40l2197,1199r-10,-40l2177,1123r,l2122,1103r-40,-20l2047,1063r-25,-25l2022,1038r-15,-25l1997,988r-5,-30l1992,928r,l2002,868r,l2017,802r,l2022,767r,-35l2022,702r-5,-30l2017,672r30,20l2072,702r20,5l2107,707r,l2117,702r5,-10l2122,672r-5,-20l2117,652r-15,-25l2082,602r-25,-30l2022,542r,l1982,506r-50,-35l1882,441r-55,-35l1827,406r-85,20l1667,441r-74,5l1523,446r-70,-10l1393,426r-60,-25l1278,376r,l1243,391r-35,10l1173,406r-35,5l1103,411r-35,-5l1038,401r-34,-10l974,376,944,356,914,336,884,311,829,256,774,180r,l834,185r50,-5l929,170r35,-20l994,125r20,-30l1029,55r4,-45l1033,10,969,45,899,75,834,95r-70,20l764,115,779,40,664,r,l634,25r,l619,35r-20,l599,35,584,30,569,20r,l559,5,464,45r,l474,75r,l469,95r-15,15l440,125r-25,15l415,140r-45,20l300,185r,l190,220r,l165,231r,l130,251r-30,15l75,286,55,311r,l35,336,20,366,10,396,,426r,l,451r,l5,496r15,46l20,542r15,25l50,592r20,15l95,617r,l130,627r30,5l195,627r40,-10l235,617r10,-5l255,602r10,-10l270,572r5,-35l275,481r,l340,466r65,-5l464,466r55,15l519,481r20,126l564,697r20,65l599,782r10,15l619,802r10,l639,792r15,-15l674,727r20,-80l694,647r20,140l734,878r,l744,908r15,15l769,933r15,l794,918r15,-20l824,873r10,-41l834,832r20,46l874,913r25,30l919,963r,l939,978r25,5l984,988r25,-5l1009,983r-120,45l804,1058r,l769,1078r-25,15l724,1108r-5,15l719,1123r,15l734,1153r,l754,1174r30,20l784,1194r40,25l824,1219r165,90l989,1309r30,10l1048,1319r,l1083,1319r35,-10l1118,1309r30,-10l1173,1284r,l1193,1264r5,-15l1198,1249r-15,-10l1158,1239r-25,l1098,1249r,l1123,1229r20,-20l1153,1194r,-20l1153,1174r-40,10l1078,1199r,l1048,1219r-29,30l1019,1249r-55,-25l919,1194r-35,-30l849,1133r,l924,1133r75,-5l1063,1118r65,-15l1188,1083r60,-20l1303,1038r45,-30l1348,1008r20,20l1388,1043r20,10l1433,1063r,l1483,1078r55,5l1538,1083r10,l1548,1083r45,-10l1642,1058r,l1662,1043r25,-15l1702,1008r15,-20l1717,988r5,25l1727,1038r10,20l1752,1083r15,15l1782,1118r45,30l1827,1148r40,21l1867,1169r10,l1877,1169r,5l1877,1174r45,10l1977,1194r,l2037,1199r65,-5l2102,1194r30,70l2172,1324r,l2211,1379r65,75l2276,1454r-30,46l2226,1540r,15l2226,1570r5,15l2241,1595r,l2246,1595r5,l2261,1580r,l2286,1520r,l2276,1550r,30l2276,1580r10,20l2296,1615r,l2301,1610r10,-10l2311,1600r10,-15l2326,1565r,l2331,1535r,-30l2326,1475r-15,-31l2311,1444r20,l2341,1434r,l2341,1424r,-5l2331,1404r,xe" strokeweight="1pt">
                <v:path arrowok="t"/>
              </v:shape>
              <v:shape id="_x0000_s14135" style="position:absolute;left:869;top:1670;width:74;height:86" coordsize="74,86" path="m44,66r,l29,71,14,76r,l5,66,5,51r,l5,25,19,r,l5,30,,56r,l,76,9,86r,l24,86,44,76r,l59,51,74,15r,l59,45,44,66r,xe" strokeweight="1pt">
                <v:path arrowok="t"/>
              </v:shape>
              <v:shape id="_x0000_s14136" style="position:absolute;left:993;top:1700;width:75;height:81" coordsize="75,81" path="m40,66r,l30,71r-15,l15,71,10,66,5,51r,l5,26,10,r,l,31,,56r,l5,76r10,5l15,81r15,l45,76r,l60,56,75,31r,l60,51,40,66r,xe" strokeweight="1pt">
                <v:path arrowok="t"/>
              </v:shape>
              <v:shape id="_x0000_s14137" style="position:absolute;left:369;top:1695;width:330;height:286" coordsize="330,286" path="m230,10r,l205,5,185,,160,5r-25,5l135,10r-25,5l90,31,50,61r,l35,81,20,101,10,126,,151r,l,171r,20l10,211r20,20l30,231r30,20l60,251r45,20l165,286r,l215,266r40,-25l285,216r25,-25l325,166r5,-25l325,116,315,91r,l285,51,270,36,250,20r,l230,10r,xe" strokeweight="1pt">
                <v:path arrowok="t"/>
              </v:shape>
              <v:shape id="_x0000_s14138" style="position:absolute;left:2241;top:1901;width:310;height:301" coordsize="310,301" path="m210,276r,l205,266r,l235,286r25,10l280,301r15,l295,301r10,-5l310,286r,-20l305,246r,l290,221,270,196,245,166,210,136r,l170,100,120,65,70,35,15,r,l,5r,l70,65r50,45l150,156r20,30l185,216r5,20l200,256r10,20l210,276xe" strokeweight="1pt">
                <v:path arrowok="t"/>
              </v:shape>
              <v:shape id="_x0000_s14139" style="position:absolute;left:2022;top:1129;width:169;height:165" coordsize="169,165" path="m124,165l74,130,20,150,34,95,,50,59,45,94,r20,55l169,70r-50,35l124,165xe" strokeweight="1pt">
                <v:path arrowok="t"/>
              </v:shape>
              <v:shape id="_x0000_s14140" style="position:absolute;left:1652;top:1399;width:105;height:111" coordsize="105,111" path="m100,96l60,86,35,111,30,71,,51,35,41,45,,70,31r35,l85,61r15,35xe" strokeweight="1pt">
                <v:path arrowok="t"/>
              </v:shape>
              <v:shape id="_x0000_s14141" style="position:absolute;left:2002;top:1575;width:119;height:120" coordsize="119,120" path="m79,120l44,95,5,105,20,65,,25r44,5l69,,79,40r40,20l79,80r,40xe" strokeweight="1pt">
                <v:path arrowok="t"/>
              </v:shape>
              <v:shape id="_x0000_s14142" style="position:absolute;left:2301;top:1460;width:160;height:165" coordsize="160,165" path="m145,150l90,130,45,165r,-60l,75,55,55,70,r35,50l160,50,125,95r20,55xe" strokeweight="1pt">
                <v:path arrowok="t"/>
              </v:shape>
              <v:shape id="_x0000_s14143" style="position:absolute;left:2431;top:1124;width:185;height:195" coordsize="185,195" path="m120,195l70,150,5,165,35,100,,45r65,5l110,r15,65l185,90r-60,35l120,195xe" strokeweight="1pt">
                <v:path arrowok="t"/>
              </v:shape>
              <v:shape id="_x0000_s14144" style="position:absolute;left:2516;top:1736;width:110;height:110" coordsize="110,110" path="m110,80r-40,l45,110,35,70,,60,30,40,30,,60,25,100,10,85,50r25,30xe" strokeweight="1pt">
                <v:path arrowok="t"/>
              </v:shape>
              <v:shape id="_x0000_s14145" style="position:absolute;left:444;top:1771;width:100;height:65" coordsize="100,65" path="m100,30r,l95,45,85,55,70,60,50,65r,l30,60,15,55,5,45,,30r,l5,20,15,10,30,,50,r,l70,,85,10,95,20r5,10l100,30xe" strokeweight="1pt">
                <v:path arrowok="t"/>
              </v:shape>
            </v:group>
            <w10:wrap anchorx="page" anchory="page"/>
          </v:group>
        </w:pict>
      </w:r>
    </w:p>
    <w:p w:rsidR="00F6568D" w:rsidRDefault="00F6568D">
      <w:r>
        <w:br w:type="page"/>
      </w:r>
    </w:p>
    <w:p w:rsidR="00F6568D" w:rsidRDefault="00BE2CDF">
      <w:r>
        <w:rPr>
          <w:noProof/>
        </w:rPr>
        <w:lastRenderedPageBreak/>
        <w:pict>
          <v:group id="_x0000_s15560" style="position:absolute;margin-left:0;margin-top:0;width:709.7pt;height:539.15pt;z-index:251657216;mso-position-horizontal:center;mso-position-horizontal-relative:page;mso-position-vertical:center;mso-position-vertical-relative:page" coordorigin="909,750" coordsize="14194,10783" o:allowincell="f">
            <v:shape id="_x0000_s12861" style="position:absolute;left:11114;top:4068;width:381;height:399" coordsize="381,399" path="m124,115l,89,53,213,9,346,141,284,283,399,248,248,381,168,248,133,204,,124,115r,xe" strokeweight="1pt">
              <v:path arrowok="t"/>
            </v:shape>
            <v:shape id="_x0000_s12863" style="position:absolute;left:7874;top:2699;width:381;height:398" coordsize="381,398" path="m9,336l142,283,284,398,248,239,381,168,239,124,195,,115,115,,88,53,203,9,336r,xe" strokeweight="1pt">
              <v:path arrowok="t"/>
            </v:shape>
            <v:group id="_x0000_s15398" style="position:absolute;left:8030;top:1649;width:5841;height:1953" coordorigin="8030,1649" coordsize="5841,1953">
              <v:shape id="_x0000_s15394" type="#_x0000_t136" style="position:absolute;left:8102;top:1649;width:5610;height:675" strokeweight="1pt">
                <v:shadow color="#868686"/>
                <v:textpath style="font-family:&quot;Arial Black&quot;;font-size:24pt;v-text-kern:t" trim="t" fitpath="t" string="This book belongs to: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5395" type="#_x0000_t32" style="position:absolute;left:8030;top:2862;width:5841;height:1" o:connectortype="straight" strokeweight="1pt"/>
              <v:shape id="_x0000_s15396" type="#_x0000_t32" style="position:absolute;left:8030;top:3601;width:5841;height:1" o:connectortype="straight" strokeweight="1pt"/>
            </v:group>
            <v:group id="_x0000_s15451" style="position:absolute;left:1350;top:1863;width:13341;height:9212" coordorigin="1350,1863" coordsize="13341,9212">
              <v:shape id="_x0000_s12555" style="position:absolute;left:7318;top:3403;width:7104;height:3951;flip:x" coordsize="2070,1170" path="m2070,360l1890,540,1700,330r-345,l1070,555r-715,5l205,710r,-295l355,415,215,250,220,25r-75,l145,170,,,,1170r2070,l2070,360r,xe" strokeweight="1pt">
                <v:path arrowok="t"/>
              </v:shape>
              <v:shape id="_x0000_s12509" style="position:absolute;left:1490;top:3963;width:9294;height:3951" coordsize="2070,1170" path="m2070,360l1890,540,1700,330r-345,l1070,555r-715,5l205,710r,-295l355,415,215,250,220,25r-75,l145,170,,,,1170r2070,l2070,360r,xe" strokeweight="1pt">
                <v:path arrowok="t"/>
              </v:shape>
              <v:group id="_x0000_s12549" style="position:absolute;left:9578;top:4249;width:3712;height:2987" coordorigin="10312,3773" coordsize="3712,2987">
                <v:shape id="_x0000_s12550" style="position:absolute;left:11287;top:3773;width:1577;height:2676" coordsize="1577,2676" path="m1018,797r,l965,726,921,638,886,549,841,452,815,345,779,239,735,r,l691,212,638,416,558,611,469,797r151,l327,1347r204,-80l124,1808r283,l,2676,1577,2543,1178,1746r159,l974,1170r204,l886,797r132,l1018,797xe" strokeweight="1pt">
                  <v:path arrowok="t"/>
                </v:shape>
                <v:shape id="_x0000_s12551" style="position:absolute;left:10312;top:5111;width:1285;height:1649" coordsize="1285,1649" path="m913,1108r221,l771,780r168,53l673,487r124,l797,487,709,372,638,257,585,133,540,r,l514,142,470,275,416,390r-62,97l461,487,239,718r177,l151,1072r124,l,1569r1285,80l913,1108r,xe" strokeweight="1pt">
                  <v:path arrowok="t"/>
                </v:shape>
                <v:shape id="_x0000_s12552" style="position:absolute;left:10737;top:4304;width:1746;height:2456" coordsize="1746,2456" path="m1312,1605r177,l1081,1073r231,l975,736r150,l1125,736r-53,-71l1028,585,975,506,939,417,895,320,869,222,833,116,815,r,l771,195,709,382r-44,88l620,559,523,736r168,l364,1241r230,-79l142,1649r310,l,2456,1746,2331,1312,1605r,xe" strokeweight="1pt">
                  <v:path arrowok="t"/>
                </v:shape>
                <v:shape id="_x0000_s12553" style="position:absolute;left:12748;top:4934;width:1276;height:1648" coordsize="1276,1648" path="m718,487r115,l833,487,754,390,692,274,638,150,594,r,l567,133,514,257,461,381,381,487r124,l275,833,435,780,107,1108r221,l,1648r1276,-80l957,1072r133,l789,727r168,l718,487r,xe" strokeweight="1pt">
                  <v:path arrowok="t"/>
                </v:shape>
                <v:shape id="_x0000_s12554" style="position:absolute;left:11969;top:4872;width:1568;height:1471" coordsize="1568,1471" path="m1444,992l1036,700r204,44l948,443r150,l1098,443,1010,336,939,230,877,124,841,r,l788,133,726,248,647,354r-98,89l691,443,390,647r212,l230,957r160,l,1400r1568,71l1169,992r275,l1444,992xe" strokeweight="1pt">
                  <v:path arrowok="t"/>
                </v:shape>
              </v:group>
              <v:shape id="_x0000_s12429" style="position:absolute;left:1350;top:6415;width:13341;height:4660" coordsize="11748,4104" path="m10091,27r,l9649,71r-461,54l8701,204r-497,89l8204,293r-363,71l7407,461,6300,718r,l5103,993r-877,195l4226,1188r-141,27l3943,1232r-142,9l3642,1250r-160,l3323,1241r-169,-9l2977,1206r,l2756,1170r-275,-44l2144,1055,1746,966r,l1400,896,1090,834,842,798,629,772r,l461,772r-168,l142,789,,816,,4104r11748,l11748,18r,l11332,r-417,l10508,9r-417,18l10091,27xe" strokeweight="1pt">
                <v:path arrowok="t"/>
              </v:shape>
              <v:shape id="_x0000_s12556" style="position:absolute;left:3406;top:2341;width:1187;height:1285;rotation:811111fd" coordsize="1187,1285" path="m762,1285r,l682,1170,620,1054,567,957,531,850,514,762r-9,-89l514,585r26,-80l540,505r36,-71l629,363r62,-62l762,248r88,-45l948,159r115,-35l1187,97r,l1090,62,992,35,904,8,806,,718,,629,,540,17,461,44r,l381,71r-62,35l257,141r-53,45l159,230r-44,53l80,345,44,407r,l18,478,9,540,,602r,62l18,726r17,62l62,850r35,62l97,912r53,63l213,1037r70,53l354,1143r89,44l540,1223r107,35l762,1285r,xe" strokeweight="1pt">
                <v:path arrowok="t"/>
              </v:shape>
              <v:shape id="_x0000_s12862" style="position:absolute;left:2932;top:1863;width:381;height:398" coordsize="381,398" path="m9,336l142,283,284,398,248,239,381,168,239,124,195,,115,115,,88,53,203,9,336r,xe" strokeweight="1pt">
                <v:path arrowok="t"/>
              </v:shape>
              <v:shape id="_x0000_s12864" style="position:absolute;left:1917;top:2068;width:381;height:398" coordsize="381,398" path="m9,336l142,283,284,398,248,239,381,168,239,124,195,,115,115,,88,53,203,9,336r,xe" strokeweight="1pt">
                <v:path arrowok="t"/>
              </v:shape>
            </v:group>
            <v:group id="_x0000_s15378" style="position:absolute;left:11668;top:7641;width:2365;height:3222" coordorigin="10,10" coordsize="2272,3096">
              <v:shape id="_x0000_s15379" style="position:absolute;left:10;top:2571;width:2272;height:535" coordsize="2272,535" path="m2272,535r,l2252,480r-30,-55l2187,370r-45,-45l2087,275r-60,-45l1962,190r-70,-35l1812,120,1727,90,1636,65,1546,40,1446,25,1346,10,1241,5,1136,r,l1026,5,926,10,821,25,726,40,631,65,540,90r-80,30l380,155r-70,35l240,230r-60,45l130,325,85,370,50,425,20,480,,535r2272,xe" strokeweight="1pt">
                <v:path arrowok="t"/>
              </v:shape>
              <v:shape id="_x0000_s15380" style="position:absolute;left:1281;top:2686;width:425;height:275" coordsize="425,275" path="m95,275l170,150r135,70l305,120r120,50l350,,,165,95,275r,xe" strokeweight="1pt">
                <v:path arrowok="t"/>
              </v:shape>
              <v:shape id="_x0000_s15381" style="position:absolute;left:280;top:525;width:1727;height:2326" coordsize="1727,2326" path="m566,115r,l506,175r-65,70l381,325r-60,90l321,415,260,525,200,640,150,755,110,875,75,995,45,1121,20,1251,5,1386r,l,1511r,120l10,1736r15,100l45,1921r30,80l115,2066r20,30l160,2126r,l215,2171r60,40l346,2246r80,30l426,2276r80,20l601,2311r105,10l821,2326r,l966,2326r125,-10l1211,2301r100,-20l1311,2281r90,-35l1442,2231r35,-25l1512,2186r35,-25l1572,2131r30,-30l1602,2101r20,-30l1642,2036r20,-35l1677,1966r25,-85l1717,1786r,l1727,1691r,-110l1717,1461r-10,-135l1707,1326r-20,-120l1657,1086,1622,965,1582,840r,l1537,725,1482,615,1426,515,1366,415r,l1296,325r-65,-85l1161,170r-70,-55l1091,115,1016,65,981,45,946,30,906,15,871,5r-35,l801,r,l776,5r-30,5l691,30,631,70r-65,45l566,115xe" strokeweight="1pt">
                <v:path arrowok="t"/>
              </v:shape>
              <v:shape id="_x0000_s15382" style="position:absolute;left:550;top:2821;width:246;height:105" coordsize="246,105" path="m71,55r15,50l246,,91,r,l66,15,41,35,20,55,,75,71,55r,xe" strokeweight="1pt">
                <v:path arrowok="t"/>
              </v:shape>
              <v:shape id="_x0000_s15383" style="position:absolute;left:831;top:2851;width:240;height:105" coordsize="240,105" path="m65,55r15,50l240,,85,r,l60,15,35,30,15,50,,75,65,55r,xe" strokeweight="1pt">
                <v:path arrowok="t"/>
              </v:shape>
              <v:shape id="_x0000_s15384" style="position:absolute;left:646;top:795;width:770;height:986" coordsize="770,986" path="m750,495r,l765,545r5,50l770,645r-5,45l755,735r-15,41l720,811r-20,35l670,876r-30,30l610,931r-35,20l535,966r-35,10l455,986r-40,l415,986r-40,l330,976,290,961,245,941,205,916,165,891,125,856,90,821,60,786,35,740,20,700,5,655,,605,,555,10,510,30,460r,l115,285r45,-80l205,130,255,75,280,50,305,30,335,15,360,5,390,r30,l420,r30,5l475,10r25,10l520,35r25,15l565,70r35,55l640,190r35,85l710,375r40,120l750,495xe" strokeweight="1pt">
                <v:path arrowok="t"/>
              </v:shape>
              <v:shape id="_x0000_s15385" style="position:absolute;left:490;top:1145;width:1031;height:1711" coordsize="1031,1711" path="m496,421r,l466,345,446,275,426,205,416,140r,l371,115,326,85,281,45,236,r,l196,70r-40,75l116,225,86,315,60,405,35,501,15,601,,706r,l75,766r56,55l151,846r15,20l171,886r5,15l171,916r-5,10l151,936r-20,5l75,946,,946r,l,1046r10,95l20,1226r20,80l60,1376r31,65l121,1501r40,50l201,1596r50,35l301,1661r60,25l421,1701r70,10l561,1711r80,-5l641,1706r40,-10l721,1676r35,-15l791,1636r35,-20l856,1586r25,-30l906,1526r25,-35l951,1456r20,-40l986,1371r30,-95l1031,1171r,l896,1166r-55,-5l801,1151r-35,-10l741,1126r-15,-15l721,1096r5,-20l741,1051r25,-25l801,1001r40,-30l896,941r135,-70l1031,871r,-105l1021,656,1011,546,991,436,966,330,936,220,896,110,856,r,l791,55,726,95r-60,35l606,150r,l576,210r-30,65l521,345r-25,76l496,421xe" strokeweight="1pt">
                <v:path arrowok="t"/>
              </v:shape>
              <v:shape id="_x0000_s15386" style="position:absolute;left:385;top:1811;width:876;height:1075" coordsize="876,1075" path="m836,980r,l851,955r15,-30l871,890r5,-45l871,800r-5,-50l856,690,841,630r,l836,540,826,460,806,385,796,350,781,320,761,295,741,265,721,245,696,225,671,205,641,190,611,175,576,160,531,,441,160r,l391,180r-50,25l296,235r-40,40l216,325r-36,55l150,445r-25,70l125,515r-50,5l35,530,10,540,5,550,,555r,10l5,570r15,20l50,610r45,25l95,635,75,695,60,750,50,800r,45l50,885r5,35l70,950r15,30l85,980r20,20l135,1020r35,15l206,1050r45,10l306,1065r55,10l426,1075r,l516,1075r,l626,1070r50,-10l716,1050r40,-15l786,1020r25,-15l836,980r,xe" strokeweight="1pt">
                <v:path arrowok="t"/>
              </v:shape>
              <v:shape id="_x0000_s15387" style="position:absolute;left:385;top:2146;width:666;height:740" coordsize="666,740" path="m426,740r,l516,740r,l561,720r40,-30l631,655r20,-45l661,560r5,-60l661,435,646,360r,l586,350,541,335,526,325,511,310,501,300r-5,-15l496,285r,-10l496,265r5,-10l511,250r,l531,240r15,-5l596,235r,l566,185,536,140,501,100,471,65,441,40,411,20,381,5,351,,321,,291,5,266,20,236,35,206,65,180,95r-30,40l125,180r,l75,185,35,195,10,205,5,215,,220r,10l5,235r15,20l50,275r45,25l95,300,75,360,60,415,50,465r,45l50,550r5,35l70,615r15,30l85,645r20,20l135,685r35,15l206,715r45,10l306,730r55,10l426,740r,xe" strokeweight="1pt">
                <v:path arrowok="t"/>
              </v:shape>
              <v:shape id="_x0000_s15388" style="position:absolute;left:981;top:2056;width:115;height:70" coordsize="115,70" path="m50,r,l30,5,15,15,5,40,,70r,l10,45,20,30,35,20,50,15r15,l80,25r20,15l115,60r,l100,30,85,15,70,,50,r,xe" strokeweight="1pt">
                <v:path arrowok="t"/>
              </v:shape>
              <v:shape id="_x0000_s15389" style="position:absolute;left:846;top:10;width:485;height:430" coordsize="485,430" path="m385,r,l345,,310,10,275,30,240,60r,l210,35,175,15,145,5r-35,l110,5,75,15,50,30,30,55,10,85r,l,120r,40l10,200r20,45l30,245r35,50l110,340r60,45l240,430r,l310,385r60,-45l420,295r35,-50l455,245r20,-45l485,160r,-40l480,80r,l465,50,440,25,415,10,385,r,xe" strokeweight="1pt">
                <v:path arrowok="t"/>
              </v:shape>
              <v:shape id="_x0000_s15390" style="position:absolute;left:846;top:980;width:165;height:80" coordsize="165,80" path="m60,80r,l90,75,120,60,140,35,165,r,l135,30,110,50,85,60,65,65,45,60,30,50,15,30,,,,,5,35,15,60,25,70r10,5l60,80r,xe" strokeweight="1pt">
                <v:path arrowok="t"/>
              </v:shape>
              <v:shape id="_x0000_s15391" style="position:absolute;left:1056;top:980;width:165;height:80" coordsize="165,80" path="m65,80r,l90,75,120,60,145,35,165,r,l135,30,110,50,85,60,65,65,45,60,30,50,15,30,,,,,5,35,15,60,25,70r10,5l65,80r,xe" strokeweight="1pt">
                <v:path arrowok="t"/>
              </v:shape>
              <v:shape id="_x0000_s15392" style="position:absolute;left:886;top:1130;width:255;height:471" coordsize="255,471" path="m5,45r,l30,30,60,15,90,5,130,r20,5l175,10r20,10l215,30r20,20l255,75,85,471,,65,5,45xe" strokeweight="1pt">
                <v:path arrowok="t"/>
              </v:shape>
            </v:group>
            <v:group id="_x0000_s12964" style="position:absolute;left:1350;top:4133;width:9372;height:5982" coordorigin="1350,4133" coordsize="9372,5982">
              <v:shape id="_x0000_s12338" style="position:absolute;left:1350;top:8387;width:9372;height:1728" coordsize="4421,815" path="m2011,798r,l2454,771r416,-44l3260,674r363,-71l3623,603r310,-71l4066,496r107,-44l4261,417r71,-36l4376,337r36,-36l4412,301r9,-44l4412,222r-36,-36l4323,151r-71,-27l4164,97,4049,71,3907,53r,l3597,18,3242,,2852,,2418,18r,l1975,44,1559,80r-390,62l797,204r,l487,284,363,319,248,354r-89,45l97,434,44,479,8,514r,l,558r8,36l44,629r53,27l168,691r97,27l381,736r132,26l513,762r311,36l1178,815r399,l2011,798r,xe" strokeweight="1pt">
                <v:path arrowok="t"/>
              </v:shape>
              <v:shape id="_x0000_s12339" style="position:absolute;left:3313;top:5738;width:5342;height:4035" coordsize="3216,2429" path="m1444,2429l3216,1879r,-913l594,,,1117,,2145r1444,284l1444,2429xe" strokeweight="1pt">
                <v:path arrowok="t"/>
              </v:shape>
              <v:shape id="_x0000_s12342" style="position:absolute;left:4019;top:8520;width:575;height:1032" coordsize="346,621" path="m346,621r,l346,461r,-133l337,213,319,133r,l293,80,257,36,213,9,169,r,l142,,115,9,89,18,71,36,45,80,18,151r,l9,222,,319,,550r346,71l346,621xe" strokeweight="1pt">
                <v:path arrowok="t"/>
              </v:shape>
              <v:shape id="_x0000_s12343" style="position:absolute;left:4167;top:7151;width:455;height:560" coordsize="274,337" path="m274,168r,l274,97,266,71,257,44r,l239,27,212,9,195,,168,r,l142,,115,9,88,27,62,44r,l26,97,9,168r,l,195r,35l9,257r17,27l26,284r18,26l62,319r18,9l106,337r,l133,328r26,-9l186,310r26,-26l212,284r36,-54l274,168r,xe" strokeweight="1pt">
                <v:path arrowok="t"/>
              </v:shape>
              <v:shape id="_x0000_s12340" style="position:absolute;left:5624;top:6238;width:3031;height:3535" coordsize="1825,2128" path="m53,2128l1825,1578r,-913l,,53,2128r,xe" strokeweight="1pt">
                <v:path arrowok="t"/>
              </v:shape>
              <v:shape id="_x0000_s12341" style="position:absolute;left:2562;top:5341;width:6535;height:3046" coordsize="3934,1834" path="m1232,487r,l1276,496r44,18l1365,540r35,36l1816,1418r,l1887,1515r62,89l2011,1675r53,53l2064,1728r71,44l2215,1808r97,18l2410,1834r,l2516,1834r133,-17l2809,1790r168,-35l2977,1755r381,-107l3916,1480r,l3925,1436r9,-45l3934,1338r-9,-62l3898,1134,3836,966,3757,771,3641,558,3500,310,3331,44r,l2968,62r-381,l2197,53,1781,26r,l1302,r,l1196,r-88,9l1019,26,948,44r,l886,71r-71,35l753,159r-71,54l620,283r-71,80l487,461r-70,97l417,558,354,673,266,824,36,1276r,l18,1338,,1400r9,53l27,1515r,l44,1560r36,35l124,1631r44,26l168,1657r54,18l266,1684r44,l354,1675r,l399,1657r26,-35l452,1577r9,-53l461,1524r62,-142l585,1249r71,-132l727,1001,797,886,877,780,966,673r88,-97l1054,576r45,-36l1143,514r44,-18l1232,487r,xe" strokeweight="1pt">
                <v:path arrowok="t"/>
              </v:shape>
              <v:shape id="_x0000_s12344" style="position:absolute;left:5933;top:4620;width:1530;height:1736" coordsize="921,1045" path="m921,948r,l921,691,913,469,886,274,868,186,842,106r,l744,62,647,26,549,8,452,,354,8,248,26,151,62,44,106,,487r,l53,522r44,54l142,620r35,62l213,744r26,62l292,948r,l319,992r35,27l416,1036r71,9l576,1036r97,-17l788,992,921,948r,xe" strokeweight="1pt">
                <v:path arrowok="t"/>
              </v:shape>
              <v:shape id="_x0000_s12345" style="position:absolute;left:5771;top:4133;width:1795;height:663" coordsize="1080,399" path="m1080,62r,l930,35,788,18,646,9,513,,380,9,256,18,141,35,26,62r,l8,124,,186r,53l8,284r,l26,337r27,35l97,390r44,9l939,399r,l983,390r27,-18l1036,346r18,-36l1072,266r8,-62l1080,142r,-80l1080,62xe" strokeweight="1pt">
                <v:path arrowok="t"/>
              </v:shape>
              <v:shape id="_x0000_s12523" style="position:absolute;left:6452;top:5417;width:255;height:170" coordsize="255,170" path="m,10l10,150r245,20l255,,,10r,xe" strokeweight="1pt">
                <v:path arrowok="t"/>
              </v:shape>
              <v:shape id="_x0000_s12524" style="position:absolute;left:6217;top:5192;width:240;height:175" coordsize="240,175" path="m240,l,,20,175r220,l240,r,xe" strokeweight="1pt">
                <v:path arrowok="t"/>
              </v:shape>
              <v:shape id="_x0000_s12525" style="position:absolute;left:6037;top:4972;width:240;height:175" coordsize="240,175" path="m240,175l240,,15,,,175r240,l240,175xe" strokeweight="1pt">
                <v:path arrowok="t"/>
              </v:shape>
            </v:group>
            <v:group id="_x0000_s15408" style="position:absolute;left:909;top:750;width:14194;height:10783" coordorigin="741,846" coordsize="14194,10783">
              <v:shape id="_x0000_s15409" style="position:absolute;left:1336;top:1447;width:12965;height:9561" coordsize="11854,7950" path="m11801,l,,,7950r11854,l11854,r-53,xm11748,115r,l11748,7835r,l115,7835r,l115,115r,l11748,115r,xe" strokeweight="1pt">
                <v:path arrowok="t"/>
                <o:lock v:ext="edit" verticies="t"/>
              </v:shape>
              <v:shape id="_x0000_s15410" style="position:absolute;left:745;top:846;width:14190;height:601" coordsize="13547,522" path="m,4l564,522r12378,hdc13144,348,13359,188,13547,hal,4xe" strokeweight="1pt">
                <v:path arrowok="t"/>
              </v:shape>
              <v:shape id="_x0000_s15411" style="position:absolute;left:741;top:11000;width:14190;height:601;flip:y" coordsize="13547,522" path="m,4l564,522r12378,hdc13144,348,13359,188,13547,hal,4xe" strokeweight="1pt">
                <v:path arrowok="t"/>
              </v:shape>
              <v:shape id="_x0000_s15412" style="position:absolute;left:745;top:846;width:591;height:10783" coordsize="564,9363" path="m,l,9363,564,8824r,-8302l,xe" strokeweight="1pt">
                <v:path arrowok="t"/>
              </v:shape>
              <v:shape id="_x0000_s15413" style="position:absolute;left:14295;top:846;width:590;height:10783;flip:x" coordsize="564,9363" path="m,l,9363,564,8824r,-8302l,xe" strokeweight="1pt">
                <v:path arrowok="t"/>
              </v:shape>
            </v:group>
            <v:group id="_x0000_s12548" style="position:absolute;left:5514;top:1148;width:2104;height:3542" coordorigin="5000,1714" coordsize="1285,2164">
              <v:shape id="_x0000_s12516" style="position:absolute;left:6165;top:3199;width:85;height:204" coordsize="85,204" path="m45,l30,25,,189r,l5,194r10,10l25,204r15,l60,199,85,189r,l45,r,xe" strokeweight="1pt">
                <v:path arrowok="t"/>
              </v:shape>
              <v:shape id="_x0000_s12517" style="position:absolute;left:5000;top:2574;width:950;height:869" coordsize="950,869" path="m950,435r,l950,480r-10,45l930,565r-15,40l895,645r-25,35l845,710r-35,34l780,769r-40,25l705,819r-45,15l620,849r-50,10l525,869r-50,l475,869r-45,l380,859,335,849,290,834,250,819,210,794,175,769,140,744,110,710,85,680,60,645,40,605,25,565,10,525,5,480,,435r,l5,390r5,-40l25,305,40,265,60,230,85,195r25,-35l140,130r35,-30l210,75,250,55,290,35,335,20,380,10,430,5,475,r,l525,5r45,5l620,20r40,15l705,55r35,20l780,100r30,30l845,160r25,35l895,230r20,35l930,305r10,45l950,390r,45l950,435xe" strokeweight="1pt">
                <v:path arrowok="t"/>
              </v:shape>
              <v:shape id="_x0000_s12518" style="position:absolute;left:5845;top:3024;width:355;height:399" coordsize="355,399" path="m105,l,95r,l,120r10,60l20,255r15,39l50,329r20,30l90,384r15,10l120,399r15,l155,399r20,-5l195,384r45,-30l295,304r60,-74l340,185r,l295,215r-45,20l230,245r-25,l180,245r-20,-5l140,225,120,205,110,170,100,125r,-55l105,r,xe" strokeweight="1pt">
                <v:path arrowok="t"/>
              </v:shape>
              <v:shape id="_x0000_s12520" style="position:absolute;left:5080;top:3593;width:1205;height:285" coordsize="1205,285" path="m,50l45,285r1160,l1205,50r,l1055,30,905,10,755,,600,,450,,300,10,150,30,,50r,xe" strokeweight="1pt">
                <v:path arrowok="t"/>
              </v:shape>
              <v:shape id="_x0000_s12521" style="position:absolute;left:5080;top:3498;width:1205;height:145" coordsize="1205,145" path="m235,l,145r1205,l1035,25,235,r,xe" strokeweight="1pt">
                <v:path arrowok="t"/>
              </v:shape>
              <v:shape id="_x0000_s12522" style="position:absolute;left:5355;top:3553;width:730;height:70" coordsize="730,70" path="m730,35r,l720,45r-20,5l620,60,505,65,365,70r,l220,65,105,60,30,50,10,45,,35r,l10,30,30,20,105,10,220,5,365,r,l505,5r115,5l700,20r20,10l730,35r,xe" strokeweight="1pt">
                <v:path arrowok="t"/>
              </v:shape>
              <v:shape id="_x0000_s12526" style="position:absolute;left:5780;top:2824;width:380;height:370" coordsize="380,370" path="m95,20r,l60,40,30,65,10,95,,135r,l,185r5,45l25,270r25,40l50,310r35,30l120,360r20,5l160,370r45,-5l205,365r35,-10l275,345r30,-20l330,310r,l350,290r15,-25l375,240r5,-25l380,215r,-25l380,165,370,140,355,115r,l335,85,310,65,280,40,250,20r,l215,5,175,,140,5,95,20r,xe" strokeweight="1pt">
                <v:path arrowok="t"/>
              </v:shape>
              <v:shape id="_x0000_s12527" style="position:absolute;left:5800;top:2759;width:425;height:510" coordsize="425,510" path="m190,r,l200,5r25,10l265,45r25,20l315,90r20,30l355,155r20,40l395,245r15,55l420,360r5,70l425,510r-15,l410,510r,-10l400,465,385,410,375,380,355,350,335,315,305,275,275,240,235,205,185,165,130,130,70,100,,70,190,xe" strokeweight="1pt">
                <v:path arrowok="t"/>
              </v:shape>
              <v:shape id="_x0000_s12528" style="position:absolute;left:5090;top:2769;width:880;height:924" coordsize="880,924" path="m285,924r,l255,899,235,869,215,844,200,814,190,779,180,749r,-35l180,674r5,-40l195,594r15,-40l230,510r45,-95l340,310r,l340,440r,124l345,684r10,130l355,814r105,5l555,824r80,5l635,829r75,-5l790,819r90,-5l880,814,850,719,825,624,810,534,795,445r-5,-95l785,255r5,-95l800,60,360,r,l350,155,340,310,215,195r,l160,275r-45,75l75,420,45,485,25,544,10,599,,654r,45l10,744r15,40l50,819r30,30l120,874r45,20l220,909r65,15l285,924xe" strokeweight="1pt">
                <v:path arrowok="t"/>
              </v:shape>
              <v:shape id="_x0000_s12529" style="position:absolute;left:5190;top:2829;width:365;height:375" coordsize="365,375" path="m170,5r,l140,15,110,30,80,50,50,75r,l25,105,10,140,,175r,45l,220r5,45l20,300r25,25l75,350r,l120,365r50,10l215,370r45,-10l260,360r40,-25l330,310r10,-20l350,275r10,-45l360,230r5,-35l365,155,355,125,350,95r,l335,70,320,45,300,30,280,15r,l255,5,225,,200,,170,5r,xe" strokeweight="1pt">
                <v:path arrowok="t"/>
              </v:shape>
              <v:shape id="_x0000_s12530" style="position:absolute;left:5350;top:2674;width:660;height:335" coordsize="660,335" path="m405,250r,l440,285r30,20l495,320r20,l535,310r15,-20l565,255r10,-40l575,215r30,l630,215r15,-5l655,200r5,-10l655,175,640,155,620,135,175,r,l105,35,55,65,20,95,10,105,5,120,,130r5,10l10,145r15,10l60,165r50,10l110,175r-10,50l95,260r5,25l100,295r10,5l115,305r10,l155,295r35,-15l230,250r,l250,285r25,25l295,330r25,5l340,330r20,-20l385,285r20,-35l405,250xe" strokeweight="1pt">
                <v:path arrowok="t"/>
              </v:shape>
              <v:shape id="_x0000_s12531" style="position:absolute;left:5665;top:3119;width:110;height:80" coordsize="110,80" path="m15,15r,l5,30,,45r,l5,60,25,75r,l50,80,80,75r,l100,65,110,55r,-5l110,50r,-20l105,20r,l100,10,85,r,l70,,55,r,l35,5,15,15r,xe" strokeweight="1pt">
                <v:path arrowok="t"/>
              </v:shape>
              <v:shape id="_x0000_s12532" style="position:absolute;left:5680;top:3294;width:110;height:84" coordsize="110,84" path="m,54r,l5,59r5,10l35,79r,l60,84,90,79r,l105,64r5,-15l110,49r,-20l95,19r,l80,9,60,5r,l40,,25,5r,l15,9,5,24r,l,34,,54r,xe" strokeweight="1pt">
                <v:path arrowok="t"/>
              </v:shape>
              <v:shape id="_x0000_s12533" style="position:absolute;left:5355;top:2079;width:755;height:395" coordsize="755,395" path="m590,45r,l540,25,490,10,440,5,385,r,l315,5r-65,5l190,30,140,50r,l100,75,65,100,35,130,15,165r,l5,195,,225r,30l10,285r,l25,315r25,20l80,355r40,10l680,395r,l710,370r20,-25l745,315r10,-35l755,280r,-30l750,215,735,185,720,150r,l695,120,665,90,630,65,590,45r,xe" strokeweight="1pt">
                <v:path arrowok="t"/>
              </v:shape>
              <v:shape id="_x0000_s12534" style="position:absolute;left:5775;top:2079;width:335;height:395" coordsize="335,395" path="m170,45r,l130,25,90,15,45,5,,,,,60,50r50,50l150,145r25,50l180,220r5,25l185,265r,25l175,315r-5,25l140,390r120,5l260,395r30,-25l310,345r15,-30l335,280r,l335,250r-5,-35l315,185,300,150r,l275,120,245,90,210,65,170,45r,xe" strokeweight="1pt">
                <v:path arrowok="t"/>
              </v:shape>
              <v:shape id="_x0000_s12535" style="position:absolute;left:5495;top:2079;width:280;height:380" coordsize="280,380" path="m85,370r150,10l235,380,220,330,205,285r-5,-50l205,190r5,-50l225,95,250,50,280,r,l180,40,105,80,75,100,50,120,30,145,15,165,5,190,,215r5,25l10,265r10,25l35,315r25,30l85,370r,xe" strokeweight="1pt">
                <v:path arrowok="t"/>
              </v:shape>
              <v:shape id="_x0000_s12536" style="position:absolute;left:5260;top:2334;width:305;height:330" coordsize="305,330" path="m225,5r,l205,,185,,165,,145,10r,l130,15,115,25,100,35,90,50r,l85,70r,15l90,105r10,20l100,125,80,120r-15,5l50,135,35,145r,l10,175,,210r,l,225r,15l5,250r5,10l10,260r15,5l40,260r20,-5l80,240r,l75,270r5,20l90,310r20,15l110,325r25,5l155,330r20,-10l190,295,305,60r,l290,40,270,25,250,15,225,5r,xe" strokeweight="1pt">
                <v:path arrowok="t"/>
              </v:shape>
              <v:shape id="_x0000_s12537" style="position:absolute;left:5990;top:2394;width:210;height:335" coordsize="210,335" path="m125,40r,l115,20,95,5r,l70,,45,5r,l35,15,20,25,,55,85,300r,l95,315r10,10l115,330r15,5l130,335r15,-10l160,310r,l170,285r,-25l170,260r-5,-15l160,235,150,225,140,215r,l160,215r15,l190,210r10,-10l200,200r10,-15l210,175r,-30l210,145,200,120,190,105r-15,-5l175,100,160,95,145,90r-15,5l115,100r,l120,85r5,-15l125,55r,-15l125,40xe" strokeweight="1pt">
                <v:path arrowok="t"/>
              </v:shape>
              <v:shape id="_x0000_s12538" style="position:absolute;left:5410;top:2319;width:705;height:520" coordsize="705,520" path="m615,135r,l570,95,525,60,475,35,420,15r,l365,5,310,,255,5,200,20r,l150,45,100,80,55,125,20,175r,l10,205,5,230,,255r5,25l15,305r15,25l50,360r25,25l75,385r55,40l190,460r70,30l335,510r,l405,520r65,l535,515r60,-25l595,490r25,-10l645,465r20,-20l680,425r15,-20l700,385r5,-25l705,335r,l695,280,675,230,650,180,615,135r,xe" strokeweight="1pt">
                <v:path arrowok="t"/>
              </v:shape>
              <v:shape id="_x0000_s12539" style="position:absolute;left:5555;top:2519;width:430;height:220" coordsize="430,220" path="m205,215r,l235,220r35,l300,215r35,-10l335,205r30,-20l390,165r20,-30l430,105,,,,,15,40,30,75r25,35l80,145r,l105,170r30,20l170,205r35,10l205,215xe" strokeweight="1pt">
                <v:path arrowok="t"/>
              </v:shape>
              <v:shape id="_x0000_s12540" style="position:absolute;left:5145;top:1714;width:650;height:400" coordsize="650,400" path="m230,220r,l230,245r10,20l255,280r20,15l275,295r30,5l330,290r25,-15l380,250r,l385,280r5,10l395,295r,l415,300r35,10l450,310r55,10l555,340r50,25l650,400r,l570,285,495,185,455,145,420,110,380,80,345,55,310,35,270,20,235,5,200,,165,,130,5,95,15,60,30r,l35,45,20,60,5,85,,110r,l,135r,25l10,180r15,25l25,205r20,20l65,245r20,10l110,260r,l140,260r30,-5l200,240r30,-20l230,220xe" strokeweight="1pt">
                <v:path arrowok="t"/>
              </v:shape>
              <v:shape id="_x0000_s12541" style="position:absolute;left:5605;top:2394;width:90;height:50" coordsize="90,50" path="m45,r,l30,5,15,10,5,25,,40r,l20,25,30,20r10,l65,30,90,50r,l85,30,75,15,60,5,45,r,xe" strokeweight="1pt">
                <v:path arrowok="t"/>
              </v:shape>
              <v:shape id="_x0000_s12542" style="position:absolute;left:5895;top:2449;width:90;height:45" coordsize="90,45" path="m,40r,l20,20r10,l45,20r20,5l90,45r,l85,25,75,10,65,5,45,r,l30,,20,5,5,20,,40r,xe" strokeweight="1pt">
                <v:path arrowok="t"/>
              </v:shape>
              <v:shape id="_x0000_s12543" style="position:absolute;left:5375;top:3678;width:150;height:130" coordsize="150,130" path="m55,15l80,r,l60,,40,,20,5,,15r,l,25,,40,15,65r25,35l80,130,60,75r65,30l75,45r75,10l150,55,105,30,55,15r,xe" strokeweight="1pt">
                <v:path arrowok="t"/>
              </v:shape>
              <v:shape id="_x0000_s12544" style="position:absolute;left:6145;top:3169;width:110;height:120" coordsize="110,120" path="m105,50r,l110,65r,15l105,95,95,110r,l95,110,80,120r-20,l45,115,30,100,10,70r,l,55,,40,5,20,20,10r,l20,10,35,,50,,70,5,80,20r25,30xe" strokeweight="1pt">
                <v:path arrowok="t"/>
              </v:shape>
            </v:group>
            <w10:wrap anchorx="page" anchory="page"/>
          </v:group>
        </w:pict>
      </w:r>
    </w:p>
    <w:p w:rsidR="00F6568D" w:rsidRDefault="00F6568D">
      <w:r>
        <w:br w:type="page"/>
      </w:r>
    </w:p>
    <w:p w:rsidR="00B652A0" w:rsidRDefault="00BE2CDF">
      <w:r>
        <w:rPr>
          <w:noProof/>
        </w:rPr>
        <w:lastRenderedPageBreak/>
        <w:pict>
          <v:group id="_x0000_s15669" style="position:absolute;margin-left:0;margin-top:0;width:709.7pt;height:539.15pt;z-index:251659264;mso-position-horizontal:center;mso-position-horizontal-relative:page;mso-position-vertical:center;mso-position-vertical-relative:page" coordorigin="705,492" coordsize="14194,10783" o:allowincell="f">
            <v:rect id="_x0000_s15558" style="position:absolute;left:2190;top:3945;width:1863;height:78;rotation:208514fd"/>
            <v:group id="_x0000_s15531" style="position:absolute;left:2025;top:3020;width:2313;height:2006" coordorigin="1863,2966" coordsize="2313,2006">
              <v:shape id="_x0000_s15521" style="position:absolute;left:2030;top:2966;width:1999;height:1895" coordsize="2516,2385" path="m2381,200r-50,2085l1246,2285,1341,160r1040,40l2381,200xm100,2285l115,110r1131,45l1135,2285r-1035,l100,2285xm,l,2370r2461,15l2516,95,,,,xe" strokeweight="1pt">
                <v:path arrowok="t"/>
                <o:lock v:ext="edit" verticies="t"/>
              </v:shape>
              <v:shape id="_x0000_s15528" style="position:absolute;left:1863;top:4781;width:2313;height:191" coordsize="2911,240" path="m,l,175r2911,65l2911,,,,,xe" strokeweight="1pt">
                <v:path arrowok="t"/>
              </v:shape>
            </v:group>
            <v:rect id="_x0000_s12771" style="position:absolute;left:1080;top:6170;width:13557;height:4522"/>
            <v:group id="_x0000_s12957" style="position:absolute;left:2528;top:2249;width:5047;height:5773" coordorigin="585,2107" coordsize="5856,6699">
              <v:shape id="_x0000_s12619" style="position:absolute;left:585;top:7172;width:5856;height:1634" coordsize="2923,815" path="m425,124r,l328,151r-89,35l168,222r-62,35l62,292,26,328,9,372,,408r,l9,452r17,35l62,532r44,35l168,603r71,26l328,665r97,26l425,691r230,53l903,789r266,18l1462,815r,l1754,807r266,-18l2268,744r230,-53l2498,691r98,-26l2684,629r71,-26l2817,567r53,-35l2897,487r26,-35l2923,408r,l2923,372r-26,-44l2870,292r-53,-35l2755,222r-71,-36l2596,151r-98,-27l2498,124,2268,71,2020,35,1754,9,1462,r,l1169,9,903,35,655,71,425,124r,xe" strokeweight="1pt">
                <v:path arrowok="t"/>
              </v:shape>
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_x0000_s12758" type="#_x0000_t183" style="position:absolute;left:2576;top:2107;width:1804;height:1804" strokeweight="1pt"/>
              <v:shape id="_x0000_s12620" style="position:absolute;left:3146;top:5169;width:624;height:2260" coordsize="567,2056" path="m9,1994r,l71,2020r71,18l212,2047r71,9l345,2047r71,-9l496,2020r71,-26l567,1994,531,1559,487,1178,443,850,399,576,345,354,292,186,266,115,239,62,204,26,177,r,l133,221,88,443,62,682,35,930,18,1178,9,1444,,1719r9,275l9,1994xe" strokeweight="1pt">
                <v:path arrowok="t"/>
              </v:shape>
              <v:shape id="_x0000_s12621" style="position:absolute;left:1491;top:3794;width:3856;height:3002" coordsize="3508,2730" path="m398,2295r,l505,2269r106,-45l726,2154r107,-80l833,2074r-18,133l806,2331r18,106l850,2535r,l895,2606r53,62l1010,2703r71,27l1081,2730r79,l1231,2712r80,-35l1382,2623r,l1462,2544r70,-98l1586,2340r53,-133l1639,2207r88,115l1816,2428r89,80l2002,2579r,l2091,2623r70,36l2232,2668r71,-9l2303,2659r53,-27l2383,2614r18,-17l2436,2535r18,-71l2454,2464r,-98l2436,2251r-26,-124l2365,1994r,l2436,2118r80,106l2604,2313r89,80l2693,2393r80,53l2853,2473r79,17l3003,2490r,l3065,2473r53,-27l3154,2402r26,-53l3180,2349r9,-80l3171,2189r-26,-80l3101,2012r,l3163,2074r70,35l3295,2145r54,17l3349,2162r53,l3437,2154r36,-18l3490,2100r,l3508,2065r,-44l3508,1967r-18,-44l3490,1923r-35,-62l3411,1808r-62,-62l3287,1702r,l3065,1533,2853,1356,2640,1170,2436,966,2232,744,2037,514,1843,266,1656,r,l1479,301,1302,585,1125,842,939,1081,753,1294,558,1489,363,1666,168,1817r,l97,1870r-44,53l17,1985,,2047r,l,2109r17,53l53,2207r44,44l97,2251r62,27l230,2295r80,9l398,2295r,xe" strokeweight="1pt">
                <v:path arrowok="t"/>
              </v:shape>
              <v:shape id="_x0000_s12622" style="position:absolute;left:1988;top:3580;width:3038;height:2368" coordsize="2764,2154" path="m159,1303r,l106,1338r-36,45l35,1427,8,1471r,l,1507r,44l,1578r17,35l17,1613r18,27l62,1657r26,l132,1657r,l177,1648r44,-26l274,1595r44,-44l318,1551r-26,71l274,1693r-9,62l274,1808r,l301,1852r26,36l372,1914r44,18l416,1932r62,l531,1914r62,-17l655,1861r,l726,1799r62,-71l850,1648r53,-97l903,1551r-35,106l850,1755r,80l850,1914r,l868,1976r26,45l930,2056r53,18l983,2074r53,9l1089,2074r62,-18l1213,2021r,l1284,1967r71,-62l1417,1826r71,-89l1488,1737r35,98l1577,1923r62,80l1701,2065r,l1763,2109r62,27l1887,2154r62,l1949,2154r53,-18l2046,2109r44,-44l2117,2003r,l2135,1932r9,-89l2135,1755r-27,-107l2108,1648r89,62l2294,1764r89,35l2463,1826r,l2533,1835r62,l2649,1817r53,-18l2702,1799r35,-35l2755,1728r9,-35l2764,1640r,l2755,1595r-36,-53l2684,1498r-53,-45l2631,1453,2463,1329,2303,1196,2135,1037,1984,868,1825,673,1665,470,1515,248,1364,r,l1231,204,1089,399,948,576,797,744,646,895,487,1046,327,1179,159,1303r,xe" strokeweight="1pt">
                <v:path arrowok="t"/>
              </v:shape>
              <v:shape id="_x0000_s12623" style="position:absolute;left:2357;top:3350;width:2377;height:1764" coordsize="2162,1605" path="m98,1082r,l53,1117r-26,27l9,1179,,1224r,l,1259r9,27l27,1312r26,27l53,1339r45,18l142,1365r44,l239,1357r,l310,1339r62,-27l443,1277r71,-53l514,1224r-18,79l496,1374r9,62l523,1489r,l550,1534r26,35l620,1587r45,18l665,1605r44,l753,1587r53,-18l851,1534r,l895,1489r44,-62l975,1365r26,-79l1001,1286r62,71l1117,1410r53,53l1232,1498r,l1285,1525r44,18l1373,1551r45,-8l1418,1543r35,-18l1480,1507r17,-35l1506,1427r,l1506,1365r-9,-62l1480,1232r-27,-79l1453,1153r44,71l1551,1286r53,53l1657,1383r,l1710,1410r44,17l1799,1436r53,l1852,1436r35,-17l1914,1401r26,-27l1958,1348r,l1958,1303r-9,-44l1932,1206r-27,-53l1905,1153r44,35l1985,1206r44,18l2065,1232r,l2091,1232r27,l2135,1215r18,-18l2153,1197r9,-18l2162,1153r-9,-27l2144,1091r,l2127,1055r-27,-26l2065,993r-45,-26l2020,967,1887,878,1754,772,1622,665,1497,550,1373,426,1249,293,1134,151,1019,r,l913,178,798,346,691,497,576,639,461,772,346,887,222,993,98,1082r,xe" strokeweight="1pt">
                <v:path arrowok="t"/>
              </v:shape>
              <v:shape id="_x0000_s12624" style="position:absolute;left:3188;top:2766;width:516;height:516" coordsize="470,469" path="m470,230r,l470,186,452,142,434,97,408,62r,l372,35,328,9,284,,239,r,l186,,142,9,106,35,71,62r,l35,97,18,142,9,186,,230r,l9,283r9,45l35,363r36,36l71,399r35,35l142,452r44,9l239,469r,l284,461r44,-9l372,434r36,-35l408,399r26,-36l452,328r18,-45l470,230r,xe" strokeweight="1pt">
                <v:path arrowok="t"/>
              </v:shape>
              <v:group id="_x0000_s12947" style="position:absolute;left:1516;top:7694;width:1578;height:733" coordorigin="1723,7675" coordsize="1504,698">
                <v:shape id="_x0000_s12948" style="position:absolute;left:2096;top:7675;width:686;height:397" coordsize="285,165" path="m85,80r,l60,65,35,60r-15,l5,75r,l5,80,,90r10,15l30,120r35,15l65,135r45,15l155,165r65,-20l220,145r25,-10l265,120r15,-10l285,100r,l280,90,270,85r-20,5l230,100r-55,25l175,125,225,80r,l240,55,250,35r,-15l240,10r,l230,5,215,15,200,30,190,55r,l175,85r-15,40l160,125r5,-40l165,55r,l160,25,155,10,145,,130,r,l120,5,110,15r,20l115,65r,l125,95r10,30l135,125,110,100,85,80r,xe" strokecolor="#0d0d0d" strokeweight="1pt">
                  <v:path arrowok="t"/>
                </v:shape>
                <v:shape id="_x0000_s12949" style="position:absolute;left:1723;top:8000;width:1504;height:373" coordsize="625,155" path="m625,155l625,,,25,20,155r605,l625,155xe" strokecolor="#0d0d0d" strokeweight="1pt">
                  <v:path arrowok="t"/>
                </v:shape>
                <v:shape id="_x0000_s12950" style="position:absolute;left:2361;top:8024;width:240;height:349" coordsize="100,145" path="m,5l10,145r90,l100,,,5r,xe" strokecolor="#0d0d0d" strokeweight="1pt">
                  <v:path arrowok="t"/>
                </v:shape>
              </v:group>
              <v:group id="_x0000_s12945" style="position:absolute;left:3939;top:7269;width:1116;height:1312" coordorigin="3817,7393" coordsize="1444,1697">
                <v:shape id="_x0000_s12935" style="position:absolute;left:3949;top:8199;width:1240;height:891" coordsize="515,370" path="m,l45,370r470,-5l515,,,,,xe" strokecolor="#0d0d0d" strokeweight="1pt">
                  <v:path arrowok="t"/>
                </v:shape>
                <v:shape id="_x0000_s12936" style="position:absolute;left:3998;top:8476;width:1191;height:265" coordsize="495,110" path="m,35r5,75l495,95,495,,,35r,xe" strokecolor="#0d0d0d" strokeweight="1pt">
                  <v:path arrowok="t"/>
                </v:shape>
                <v:shape id="_x0000_s12937" style="position:absolute;left:4443;top:8199;width:325;height:891" coordsize="135,370" path="m115,l,,40,370r95,l115,r,xe" strokecolor="#0d0d0d" strokeweight="1pt">
                  <v:path arrowok="t"/>
                </v:shape>
                <v:shape id="_x0000_s12938" style="position:absolute;left:3817;top:7995;width:758;height:204" coordsize="315,85" path="m30,l,50,315,85,30,r,xe" strokecolor="#0d0d0d" strokeweight="1pt">
                  <v:path arrowok="t"/>
                </v:shape>
                <v:shape id="_x0000_s12939" style="position:absolute;left:4575;top:7935;width:686;height:264" coordsize="285,110" path="m285,45l275,,,110,285,45r,xe" strokecolor="#0d0d0d" strokeweight="1pt">
                  <v:path arrowok="t"/>
                </v:shape>
                <v:shape id="_x0000_s12940" style="position:absolute;left:4575;top:7393;width:674;height:806" coordsize="280,335" path="m,335r,l,335r,l55,225,75,185r25,-35l120,125r20,-20l160,100r15,l175,100r10,5l185,120r-5,20l160,165r-60,70l,335r,l85,270r70,-55l210,165r35,-45l270,85r5,-20l280,50,275,40,270,25,260,15,250,5r,l230,,210,,190,,170,5,150,15,135,25,100,60,75,105,45,170,20,245,,335r,xe" strokecolor="#0d0d0d" strokeweight="1pt">
                  <v:path arrowok="t"/>
                </v:shape>
                <v:shape id="_x0000_s12941" style="position:absolute;left:3974;top:7501;width:601;height:698" coordsize="250,290" path="m250,290r,l160,205,105,145,85,120,80,105r,-10l90,90r,l100,90r20,5l135,110r20,20l200,195r50,95l250,290r,l250,290,225,210,200,145,175,95,150,55,120,25,90,5,70,5,55,,20,10r,l10,15,5,25,,35,,45,5,75r20,30l65,145r45,40l175,235r75,55l250,290xe" strokecolor="#0d0d0d" strokeweight="1pt">
                  <v:path arrowok="t"/>
                </v:shape>
              </v:group>
              <v:group id="_x0000_s12951" style="position:absolute;left:2239;top:7983;width:1578;height:733" coordorigin="1723,7675" coordsize="1504,698">
                <v:shape id="_x0000_s12952" style="position:absolute;left:2096;top:7675;width:686;height:397" coordsize="285,165" path="m85,80r,l60,65,35,60r-15,l5,75r,l5,80,,90r10,15l30,120r35,15l65,135r45,15l155,165r65,-20l220,145r25,-10l265,120r15,-10l285,100r,l280,90,270,85r-20,5l230,100r-55,25l175,125,225,80r,l240,55,250,35r,-15l240,10r,l230,5,215,15,200,30,190,55r,l175,85r-15,40l160,125r5,-40l165,55r,l160,25,155,10,145,,130,r,l120,5,110,15r,20l115,65r,l125,95r10,30l135,125,110,100,85,80r,xe" strokecolor="#0d0d0d" strokeweight="1pt">
                  <v:path arrowok="t"/>
                </v:shape>
                <v:shape id="_x0000_s12953" style="position:absolute;left:1723;top:8000;width:1504;height:373" coordsize="625,155" path="m625,155l625,,,25,20,155r605,l625,155xe" strokecolor="#0d0d0d" strokeweight="1pt">
                  <v:path arrowok="t"/>
                </v:shape>
                <v:shape id="_x0000_s12954" style="position:absolute;left:2361;top:8024;width:240;height:349" coordsize="100,145" path="m,5l10,145r90,l100,,,5r,xe" strokecolor="#0d0d0d" strokeweight="1pt">
                  <v:path arrowok="t"/>
                </v:shape>
              </v:group>
              <v:group id="_x0000_s12627" style="position:absolute;left:4475;top:4460;width:555;height:641;rotation:-2141800fd" coordorigin="11880,6370" coordsize="1932,2233">
                <v:shape id="_x0000_s12628" style="position:absolute;left:13138;top:6697;width:390;height:461" coordsize="390,461" path="m169,l36,169,,461,275,337,390,169,169,r,xe" strokeweight="1pt">
                  <v:path arrowok="t"/>
                </v:shape>
                <v:shape id="_x0000_s12629" style="position:absolute;left:11880;top:6786;width:1825;height:1817" coordsize="1825,1817" path="m266,266r,l204,337r-53,71l107,479,71,558,36,638,18,727,9,816,,913r,l9,1002r9,88l36,1179r35,80l107,1338r44,71l204,1480r62,71l266,1551r71,62l408,1666r79,54l558,1755r89,27l727,1799r88,18l913,1817r,l1001,1817r89,-18l1179,1782r79,-27l1338,1720r80,-54l1489,1613r71,-62l1560,1551r62,-71l1675,1409r44,-71l1754,1259r27,-80l1808,1090r8,-88l1825,913r,l1816,816r-8,-89l1781,638r-27,-80l1719,479r-44,-71l1622,337r-62,-71l1560,266r-71,-62l1418,151r-80,-45l1258,62,1179,36,1090,18,1001,,913,r,l815,,727,18,647,36,558,62r-71,44l408,151r-71,53l266,266r,xe" strokeweight="1pt">
                  <v:path arrowok="t"/>
                </v:shape>
                <v:shape id="_x0000_s12630" style="position:absolute;left:11898;top:7043;width:1719;height:1400" coordsize="1719,1400" path="m576,l89,231r,l53,293,35,355,,479,381,417r,523l824,745r,372l1338,1011r71,389l1409,1400r62,-44l1542,1294r,l1595,1232r53,-62l1683,1099r36,-71l1621,629,1152,789,1072,257,576,559,576,r,xe" strokeweight="1pt">
                  <v:path arrowok="t"/>
                </v:shape>
                <v:shape id="_x0000_s12631" style="position:absolute;left:13253;top:6370;width:559;height:522" coordsize="559,522" path="m249,35r,l284,35r35,9l346,62r35,26l381,88r71,71l479,195r26,35l514,274r9,36l523,345r-9,36l514,381r-9,26l488,434r-18,18l443,469r,l408,478r-35,9l328,487r-53,-9l275,478r-9,l266,478r-9,18l257,496r,9l257,505r18,9l275,514r53,8l373,522r44,-8l461,505r,l497,487r26,-27l541,425r9,-35l550,390r9,-45l559,310r-9,-45l541,221,514,186,488,141,408,62r,l364,26,328,8,284,,240,r,l204,8r-35,9l133,35,98,62r,l62,97,45,124,27,159,9,195r,l,230r9,44l18,301r18,35l36,336r9,9l45,345r17,-9l62,336r9,-9l71,327r-9,-8l62,319,54,292,45,265,36,239r9,-36l45,203r9,-26l71,141,89,115,116,97r,l151,70,178,53r35,-9l249,35r,xe" strokeweight="1pt">
                  <v:path arrowok="t"/>
                </v:shape>
              </v:group>
              <v:group id="_x0000_s12632" style="position:absolute;left:3469;top:4872;width:716;height:829;rotation:-2478690fd" coordorigin="11880,6370" coordsize="1932,2233">
                <v:shape id="_x0000_s12633" style="position:absolute;left:13138;top:6697;width:390;height:461" coordsize="390,461" path="m169,l36,169,,461,275,337,390,169,169,r,xe" strokeweight="1pt">
                  <v:path arrowok="t"/>
                </v:shape>
                <v:shape id="_x0000_s12634" style="position:absolute;left:11880;top:6786;width:1825;height:1817" coordsize="1825,1817" path="m266,266r,l204,337r-53,71l107,479,71,558,36,638,18,727,9,816,,913r,l9,1002r9,88l36,1179r35,80l107,1338r44,71l204,1480r62,71l266,1551r71,62l408,1666r79,54l558,1755r89,27l727,1799r88,18l913,1817r,l1001,1817r89,-18l1179,1782r79,-27l1338,1720r80,-54l1489,1613r71,-62l1560,1551r62,-71l1675,1409r44,-71l1754,1259r27,-80l1808,1090r8,-88l1825,913r,l1816,816r-8,-89l1781,638r-27,-80l1719,479r-44,-71l1622,337r-62,-71l1560,266r-71,-62l1418,151r-80,-45l1258,62,1179,36,1090,18,1001,,913,r,l815,,727,18,647,36,558,62r-71,44l408,151r-71,53l266,266r,xe" strokeweight="1pt">
                  <v:path arrowok="t"/>
                </v:shape>
                <v:shape id="_x0000_s12635" style="position:absolute;left:11898;top:7043;width:1719;height:1400" coordsize="1719,1400" path="m576,l89,231r,l53,293,35,355,,479,381,417r,523l824,745r,372l1338,1011r71,389l1409,1400r62,-44l1542,1294r,l1595,1232r53,-62l1683,1099r36,-71l1621,629,1152,789,1072,257,576,559,576,r,xe" strokeweight="1pt">
                  <v:path arrowok="t"/>
                </v:shape>
                <v:shape id="_x0000_s12636" style="position:absolute;left:13253;top:6370;width:559;height:522" coordsize="559,522" path="m249,35r,l284,35r35,9l346,62r35,26l381,88r71,71l479,195r26,35l514,274r9,36l523,345r-9,36l514,381r-9,26l488,434r-18,18l443,469r,l408,478r-35,9l328,487r-53,-9l275,478r-9,l266,478r-9,18l257,496r,9l257,505r18,9l275,514r53,8l373,522r44,-8l461,505r,l497,487r26,-27l541,425r9,-35l550,390r9,-45l559,310r-9,-45l541,221,514,186,488,141,408,62r,l364,26,328,8,284,,240,r,l204,8r-35,9l133,35,98,62r,l62,97,45,124,27,159,9,195r,l,230r9,44l18,301r18,35l36,336r9,9l45,345r17,-9l62,336r9,-9l71,327r-9,-8l62,319,54,292,45,265,36,239r9,-36l45,203r9,-26l71,141,89,115,116,97r,l151,70,178,53r35,-9l249,35r,xe" strokeweight="1pt">
                  <v:path arrowok="t"/>
                </v:shape>
              </v:group>
              <v:group id="_x0000_s12637" style="position:absolute;left:2281;top:4513;width:467;height:539;rotation:-2478690fd" coordorigin="11880,6370" coordsize="1932,2233">
                <v:shape id="_x0000_s12638" style="position:absolute;left:13138;top:6697;width:390;height:461" coordsize="390,461" path="m169,l36,169,,461,275,337,390,169,169,r,xe" strokeweight="1pt">
                  <v:path arrowok="t"/>
                </v:shape>
                <v:shape id="_x0000_s12639" style="position:absolute;left:11880;top:6786;width:1825;height:1817" coordsize="1825,1817" path="m266,266r,l204,337r-53,71l107,479,71,558,36,638,18,727,9,816,,913r,l9,1002r9,88l36,1179r35,80l107,1338r44,71l204,1480r62,71l266,1551r71,62l408,1666r79,54l558,1755r89,27l727,1799r88,18l913,1817r,l1001,1817r89,-18l1179,1782r79,-27l1338,1720r80,-54l1489,1613r71,-62l1560,1551r62,-71l1675,1409r44,-71l1754,1259r27,-80l1808,1090r8,-88l1825,913r,l1816,816r-8,-89l1781,638r-27,-80l1719,479r-44,-71l1622,337r-62,-71l1560,266r-71,-62l1418,151r-80,-45l1258,62,1179,36,1090,18,1001,,913,r,l815,,727,18,647,36,558,62r-71,44l408,151r-71,53l266,266r,xe" strokeweight="1pt">
                  <v:path arrowok="t"/>
                </v:shape>
                <v:shape id="_x0000_s12640" style="position:absolute;left:11898;top:7043;width:1719;height:1400" coordsize="1719,1400" path="m576,l89,231r,l53,293,35,355,,479,381,417r,523l824,745r,372l1338,1011r71,389l1409,1400r62,-44l1542,1294r,l1595,1232r53,-62l1683,1099r36,-71l1621,629,1152,789,1072,257,576,559,576,r,xe" strokeweight="1pt">
                  <v:path arrowok="t"/>
                </v:shape>
                <v:shape id="_x0000_s12641" style="position:absolute;left:13253;top:6370;width:559;height:522" coordsize="559,522" path="m249,35r,l284,35r35,9l346,62r35,26l381,88r71,71l479,195r26,35l514,274r9,36l523,345r-9,36l514,381r-9,26l488,434r-18,18l443,469r,l408,478r-35,9l328,487r-53,-9l275,478r-9,l266,478r-9,18l257,496r,9l257,505r18,9l275,514r53,8l373,522r44,-8l461,505r,l497,487r26,-27l541,425r9,-35l550,390r9,-45l559,310r-9,-45l541,221,514,186,488,141,408,62r,l364,26,328,8,284,,240,r,l204,8r-35,9l133,35,98,62r,l62,97,45,124,27,159,9,195r,l,230r9,44l18,301r18,35l36,336r9,9l45,345r17,-9l62,336r9,-9l71,327r-9,-8l62,319,54,292,45,265,36,239r9,-36l45,203r9,-26l71,141,89,115,116,97r,l151,70,178,53r35,-9l249,35r,xe" strokeweight="1pt">
                  <v:path arrowok="t"/>
                </v:shape>
              </v:group>
              <v:group id="_x0000_s12652" style="position:absolute;left:3086;top:3597;width:377;height:435;rotation:-2478690fd" coordorigin="11880,6370" coordsize="1932,2233">
                <v:shape id="_x0000_s12653" style="position:absolute;left:13138;top:6697;width:390;height:461" coordsize="390,461" path="m169,l36,169,,461,275,337,390,169,169,r,xe" strokeweight="1pt">
                  <v:path arrowok="t"/>
                </v:shape>
                <v:shape id="_x0000_s12654" style="position:absolute;left:11880;top:6786;width:1825;height:1817" coordsize="1825,1817" path="m266,266r,l204,337r-53,71l107,479,71,558,36,638,18,727,9,816,,913r,l9,1002r9,88l36,1179r35,80l107,1338r44,71l204,1480r62,71l266,1551r71,62l408,1666r79,54l558,1755r89,27l727,1799r88,18l913,1817r,l1001,1817r89,-18l1179,1782r79,-27l1338,1720r80,-54l1489,1613r71,-62l1560,1551r62,-71l1675,1409r44,-71l1754,1259r27,-80l1808,1090r8,-88l1825,913r,l1816,816r-8,-89l1781,638r-27,-80l1719,479r-44,-71l1622,337r-62,-71l1560,266r-71,-62l1418,151r-80,-45l1258,62,1179,36,1090,18,1001,,913,r,l815,,727,18,647,36,558,62r-71,44l408,151r-71,53l266,266r,xe" strokeweight="1pt">
                  <v:path arrowok="t"/>
                </v:shape>
                <v:shape id="_x0000_s12655" style="position:absolute;left:11898;top:7043;width:1719;height:1400" coordsize="1719,1400" path="m576,l89,231r,l53,293,35,355,,479,381,417r,523l824,745r,372l1338,1011r71,389l1409,1400r62,-44l1542,1294r,l1595,1232r53,-62l1683,1099r36,-71l1621,629,1152,789,1072,257,576,559,576,r,xe" strokeweight="1pt">
                  <v:path arrowok="t"/>
                </v:shape>
                <v:shape id="_x0000_s12656" style="position:absolute;left:13253;top:6370;width:559;height:522" coordsize="559,522" path="m249,35r,l284,35r35,9l346,62r35,26l381,88r71,71l479,195r26,35l514,274r9,36l523,345r-9,36l514,381r-9,26l488,434r-18,18l443,469r,l408,478r-35,9l328,487r-53,-9l275,478r-9,l266,478r-9,18l257,496r,9l257,505r18,9l275,514r53,8l373,522r44,-8l461,505r,l497,487r26,-27l541,425r9,-35l550,390r9,-45l559,310r-9,-45l541,221,514,186,488,141,408,62r,l364,26,328,8,284,,240,r,l204,8r-35,9l133,35,98,62r,l62,97,45,124,27,159,9,195r,l,230r9,44l18,301r18,35l36,336r9,9l45,345r17,-9l62,336r9,-9l71,327r-9,-8l62,319,54,292,45,265,36,239r9,-36l45,203r9,-26l71,141,89,115,116,97r,l151,70,178,53r35,-9l249,35r,xe" strokeweight="1pt">
                  <v:path arrowok="t"/>
                </v:shape>
              </v:group>
              <v:group id="_x0000_s12642" style="position:absolute;left:1318;top:6129;width:633;height:732;rotation:-2478690fd" coordorigin="11880,6370" coordsize="1932,2233">
                <v:shape id="_x0000_s12643" style="position:absolute;left:13138;top:6697;width:390;height:461" coordsize="390,461" path="m169,l36,169,,461,275,337,390,169,169,r,xe" strokeweight="1pt">
                  <v:path arrowok="t"/>
                </v:shape>
                <v:shape id="_x0000_s12644" style="position:absolute;left:11880;top:6786;width:1825;height:1817" coordsize="1825,1817" path="m266,266r,l204,337r-53,71l107,479,71,558,36,638,18,727,9,816,,913r,l9,1002r9,88l36,1179r35,80l107,1338r44,71l204,1480r62,71l266,1551r71,62l408,1666r79,54l558,1755r89,27l727,1799r88,18l913,1817r,l1001,1817r89,-18l1179,1782r79,-27l1338,1720r80,-54l1489,1613r71,-62l1560,1551r62,-71l1675,1409r44,-71l1754,1259r27,-80l1808,1090r8,-88l1825,913r,l1816,816r-8,-89l1781,638r-27,-80l1719,479r-44,-71l1622,337r-62,-71l1560,266r-71,-62l1418,151r-80,-45l1258,62,1179,36,1090,18,1001,,913,r,l815,,727,18,647,36,558,62r-71,44l408,151r-71,53l266,266r,xe" strokeweight="1pt">
                  <v:path arrowok="t"/>
                </v:shape>
                <v:shape id="_x0000_s12645" style="position:absolute;left:11898;top:7043;width:1719;height:1400" coordsize="1719,1400" path="m576,l89,231r,l53,293,35,355,,479,381,417r,523l824,745r,372l1338,1011r71,389l1409,1400r62,-44l1542,1294r,l1595,1232r53,-62l1683,1099r36,-71l1621,629,1152,789,1072,257,576,559,576,r,xe" strokeweight="1pt">
                  <v:path arrowok="t"/>
                </v:shape>
                <v:shape id="_x0000_s12646" style="position:absolute;left:13253;top:6370;width:559;height:522" coordsize="559,522" path="m249,35r,l284,35r35,9l346,62r35,26l381,88r71,71l479,195r26,35l514,274r9,36l523,345r-9,36l514,381r-9,26l488,434r-18,18l443,469r,l408,478r-35,9l328,487r-53,-9l275,478r-9,l266,478r-9,18l257,496r,9l257,505r18,9l275,514r53,8l373,522r44,-8l461,505r,l497,487r26,-27l541,425r9,-35l550,390r9,-45l559,310r-9,-45l541,221,514,186,488,141,408,62r,l364,26,328,8,284,,240,r,l204,8r-35,9l133,35,98,62r,l62,97,45,124,27,159,9,195r,l,230r9,44l18,301r18,35l36,336r9,9l45,345r17,-9l62,336r9,-9l71,327r-9,-8l62,319,54,292,45,265,36,239r9,-36l45,203r9,-26l71,141,89,115,116,97r,l151,70,178,53r35,-9l249,35r,xe" strokeweight="1pt">
                  <v:path arrowok="t"/>
                </v:shape>
              </v:group>
              <v:group id="_x0000_s12647" style="position:absolute;left:4924;top:6103;width:626;height:724;rotation:-2487463fd" coordorigin="11880,6370" coordsize="1932,2233">
                <v:shape id="_x0000_s12648" style="position:absolute;left:13138;top:6697;width:390;height:461" coordsize="390,461" path="m169,l36,169,,461,275,337,390,169,169,r,xe" strokeweight="1pt">
                  <v:path arrowok="t"/>
                </v:shape>
                <v:shape id="_x0000_s12649" style="position:absolute;left:11880;top:6786;width:1825;height:1817" coordsize="1825,1817" path="m266,266r,l204,337r-53,71l107,479,71,558,36,638,18,727,9,816,,913r,l9,1002r9,88l36,1179r35,80l107,1338r44,71l204,1480r62,71l266,1551r71,62l408,1666r79,54l558,1755r89,27l727,1799r88,18l913,1817r,l1001,1817r89,-18l1179,1782r79,-27l1338,1720r80,-54l1489,1613r71,-62l1560,1551r62,-71l1675,1409r44,-71l1754,1259r27,-80l1808,1090r8,-88l1825,913r,l1816,816r-8,-89l1781,638r-27,-80l1719,479r-44,-71l1622,337r-62,-71l1560,266r-71,-62l1418,151r-80,-45l1258,62,1179,36,1090,18,1001,,913,r,l815,,727,18,647,36,558,62r-71,44l408,151r-71,53l266,266r,xe" strokeweight="1pt">
                  <v:path arrowok="t"/>
                </v:shape>
                <v:shape id="_x0000_s12650" style="position:absolute;left:11898;top:7043;width:1719;height:1400" coordsize="1719,1400" path="m576,l89,231r,l53,293,35,355,,479,381,417r,523l824,745r,372l1338,1011r71,389l1409,1400r62,-44l1542,1294r,l1595,1232r53,-62l1683,1099r36,-71l1621,629,1152,789,1072,257,576,559,576,r,xe" strokeweight="1pt">
                  <v:path arrowok="t"/>
                </v:shape>
                <v:shape id="_x0000_s12651" style="position:absolute;left:13253;top:6370;width:559;height:522" coordsize="559,522" path="m249,35r,l284,35r35,9l346,62r35,26l381,88r71,71l479,195r26,35l514,274r9,36l523,345r-9,36l514,381r-9,26l488,434r-18,18l443,469r,l408,478r-35,9l328,487r-53,-9l275,478r-9,l266,478r-9,18l257,496r,9l257,505r18,9l275,514r53,8l373,522r44,-8l461,505r,l497,487r26,-27l541,425r9,-35l550,390r9,-45l559,310r-9,-45l541,221,514,186,488,141,408,62r,l364,26,328,8,284,,240,r,l204,8r-35,9l133,35,98,62r,l62,97,45,124,27,159,9,195r,l,230r9,44l18,301r18,35l36,336r9,9l45,345r17,-9l62,336r9,-9l71,327r-9,-8l62,319,54,292,45,265,36,239r9,-36l45,203r9,-26l71,141,89,115,116,97r,l151,70,178,53r35,-9l249,35r,xe" strokeweight="1pt">
                  <v:path arrowok="t"/>
                </v:shape>
              </v:group>
            </v:group>
            <v:group id="_x0000_s15414" style="position:absolute;left:705;top:492;width:14194;height:10783" coordorigin="741,846" coordsize="14194,10783">
              <v:shape id="_x0000_s15415" style="position:absolute;left:1336;top:1447;width:12965;height:9561" coordsize="11854,7950" path="m11801,l,,,7950r11854,l11854,r-53,xm11748,115r,l11748,7835r,l115,7835r,l115,115r,l11748,115r,xe" strokeweight="1pt">
                <v:path arrowok="t"/>
                <o:lock v:ext="edit" verticies="t"/>
              </v:shape>
              <v:shape id="_x0000_s15416" style="position:absolute;left:745;top:846;width:14190;height:601" coordsize="13547,522" path="m,4l564,522r12378,hdc13144,348,13359,188,13547,hal,4xe" strokeweight="1pt">
                <v:path arrowok="t"/>
              </v:shape>
              <v:shape id="_x0000_s15417" style="position:absolute;left:741;top:11000;width:14190;height:601;flip:y" coordsize="13547,522" path="m,4l564,522r12378,hdc13144,348,13359,188,13547,hal,4xe" strokeweight="1pt">
                <v:path arrowok="t"/>
              </v:shape>
              <v:shape id="_x0000_s15418" style="position:absolute;left:745;top:846;width:591;height:10783" coordsize="564,9363" path="m,l,9363,564,8824r,-8302l,xe" strokeweight="1pt">
                <v:path arrowok="t"/>
              </v:shape>
              <v:shape id="_x0000_s15419" style="position:absolute;left:14295;top:846;width:590;height:10783;flip:x" coordsize="564,9363" path="m,l,9363,564,8824r,-8302l,xe" strokeweight="1pt">
                <v:path arrowok="t"/>
              </v:shape>
            </v:group>
            <v:group id="_x0000_s12859" style="position:absolute;left:7093;top:2146;width:6925;height:8773" coordorigin="6709,1716" coordsize="6925,8773">
              <v:group id="_x0000_s12857" style="position:absolute;left:6709;top:1716;width:6925;height:8773" coordorigin="6709,1716" coordsize="6925,8773">
                <v:group id="_x0000_s12856" style="position:absolute;left:6709;top:1716;width:6925;height:8773" coordorigin="6709,1716" coordsize="6925,8773">
                  <v:group id="_x0000_s12855" style="position:absolute;left:7072;top:1716;width:6562;height:8773" coordorigin="7072,1716" coordsize="6562,8773">
                    <v:group id="_x0000_s12626" style="position:absolute;left:7072;top:1716;width:6562;height:8773" coordorigin="2762,3683" coordsize="4586,6130">
                      <v:shape id="_x0000_s12593" style="position:absolute;left:4429;top:6690;width:2919;height:1934" coordsize="1375,911" path="m1375,625r,l1375,575r-5,-55l1360,470r-25,-55l1335,415r-25,-55l1275,310r-40,-50l1190,215r,l1135,175r-55,-40l1020,100,955,75r,l860,45,750,25,625,10,490,r,l355,,230,5,110,15,,35,765,806r,l785,836r20,20l830,876r30,15l895,901r35,5l970,911r45,-5l1015,906r75,-10l1165,876r,l1225,846r30,-20l1275,811r,l1310,771r30,-46l1360,680r15,-55l1375,625xe" strokecolor="#0d0d0d" strokeweight="1pt">
                        <v:path arrowok="t"/>
                      </v:shape>
                      <v:shape id="_x0000_s12594" style="position:absolute;left:3877;top:6764;width:2282;height:2423" coordsize="1075,1141" path="m5,1141r1070,l1075,1141r-10,-135l1050,876,1030,756,1005,645,970,540,935,445,890,360,840,285,790,220,730,160,665,110,595,70,520,40,440,15,355,5,260,r,l225,35,195,80r-35,45l135,180r-25,55l85,295,65,360,50,430,35,500,20,580,10,665,5,751,,936r5,205l5,1141xe" stroked="f" strokecolor="#bfbfbf" strokeweight="1pt">
                        <v:path arrowok="t"/>
                      </v:shape>
                      <v:shape id="_x0000_s12595" style="position:absolute;left:2762;top:6764;width:2155;height:2423" coordsize="1015,1141" path="m785,l240,r,l240,40,230,80r-10,40l200,160r,l165,225r-50,85l115,310,60,395,30,460r,l15,500,5,540,,580r,35l,615r5,45l25,700r25,41l85,776r,l110,801r40,25l250,886r,l360,946r65,45l425,991r40,35l495,1061r20,40l530,1141r,l540,1101r15,-40l580,1021r35,-35l615,986r60,-40l775,881r,l870,821r35,-30l930,766r,l965,726r25,-41l1005,640r10,-50l1015,590r,-45l1010,500r-5,-40l990,415r,l960,360,910,285r,l855,210,825,160r,l810,120,795,80,790,40,785,r,xe" strokecolor="white" strokeweight="1pt">
                        <v:path arrowok="t"/>
                      </v:shape>
                      <v:shape id="_x0000_s12596" style="position:absolute;left:3802;top:7443;width:627;height:1181" coordsize="295,556" path="m280,320r,l280,250,270,190,260,140,240,100r,l215,70,190,45,160,25,130,10r,l95,,65,,30,10,,25r,l10,115r10,70l40,250r20,50l60,300r35,60l145,421r70,65l295,556r,l280,501r-5,-65l275,436r5,-116l280,320xe" strokecolor="#0d0d0d" strokeweight="1pt">
                        <v:path arrowok="t"/>
                      </v:shape>
                      <v:shape id="_x0000_s12597" style="position:absolute;left:3208;top:7454;width:605;height:1138" coordsize="285,536" path="m230,290r,l250,240r15,-60l275,110,285,25r,l255,10,225,,190,,160,10r,l130,25,100,40,75,65,55,95r,l35,135,20,185r-5,55l15,310r,l15,421r,l10,486,,536r,l80,471r65,-65l195,345r35,-55l230,290xe" strokecolor="#0d0d0d" strokeweight="1pt">
                        <v:path arrowok="t"/>
                      </v:shape>
                      <v:shape id="_x0000_s12598" style="position:absolute;left:3399;top:6764;width:870;height:722" coordsize="410,340" path="m410,l,,,,,80r10,75l25,215r20,45l60,280r15,20l90,315r20,10l130,335r20,5l200,340r,l230,335r25,-5l280,320r20,-10l320,295r20,-15l355,260r10,-25l365,235r20,-45l395,140,405,75,410,r,xe" strokecolor="#0d0d0d" strokeweight="1pt">
                        <v:path arrowok="t"/>
                      </v:shape>
                      <v:shape id="_x0000_s12599" style="position:absolute;left:3614;top:6672;width:154;height:206" coordsize="45,45" path="m20,45r,l30,40r5,-5l35,35r5,-5l45,20r,l40,15,35,5r,l30,,20,r,l15,,5,5r,l,15r,5l,20,,30r5,5l5,35r10,5l20,45r,xe" fillcolor="black" strokecolor="#0d0d0d" strokeweight="2.25pt">
                        <v:path arrowok="t"/>
                      </v:shape>
                      <v:shape id="_x0000_s12600" style="position:absolute;left:3922;top:6672;width:154;height:206" coordsize="45,45" path="m20,45r,l30,40r5,-5l35,35r5,-5l45,20r,l40,15,35,5r,l30,,20,r,l10,,5,5r,l,15r,5l,20,,30r5,5l5,35r5,5l20,45r,xe" fillcolor="black" strokecolor="#0d0d0d" strokeweight="2.25pt">
                        <v:path arrowok="t"/>
                      </v:shape>
                      <v:shape id="_x0000_s12601" style="position:absolute;left:5989;top:3683;width:489;height:488" coordsize="230,230" path="m195,35r,l180,20,160,10,135,5,115,r,l90,5,70,10,50,20,35,35r,l20,55,10,75,,95r,20l,115r,25l10,160r10,20l35,200r,l50,210r20,15l90,230r25,l115,230r20,l160,225r20,-15l195,200r,l210,180r10,-20l225,140r5,-25l230,115,225,95,220,75,210,55,195,35r,xe" strokecolor="#0d0d0d" strokeweight="1pt">
                        <v:path arrowok="t"/>
                      </v:shape>
                      <v:shape id="_x0000_s12602" style="position:absolute;left:3272;top:3948;width:2717;height:2816" coordsize="1280,1326" path="m340,425r,l300,465r-40,45l225,560r-35,46l160,661r-25,50l110,766,85,821,65,876,50,936,20,1056,5,1186,,1326r545,l545,1326r5,-95l560,1136r15,-95l595,951r25,-90l650,776r35,-85l730,606r50,-81l835,445r60,-80l960,290r70,-75l1110,140r80,-70l1280,r,l1130,30,990,65,860,105,740,155,625,210,520,275r-95,70l340,425r,xe" stroked="f" strokecolor="#bfbfbf" strokeweight="1pt">
                        <v:path arrowok="t"/>
                      </v:shape>
                      <v:shape id="_x0000_s12603" style="position:absolute;left:3622;top:6753;width:393;height:828" coordsize="185,390" path="m45,150r,l10,230,,260r,20l,280r,25l,330r10,15l20,365r,l35,375r20,10l70,390r25,l95,390r20,l130,380r20,-10l160,355r,l170,335r10,-20l185,270r,l180,250r-5,-25l145,150r,l115,65,105,30,100,r,l95,30,85,65,45,150r,xe" stroked="f" strokecolor="#bfbfbf" strokeweight="1pt">
                        <v:path arrowok="t"/>
                      </v:shape>
                      <v:shape id="_x0000_s12604" style="position:absolute;left:3887;top:9187;width:669;height:626" coordsize="315,295" path="m315,l110,r,l95,25,75,55,45,120,20,200,,295r,l25,255,55,210,90,170r35,-35l165,95,210,65,260,30,315,r,xe" strokecolor="#0d0d0d" strokeweight="1pt">
                        <v:path arrowok="t"/>
                      </v:shape>
                      <v:shape id="_x0000_s12605" style="position:absolute;left:5554;top:9187;width:987;height:276" coordsize="465,130" path="m465,55r,l415,70,370,80r-45,l290,75,260,65,230,50,210,30,195,,,,,,60,50r55,40l170,115r30,10l230,130r25,l285,130r60,-15l405,90,465,55r,xe" strokecolor="#0d0d0d" strokeweight="1pt">
                        <v:path arrowok="t"/>
                      </v:shape>
                      <v:shape id="_x0000_s12606" style="position:absolute;left:3272;top:6562;width:286;height:213" coordsize="135,100" path="m110,30r,l100,15,90,5,80,,70,r,l55,,45,5,30,15,20,30r,l5,60,,100r135,l135,100,125,65,110,30r,xe" strokecolor="white" strokeweight="1pt">
                        <v:path arrowok="t"/>
                      </v:shape>
                      <v:shape id="_x0000_s12607" style="position:absolute;left:3558;top:6552;width:276;height:223" coordsize="130,105" path="m65,r,l55,5,45,10,25,25,10,60,,105r130,l130,105,125,70,110,35r,l100,20,90,10,80,5,65,r,xe" strokecolor="white" strokeweight="1pt">
                        <v:path arrowok="t"/>
                      </v:shape>
                      <v:shape id="_x0000_s12608" style="position:absolute;left:3834;top:6562;width:308;height:213" coordsize="145,100" path="m25,35r,l10,65,,100r145,l145,100,140,65,125,35r,l115,20,100,5,90,,75,r,l60,,45,5,35,20,25,35r,xe" strokecolor="white" strokeweight="1pt">
                        <v:path arrowok="t"/>
                      </v:shape>
                      <v:shape id="_x0000_s12609" style="position:absolute;left:4142;top:6562;width:287;height:213" coordsize="135,100" path="m,100r135,l135,100,130,65,115,35r,l105,20,95,5,85,,75,r,l55,,45,10,30,20,20,35r,l5,65,,100r,xe" strokecolor="white" strokeweight="1pt">
                        <v:path arrowok="t"/>
                      </v:shape>
                      <v:shape id="_x0000_s12610" style="position:absolute;left:4418;top:8677;width:265;height:255" coordsize="125,120" path="m105,105r,l120,85r5,-25l125,60,120,35,105,15r,l85,5,65,r,l40,5,20,15r,l5,35,,60r,l5,85r15,20l20,105r20,15l65,120r,l85,120r20,-15l105,105xe" stroked="f" strokecolor="#bfbfbf" strokeweight="1pt">
                        <v:path arrowok="t"/>
                      </v:shape>
                      <v:shape id="_x0000_s12611" style="position:absolute;left:4981;top:8985;width:615;height:212" coordsize="290,100" path="m250,40r,l225,20,200,10,175,5,150,r,l120,5,95,10,70,20,50,35r,l20,65,,100r290,l290,100,285,85,275,70,250,40r,xe" strokecolor="white" strokeweight="1pt">
                        <v:path arrowok="t"/>
                      </v:shape>
                      <v:shape id="_x0000_s12612" style="position:absolute;left:5596;top:8985;width:563;height:212" coordsize="265,100" path="m140,r,l110,5,85,10,60,25,35,40r,l15,70,,100r265,l265,100,250,70,230,40r,l210,20,190,10,165,5,140,r,xe" strokecolor="white" strokeweight="1pt">
                        <v:path arrowok="t"/>
                      </v:shape>
                      <v:shape id="_x0000_s12613" style="position:absolute;left:3898;top:8985;width:541;height:212" coordsize="255,100" path="m40,35r,l25,50,10,65,5,80,,100r255,l255,100,250,85,240,70,215,35r,l190,20,170,10,150,5,130,r,l105,5,80,10,60,20,40,35r,xe" strokecolor="white" strokeweight="1pt">
                        <v:path arrowok="t"/>
                      </v:shape>
                      <v:shape id="_x0000_s12614" style="position:absolute;left:4439;top:8985;width:542;height:212" coordsize="255,100" path="m255,100r,l255,85,245,65,235,50,220,35r,l200,20,180,10,160,,135,r,l110,,90,5,70,15,50,25,35,40,25,55,10,80,,100r255,l255,100xe" strokecolor="white" strokeweight="1pt">
                        <v:path arrowok="t"/>
                      </v:shape>
                      <v:shape id="_x0000_s12615" style="position:absolute;left:6785;top:7528;width:563;height:743" coordsize="265,350" path="m245,55l100,,,265r220,85l220,350r15,-30l250,295r5,-30l265,230r,l265,190r,-45l255,100,245,55r,xe" strokecolor="#0d0d0d" strokeweight="1pt">
                        <v:path arrowok="t"/>
                      </v:shape>
                      <v:shape id="_x0000_s12616" style="position:absolute;left:5798;top:7093;width:743;height:839" coordsize="350,395" path="m280,155r,l280,155r,l305,150r15,-10l335,120,345,90r,l350,65,345,40,335,20,320,10r,l305,,290,,275,5,265,20r,l260,35r-5,15l255,90r,l240,75,225,65r-15,l200,70r,l200,80r,10l220,120r,l250,140r15,10l280,155r,l260,205r-20,45l215,280r-25,15l190,295r-20,10l145,305r-25,l95,295r,l65,285,35,270,15,250,,230,45,380r,l95,395r25,l145,395r20,-5l190,385r15,-10l225,360r,l245,325r20,-45l275,220r5,-65l280,155xe" strokecolor="#0d0d0d" strokeweight="1pt">
                        <v:path arrowok="t"/>
                      </v:shape>
                    </v:group>
                    <v:group id="_x0000_s12854" style="position:absolute;left:7096;top:2022;width:4861;height:7630" coordorigin="7096,2022" coordsize="4861,7630">
                      <v:oval id="_x0000_s12661" style="position:absolute;left:11743;top:2233;width:113;height:120" strokeweight="1pt"/>
                      <v:oval id="_x0000_s12662" style="position:absolute;left:11662;top:2022;width:113;height:120" strokeweight="1pt"/>
                      <v:oval id="_x0000_s12663" style="position:absolute;left:11151;top:2130;width:113;height:120" strokeweight="1pt"/>
                      <v:oval id="_x0000_s12666" style="position:absolute;left:9536;top:2755;width:113;height:120" strokeweight="1pt"/>
                      <v:oval id="_x0000_s12668" style="position:absolute;left:8122;top:4269;width:113;height:120" strokeweight="1pt"/>
                      <v:oval id="_x0000_s12671" style="position:absolute;left:7781;top:5546;width:113;height:120" strokeweight="1pt"/>
                      <v:oval id="_x0000_s12672" style="position:absolute;left:7713;top:6081;width:113;height:120" strokeweight="1pt"/>
                      <v:oval id="_x0000_s12673" style="position:absolute;left:9433;top:6067;width:113;height:120" strokeweight="1pt"/>
                      <v:oval id="_x0000_s12674" style="position:absolute;left:9466;top:5489;width:113;height:120" strokeweight="1pt"/>
                      <v:oval id="_x0000_s12676" style="position:absolute;left:9952;top:3980;width:113;height:120" strokeweight="1pt"/>
                      <v:oval id="_x0000_s12678" style="position:absolute;left:11091;top:2500;width:113;height:120" strokeweight="1pt"/>
                      <v:oval id="_x0000_s12680" style="position:absolute;left:7096;top:7512;width:113;height:120" strokeweight="1pt"/>
                      <v:oval id="_x0000_s12681" style="position:absolute;left:7209;top:8359;width:113;height:121" strokeweight="1pt"/>
                      <v:oval id="_x0000_s12682" style="position:absolute;left:7096;top:7983;width:113;height:120" strokeweight="1pt"/>
                      <v:oval id="_x0000_s12684" style="position:absolute;left:7998;top:8845;width:113;height:120" strokeweight="1pt"/>
                      <v:oval id="_x0000_s12686" style="position:absolute;left:8630;top:9516;width:113;height:120" strokeweight="1pt"/>
                      <v:oval id="_x0000_s12688" style="position:absolute;left:9610;top:8583;width:113;height:120" strokeweight="1pt"/>
                      <v:oval id="_x0000_s12689" style="position:absolute;left:10067;top:8239;width:113;height:120" strokeweight="1pt"/>
                      <v:oval id="_x0000_s12690" style="position:absolute;left:10158;top:7677;width:113;height:120" strokeweight="1pt"/>
                      <v:oval id="_x0000_s12692" style="position:absolute;left:9610;top:6596;width:113;height:120" strokeweight="1pt"/>
                      <v:oval id="_x0000_s12694" style="position:absolute;left:10395;top:6141;width:113;height:120" strokeweight="1pt"/>
                      <v:oval id="_x0000_s12695" style="position:absolute;left:11327;top:7039;width:113;height:120" strokeweight="1pt"/>
                      <v:oval id="_x0000_s12696" style="position:absolute;left:11775;top:8480;width:113;height:120" strokeweight="1pt"/>
                      <v:oval id="_x0000_s12697" style="position:absolute;left:11599;top:7849;width:114;height:120" strokeweight="1pt"/>
                      <v:oval id="_x0000_s12699" style="position:absolute;left:11844;top:9532;width:113;height:120" strokeweight="1pt"/>
                      <v:oval id="_x0000_s12764" style="position:absolute;left:8509;top:6141;width:113;height:120" strokeweight="1pt"/>
                      <v:oval id="_x0000_s12765" style="position:absolute;left:8342;top:6644;width:113;height:120" strokeweight="1pt"/>
                      <v:oval id="_x0000_s12766" style="position:absolute;left:8294;top:7055;width:113;height:120" strokeweight="1pt"/>
                      <v:oval id="_x0000_s12767" style="position:absolute;left:8514;top:7217;width:113;height:120" strokeweight="1pt"/>
                      <v:oval id="_x0000_s12768" style="position:absolute;left:8799;top:7017;width:113;height:120" strokeweight="1pt"/>
                      <v:oval id="_x0000_s12769" style="position:absolute;left:8744;top:6628;width:113;height:120" strokeweight="1pt"/>
                      <v:oval id="_x0000_s12798" style="position:absolute;left:7865;top:6087;width:113;height:120" strokeweight="1pt"/>
                      <v:oval id="_x0000_s12799" style="position:absolute;left:8643;top:6141;width:113;height:120" strokeweight="1pt"/>
                      <v:oval id="_x0000_s12800" style="position:absolute;left:8958;top:9494;width:113;height:120" strokeweight="1pt"/>
                      <v:oval id="_x0000_s12853" style="position:absolute;left:9685;top:6169;width:113;height:120" strokeweight="1pt"/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2804" type="#_x0000_t202" style="position:absolute;left:7894;top:5881;width:133;height:306" filled="f" stroked="f">
                    <v:textbox style="mso-next-textbox:#_x0000_s12804">
                      <w:txbxContent>
                        <w:p w:rsidR="007C0CDF" w:rsidRPr="001916DC" w:rsidRDefault="007C0CDF" w:rsidP="007C0CDF">
                          <w:pPr>
                            <w:jc w:val="distribute"/>
                          </w:pPr>
                          <w:r>
                            <w:rPr>
                              <w:rFonts w:ascii="Arial" w:hAnsi="Arial" w:cs="Arial" w:hint="eastAsia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2813" type="#_x0000_t202" style="position:absolute;left:8378;top:5878;width:133;height:306" filled="f" stroked="f">
                    <v:textbox style="mso-next-textbox:#_x0000_s12813">
                      <w:txbxContent>
                        <w:p w:rsidR="006B0807" w:rsidRPr="001916DC" w:rsidRDefault="006B0807" w:rsidP="001916DC">
                          <w:r w:rsidRPr="001916DC">
                            <w:rPr>
                              <w:rFonts w:hint="eastAsia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2814" type="#_x0000_t202" style="position:absolute;left:8170;top:6464;width:133;height:306" filled="f" stroked="f">
                    <v:textbox style="mso-next-textbox:#_x0000_s12814">
                      <w:txbxContent>
                        <w:p w:rsidR="006B0807" w:rsidRPr="001916DC" w:rsidRDefault="006B0807" w:rsidP="001916DC">
                          <w:r w:rsidRPr="001916DC">
                            <w:rPr>
                              <w:rFonts w:hint="eastAsia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2815" type="#_x0000_t202" style="position:absolute;left:8146;top:7062;width:133;height:306" filled="f" stroked="f">
                    <v:textbox style="mso-next-textbox:#_x0000_s12815">
                      <w:txbxContent>
                        <w:p w:rsidR="006B0807" w:rsidRPr="001916DC" w:rsidRDefault="006B0807" w:rsidP="001916DC">
                          <w:r w:rsidRPr="001916DC">
                            <w:rPr>
                              <w:rFonts w:hint="eastAsia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2816" type="#_x0000_t202" style="position:absolute;left:8596;top:7192;width:133;height:306" filled="f" stroked="f">
                    <v:textbox style="mso-next-textbox:#_x0000_s12816">
                      <w:txbxContent>
                        <w:p w:rsidR="006B0807" w:rsidRPr="001916DC" w:rsidRDefault="006B0807" w:rsidP="001916DC">
                          <w:r w:rsidRPr="001916DC">
                            <w:rPr>
                              <w:rFonts w:hint="eastAsia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2817" type="#_x0000_t202" style="position:absolute;left:8657;top:6800;width:133;height:306" filled="f" stroked="f">
                    <v:textbox style="mso-next-textbox:#_x0000_s12817">
                      <w:txbxContent>
                        <w:p w:rsidR="006B0807" w:rsidRPr="001916DC" w:rsidRDefault="006B0807" w:rsidP="001916DC">
                          <w:r w:rsidRPr="001916DC">
                            <w:rPr>
                              <w:rFonts w:hint="eastAsia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12818" type="#_x0000_t202" style="position:absolute;left:8825;top:6582;width:133;height:306" filled="f" stroked="f">
                    <v:textbox style="mso-next-textbox:#_x0000_s12818">
                      <w:txbxContent>
                        <w:p w:rsidR="006B0807" w:rsidRPr="001916DC" w:rsidRDefault="006B0807" w:rsidP="001916DC">
                          <w:r w:rsidRPr="001916DC">
                            <w:rPr>
                              <w:rFonts w:hint="eastAsia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12819" type="#_x0000_t202" style="position:absolute;left:8639;top:5881;width:133;height:306" filled="f" stroked="f">
                    <v:textbox style="mso-next-textbox:#_x0000_s12819">
                      <w:txbxContent>
                        <w:p w:rsidR="006B0807" w:rsidRPr="001916DC" w:rsidRDefault="006B0807" w:rsidP="001916DC">
                          <w:r w:rsidRPr="001916DC">
                            <w:rPr>
                              <w:rFonts w:hint="eastAsia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12820" type="#_x0000_t202" style="position:absolute;left:9228;top:5955;width:133;height:306" filled="f" stroked="f">
                    <v:textbox style="mso-next-textbox:#_x0000_s12820">
                      <w:txbxContent>
                        <w:p w:rsidR="006B0807" w:rsidRPr="001916DC" w:rsidRDefault="006B0807" w:rsidP="001916DC">
                          <w:r w:rsidRPr="001916DC">
                            <w:rPr>
                              <w:rFonts w:hint="eastAsia"/>
                            </w:rPr>
                            <w:t>9</w:t>
                          </w:r>
                        </w:p>
                      </w:txbxContent>
                    </v:textbox>
                  </v:shape>
                  <v:shape id="_x0000_s12821" type="#_x0000_t202" style="position:absolute;left:9478;top:5330;width:684;height:339" filled="f" stroked="f">
                    <v:textbox style="mso-next-textbox:#_x0000_s12821">
                      <w:txbxContent>
                        <w:p w:rsidR="006B0807" w:rsidRPr="001916DC" w:rsidRDefault="006B0807" w:rsidP="001916DC">
                          <w:r w:rsidRPr="001916DC">
                            <w:rPr>
                              <w:rFonts w:hint="eastAsia"/>
                            </w:rPr>
                            <w:t>10</w:t>
                          </w:r>
                        </w:p>
                      </w:txbxContent>
                    </v:textbox>
                  </v:shape>
                  <v:shape id="_x0000_s12825" type="#_x0000_t202" style="position:absolute;left:10009;top:3821;width:684;height:339" filled="f" stroked="f">
                    <v:textbox style="mso-next-textbox:#_x0000_s12825">
                      <w:txbxContent>
                        <w:p w:rsidR="006B0807" w:rsidRPr="001916DC" w:rsidRDefault="006B0807" w:rsidP="001916DC">
                          <w:r w:rsidRPr="001916DC">
                            <w:rPr>
                              <w:rFonts w:hint="eastAsia"/>
                            </w:rPr>
                            <w:t>11</w:t>
                          </w:r>
                        </w:p>
                      </w:txbxContent>
                    </v:textbox>
                  </v:shape>
                  <v:shape id="_x0000_s12826" type="#_x0000_t202" style="position:absolute;left:10859;top:2620;width:684;height:339" filled="f" stroked="f">
                    <v:textbox style="mso-next-textbox:#_x0000_s12826">
                      <w:txbxContent>
                        <w:p w:rsidR="006B0807" w:rsidRPr="001916DC" w:rsidRDefault="006B0807" w:rsidP="001916DC">
                          <w:r w:rsidRPr="001916DC">
                            <w:rPr>
                              <w:rFonts w:hint="eastAsia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12827" type="#_x0000_t202" style="position:absolute;left:11544;top:2353;width:684;height:339" filled="f" stroked="f">
                    <v:textbox style="mso-next-textbox:#_x0000_s12827">
                      <w:txbxContent>
                        <w:p w:rsidR="006B0807" w:rsidRPr="001916DC" w:rsidRDefault="006B0807" w:rsidP="001916DC">
                          <w:r w:rsidRPr="001916DC">
                            <w:rPr>
                              <w:rFonts w:hint="eastAsia"/>
                            </w:rPr>
                            <w:t>13</w:t>
                          </w:r>
                        </w:p>
                      </w:txbxContent>
                    </v:textbox>
                  </v:shape>
                  <v:shape id="_x0000_s12828" type="#_x0000_t202" style="position:absolute;left:11369;top:1791;width:684;height:339" filled="f" stroked="f">
                    <v:textbox style="mso-next-textbox:#_x0000_s12828">
                      <w:txbxContent>
                        <w:p w:rsidR="006B0807" w:rsidRPr="001916DC" w:rsidRDefault="006B0807" w:rsidP="001916DC">
                          <w:r w:rsidRPr="001916DC">
                            <w:rPr>
                              <w:rFonts w:hint="eastAsia"/>
                            </w:rPr>
                            <w:t>14</w:t>
                          </w:r>
                        </w:p>
                      </w:txbxContent>
                    </v:textbox>
                  </v:shape>
                  <v:shape id="_x0000_s12829" type="#_x0000_t202" style="position:absolute;left:10824;top:1930;width:684;height:339" filled="f" stroked="f">
                    <v:textbox style="mso-next-textbox:#_x0000_s12829">
                      <w:txbxContent>
                        <w:p w:rsidR="006B0807" w:rsidRPr="001916DC" w:rsidRDefault="006B0807" w:rsidP="001916DC">
                          <w:r w:rsidRPr="001916DC">
                            <w:rPr>
                              <w:rFonts w:hint="eastAsia"/>
                            </w:rPr>
                            <w:t>15</w:t>
                          </w:r>
                        </w:p>
                      </w:txbxContent>
                    </v:textbox>
                  </v:shape>
                  <v:shape id="_x0000_s12830" type="#_x0000_t202" style="position:absolute;left:9137;top:2536;width:684;height:339" filled="f" stroked="f">
                    <v:textbox style="mso-next-textbox:#_x0000_s12830">
                      <w:txbxContent>
                        <w:p w:rsidR="006B0807" w:rsidRPr="001916DC" w:rsidRDefault="006B0807" w:rsidP="001916DC">
                          <w:r w:rsidRPr="001916DC">
                            <w:rPr>
                              <w:rFonts w:hint="eastAsia"/>
                            </w:rPr>
                            <w:t>16</w:t>
                          </w:r>
                        </w:p>
                      </w:txbxContent>
                    </v:textbox>
                  </v:shape>
                  <v:shape id="_x0000_s12831" type="#_x0000_t202" style="position:absolute;left:7802;top:4100;width:684;height:339" filled="f" stroked="f">
                    <v:textbox style="mso-next-textbox:#_x0000_s12831">
                      <w:txbxContent>
                        <w:p w:rsidR="006B0807" w:rsidRPr="001916DC" w:rsidRDefault="006B0807" w:rsidP="001916DC">
                          <w:r w:rsidRPr="001916DC">
                            <w:rPr>
                              <w:rFonts w:hint="eastAsia"/>
                            </w:rPr>
                            <w:t>17</w:t>
                          </w:r>
                        </w:p>
                      </w:txbxContent>
                    </v:textbox>
                  </v:shape>
                  <v:shape id="_x0000_s12832" type="#_x0000_t202" style="position:absolute;left:7427;top:5375;width:684;height:339" filled="f" stroked="f">
                    <v:textbox style="mso-next-textbox:#_x0000_s12832">
                      <w:txbxContent>
                        <w:p w:rsidR="006B0807" w:rsidRPr="001916DC" w:rsidRDefault="006B0807" w:rsidP="001916DC">
                          <w:r w:rsidRPr="001916DC">
                            <w:rPr>
                              <w:rFonts w:hint="eastAsia"/>
                            </w:rPr>
                            <w:t>18</w:t>
                          </w:r>
                        </w:p>
                      </w:txbxContent>
                    </v:textbox>
                  </v:shape>
                  <v:shape id="_x0000_s12833" type="#_x0000_t202" style="position:absolute;left:7375;top:5922;width:684;height:339" filled="f" stroked="f">
                    <v:textbox style="mso-next-textbox:#_x0000_s12833">
                      <w:txbxContent>
                        <w:p w:rsidR="006B0807" w:rsidRPr="001916DC" w:rsidRDefault="006B0807" w:rsidP="001916DC">
                          <w:r w:rsidRPr="001916DC">
                            <w:rPr>
                              <w:rFonts w:hint="eastAsia"/>
                            </w:rPr>
                            <w:t>19</w:t>
                          </w:r>
                        </w:p>
                      </w:txbxContent>
                    </v:textbox>
                  </v:shape>
                  <v:shape id="_x0000_s12834" type="#_x0000_t202" style="position:absolute;left:6727;top:7429;width:684;height:339" filled="f" stroked="f">
                    <v:textbox style="mso-next-textbox:#_x0000_s12834">
                      <w:txbxContent>
                        <w:p w:rsidR="006B0807" w:rsidRPr="001916DC" w:rsidRDefault="006B0807" w:rsidP="001916DC">
                          <w:r w:rsidRPr="001916DC">
                            <w:rPr>
                              <w:rFonts w:hint="eastAsia"/>
                            </w:rPr>
                            <w:t>20</w:t>
                          </w:r>
                        </w:p>
                      </w:txbxContent>
                    </v:textbox>
                  </v:shape>
                  <v:shape id="_x0000_s12835" type="#_x0000_t202" style="position:absolute;left:6709;top:7900;width:684;height:339" filled="f" stroked="f">
                    <v:textbox style="mso-next-textbox:#_x0000_s12835">
                      <w:txbxContent>
                        <w:p w:rsidR="006B0807" w:rsidRPr="001916DC" w:rsidRDefault="006B0807" w:rsidP="001916DC">
                          <w:r w:rsidRPr="001916DC">
                            <w:rPr>
                              <w:rFonts w:hint="eastAsia"/>
                            </w:rPr>
                            <w:t>21</w:t>
                          </w:r>
                        </w:p>
                      </w:txbxContent>
                    </v:textbox>
                  </v:shape>
                  <v:shape id="_x0000_s12836" type="#_x0000_t202" style="position:absolute;left:6860;top:8287;width:684;height:339" filled="f" stroked="f">
                    <v:textbox style="mso-next-textbox:#_x0000_s12836">
                      <w:txbxContent>
                        <w:p w:rsidR="006B0807" w:rsidRPr="001916DC" w:rsidRDefault="006B0807" w:rsidP="001916DC">
                          <w:r w:rsidRPr="001916DC">
                            <w:rPr>
                              <w:rFonts w:hint="eastAsia"/>
                            </w:rPr>
                            <w:t>22</w:t>
                          </w:r>
                        </w:p>
                      </w:txbxContent>
                    </v:textbox>
                  </v:shape>
                  <v:shape id="_x0000_s12837" type="#_x0000_t202" style="position:absolute;left:7894;top:8583;width:493;height:339" filled="f" stroked="f">
                    <v:textbox style="mso-next-textbox:#_x0000_s12837">
                      <w:txbxContent>
                        <w:p w:rsidR="006B0807" w:rsidRPr="001916DC" w:rsidRDefault="006B0807" w:rsidP="001916DC">
                          <w:r w:rsidRPr="001916DC">
                            <w:rPr>
                              <w:rFonts w:hint="eastAsia"/>
                            </w:rPr>
                            <w:t>23</w:t>
                          </w:r>
                        </w:p>
                      </w:txbxContent>
                    </v:textbox>
                  </v:shape>
                  <v:shape id="_x0000_s12838" type="#_x0000_t202" style="position:absolute;left:8274;top:9532;width:684;height:339" filled="f" stroked="f">
                    <v:textbox style="mso-next-textbox:#_x0000_s12838">
                      <w:txbxContent>
                        <w:p w:rsidR="006B0807" w:rsidRPr="001916DC" w:rsidRDefault="006B0807" w:rsidP="001916DC">
                          <w:r w:rsidRPr="001916DC">
                            <w:rPr>
                              <w:rFonts w:hint="eastAsia"/>
                            </w:rPr>
                            <w:t>24</w:t>
                          </w:r>
                        </w:p>
                      </w:txbxContent>
                    </v:textbox>
                  </v:shape>
                  <v:shape id="_x0000_s12839" type="#_x0000_t202" style="position:absolute;left:9546;top:8626;width:684;height:339" filled="f" stroked="f">
                    <v:textbox style="mso-next-textbox:#_x0000_s12839">
                      <w:txbxContent>
                        <w:p w:rsidR="006B0807" w:rsidRPr="001916DC" w:rsidRDefault="006B0807" w:rsidP="001916DC">
                          <w:r w:rsidRPr="001916DC">
                            <w:rPr>
                              <w:rFonts w:hint="eastAsia"/>
                            </w:rPr>
                            <w:t>25</w:t>
                          </w:r>
                        </w:p>
                      </w:txbxContent>
                    </v:textbox>
                  </v:shape>
                  <v:shape id="_x0000_s12840" type="#_x0000_t202" style="position:absolute;left:10106;top:8168;width:684;height:339" filled="f" stroked="f">
                    <v:textbox style="mso-next-textbox:#_x0000_s12840">
                      <w:txbxContent>
                        <w:p w:rsidR="006B0807" w:rsidRPr="001916DC" w:rsidRDefault="006B0807" w:rsidP="001916DC">
                          <w:r w:rsidRPr="001916DC">
                            <w:rPr>
                              <w:rFonts w:hint="eastAsia"/>
                            </w:rPr>
                            <w:t>26</w:t>
                          </w:r>
                        </w:p>
                      </w:txbxContent>
                    </v:textbox>
                  </v:shape>
                  <v:shape id="_x0000_s12841" type="#_x0000_t202" style="position:absolute;left:10180;top:7577;width:684;height:339" filled="f" stroked="f">
                    <v:textbox style="mso-next-textbox:#_x0000_s12841">
                      <w:txbxContent>
                        <w:p w:rsidR="006B0807" w:rsidRPr="001916DC" w:rsidRDefault="006B0807" w:rsidP="001916DC">
                          <w:r w:rsidRPr="001916DC">
                            <w:rPr>
                              <w:rFonts w:hint="eastAsia"/>
                            </w:rPr>
                            <w:t>27</w:t>
                          </w:r>
                        </w:p>
                      </w:txbxContent>
                    </v:textbox>
                  </v:shape>
                  <v:shape id="_x0000_s12842" type="#_x0000_t202" style="position:absolute;left:9649;top:6503;width:684;height:339" filled="f" stroked="f">
                    <v:textbox style="mso-next-textbox:#_x0000_s12842">
                      <w:txbxContent>
                        <w:p w:rsidR="006B0807" w:rsidRPr="001916DC" w:rsidRDefault="006B0807" w:rsidP="001916DC">
                          <w:r w:rsidRPr="001916DC">
                            <w:rPr>
                              <w:rFonts w:hint="eastAsia"/>
                            </w:rPr>
                            <w:t>28</w:t>
                          </w:r>
                        </w:p>
                      </w:txbxContent>
                    </v:textbox>
                  </v:shape>
                  <v:shape id="_x0000_s12843" type="#_x0000_t202" style="position:absolute;left:9683;top:5994;width:684;height:339" filled="f" stroked="f">
                    <v:textbox style="mso-next-textbox:#_x0000_s12843">
                      <w:txbxContent>
                        <w:p w:rsidR="006B0807" w:rsidRPr="001916DC" w:rsidRDefault="006B0807" w:rsidP="001916DC">
                          <w:r w:rsidRPr="001916DC">
                            <w:rPr>
                              <w:rFonts w:hint="eastAsia"/>
                            </w:rPr>
                            <w:t>29</w:t>
                          </w:r>
                        </w:p>
                      </w:txbxContent>
                    </v:textbox>
                  </v:shape>
                  <v:shape id="_x0000_s12844" type="#_x0000_t202" style="position:absolute;left:10443;top:6125;width:684;height:339" filled="f" stroked="f">
                    <v:textbox style="mso-next-textbox:#_x0000_s12844">
                      <w:txbxContent>
                        <w:p w:rsidR="006B0807" w:rsidRPr="001916DC" w:rsidRDefault="006B0807" w:rsidP="001916DC">
                          <w:r w:rsidRPr="001916DC">
                            <w:rPr>
                              <w:rFonts w:hint="eastAsia"/>
                            </w:rPr>
                            <w:t>30</w:t>
                          </w:r>
                        </w:p>
                      </w:txbxContent>
                    </v:textbox>
                  </v:shape>
                  <v:shape id="_x0000_s12845" type="#_x0000_t202" style="position:absolute;left:11091;top:6820;width:684;height:339" filled="f" stroked="f">
                    <v:textbox style="mso-next-textbox:#_x0000_s12845">
                      <w:txbxContent>
                        <w:p w:rsidR="006B0807" w:rsidRPr="001916DC" w:rsidRDefault="006B0807" w:rsidP="001916DC">
                          <w:r w:rsidRPr="001916DC">
                            <w:rPr>
                              <w:rFonts w:hint="eastAsia"/>
                            </w:rPr>
                            <w:t>31</w:t>
                          </w:r>
                        </w:p>
                      </w:txbxContent>
                    </v:textbox>
                  </v:shape>
                  <v:shape id="_x0000_s12846" type="#_x0000_t202" style="position:absolute;left:11172;top:7797;width:684;height:339" filled="f" stroked="f">
                    <v:textbox style="mso-next-textbox:#_x0000_s12846">
                      <w:txbxContent>
                        <w:p w:rsidR="006B0807" w:rsidRPr="001916DC" w:rsidRDefault="006B0807" w:rsidP="001916DC">
                          <w:r w:rsidRPr="001916DC">
                            <w:rPr>
                              <w:rFonts w:hint="eastAsia"/>
                            </w:rPr>
                            <w:t>32</w:t>
                          </w:r>
                        </w:p>
                      </w:txbxContent>
                    </v:textbox>
                  </v:shape>
                  <v:shape id="_x0000_s12847" type="#_x0000_t202" style="position:absolute;left:11599;top:8244;width:684;height:339" filled="f" stroked="f">
                    <v:textbox style="mso-next-textbox:#_x0000_s12847">
                      <w:txbxContent>
                        <w:p w:rsidR="006B0807" w:rsidRPr="001916DC" w:rsidRDefault="006B0807" w:rsidP="001916DC">
                          <w:r w:rsidRPr="001916DC">
                            <w:rPr>
                              <w:rFonts w:hint="eastAsia"/>
                            </w:rPr>
                            <w:t>33</w:t>
                          </w:r>
                        </w:p>
                      </w:txbxContent>
                    </v:textbox>
                  </v:shape>
                  <v:shape id="_x0000_s12848" type="#_x0000_t202" style="position:absolute;left:11795;top:9297;width:684;height:339" filled="f" stroked="f">
                    <v:textbox style="mso-next-textbox:#_x0000_s12848">
                      <w:txbxContent>
                        <w:p w:rsidR="006B0807" w:rsidRPr="001916DC" w:rsidRDefault="006B0807" w:rsidP="001916DC">
                          <w:r w:rsidRPr="001916DC">
                            <w:rPr>
                              <w:rFonts w:hint="eastAsia"/>
                            </w:rPr>
                            <w:t>34</w:t>
                          </w:r>
                        </w:p>
                      </w:txbxContent>
                    </v:textbox>
                  </v:shape>
                  <v:shape id="_x0000_s12849" type="#_x0000_t202" style="position:absolute;left:8895;top:9532;width:684;height:339" filled="f" stroked="f">
                    <v:textbox style="mso-next-textbox:#_x0000_s12849">
                      <w:txbxContent>
                        <w:p w:rsidR="006B0807" w:rsidRPr="001916DC" w:rsidRDefault="006B0807" w:rsidP="001916DC">
                          <w:r w:rsidRPr="001916DC">
                            <w:rPr>
                              <w:rFonts w:hint="eastAsia"/>
                            </w:rPr>
                            <w:t>35</w:t>
                          </w:r>
                        </w:p>
                      </w:txbxContent>
                    </v:textbox>
                  </v:shape>
                </v:group>
                <v:group id="_x0000_s12784" style="position:absolute;left:9071;top:9215;width:2473;height:273" coordorigin="4856,3036" coordsize="3973,540">
                  <v:group id="_x0000_s12774" style="position:absolute;left:5089;top:2805;width:537;height:1003;rotation:90" coordorigin="4947,2947" coordsize="1955,2381">
                    <v:shapetype id="_x0000_t19" coordsize="21600,21600" o:spt="19" adj="-5898240,,,21600,21600" path="wr-21600,,21600,43200,,,21600,21600nfewr-21600,,21600,43200,,,21600,21600l,21600nsxe" filled="f">
                      <v:formulas>
                        <v:f eqn="val #2"/>
                        <v:f eqn="val #3"/>
                        <v:f eqn="val #4"/>
                      </v:formulas>
                      <v:path arrowok="t" o:extrusionok="f" gradientshapeok="t" o:connecttype="custom" o:connectlocs="0,0;21600,21600;0,21600"/>
                      <v:handles>
                        <v:h position="@2,#0" polar="@0,@1"/>
                        <v:h position="@2,#1" polar="@0,@1"/>
                      </v:handles>
                    </v:shapetype>
                    <v:shape id="_x0000_s12772" type="#_x0000_t19" style="position:absolute;left:4949;top:4183;width:1953;height:1145;flip:x y" strokeweight="1pt"/>
                    <v:shape id="_x0000_s12773" type="#_x0000_t19" style="position:absolute;left:4947;top:2947;width:1953;height:1231;flip:x" strokeweight="1pt"/>
                  </v:group>
                  <v:group id="_x0000_s12775" style="position:absolute;left:6075;top:2804;width:537;height:1003;rotation:90" coordorigin="4947,2947" coordsize="1955,2381">
                    <v:shape id="_x0000_s12776" type="#_x0000_t19" style="position:absolute;left:4949;top:4183;width:1953;height:1145;flip:x y" strokeweight="1pt"/>
                    <v:shape id="_x0000_s12777" type="#_x0000_t19" style="position:absolute;left:4947;top:2947;width:1953;height:1231;flip:x" strokeweight="1pt"/>
                  </v:group>
                  <v:group id="_x0000_s12778" style="position:absolute;left:7078;top:2803;width:537;height:1003;rotation:90" coordorigin="4947,2947" coordsize="1955,2381">
                    <v:shape id="_x0000_s12779" type="#_x0000_t19" style="position:absolute;left:4949;top:4183;width:1953;height:1145;flip:x y" strokeweight="1pt"/>
                    <v:shape id="_x0000_s12780" type="#_x0000_t19" style="position:absolute;left:4947;top:2947;width:1953;height:1231;flip:x" strokeweight="1pt"/>
                  </v:group>
                  <v:group id="_x0000_s12781" style="position:absolute;left:8059;top:2806;width:537;height:1003;rotation:90" coordorigin="4947,2947" coordsize="1955,2381">
                    <v:shape id="_x0000_s12782" type="#_x0000_t19" style="position:absolute;left:4949;top:4183;width:1953;height:1145;flip:x y" strokeweight="1pt"/>
                    <v:shape id="_x0000_s12783" type="#_x0000_t19" style="position:absolute;left:4947;top:2947;width:1953;height:1231;flip:x" strokeweight="1pt"/>
                  </v:group>
                </v:group>
                <v:group id="_x0000_s12785" style="position:absolute;left:7922;top:5799;width:1449;height:252" coordorigin="4856,3036" coordsize="3973,540">
                  <v:group id="_x0000_s12786" style="position:absolute;left:5089;top:2805;width:537;height:1003;rotation:90" coordorigin="4947,2947" coordsize="1955,2381">
                    <v:shape id="_x0000_s12787" type="#_x0000_t19" style="position:absolute;left:4949;top:4183;width:1953;height:1145;flip:x y" strokeweight="1pt"/>
                    <v:shape id="_x0000_s12788" type="#_x0000_t19" style="position:absolute;left:4947;top:2947;width:1953;height:1231;flip:x" strokeweight="1pt"/>
                  </v:group>
                  <v:group id="_x0000_s12789" style="position:absolute;left:6075;top:2804;width:537;height:1003;rotation:90" coordorigin="4947,2947" coordsize="1955,2381">
                    <v:shape id="_x0000_s12790" type="#_x0000_t19" style="position:absolute;left:4949;top:4183;width:1953;height:1145;flip:x y" strokeweight="1pt"/>
                    <v:shape id="_x0000_s12791" type="#_x0000_t19" style="position:absolute;left:4947;top:2947;width:1953;height:1231;flip:x" strokeweight="1pt"/>
                  </v:group>
                  <v:group id="_x0000_s12792" style="position:absolute;left:7078;top:2803;width:537;height:1003;rotation:90" coordorigin="4947,2947" coordsize="1955,2381">
                    <v:shape id="_x0000_s12793" type="#_x0000_t19" style="position:absolute;left:4949;top:4183;width:1953;height:1145;flip:x y" strokeweight="1pt"/>
                    <v:shape id="_x0000_s12794" type="#_x0000_t19" style="position:absolute;left:4947;top:2947;width:1953;height:1231;flip:x" strokeweight="1pt"/>
                  </v:group>
                  <v:group id="_x0000_s12795" style="position:absolute;left:8059;top:2806;width:537;height:1003;rotation:90" coordorigin="4947,2947" coordsize="1955,2381">
                    <v:shape id="_x0000_s12796" type="#_x0000_t19" style="position:absolute;left:4949;top:4183;width:1953;height:1145;flip:x y" strokeweight="1pt"/>
                    <v:shape id="_x0000_s12797" type="#_x0000_t19" style="position:absolute;left:4947;top:2947;width:1953;height:1231;flip:x" strokeweight="1pt"/>
                  </v:group>
                </v:group>
              </v:group>
              <v:shapetype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_x0000_s12858" type="#_x0000_t184" style="position:absolute;left:8523;top:7883;width:93;height:261;rotation:270" strokeweight="1pt"/>
            </v:group>
            <v:shape id="_x0000_s15454" type="#_x0000_t136" style="position:absolute;left:1600;top:1446;width:7574;height:700">
              <v:shadow color="#868686"/>
              <v:textpath style="font-family:&quot;Arial Black&quot;;v-text-kern:t" trim="t" fitpath="t" string="Is that you? Santa Claus!"/>
            </v:shape>
            <v:group id="_x0000_s15517" style="position:absolute;left:1544;top:7605;width:3086;height:2397" coordorigin="2203,8373" coordsize="2312,1796">
              <v:shape id="_x0000_s15509" style="position:absolute;left:2428;top:8678;width:251;height:290" coordsize="251,290" path="m251,290r,-60l251,230,216,220,176,205,145,185,110,160,80,130,50,90,25,50,,,,,25,65r25,50l80,165r30,40l140,235r36,30l211,280r40,10l251,290xe" strokeweight="1pt">
                <v:path arrowok="t"/>
              </v:shape>
              <v:group id="_x0000_s15516" style="position:absolute;left:2203;top:8373;width:2312;height:1796" coordorigin="2203,8373" coordsize="2312,1796">
                <v:shape id="_x0000_s15510" style="position:absolute;left:2203;top:8843;width:2202;height:1326" coordsize="2202,1326" path="m1571,1181r,l1556,1191r-15,5l1521,1201r-20,-5l1481,1186r-20,-20l1411,1121r,l1366,1061r-40,-65l1296,926r-25,-71l1271,855r10,-15l1291,825r15,-5l1321,815r20,l1366,820r55,20l1421,840r70,40l1566,936r90,75l1752,1101r80,-100l1741,1046r51,-65l1792,981r-10,10l1767,996r-20,-5l1726,986r-40,-20l1631,920r,l1571,865r-60,-75l1446,710,1381,610r,l1431,620r45,5l1526,625r45,-5l1616,615r50,-15l1711,585r51,-15l1762,570,1661,545r-80,-30l1546,495r-35,-20l1486,455r-25,-25l1461,430r125,15l1701,445r56,-5l1812,430r50,-10l1907,410r45,-15l1997,375r40,-25l2072,325r40,-25l2142,270r30,-35l2202,200r,l2107,200r-95,l1917,195r-95,-15l1726,160r-95,-25l1536,110,1446,70r,l1391,45,1341,20,1296,10,1256,r-35,l1191,5r-25,15l1146,40r-15,30l1121,100r-5,45l1116,190r5,60l1126,310r15,70l1161,455r,l1081,350r-80,-90l956,220,916,185,871,150,831,125r,l791,100,746,85,706,70,666,60,626,50r-45,l541,50r-40,5l501,55,466,65,441,80r-25,20l396,125r-15,35l370,195r-5,45l360,290,225,205r,l125,300,85,345,50,385r,l15,440,5,460,,480r,l5,485r10,l30,480,50,465r,l110,410r65,-75l175,335r45,120l245,505r25,40l290,580r25,30l340,630r20,10l386,645r20,l431,635r25,-15l476,595r25,-30l526,530r20,-45l546,485r60,20l671,535r60,30l791,600r60,45l911,690r65,55l1036,800r,l1131,895r135,146l1266,1041r155,165l1541,1326r75,-115l1541,1251r30,-70l1571,1181xe" strokeweight="1pt">
                  <v:path arrowok="t"/>
                </v:shape>
                <v:shape id="_x0000_s15511" style="position:absolute;left:3219;top:8373;width:280;height:480" coordsize="280,480" path="m5,5r,l,15,,25,5,45r,l20,75r35,30l55,105r35,30l120,170r30,40l175,245r,l200,290r25,55l255,405r25,75l280,480,250,300,225,185r,l205,135,190,95,165,65,145,45r,l95,15,55,,25,,15,,5,5r,xe" strokeweight="1pt">
                  <v:path arrowok="t"/>
                </v:shape>
                <v:shape id="_x0000_s15512" style="position:absolute;left:2964;top:8458;width:370;height:445" coordsize="370,445" path="m195,30r,l130,10,80,,40,,25,5,10,15r,l5,20,,30,5,40r5,10l10,50,35,80r40,25l75,105r50,25l165,160r40,35l235,230r,l270,270r35,50l340,380r30,65l370,445,335,275,315,210,300,160r,l275,115,250,75,225,50,195,30r,xe" strokeweight="1pt">
                  <v:path arrowok="t"/>
                </v:shape>
                <v:shape id="_x0000_s15513" style="position:absolute;left:3599;top:8963;width:100;height:115" coordsize="100,115" path="m25,5r,l15,5,10,15,,35r,l,70r5,45l5,115,5,75,10,50,15,30,25,20r15,l55,35,75,55r25,30l100,85,80,45,60,15r,l40,5,30,,25,5r,xe" strokeweight="1pt">
                  <v:path arrowok="t"/>
                </v:shape>
                <v:shape id="_x0000_s15514" style="position:absolute;left:3439;top:9003;width:125;height:120" coordsize="125,120" path="m65,15r,l40,,30,,20,5r,l10,10,5,15,,40r,l,80r15,40l15,120,10,80r,-30l15,30,25,20r15,l65,30,90,50r35,30l125,80,95,40,65,15r,xe" strokeweight="1pt">
                  <v:path arrowok="t"/>
                </v:shape>
                <v:shape id="_x0000_s15515" style="position:absolute;left:4245;top:8883;width:270;height:295" coordsize="270,295" path="m90,25r,l65,40,45,60,25,85,15,115r,l5,145,,170r,30l10,225r,l20,245r15,20l55,280r25,10l80,290r25,5l130,290r25,-5l180,270r,l205,255r25,-20l245,210r15,-30l260,180r10,-30l270,125r,-30l265,70r,l250,45,235,30,215,15,195,5r,l170,,140,5r-25,5l90,25r,xe" strokeweight="1pt">
                  <v:path arrowok="t"/>
                </v:shape>
              </v:group>
            </v:group>
            <w10:wrap anchorx="page" anchory="page"/>
          </v:group>
        </w:pict>
      </w:r>
      <w:r w:rsidR="00344409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6784975</wp:posOffset>
                </wp:positionH>
                <wp:positionV relativeFrom="paragraph">
                  <wp:posOffset>-3919855</wp:posOffset>
                </wp:positionV>
                <wp:extent cx="1746885" cy="1089660"/>
                <wp:effectExtent l="0" t="0" r="24765" b="15240"/>
                <wp:wrapNone/>
                <wp:docPr id="4" name="Freeform 7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46885" cy="1089660"/>
                        </a:xfrm>
                        <a:custGeom>
                          <a:avLst/>
                          <a:gdLst>
                            <a:gd name="T0" fmla="*/ 411 w 1602"/>
                            <a:gd name="T1" fmla="*/ 130 h 1130"/>
                            <a:gd name="T2" fmla="*/ 310 w 1602"/>
                            <a:gd name="T3" fmla="*/ 150 h 1130"/>
                            <a:gd name="T4" fmla="*/ 275 w 1602"/>
                            <a:gd name="T5" fmla="*/ 210 h 1130"/>
                            <a:gd name="T6" fmla="*/ 305 w 1602"/>
                            <a:gd name="T7" fmla="*/ 295 h 1130"/>
                            <a:gd name="T8" fmla="*/ 195 w 1602"/>
                            <a:gd name="T9" fmla="*/ 270 h 1130"/>
                            <a:gd name="T10" fmla="*/ 120 w 1602"/>
                            <a:gd name="T11" fmla="*/ 305 h 1130"/>
                            <a:gd name="T12" fmla="*/ 90 w 1602"/>
                            <a:gd name="T13" fmla="*/ 380 h 1130"/>
                            <a:gd name="T14" fmla="*/ 135 w 1602"/>
                            <a:gd name="T15" fmla="*/ 460 h 1130"/>
                            <a:gd name="T16" fmla="*/ 5 w 1602"/>
                            <a:gd name="T17" fmla="*/ 555 h 1130"/>
                            <a:gd name="T18" fmla="*/ 5 w 1602"/>
                            <a:gd name="T19" fmla="*/ 610 h 1130"/>
                            <a:gd name="T20" fmla="*/ 30 w 1602"/>
                            <a:gd name="T21" fmla="*/ 705 h 1130"/>
                            <a:gd name="T22" fmla="*/ 10 w 1602"/>
                            <a:gd name="T23" fmla="*/ 840 h 1130"/>
                            <a:gd name="T24" fmla="*/ 70 w 1602"/>
                            <a:gd name="T25" fmla="*/ 905 h 1130"/>
                            <a:gd name="T26" fmla="*/ 145 w 1602"/>
                            <a:gd name="T27" fmla="*/ 955 h 1130"/>
                            <a:gd name="T28" fmla="*/ 180 w 1602"/>
                            <a:gd name="T29" fmla="*/ 1025 h 1130"/>
                            <a:gd name="T30" fmla="*/ 245 w 1602"/>
                            <a:gd name="T31" fmla="*/ 1045 h 1130"/>
                            <a:gd name="T32" fmla="*/ 316 w 1602"/>
                            <a:gd name="T33" fmla="*/ 1005 h 1130"/>
                            <a:gd name="T34" fmla="*/ 396 w 1602"/>
                            <a:gd name="T35" fmla="*/ 1035 h 1130"/>
                            <a:gd name="T36" fmla="*/ 471 w 1602"/>
                            <a:gd name="T37" fmla="*/ 1060 h 1130"/>
                            <a:gd name="T38" fmla="*/ 551 w 1602"/>
                            <a:gd name="T39" fmla="*/ 1015 h 1130"/>
                            <a:gd name="T40" fmla="*/ 611 w 1602"/>
                            <a:gd name="T41" fmla="*/ 1045 h 1130"/>
                            <a:gd name="T42" fmla="*/ 686 w 1602"/>
                            <a:gd name="T43" fmla="*/ 1100 h 1130"/>
                            <a:gd name="T44" fmla="*/ 816 w 1602"/>
                            <a:gd name="T45" fmla="*/ 1065 h 1130"/>
                            <a:gd name="T46" fmla="*/ 856 w 1602"/>
                            <a:gd name="T47" fmla="*/ 1120 h 1130"/>
                            <a:gd name="T48" fmla="*/ 926 w 1602"/>
                            <a:gd name="T49" fmla="*/ 1120 h 1130"/>
                            <a:gd name="T50" fmla="*/ 996 w 1602"/>
                            <a:gd name="T51" fmla="*/ 1070 h 1130"/>
                            <a:gd name="T52" fmla="*/ 1036 w 1602"/>
                            <a:gd name="T53" fmla="*/ 1025 h 1130"/>
                            <a:gd name="T54" fmla="*/ 1086 w 1602"/>
                            <a:gd name="T55" fmla="*/ 1095 h 1130"/>
                            <a:gd name="T56" fmla="*/ 1167 w 1602"/>
                            <a:gd name="T57" fmla="*/ 1090 h 1130"/>
                            <a:gd name="T58" fmla="*/ 1237 w 1602"/>
                            <a:gd name="T59" fmla="*/ 1025 h 1130"/>
                            <a:gd name="T60" fmla="*/ 1332 w 1602"/>
                            <a:gd name="T61" fmla="*/ 975 h 1130"/>
                            <a:gd name="T62" fmla="*/ 1407 w 1602"/>
                            <a:gd name="T63" fmla="*/ 955 h 1130"/>
                            <a:gd name="T64" fmla="*/ 1442 w 1602"/>
                            <a:gd name="T65" fmla="*/ 885 h 1130"/>
                            <a:gd name="T66" fmla="*/ 1412 w 1602"/>
                            <a:gd name="T67" fmla="*/ 800 h 1130"/>
                            <a:gd name="T68" fmla="*/ 1492 w 1602"/>
                            <a:gd name="T69" fmla="*/ 825 h 1130"/>
                            <a:gd name="T70" fmla="*/ 1542 w 1602"/>
                            <a:gd name="T71" fmla="*/ 795 h 1130"/>
                            <a:gd name="T72" fmla="*/ 1552 w 1602"/>
                            <a:gd name="T73" fmla="*/ 685 h 1130"/>
                            <a:gd name="T74" fmla="*/ 1582 w 1602"/>
                            <a:gd name="T75" fmla="*/ 620 h 1130"/>
                            <a:gd name="T76" fmla="*/ 1597 w 1602"/>
                            <a:gd name="T77" fmla="*/ 535 h 1130"/>
                            <a:gd name="T78" fmla="*/ 1562 w 1602"/>
                            <a:gd name="T79" fmla="*/ 470 h 1130"/>
                            <a:gd name="T80" fmla="*/ 1482 w 1602"/>
                            <a:gd name="T81" fmla="*/ 445 h 1130"/>
                            <a:gd name="T82" fmla="*/ 1537 w 1602"/>
                            <a:gd name="T83" fmla="*/ 375 h 1130"/>
                            <a:gd name="T84" fmla="*/ 1527 w 1602"/>
                            <a:gd name="T85" fmla="*/ 300 h 1130"/>
                            <a:gd name="T86" fmla="*/ 1457 w 1602"/>
                            <a:gd name="T87" fmla="*/ 250 h 1130"/>
                            <a:gd name="T88" fmla="*/ 1347 w 1602"/>
                            <a:gd name="T89" fmla="*/ 235 h 1130"/>
                            <a:gd name="T90" fmla="*/ 1362 w 1602"/>
                            <a:gd name="T91" fmla="*/ 155 h 1130"/>
                            <a:gd name="T92" fmla="*/ 1312 w 1602"/>
                            <a:gd name="T93" fmla="*/ 110 h 1130"/>
                            <a:gd name="T94" fmla="*/ 1187 w 1602"/>
                            <a:gd name="T95" fmla="*/ 125 h 1130"/>
                            <a:gd name="T96" fmla="*/ 1162 w 1602"/>
                            <a:gd name="T97" fmla="*/ 100 h 1130"/>
                            <a:gd name="T98" fmla="*/ 1136 w 1602"/>
                            <a:gd name="T99" fmla="*/ 25 h 1130"/>
                            <a:gd name="T100" fmla="*/ 1061 w 1602"/>
                            <a:gd name="T101" fmla="*/ 0 h 1130"/>
                            <a:gd name="T102" fmla="*/ 976 w 1602"/>
                            <a:gd name="T103" fmla="*/ 40 h 1130"/>
                            <a:gd name="T104" fmla="*/ 926 w 1602"/>
                            <a:gd name="T105" fmla="*/ 40 h 1130"/>
                            <a:gd name="T106" fmla="*/ 881 w 1602"/>
                            <a:gd name="T107" fmla="*/ 0 h 1130"/>
                            <a:gd name="T108" fmla="*/ 781 w 1602"/>
                            <a:gd name="T109" fmla="*/ 40 h 1130"/>
                            <a:gd name="T110" fmla="*/ 716 w 1602"/>
                            <a:gd name="T111" fmla="*/ 90 h 1130"/>
                            <a:gd name="T112" fmla="*/ 601 w 1602"/>
                            <a:gd name="T113" fmla="*/ 30 h 1130"/>
                            <a:gd name="T114" fmla="*/ 516 w 1602"/>
                            <a:gd name="T115" fmla="*/ 45 h 1130"/>
                            <a:gd name="T116" fmla="*/ 476 w 1602"/>
                            <a:gd name="T117" fmla="*/ 105 h 1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602" h="1130">
                              <a:moveTo>
                                <a:pt x="476" y="150"/>
                              </a:moveTo>
                              <a:lnTo>
                                <a:pt x="476" y="150"/>
                              </a:lnTo>
                              <a:lnTo>
                                <a:pt x="456" y="140"/>
                              </a:lnTo>
                              <a:lnTo>
                                <a:pt x="431" y="130"/>
                              </a:lnTo>
                              <a:lnTo>
                                <a:pt x="411" y="130"/>
                              </a:lnTo>
                              <a:lnTo>
                                <a:pt x="386" y="125"/>
                              </a:lnTo>
                              <a:lnTo>
                                <a:pt x="346" y="135"/>
                              </a:lnTo>
                              <a:lnTo>
                                <a:pt x="326" y="140"/>
                              </a:lnTo>
                              <a:lnTo>
                                <a:pt x="310" y="150"/>
                              </a:lnTo>
                              <a:lnTo>
                                <a:pt x="295" y="165"/>
                              </a:lnTo>
                              <a:lnTo>
                                <a:pt x="285" y="180"/>
                              </a:lnTo>
                              <a:lnTo>
                                <a:pt x="275" y="195"/>
                              </a:lnTo>
                              <a:lnTo>
                                <a:pt x="275" y="210"/>
                              </a:lnTo>
                              <a:lnTo>
                                <a:pt x="275" y="230"/>
                              </a:lnTo>
                              <a:lnTo>
                                <a:pt x="280" y="255"/>
                              </a:lnTo>
                              <a:lnTo>
                                <a:pt x="290" y="275"/>
                              </a:lnTo>
                              <a:lnTo>
                                <a:pt x="305" y="295"/>
                              </a:lnTo>
                              <a:lnTo>
                                <a:pt x="280" y="285"/>
                              </a:lnTo>
                              <a:lnTo>
                                <a:pt x="250" y="275"/>
                              </a:lnTo>
                              <a:lnTo>
                                <a:pt x="225" y="270"/>
                              </a:lnTo>
                              <a:lnTo>
                                <a:pt x="195" y="270"/>
                              </a:lnTo>
                              <a:lnTo>
                                <a:pt x="175" y="275"/>
                              </a:lnTo>
                              <a:lnTo>
                                <a:pt x="155" y="280"/>
                              </a:lnTo>
                              <a:lnTo>
                                <a:pt x="135" y="295"/>
                              </a:lnTo>
                              <a:lnTo>
                                <a:pt x="120" y="305"/>
                              </a:lnTo>
                              <a:lnTo>
                                <a:pt x="105" y="325"/>
                              </a:lnTo>
                              <a:lnTo>
                                <a:pt x="95" y="340"/>
                              </a:lnTo>
                              <a:lnTo>
                                <a:pt x="95" y="360"/>
                              </a:lnTo>
                              <a:lnTo>
                                <a:pt x="90" y="380"/>
                              </a:lnTo>
                              <a:lnTo>
                                <a:pt x="95" y="400"/>
                              </a:lnTo>
                              <a:lnTo>
                                <a:pt x="105" y="420"/>
                              </a:lnTo>
                              <a:lnTo>
                                <a:pt x="115" y="440"/>
                              </a:lnTo>
                              <a:lnTo>
                                <a:pt x="135" y="460"/>
                              </a:lnTo>
                              <a:lnTo>
                                <a:pt x="85" y="480"/>
                              </a:lnTo>
                              <a:lnTo>
                                <a:pt x="50" y="500"/>
                              </a:lnTo>
                              <a:lnTo>
                                <a:pt x="25" y="525"/>
                              </a:lnTo>
                              <a:lnTo>
                                <a:pt x="5" y="555"/>
                              </a:lnTo>
                              <a:lnTo>
                                <a:pt x="0" y="570"/>
                              </a:lnTo>
                              <a:lnTo>
                                <a:pt x="0" y="585"/>
                              </a:lnTo>
                              <a:lnTo>
                                <a:pt x="0" y="600"/>
                              </a:lnTo>
                              <a:lnTo>
                                <a:pt x="5" y="610"/>
                              </a:lnTo>
                              <a:lnTo>
                                <a:pt x="15" y="620"/>
                              </a:lnTo>
                              <a:lnTo>
                                <a:pt x="25" y="635"/>
                              </a:lnTo>
                              <a:lnTo>
                                <a:pt x="60" y="655"/>
                              </a:lnTo>
                              <a:lnTo>
                                <a:pt x="30" y="705"/>
                              </a:lnTo>
                              <a:lnTo>
                                <a:pt x="10" y="755"/>
                              </a:lnTo>
                              <a:lnTo>
                                <a:pt x="5" y="795"/>
                              </a:lnTo>
                              <a:lnTo>
                                <a:pt x="5" y="820"/>
                              </a:lnTo>
                              <a:lnTo>
                                <a:pt x="10" y="840"/>
                              </a:lnTo>
                              <a:lnTo>
                                <a:pt x="15" y="855"/>
                              </a:lnTo>
                              <a:lnTo>
                                <a:pt x="25" y="870"/>
                              </a:lnTo>
                              <a:lnTo>
                                <a:pt x="40" y="885"/>
                              </a:lnTo>
                              <a:lnTo>
                                <a:pt x="55" y="895"/>
                              </a:lnTo>
                              <a:lnTo>
                                <a:pt x="70" y="905"/>
                              </a:lnTo>
                              <a:lnTo>
                                <a:pt x="90" y="905"/>
                              </a:lnTo>
                              <a:lnTo>
                                <a:pt x="140" y="910"/>
                              </a:lnTo>
                              <a:lnTo>
                                <a:pt x="140" y="935"/>
                              </a:lnTo>
                              <a:lnTo>
                                <a:pt x="145" y="955"/>
                              </a:lnTo>
                              <a:lnTo>
                                <a:pt x="150" y="980"/>
                              </a:lnTo>
                              <a:lnTo>
                                <a:pt x="160" y="1000"/>
                              </a:lnTo>
                              <a:lnTo>
                                <a:pt x="170" y="1015"/>
                              </a:lnTo>
                              <a:lnTo>
                                <a:pt x="180" y="1025"/>
                              </a:lnTo>
                              <a:lnTo>
                                <a:pt x="195" y="1035"/>
                              </a:lnTo>
                              <a:lnTo>
                                <a:pt x="210" y="1045"/>
                              </a:lnTo>
                              <a:lnTo>
                                <a:pt x="230" y="1045"/>
                              </a:lnTo>
                              <a:lnTo>
                                <a:pt x="245" y="1045"/>
                              </a:lnTo>
                              <a:lnTo>
                                <a:pt x="265" y="1040"/>
                              </a:lnTo>
                              <a:lnTo>
                                <a:pt x="280" y="1035"/>
                              </a:lnTo>
                              <a:lnTo>
                                <a:pt x="295" y="1020"/>
                              </a:lnTo>
                              <a:lnTo>
                                <a:pt x="316" y="1005"/>
                              </a:lnTo>
                              <a:lnTo>
                                <a:pt x="326" y="985"/>
                              </a:lnTo>
                              <a:lnTo>
                                <a:pt x="341" y="960"/>
                              </a:lnTo>
                              <a:lnTo>
                                <a:pt x="366" y="1005"/>
                              </a:lnTo>
                              <a:lnTo>
                                <a:pt x="396" y="1035"/>
                              </a:lnTo>
                              <a:lnTo>
                                <a:pt x="416" y="1050"/>
                              </a:lnTo>
                              <a:lnTo>
                                <a:pt x="431" y="1055"/>
                              </a:lnTo>
                              <a:lnTo>
                                <a:pt x="451" y="1060"/>
                              </a:lnTo>
                              <a:lnTo>
                                <a:pt x="471" y="1060"/>
                              </a:lnTo>
                              <a:lnTo>
                                <a:pt x="486" y="1060"/>
                              </a:lnTo>
                              <a:lnTo>
                                <a:pt x="506" y="1055"/>
                              </a:lnTo>
                              <a:lnTo>
                                <a:pt x="521" y="1045"/>
                              </a:lnTo>
                              <a:lnTo>
                                <a:pt x="536" y="1030"/>
                              </a:lnTo>
                              <a:lnTo>
                                <a:pt x="551" y="1015"/>
                              </a:lnTo>
                              <a:lnTo>
                                <a:pt x="566" y="995"/>
                              </a:lnTo>
                              <a:lnTo>
                                <a:pt x="586" y="945"/>
                              </a:lnTo>
                              <a:lnTo>
                                <a:pt x="596" y="1000"/>
                              </a:lnTo>
                              <a:lnTo>
                                <a:pt x="611" y="1045"/>
                              </a:lnTo>
                              <a:lnTo>
                                <a:pt x="631" y="1075"/>
                              </a:lnTo>
                              <a:lnTo>
                                <a:pt x="641" y="1085"/>
                              </a:lnTo>
                              <a:lnTo>
                                <a:pt x="656" y="1095"/>
                              </a:lnTo>
                              <a:lnTo>
                                <a:pt x="671" y="1100"/>
                              </a:lnTo>
                              <a:lnTo>
                                <a:pt x="686" y="1100"/>
                              </a:lnTo>
                              <a:lnTo>
                                <a:pt x="726" y="1095"/>
                              </a:lnTo>
                              <a:lnTo>
                                <a:pt x="766" y="1075"/>
                              </a:lnTo>
                              <a:lnTo>
                                <a:pt x="816" y="1045"/>
                              </a:lnTo>
                              <a:lnTo>
                                <a:pt x="816" y="1065"/>
                              </a:lnTo>
                              <a:lnTo>
                                <a:pt x="821" y="1085"/>
                              </a:lnTo>
                              <a:lnTo>
                                <a:pt x="831" y="1100"/>
                              </a:lnTo>
                              <a:lnTo>
                                <a:pt x="846" y="1110"/>
                              </a:lnTo>
                              <a:lnTo>
                                <a:pt x="856" y="1120"/>
                              </a:lnTo>
                              <a:lnTo>
                                <a:pt x="871" y="1125"/>
                              </a:lnTo>
                              <a:lnTo>
                                <a:pt x="891" y="1130"/>
                              </a:lnTo>
                              <a:lnTo>
                                <a:pt x="906" y="1125"/>
                              </a:lnTo>
                              <a:lnTo>
                                <a:pt x="926" y="1120"/>
                              </a:lnTo>
                              <a:lnTo>
                                <a:pt x="946" y="1115"/>
                              </a:lnTo>
                              <a:lnTo>
                                <a:pt x="961" y="1100"/>
                              </a:lnTo>
                              <a:lnTo>
                                <a:pt x="981" y="1090"/>
                              </a:lnTo>
                              <a:lnTo>
                                <a:pt x="996" y="1070"/>
                              </a:lnTo>
                              <a:lnTo>
                                <a:pt x="1011" y="1045"/>
                              </a:lnTo>
                              <a:lnTo>
                                <a:pt x="1021" y="1020"/>
                              </a:lnTo>
                              <a:lnTo>
                                <a:pt x="1031" y="995"/>
                              </a:lnTo>
                              <a:lnTo>
                                <a:pt x="1036" y="1025"/>
                              </a:lnTo>
                              <a:lnTo>
                                <a:pt x="1041" y="1045"/>
                              </a:lnTo>
                              <a:lnTo>
                                <a:pt x="1056" y="1065"/>
                              </a:lnTo>
                              <a:lnTo>
                                <a:pt x="1071" y="1080"/>
                              </a:lnTo>
                              <a:lnTo>
                                <a:pt x="1086" y="1095"/>
                              </a:lnTo>
                              <a:lnTo>
                                <a:pt x="1106" y="1100"/>
                              </a:lnTo>
                              <a:lnTo>
                                <a:pt x="1126" y="1100"/>
                              </a:lnTo>
                              <a:lnTo>
                                <a:pt x="1147" y="1100"/>
                              </a:lnTo>
                              <a:lnTo>
                                <a:pt x="1167" y="1090"/>
                              </a:lnTo>
                              <a:lnTo>
                                <a:pt x="1187" y="1080"/>
                              </a:lnTo>
                              <a:lnTo>
                                <a:pt x="1207" y="1065"/>
                              </a:lnTo>
                              <a:lnTo>
                                <a:pt x="1222" y="1050"/>
                              </a:lnTo>
                              <a:lnTo>
                                <a:pt x="1237" y="1025"/>
                              </a:lnTo>
                              <a:lnTo>
                                <a:pt x="1247" y="1005"/>
                              </a:lnTo>
                              <a:lnTo>
                                <a:pt x="1257" y="985"/>
                              </a:lnTo>
                              <a:lnTo>
                                <a:pt x="1257" y="965"/>
                              </a:lnTo>
                              <a:lnTo>
                                <a:pt x="1332" y="975"/>
                              </a:lnTo>
                              <a:lnTo>
                                <a:pt x="1352" y="975"/>
                              </a:lnTo>
                              <a:lnTo>
                                <a:pt x="1372" y="970"/>
                              </a:lnTo>
                              <a:lnTo>
                                <a:pt x="1387" y="965"/>
                              </a:lnTo>
                              <a:lnTo>
                                <a:pt x="1407" y="955"/>
                              </a:lnTo>
                              <a:lnTo>
                                <a:pt x="1422" y="940"/>
                              </a:lnTo>
                              <a:lnTo>
                                <a:pt x="1432" y="925"/>
                              </a:lnTo>
                              <a:lnTo>
                                <a:pt x="1437" y="905"/>
                              </a:lnTo>
                              <a:lnTo>
                                <a:pt x="1442" y="885"/>
                              </a:lnTo>
                              <a:lnTo>
                                <a:pt x="1442" y="865"/>
                              </a:lnTo>
                              <a:lnTo>
                                <a:pt x="1437" y="840"/>
                              </a:lnTo>
                              <a:lnTo>
                                <a:pt x="1427" y="820"/>
                              </a:lnTo>
                              <a:lnTo>
                                <a:pt x="1412" y="800"/>
                              </a:lnTo>
                              <a:lnTo>
                                <a:pt x="1437" y="810"/>
                              </a:lnTo>
                              <a:lnTo>
                                <a:pt x="1457" y="820"/>
                              </a:lnTo>
                              <a:lnTo>
                                <a:pt x="1477" y="825"/>
                              </a:lnTo>
                              <a:lnTo>
                                <a:pt x="1492" y="825"/>
                              </a:lnTo>
                              <a:lnTo>
                                <a:pt x="1507" y="820"/>
                              </a:lnTo>
                              <a:lnTo>
                                <a:pt x="1522" y="815"/>
                              </a:lnTo>
                              <a:lnTo>
                                <a:pt x="1532" y="805"/>
                              </a:lnTo>
                              <a:lnTo>
                                <a:pt x="1542" y="795"/>
                              </a:lnTo>
                              <a:lnTo>
                                <a:pt x="1557" y="765"/>
                              </a:lnTo>
                              <a:lnTo>
                                <a:pt x="1557" y="725"/>
                              </a:lnTo>
                              <a:lnTo>
                                <a:pt x="1552" y="685"/>
                              </a:lnTo>
                              <a:lnTo>
                                <a:pt x="1537" y="645"/>
                              </a:lnTo>
                              <a:lnTo>
                                <a:pt x="1552" y="640"/>
                              </a:lnTo>
                              <a:lnTo>
                                <a:pt x="1567" y="630"/>
                              </a:lnTo>
                              <a:lnTo>
                                <a:pt x="1582" y="620"/>
                              </a:lnTo>
                              <a:lnTo>
                                <a:pt x="1592" y="605"/>
                              </a:lnTo>
                              <a:lnTo>
                                <a:pt x="1602" y="570"/>
                              </a:lnTo>
                              <a:lnTo>
                                <a:pt x="1597" y="535"/>
                              </a:lnTo>
                              <a:lnTo>
                                <a:pt x="1592" y="515"/>
                              </a:lnTo>
                              <a:lnTo>
                                <a:pt x="1587" y="500"/>
                              </a:lnTo>
                              <a:lnTo>
                                <a:pt x="1572" y="485"/>
                              </a:lnTo>
                              <a:lnTo>
                                <a:pt x="1562" y="470"/>
                              </a:lnTo>
                              <a:lnTo>
                                <a:pt x="1542" y="460"/>
                              </a:lnTo>
                              <a:lnTo>
                                <a:pt x="1522" y="450"/>
                              </a:lnTo>
                              <a:lnTo>
                                <a:pt x="1502" y="445"/>
                              </a:lnTo>
                              <a:lnTo>
                                <a:pt x="1482" y="445"/>
                              </a:lnTo>
                              <a:lnTo>
                                <a:pt x="1502" y="430"/>
                              </a:lnTo>
                              <a:lnTo>
                                <a:pt x="1517" y="410"/>
                              </a:lnTo>
                              <a:lnTo>
                                <a:pt x="1532" y="395"/>
                              </a:lnTo>
                              <a:lnTo>
                                <a:pt x="1537" y="375"/>
                              </a:lnTo>
                              <a:lnTo>
                                <a:pt x="1542" y="355"/>
                              </a:lnTo>
                              <a:lnTo>
                                <a:pt x="1542" y="335"/>
                              </a:lnTo>
                              <a:lnTo>
                                <a:pt x="1537" y="320"/>
                              </a:lnTo>
                              <a:lnTo>
                                <a:pt x="1527" y="300"/>
                              </a:lnTo>
                              <a:lnTo>
                                <a:pt x="1512" y="285"/>
                              </a:lnTo>
                              <a:lnTo>
                                <a:pt x="1497" y="270"/>
                              </a:lnTo>
                              <a:lnTo>
                                <a:pt x="1477" y="260"/>
                              </a:lnTo>
                              <a:lnTo>
                                <a:pt x="1457" y="250"/>
                              </a:lnTo>
                              <a:lnTo>
                                <a:pt x="1432" y="240"/>
                              </a:lnTo>
                              <a:lnTo>
                                <a:pt x="1402" y="235"/>
                              </a:lnTo>
                              <a:lnTo>
                                <a:pt x="1377" y="235"/>
                              </a:lnTo>
                              <a:lnTo>
                                <a:pt x="1347" y="235"/>
                              </a:lnTo>
                              <a:lnTo>
                                <a:pt x="1357" y="215"/>
                              </a:lnTo>
                              <a:lnTo>
                                <a:pt x="1362" y="195"/>
                              </a:lnTo>
                              <a:lnTo>
                                <a:pt x="1362" y="175"/>
                              </a:lnTo>
                              <a:lnTo>
                                <a:pt x="1362" y="155"/>
                              </a:lnTo>
                              <a:lnTo>
                                <a:pt x="1352" y="140"/>
                              </a:lnTo>
                              <a:lnTo>
                                <a:pt x="1342" y="130"/>
                              </a:lnTo>
                              <a:lnTo>
                                <a:pt x="1327" y="120"/>
                              </a:lnTo>
                              <a:lnTo>
                                <a:pt x="1312" y="110"/>
                              </a:lnTo>
                              <a:lnTo>
                                <a:pt x="1272" y="105"/>
                              </a:lnTo>
                              <a:lnTo>
                                <a:pt x="1232" y="110"/>
                              </a:lnTo>
                              <a:lnTo>
                                <a:pt x="1207" y="115"/>
                              </a:lnTo>
                              <a:lnTo>
                                <a:pt x="1187" y="125"/>
                              </a:lnTo>
                              <a:lnTo>
                                <a:pt x="1167" y="140"/>
                              </a:lnTo>
                              <a:lnTo>
                                <a:pt x="1147" y="155"/>
                              </a:lnTo>
                              <a:lnTo>
                                <a:pt x="1157" y="125"/>
                              </a:lnTo>
                              <a:lnTo>
                                <a:pt x="1162" y="100"/>
                              </a:lnTo>
                              <a:lnTo>
                                <a:pt x="1162" y="75"/>
                              </a:lnTo>
                              <a:lnTo>
                                <a:pt x="1157" y="55"/>
                              </a:lnTo>
                              <a:lnTo>
                                <a:pt x="1147" y="40"/>
                              </a:lnTo>
                              <a:lnTo>
                                <a:pt x="1136" y="25"/>
                              </a:lnTo>
                              <a:lnTo>
                                <a:pt x="1121" y="15"/>
                              </a:lnTo>
                              <a:lnTo>
                                <a:pt x="1101" y="5"/>
                              </a:lnTo>
                              <a:lnTo>
                                <a:pt x="1086" y="5"/>
                              </a:lnTo>
                              <a:lnTo>
                                <a:pt x="1061" y="0"/>
                              </a:lnTo>
                              <a:lnTo>
                                <a:pt x="1041" y="5"/>
                              </a:lnTo>
                              <a:lnTo>
                                <a:pt x="1021" y="15"/>
                              </a:lnTo>
                              <a:lnTo>
                                <a:pt x="996" y="25"/>
                              </a:lnTo>
                              <a:lnTo>
                                <a:pt x="976" y="40"/>
                              </a:lnTo>
                              <a:lnTo>
                                <a:pt x="951" y="60"/>
                              </a:lnTo>
                              <a:lnTo>
                                <a:pt x="931" y="80"/>
                              </a:lnTo>
                              <a:lnTo>
                                <a:pt x="931" y="60"/>
                              </a:lnTo>
                              <a:lnTo>
                                <a:pt x="926" y="40"/>
                              </a:lnTo>
                              <a:lnTo>
                                <a:pt x="916" y="25"/>
                              </a:lnTo>
                              <a:lnTo>
                                <a:pt x="906" y="15"/>
                              </a:lnTo>
                              <a:lnTo>
                                <a:pt x="891" y="5"/>
                              </a:lnTo>
                              <a:lnTo>
                                <a:pt x="881" y="0"/>
                              </a:lnTo>
                              <a:lnTo>
                                <a:pt x="861" y="0"/>
                              </a:lnTo>
                              <a:lnTo>
                                <a:pt x="846" y="5"/>
                              </a:lnTo>
                              <a:lnTo>
                                <a:pt x="811" y="15"/>
                              </a:lnTo>
                              <a:lnTo>
                                <a:pt x="781" y="40"/>
                              </a:lnTo>
                              <a:lnTo>
                                <a:pt x="751" y="75"/>
                              </a:lnTo>
                              <a:lnTo>
                                <a:pt x="736" y="115"/>
                              </a:lnTo>
                              <a:lnTo>
                                <a:pt x="716" y="90"/>
                              </a:lnTo>
                              <a:lnTo>
                                <a:pt x="696" y="75"/>
                              </a:lnTo>
                              <a:lnTo>
                                <a:pt x="671" y="60"/>
                              </a:lnTo>
                              <a:lnTo>
                                <a:pt x="646" y="45"/>
                              </a:lnTo>
                              <a:lnTo>
                                <a:pt x="601" y="30"/>
                              </a:lnTo>
                              <a:lnTo>
                                <a:pt x="581" y="30"/>
                              </a:lnTo>
                              <a:lnTo>
                                <a:pt x="556" y="30"/>
                              </a:lnTo>
                              <a:lnTo>
                                <a:pt x="536" y="35"/>
                              </a:lnTo>
                              <a:lnTo>
                                <a:pt x="516" y="45"/>
                              </a:lnTo>
                              <a:lnTo>
                                <a:pt x="501" y="55"/>
                              </a:lnTo>
                              <a:lnTo>
                                <a:pt x="491" y="65"/>
                              </a:lnTo>
                              <a:lnTo>
                                <a:pt x="481" y="85"/>
                              </a:lnTo>
                              <a:lnTo>
                                <a:pt x="476" y="105"/>
                              </a:lnTo>
                              <a:lnTo>
                                <a:pt x="476" y="125"/>
                              </a:lnTo>
                              <a:lnTo>
                                <a:pt x="476" y="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744" o:spid="_x0000_s1026" style="position:absolute;margin-left:534.25pt;margin-top:-308.65pt;width:137.55pt;height:85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02,1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" path="m476,150r,l456,140,431,130r-20,l386,125r-40,10l326,140r-16,10l295,165r-10,15l275,195r,15l275,230r5,25l290,275r15,20l280,285,250,275r-25,-5l195,270r-20,5l155,280r-20,15l120,305r-15,20l95,340r,20l90,380r5,20l105,420r10,20l135,460,85,480,50,500,25,525,5,555,,570r,15l,600r5,10l15,620r10,15l60,655,30,705,10,755,5,795r,25l10,840r5,15l25,870r15,15l55,895r15,10l90,905r50,5l140,935r5,20l150,980r10,20l170,1015r10,10l195,1035r15,10l230,1045r15,l265,1040r15,-5l295,1020r21,-15l326,985r15,-25l366,1005r30,30l416,1050r15,5l451,1060r20,l486,1060r20,-5l521,1045r15,-15l551,1015r15,-20l586,945r10,55l611,1045r20,30l641,1085r15,10l671,1100r15,l726,1095r40,-20l816,1045r,20l821,1085r10,15l846,1110r10,10l871,1125r20,5l906,1125r20,-5l946,1115r15,-15l981,1090r15,-20l1011,1045r10,-25l1031,995r5,30l1041,1045r15,20l1071,1080r15,15l1106,1100r20,l1147,1100r20,-10l1187,1080r20,-15l1222,1050r15,-25l1247,1005r10,-20l1257,965r75,10l1352,975r20,-5l1387,965r20,-10l1422,940r10,-15l1437,905r5,-20l1442,865r-5,-25l1427,820r-15,-20l1437,810r20,10l1477,825r15,l1507,820r15,-5l1532,805r10,-10l1557,765r,-40l1552,685r-15,-40l1552,640r15,-10l1582,620r10,-15l1602,570r-5,-35l1592,515r-5,-15l1572,485r-10,-15l1542,460r-20,-10l1502,445r-20,l1502,430r15,-20l1532,395r5,-20l1542,355r,-20l1537,320r-10,-20l1512,285r-15,-15l1477,260r-20,-10l1432,240r-30,-5l1377,235r-30,l1357,215r5,-20l1362,175r,-20l1352,140r-10,-10l1327,120r-15,-10l1272,105r-40,5l1207,115r-20,10l1167,140r-20,15l1157,125r5,-25l1162,75r-5,-20l1147,40,1136,25,1121,15,1101,5r-15,l1061,r-20,5l1021,15,996,25,976,40,951,60,931,80r,-20l926,40,916,25,906,15,891,5,881,,861,,846,5,811,15,781,40,751,75r-15,40l716,90,696,75,671,60,646,45,601,30r-20,l556,30r-20,5l516,45,501,55,491,65,481,85r-5,20l476,125r,25xe" strokeweight="1pt">
                <v:path arrowok="t" o:connecttype="custom" o:connectlocs="448171,125359;338036,144645;299871,202503;332584,284469;212636,260361;130853,294112;98140,366434;147209,443578;5452,535187;5452,588224;32713,679832;10904,810013;76331,872692;158114,920907;196279,988408;267158,1007694;344579,969122;431814,998051;513597,1022159;600832,978765;666259,1007694;748042,1060731;889799,1026980;933417,1080017;1009748,1080017;1086078,1031802;1129696,988408;1184218,1055909;1272544,1051088;1348874,988408;1452466,940193;1534249,920907;1572415,853406;1539701,771441;1626937,795548;1681459,766619;1692363,660546;1725076,597867;1741433,515901;1703267,453221;1616032,429114;1676006,361613;1665102,289290;1588771,241075;1468823,226611;1485179,149467;1430657,106073;1294352,120538;1267091,96430;1238740,24108;1156957,0;1064270,38572;1009748,38572;960678,0;851634,38572;780755,86787;655354,28929;562667,43394;519049,101252" o:connectangles="0,0,0,0,0,0,0,0,0,0,0,0,0,0,0,0,0,0,0,0,0,0,0,0,0,0,0,0,0,0,0,0,0,0,0,0,0,0,0,0,0,0,0,0,0,0,0,0,0,0,0,0,0,0,0,0,0,0,0"/>
              </v:shape>
            </w:pict>
          </mc:Fallback>
        </mc:AlternateContent>
      </w:r>
    </w:p>
    <w:p w:rsidR="00CB1B5E" w:rsidRDefault="002E71D4">
      <w:r>
        <w:br w:type="page"/>
      </w:r>
    </w:p>
    <w:p w:rsidR="002E71D4" w:rsidRDefault="00BE2CDF">
      <w:r>
        <w:rPr>
          <w:noProof/>
        </w:rPr>
        <w:lastRenderedPageBreak/>
        <w:pict>
          <v:group id="_x0000_s15726" style="position:absolute;margin-left:0;margin-top:0;width:709.7pt;height:539.15pt;z-index:251663360;mso-position-horizontal:center;mso-position-horizontal-relative:page;mso-position-vertical:center;mso-position-vertical-relative:page" coordorigin="825,728" coordsize="14194,10783" o:allowincell="f">
            <v:rect id="_x0000_s13468" style="position:absolute;left:936;top:6033;width:13557;height:5110" strokeweight="1pt"/>
            <v:group id="_x0000_s15260" style="position:absolute;left:9545;top:4274;width:3041;height:2857" coordorigin="10,10" coordsize="2805,2635">
              <v:shape id="_x0000_s15261" style="position:absolute;left:535;top:10;width:2280;height:2605" coordsize="2280,2605" path="m2280,675l2145,610,1890,540,1870,100,1680,,1140,885,145,1435,,2605r200,l605,1775r665,-370l1540,2585r190,l1730,865r335,130l2200,995r80,-320l2280,675xe" strokeweight="1pt">
                <v:path arrowok="t"/>
              </v:shape>
              <v:shape id="_x0000_s15262" style="position:absolute;left:10;top:10;width:2670;height:2635" coordsize="2670,2635" path="m2590,995r80,-385l2205,360,2205,,1900,270r,l1845,285r-45,15l1750,320r-50,25l1655,370r-40,30l1530,460r,l1480,510r-55,60l1365,635r-65,85l1300,720r-95,135l1205,855r-55,65l1100,975r,l1040,1025r-35,20l975,1065r-35,15l905,1090r-35,5l835,1100r-575,20l260,1120r-40,140l180,1420r-35,180l110,1805r,l65,2140,,2620r285,l630,1840r,l735,1850r105,10l940,1870r105,l1140,1870r100,-10l1335,1850r95,-10l1710,2635r215,l2040,995r550,l2590,995xe" strokeweight="1pt">
                <v:path arrowok="t"/>
              </v:shape>
              <v:shape id="_x0000_s15263" style="position:absolute;left:1185;top:280;width:1455;height:810" coordsize="1455,810" path="m1360,265r-25,-15l1285,475r,l1220,450r-65,-30l1095,385r-55,-30l985,320,940,285,895,250,855,210r,l815,160,780,110,750,60,725,5r,l755,110r,l790,170r40,60l885,285r60,45l1015,375r80,45l1185,455r100,35l1280,510r,l1200,505r-75,5l1050,520r-75,20l975,540r-60,20l850,585r,l825,445,805,320,780,210,755,110r,l735,55,725,r,l745,150r25,150l800,445r30,145l830,590r-35,15l795,605,635,685r,l550,725r-65,25l485,750r-80,20l370,775r-35,5l335,780r-40,-5l255,770,210,760,170,740,125,720,85,695,40,660,,625r,l40,670r40,35l120,735r45,25l205,780r40,15l285,805r40,5l325,810r35,l395,805r40,-10l475,785r,l545,760r85,-45l630,715,795,630r,l835,610r,l865,725r,l850,605r,l915,575r65,-20l980,555r75,-20l1130,520r75,-5l1280,510r-45,215l1265,725r50,-230l1315,495r140,35l1455,530,1315,485r45,-220l1360,265xe" strokeweight="1pt">
                <v:path arrowok="t"/>
              </v:shape>
              <v:shape id="_x0000_s15264" style="position:absolute;left:1790;top:280;width:120;height:80" coordsize="120,80" path="m,75r,l20,80,40,75r20,l75,65r,l90,55,100,40,110,20,120,r,l95,30,65,55,35,70,,75r,xe" strokeweight="1pt">
                <v:path arrowok="t"/>
              </v:shape>
              <v:shape id="_x0000_s15265" style="position:absolute;left:1185;top:295;width:690;height:640" coordsize="690,640" path="m605,60r,l605,60,620,40,640,25,665,10,690,r,l665,5r,l600,40,550,75r-20,25l515,120r-15,25l485,170r,l470,225r-15,65l455,290r-5,120l450,410r-5,60l430,515r,l420,540r-15,20l390,580r-20,15l370,595r-25,15l310,620r-40,5l225,630r-45,l125,630,,610r,l105,630r95,10l200,640r65,l325,635r50,-10l420,610r,l450,585r25,-25l500,525r15,-40l515,485r10,-35l530,410r,l540,320r,l540,280r,l555,180r,l555,180r,l555,180r5,-25l560,155r15,-50l590,80,605,60r,l605,60xe" strokeweight="1pt">
                <v:path arrowok="t"/>
              </v:shape>
              <v:shape id="_x0000_s15266" style="position:absolute;left:1185;top:300;width:665;height:625" coordsize="665,625" path="m665,r-5,l660,,580,30,510,70,480,90r-25,20l430,135r-15,25l415,160r-30,55l365,275r,l360,320r-10,65l350,385r-5,60l340,485r,l330,510r-10,20l310,550r-15,15l295,565r-20,15l250,595r-30,5l185,610r-40,l100,615,,605r,l125,625r55,l225,625r45,-5l310,615r35,-10l370,590r,l390,575r15,-20l420,535r10,-25l430,510r15,-45l450,405r,l455,285r,l470,220r15,-55l485,165r15,-25l515,115,530,95,550,70,600,35,665,r,xe" strokeweight="1pt">
                <v:path arrowok="t"/>
              </v:shape>
              <v:shape id="_x0000_s15267" style="position:absolute;left:1185;top:300;width:660;height:615" coordsize="660,615" path="m350,385r,l360,320r5,-45l365,275r20,-60l415,160r,l430,135r25,-25l480,90,510,70,580,30,660,r,l570,30,490,70r-70,40l390,135r-25,25l365,160r-35,45l300,255r-25,55l255,375r,l230,475r,l215,520r-20,30l195,550r-10,15l165,580r-20,10l120,600r-25,5l65,605,,605r,l100,615r45,-5l185,610r35,-10l250,595r25,-15l295,565r,l310,550r10,-20l330,510r10,-25l340,485r5,-40l350,385r,xe" strokeweight="1pt">
                <v:path arrowok="t"/>
              </v:shape>
              <v:shape id="_x0000_s15268" style="position:absolute;left:1385;top:915;width:195;height:85" coordsize="195,85" path="m110,85r,l140,80,165,60r,l180,50r5,-15l195,15,195,r,l185,25,165,45,140,55,110,65r,l80,65,50,55,25,45,,20r,l20,50,35,65,50,75r,l80,85r30,l110,85xe" strokeweight="1pt">
                <v:path arrowok="t"/>
              </v:shape>
              <v:shape id="_x0000_s15269" style="position:absolute;left:1725;top:475;width:85;height:140" coordsize="85,140" path="m70,35r,l45,15,15,r,l15,,40,15,55,35,65,55r,25l65,80r-5,20l50,115,30,130,,140r,l35,135,60,125r,l80,105,85,80r,l85,55,70,35r,xe" strokeweight="1pt">
                <v:path arrowok="t"/>
              </v:shape>
              <v:shape id="_x0000_s15270" style="position:absolute;left:1740;top:355;width:80;height:120" coordsize="80,120" path="m65,75r,l55,95,40,105,20,115,,120r,l25,120,50,110,65,100,75,80r,l80,60,75,35,65,20,50,r,l60,20r5,20l65,60r,15l65,75xe" strokeweight="1pt">
                <v:path arrowok="t"/>
              </v:shape>
              <v:shape id="_x0000_s15271" style="position:absolute;left:1700;top:615;width:120;height:165" coordsize="120,165" path="m120,95r,l120,75,115,60,110,50,100,35r,l85,25,70,15,50,5,25,r,l60,20,80,40,90,65r5,25l95,90,85,115,65,140,40,155,,165r,l25,165r20,-5l65,155,85,145r,l95,135r10,-15l115,110r5,-15l120,95xe" strokeweight="1pt">
                <v:path arrowok="t"/>
              </v:shape>
              <v:shape id="_x0000_s15272" style="position:absolute;left:1580;top:780;width:160;height:165" coordsize="160,165" path="m135,130r,l145,115r10,-15l160,85r,-15l160,70r,-20l150,30,140,15,120,r,l135,35r5,15l140,70r,l135,95r-15,25l120,120,95,140r-30,5l65,145r-30,l,135r,l15,150r20,5l55,160r15,5l70,165r20,-5l105,155r15,-10l135,130r,xe" strokeweight="1pt">
                <v:path arrowok="t"/>
              </v:shape>
              <v:shape id="_x0000_s15273" style="position:absolute;left:2220;top:1405;width:45;height:45" coordsize="45,45" path="m45,25r,l35,5,30,,20,r,l15,5,10,15,,45r,l10,25,20,15r15,l45,25r,xe" strokeweight="1pt">
                <v:path arrowok="t"/>
              </v:shape>
              <v:shape id="_x0000_s15274" style="position:absolute;left:2015;top:1420;width:250;height:95" coordsize="250,95" path="m205,80r,l220,50r5,-10l230,40r5,l240,45r10,30l250,10r,l240,,225,,215,10,205,30r,l190,15,180,10r-15,5l155,30r,l140,15,125,10,110,20,95,40r,l75,20,65,15r-10,l45,15,35,20,20,40r,l5,25,,75r,l10,95r,l35,65,45,55,55,50r10,5l75,60,90,90r,l110,60r5,-10l125,50r5,l140,55r15,30l155,85,165,55r5,-5l180,45r5,l190,55r15,25l205,80xe" strokeweight="1pt">
                <v:path arrowok="t"/>
              </v:shape>
              <v:shape id="_x0000_s15275" style="position:absolute;left:2010;top:1495;width:255;height:85" coordsize="255,85" path="m255,50l255,r,l245,25r-5,10l235,35r-10,l220,30,210,5r,l195,35r-5,5l185,45r-10,l170,35,160,10r,l140,40r-5,10l125,50r-10,l110,45,95,15r,l75,45,65,50,55,55,45,50,35,45,15,20r,l5,35,,85r,l,85r,l20,80r,l35,80r20,l75,70,95,60r,l110,70r15,5l140,70,155,55r,l170,70r10,5l195,70,210,55r,l220,65r15,l245,60,255,50r,xe" strokeweight="1pt">
                <v:path arrowok="t"/>
              </v:shape>
              <v:shape id="_x0000_s15276" style="position:absolute;left:2220;top:1545;width:45;height:35" coordsize="45,35" path="m25,35r,l30,30r5,-5l45,r,l35,10,25,15r-15,l,5r,l10,25r5,5l25,35r,xe" strokeweight="1pt">
                <v:path arrowok="t"/>
              </v:shape>
              <v:shape id="_x0000_s15277" style="position:absolute;left:2220;top:1475;width:45;height:40" coordsize="45,40" path="m,25r,l10,40r15,l35,35,45,20r,l35,5,25,,15,5,,25r,xe" strokeweight="1pt">
                <v:path arrowok="t"/>
              </v:shape>
              <v:shape id="_x0000_s15278" style="position:absolute;left:1110;top:985;width:160;height:320" coordsize="160,320" path="m95,15r,l75,5,50,,25,,,,,,35,20,60,40,80,65,95,90r,30l95,155,80,190,60,225r,l85,235r25,20l135,280r25,40l160,320,150,285,135,255,115,230,85,210r,l110,190r15,-30l125,160r10,-20l140,120r,-20l135,80r,l130,60,120,40,110,25,95,15r,xe" strokeweight="1pt">
                <v:path arrowok="t"/>
              </v:shape>
              <v:shape id="_x0000_s15279" style="position:absolute;left:985;top:1070;width:105;height:115" coordsize="105,115" path="m60,5r,l30,,,,,,20,10,35,20,50,35r5,15l55,65r,15l45,95,35,115r,l75,95,95,70,105,60r,-10l105,40,100,25r,l85,15,60,5r,xe" strokeweight="1pt">
                <v:path arrowok="t"/>
              </v:shape>
              <v:shape id="_x0000_s15280" style="position:absolute;left:985;top:1055;width:135;height:130" coordsize="135,130" path="m,15r,l30,15r30,5l60,20,85,30r15,10l100,40r5,15l105,65r,10l95,85,75,110,35,130r,l60,125,85,115r20,-10l120,90r,l130,80r5,-15l135,55,130,40r,l120,30,110,15,100,10,80,5r,l55,,20,5r,l,15r,xe" strokeweight="1pt">
                <v:path arrowok="t"/>
              </v:shape>
              <v:shape id="_x0000_s15281" style="position:absolute;left:535;top:1070;width:505;height:335" coordsize="505,335" path="m485,115r,l495,95,505,80r,-15l505,50,500,35,485,20,470,10,450,r,l395,15,315,30r,l195,40,25,45r,l10,70,5,90,,105r,20l10,145r10,15l35,180r20,15l55,195r-5,20l50,240r5,15l65,270r10,10l95,290r20,5l145,295r,l160,310r20,15l195,335r15,l230,335r15,-10l265,315r20,-20l285,295r20,10l325,310r20,l365,305r15,-10l395,280r15,-15l420,240r,l445,235r25,-10l485,215r10,-15l500,180r,-15l495,140,485,115r,xe" strokeweight="1pt">
                <v:path arrowok="t"/>
              </v:shape>
              <v:shape id="_x0000_s15282" style="position:absolute;left:420;top:1030;width:740;height:510" coordsize="740,510" path="m635,l585,30r,l620,25r25,5l645,30r20,5l675,40r10,15l695,65r,l700,80r,10l695,105r-10,10l685,115r-15,15l650,140r-25,10l600,155r,l625,160r25,5l670,175r10,15l680,190r10,15l695,225r,20l690,260r,l680,280r-10,15l655,305r-20,5l635,310r-20,5l590,310,560,295,535,280r,l545,300r5,15l555,335r,20l555,355r-5,15l545,385r-10,10l525,405r,l510,410r-15,5l480,410r-15,-5l465,405,445,395,430,380,415,360,400,335r,l400,360r,25l395,405r-10,20l385,425r-15,10l360,445r-15,5l330,455r,l315,450r-15,-5l285,440,275,425r,l265,405r-5,-20l255,360r5,-25l260,335r-20,15l220,365r-20,10l175,380r,l160,375r-15,l130,365,120,355r,l115,345r-5,-15l110,315r,-15l110,300r10,-20l130,265r20,-20l170,235r,l150,240r-20,l110,240,90,235r,l80,225,65,215,60,200,55,185r,l50,170r5,-15l60,140r5,-15l65,125,80,110,95,100,115,90r25,-5l55,90r,l25,120,10,150,,185r5,30l5,215r10,25l35,255r,l60,265r35,l95,265,80,305r-5,35l80,370r15,25l95,395r20,20l145,425r35,l220,410r,l220,430r5,20l235,465r10,15l245,480r25,20l300,510r,l335,510r30,-15l365,495r15,-10l395,470r10,-15l415,435r,l445,460r35,10l510,470r30,-10l540,460r20,-20l580,415r10,-30l590,345r,l615,350r20,l655,345r20,-5l675,340r30,-20l715,310r10,-15l725,295r10,-35l735,230r,l725,210r-5,-20l690,160r,l715,140r20,-25l735,115r5,-30l735,60r,l725,35,705,15r,l670,5,635,r,xe" strokeweight="1pt">
                <v:path arrowok="t"/>
              </v:shape>
              <v:shape id="_x0000_s15283" style="position:absolute;left:365;top:985;width:840;height:650" coordsize="840,650" path="m760,60r,l780,80r10,25l790,105r5,25l790,160r,l770,185r-25,20l745,205r30,30l780,255r10,20l790,275r,30l780,340r,l770,355r-10,10l730,385r,l710,390r-20,5l670,395r-25,-5l645,390r,40l635,460r-20,25l595,505r,l565,515r-30,l500,505,470,480r,l460,500r-10,15l435,530r-15,10l420,540r-30,15l355,555r,l325,545,300,525r,l290,510,280,495r-5,-20l275,455r,l235,470r-35,l170,460,150,440r,l135,415r-5,-30l135,350r15,-40l150,310r-35,l90,300r,l70,285,60,260r,l55,230,65,195,80,165r30,-30l60,140r,l30,180,10,220,,255r,35l15,315r20,25l70,360r45,15l115,375,95,420,85,455r,35l95,515r20,20l145,545r45,5l240,550r,l265,595r25,30l320,645r30,5l380,650r35,-20l450,605r35,-40l485,565r45,10l565,580r35,-5l630,565r25,-20l675,515r15,-35l700,435r,l745,425r35,-15l805,390r20,-25l835,335r,-30l825,265,805,225r,l825,190r15,-35l840,120r,-30l825,65,805,40,780,20,745,,690,45r,l725,50r35,10l760,60xe" strokeweight="1pt">
                <v:path arrowok="t"/>
              </v:shape>
              <v:shape id="_x0000_s15284" style="position:absolute;left:955;top:1185;width:130;height:140" coordsize="130,140" path="m120,45r,l110,30,95,20,80,10,65,r,l75,25r5,25l80,65,75,85,65,100,50,110,25,120,,125r,l25,135r20,5l65,140r20,-5l85,135r15,-5l110,120r10,-10l125,100r,l130,85r,-15l120,45r,xe" strokeweight="1pt">
                <v:path arrowok="t"/>
              </v:shape>
              <v:shape id="_x0000_s15285" style="position:absolute;left:955;top:1185;width:160;height:160" coordsize="160,160" path="m65,r,l80,10,95,20r15,10l120,45r,l130,70r,15l125,100r,l120,110r-10,10l100,130r-15,5l85,135r-20,5l45,140,25,135,,125r,l25,140r30,15l80,160r20,-5l100,155r20,-5l135,140r10,-15l155,105r,l160,90r,-20l155,50,145,35r,l135,20,115,10,90,5,65,r,xe" strokeweight="1pt">
                <v:path arrowok="t"/>
              </v:shape>
              <v:shape id="_x0000_s15286" style="position:absolute;left:490;top:1115;width:100;height:150" coordsize="100,150" path="m15,40r,l,65,,85r,l5,100r5,10l15,120r15,10l60,145r40,5l100,150,80,135,65,115,55,100,45,80r,-20l50,45,55,25,70,r,l40,20,15,40r,xe" strokeweight="1pt">
                <v:path arrowok="t"/>
              </v:shape>
              <v:shape id="_x0000_s15287" style="position:absolute;left:470;top:1115;width:120;height:155" coordsize="120,155" path="m20,85r,l20,65,35,40r,l60,20,90,r,l65,5,45,15,30,25,15,40r,l10,55,5,70,,85r5,15l5,100r5,15l15,130r15,10l40,150r,l60,155r20,l100,155r20,-5l120,150,80,145,50,130,35,120,30,110,25,100,20,85r,xe" strokeweight="1pt">
                <v:path arrowok="t"/>
              </v:shape>
              <v:shape id="_x0000_s15288" style="position:absolute;left:325;top:1125;width:155;height:240" coordsize="155,240" path="m100,r,l70,15,45,35,30,55,15,80r,l5,105,,125r,20l5,170r,l15,190r10,15l40,220r15,10l55,230r25,5l100,240r25,l155,235r,l110,220,75,200,55,175,40,150r,-35l50,80,70,40,100,r,xe" strokeweight="1pt">
                <v:path arrowok="t"/>
              </v:shape>
              <v:shape id="_x0000_s15289" style="position:absolute;left:550;top:1265;width:130;height:120" coordsize="130,120" path="m60,120r,l95,115r35,-15l130,100r-30,l80,95,60,85,50,75,40,60,35,45r,-25l40,r,l15,35,5,50,,65r,l,90r5,10l10,110r,l35,120r25,l60,120xe" strokeweight="1pt">
                <v:path arrowok="t"/>
              </v:shape>
              <v:shape id="_x0000_s15290" style="position:absolute;left:530;top:1265;width:150;height:145" coordsize="150,145" path="m150,100r,l115,115r-35,5l80,120r-25,l30,110r,l25,100,20,90r,-25l20,65,25,50,35,35,60,r,l40,10,20,30,10,45,,65r,l,80,,95r5,15l10,120r,l20,130r15,10l50,140r15,5l65,145r25,-5l110,130r20,-15l150,100r,xe" strokeweight="1pt">
                <v:path arrowok="t"/>
              </v:shape>
              <v:shape id="_x0000_s15291" style="position:absolute;left:675;top:1365;width:145;height:120" coordsize="145,120" path="m75,120r,l90,115r15,-5l115,100,130,90r,l140,70r5,-20l145,25,145,r,l130,40,110,70,90,85,70,90r,l50,85,30,70,15,40,5,r,l,25,5,50r5,20l20,90r,l30,105r15,5l60,115r15,5l75,120xe" strokeweight="1pt">
                <v:path arrowok="t"/>
              </v:shape>
              <v:shape id="_x0000_s15292" style="position:absolute;left:680;top:1365;width:140;height:90" coordsize="140,90" path="m65,90r,l85,85,105,70,125,40,140,r,l120,20,100,30,85,40r-20,l50,40,35,30,15,15,,,,,10,40,25,70,45,85r20,5l65,90xe" strokeweight="1pt">
                <v:path arrowok="t"/>
              </v:shape>
              <v:shape id="_x0000_s15293" style="position:absolute;left:820;top:1310;width:155;height:135" coordsize="155,135" path="m,55r,l15,80r15,20l45,115r20,10l65,125r15,5l95,135r15,-5l125,125r,l135,115r10,-10l150,90r5,-15l155,75r,-20l150,35,145,20,135,r,l135,35r,30l125,90r-15,15l110,105r-10,5l90,110r-10,l65,105,35,90,,55r,xe" strokeweight="1pt">
                <v:path arrowok="t"/>
              </v:shape>
              <v:shape id="_x0000_s15294" style="position:absolute;left:420;top:1360;width:185;height:215" coordsize="185,215" path="m15,175r,l25,190r15,10l60,210r20,5l80,215r25,-5l130,205r25,-10l185,175r,l135,175,90,170,60,160,40,140,30,115r,-35l40,45,60,r,l35,20,20,45,10,65,,90r,l,115r,20l5,155r10,20l15,175xe" strokeweight="1pt">
                <v:path arrowok="t"/>
              </v:shape>
              <v:shape id="_x0000_s15295" style="position:absolute;left:795;top:1640;width:140;height:80" coordsize="140,80" path="m5,10r,l,15r,l10,35,25,50,40,65r15,5l55,70,95,80r45,l140,80,95,75,80,70,60,60,45,50,35,35,15,r,l5,10r,xe" strokeweight="1pt">
                <v:path arrowok="t"/>
              </v:shape>
              <v:shape id="_x0000_s15296" style="position:absolute;left:605;top:1535;width:245;height:145" coordsize="245,145" path="m190,120r,l195,115r,l205,105r,l220,90,230,65,240,40r5,-25l245,15,210,55,175,80r-35,20l110,100,80,95,50,75,25,45,,,,,5,30r5,30l20,85r20,20l40,105r15,15l75,130r20,10l115,145r,l135,140r20,l155,140r20,-10l190,120r,xe" strokeweight="1pt">
                <v:path arrowok="t"/>
              </v:shape>
              <v:shape id="_x0000_s15297" style="position:absolute;left:760;top:1655;width:280;height:225" coordsize="280,225" path="m,20r,l5,40,15,55,25,70,35,80,55,90r20,10l95,100r30,5l125,105r-5,20l125,140r5,20l135,175r15,15l165,200r40,25l280,225r,l280,225,265,215,255,200r,-15l260,165r,l235,160r-20,-5l200,145,185,135r,l175,120r-5,-15l170,85r5,-20l175,65r-45,l90,55r,l75,50,60,35,45,20,35,r,l20,10,,20r,xe" strokeweight="1pt">
                <v:path arrowok="t"/>
              </v:shape>
              <v:shape id="_x0000_s15298" style="position:absolute;left:750;top:1675;width:135;height:95" coordsize="135,95" path="m10,r,l,20,,40r,l10,60,25,75r,l50,90r25,5l105,90r30,-5l135,85,105,80r-20,l65,70,45,60,35,50,25,35,15,20,10,r,xe" strokeweight="1pt">
                <v:path arrowok="t"/>
              </v:shape>
              <v:shape id="_x0000_s15299" style="position:absolute;left:865;top:1760;width:100;height:120" coordsize="100,120" path="m20,r,l5,20,,40,,55,5,75r,l20,95r20,10l65,115r35,5l100,120,60,95,45,85,30,70,25,55,20,35,15,20,20,r,xe" strokeweight="1pt">
                <v:path arrowok="t"/>
              </v:shape>
              <v:shape id="_x0000_s15300" style="position:absolute;left:810;top:1550;width:130;height:170" coordsize="130,170" path="m40,r,l35,25,25,50,15,75,,90r,l20,125r10,15l45,150r20,10l80,165r45,5l125,170r5,-35l130,105,120,75,110,45r,l75,25,40,r,xe" strokeweight="1pt">
                <v:path arrowok="t"/>
              </v:shape>
              <v:shape id="_x0000_s15301" style="position:absolute;left:1915;top:1410;width:120;height:50" coordsize="120,50" path="m105,35r,l120,50r,l115,35,105,25r,l95,10,85,5,70,,55,r,l40,,25,5,10,15,,30r,l25,20,55,15r25,5l105,35r,xe" strokeweight="1pt">
                <v:path arrowok="t"/>
              </v:shape>
              <v:shape id="_x0000_s15302" style="position:absolute;left:1065;top:1210;width:955;height:380" coordsize="955,380" path="m950,285r5,-50l955,235,930,220r-25,-5l875,220r-25,10l850,230,830,210,815,195,795,180r-20,-5l755,170r-20,5l715,180r-20,15l695,195,670,175,650,160,630,150r-15,-5l615,145r-20,-5l575,145r-20,10l535,170r,l515,145,495,130,475,115r-15,-5l440,105r-25,5l395,115r-20,15l375,130,355,105,335,85,315,70,295,65r-20,l250,70,230,80,205,95r,l180,55,155,30,130,10,105,r,l130,15r15,15l160,50r15,20l175,70r5,20l180,110r,20l170,150r,l160,170r-10,15l130,200r-20,10l110,210r-25,5l60,220,30,215,,210r,l10,250r,l35,260r35,5l110,265r40,-10l150,255r15,20l180,295r20,10l220,315r25,l270,310r30,-10l330,285r,l345,310r15,15l380,335r20,10l425,345r25,-10l475,325r30,-15l505,310r15,15l540,340r15,10l575,350r20,l620,345r20,-10l665,320r,l685,340r15,15l720,365r20,l760,370r20,-5l805,355r25,-15l830,340r5,15l845,365r15,10l870,380r35,l945,370r,l945,370r5,-50l950,320r-15,10l920,340r-15,l890,340r-15,-5l865,325,840,290r-5,l835,290r-25,20l785,325r-20,10l745,335r,l725,330,705,315,690,295,675,265r,l650,285r-20,15l610,310r-20,l590,310r-25,-5l540,295,525,270,510,240r,l480,265r-25,15l430,285r-20,l390,280,375,265,360,245,350,215r,l325,235r-25,15l275,255r-25,l250,255,225,245,210,225r,l195,200r,-25l195,175r,-5l195,170r5,-5l200,165r15,-20l235,130r,l260,120r25,l285,120r15,5l320,140r15,25l345,200r,l350,210r,l360,205r,l375,185r20,-15l395,170r20,-10l435,160r,l455,165r20,20l475,185r15,20l505,230r,l510,235r,l530,225r,l550,205r20,-10l590,190r15,l605,190r15,5l635,205r15,20l670,250r,l675,265r,l685,255r,l705,235r25,-10l745,220r20,l785,225r15,15l815,255r15,25l830,280r5,10l835,290r35,-30l885,255r15,l910,255r15,5l940,270r10,15l950,285xe" strokeweight="1pt">
                <v:path arrowok="t"/>
              </v:shape>
              <v:shape id="_x0000_s15303" style="position:absolute;left:1740;top:1445;width:160;height:85" coordsize="160,85" path="m160,55r,l155,45r,l140,30,125,15,105,5,90,,70,,50,,30,10,10,20r,l,30r,l15,50,30,70,50,80r20,5l70,85r25,l115,80,140,70,160,55r,xe" strokeweight="1pt">
                <v:path arrowok="t"/>
              </v:shape>
              <v:shape id="_x0000_s15304" style="position:absolute;left:1900;top:1480;width:125;height:55" coordsize="125,55" path="m,20r,l,20,30,40,50,50r15,5l80,55,95,50,125,35r,l95,10,80,,65,,50,,35,,20,5,,20r,xe" strokeweight="1pt">
                <v:path arrowok="t"/>
              </v:shape>
              <v:shape id="_x0000_s15305" style="position:absolute;left:1895;top:1550;width:135;height:60" coordsize="135,60" path="m,l,,5,25,15,40,30,55r20,5l50,60,80,55,110,45r,l135,25r,l115,30r,l115,30r,l75,40r-35,l30,35,15,25,5,15,,,,xe" strokeweight="1pt">
                <v:path arrowok="t"/>
              </v:shape>
              <v:shape id="_x0000_s15306" style="position:absolute;left:2030;top:1555;width:75;height:40" coordsize="75,40" path="m40,35r,l50,30,60,25,75,r,l55,10,35,20r-20,l,20r,l5,30r10,5l30,40,40,35r,xe" strokeweight="1pt">
                <v:path arrowok="t"/>
              </v:shape>
              <v:shape id="_x0000_s15307" style="position:absolute;left:2105;top:1550;width:60;height:35" coordsize="60,35" path="m,5r,l5,20r5,10l20,35r10,l30,35r10,l50,25,55,15,60,r,l45,15,30,20,15,15,,5r,xe" strokeweight="1pt">
                <v:path arrowok="t"/>
              </v:shape>
              <v:shape id="_x0000_s15308" style="position:absolute;left:2165;top:1550;width:55;height:35" coordsize="55,35" path="m,l,,10,25,20,35r10,l30,35r5,-5l45,25,55,r,l40,15,25,20,15,15,,,,xe" strokeweight="1pt">
                <v:path arrowok="t"/>
              </v:shape>
              <v:shape id="_x0000_s15309" style="position:absolute;left:2105;top:1485;width:65;height:45" coordsize="65,45" path="m,25r,l15,40r15,5l45,35,65,20r,l50,5,35,,20,5,,25r,xe" strokeweight="1pt">
                <v:path arrowok="t"/>
              </v:shape>
              <v:shape id="_x0000_s15310" style="position:absolute;left:2170;top:1415;width:50;height:35" coordsize="50,35" path="m,35r,l10,20,25,15r10,5l50,35r,l35,5,30,,25,,15,,10,5,,35r,xe" strokeweight="1pt">
                <v:path arrowok="t"/>
              </v:shape>
              <v:shape id="_x0000_s15311" style="position:absolute;left:2035;top:1420;width:75;height:40" coordsize="75,40" path="m,40r,l15,20,25,15r10,l45,15r10,5l75,40r,l55,10,45,,40,,30,,20,10,,40r,xe" strokeweight="1pt">
                <v:path arrowok="t"/>
              </v:shape>
              <v:shape id="_x0000_s15312" style="position:absolute;left:2025;top:1490;width:80;height:45" coordsize="80,45" path="m,25r,l20,40r20,5l60,35,80,20r,l65,5,45,,25,5,,25r,xe" strokeweight="1pt">
                <v:path arrowok="t"/>
              </v:shape>
              <v:shape id="_x0000_s15313" style="position:absolute;left:1760;top:1365;width:155;height:75" coordsize="155,75" path="m155,75r,l150,50,135,30r,l115,15,90,5r,l65,,40,5r,l15,20,,40r,l20,25,40,20,60,15r20,5l100,25r20,15l135,55r20,20l155,75xe" strokeweight="1pt">
                <v:path arrowok="t"/>
              </v:shape>
              <v:shape id="_x0000_s15314" style="position:absolute;left:1600;top:1330;width:160;height:75" coordsize="160,75" path="m160,75r,l150,45,135,20r,l110,5,85,r,l60,,35,10r,l10,25,,50r,l20,35,40,25,60,20r20,5l80,25r15,5l115,40r20,15l160,75r,xe" strokeweight="1pt">
                <v:path arrowok="t"/>
              </v:shape>
              <v:shape id="_x0000_s15315" style="position:absolute;left:1575;top:1415;width:165;height:90" coordsize="165,90" path="m,30r,l15,55,35,75,55,85r25,5l80,90,95,85r20,-5l165,60r,l160,45r,l140,30,125,15,110,5,90,,75,,55,,40,10,20,20r,l,30r,xe" strokeweight="1pt">
                <v:path arrowok="t"/>
              </v:shape>
              <v:shape id="_x0000_s15316" style="position:absolute;left:1415;top:1385;width:160;height:95" coordsize="160,95" path="m160,65r,l155,55r,l140,35,120,15,105,5,85,r,l70,,50,5,30,15,10,30r,l,35r,l15,60,25,75,45,90r15,5l80,95r25,-5l130,80,160,65r,xe" strokeweight="1pt">
                <v:path arrowok="t"/>
              </v:shape>
              <v:shape id="_x0000_s15317" style="position:absolute;left:1570;top:1520;width:160;height:65" coordsize="160,65" path="m,l,,10,25,25,45,45,60r30,5l75,65r25,-5l125,50,145,35,160,10r,l135,25,115,35,90,40r-20,l50,40,35,30,15,15,,,,xe" strokeweight="1pt">
                <v:path arrowok="t"/>
              </v:shape>
              <v:shape id="_x0000_s15318" style="position:absolute;left:1730;top:1530;width:165;height:70" coordsize="165,70" path="m,l,,10,30,30,50,50,65r25,5l75,70r25,l125,60,145,45,165,20r,l140,35,115,45,95,50,75,45r-20,l35,35,20,20,,,,xe" strokeweight="1pt">
                <v:path arrowok="t"/>
              </v:shape>
              <v:shape id="_x0000_s15319" style="position:absolute;left:1260;top:1345;width:155;height:105" coordsize="155,105" path="m155,75r,l150,65r,l140,40,125,20,105,10,90,r,l65,,45,5,25,15,5,30r,l,35r,l5,60,15,80,35,95r20,5l55,100r20,5l105,100,130,90,155,75r,xe" strokeweight="1pt">
                <v:path arrowok="t"/>
              </v:shape>
              <v:shape id="_x0000_s15320" style="position:absolute;left:1270;top:1255;width:170;height:85" coordsize="170,85" path="m170,85r,l170,70,165,55,160,40,150,30r,l130,10,100,r,l70,,45,5r,l30,15,20,25,,50r,l25,35,45,25,70,20r20,l110,25r20,15l150,60r20,25l170,85xe" strokeweight="1pt">
                <v:path arrowok="t"/>
              </v:shape>
              <v:shape id="_x0000_s15321" style="position:absolute;left:1440;top:1295;width:160;height:85" coordsize="160,85" path="m40,5r,l15,20,,45r,l20,30,40,25,65,20r20,5l100,30r20,15l140,60r20,25l160,85,150,50,135,30,115,10,90,r,l65,,40,5r,xe" strokeweight="1pt">
                <v:path arrowok="t"/>
              </v:shape>
              <v:shape id="_x0000_s15322" style="position:absolute;left:1065;top:1210;width:180;height:220" coordsize="180,220" path="m170,150r,l180,130r,-20l180,90,175,70r,l160,50,145,30,130,15,105,r,l125,40r10,40l135,110r-10,30l105,165,80,185,45,200,,210r,l30,215r30,5l85,215r25,-5l110,210r20,-10l150,185r10,-15l170,150r,xe" strokeweight="1pt">
                <v:path arrowok="t"/>
              </v:shape>
              <v:shape id="_x0000_s15323" style="position:absolute;left:1215;top:1465;width:180;height:85" coordsize="180,85" path="m130,75r,l155,60,180,30r,l150,45,120,55,95,60r-25,l50,50,30,40,15,20,,,,,5,30,20,55r,l45,75,70,85r,l100,85,130,75r,xe" strokeweight="1pt">
                <v:path arrowok="t"/>
              </v:shape>
              <v:shape id="_x0000_s15324" style="position:absolute;left:1395;top:1495;width:175;height:80" coordsize="175,80" path="m65,80r,l95,80,125,70r,l140,65,155,55,175,25r,l145,40,120,50,95,60r-25,l50,50,30,40,15,25,,,,,,15,,30,15,55r,l40,70,65,80r,xe" strokeweight="1pt">
                <v:path arrowok="t"/>
              </v:shape>
              <v:shape id="_x0000_s15325" style="position:absolute;left:820;top:1310;width:135;height:110" coordsize="135,110" path="m110,105r,l125,90,135,65r,-30l135,r,l125,25,110,40,95,55,80,65,60,70r-20,l20,65,,55r,l35,90r30,15l80,110r10,l100,110r10,-5l110,105xe" strokeweight="1pt">
                <v:path arrowok="t"/>
              </v:shape>
              <v:shape id="_x0000_s15326" style="position:absolute;left:920;top:1595;width:30;height:125" coordsize="30,125" path="m15,5r,l,,,,10,30,20,60r,30l15,125r,l25,90,30,65r,l30,35,15,5r,xe" strokeweight="1pt">
                <v:path arrowok="t"/>
              </v:shape>
              <v:shape id="_x0000_s15327" style="position:absolute;left:850;top:1420;width:365;height:270" coordsize="365,270" path="m70,175r,l85,180r,l90,180r,l125,185r30,-10l155,175r10,20l170,220r5,25l170,270r,l180,250r5,-15l190,215r,-15l190,200,180,180r-10,-5l160,175r,l170,165r,l190,155r10,-15l215,120r5,-20l220,100r5,-25l225,75r35,5l295,80r,l315,75,335,65,355,55,365,45r,l325,55r-40,l250,50,225,40r,l215,r,l205,45,190,80r-20,30l145,130r-30,10l80,145,45,140,,130r,l35,155r35,20l70,175xe" strokeweight="1pt">
                <v:path arrowok="t"/>
              </v:shape>
              <v:shape id="_x0000_s15328" style="position:absolute;left:935;top:1595;width:265;height:285" coordsize="265,285" path="m5,5r,l,5r,l15,35r,30l15,65,10,90,,125r,l25,125r20,5l65,135r10,15l75,150r10,15l85,180r,20l85,225r,l120,230r30,10l170,260r5,25l265,280r,l265,265r-5,-15l250,235,240,225,230,215r-20,-5l170,200r,l170,175r,-20l165,135,155,120,145,110,130,100,110,95r-25,l85,95,90,70,85,45,80,20,70,r,l40,10,5,5r,xe" strokeweight="1pt">
                <v:path arrowok="t"/>
              </v:shape>
              <v:shape id="_x0000_s15329" style="position:absolute;left:1020;top:1685;width:105;height:110" coordsize="105,110" path="m85,110r,l100,85r5,-20l100,40,90,20r,l70,5,50,,25,,,5r,l25,5r20,5l60,20,70,30,80,45r5,20l85,85r,25l85,110xe" strokeweight="1pt">
                <v:path arrowok="t"/>
              </v:shape>
              <v:shape id="_x0000_s15330" style="position:absolute;left:1105;top:1790;width:105;height:85" coordsize="105,85" path="m90,20r,l70,5,50,,25,,,5r,l40,15r20,5l70,30,80,40,90,55r5,15l95,85r,l105,65r,-15l100,35,90,20r,xe" strokeweight="1pt">
                <v:path arrowok="t"/>
              </v:shape>
              <v:shape id="_x0000_s15331" style="position:absolute;left:935;top:1720;width:85;height:100" coordsize="85,100" path="m,l,,5,30r5,15l20,60,45,80r40,20l85,100r,-20l80,60,75,45,65,30,55,20,40,10,20,5,,,,xe" strokeweight="1pt">
                <v:path arrowok="t"/>
              </v:shape>
              <v:shape id="_x0000_s15332" style="position:absolute;left:1020;top:1820;width:80;height:60" coordsize="80,60" path="m,l,,,15,5,30,15,45,30,60r50,l80,60,70,40,55,20,30,10,,,,xe" strokeweight="1pt">
                <v:path arrowok="t"/>
              </v:shape>
              <v:shape id="_x0000_s15333" style="position:absolute;left:2170;top:1480;width:50;height:45" coordsize="50,45" path="m,25r,l10,40r15,5l35,40,50,20r,l35,5,25,,10,5,,25r,xe" strokeweight="1pt">
                <v:path arrowok="t"/>
              </v:shape>
              <v:shape id="_x0000_s15334" style="position:absolute;left:2205;top:1475;width:30;height:50" coordsize="30,50" path="m30,25r,l25,5r,l20,,15,r,l10,,5,5r,l,25r,l5,40r,l10,45r5,5l15,50r5,-5l25,40r,l30,25r,xe" strokeweight="1pt">
                <v:path arrowok="t"/>
              </v:shape>
              <v:shape id="_x0000_s15335" style="position:absolute;left:995;top:1160;width:50;height:50" coordsize="50,50" path="m40,45r,l45,35,50,25r,l45,15,40,10r,l35,5,25,r,l15,5,5,10r,l,15,,25r,l,35,5,45r,l15,50r10,l25,50r10,l40,45r,xe" strokeweight="1pt">
                <v:path arrowok="t"/>
              </v:shape>
              <v:shape id="_x0000_s15336" style="position:absolute;left:795;top:1340;width:45;height:50" coordsize="45,50" path="m,25r,l,35,5,45r,l15,50r10,l25,50r5,l40,45r,l45,35r,-10l45,25r,-10l40,10r,l30,5,25,r,l15,5,5,10r,l,15,,25r,xe" strokeweight="1pt">
                <v:path arrowok="t"/>
              </v:shape>
              <v:shape id="_x0000_s15337" style="position:absolute;left:565;top:1240;width:50;height:50" coordsize="50,50" path="m45,40r,l50,35r,-10l50,25r,-10l45,5r,l35,,25,r,l15,,10,5r,l5,15,,25r,l5,35r5,5l10,40r5,5l25,50r,l35,45,45,40r,xe" strokeweight="1pt">
                <v:path arrowok="t"/>
              </v:shape>
              <v:shape id="_x0000_s15338" style="position:absolute;left:655;top:1340;width:50;height:50" coordsize="50,50" path="m,25r,l,35r5,5l5,40r10,5l25,50r,l35,45r5,-5l40,40r5,-5l50,25r,l45,15,40,5r,l35,,25,r,l15,,5,5r,l,15,,25r,xe" strokeweight="1pt">
                <v:path arrowok="t"/>
              </v:shape>
              <v:shape id="_x0000_s15339" style="position:absolute;left:2015;top:1490;width:25;height:50" coordsize="25,50" path="m20,10r,l15,5,10,r,l5,5,,10r,l,25r,l,45r,l5,50r5,l10,50r5,l20,45r,l25,25r,l20,10r,xe" strokeweight="1pt">
                <v:path arrowok="t"/>
              </v:shape>
              <v:shape id="_x0000_s15340" style="position:absolute;left:1875;top:1480;width:50;height:45" coordsize="50,45" path="m45,40r,l50,30r,-10l50,20r,-10l45,5r,l35,,25,r,l15,,10,5r,l5,10,,20r,l5,30r5,10l10,40r5,5l25,45r,l35,45,45,40r,xe" strokeweight="1pt">
                <v:path arrowok="t"/>
              </v:shape>
              <v:shape id="_x0000_s15341" style="position:absolute;left:2155;top:1480;width:25;height:50" coordsize="25,50" path="m10,50r,l20,45r,-5l20,40,25,25r,l20,5r,l20,,10,r,l5,r,5l5,5,,25r,l5,40r,l5,45r5,5l10,50xe" strokeweight="1pt">
                <v:path arrowok="t"/>
              </v:shape>
              <v:shape id="_x0000_s15342" style="position:absolute;left:2090;top:1485;width:30;height:50" coordsize="30,50" path="m,25r,l5,45r,l10,50r5,l15,50r5,l25,45r,l30,25r,l25,10r,l20,5,15,r,l10,5,5,10r,l,25r,xe" strokeweight="1pt">
                <v:path arrowok="t"/>
              </v:shape>
              <v:shape id="_x0000_s15343" style="position:absolute;left:1550;top:1425;width:50;height:45" coordsize="50,45" path="m40,5r,l35,,25,r,l15,,5,5r,l,15r,5l,20,,30,5,40r,l15,45r10,l25,45r10,l40,40r,l45,30,50,20r,l45,15,40,5r,xe" strokeweight="1pt">
                <v:path arrowok="t"/>
              </v:shape>
              <v:shape id="_x0000_s15344" style="position:absolute;left:1715;top:1450;width:50;height:50" coordsize="50,50" path="m,25r,l,35,5,45r,l15,50r10,l25,50r10,l40,45r,l45,35,50,25r,l45,15,40,10r,l35,5,25,r,l15,5,5,10r,l,15,,25r,xe" strokeweight="1pt">
                <v:path arrowok="t"/>
              </v:shape>
              <v:shape id="_x0000_s15345" style="position:absolute;left:1390;top:1395;width:50;height:50" coordsize="50,50" path="m50,25r,l50,15,45,5r,l35,,25,r,l15,,10,5r,l5,15,,25r,l5,35r5,5l10,40r5,5l25,50r,l35,45,45,40r,l50,35r,-10l50,25xe" strokeweight="1pt">
                <v:path arrowok="t"/>
              </v:shape>
              <v:shape id="_x0000_s15346" style="position:absolute;left:1235;top:1360;width:50;height:45" coordsize="50,45" path="m40,40r,l45,30r5,-5l50,25,45,15,40,5r,l35,,25,r,l15,,5,5r,l,15,,25r,l,30,5,40r,l15,45r10,l25,45r10,l40,40r,xe" strokeweight="1pt">
                <v:path arrowok="t"/>
              </v:shape>
              <v:shape id="_x0000_s15347" style="position:absolute;left:930;top:1285;width:50;height:50" coordsize="50,50" path="m40,40r,l45,35,50,25r,l45,15,40,10r,l35,,25,r,l15,,5,10r,l,15,,25r,l,35r5,5l5,40r10,5l25,50r,l35,45r5,-5l40,40xe" strokeweight="1pt">
                <v:path arrowok="t"/>
              </v:shape>
              <v:shape id="_x0000_s15348" style="position:absolute;left:910;top:1695;width:45;height:50" coordsize="45,50" path="m45,25r,l45,15,40,5r,l35,,25,r,l15,,5,5r,l,15,,25r,l,35r5,5l5,40r10,5l25,50r,l35,45r5,-5l40,40r5,-5l45,25r,xe" strokeweight="1pt">
                <v:path arrowok="t"/>
              </v:shape>
              <v:shape id="_x0000_s15349" style="position:absolute;left:995;top:1795;width:45;height:50" coordsize="45,50" path="m45,25r,l45,15,40,5r,l35,,25,r,l15,,5,5r,l,15,,25r,l,35r5,5l5,40r10,5l25,50r,l35,45r5,-5l40,40r5,-5l45,25r,xe" strokeweight="1pt">
                <v:path arrowok="t"/>
              </v:shape>
            </v:group>
            <v:rect id="_x0000_s15562" style="position:absolute;left:11901;top:2651;width:1863;height:78;rotation:208514fd"/>
            <v:shape id="_x0000_s14034" style="position:absolute;left:10050;top:9027;width:4864;height:2180" coordsize="2923,815" path="m425,124r,l328,151r-89,35l168,222r-62,35l62,292,26,328,9,372,,408r,l9,452r17,35l62,532r44,35l168,603r71,26l328,665r97,26l425,691r230,53l903,789r266,18l1462,815r,l1754,807r266,-18l2268,744r230,-53l2498,691r98,-26l2684,629r71,-26l2817,567r53,-35l2897,487r26,-35l2923,408r,l2923,372r-26,-44l2870,292r-53,-35l2755,222r-71,-36l2596,151r-98,-27l2498,124,2268,71,2020,35,1754,9,1462,r,l1169,9,903,35,655,71,425,124r,xe" strokeweight="1pt">
              <v:path arrowok="t"/>
            </v:shape>
            <v:group id="_x0000_s15541" style="position:absolute;left:1041;top:1402;width:8467;height:6522" coordorigin="1663,1396" coordsize="8467,6522">
              <v:rect id="_x0000_s13669" style="position:absolute;left:3558;top:1396;width:4857;height:3802" strokeweight="1pt"/>
              <v:rect id="_x0000_s14027" style="position:absolute;left:3910;top:2000;width:4341;height:3802" strokeweight="1pt"/>
              <v:group id="_x0000_s13604" style="position:absolute;left:1663;top:2245;width:8467;height:5673" coordorigin="10,10" coordsize="2907,1947">
                <v:shape id="_x0000_s13605" style="position:absolute;left:115;top:220;width:2577;height:1362" coordsize="2577,1362" path="m2557,1362r,l2567,1307r5,-66l2577,1121r,l2577,1066r-5,-60l2562,951r-10,-55l2537,841r-15,-55l2502,736r-25,-50l2422,586r-65,-90l2288,411r-85,-80l2113,255,2013,195,1903,135,1793,90,1673,50,1548,25,1423,5,1289,r,l1159,5,1029,25,904,50,789,90,674,135,569,195,469,255r-90,76l295,411r-75,85l155,586,100,686,80,736,60,786,40,841,25,896,15,951,5,1006,,1066r,55l,1121r5,100l20,1317r2537,45xe" strokeweight="1pt">
                  <v:path arrowok="t"/>
                </v:shape>
                <v:shape id="_x0000_s13606" style="position:absolute;left:10;top:1532;width:2732;height:425" coordsize="2732,425" path="m2732,210r,l2732,220r-5,15l2707,255r-35,20l2627,295r-60,20l2497,330r-74,15l2333,360r-205,30l1898,405r-255,15l1364,425r,l1089,420,834,405,599,390,400,360,310,345,230,330,165,315,105,295,60,275,25,255,5,235,,220,,210r,l,200,5,190,25,170,60,150r45,-20l165,110,230,95,310,75,400,60,599,35,834,15,1089,5,1364,r,l1643,5r255,10l2128,35r205,25l2423,75r74,20l2567,110r60,20l2672,150r35,20l2727,190r5,10l2732,210r,xe" strokeweight="1pt">
                  <v:path arrowok="t"/>
                </v:shape>
                <v:shape id="_x0000_s13607" style="position:absolute;left:784;top:110;width:1469;height:1412" coordsize="1469,1412" path="m210,l,105,215,1407r944,5l1469,85,210,xe" strokeweight="1pt">
                  <v:path arrowok="t"/>
                </v:shape>
                <v:shape id="_x0000_s13608" style="position:absolute;left:899;top:571;width:1204;height:951" coordsize="1204,951" path="m1044,951l1204,275r,l1154,215r-55,-55l1034,115,959,75,879,45,799,20,709,5,619,r,l565,5r-50,l470,15,420,25,330,55,245,90r-75,50l100,195,70,225,45,260,20,290,,325,95,911r,l135,946r909,5xe" strokeweight="1pt">
                  <v:path arrowok="t"/>
                </v:shape>
                <v:shape id="_x0000_s13609" style="position:absolute;left:1119;top:355;width:754;height:1001" coordsize="754,1001" path="m305,996r,l250,1001r-55,-5l170,991,145,981,120,971,95,951r,l60,911,30,861,10,806,,751r,l,721,5,686,20,621r5,-35l30,556,25,526,15,491r,l45,511r25,25l90,566r10,35l125,666r10,30l155,716r,l130,621r-5,-45l125,536r,-35l140,461r15,-35l180,386r,l205,356r25,-25l255,306r20,-35l275,271r10,-30l290,206r-5,-35l280,156,270,141r,l305,156r15,15l335,181r10,15l354,216r5,20l364,261r,l364,301r5,35l374,356r10,15l394,381r15,10l409,391,399,356r,-30l404,301r10,-25l444,226r10,-25l464,171r,l469,146r,-26l474,95r5,-25l479,70,489,45,499,25,519,r,l504,35r-5,30l504,100r15,30l534,161r20,30l594,251r,l609,291r10,35l619,361r-5,40l614,401r-5,50l609,486r15,35l644,561r,l649,531r5,-30l669,476r20,-30l689,446r-15,25l674,501r,30l684,561r25,60l734,676r,l749,726r5,55l744,831r-5,20l729,876r,l714,896r-15,20l674,936r-40,25l584,981r-65,10l479,991r-45,l434,991r-45,l345,991r-40,5l305,996xe" strokeweight="1pt">
                  <v:path arrowok="t"/>
                </v:shape>
                <v:shape id="_x0000_s13610" style="position:absolute;left:1259;top:636;width:524;height:730" coordsize="524,730" path="m309,730r,l349,730r35,l404,725r20,-5l439,710r15,-15l454,695r25,-35l499,625r15,-45l524,540r,l524,515r-5,-25l509,435,499,385r5,-20l509,340r,l489,355r-15,15l459,395r-10,25l434,470r-5,25l414,510r,l434,435r,-30l439,375r-5,-30l424,315,414,285,399,255r,l379,235,364,215,344,195,334,170r,l324,145r-5,-30l324,90,334,65r,l309,80r-20,20l274,125r-5,35l269,160r,30l264,220r-5,25l249,255r-10,5l239,260r5,-20l244,225r,-10l234,205,214,195r-9,-10l200,165r,l200,155r5,-5l214,135r10,-15l229,105r,l229,55,219,25,205,10,195,r,l205,20r4,15l209,55r,15l200,90r-20,20l160,125r-25,15l120,145r-10,10l110,155r-10,25l95,210r,25l95,265r,l100,305r,30l90,360,75,390r,l75,365,70,345,60,325,45,305r,l55,325r,20l55,370r-5,20l30,435,15,480r,l5,520,,560r5,40l20,635r,l25,650r15,15l55,685r25,15l120,715r45,10l219,725r,l254,725r55,5l309,730xe" strokeweight="1pt">
                  <v:path arrowok="t"/>
                </v:shape>
                <v:shape id="_x0000_s13611" style="position:absolute;left:1374;top:876;width:314;height:465" coordsize="314,465" path="m124,465r,l104,465r-24,l60,460,40,445r,l25,425,10,400,5,375,,350r,l,320,10,290r,-30l10,245,5,230r,l20,240r10,10l40,280r10,30l65,335r,l55,290,50,250r5,-35l75,180r,l94,155r10,-15l114,130r,l119,95r,-15l109,65r,l124,75r15,10l144,100r5,25l149,125r5,35l159,175r10,10l169,185r-5,-15l164,155r5,-25l184,105,194,80r,l194,55r5,-20l199,35r5,-20l214,r,l209,15r,15l209,45r5,15l229,90r15,30l244,120r10,15l254,150r,35l254,185r-5,25l254,225r15,35l269,260r,-25l274,220r10,-10l284,210r-5,10l279,235r5,25l304,315r,l309,340r5,25l309,385r-10,25l299,410r-5,5l279,435r-15,10l244,455r-30,5l179,460r,l159,460r-35,5l124,465xe" strokeweight="1pt">
                  <v:path arrowok="t"/>
                </v:shape>
                <v:shape id="_x0000_s13612" style="position:absolute;left:1424;top:1306;width:269;height:120" coordsize="269,120" path="m5,r,l40,10r74,25l204,60r35,5l269,60r,l269,75r,20l259,120r,l144,85,59,60,5,45r,l,35,,20,5,r,xe" strokeweight="1pt">
                  <v:path arrowok="t"/>
                </v:shape>
                <v:shape id="_x0000_s13613" style="position:absolute;left:1309;top:1301;width:369;height:105" coordsize="369,105" path="m344,r,l199,30,85,50,5,60r,l,65,,80,,95r5,5l15,105r,l159,80,274,60,359,45r,l364,40r5,-10l369,25,364,15r-5,-5l344,r,xe" strokeweight="1pt">
                  <v:path arrowok="t"/>
                </v:shape>
                <v:shape id="_x0000_s13614" style="position:absolute;left:1324;top:1266;width:349;height:60" coordsize="349,60" path="m,5r,l80,35r60,15l184,60r,l219,55r55,-5l349,35,334,20r,l269,40,214,50r-25,l169,45r,l,,,5xe" strokeweight="1pt">
                  <v:path arrowok="t"/>
                </v:shape>
                <v:shape id="_x0000_s13615" style="position:absolute;left:569;top:100;width:525;height:1447" coordsize="525,1447" path="m205,1447l,35,265,,525,1422r-320,25xe" strokeweight="1pt">
                  <v:path arrowok="t"/>
                </v:shape>
                <v:shape id="_x0000_s13616" style="position:absolute;left:679;top:300;width:185;height:1101" coordsize="185,1101" path="m,l165,1101r20,l20,,,xe" strokeweight="1pt">
                  <v:path arrowok="t"/>
                </v:shape>
                <v:shape id="_x0000_s13617" style="position:absolute;left:759;top:260;width:240;height:1156" coordsize="240,1156" path="m,5l220,1156r20,-5l25,,,5xe" strokeweight="1pt">
                  <v:path arrowok="t"/>
                </v:shape>
                <v:shape id="_x0000_s13618" style="position:absolute;left:1883;top:100;width:525;height:1447" coordsize="525,1447" path="m325,1447l525,35,265,,,1422r325,25xe" strokeweight="1pt">
                  <v:path arrowok="t"/>
                </v:shape>
                <v:shape id="_x0000_s13619" style="position:absolute;left:460;top:10;width:2087;height:330" coordsize="2087,330" path="m1698,55r,l1563,40,1418,20,1258,10,1083,r,l944,r,l904,r,l684,5,574,15,459,25,344,40,229,60,114,85,,115,44,260r,l149,245,269,230,429,210r,l674,195r140,-5l959,185r,l1108,185r150,5l1258,190r120,10l1503,210r,l1643,230r135,25l1913,290r124,40l2087,130r,l1982,110,1858,85,1698,55r,xe" strokeweight="1pt">
                  <v:path arrowok="t"/>
                </v:shape>
                <v:shape id="_x0000_s13620" style="position:absolute;left:2497;top:1221;width:185;height:451" coordsize="185,451" path="m185,r,l185,406,5,451,,40,185,xe" strokeweight="1pt">
                  <v:path arrowok="t"/>
                </v:shape>
                <v:shape id="_x0000_s13621" style="position:absolute;left:2363;top:1136;width:319;height:130" coordsize="319,130" path="m,40l164,,319,85,134,125r,5l,40xe" strokeweight="1pt">
                  <v:path arrowok="t"/>
                </v:shape>
                <v:shape id="_x0000_s13622" style="position:absolute;left:2363;top:1176;width:139;height:496" coordsize="139,496" path="m134,90r5,406l15,446,,,134,90xe" strokeweight="1pt">
                  <v:path arrowok="t"/>
                </v:shape>
                <v:shape id="_x0000_s13623" style="position:absolute;left:2413;top:1166;width:199;height:476" coordsize="199,476" path="m199,15l15,55r,421l,471,,40,169,r30,15xe" strokeweight="1pt">
                  <v:path arrowok="t"/>
                </v:shape>
                <v:shape id="_x0000_s13624" style="position:absolute;left:2442;top:1151;width:195;height:491" coordsize="195,491" path="m195,486l190,80,20,,,5,170,85r10,406l195,486xe" strokeweight="1pt">
                  <v:path arrowok="t"/>
                </v:shape>
                <v:shape id="_x0000_s13625" style="position:absolute;left:2398;top:1026;width:279;height:175" coordsize="279,175" path="m174,r,l194,5r10,15l204,20r,15l204,35r-5,25l189,90r-25,50l164,140r25,-25l214,95,244,75r10,l264,75r,l274,80r5,10l279,90r,15l279,115r,l269,130r-20,15l229,155r-25,5l164,170r-20,5l144,170r,l159,165r45,-10l244,140r20,-15l274,115r,l274,105r,-10l274,95,269,85r-5,-5l264,80r-15,l229,90r-35,30l149,170r-5,-5l144,165r30,-55l194,60r5,-20l199,25r,l189,10,174,5r,l154,10,144,25r,l134,45r,25l134,70r,40l134,110r10,50l139,160r,l129,115r,l114,55,104,35,94,15r,l89,15r-5,l84,15r-5,5l79,20r-5,5l74,25r5,15l84,60r20,45l104,105r25,40l139,165r-5,5l134,170,104,110r,l84,90,64,75,49,70,40,65,30,70,15,75r,l10,80,5,90r,l10,100r10,15l54,135r40,20l129,165r-5,10l124,175,99,165,59,145,20,120,5,105,,90r,l5,80,15,65r,l35,60r19,l74,70,89,85r,l74,55,69,25r,l74,20r,l74,10r10,l84,10,89,5r10,5l99,10r10,15l114,40r15,40l129,80r,-10l129,70r,-25l139,20r,l144,10,154,5,164,r10,l174,xe" strokeweight="1pt">
                  <v:path arrowok="t"/>
                </v:shape>
                <v:shape id="_x0000_s13626" style="position:absolute;left:2393;top:1016;width:279;height:180" coordsize="279,180" path="m109,r,l89,5,79,20r,l74,35r,l79,60,89,90r25,50l114,140,89,115,64,90,40,75,25,70r-10,l15,70r-5,5l,85r,l,100r,15l,115r15,15l30,145r19,10l74,165r40,10l134,180r,-10l134,170r-20,l74,155,35,140,15,125,5,110r,l5,100,5,90r,l10,80r10,l20,80r10,l49,90r35,30l129,170r5,-5l134,165,104,110,84,65,79,40,84,25r,l89,15r20,-5l109,10r15,5l139,25r,l144,50r5,25l149,75r-5,40l144,115r-10,50l139,165r,l149,115r,l164,60,174,35,189,20r,l194,20r5,l199,20r5,5l204,25r,10l204,35r,15l194,65r-20,45l174,110r-25,40l139,170r5,5l144,175r35,-60l179,115,194,95,219,80r10,-5l239,75r15,l264,80r,l274,90r,10l274,100r-5,10l259,120r-35,20l184,160r-35,10l149,175r,l174,170r45,-20l259,130r15,-15l279,100r,l279,90,264,75r,l244,65r-20,5l209,80,189,95r,l204,60r5,-30l209,30r,-5l209,25r-5,-5l199,15r,l194,10r-10,5l184,15,174,25,164,45,154,85r,l154,75r,l149,45,144,25r,l134,15,129,5r-10,l109,r,xe" strokeweight="1pt">
                  <v:path arrowok="t"/>
                </v:shape>
                <v:shape id="_x0000_s13627" style="position:absolute;left:2647;top:1341;width:220;height:401" coordsize="220,401" path="m220,r,l120,386,,401,95,15,220,xe" strokeweight="1pt">
                  <v:path arrowok="t"/>
                </v:shape>
                <v:shape id="_x0000_s13628" style="position:absolute;left:2672;top:1276;width:195;height:80" coordsize="195,80" path="m,10l115,r80,65l70,80r,l,10xe" strokeweight="1pt">
                  <v:path arrowok="t"/>
                </v:shape>
                <v:shape id="_x0000_s13629" style="position:absolute;left:2582;top:1286;width:160;height:456" coordsize="160,456" path="m160,70l65,456,,386,90,r70,70xe" strokeweight="1pt">
                  <v:path arrowok="t"/>
                </v:shape>
                <v:shape id="_x0000_s13630" style="position:absolute;left:2597;top:1301;width:230;height:401" coordsize="230,401" path="m230,10l110,20,15,401,,386,100,10,215,r15,10xe" strokeweight="1pt">
                  <v:path arrowok="t"/>
                </v:shape>
                <v:shape id="_x0000_s13631" style="position:absolute;left:2717;top:1281;width:115;height:451" coordsize="115,451" path="m20,451l115,65,30,,10,r95,65l,451r20,xe" strokeweight="1pt">
                  <v:path arrowok="t"/>
                </v:shape>
                <v:shape id="_x0000_s13632" style="position:absolute;left:2672;top:1171;width:245;height:150" coordsize="245,150" path="m175,15r,l185,25r10,10l195,35r-5,15l190,50,180,65,170,85r-35,35l135,120,190,95r25,-5l225,90r10,l235,90r5,10l245,110r,l245,120r-5,10l240,130r-15,10l205,145r-40,5l125,145r-15,l110,140r,l165,145r40,-5l220,135r15,-10l235,125r5,-10l240,110r,l240,100r-5,-5l235,95r-15,l205,95r-40,15l115,140r,-5l115,135r35,-35l175,65,185,50r5,-15l190,35,185,25,170,20r,l155,20r-15,5l140,25,130,40,120,60r,l115,95r,l115,135r-5,l110,135r,-40l110,95r,-50l105,25,100,10r,l90,5r,l85,10r,l80,15r,l80,45,90,80r,l105,120r,15l105,140r,l85,85r,l75,65,60,45,40,35r-10,l20,35r,l10,40,5,50r,l10,60r5,10l40,95r30,20l95,135r,5l95,140,75,125,40,105,15,75,5,60,,50r,l5,40,20,30r,l40,30r15,5l70,50,80,65r,l75,35r,-25l75,10,80,5r,l85,r5,l90,r5,l105,5r,l110,15r,15l115,65r,l115,60r,l125,40,135,20r,l155,15r20,l175,15xe" strokeweight="1pt">
                  <v:path arrowok="t"/>
                </v:shape>
                <v:shape id="_x0000_s13633" style="position:absolute;left:340;top:1401;width:2152;height:336" coordsize="2152,336" path="m209,l179,116,75,126,,336r2152,l2068,101r-75,-5l1973,25,209,xe" strokeweight="1pt">
                  <v:path arrowok="t"/>
                </v:shape>
                <v:shape id="_x0000_s13634" style="position:absolute;left:410;top:1527;width:1998;height:30" coordsize="1998,30" path="m,30l1998,5r,-5l109,10,,30xe" strokeweight="1pt">
                  <v:path arrowok="t"/>
                </v:shape>
                <v:shape id="_x0000_s13635" style="position:absolute;left:40;top:1286;width:315;height:536" coordsize="315,536" path="m,l10,441r300,95l310,536r5,-436l,xe" strokeweight="1pt">
                  <v:path arrowok="t"/>
                </v:shape>
                <v:shape id="_x0000_s13636" style="position:absolute;left:40;top:1236;width:649;height:150" coordsize="649,150" path="m649,60l445,,,50,315,150r,l649,60r,xe" strokeweight="1pt">
                  <v:path arrowok="t"/>
                </v:shape>
                <v:shape id="_x0000_s13637" style="position:absolute;left:350;top:1296;width:339;height:526" coordsize="339,526" path="m5,90l,526,294,436,339,,5,90xe" strokeweight="1pt">
                  <v:path arrowok="t"/>
                </v:shape>
                <v:shape id="_x0000_s13638" style="position:absolute;left:140;top:1206;width:439;height:561" coordsize="439,561" path="m260,90r,l399,60r,l394,55r,l384,55,240,80,364,45r,l305,25,230,75,290,20r,l270,10,225,75r-5,5l220,80,235,5r,l190,r20,60l170,r,l125,10,90,25,205,75r-10,l70,40r,l55,55,40,75,195,85r,l200,90,,120,5,551r20,5l25,556,30,130r,l230,95r,l349,120r60,10l409,130,384,561r30,-5l439,120,260,90xe" strokeweight="1pt">
                  <v:path arrowok="t"/>
                </v:shape>
                <v:shape id="_x0000_s13639" style="position:absolute;left:105;top:1161;width:469;height:120" coordsize="469,120" path="m469,40l230,,,50r225,70l240,115,469,40r,xe" strokeweight="1pt">
                  <v:path arrowok="t"/>
                </v:shape>
                <v:shape id="_x0000_s13640" style="position:absolute;left:340;top:1201;width:234;height:165" coordsize="234,165" path="m,75r10,90l229,80,234,,,75xe" strokeweight="1pt">
                  <v:path arrowok="t"/>
                </v:shape>
                <v:shape id="_x0000_s13641" style="position:absolute;left:105;top:1211;width:245;height:155" coordsize="245,155" path="m,l5,75r240,80l245,65,,xe" strokeweight="1pt">
                  <v:path arrowok="t"/>
                </v:shape>
                <v:shape id="_x0000_s13642" style="position:absolute;left:195;top:831;width:170;height:405" coordsize="170,405" path="m,l,,,365r160,40l170,40,,xe" strokeweight="1pt">
                  <v:path arrowok="t"/>
                </v:shape>
                <v:shape id="_x0000_s13643" style="position:absolute;left:195;top:756;width:290;height:115" coordsize="290,115" path="m290,35l140,,,75r170,40l170,115,290,35xe" strokeweight="1pt">
                  <v:path arrowok="t"/>
                </v:shape>
                <v:shape id="_x0000_s13644" style="position:absolute;left:355;top:791;width:130;height:445" coordsize="130,445" path="m10,80l,445,120,400,130,,10,80xe" strokeweight="1pt">
                  <v:path arrowok="t"/>
                </v:shape>
                <v:shape id="_x0000_s13645" style="position:absolute;left:255;top:786;width:185;height:425" coordsize="185,425" path="m,10l170,45r,380l185,420r,-385l30,,,10xe" strokeweight="1pt">
                  <v:path arrowok="t"/>
                </v:shape>
                <v:shape id="_x0000_s13646" style="position:absolute;left:235;top:771;width:175;height:440" coordsize="175,440" path="m,435l5,70,160,r15,5l25,75,15,440,,435xe" strokeweight="1pt">
                  <v:path arrowok="t"/>
                </v:shape>
                <v:shape id="_x0000_s13647" style="position:absolute;left:175;top:626;width:310;height:185" coordsize="310,185" path="m190,r,l210,5r10,5l225,20r,l225,35r,l220,60,210,90r-25,55l185,145r25,-25l240,95,270,75r10,-5l290,70r,l300,80r10,10l310,90r,15l310,115r,l295,135r-15,15l255,160r-25,10l185,180r-25,5l160,180r,l180,175r40,-10l265,145r15,-15l295,115r,l300,110r,-10l300,100,290,90r-10,l280,90r-15,5l250,105r-40,30l165,180r,-5l165,175r10,-20l195,120,210,75r5,-25l215,35r,l205,20,190,15r,l165,20r-5,10l150,35r,l150,55r,20l150,120r,l160,170r-5,l155,170,145,120r,l130,60,115,35,105,20r,l95,15r-5,5l90,20r-5,5l85,25r,5l85,30r,20l95,70r20,45l115,115r30,40l155,175r-5,5l150,180r-5,-15l130,130r,l105,110,80,90,70,85,55,80,40,85,30,90r,l20,100r,15l20,115r5,10l35,135r35,20l110,165r35,10l145,185r,l115,175,70,160,45,145,25,135,10,120,,105r,l5,90,15,75r,l40,70r20,l80,80r20,15l100,95,85,60,80,30r,l80,25r,l85,15r5,-5l90,10r10,l105,15r,l115,25r10,20l140,85r,l140,75r,l145,45r5,-25l150,20,160,10,170,5,180,r10,l190,xe" strokeweight="1pt">
                  <v:path arrowok="t"/>
                </v:shape>
                <v:shape id="_x0000_s13648" style="position:absolute;left:844;top:1301;width:165;height:406" coordsize="165,406" path="m,l,,,366r160,40l165,40,,xe" strokeweight="1pt">
                  <v:path arrowok="t"/>
                </v:shape>
                <v:shape id="_x0000_s13649" style="position:absolute;left:844;top:1226;width:285;height:120" coordsize="285,120" path="m285,40l135,,,75r165,40l165,120,285,40xe" strokeweight="1pt">
                  <v:path arrowok="t"/>
                </v:shape>
                <v:shape id="_x0000_s13650" style="position:absolute;left:1004;top:1266;width:125;height:441" coordsize="125,441" path="m5,80l,441,115,401,125,,5,80xe" strokeweight="1pt">
                  <v:path arrowok="t"/>
                </v:shape>
                <v:shape id="_x0000_s13651" style="position:absolute;left:904;top:1256;width:185;height:426" coordsize="185,426" path="m,10l170,45r,381l180,421,185,35,30,,,10xe" strokeweight="1pt">
                  <v:path arrowok="t"/>
                </v:shape>
                <v:shape id="_x0000_s13652" style="position:absolute;left:884;top:1241;width:175;height:441" coordsize="175,441" path="m,441l5,70,155,r20,5l20,75,15,441,,441xe" strokeweight="1pt">
                  <v:path arrowok="t"/>
                </v:shape>
                <v:shape id="_x0000_s13653" style="position:absolute;left:849;top:1121;width:255;height:160" coordsize="255,160" path="m160,r,l175,5r10,15l185,20r,10l185,30r-5,25l175,80r-25,45l150,125r25,-20l195,80,220,65r10,l240,65r,l250,70r5,10l255,80r,10l255,100r,l245,115r-15,10l190,145r-40,10l135,160r-5,-5l130,155r20,-5l185,140r40,-15l240,110r10,-10l250,100r,-10l250,80r,l245,75r-5,-5l240,70r-15,l210,80r-35,30l135,155r,-5l135,150r25,-50l175,55r5,-20l180,20r,l170,10,155,5r,l140,10,130,25r,l125,45r-5,20l120,65r5,40l125,105r10,40l130,150r,l120,105r,l105,55,95,35,85,20r,l80,15r-5,l75,15,70,25r,l70,30r,l75,60r20,40l95,100r25,35l130,150r-5,5l125,155,95,105r,l75,85,60,70,35,65r-10,l15,75r,l10,80,5,90r,l10,100r10,10l50,125r40,15l120,150r-5,10l115,160,95,150,55,135,20,115,5,105,,90r,l5,80,15,65r,l30,60r20,l65,70,85,85r,l70,55,65,30r,l65,20r,l70,15r5,-5l75,10r5,l90,15r,l95,25r10,15l115,75r,l115,65r,l120,40r5,-20l125,20,140,5,160,r,xe" strokeweight="1pt">
                  <v:path arrowok="t"/>
                </v:shape>
                <v:shape id="_x0000_s13654" style="position:absolute;left:674;top:1411;width:200;height:361" coordsize="200,361" path="m,l,,95,346r105,15l115,15,,xe" strokeweight="1pt">
                  <v:path arrowok="t"/>
                </v:shape>
                <v:shape id="_x0000_s13655" style="position:absolute;left:674;top:1356;width:175;height:70" coordsize="175,70" path="m175,5l75,,,55,115,70r,l175,5xe" strokeweight="1pt">
                  <v:path arrowok="t"/>
                </v:shape>
                <v:shape id="_x0000_s13656" style="position:absolute;left:784;top:1361;width:150;height:411" coordsize="150,411" path="m,65l90,411r60,-60l65,,,65xe" strokeweight="1pt">
                  <v:path arrowok="t"/>
                </v:shape>
                <v:shape id="_x0000_s13657" style="position:absolute;left:709;top:1376;width:210;height:361" coordsize="210,361" path="m,10l110,20r90,341l210,351,120,10,15,,,10xe" strokeweight="1pt">
                  <v:path arrowok="t"/>
                </v:shape>
                <v:shape id="_x0000_s13658" style="position:absolute;left:704;top:1356;width:105;height:406" coordsize="105,406" path="m90,406l,60,80,,95,,15,60r90,346l90,406xe" strokeweight="1pt">
                  <v:path arrowok="t"/>
                </v:shape>
                <v:shape id="_x0000_s13659" style="position:absolute;left:634;top:1261;width:215;height:130" coordsize="215,130" path="m60,10r,l50,20,45,30r,l45,40r,l55,60,65,75r30,35l95,110,45,85,25,80r-10,l5,80r,l,85,,95r,l,105r5,10l5,115r10,5l30,130r40,l120,130r,-5l120,125r-50,l35,125,15,120,5,110r,l,105,,95r,l5,90r5,-5l10,85r10,l35,85r35,15l115,125r,-5l115,120,80,90,60,60,50,45r,-15l50,30r,-10l65,15r,l80,15r10,5l90,20r10,15l110,55r,l115,80r,l115,120r5,l120,120r,-40l120,80r,-40l120,20,125,5r,l135,5r,l145,5r,l145,10r,l145,35,135,70r,l125,105r-5,15l125,125r,l140,75r,l150,55,165,40,180,30r20,l200,30r10,5l210,40r,l210,50r-5,10l180,85r-50,35l130,125r,l180,90,205,65,215,55r,-15l215,40r-5,-5l200,25r,l180,25r-10,5l155,40,145,55r,l150,30r,-20l150,10,145,5r,l140,r-5,l135,r-5,l125,5r,l115,25r,35l115,60,110,50r,l105,35,95,20r,l80,10r-20,l60,10xe" strokeweight="1pt">
                  <v:path arrowok="t"/>
                </v:shape>
                <v:shape id="_x0000_s13660" style="position:absolute;left:584;top:225;width:300;height:170" coordsize="300,170" path="m,30l15,85r,l45,85r80,10l175,105r45,15l265,140r20,15l300,170,275,r,l,30r,xe" strokeweight="1pt">
                  <v:path arrowok="t"/>
                </v:shape>
                <v:shape id="_x0000_s13661" style="position:absolute;left:2083;top:245;width:300;height:170" coordsize="300,170" path="m35,l,170r,l30,160r80,-20l155,130r50,-5l250,130r20,5l290,145,300,60r,l280,50,220,30,135,10,85,5,35,r,xe" strokeweight="1pt">
                  <v:path arrowok="t"/>
                </v:shape>
                <v:shape id="_x0000_s13662" style="position:absolute;left:1963;top:335;width:230;height:1111" coordsize="230,1111" path="m,1106r20,5l230,,210,,,1106xe" strokeweight="1pt">
                  <v:path arrowok="t"/>
                </v:shape>
                <v:shape id="_x0000_s13663" style="position:absolute;left:2073;top:320;width:215;height:1131" coordsize="215,1131" path="m,1126r25,5l215,5,190,,,1126xe" strokeweight="1pt">
                  <v:path arrowok="t"/>
                </v:shape>
                <v:shape id="_x0000_s13664" style="position:absolute;left:1653;top:611;width:40;height:145" coordsize="40,145" path="m15,r,l5,25,,55r,l10,80r5,25l15,105r,15l10,125,,145r,l10,140,20,130,30,110r,l40,95r,-15l40,80,35,65,25,55r,l20,40,15,20,15,xe" strokeweight="1pt">
                  <v:path arrowok="t"/>
                </v:shape>
                <v:shape id="_x0000_s13665" style="position:absolute;left:1154;top:1507;width:95;height:65" coordsize="95,65" path="m90,r,l95,r,15l95,15,90,25,85,40r,l60,65r,l10,30,,20,5,10r,l10,10r15,5l25,15r5,5l30,20r5,-5l35,15,40,5,45,r,l55,5r,l65,15r,l65,15r5,-5l70,10,80,,90,r,xe" strokeweight="1pt">
                  <v:path arrowok="t"/>
                </v:shape>
                <v:shape id="_x0000_s13666" style="position:absolute;left:1179;top:1572;width:75;height:100" coordsize="75,100" path="m35,r,l50,10,65,25r,l75,60r,40l,90r,l,50,10,20r,l20,5,25,,35,r,xe" strokeweight="1pt">
                  <v:path arrowok="t"/>
                </v:shape>
                <v:shape id="_x0000_s13667" style="position:absolute;left:1179;top:1617;width:75;height:45" coordsize="75,45" path="m70,l,40r,l,45r15,l75,10r,l70,r,xe" strokeweight="1pt">
                  <v:path arrowok="t"/>
                </v:shape>
              </v:group>
            </v:group>
            <v:group id="_x0000_s15420" style="position:absolute;left:825;top:728;width:14194;height:10783" coordorigin="741,846" coordsize="14194,10783">
              <v:shape id="_x0000_s15421" style="position:absolute;left:1336;top:1447;width:12965;height:9561" coordsize="11854,7950" path="m11801,l,,,7950r11854,l11854,r-53,xm11748,115r,l11748,7835r,l115,7835r,l115,115r,l11748,115r,xe" strokeweight="1pt">
                <v:path arrowok="t"/>
                <o:lock v:ext="edit" verticies="t"/>
              </v:shape>
              <v:shape id="_x0000_s15422" style="position:absolute;left:745;top:846;width:14190;height:601" coordsize="13547,522" path="m,4l564,522r12378,hdc13144,348,13359,188,13547,hal,4xe" strokeweight="1pt">
                <v:path arrowok="t"/>
              </v:shape>
              <v:shape id="_x0000_s15423" style="position:absolute;left:741;top:11000;width:14190;height:601;flip:y" coordsize="13547,522" path="m,4l564,522r12378,hdc13144,348,13359,188,13547,hal,4xe" strokeweight="1pt">
                <v:path arrowok="t"/>
              </v:shape>
              <v:shape id="_x0000_s15424" style="position:absolute;left:745;top:846;width:591;height:10783" coordsize="564,9363" path="m,l,9363,564,8824r,-8302l,xe" strokeweight="1pt">
                <v:path arrowok="t"/>
              </v:shape>
              <v:shape id="_x0000_s15425" style="position:absolute;left:14295;top:846;width:590;height:10783;flip:x" coordsize="564,9363" path="m,l,9363,564,8824r,-8302l,xe" strokeweight="1pt">
                <v:path arrowok="t"/>
              </v:shape>
            </v:group>
            <v:group id="_x0000_s14033" style="position:absolute;left:10483;top:6557;width:4263;height:3948" coordorigin="10392,6919" coordsize="4263,3948">
              <v:group id="_x0000_s14029" style="position:absolute;left:10392;top:8539;width:4263;height:2328" coordorigin="10521,8620" coordsize="4263,2328">
                <v:shape id="_x0000_s14001" style="position:absolute;left:12656;top:8620;width:2128;height:2328" coordsize="1476,1615" path="m1022,236r,l1042,191r15,-46l1062,110r,-35l1062,75r,-30l1057,25,1047,15,1032,5r,l1017,,997,5,982,15,967,30r,l947,55,932,85r-14,35l908,155r,l763,186,628,216,509,251,399,291r-95,40l219,381r-69,45l95,481r,l60,597,35,712,15,833,5,953,,1078r,126l5,1329r15,130l20,1459r-10,31l5,1520r,25l5,1570r,l10,1585r10,15l30,1610r10,5l40,1615r15,l65,1610r15,-15l95,1580r,l110,1560r15,-30l145,1459r,l319,1459r170,-5l643,1434r145,-20l923,1384r124,-40l1162,1294r105,-50l1267,1244r30,20l1321,1284r30,10l1381,1299r,l1406,1299r25,-10l1446,1279r15,-10l1461,1269r10,-20l1476,1234r-5,-20l1461,1194r,l1441,1179r-25,-20l1381,1144r-45,-11l1336,1133,1306,988,1277,848,1242,717,1207,602,1162,497,1122,396r-50,-85l1022,236r,xe" strokeweight="1pt">
                  <v:path arrowok="t"/>
                </v:shape>
                <v:shape id="_x0000_s14002" style="position:absolute;left:12074;top:9886;width:869;height:484" coordsize="603,336" path="m110,l,30r,l20,85r20,45l65,175r25,35l120,245r35,31l185,296r39,20l264,326r40,10l349,336r45,l444,326r50,-10l549,296r54,-20l603,276r-49,5l504,291r-45,l419,291r-40,-5l344,276,309,266,274,250,244,230,219,205,195,180,170,150,150,120,135,85,120,45,110,r,xe" strokeweight="1pt">
                  <v:path arrowok="t"/>
                </v:shape>
                <v:shape id="_x0000_s14003" style="position:absolute;left:10521;top:10123;width:323;height:247" coordsize="224,171" path="m30,171l55,141r20,25l75,141r,l110,121r40,-15l184,90r40,-5l224,85,194,45,165,15,145,5,135,,125,r,l95,15,65,35,45,60,30,95,,146,30,131r,40l30,171xe" strokeweight="1pt">
                  <v:path arrowok="t"/>
                </v:shape>
                <v:shape id="_x0000_s14004" style="position:absolute;left:10571;top:10319;width:295;height:224" coordsize="204,155" path="m204,75r,l174,40,149,15,130,,115,r,l85,10,60,30,40,55,25,85,,130,30,115r,40l50,125r20,25l70,125r,l100,110,135,95,169,80r35,-5l204,75xe" strokeweight="1pt">
                  <v:path arrowok="t"/>
                </v:shape>
                <v:shape id="_x0000_s14005" style="position:absolute;left:11046;top:9292;width:1617;height:1157" coordsize="1122,803" path="m155,703r,l204,733r50,25l304,778r50,15l354,793r45,5l434,803r35,-5l504,788r,l529,773r20,-20l563,728r5,-30l568,698r5,-36l568,627,554,582,534,537r,l578,517r45,-15l673,487r55,-5l788,477r60,l908,477r69,10l1122,211r,l1047,161,977,121,908,86,838,56,768,31,703,15,633,5,568,,504,5,444,15,379,31,319,56,254,86r-60,35l135,161,80,211r,l55,236,35,261,20,291,5,316,,341r,26l5,397r10,25l15,422r10,25l45,472r20,25l90,517r30,25l150,562r79,35l155,703r,xe" strokeweight="1pt">
                  <v:path arrowok="t"/>
                </v:shape>
                <v:shape id="_x0000_s14006" style="position:absolute;left:12389;top:9011;width:1439;height:1424" coordsize="998,988" path="m998,541r,l998,496r-5,-40l978,411,963,371,943,336,918,296,888,261,853,231r,l818,200,783,175,748,155,709,135,669,125,624,110r-40,-5l534,100r,l544,80r,-20l539,40,529,25r,l509,10,489,5,469,,444,r,l429,10r-15,5l404,30,394,45r,l394,60r-5,15l399,105r,l330,125r-65,25l205,185r-60,46l145,231r-35,30l85,296,55,336,35,371,20,411,10,456,,496r,45l,541r,46l10,632r10,40l35,712r20,40l85,787r25,35l145,857r,l185,888r40,25l265,938r45,15l355,968r44,10l449,983r50,5l499,988r50,-5l599,978r50,-10l694,953r40,-15l778,913r40,-25l853,857r,l888,822r30,-35l943,752r20,-40l978,672r15,-40l998,587r,-46l998,541xe" strokeweight="1pt">
                  <v:path arrowok="t"/>
                </v:shape>
                <v:shape id="_x0000_s14007" style="position:absolute;left:13275;top:9169;width:553;height:1165" coordsize="384,808" path="m384,431r,l384,386r-5,-40l364,301,349,261,329,226,304,186,274,151,239,121r,l184,75,125,40,65,15,,,,,35,20,70,50r30,30l125,116r24,40l169,196r15,50l199,296r,l154,276,120,246,85,206,55,166r,l60,226r5,55l85,336r20,55l105,391,75,351,50,306,30,266,15,221r,l5,311r,85l10,477r15,75l45,627r30,65l110,752r39,56l149,808r45,-25l239,747r,l274,712r30,-35l329,642r20,-40l364,562r15,-40l384,477r,-46l384,431xe" strokeweight="1pt">
                  <v:path arrowok="t"/>
                </v:shape>
                <v:shape id="_x0000_s14008" style="position:absolute;left:13029;top:10406;width:1281;height:223" coordsize="888,155" path="m,155r,l110,155r110,-5l334,140,444,125,554,105,669,75,778,40,888,r,l778,5,664,15,554,30,444,45,329,65,220,90,110,120,,155r,xe" strokeweight="1pt">
                  <v:path arrowok="t"/>
                </v:shape>
                <v:shape id="_x0000_s14009" style="position:absolute;left:12986;top:9480;width:159;height:253" coordsize="110,175" path="m15,175r,l35,165r20,-5l75,145,85,135r,l100,120r5,-15l110,90r,-15l110,75r,-15l100,50,95,35,80,25r,l65,15,45,5,25,,,,,,35,15,60,30,80,55r5,25l85,80r-5,25l70,130,45,150,15,175r,xe" strokeweight="1pt">
                  <v:path arrowok="t"/>
                </v:shape>
                <v:shape id="_x0000_s14010" style="position:absolute;left:13029;top:10008;width:159;height:252" coordsize="110,175" path="m80,25r,l65,15,45,5,20,,,,,,35,15,60,30,75,55,85,80r,l80,105,70,130,45,150,10,175r,l35,165,55,155,70,145,85,135r,l95,120r10,-15l110,90r,-15l110,75,105,60,100,45,90,35,80,25r,xe" strokeweight="1pt">
                  <v:path arrowok="t"/>
                </v:shape>
                <v:shape id="_x0000_s14011" style="position:absolute;left:12490;top:9733;width:166;height:246" coordsize="115,171" path="m25,131r,l40,146r15,10l75,166r25,5l100,171,65,151,40,131,30,106,25,76r,l35,51,50,30,75,10,115,r,l90,,65,5,50,10,30,20r,l20,35,10,46,5,61,,76r,l,91r5,15l15,121r10,10l25,131xe" strokeweight="1pt">
                  <v:path arrowok="t"/>
                </v:shape>
                <v:shape id="_x0000_s14015" style="position:absolute;left:10694;top:9292;width:1488;height:1402" coordsize="1032,973" path="m30,928r,l30,958r,l69,958r,l169,963r,l284,973r,l314,973r30,l399,963r59,-20l513,923r,l553,913r35,-5l663,903r,l688,898r25,l713,898r25,10l763,913r49,20l812,933r55,15l922,953r110,10l1032,963,997,898r,l967,828,937,758r,l912,688,892,622r,l872,512r-5,-55l867,402r,l877,306,892,206r,l917,106,937,15r,l927,5,907,,867,5r,l832,,773,,733,5r-40,5l648,20,598,31,543,56,488,81r-60,35l369,161r-60,55l244,281r-65,76l109,447r,l69,507,35,572r,l10,617,,642r,25l,667r,56l,723r5,50l15,823r,l30,928r,xe" strokeweight="1pt">
                  <v:path arrowok="t"/>
                </v:shape>
                <v:shape id="_x0000_s14021" style="position:absolute;left:11643;top:9292;width:351;height:1373" coordsize="244,953" path="m35,612r,l85,773r55,155l140,928r14,5l154,933r45,10l244,953r,l224,903r,l169,748,120,587r,l105,532,95,472,90,407,85,336r,l90,251r10,-90l120,76,144,r,l100,,50,5r,l25,81,10,161,,241r,80l,402r5,75l15,552r20,60l35,612xe" strokeweight="1pt">
                  <v:path arrowok="t"/>
                </v:shape>
                <v:shape id="_x0000_s14022" style="position:absolute;left:11484;top:9320;width:238;height:1266" coordsize="165,878" path="m35,602r,l80,743r50,135l130,878r15,l165,878r,l165,878r,l115,738,70,592r,l55,537,45,472,40,407,35,337r,l40,246,50,161,65,76,90,r,l50,16r,l25,86,10,161,5,241,,321r,76l10,472r10,70l35,602r,xe" strokeweight="1pt">
                  <v:path arrowok="t"/>
                </v:shape>
                <v:shape id="_x0000_s14023" style="position:absolute;left:11262;top:9380;width:316;height:1242" coordsize="219,862" path="m34,576r,l79,722r50,140l129,862r45,-10l219,842r,l169,697,119,551r,l109,496,99,436,89,371r,-70l89,301r,-76l99,145,114,70,134,r,l79,30,25,65r,l10,130,5,200,,270r,66l5,401r5,65l20,526r14,50l34,576xe" strokeweight="1pt">
                  <v:path arrowok="t"/>
                </v:shape>
                <v:shape id="_x0000_s14024" style="position:absolute;left:11103;top:9560;width:251;height:1105" coordsize="174,767" path="m35,461r,l85,617r55,150l140,767r34,-10l174,757,120,607,70,451r,l55,396,45,331,40,266r,-70l40,196,40,95,55,r,l10,40r,l,155,5,266,15,371r10,45l35,461r,xe" strokeweight="1pt">
                  <v:path arrowok="t"/>
                </v:shape>
                <v:shape id="_x0000_s14025" style="position:absolute;left:10902;top:9697;width:317;height:997" coordsize="220,692" path="m35,432r,l80,562r45,130l125,692r15,l140,692r40,l220,687r,l170,547,120,402r,l105,346,95,286,90,221r,-70l90,151r,-75l100,r,l50,55,,121r,l,206r5,80l20,361r15,71l35,432xe" strokeweight="1pt">
                  <v:path arrowok="t"/>
                </v:shape>
                <v:shape id="_x0000_s14026" style="position:absolute;left:10752;top:10015;width:214;height:665" coordsize="149,461" path="m109,456r,l129,461r,l149,461r,l104,336,64,206r,l54,160,44,110,34,r,l,55r,l15,140r14,76l29,216,69,336r40,120l109,456xe" strokeweight="1pt">
                  <v:path arrowok="t"/>
                </v:shape>
              </v:group>
              <v:shape id="_x0000_s14012" style="position:absolute;left:12526;top:6919;width:1573;height:1339;rotation:708083fd" coordsize="1067,908" path="m1037,632r,l1032,602r-10,-25l1007,552,983,532r,l1002,522r15,-10l1032,497r15,-20l1047,477r10,-21l1062,436r5,-45l1067,391r-5,-45l1057,331r-10,-20l1047,311r-15,-15l1017,286r-15,-10l983,276r,l988,251r,-30l988,196,978,176r,l968,150,953,130,938,115,918,105r,l898,95,873,90,848,85r-25,5l823,90r-30,10l763,110r-30,20l708,156r,l703,120,693,85,673,60,648,35r,l623,20,594,10,559,,524,r,l484,,449,10,414,20,384,40r,l349,60,324,90r-20,30l289,156r,l254,140r-34,-5l185,140r-35,5l150,145r-35,16l90,181,65,201,40,231r,l20,261,10,291,,321r,30l,351r,35l10,416r20,30l55,466r,l35,482,20,502,10,522,5,552r,l,577r,25l5,627r5,25l10,652r10,25l35,702r15,15l70,732r,l90,742r25,5l145,747r30,-5l175,742r-5,25l170,787r5,21l185,828r,l195,843r15,15l225,868r15,5l240,873r19,5l279,878r15,l314,868r,l339,858r15,-10l374,833r15,-20l389,813r15,20l424,853r25,20l479,888r,l509,898r25,5l564,908r30,l594,908r34,-5l653,898r25,-15l703,868r,l723,848r15,-25l748,797r5,-35l753,762r25,15l808,782r30,l873,777r,l903,772r30,-15l958,742r25,-20l983,722r24,-20l1022,677r10,-20l1037,632r,xe" strokeweight="1pt">
                <v:path arrowok="t"/>
              </v:shape>
              <v:shape id="_x0000_s14013" style="position:absolute;left:12621;top:8287;width:204;height:140;rotation:708083fd" coordsize="139,95" path="m119,15r,l94,,70,r,l45,,20,15r,l5,30,,50r,l5,65,20,85r,l45,95r25,l70,95r24,l119,85r,l134,65r5,-15l139,50,134,30,119,15r,xe" strokeweight="1pt">
                <v:path arrowok="t"/>
              </v:shape>
              <v:shape id="_x0000_s14014" style="position:absolute;left:12857;top:8007;width:566;height:405;rotation:708083fd" coordsize="274,196" path="m40,30r,l20,45,10,60,,81r,20l,101r,20l10,136r10,15l40,171r,l60,181r25,10l110,196r25,l135,196r30,l190,191r20,-10l235,171r,l250,151r15,-15l270,121r4,-20l274,101,270,81,265,60,250,45,235,30r,l210,15,190,5,165,,135,r,l110,,85,5,60,15,40,30r,xe" strokeweight="1pt">
                <v:path arrowok="t"/>
              </v:shape>
              <v:shape id="_x0000_s14020" style="position:absolute;left:12866;top:7172;width:327;height:356;rotation:708083fd" coordsize="474,516" path="m85,516l65,406,250,150,30,190,,65,389,r20,135l230,366,449,321r25,135l85,516xe" strokeweight="1pt">
                <v:path arrowok="t"/>
              </v:shape>
              <v:shape id="_x0000_s14030" style="position:absolute;left:12861;top:8527;width:204;height:140;rotation:708083fd" coordsize="139,95" path="m119,15r,l94,,70,r,l45,,20,15r,l5,30,,50r,l5,65,20,85r,l45,95r25,l70,95r24,l119,85r,l134,65r5,-15l139,50,134,30,119,15r,xe" strokeweight="1pt">
                <v:path arrowok="t"/>
              </v:shape>
              <v:shape id="_x0000_s14031" style="position:absolute;left:13106;top:7412;width:327;height:356;rotation:708083fd" coordsize="474,516" path="m85,516l65,406,250,150,30,190,,65,389,r20,135l230,366,449,321r25,135l85,516xe" strokeweight="1pt">
                <v:path arrowok="t"/>
              </v:shape>
              <v:shape id="_x0000_s14032" style="position:absolute;left:13346;top:7652;width:327;height:356;rotation:708083fd;mso-position-horizontal:center;mso-position-horizontal-relative:margin;mso-position-vertical:center;mso-position-vertical-relative:margin" coordsize="474,516" path="m85,516l65,406,250,150,30,190,,65,389,r20,135l230,366,449,321r25,135l85,516xe" strokeweight="1pt">
                <v:path arrowok="t"/>
              </v:shape>
            </v:group>
            <v:group id="_x0000_s15538" style="position:absolute;left:11684;top:1691;width:2313;height:2006" coordorigin="1863,2966" coordsize="2313,2006">
              <v:shape id="_x0000_s15539" style="position:absolute;left:2030;top:2966;width:1999;height:1895" coordsize="2516,2385" path="m2381,200r-50,2085l1246,2285,1341,160r1040,40l2381,200xm100,2285l115,110r1131,45l1135,2285r-1035,l100,2285xm,l,2370r2461,15l2516,95,,,,xe" strokeweight="1pt">
                <v:path arrowok="t"/>
                <o:lock v:ext="edit" verticies="t"/>
              </v:shape>
              <v:shape id="_x0000_s15540" style="position:absolute;left:1863;top:4781;width:2313;height:191" coordsize="2911,240" path="m,l,175r2911,65l2911,,,,,xe" strokeweight="1pt">
                <v:path arrowok="t"/>
              </v:shape>
            </v:group>
            <v:group id="_x0000_s15711" style="position:absolute;left:1403;top:6692;width:1707;height:2528" coordorigin="8,8" coordsize="1707,2528">
              <v:shape id="_x0000_s15712" style="position:absolute;left:163;top:2009;width:907;height:527" coordsize="907,527" path="m768,188r,l760,208r-13,17l731,241r-20,16l686,274r-28,12l625,298r-37,12l588,310r-28,9l527,319r-37,l449,319,351,306,241,282r,l147,261,94,253r,l66,253r-25,l25,261,13,274r,l4,294,,314r,21l4,351r9,21l25,392r16,20l62,429r,l111,466r53,24l229,510r69,13l298,523r49,4l396,527r49,-4l494,515r49,-13l592,490r49,-20l690,449r,l735,425r45,-29l813,372r32,-29l870,310r16,-28l899,249r8,-33l907,216r,-36l894,147,878,118,854,90,817,61,776,41,723,16,666,r,l715,49r20,25l752,98r8,25l768,143r,24l768,188r,xe" strokeweight="1pt">
                <v:path arrowok="t"/>
              </v:shape>
              <v:shape id="_x0000_s15713" style="position:absolute;left:347;top:1576;width:502;height:588" coordsize="502,588" path="m421,188r,l359,98,286,r,l241,53r,l241,53r,l229,41r,l204,57,180,70,155,90r-24,20l131,110r-21,25l90,159r,l65,200,45,237,29,282,16,327r,l8,368,,409r,36l,478r,l8,511r12,20l33,547r16,9l49,556r12,l74,547,86,535,98,515r,l98,515r,l131,527r36,4l167,531r17,4l184,535r8,21l192,556r4,12l204,580r12,4l225,588r,l237,588r12,-4l261,580r13,-8l274,572r20,-37l294,535r,l294,535r82,-4l404,523r29,-8l433,515r28,-13l482,482r16,-24l502,433r,l502,404r-4,-24l482,323,457,257,421,188r,xe" strokeweight="1pt">
                <v:path arrowok="t"/>
              </v:shape>
              <v:shape id="_x0000_s15714" style="position:absolute;left:445;top:1576;width:339;height:233" coordsize="339,233" path="m339,217r,l323,188r,l261,98,188,r,l143,53r,l143,53r,l131,41r,l106,57,82,70,57,90,33,110r,l,151r,l29,168r28,20l94,204r41,13l184,229r49,4l282,229r57,-12l339,217xe" strokeweight="1pt">
                <v:path arrowok="t"/>
              </v:shape>
              <v:shape id="_x0000_s15715" style="position:absolute;left:8;top:8;width:1707;height:1760" coordsize="1707,1760" path="m588,1291r,l588,1295r,l592,1291r,l588,1295r,l588,1295r,l588,1295r,l588,1291r,xm1205,596r,l1139,543r-69,-45l1070,498,992,462,919,429r,l898,355,874,290,845,229,817,172,784,123,747,78,707,37,662,r,l625,41,588,86r-33,49l523,184r-33,57l457,298r-28,62l400,425r,l347,445r-49,25l253,498r-41,33l176,564r-37,41l106,645,78,690r,l49,752,25,813,8,874,,939r,66l4,1070r17,69l41,1209r,l70,1274r32,66l139,1401r45,53l233,1507r53,49l347,1601r66,45l413,1646r36,16l449,1662r70,33l519,1695r57,20l629,1732r,l694,1748r66,8l760,1756r53,4l870,1760r53,-8l980,1744r,l1049,1727r66,-20l1176,1678r53,-36l1282,1605r45,-45l1368,1507r37,-57l1405,1450r24,-45l1450,1356r16,-53l1478,1254r4,-53l1482,1148r-4,-53l1470,1041r,l1552,923r32,-53l1617,813r29,-53l1666,703r20,-54l1707,600r,l1654,580r-57,-16l1539,556r-61,-5l1417,556r-69,8l1278,576r-73,20l1205,596xe" strokeweight="1pt">
                <v:path arrowok="t"/>
                <o:lock v:ext="edit" verticies="t"/>
              </v:shape>
              <v:shape id="_x0000_s15716" style="position:absolute;left:151;top:711;width:1176;height:955" coordsize="1176,955" path="m1160,420r,l1168,449r4,28l1176,506r,28l1168,596r-12,57l1156,653r-21,45l1111,743r-29,36l1049,816r-36,29l972,873r-41,25l882,918r-49,17l780,947r-53,8l670,955r-57,l555,947,494,935,437,918r,l380,898,327,873,274,845,229,812,184,775,147,739,110,698,82,653,53,608,33,563,16,518,8,469,,420,,375,8,326,20,277r,l41,228,65,179,98,134,139,93,180,57,229,28,282,8,306,4,335,r,l376,r32,8l437,24r29,20l490,73r25,29l531,134r16,37l576,240r16,58l604,359r,l625,351r53,-17l751,314r45,-8l845,298r45,-4l939,294r49,4l1029,306r41,16l1107,347r16,16l1135,379r12,21l1160,420r,xe" strokeweight="1pt">
                <v:path arrowok="t"/>
              </v:shape>
              <v:shape id="_x0000_s15717" style="position:absolute;left:592;top:1180;width:118;height:119" coordsize="118,119" path="m,l8,119,118,65r,l90,37,61,16,33,4,,,,xe" strokeweight="1pt">
                <v:path arrowok="t"/>
              </v:shape>
              <v:shape id="_x0000_s15718" style="position:absolute;left:580;top:1303;width:122;height:159" coordsize="122,159" path="m122,143r,l94,151,69,147,49,138,28,122r,l16,102,8,73,8,36,16,r,l16,r,l4,40,,73r4,33l16,130r,l24,143r13,8l49,155r12,4l73,159r17,-4l122,143r,xe" strokeweight="1pt">
                <v:path arrowok="t"/>
              </v:shape>
              <v:shape id="_x0000_s15719" style="position:absolute;left:416;top:1282;width:180;height:86" coordsize="180,86" path="m180,21r,l180,21r,l152,45,123,61,94,74r-28,l66,74,45,66,25,49,13,29,,,,,9,37r4,12l21,61r8,13l41,78r13,8l70,86r,l82,86r16,l127,74,152,53,180,21r,xe" strokeweight="1pt">
                <v:path arrowok="t"/>
              </v:shape>
              <v:shape id="_x0000_s15720" style="position:absolute;left:318;top:894;width:262;height:209" coordsize="262,209" path="m172,17r,l152,8,127,4,107,,86,4r,l62,13,41,21,21,37,,53r,l45,33,66,29,86,25r21,l127,29r20,4l164,41r,l180,53r16,17l213,86r12,20l250,151r12,58l262,209r,-37l262,143r-8,-28l241,90,229,66,213,45,196,29,172,17r,xe" strokeweight="1pt">
                <v:path arrowok="t"/>
              </v:shape>
              <v:shape id="_x0000_s15721" style="position:absolute;left:800;top:1184;width:274;height:192" coordsize="274,192" path="m192,45r,l208,57r13,13l237,86r8,16l253,123r9,20l262,168r4,24l266,192r4,-24l274,143r-4,-24l266,94r,l253,74,241,57,229,41,208,25r,l184,12,164,4,135,,110,,82,4,57,12,29,25,,41r,l53,29r53,-4l127,25r24,4l172,37r20,8l192,45xe" strokeweight="1pt">
                <v:path arrowok="t"/>
              </v:shape>
              <v:shape id="_x0000_s15722" style="position:absolute;left:572;top:188;width:187;height:233" coordsize="187,233" path="m,229r,l8,204,24,143,36,106,53,69,73,33,98,r,l110,24r33,53l159,114r16,37l183,192r4,41l187,233r-8,-9l171,216r-20,-8l130,204r-32,l53,212,,229r,xe" strokeweight="1pt">
                <v:path arrowok="t"/>
              </v:shape>
              <v:shape id="_x0000_s15723" style="position:absolute;left:1315;top:653;width:228;height:217" coordsize="228,217" path="m,78r,l20,66,77,37,110,25,151,13,192,r36,l228,r-4,25l204,86r-16,33l167,156r-20,36l118,217r,l118,209r,-13l114,176,102,156,77,131,45,107,,78r,xe" strokeweight="1pt">
                <v:path arrowok="t"/>
              </v:shape>
            </v:group>
            <v:shape id="_x0000_s15670" type="#_x0000_t136" style="position:absolute;left:2840;top:8432;width:6945;height:900">
              <v:shadow color="#868686"/>
              <v:textpath style="font-family:&quot;Arial Black&quot;;font-size:32pt;v-text-kern:t" trim="t" fitpath="t" string="My Christmas hope:"/>
            </v:shape>
            <v:group id="_x0000_s15724" style="position:absolute;left:1764;top:9595;width:8089;height:688" coordorigin="1628,9680" coordsize="8310,688">
              <v:shape id="_x0000_s15673" type="#_x0000_t32" style="position:absolute;left:1628;top:9680;width:8310;height:0" o:connectortype="straight"/>
              <v:shape id="_x0000_s15674" type="#_x0000_t32" style="position:absolute;left:1628;top:10368;width:8310;height:0" o:connectortype="straight"/>
            </v:group>
            <w10:wrap anchorx="page" anchory="page"/>
          </v:group>
        </w:pict>
      </w:r>
      <w:r w:rsidR="002E71D4">
        <w:br w:type="page"/>
      </w:r>
    </w:p>
    <w:p w:rsidR="00DB0EF0" w:rsidRDefault="00BE2CDF">
      <w:r>
        <w:rPr>
          <w:noProof/>
        </w:rPr>
        <w:lastRenderedPageBreak/>
        <w:pict>
          <v:group id="_x0000_s15672" style="position:absolute;margin-left:0;margin-top:0;width:709.7pt;height:539.15pt;z-index:251662336;mso-position-horizontal:center;mso-position-horizontal-relative:page;mso-position-vertical:center;mso-position-vertical-relative:page" coordorigin="575,913" coordsize="14194,10783" o:allowincell="f">
            <v:group id="_x0000_s15544" style="position:absolute;left:575;top:913;width:14194;height:10783" coordorigin="883,792" coordsize="14194,10783">
              <v:shape id="_x0000_s13273" style="position:absolute;left:1316;top:4058;width:13119;height:5363" coordsize="13119,5363" path="m,1071r1137,536l2337,981r2178,l6315,1651r4515,15l11777,2112r,-878l11477,1215r237,-472l11893,496r260,-138l12570,115,13072,r47,5363l3,4790,,1071r,xe" strokeweight="1pt">
                <v:path arrowok="t"/>
              </v:shape>
              <v:shape id="_x0000_s13281" style="position:absolute;left:1275;top:6439;width:13341;height:4660" coordsize="11748,4104" path="m10091,27r,l9649,71r-461,54l8701,204r-497,89l8204,293r-363,71l7407,461,6300,718r,l5103,993r-877,195l4226,1188r-141,27l3943,1232r-142,9l3642,1250r-160,l3323,1241r-169,-9l2977,1206r,l2756,1170r-275,-44l2144,1055,1746,966r,l1400,896,1090,834,842,798,629,772r,l461,772r-168,l142,789,,816,,4104r11748,l11748,18r,l11332,r-417,l10508,9r-417,18l10091,27xe" strokeweight="1pt">
                <v:path arrowok="t"/>
              </v:shape>
              <v:shape id="_x0000_s13282" style="position:absolute;left:12051;top:1924;width:1187;height:1285;rotation:811111fd" coordsize="1187,1285" path="m762,1285r,l682,1170,620,1054,567,957,531,850,514,762r-9,-89l514,585r26,-80l540,505r36,-71l629,363r62,-62l762,248r88,-45l948,159r115,-35l1187,97r,l1090,62,992,35,904,8,806,,718,,629,,540,17,461,44r,l381,71r-62,35l257,141r-53,45l159,230r-44,53l80,345,44,407r,l18,478,9,540,,602r,62l18,726r17,62l62,850r35,62l97,912r53,63l213,1037r70,53l354,1143r89,44l540,1223r107,35l762,1285r,xe" strokeweight="1pt">
                <v:path arrowok="t"/>
              </v:shape>
              <v:group id="_x0000_s14855" style="position:absolute;left:1914;top:1618;width:7559;height:7796" coordorigin="10,10" coordsize="3036,3131">
                <v:shape id="_x0000_s14856" style="position:absolute;left:240;top:3051;width:210;height:90" coordsize="210,90" path="m185,r25,90l,90,185,r,xe" strokeweight="1pt">
                  <v:path arrowok="t"/>
                </v:shape>
                <v:shape id="_x0000_s14857" style="position:absolute;left:630;top:3051;width:215;height:90" coordsize="215,90" path="m,60l60,,215,90,,60r,xe" strokeweight="1pt">
                  <v:path arrowok="t"/>
                </v:shape>
                <v:shape id="_x0000_s14858" style="position:absolute;left:580;top:2706;width:230;height:365" coordsize="230,365" path="m55,15l185,r,l215,130r15,80l230,210r,40l230,285r-5,25l210,330r,l185,350r-30,15l120,365,85,360r,l55,350,30,335r,l10,315,5,290r,l,270,5,245,15,180r,l55,15r,xe" strokeweight="1pt">
                  <v:path arrowok="t"/>
                </v:shape>
                <v:shape id="_x0000_s14859" style="position:absolute;left:300;top:2721;width:225;height:355" coordsize="225,355" path="m50,l205,r,l220,100r5,70l225,170r,50l220,260r-10,30l195,320r,l180,335r-20,15l135,355r-25,l110,355,80,350,50,335,30,315,10,285r,l,265,,235,,200,10,155r,l50,r,xe" strokeweight="1pt">
                  <v:path arrowok="t"/>
                </v:shape>
                <v:shape id="_x0000_s14860" style="position:absolute;left:820;top:1801;width:380;height:430" coordsize="380,430" path="m55,150r,l100,165r40,5l180,165r40,-5l220,160r20,-10l265,135r20,-15l310,105,345,55,375,r,l380,80r-5,75l355,220r-10,30l330,280r-15,25l295,330r-20,20l250,370r-25,15l195,400r-65,25l130,425r-25,5l,125r,l55,150r,xe" strokeweight="1pt">
                  <v:path arrowok="t"/>
                </v:shape>
                <v:shape id="_x0000_s14861" style="position:absolute;left:375;top:800;width:315;height:485" coordsize="315,485" path="m,190r,l10,145,30,95,55,50,90,r,l140,30r45,40l225,105r35,45l260,150r25,145l315,440,30,485,,190r,xe" strokeweight="1pt">
                  <v:path arrowok="t"/>
                </v:shape>
                <v:shape id="_x0000_s14862" style="position:absolute;left:10;top:1711;width:1060;height:1185" coordsize="1060,1185" path="m390,45l790,r,l840,155r45,150l925,455r35,140l995,740r25,135l1045,1010r15,130l1060,1140r-140,25l780,1180r-140,5l505,1175,375,1155,245,1125,120,1085,,1030r,l115,790,215,545,310,295,390,45r,xe" strokeweight="1pt">
                  <v:path arrowok="t"/>
                </v:shape>
                <v:shape id="_x0000_s14863" style="position:absolute;left:1135;top:1661;width:120;height:140" coordsize="120,140" path="m30,5l60,70,70,,80,95r40,-5l60,140,,35,40,70,30,5r,xe" strokeweight="1pt">
                  <v:path arrowok="t"/>
                </v:shape>
                <v:shape id="_x0000_s14864" style="position:absolute;left:715;top:2086;width:105;height:140" coordsize="105,140" path="m105,105l35,140,,20,35,65,40,,50,70,75,5,65,105r40,l105,105xe" strokeweight="1pt">
                  <v:path arrowok="t"/>
                </v:shape>
                <v:shape id="_x0000_s14865" style="position:absolute;left:260;top:1626;width:655;height:395" coordsize="655,395" path="m,170r,l45,130,85,95,125,65,165,40,205,20,250,10,290,5,330,r40,5l410,15r40,15l490,50r40,30l570,110r45,40l655,195r,l570,240r-70,50l435,340r-50,55l385,395,350,360,315,330,270,305,225,275,125,220,,170r,xe" strokeweight="1pt">
                  <v:path arrowok="t"/>
                </v:shape>
                <v:shape id="_x0000_s14866" style="position:absolute;left:405;top:1240;width:430;height:611" coordsize="430,611" path="m285,r,l320,140r35,135l390,411r40,140l330,481,305,601,225,511,165,611,120,511,50,601,,45,285,r,xe" strokeweight="1pt">
                  <v:path arrowok="t"/>
                </v:shape>
                <v:shape id="_x0000_s14867" style="position:absolute;left:470;top:1325;width:255;height:326" coordsize="255,326" path="m255,291r,l235,271,205,251,180,235r-25,-5l155,230r-40,36l75,326r,l50,266,25,200,10,130,,55,205,r,l230,75r15,75l255,220r,71l255,291xe" strokeweight="1pt">
                  <v:path arrowok="t"/>
                </v:shape>
                <v:shape id="_x0000_s14868" style="position:absolute;left:570;top:1375;width:105;height:231" coordsize="105,231" path="m105,180r,l105,195,95,211,85,221r-15,5l70,226r-15,5l40,226,30,216,15,206r,l10,190,5,175,,130r,l5,r,l80,110r,l100,150r5,30l105,180xe" strokeweight="1pt">
                  <v:path arrowok="t"/>
                </v:shape>
                <v:shape id="_x0000_s14869" style="position:absolute;left:245;top:1941;width:505;height:375" coordsize="505,375" path="m,270r,l50,135,95,r,l125,70r35,60l205,180r45,45l305,255r60,20l435,285r70,l505,285r-60,40l385,355r-60,15l295,375r-35,l200,365,135,345,65,315,,270r,xe" strokeweight="1pt">
                  <v:path arrowok="t"/>
                </v:shape>
                <v:shape id="_x0000_s14870" style="position:absolute;left:10;top:2321;width:1060;height:575" coordsize="1060,575" path="m1005,190r,l1040,365r20,165l1060,530,920,555,780,570r-140,5l505,565,375,545,245,515,120,475,,420r,l100,210,190,r60,175l390,65r80,150l620,85,745,225,875,70r130,120l1005,190xe" strokeweight="1pt">
                  <v:path arrowok="t"/>
                </v:shape>
                <v:shape id="_x0000_s14871" style="position:absolute;left:625;top:2391;width:310;height:505" coordsize="310,505" path="m310,485r,l230,495r-80,5l75,505,,505,5,15,130,155,260,r50,485l310,485xe" strokeweight="1pt">
                  <v:path arrowok="t"/>
                </v:shape>
                <v:shape id="_x0000_s14872" style="position:absolute;left:10;top:2321;width:390;height:520" coordsize="390,520" path="m390,65l255,520r,l190,500,125,475,60,450,,420r,l100,210,190,r60,175l390,65r,xe" strokeweight="1pt">
                  <v:path arrowok="t"/>
                </v:shape>
                <v:shape id="_x0000_s14873" style="position:absolute;left:595;top:2021;width:100;height:80" coordsize="100,80" path="m100,60r,l80,75,55,80r-25,l,70r,l25,35,50,r,l75,30r25,30l100,60xe" strokeweight="1pt">
                  <v:path arrowok="t"/>
                </v:shape>
                <v:shape id="_x0000_s14874" style="position:absolute;left:265;top:1145;width:565;height:275" coordsize="565,275" path="m555,90r,l565,115r,20l560,155r-10,20l540,190r-20,15l500,220r-30,10l470,230,395,220r-75,5l240,240r-75,30l165,270r-40,5l90,275,60,270,40,260,20,245,10,225,,200,,170r,l5,135,20,105,45,75,80,55,120,35,175,20,235,10,305,r,l350,r40,l425,5r35,10l490,30r25,15l535,65r20,25l555,90xe" strokeweight="1pt">
                  <v:path arrowok="t"/>
                </v:shape>
                <v:shape id="_x0000_s14875" style="position:absolute;left:375;top:1150;width:190;height:255" coordsize="190,255" path="m10,30r,l75,10,150,r,l170,45r10,55l190,160r,65l190,225r-55,10l75,255r,l55,230,35,200,20,175,10,145,5,120,,90,,60,10,30r,xe" strokeweight="1pt">
                  <v:path arrowok="t"/>
                </v:shape>
                <v:shape id="_x0000_s14876" style="position:absolute;left:665;top:1145;width:165;height:230" coordsize="165,230" path="m70,230r,l15,225r,l35,190,45,160r5,-30l55,100,50,75,40,50,20,25,,,,,50,15,95,30r35,30l155,90r,l165,115r,20l160,155r-10,20l140,190r-20,15l100,220,70,230r,xe" strokeweight="1pt">
                  <v:path arrowok="t"/>
                </v:shape>
                <v:shape id="_x0000_s14877" style="position:absolute;left:625;top:1385;width:45;height:55" coordsize="45,55" path="m15,45r,l5,30,,10r,l15,35,25,45r5,l30,45,40,40,45,30,45,r,l45,25r,15l40,50,30,55r,l25,50,15,45r,xe" strokeweight="1pt">
                  <v:path arrowok="t"/>
                </v:shape>
                <v:shape id="_x0000_s14878" style="position:absolute;left:505;top:1420;width:50;height:50" coordsize="50,50" path="m15,40r,l5,25,,10r,l20,35r5,5l35,40r,l40,40,45,30,45,r,l50,25,45,40,40,50r-5,l35,50r-10,l15,40r,xe" strokeweight="1pt">
                  <v:path arrowok="t"/>
                </v:shape>
                <v:shape id="_x0000_s14879" style="position:absolute;left:2671;top:2986;width:220;height:85" coordsize="220,85" path="m,55l65,,220,85,,55r,xe" strokeweight="1pt">
                  <v:path arrowok="t"/>
                </v:shape>
                <v:shape id="_x0000_s14880" style="position:absolute;left:2161;top:2996;width:195;height:90" coordsize="195,90" path="m195,90l,85,170,r25,90l195,90xe" strokeweight="1pt">
                  <v:path arrowok="t"/>
                </v:shape>
                <v:shape id="_x0000_s14881" style="position:absolute;left:2626;top:2641;width:230;height:365" coordsize="230,365" path="m55,15l185,r,l215,130r10,80l225,210r5,40l225,285r-5,25l210,325r,l185,350r-30,10l120,365,80,360r,l50,350,25,335r,l10,310,,290r,l,270,,245,15,175r,l55,15r,xe" strokeweight="1pt">
                  <v:path arrowok="t"/>
                </v:shape>
                <v:shape id="_x0000_s14882" style="position:absolute;left:2216;top:2666;width:205;height:355" coordsize="205,355" path="m205,170r,l205,215r-5,40l190,290r-10,25l180,315r-15,20l145,345r-20,10l100,355r,l70,345,45,330,25,310,10,285r,l,260,,230,,195,5,155r,l45,,185,r,l200,100r5,70l205,170xe" strokeweight="1pt">
                  <v:path arrowok="t"/>
                </v:shape>
                <v:shape id="_x0000_s14883" style="position:absolute;left:2291;top:875;width:440;height:465" coordsize="440,465" path="m65,445r,l40,405,25,370,10,335,,300,,265,,235,5,205,15,175,30,150,50,125,70,100,100,75,135,55,170,35,210,20,260,r,l330,60r30,30l380,120r20,25l420,175r10,30l435,230r5,30l440,285r-10,30l420,340r-15,25l390,395r-25,25l340,445r,l270,460r-70,5l135,460,65,445r,xe" strokeweight="1pt">
                  <v:path arrowok="t"/>
                </v:shape>
                <v:shape id="_x0000_s14884" style="position:absolute;left:2061;top:1786;width:105;height:170" coordsize="105,170" path="m105,90l95,170r,l65,135,40,100,20,65,,30,55,70,45,5,75,55,95,r,l95,45r10,45l105,90xe" strokeweight="1pt">
                  <v:path arrowok="t"/>
                </v:shape>
                <v:shape id="_x0000_s14885" style="position:absolute;left:2006;top:1596;width:1040;height:1220" coordsize="1040,1220" path="m310,30l620,r,l695,120r65,130l825,385r55,145l925,680r45,155l1005,1000r35,170l1040,1170r-115,25l810,1210r-120,10l560,1220r-130,l290,1210,150,1195,,1170r,l25,1020,50,865,80,720,120,575,160,435,205,295,255,160,310,30r,xe" strokeweight="1pt">
                  <v:path arrowok="t"/>
                </v:shape>
                <v:shape id="_x0000_s14886" style="position:absolute;left:2006;top:2541;width:1040;height:275" coordsize="1040,275" path="m,225r,l35,r80,135l240,15r65,155l410,20r85,155l610,25,710,175,805,5r90,140l1000,10r,l1020,115r20,110l1040,225,925,250,810,265,690,275r-130,l430,275,290,265,150,250,,225r,xe" strokeweight="1pt">
                  <v:path arrowok="t"/>
                </v:shape>
                <v:shape id="_x0000_s14887" style="position:absolute;left:2056;top:1596;width:940;height:915" coordsize="940,915" path="m260,30l570,r,l630,100r55,100l740,310r45,110l830,535r40,120l905,785r35,130l940,915,885,895,830,875,780,850,735,825,690,800,645,765,610,735,570,700,540,660,510,620,480,575,455,530,435,480,415,430,395,375,380,320r,l355,405r-35,85l280,565r-45,75l185,705r-55,65l65,825,,875r,l50,655,110,440,145,335,180,230,220,130,260,30r,xe" strokeweight="1pt">
                  <v:path arrowok="t"/>
                </v:shape>
                <v:shape id="_x0000_s14888" style="position:absolute;left:2051;top:1876;width:565;height:400" coordsize="565,400" path="m115,r,l130,45r25,40l190,120r40,35l280,190r55,30l400,245r70,25l565,400r,l475,390,390,375,310,350,240,325,170,290,110,250,50,205,,155,115,r,xe" strokeweight="1pt">
                  <v:path arrowok="t"/>
                </v:shape>
                <v:shape id="_x0000_s14889" style="position:absolute;left:2291;top:1320;width:345;height:601" coordsize="345,601" path="m340,r,l330,40r,45l330,130r5,55l335,185r10,86l345,271r,40l340,346r,l325,391r-20,40l280,466r-30,30l250,496r-50,50l200,546r-30,25l145,601r,l130,571,105,536r,l55,476r,l25,431,10,381,,331,,276r,l5,250,15,215r,l40,155r,l55,115,60,75,65,35,65,,340,r,xe" strokeweight="1pt">
                  <v:path arrowok="t"/>
                </v:shape>
                <v:shape id="_x0000_s14890" style="position:absolute;left:2341;top:1405;width:265;height:341" coordsize="265,341" path="m30,321r,l20,311,15,301,5,281,,261r,l,216,,155r,l5,20r,l75,r65,l170,r30,5l265,25r,l260,115r-10,76l240,251r-20,45l210,311r-10,15l190,336r-15,5l160,341r-15,-5l110,316r,l85,326r-20,5l45,326,30,321r,xe" strokeweight="1pt">
                  <v:path arrowok="t"/>
                </v:shape>
                <v:shape id="_x0000_s14891" style="position:absolute;left:2416;top:1430;width:100;height:256" coordsize="100,256" path="m,211r,l,196,5,176,25,125r,l50,55,65,r,l70,60r15,70l85,130r10,51l100,211r,l95,231,80,246r,l70,251r-20,5l50,256r-15,l20,246,10,231,,211r,xe" strokeweight="1pt">
                  <v:path arrowok="t"/>
                </v:shape>
                <v:shape id="_x0000_s14892" style="position:absolute;left:2341;top:875;width:210;height:465" coordsize="210,465" path="m115,465r,l60,455r,l40,425,25,400,15,370,5,340,,310,,285,5,255r5,-30l25,200,40,170,55,140,80,115,135,55,210,r,l180,60r-25,60l135,175r-15,60l110,290r-5,60l105,405r10,60l115,465xe" strokeweight="1pt">
                  <v:path arrowok="t"/>
                </v:shape>
                <v:shape id="_x0000_s14893" style="position:absolute;left:2526;top:875;width:135;height:465" coordsize="135,465" path="m50,455r,l,465r,l15,405,30,350r5,-60l40,235r,-60l40,120,35,60,25,r,l70,75r35,65l125,205r10,60l135,295r,25l130,345r-10,25l105,395,90,415,50,455r,xe" strokeweight="1pt">
                  <v:path arrowok="t"/>
                </v:shape>
                <v:shape id="_x0000_s14894" style="position:absolute;left:2346;top:1320;width:285;height:110" coordsize="285,110" path="m285,r,l275,50r,60l275,110r-135,l,105r,l10,50,10,,285,r,xe" strokeweight="1pt">
                  <v:path arrowok="t"/>
                </v:shape>
                <v:shape id="_x0000_s14895" style="position:absolute;left:2521;top:850;width:55;height:50" coordsize="55,50" path="m50,45r,l40,50r-10,l30,50,20,45,10,40r,l5,30,,20r,l5,10,10,5r,l20,,30,r,l40,,50,10r,l55,15r,10l55,25r,10l50,45r,xe" strokeweight="1pt">
                  <v:path arrowok="t"/>
                </v:shape>
                <v:shape id="_x0000_s14896" style="position:absolute;left:2511;top:1460;width:50;height:55" coordsize="50,55" path="m40,40r,l30,50r-5,5l25,55,15,50,10,40,5,25,,,,,10,30r5,10l20,45r,l30,40r5,-5l50,10r,l45,30,40,40r,xe" strokeweight="1pt">
                  <v:path arrowok="t"/>
                </v:shape>
                <v:shape id="_x0000_s14897" style="position:absolute;left:2381;top:1455;width:45;height:55" coordsize="45,55" path="m45,r,l45,25,40,40,30,50,20,55r,l15,50,5,40r,l,30,,10r,l10,35r5,5l25,45r,l30,40,35,30,45,r,xe" strokeweight="1pt">
                  <v:path arrowok="t"/>
                </v:shape>
                <v:shape id="_x0000_s14898" style="position:absolute;left:1270;top:3031;width:145;height:95" coordsize="145,95" path="m,95r,l45,75,75,55r,l105,30,125,r,l140,25r5,20l145,60,130,75r,l115,80,85,90,,95r,xe" strokeweight="1pt">
                  <v:path arrowok="t"/>
                </v:shape>
                <v:shape id="_x0000_s14899" style="position:absolute;left:1701;top:2991;width:140;height:75" coordsize="140,75" path="m140,65r,l100,70,70,75,40,70,20,65r,l10,55,,40,,20,10,r,l35,20,65,35r35,15l140,65r,xe" strokeweight="1pt">
                  <v:path arrowok="t"/>
                </v:shape>
                <v:shape id="_x0000_s14900" style="position:absolute;left:1601;top:2636;width:240;height:355" coordsize="240,355" path="m45,l210,r,l240,155r,l240,200r,35l235,265r-10,20l225,285r-25,30l175,335r-30,15l110,355r,l80,355,55,350,35,335,20,320r,l10,290,,260,,220,5,170r,l20,100,45,r,xe" strokeweight="1pt">
                  <v:path arrowok="t"/>
                </v:shape>
                <v:shape id="_x0000_s14901" style="position:absolute;left:1270;top:2666;width:235;height:365" coordsize="235,365" path="m80,l210,15r,l215,75r10,100l225,175r10,70l230,270r-5,20l225,290r-10,20l195,335r,l170,350r-35,10l135,360r-35,5l65,360,35,350,15,325r,l5,310,,285,5,250r5,-40l10,210,35,130,80,r,xe" strokeweight="1pt">
                  <v:path arrowok="t"/>
                </v:shape>
                <v:shape id="_x0000_s14902" style="position:absolute;left:1090;top:1540;width:886;height:1241" coordsize="886,1241" path="m501,25l641,r,l686,131r35,135l761,406r30,145l821,696r25,155l866,1006r20,160l886,1166r-110,35l666,1221r-110,15l451,1241r,l335,1236,220,1226,110,1201,,1166r,l30,1006,65,851,105,701,145,556,195,411,250,271,310,136,370,5,501,25r,xe" strokeweight="1pt">
                  <v:path arrowok="t"/>
                </v:shape>
                <v:shape id="_x0000_s14903" style="position:absolute;left:1450;top:875;width:296;height:400" coordsize="296,400" path="m296,400l,395r,l10,205,30,20,236,r,l256,105r20,100l286,300r10,100l296,400xe" strokeweight="1pt">
                  <v:path arrowok="t"/>
                </v:shape>
                <v:shape id="_x0000_s14904" style="position:absolute;left:1305;top:1540;width:526;height:406" coordsize="526,406" path="m286,25l426,r,l481,166r45,170l526,336r-30,15l496,351r-55,25l386,391r-60,10l271,406r,l226,406r-41,l140,396,95,391r,l50,376,,356r,l75,176,155,5,286,25r,xe" strokeweight="1pt">
                  <v:path arrowok="t"/>
                </v:shape>
                <v:shape id="_x0000_s14905" style="position:absolute;left:1445;top:1270;width:301;height:536" coordsize="301,536" path="m301,5r,l301,145r-5,135l276,411,246,536r-236,l10,536,5,396,,260,,130,5,,301,5r,xe" strokeweight="1pt">
                  <v:path arrowok="t"/>
                </v:shape>
                <v:shape id="_x0000_s14906" style="position:absolute;left:1485;top:1325;width:231;height:346" coordsize="231,346" path="m231,15r,l231,100r,70l221,225r-10,41l211,266r-20,35l181,316r-15,10l151,336r-20,5l91,346r,l61,336,40,321,20,296,10,256,,210,,150,5,80,15,,231,15r,xe" strokeweight="1pt">
                  <v:path arrowok="t"/>
                </v:shape>
                <v:shape id="_x0000_s14907" style="position:absolute;left:1485;top:2106;width:156;height:135" coordsize="156,135" path="m15,50l66,65,40,r81,80l156,135r-30,l,115,56,95,15,50r,xe" strokeweight="1pt">
                  <v:path arrowok="t"/>
                </v:shape>
                <v:shape id="_x0000_s14908" style="position:absolute;left:1460;top:2326;width:131;height:95" coordsize="131,95" path="m50,35l126,,81,45r50,l81,80r45,15l,95,50,35r,xe" strokeweight="1pt">
                  <v:path arrowok="t"/>
                </v:shape>
                <v:shape id="_x0000_s14909" style="position:absolute;left:1561;top:1385;width:65;height:236" coordsize="65,236" path="m35,r,l65,5r,l65,115,60,236,,226r,l15,115,20,r,l35,r,xe" strokeweight="1pt">
                  <v:path arrowok="t"/>
                </v:shape>
                <v:shape id="_x0000_s14910" style="position:absolute;left:1320;top:1150;width:531;height:240" coordsize="531,240" path="m135,5r,l190,r66,l256,r30,l286,r,l286,r70,10l416,25r,l436,35r,l461,45r20,15l481,60r30,20l526,105r5,25l531,160r,l521,180r-15,20l481,215r-30,10l451,225r-25,5l426,230r-55,5l306,240r,l276,235r,l261,235r,l125,225r,l100,220r,l85,215r,l55,205,30,190,10,175,5,155r,l,115,5,95,10,80,20,65,30,50,65,30r,l90,15r25,-5l115,10,135,5r,xe" strokeweight="1pt">
                  <v:path arrowok="t"/>
                </v:shape>
                <v:shape id="_x0000_s14911" style="position:absolute;left:1420;top:1155;width:35;height:220" coordsize="35,220" path="m15,5r,l35,r,l30,110,25,220r,l,215r,l5,105,15,5r,xe" strokeweight="1pt">
                  <v:path arrowok="t"/>
                </v:shape>
                <v:shape id="_x0000_s14912" style="position:absolute;left:1576;top:1150;width:50;height:240" coordsize="50,240" path="m30,r,l30,r,l45,120r5,120l50,240,20,235r,l5,235r,l5,120,,,,,30,r,xe" strokeweight="1pt">
                  <v:path arrowok="t"/>
                </v:shape>
                <v:shape id="_x0000_s14913" style="position:absolute;left:1736;top:1175;width:40;height:205" coordsize="40,205" path="m,l,,20,10r,l30,55r5,50l40,150r-5,50l35,200r-25,5l10,205r,-100l,,,xe" strokeweight="1pt">
                  <v:path arrowok="t"/>
                </v:shape>
                <v:shape id="_x0000_s14914" style="position:absolute;left:1170;top:1896;width:340;height:710" coordsize="340,710" path="m230,35r,l195,210r,l190,295r,40l195,365r,l200,390r10,20l225,425r15,15l240,440r45,15l340,465,285,710r,l215,685,150,660,100,630,60,595,30,555,10,515,,470,,420r,l5,415r,l65,200,100,100,135,r,l185,20r45,15l230,35xe" strokeweight="1pt">
                  <v:path arrowok="t"/>
                </v:shape>
                <v:shape id="_x0000_s14915" style="position:absolute;left:1606;top:1876;width:315;height:575" coordsize="315,575" path="m195,15r,l225,r,l275,200r35,210l310,410r5,l315,410r-15,30l280,470r-25,25l220,515r-40,20l135,550,85,565,25,575,,310r,l60,300r55,-15l135,275r20,-15l170,245r15,-15l195,210r10,-20l210,140r,-60l195,15r,xe" strokeweight="1pt">
                  <v:path arrowok="t"/>
                </v:shape>
                <v:shape id="_x0000_s14916" style="position:absolute;left:1646;top:1410;width:45;height:50" coordsize="45,50" path="m10,40r,l5,25,,5r,l15,35r5,5l30,40r,l35,35r5,-5l45,r,l45,20,40,35,35,45,25,50r,l20,50,10,40r,xe" strokeweight="1pt">
                  <v:path arrowok="t"/>
                </v:shape>
                <v:shape id="_x0000_s14917" style="position:absolute;left:1510;top:1410;width:51;height:50" coordsize="51,50" path="m10,40r,l5,25,,5r,l15,35r6,5l31,40r,l36,35r5,-5l51,r,l46,20r,15l36,45,26,50r,l21,50,10,40r,xe" strokeweight="1pt">
                  <v:path arrowok="t"/>
                </v:shape>
                <v:shape id="_x0000_s14918" style="position:absolute;left:1415;top:10;width:366;height:350" coordsize="366,350" path="m181,l126,115,,135r90,85l70,350,181,290r115,60l271,220r95,-85l236,115,181,xe" strokeweight="1pt">
                  <v:path arrowok="t"/>
                </v:shape>
                <v:shape id="_x0000_s14919" style="position:absolute;left:1546;top:465;width:70;height:325" coordsize="70,325" path="m50,l70,325,,325,50,xe" strokeweight="1pt">
                  <v:path arrowok="t"/>
                </v:shape>
                <v:shape id="_x0000_s14920" style="position:absolute;left:1696;top:430;width:135;height:315" coordsize="135,315" path="m,l135,290,70,315,,xe" strokeweight="1pt">
                  <v:path arrowok="t"/>
                </v:shape>
                <v:shape id="_x0000_s14921" style="position:absolute;left:1791;top:370;width:225;height:275" coordsize="225,275" path="m,l225,230r-55,45l,xe" strokeweight="1pt">
                  <v:path arrowok="t"/>
                </v:shape>
                <v:shape id="_x0000_s14922" style="position:absolute;left:1831;top:275;width:305;height:160" coordsize="305,160" path="m,l305,95r-25,65l,xe" strokeweight="1pt">
                  <v:path arrowok="t"/>
                </v:shape>
                <v:shape id="_x0000_s14923" style="position:absolute;left:1315;top:430;width:135;height:315" coordsize="135,315" path="m135,l,290r70,25l135,xe" strokeweight="1pt">
                  <v:path arrowok="t"/>
                </v:shape>
                <v:shape id="_x0000_s14924" style="position:absolute;left:1135;top:370;width:225;height:275" coordsize="225,275" path="m225,l,230r50,45l225,xe" strokeweight="1pt">
                  <v:path arrowok="t"/>
                </v:shape>
                <v:shape id="_x0000_s14925" style="position:absolute;left:1010;top:275;width:310;height:160" coordsize="310,160" path="m310,l,95r25,65l310,xe" strokeweight="1pt">
                  <v:path arrowok="t"/>
                </v:shape>
              </v:group>
              <v:group id="_x0000_s14980" style="position:absolute;left:12935;top:6818;width:1722;height:2407" coordorigin="1850,500" coordsize="1160,1621">
                <v:shape id="_x0000_s14981" style="position:absolute;left:1850;top:500;width:1160;height:1621" coordsize="1160,1621" path="m630,150r,l615,130,595,115,575,100,550,85,495,70,430,60r,l360,60,295,70,235,90r-55,30l180,120,165,95,145,65,125,45,100,25r,l75,10,55,,35,,25,10r,l10,30,5,50r,30l15,110r,l25,145r20,30l65,200r30,25l95,225,80,305r-5,75l80,455r10,80l90,535,55,555,30,575,10,590,,610r,l,625r,l,640r5,15l25,685r,l50,710r35,15l125,740r45,5l170,745r55,l280,740r65,-10l410,710r,l415,745r10,41l435,816r15,35l465,881r25,25l510,936r25,25l535,961r-10,75l520,1111r5,75l535,1261r,l505,1346r-50,125l455,1471r-30,80l415,1576r,10l415,1586r25,15l465,1606r35,-5l540,1586r,l565,1546r20,-55l610,1421r25,-85l635,1336r25,-110l660,1226r10,-40l675,1181r5,-5l680,1176r10,5l695,1191r10,20l705,1236r,l710,1291r5,90l715,1381r-40,80l650,1521r-10,50l640,1586r5,15l645,1601r5,10l660,1616r25,5l715,1616r40,-15l755,1601r20,-40l795,1516r15,-45l820,1421r10,-50l830,1321r,-55l820,1206r,l865,1211r40,-5l945,1196r40,-20l985,1176r-10,40l975,1256r5,35l995,1331r,l1030,1266r35,-70l1095,1126r20,-70l1135,986r15,-75l1155,836r5,-75l1160,761r,-6l1160,755r-75,11l1085,766,985,781r,l920,791r-55,5l805,796,755,786r,l730,720,715,645,705,570r,-80l705,490,715,375r,l715,315r-5,-45l710,270r90,-40l835,210r35,-20l895,170r20,-25l930,125r5,-25l935,100,875,30r,l855,30r-30,5l800,40,770,55,705,95r-75,55l630,150xe" strokeweight="1pt">
                  <v:path arrowok="t"/>
                </v:shape>
                <v:shape id="_x0000_s14982" style="position:absolute;left:1960;top:870;width:85;height:115" coordsize="85,115" path="m15,70r,l5,40,5,r,l,50,5,85r,l20,105r5,5l35,115r,l40,115r10,-5l65,90r,l75,60,85,15r,l75,55,60,80r,l45,95r-10,5l35,100,20,90,15,70r,xe" strokeweight="1pt">
                  <v:path arrowok="t"/>
                </v:shape>
                <v:shape id="_x0000_s14983" style="position:absolute;left:2105;top:885;width:95;height:125" coordsize="95,125" path="m75,95r,l90,60,95,15r,l80,55,65,85r,l50,100r-5,5l35,105r,l30,100,25,95,10,75r,l5,45,,,,,,50,,70,5,90r,l20,115r5,5l35,125r,l45,120r10,-5l75,95r,xe" strokeweight="1pt">
                  <v:path arrowok="t"/>
                </v:shape>
                <v:shape id="_x0000_s14984" style="position:absolute;left:1850;top:1125;width:135;height:40" coordsize="135,40" path="m135,r,l80,20,40,25r-15,l15,20,5,10,,,,,5,20,15,30,30,40r15,l60,40,85,30,135,r,xe" strokeweight="1pt">
                  <v:path arrowok="t"/>
                </v:shape>
              </v:group>
              <v:shape id="_x0000_s14986" style="position:absolute;left:1782;top:2476;width:381;height:398" coordsize="381,398" path="m9,336l142,283,284,398,248,239,381,168,239,124,195,,115,115,,88,53,203,9,336r,xe" strokeweight="1pt">
                <v:path arrowok="t"/>
              </v:shape>
              <v:shape id="_x0000_s14987" style="position:absolute;left:11267;top:2157;width:381;height:398" coordsize="381,398" path="m9,336l142,283,284,398,248,239,381,168,239,124,195,,115,115,,88,53,203,9,336r,xe" strokeweight="1pt">
                <v:path arrowok="t"/>
              </v:shape>
              <v:shape id="_x0000_s14988" style="position:absolute;left:13654;top:3035;width:381;height:398" coordsize="381,398" path="m9,336l142,283,284,398,248,239,381,168,239,124,195,,115,115,,88,53,203,9,336r,xe" strokeweight="1pt">
                <v:path arrowok="t"/>
              </v:shape>
              <v:shape id="_x0000_s14989" style="position:absolute;left:2878;top:3209;width:214;height:224" coordsize="381,398" path="m9,336l142,283,284,398,248,239,381,168,239,124,195,,115,115,,88,53,203,9,336r,xe" strokeweight="1pt">
                <v:path arrowok="t"/>
              </v:shape>
              <v:group id="_x0000_s15444" style="position:absolute;left:883;top:792;width:14194;height:10783" coordorigin="741,846" coordsize="14194,10783">
                <v:shape id="_x0000_s15445" style="position:absolute;left:1336;top:1447;width:12965;height:9561" coordsize="11854,7950" path="m11801,l,,,7950r11854,l11854,r-53,xm11748,115r,l11748,7835r,l115,7835r,l115,115r,l11748,115r,xe" strokeweight="1pt">
                  <v:path arrowok="t"/>
                  <o:lock v:ext="edit" verticies="t"/>
                </v:shape>
                <v:shape id="_x0000_s15446" style="position:absolute;left:745;top:846;width:14190;height:601" coordsize="13547,522" path="m,4l564,522r12378,hdc13144,348,13359,188,13547,hal,4xe" strokeweight="1pt">
                  <v:path arrowok="t"/>
                </v:shape>
                <v:shape id="_x0000_s15447" style="position:absolute;left:741;top:11000;width:14190;height:601;flip:y" coordsize="13547,522" path="m,4l564,522r12378,hdc13144,348,13359,188,13547,hal,4xe" strokeweight="1pt">
                  <v:path arrowok="t"/>
                </v:shape>
                <v:shape id="_x0000_s15448" style="position:absolute;left:745;top:846;width:591;height:10783" coordsize="564,9363" path="m,l,9363,564,8824r,-8302l,xe" strokeweight="1pt">
                  <v:path arrowok="t"/>
                </v:shape>
                <v:shape id="_x0000_s15449" style="position:absolute;left:14295;top:846;width:590;height:10783;flip:x" coordsize="564,9363" path="m,l,9363,564,8824r,-8302l,xe" strokeweight="1pt">
                  <v:path arrowok="t"/>
                </v:shape>
              </v:group>
              <v:group id="_x0000_s14957" style="position:absolute;left:10142;top:7367;width:3878;height:3247" coordorigin="40,310" coordsize="2330,1951">
                <v:shape id="_x0000_s14958" style="position:absolute;left:275;top:1200;width:1130;height:1061" coordsize="1130,1061" path="m155,161l,,115,641r1015,420l1080,541,965,486,155,161xe" strokeweight="1pt">
                  <v:path arrowok="t"/>
                </v:shape>
                <v:shape id="_x0000_s14959" style="position:absolute;left:430;top:1361;width:835;height:510" coordsize="835,510" path="m,l20,190,835,510,810,325,,xe" strokeweight="1pt">
                  <v:path arrowok="t"/>
                </v:shape>
                <v:shape id="_x0000_s14960" style="position:absolute;left:1355;top:1631;width:870;height:630" coordsize="870,630" path="m155,110l,110,50,630,800,535,870,,765,,155,110xe" strokeweight="1pt">
                  <v:path arrowok="t"/>
                </v:shape>
                <v:shape id="_x0000_s14961" style="position:absolute;left:450;top:1551;width:840;height:500" coordsize="840,500" path="m,l25,190,840,500,815,320,,xe" strokeweight="1pt">
                  <v:path arrowok="t"/>
                </v:shape>
                <v:shape id="_x0000_s14962" style="position:absolute;left:1510;top:1631;width:610;height:285" coordsize="610,285" path="m,110l,285,585,245,610,,,110xe" strokeweight="1pt">
                  <v:path arrowok="t"/>
                </v:shape>
                <v:shape id="_x0000_s14963" style="position:absolute;left:1510;top:1876;width:585;height:220" coordsize="585,220" path="m,40l5,220,565,150,585,,,40xe" strokeweight="1pt">
                  <v:path arrowok="t"/>
                </v:shape>
                <v:shape id="_x0000_s14964" style="position:absolute;left:55;top:890;width:2315;height:1036" coordsize="2315,1036" path="m520,350r,l510,355r25,-5l535,350r-15,xm225,15r,l155,25r,l90,45,45,70r,l15,95,5,105,,120r,l,130r5,10l10,150r15,5l25,155r15,5l65,165r55,l120,165,75,210,60,235,45,255r,l40,275r-5,15l35,305r5,15l40,320r10,10l60,335r20,5l100,340r,l125,340r30,-5l220,310r,l165,360r-35,46l130,406r-10,20l110,441r,15l115,466r,l120,476r10,5l145,486r20,l165,486r40,-5l250,466r,l275,456r,l250,496r,l230,541r,20l230,576r5,15l240,601r15,5l275,611r,l320,611r70,-15l390,596r70,-15l460,581r-30,45l425,646r-5,20l420,666r,5l420,671r,20l420,701r10,15l440,721r,l455,726r15,l490,726r20,-10l510,716r15,-5l525,711r40,-30l610,646r,l590,691r-15,40l575,731r-5,30l570,761r,20l570,796r5,15l585,821r,l595,826r10,l620,826r15,-10l635,816r25,-15l690,776r,l710,746r,l705,781r,l710,826r10,35l720,861r10,20l745,891r15,10l780,906r,l800,906r20,-5l840,891r20,-10l860,881r25,-30l885,851r20,-30l925,786r,l940,841r20,40l960,881r5,5l965,886r15,15l995,911r15,10l1025,921r,l1040,921r15,-5l1055,916r15,-10l1090,896r,l1120,856r30,-50l1150,806r5,60l1165,916r,l1185,946r10,10l1210,961r,l1210,961r,l1225,966r10,-5l1250,956r10,-5l1260,951r25,-30l1305,881r,l1305,876r,l1320,926r20,40l1340,966r25,20l1375,991r15,5l1390,996r15,-5l1415,986r10,-5l1435,966r,l1445,951r5,-25l1455,876r,l1455,876r,l1470,916r20,30l1510,976r20,25l1530,1001r25,20l1555,1021r25,15l1610,1036r,l1630,1026r15,-15l1645,1011r10,-30l1655,981r5,-25l1655,921r-5,-35l1640,846r,l1665,886r25,35l1715,951r25,25l1740,976r35,25l1775,1001r30,15l1830,1021r,l1845,1021r15,-5l1870,1006r10,-10l1880,996r5,-10l1885,986r5,-25l1890,936r-5,-30l1880,871r,l1935,921r30,15l1990,946r,l2020,956r20,l2040,956r15,l2070,951r,l2080,941r10,-15l2095,911r5,-20l2100,891r-5,-25l2090,836r-10,-25l2065,776r,l2115,801r45,20l2160,821r50,15l2210,836r50,10l2280,846r15,-5l2295,841r10,-5l2310,826r5,-10l2310,801r,l2305,786r-15,-20l2250,726r,l2270,726r15,-10l2285,716r5,-10l2285,686r,l2275,666r-15,-25l2235,621r-30,-20l2205,601r25,-5l2245,591r,l2250,581r,-5l2245,556r,l2225,531r-35,-25l2150,481r-60,-25l2090,456r35,-5l2135,451r10,-5l2145,446r5,-10l2150,431r-10,-20l2140,411r-30,-25l2065,355r-60,-30l1930,290r,l1945,285r15,-5l1970,270r5,-10l1975,260r,-10l1970,240r-10,-10l1945,220r,l1900,205r-50,-10l1850,195r-70,l1705,205r,l1735,180r10,-10l1745,155r,l1745,145r-5,-5l1735,135r-15,-5l1720,130r-35,-5l1645,130r,l1595,140r-50,20l1545,160r15,-25l1565,120r,-10l1565,110r-5,-10l1550,95,1520,85r,l1480,85r-45,5l1435,90r-50,10l1385,100r-65,25l1320,125,1155,85r,l1030,55,910,35,790,20,670,5r,l665,10r,l665,5r,l570,5r,l535,r,l440,,340,5r,l225,15r,xe" strokeweight="1pt">
                  <v:path arrowok="t"/>
                  <o:lock v:ext="edit" verticies="t"/>
                </v:shape>
                <v:shape id="_x0000_s14965" style="position:absolute;left:40;top:555;width:1400;height:731" coordsize="1400,731" path="m680,340r,l685,340r,l680,345r,l680,340r,xm150,215r,l150,255r,35l160,325r10,35l170,360r15,45l205,445r30,40l270,520r35,35l350,590r50,30l455,650r,l435,660r-20,5l405,680r-10,15l395,695r,11l395,716r,l405,726r20,5l425,731r30,l480,726r25,-15l525,690,1395,590r,l1395,585r,l1400,505r,-70l1400,435r-5,-55l1390,325r,l1375,280r-15,-45l1340,190r-25,-40l1315,150r25,-15l1360,120r20,-20l1390,80r,l1400,60r,-15l1395,30,1385,20r,l1375,15r-10,l1335,20r-35,15l1260,65r,l1195,50,1130,40r,l1045,30,800,35,750,,680,40r-55,l625,40r-80,l475,40r-65,5l350,50,300,65,255,80,220,95r-30,25l190,120,160,100,130,90,105,85r-30,l75,85,50,95,30,105,15,120,5,140r,l,160r5,15l15,185r20,15l35,200r20,10l85,215r30,l150,215r,xe" strokeweight="1pt">
                  <v:path arrowok="t"/>
                  <o:lock v:ext="edit" verticies="t"/>
                </v:shape>
                <v:shape id="_x0000_s14966" style="position:absolute;left:585;top:475;width:600;height:525" coordsize="600,525" path="m390,5r,l350,,305,,265,10,225,25r,l185,40,145,65,115,90,80,120r,l80,120r,l55,155,30,195,15,235,5,275r,l,310r,35l,380r5,35l5,415r20,55l25,470r10,30l55,525,75,500r,l50,460,45,440,40,425r,l40,420r,l45,400,55,390r,l70,380r20,5l90,385r20,15l135,420r,l135,425r,l140,420r,l160,395r10,-30l180,335r,-30l180,305r,-25l175,250,165,220,150,185r,l145,170r,-15l145,145r10,-15l155,130r10,-5l180,120r,l205,115r,l220,115r,l245,125r20,15l265,140r10,15l280,175r,20l280,215r,l330,200r40,-25l380,160r15,-15l405,130r5,-20l410,110r5,-25l415,85r15,l445,90r30,20l475,110r10,5l485,115r10,20l505,155r,20l500,200r,l535,190r30,-15l585,160r15,-20l600,140,585,120r,l545,75r,l510,50,475,30,435,15,390,5r,xe" strokeweight="1pt">
                  <v:path arrowok="t"/>
                </v:shape>
                <v:shape id="_x0000_s14967" style="position:absolute;left:625;top:560;width:625;height:560" coordsize="625,560" path="m625,295r,l625,255r,-45l615,170,600,130r,l585,90,560,55r,l545,75,525,90r-30,15l460,115r,l465,90r,-20l455,50,445,30r,l435,25r,l405,5,390,,375,r,l370,25r,l365,45,355,60,340,75,330,90r-40,25l240,130r,l240,110r,-20l235,70,225,55r,l205,40,180,30r,l165,30r,l140,35r,l125,40r-10,5l115,45,105,60r,10l105,85r5,15l110,100r15,35l135,165r5,30l140,220r,l140,250r-10,30l120,310r-20,25l100,335r-5,5l95,340r,-5l95,335,70,315,50,300r,l30,295,15,305r,l5,315,,335r,l,340r,l5,355r5,20l35,415,15,440r,l50,475r,l85,505r,l120,525r40,15l160,540r40,10l240,555r,l245,560r,l290,560r45,l380,550r40,-10l420,540r35,-15l490,510r30,-25l545,465r,l565,440r,l585,415r,l600,385r10,-30l620,325r5,-30l625,295xe" strokeweight="1pt">
                  <v:path arrowok="t"/>
                </v:shape>
                <v:shape id="_x0000_s14968" style="position:absolute;left:590;top:1020;width:1430;height:551" coordsize="1430,551" path="m,220r,l45,220r40,5l130,230r40,16l170,246r60,25l285,301r50,40l380,391r,l455,386r75,5l595,401r70,15l730,441r65,30l855,511r60,40l1430,461r,l1410,401r-20,-60l1365,291r-30,-45l1305,205r-35,-35l1235,145r-45,-25l1190,120r-35,-10l1120,100r-40,-5l1040,100r,l1000,105r-35,10l930,135r-40,20l890,155,845,120r,l780,75,715,45,645,20,580,5r,l515,,455,r,l400,5,345,15,290,35,235,60r,l195,80r,l145,105,95,140,50,180,,220r,xe" strokeweight="1pt">
                  <v:path arrowok="t"/>
                </v:shape>
                <v:shape id="_x0000_s14969" style="position:absolute;left:585;top:995;width:300;height:281" coordsize="300,281" path="m235,10r,l230,,220,r,l210,,195,5r,l150,25,110,50r,l70,90r,l50,125,30,160,15,205,,260r25,-5l25,255r,l70,255r40,5l155,266r40,15l195,281,185,235r,l175,215,165,195r,l180,190r20,-5l200,185r40,-25l240,160r,l270,155r20,-10l290,145r5,-5l300,130r,l300,125r,l290,115,280,105r,l260,105r-20,5l240,110,260,95r,l270,80r,l275,65,270,55r,l260,50,245,45r,l225,50r-15,5l210,55,225,45,235,30r5,-10l235,10r,xe" strokeweight="1pt">
                  <v:path arrowok="t"/>
                </v:shape>
                <v:shape id="_x0000_s14970" style="position:absolute;left:475;top:1741;width:835;height:485" coordsize="835,485" path="m,l15,145,835,485,815,310,,xe" strokeweight="1pt">
                  <v:path arrowok="t"/>
                </v:shape>
                <v:shape id="_x0000_s14971" style="position:absolute;left:1515;top:2026;width:560;height:220" coordsize="560,220" path="m,70l,220,545,155,560,,,70xe" strokeweight="1pt">
                  <v:path arrowok="t"/>
                </v:shape>
                <v:shape id="_x0000_s14972" style="position:absolute;left:850;top:800;width:105;height:55" coordsize="105,55" path="m50,5r,l35,10,20,20,10,35,,55r,l10,35,25,25,40,15r15,l55,15r10,l80,20r15,5l105,40r,l95,20,85,10,70,,50,5r,xe" strokeweight="1pt">
                  <v:path arrowok="t"/>
                </v:shape>
                <v:shape id="_x0000_s14973" style="position:absolute;left:1055;top:790;width:110;height:50" coordsize="110,50" path="m110,40r,l100,20,85,5,70,,55,r,l35,5,20,15,10,30,,50r,l15,35,25,20,40,15,55,10r,l70,10r15,5l95,25r15,15l110,40xe" strokeweight="1pt">
                  <v:path arrowok="t"/>
                </v:shape>
                <v:shape id="_x0000_s14974" style="position:absolute;left:985;top:945;width:75;height:30" coordsize="75,30" path="m75,r,l55,15,40,20r-20,l,10r,l20,30r10,l40,30r10,l60,25,75,r,xe" strokeweight="1pt">
                  <v:path arrowok="t"/>
                </v:shape>
                <v:shape id="_x0000_s14975" style="position:absolute;left:260;top:790;width:245;height:370" coordsize="245,370" path="m,l,,,30,5,60r5,30l20,115r,l35,150r20,30l100,240r65,65l240,370r,l245,335r,-35l240,270,230,235,215,205,195,170,165,140,135,105r,l75,55,,,,xe" strokeweight="1pt">
                  <v:path arrowok="t"/>
                </v:shape>
                <v:shape id="_x0000_s14976" style="position:absolute;left:915;top:1100;width:565;height:155" coordsize="565,155" path="m,155r,l60,110,125,75,200,35,245,20,290,10,340,r45,l435,5r45,15l525,40r40,35l565,75r-5,-5l535,55,490,40,430,25r-40,l350,25r-45,5l255,45,195,60,135,85,70,115,,155r,xe" strokeweight="1pt">
                  <v:path arrowok="t"/>
                </v:shape>
                <v:shape id="_x0000_s14977" style="position:absolute;left:1245;top:1175;width:590;height:141" coordsize="590,141" path="m,141r,l10,126,45,96,100,55,135,40,175,25,215,10,260,r50,l360,5r55,15l470,45r60,35l590,131r,l580,121,545,91,490,60,455,45,415,35,375,25,330,20r-50,l230,25,175,40,115,60,60,96,,141r,xe" strokeweight="1pt">
                  <v:path arrowok="t"/>
                </v:shape>
                <v:shape id="_x0000_s14978" style="position:absolute;left:590;top:310;width:685;height:230" coordsize="685,230" path="m125,145r,l155,120r35,-20l110,60r15,85xm40,230r,l60,200,80,175,,170r40,60xm230,90r,l270,80r45,-5l255,,230,90xm605,175r,l625,200r20,30l685,170r-80,5xm570,145l585,60r-80,40l505,100r35,20l570,145r,xm370,75r,l415,80r40,10l430,,370,75xe" strokeweight="1pt">
                  <v:path arrowok="t"/>
                  <o:lock v:ext="edit" verticies="t"/>
                </v:shape>
              </v:group>
            </v:group>
            <v:shape id="_x0000_s15671" type="#_x0000_t136" style="position:absolute;left:2192;top:9947;width:6855;height:675">
              <v:shadow color="#868686"/>
              <v:textpath style="font-family:&quot;Arial Black&quot;;font-size:24pt;v-text-kern:t" trim="t" fitpath="t" string="The true meaning of Christmas"/>
            </v:shape>
            <w10:wrap anchorx="page" anchory="page"/>
          </v:group>
        </w:pict>
      </w:r>
    </w:p>
    <w:p w:rsidR="007C6E03" w:rsidRPr="00480A5A" w:rsidRDefault="00DB0EF0">
      <w:pPr>
        <w:rPr>
          <w:b/>
        </w:rPr>
      </w:pPr>
      <w:r>
        <w:br w:type="page"/>
      </w:r>
    </w:p>
    <w:p w:rsidR="007C6E03" w:rsidRDefault="00BE2CDF">
      <w:r>
        <w:rPr>
          <w:noProof/>
        </w:rPr>
        <w:lastRenderedPageBreak/>
        <w:pict>
          <v:group id="_x0000_s15668" style="position:absolute;margin-left:0;margin-top:0;width:709.7pt;height:539.15pt;z-index:251661312;mso-position-horizontal:center;mso-position-horizontal-relative:page;mso-position-vertical:center;mso-position-vertical-relative:page" coordorigin="854,888" coordsize="14194,10783" o:allowincell="f">
            <v:rect id="_x0000_s13476" style="position:absolute;left:978;top:7653;width:13557;height:3711"/>
            <v:group id="_x0000_s15667" style="position:absolute;left:854;top:888;width:14194;height:10783" coordorigin="854,888" coordsize="14194,10783">
              <v:group id="_x0000_s15666" style="position:absolute;left:953;top:1996;width:7348;height:9317" coordorigin="953,1996" coordsize="7348,9317">
                <v:shape id="_x0000_s15599" style="position:absolute;left:3704;top:6710;width:1414;height:3373" coordsize="567,2056" path="m9,1994r,l71,2020r71,18l212,2047r71,9l345,2047r71,-9l496,2020r71,-26l567,1994,531,1559,487,1178,443,850,399,576,345,354,292,186,266,115,239,62,204,26,177,r,l133,221,88,443,62,682,35,930,18,1178,9,1444,,1719r9,275l9,1994xe" strokeweight="1pt">
                  <v:path arrowok="t"/>
                </v:shape>
                <v:shape id="_x0000_s14192" style="position:absolute;left:1041;top:9898;width:7260;height:1415" coordsize="2923,815" path="m425,124r,l328,151r-89,35l168,222r-62,35l62,292,26,328,9,372,,408r,l9,452r17,35l62,532r44,35l168,603r71,26l328,665r97,26l425,691r230,53l903,789r266,18l1462,815r,l1754,807r266,-18l2268,744r230,-53l2498,691r98,-26l2684,629r71,-26l2817,567r53,-35l2897,487r26,-35l2923,408r,l2923,372r-26,-44l2870,292r-53,-35l2755,222r-71,-36l2596,151r-98,-27l2498,124,2268,71,2020,35,1754,9,1462,r,l1169,9,903,35,655,71,425,124r,xe" strokeweight="1pt">
                  <v:path arrowok="t"/>
                </v:shape>
                <v:shape id="_x0000_s15600" style="position:absolute;left:1199;top:4262;width:5837;height:4544" coordsize="3508,2730" path="m398,2295r,l505,2269r106,-45l726,2154r107,-80l833,2074r-18,133l806,2331r18,106l850,2535r,l895,2606r53,62l1010,2703r71,27l1081,2730r79,l1231,2712r80,-35l1382,2623r,l1462,2544r70,-98l1586,2340r53,-133l1639,2207r88,115l1816,2428r89,80l2002,2579r,l2091,2623r70,36l2232,2668r71,-9l2303,2659r53,-27l2383,2614r18,-17l2436,2535r18,-71l2454,2464r,-98l2436,2251r-26,-124l2365,1994r,l2436,2118r80,106l2604,2313r89,80l2693,2393r80,53l2853,2473r79,17l3003,2490r,l3065,2473r53,-27l3154,2402r26,-53l3180,2349r9,-80l3171,2189r-26,-80l3101,2012r,l3163,2074r70,35l3295,2145r54,17l3349,2162r53,l3437,2154r36,-18l3490,2100r,l3508,2065r,-44l3508,1967r-18,-44l3490,1923r-35,-62l3411,1808r-62,-62l3287,1702r,l3065,1533,2853,1356,2640,1170,2436,966,2232,744,2037,514,1843,266,1656,r,l1479,301,1302,585,1125,842,939,1081,753,1294,558,1489,363,1666,168,1817r,l97,1870r-44,53l17,1985,,2047r,l,2109r17,53l53,2207r44,44l97,2251r62,27l230,2295r80,9l398,2295r,xe" strokeweight="1pt">
                  <v:path arrowok="t"/>
                </v:shape>
                <v:group id="_x0000_s15645" style="position:absolute;left:5713;top:6700;width:1095;height:1267;rotation:-2487463fd" coordorigin="11880,6370" coordsize="1932,2233">
                  <v:shape id="_x0000_s15646" style="position:absolute;left:13138;top:6697;width:390;height:461" coordsize="390,461" path="m169,l36,169,,461,275,337,390,169,169,r,xe" strokeweight="1pt">
                    <v:path arrowok="t"/>
                  </v:shape>
                  <v:shape id="_x0000_s15647" style="position:absolute;left:11880;top:6786;width:1825;height:1817" coordsize="1825,1817" path="m266,266r,l204,337r-53,71l107,479,71,558,36,638,18,727,9,816,,913r,l9,1002r9,88l36,1179r35,80l107,1338r44,71l204,1480r62,71l266,1551r71,62l408,1666r79,54l558,1755r89,27l727,1799r88,18l913,1817r,l1001,1817r89,-18l1179,1782r79,-27l1338,1720r80,-54l1489,1613r71,-62l1560,1551r62,-71l1675,1409r44,-71l1754,1259r27,-80l1808,1090r8,-88l1825,913r,l1816,816r-8,-89l1781,638r-27,-80l1719,479r-44,-71l1622,337r-62,-71l1560,266r-71,-62l1418,151r-80,-45l1258,62,1179,36,1090,18,1001,,913,r,l815,,727,18,647,36,558,62r-71,44l408,151r-71,53l266,266r,xe" strokeweight="1pt">
                    <v:path arrowok="t"/>
                  </v:shape>
                  <v:shape id="_x0000_s15648" style="position:absolute;left:11898;top:7043;width:1719;height:1400" coordsize="1719,1400" path="m576,l89,231r,l53,293,35,355,,479,381,417r,523l824,745r,372l1338,1011r71,389l1409,1400r62,-44l1542,1294r,l1595,1232r53,-62l1683,1099r36,-71l1621,629,1152,789,1072,257,576,559,576,r,xe" strokeweight="1pt">
                    <v:path arrowok="t"/>
                  </v:shape>
                  <v:shape id="_x0000_s15649" style="position:absolute;left:13253;top:6370;width:559;height:522" coordsize="559,522" path="m249,35r,l284,35r35,9l346,62r35,26l381,88r71,71l479,195r26,35l514,274r9,36l523,345r-9,36l514,381r-9,26l488,434r-18,18l443,469r,l408,478r-35,9l328,487r-53,-9l275,478r-9,l266,478r-9,18l257,496r,9l257,505r18,9l275,514r53,8l373,522r44,-8l461,505r,l497,487r26,-27l541,425r9,-35l550,390r9,-45l559,310r-9,-45l541,221,514,186,488,141,408,62r,l364,26,328,8,284,,240,r,l204,8r-35,9l133,35,98,62r,l62,97,45,124,27,159,9,195r,l,230r9,44l18,301r18,35l36,336r9,9l45,345r17,-9l62,336r9,-9l71,327r-9,-8l62,319,54,292,45,265,36,239r9,-36l45,203r9,-26l71,141,89,115,116,97r,l151,70,178,53r35,-9l249,35r,xe" strokeweight="1pt">
                    <v:path arrowok="t"/>
                  </v:shape>
                </v:group>
                <v:group id="_x0000_s15640" style="position:absolute;left:953;top:7188;width:957;height:1108;rotation:-2478690fd" coordorigin="11880,6370" coordsize="1932,2233">
                  <v:shape id="_x0000_s15641" style="position:absolute;left:13138;top:6697;width:390;height:461" coordsize="390,461" path="m169,l36,169,,461,275,337,390,169,169,r,xe" strokeweight="1pt">
                    <v:path arrowok="t"/>
                  </v:shape>
                  <v:shape id="_x0000_s15642" style="position:absolute;left:11880;top:6786;width:1825;height:1817" coordsize="1825,1817" path="m266,266r,l204,337r-53,71l107,479,71,558,36,638,18,727,9,816,,913r,l9,1002r9,88l36,1179r35,80l107,1338r44,71l204,1480r62,71l266,1551r71,62l408,1666r79,54l558,1755r89,27l727,1799r88,18l913,1817r,l1001,1817r89,-18l1179,1782r79,-27l1338,1720r80,-54l1489,1613r71,-62l1560,1551r62,-71l1675,1409r44,-71l1754,1259r27,-80l1808,1090r8,-88l1825,913r,l1816,816r-8,-89l1781,638r-27,-80l1719,479r-44,-71l1622,337r-62,-71l1560,266r-71,-62l1418,151r-80,-45l1258,62,1179,36,1090,18,1001,,913,r,l815,,727,18,647,36,558,62r-71,44l408,151r-71,53l266,266r,xe" strokeweight="1pt">
                    <v:path arrowok="t"/>
                  </v:shape>
                  <v:shape id="_x0000_s15643" style="position:absolute;left:11898;top:7043;width:1719;height:1400" coordsize="1719,1400" path="m576,l89,231r,l53,293,35,355,,479,381,417r,523l824,745r,372l1338,1011r71,389l1409,1400r62,-44l1542,1294r,l1595,1232r53,-62l1683,1099r36,-71l1621,629,1152,789,1072,257,576,559,576,r,xe" strokeweight="1pt">
                    <v:path arrowok="t"/>
                  </v:shape>
                  <v:shape id="_x0000_s15644" style="position:absolute;left:13253;top:6370;width:559;height:522" coordsize="559,522" path="m249,35r,l284,35r35,9l346,62r35,26l381,88r71,71l479,195r26,35l514,274r9,36l523,345r-9,36l514,381r-9,26l488,434r-18,18l443,469r,l408,478r-35,9l328,487r-53,-9l275,478r-9,l266,478r-9,18l257,496r,9l257,505r18,9l275,514r53,8l373,522r44,-8l461,505r,l497,487r26,-27l541,425r9,-35l550,390r9,-45l559,310r-9,-45l541,221,514,186,488,141,408,62r,l364,26,328,8,284,,240,r,l204,8r-35,9l133,35,98,62r,l62,97,45,124,27,159,9,195r,l,230r9,44l18,301r18,35l36,336r9,9l45,345r17,-9l62,336r9,-9l71,327r-9,-8l62,319,54,292,45,265,36,239r9,-36l45,203r9,-26l71,141,89,115,116,97r,l151,70,178,53r35,-9l249,35r,xe" strokeweight="1pt">
                    <v:path arrowok="t"/>
                  </v:shape>
                </v:group>
                <v:group id="_x0000_s15660" style="position:absolute;left:2841;top:6459;width:1095;height:1267;rotation:-2487463fd" coordorigin="11880,6370" coordsize="1932,2233">
                  <v:shape id="_x0000_s15661" style="position:absolute;left:13138;top:6697;width:390;height:461" coordsize="390,461" path="m169,l36,169,,461,275,337,390,169,169,r,xe" strokeweight="1pt">
                    <v:path arrowok="t"/>
                  </v:shape>
                  <v:shape id="_x0000_s15662" style="position:absolute;left:11880;top:6786;width:1825;height:1817" coordsize="1825,1817" path="m266,266r,l204,337r-53,71l107,479,71,558,36,638,18,727,9,816,,913r,l9,1002r9,88l36,1179r35,80l107,1338r44,71l204,1480r62,71l266,1551r71,62l408,1666r79,54l558,1755r89,27l727,1799r88,18l913,1817r,l1001,1817r89,-18l1179,1782r79,-27l1338,1720r80,-54l1489,1613r71,-62l1560,1551r62,-71l1675,1409r44,-71l1754,1259r27,-80l1808,1090r8,-88l1825,913r,l1816,816r-8,-89l1781,638r-27,-80l1719,479r-44,-71l1622,337r-62,-71l1560,266r-71,-62l1418,151r-80,-45l1258,62,1179,36,1090,18,1001,,913,r,l815,,727,18,647,36,558,62r-71,44l408,151r-71,53l266,266r,xe" strokeweight="1pt">
                    <v:path arrowok="t"/>
                  </v:shape>
                  <v:shape id="_x0000_s15663" style="position:absolute;left:11898;top:7043;width:1719;height:1400" coordsize="1719,1400" path="m576,l89,231r,l53,293,35,355,,479,381,417r,523l824,745r,372l1338,1011r71,389l1409,1400r62,-44l1542,1294r,l1595,1232r53,-62l1683,1099r36,-71l1621,629,1152,789,1072,257,576,559,576,r,xe" strokeweight="1pt">
                    <v:path arrowok="t"/>
                  </v:shape>
                  <v:shape id="_x0000_s15664" style="position:absolute;left:13253;top:6370;width:559;height:522" coordsize="559,522" path="m249,35r,l284,35r35,9l346,62r35,26l381,88r71,71l479,195r26,35l514,274r9,36l523,345r-9,36l514,381r-9,26l488,434r-18,18l443,469r,l408,478r-35,9l328,487r-53,-9l275,478r-9,l266,478r-9,18l257,496r,9l257,505r18,9l275,514r53,8l373,522r44,-8l461,505r,l497,487r26,-27l541,425r9,-35l550,390r9,-45l559,310r-9,-45l541,221,514,186,488,141,408,62r,l364,26,328,8,284,,240,r,l204,8r-35,9l133,35,98,62r,l62,97,45,124,27,159,9,195r,l,230r9,44l18,301r18,35l36,336r9,9l45,345r17,-9l62,336r9,-9l71,327r-9,-8l62,319,54,292,45,265,36,239r9,-36l45,203r9,-26l71,141,89,115,116,97r,l151,70,178,53r35,-9l249,35r,xe" strokeweight="1pt">
                    <v:path arrowok="t"/>
                  </v:shape>
                </v:group>
                <v:shape id="_x0000_s15601" style="position:absolute;left:1951;top:3937;width:4598;height:3585" coordsize="2764,2154" path="m159,1303r,l106,1338r-36,45l35,1427,8,1471r,l,1507r,44l,1578r17,35l17,1613r18,27l62,1657r26,l132,1657r,l177,1648r44,-26l274,1595r44,-44l318,1551r-26,71l274,1693r-9,62l274,1808r,l301,1852r26,36l372,1914r44,18l416,1932r62,l531,1914r62,-17l655,1861r,l726,1799r62,-71l850,1648r53,-97l903,1551r-35,106l850,1755r,80l850,1914r,l868,1976r26,45l930,2056r53,18l983,2074r53,9l1089,2074r62,-18l1213,2021r,l1284,1967r71,-62l1417,1826r71,-89l1488,1737r35,98l1577,1923r62,80l1701,2065r,l1763,2109r62,27l1887,2154r62,l1949,2154r53,-18l2046,2109r44,-44l2117,2003r,l2135,1932r9,-89l2135,1755r-27,-107l2108,1648r89,62l2294,1764r89,35l2463,1826r,l2533,1835r62,l2649,1817r53,-18l2702,1799r35,-35l2755,1728r9,-35l2764,1640r,l2755,1595r-36,-53l2684,1498r-53,-45l2631,1453,2463,1329,2303,1196,2135,1037,1984,868,1825,673,1665,470,1515,248,1364,r,l1231,204,1089,399,948,576,797,744,646,895,487,1046,327,1179,159,1303r,xe" strokeweight="1pt">
                  <v:path arrowok="t"/>
                </v:shape>
                <v:group id="_x0000_s15625" style="position:absolute;left:4080;top:5824;width:921;height:1066;rotation:-2400853fd" coordorigin="11880,6370" coordsize="1932,2233">
                  <v:shape id="_x0000_s15626" style="position:absolute;left:13138;top:6697;width:390;height:461" coordsize="390,461" path="m169,l36,169,,461,275,337,390,169,169,r,xe" strokeweight="1pt">
                    <v:path arrowok="t"/>
                  </v:shape>
                  <v:shape id="_x0000_s15627" style="position:absolute;left:11880;top:6786;width:1825;height:1817" coordsize="1825,1817" path="m266,266r,l204,337r-53,71l107,479,71,558,36,638,18,727,9,816,,913r,l9,1002r9,88l36,1179r35,80l107,1338r44,71l204,1480r62,71l266,1551r71,62l408,1666r79,54l558,1755r89,27l727,1799r88,18l913,1817r,l1001,1817r89,-18l1179,1782r79,-27l1338,1720r80,-54l1489,1613r71,-62l1560,1551r62,-71l1675,1409r44,-71l1754,1259r27,-80l1808,1090r8,-88l1825,913r,l1816,816r-8,-89l1781,638r-27,-80l1719,479r-44,-71l1622,337r-62,-71l1560,266r-71,-62l1418,151r-80,-45l1258,62,1179,36,1090,18,1001,,913,r,l815,,727,18,647,36,558,62r-71,44l408,151r-71,53l266,266r,xe" strokeweight="1pt">
                    <v:path arrowok="t"/>
                  </v:shape>
                  <v:shape id="_x0000_s15628" style="position:absolute;left:11898;top:7043;width:1719;height:1400" coordsize="1719,1400" path="m576,l89,231r,l53,293,35,355,,479,381,417r,523l824,745r,372l1338,1011r71,389l1409,1400r62,-44l1542,1294r,l1595,1232r53,-62l1683,1099r36,-71l1621,629,1152,789,1072,257,576,559,576,r,xe" strokeweight="1pt">
                    <v:path arrowok="t"/>
                  </v:shape>
                  <v:shape id="_x0000_s15629" style="position:absolute;left:13253;top:6370;width:559;height:522" coordsize="559,522" path="m249,35r,l284,35r35,9l346,62r35,26l381,88r71,71l479,195r26,35l514,274r9,36l523,345r-9,36l514,381r-9,26l488,434r-18,18l443,469r,l408,478r-35,9l328,487r-53,-9l275,478r-9,l266,478r-9,18l257,496r,9l257,505r18,9l275,514r53,8l373,522r44,-8l461,505r,l497,487r26,-27l541,425r9,-35l550,390r9,-45l559,310r-9,-45l541,221,514,186,488,141,408,62r,l364,26,328,8,284,,240,r,l204,8r-35,9l133,35,98,62r,l62,97,45,124,27,159,9,195r,l,230r9,44l18,301r18,35l36,336r9,9l45,345r17,-9l62,336r9,-9l71,327r-9,-8l62,319,54,292,45,265,36,239r9,-36l45,203r9,-26l71,141,89,115,116,97r,l151,70,178,53r35,-9l249,35r,xe" strokeweight="1pt">
                    <v:path arrowok="t"/>
                  </v:shape>
                </v:group>
                <v:group id="_x0000_s15630" style="position:absolute;left:2363;top:5573;width:706;height:817;rotation:-2478690fd" coordorigin="11880,6370" coordsize="1932,2233">
                  <v:shape id="_x0000_s15631" style="position:absolute;left:13138;top:6697;width:390;height:461" coordsize="390,461" path="m169,l36,169,,461,275,337,390,169,169,r,xe" strokeweight="1pt">
                    <v:path arrowok="t"/>
                  </v:shape>
                  <v:shape id="_x0000_s15632" style="position:absolute;left:11880;top:6786;width:1825;height:1817" coordsize="1825,1817" path="m266,266r,l204,337r-53,71l107,479,71,558,36,638,18,727,9,816,,913r,l9,1002r9,88l36,1179r35,80l107,1338r44,71l204,1480r62,71l266,1551r71,62l408,1666r79,54l558,1755r89,27l727,1799r88,18l913,1817r,l1001,1817r89,-18l1179,1782r79,-27l1338,1720r80,-54l1489,1613r71,-62l1560,1551r62,-71l1675,1409r44,-71l1754,1259r27,-80l1808,1090r8,-88l1825,913r,l1816,816r-8,-89l1781,638r-27,-80l1719,479r-44,-71l1622,337r-62,-71l1560,266r-71,-62l1418,151r-80,-45l1258,62,1179,36,1090,18,1001,,913,r,l815,,727,18,647,36,558,62r-71,44l408,151r-71,53l266,266r,xe" strokeweight="1pt">
                    <v:path arrowok="t"/>
                  </v:shape>
                  <v:shape id="_x0000_s15633" style="position:absolute;left:11898;top:7043;width:1719;height:1400" coordsize="1719,1400" path="m576,l89,231r,l53,293,35,355,,479,381,417r,523l824,745r,372l1338,1011r71,389l1409,1400r62,-44l1542,1294r,l1595,1232r53,-62l1683,1099r36,-71l1621,629,1152,789,1072,257,576,559,576,r,xe" strokeweight="1pt">
                    <v:path arrowok="t"/>
                  </v:shape>
                  <v:shape id="_x0000_s15634" style="position:absolute;left:13253;top:6370;width:559;height:522" coordsize="559,522" path="m249,35r,l284,35r35,9l346,62r35,26l381,88r71,71l479,195r26,35l514,274r9,36l523,345r-9,36l514,381r-9,26l488,434r-18,18l443,469r,l408,478r-35,9l328,487r-53,-9l275,478r-9,l266,478r-9,18l257,496r,9l257,505r18,9l275,514r53,8l373,522r44,-8l461,505r,l497,487r26,-27l541,425r9,-35l550,390r9,-45l559,310r-9,-45l541,221,514,186,488,141,408,62r,l364,26,328,8,284,,240,r,l204,8r-35,9l133,35,98,62r,l62,97,45,124,27,159,9,195r,l,230r9,44l18,301r18,35l36,336r9,9l45,345r17,-9l62,336r9,-9l71,327r-9,-8l62,319,54,292,45,265,36,239r9,-36l45,203r9,-26l71,141,89,115,116,97r,l151,70,178,53r35,-9l249,35r,xe" strokeweight="1pt">
                    <v:path arrowok="t"/>
                  </v:shape>
                </v:group>
                <v:shape id="_x0000_s15598" type="#_x0000_t183" style="position:absolute;left:2889;top:1996;width:2731;height:2731" strokeweight="1pt"/>
                <v:shape id="_x0000_s15602" style="position:absolute;left:2509;top:3589;width:3599;height:2670" coordsize="2162,1605" path="m98,1082r,l53,1117r-26,27l9,1179,,1224r,l,1259r9,27l27,1312r26,27l53,1339r45,18l142,1365r44,l239,1357r,l310,1339r62,-27l443,1277r71,-53l514,1224r-18,79l496,1374r9,62l523,1489r,l550,1534r26,35l620,1587r45,18l665,1605r44,l753,1587r53,-18l851,1534r,l895,1489r44,-62l975,1365r26,-79l1001,1286r62,71l1117,1410r53,53l1232,1498r,l1285,1525r44,18l1373,1551r45,-8l1418,1543r35,-18l1480,1507r17,-35l1506,1427r,l1506,1365r-9,-62l1480,1232r-27,-79l1453,1153r44,71l1551,1286r53,53l1657,1383r,l1710,1410r44,17l1799,1436r53,l1852,1436r35,-17l1914,1401r26,-27l1958,1348r,l1958,1303r-9,-44l1932,1206r-27,-53l1905,1153r44,35l1985,1206r44,18l2065,1232r,l2091,1232r27,l2135,1215r18,-18l2153,1197r9,-18l2162,1153r-9,-27l2144,1091r,l2127,1055r-27,-26l2065,993r-45,-26l2020,967,1887,878,1754,772,1622,665,1497,550,1373,426,1249,293,1134,151,1019,r,l913,178,798,346,691,497,576,639,461,772,346,887,222,993,98,1082r,xe" strokeweight="1pt">
                  <v:path arrowok="t"/>
                </v:shape>
                <v:shape id="_x0000_s15603" style="position:absolute;left:3815;top:2994;width:781;height:781" coordsize="470,469" path="m470,230r,l470,186,452,142,434,97,408,62r,l372,35,328,9,284,,239,r,l186,,142,9,106,35,71,62r,l35,97,18,142,9,186,,230r,l9,283r9,45l35,363r36,36l71,399r35,35l142,452r44,9l239,469r,l284,461r44,-9l372,434r36,-35l408,399r26,-36l452,328r18,-45l470,230r,xe" strokeweight="1pt">
                  <v:path arrowok="t"/>
                </v:shape>
                <v:group id="_x0000_s15653" style="position:absolute;left:5396;top:5291;width:793;height:789" coordorigin="5396,5291" coordsize="793,789">
                  <v:shape id="_x0000_s15622" style="position:absolute;left:5396;top:5291;width:793;height:789;rotation:-2234687fd" coordsize="1825,1817" path="m266,266r,l204,337r-53,71l107,479,71,558,36,638,18,727,9,816,,913r,l9,1002r9,88l36,1179r35,80l107,1338r44,71l204,1480r62,71l266,1551r71,62l408,1666r79,54l558,1755r89,27l727,1799r88,18l913,1817r,l1001,1817r89,-18l1179,1782r79,-27l1338,1720r80,-54l1489,1613r71,-62l1560,1551r62,-71l1675,1409r44,-71l1754,1259r27,-80l1808,1090r8,-88l1825,913r,l1816,816r-8,-89l1781,638r-27,-80l1719,479r-44,-71l1622,337r-62,-71l1560,266r-71,-62l1418,151r-80,-45l1258,62,1179,36,1090,18,1001,,913,r,l815,,727,18,647,36,558,62r-71,44l408,151r-71,53l266,266r,xe" strokeweight="1pt">
                    <v:path arrowok="t"/>
                  </v:shape>
                  <v:shape id="_x0000_s15623" style="position:absolute;left:5418;top:5407;width:747;height:608;rotation:-2234687fd" coordsize="1719,1400" path="m576,l89,231r,l53,293,35,355,,479,381,417r,523l824,745r,372l1338,1011r71,389l1409,1400r62,-44l1542,1294r,l1595,1232r53,-62l1683,1099r36,-71l1621,629,1152,789,1072,257,576,559,576,r,xe" strokeweight="1pt">
                    <v:path arrowok="t"/>
                  </v:shape>
                </v:group>
                <v:group id="_x0000_s15654" style="position:absolute;left:3285;top:4631;width:621;height:618" coordorigin="5396,5291" coordsize="793,789">
                  <v:shape id="_x0000_s15655" style="position:absolute;left:5396;top:5291;width:793;height:789;rotation:-2234687fd" coordsize="1825,1817" path="m266,266r,l204,337r-53,71l107,479,71,558,36,638,18,727,9,816,,913r,l9,1002r9,88l36,1179r35,80l107,1338r44,71l204,1480r62,71l266,1551r71,62l408,1666r79,54l558,1755r89,27l727,1799r88,18l913,1817r,l1001,1817r89,-18l1179,1782r79,-27l1338,1720r80,-54l1489,1613r71,-62l1560,1551r62,-71l1675,1409r44,-71l1754,1259r27,-80l1808,1090r8,-88l1825,913r,l1816,816r-8,-89l1781,638r-27,-80l1719,479r-44,-71l1622,337r-62,-71l1560,266r-71,-62l1418,151r-80,-45l1258,62,1179,36,1090,18,1001,,913,r,l815,,727,18,647,36,558,62r-71,44l408,151r-71,53l266,266r,xe" strokeweight="1pt">
                    <v:path arrowok="t"/>
                  </v:shape>
                  <v:shape id="_x0000_s15656" style="position:absolute;left:5418;top:5407;width:747;height:608;rotation:-2234687fd" coordsize="1719,1400" path="m576,l89,231r,l53,293,35,355,,479,381,417r,523l824,745r,372l1338,1011r71,389l1409,1400r62,-44l1542,1294r,l1595,1232r53,-62l1683,1099r36,-71l1621,629,1152,789,1072,257,576,559,576,r,xe" strokeweight="1pt">
                    <v:path arrowok="t"/>
                  </v:shape>
                </v:group>
                <v:group id="_x0000_s15657" style="position:absolute;left:4456;top:4093;width:396;height:394" coordorigin="5396,5291" coordsize="793,789">
                  <v:shape id="_x0000_s15658" style="position:absolute;left:5396;top:5291;width:793;height:789;rotation:-2234687fd" coordsize="1825,1817" path="m266,266r,l204,337r-53,71l107,479,71,558,36,638,18,727,9,816,,913r,l9,1002r9,88l36,1179r35,80l107,1338r44,71l204,1480r62,71l266,1551r71,62l408,1666r79,54l558,1755r89,27l727,1799r88,18l913,1817r,l1001,1817r89,-18l1179,1782r79,-27l1338,1720r80,-54l1489,1613r71,-62l1560,1551r62,-71l1675,1409r44,-71l1754,1259r27,-80l1808,1090r8,-88l1825,913r,l1816,816r-8,-89l1781,638r-27,-80l1719,479r-44,-71l1622,337r-62,-71l1560,266r-71,-62l1418,151r-80,-45l1258,62,1179,36,1090,18,1001,,913,r,l815,,727,18,647,36,558,62r-71,44l408,151r-71,53l266,266r,xe" strokeweight="1pt">
                    <v:path arrowok="t"/>
                  </v:shape>
                  <v:shape id="_x0000_s15659" style="position:absolute;left:5418;top:5407;width:747;height:608;rotation:-2234687fd" coordsize="1719,1400" path="m576,l89,231r,l53,293,35,355,,479,381,417r,523l824,745r,372l1338,1011r71,389l1409,1400r62,-44l1542,1294r,l1595,1232r53,-62l1683,1099r36,-71l1621,629,1152,789,1072,257,576,559,576,r,xe" strokeweight="1pt">
                    <v:path arrowok="t"/>
                  </v:shape>
                </v:group>
              </v:group>
              <v:group id="_x0000_s15432" style="position:absolute;left:854;top:888;width:14194;height:10783" coordorigin="741,846" coordsize="14194,10783">
                <v:shape id="_x0000_s15433" style="position:absolute;left:1336;top:1447;width:12965;height:9561" coordsize="11854,7950" path="m11801,l,,,7950r11854,l11854,r-53,xm11748,115r,l11748,7835r,l115,7835r,l115,115r,l11748,115r,xe" strokeweight="1pt">
                  <v:path arrowok="t"/>
                  <o:lock v:ext="edit" verticies="t"/>
                </v:shape>
                <v:shape id="_x0000_s15434" style="position:absolute;left:745;top:846;width:14190;height:601" coordsize="13547,522" path="m,4l564,522r12378,hdc13144,348,13359,188,13547,hal,4xe" strokeweight="1pt">
                  <v:path arrowok="t"/>
                </v:shape>
                <v:shape id="_x0000_s15435" style="position:absolute;left:741;top:11000;width:14190;height:601;flip:y" coordsize="13547,522" path="m,4l564,522r12378,hdc13144,348,13359,188,13547,hal,4xe" strokeweight="1pt">
                  <v:path arrowok="t"/>
                </v:shape>
                <v:shape id="_x0000_s15436" style="position:absolute;left:745;top:846;width:591;height:10783" coordsize="564,9363" path="m,l,9363,564,8824r,-8302l,xe" strokeweight="1pt">
                  <v:path arrowok="t"/>
                </v:shape>
                <v:shape id="_x0000_s15437" style="position:absolute;left:14295;top:846;width:590;height:10783;flip:x" coordsize="564,9363" path="m,l,9363,564,8824r,-8302l,xe" strokeweight="1pt">
                  <v:path arrowok="t"/>
                </v:shape>
              </v:group>
              <v:group id="_x0000_s14758" style="position:absolute;left:6954;top:7883;width:2736;height:2623" coordorigin="10,570" coordsize="2545,2440">
                <v:shape id="_x0000_s14759" style="position:absolute;left:405;top:2200;width:175;height:175" coordsize="175,175" path="m,50l40,90,5,130r40,5l45,175,155,130,175,30,125,60,50,,65,60,,50r,xe" strokeweight="1pt">
                  <v:path arrowok="t"/>
                </v:shape>
                <v:shape id="_x0000_s14760" style="position:absolute;left:560;top:2200;width:555;height:155" coordsize="555,155" path="m,130r,l55,140r50,10l160,155r55,l270,155r55,-5l385,140r60,-10l555,r,l415,45,280,80,140,110,,130r,xe" strokeweight="1pt">
                  <v:path arrowok="t"/>
                </v:shape>
                <v:shape id="_x0000_s14761" style="position:absolute;left:1785;top:2315;width:170;height:195" coordsize="170,195" path="m115,95l160,60,70,55,50,,,90,55,195,80,165r35,25l115,135r55,-10l115,95r,xe" strokeweight="1pt">
                  <v:path arrowok="t"/>
                </v:shape>
                <v:shape id="_x0000_s14762" style="position:absolute;left:1260;top:2185;width:525;height:225" coordsize="525,225" path="m90,145r,l145,165r55,20l255,200r55,10l365,220r55,5l470,225r55,-5l525,220,390,180,260,130,130,70,,,90,145r,xe" strokeweight="1pt">
                  <v:path arrowok="t"/>
                </v:shape>
                <v:shape id="_x0000_s14763" style="position:absolute;left:1715;top:2030;width:450;height:555" coordsize="450,555" path="m95,375r,l45,440,10,495,5,515,,530r,15l10,550r,l20,555r15,l55,550,70,535r45,-40l165,425r,l320,195,450,r,l225,230,95,375r,xe" strokeweight="1pt">
                  <v:path arrowok="t"/>
                </v:shape>
                <v:shape id="_x0000_s14764" style="position:absolute;left:695;top:1945;width:955;height:970" coordsize="955,970" path="m210,540r,l130,685,70,805,25,900,,970r,l115,960,235,950r120,-5l475,940r120,l715,945r120,10l955,965r,l925,870,875,760,815,635,735,500r,l560,200,500,85,455,r,l415,120,360,245,290,390,210,540r,xe" strokeweight="1pt">
                  <v:path arrowok="t"/>
                </v:shape>
                <v:shape id="_x0000_s14765" style="position:absolute;left:965;top:1945;width:425;height:445" coordsize="425,445" path="m215,445r,l230,440r10,-5l255,425r10,-10l265,415r10,-20l285,375r10,-55l295,320r25,40l350,395r35,25l425,430r,l275,175,225,75,185,r,l155,95,110,200,60,310,,430r,l45,415,65,405,80,395,95,380r15,-20l130,320r,l135,345r5,25l145,390r15,20l160,410r10,15l185,435r15,5l215,445r,xe" strokeweight="1pt">
                  <v:path arrowok="t"/>
                </v:shape>
                <v:shape id="_x0000_s14766" style="position:absolute;left:380;top:570;width:1590;height:1605" coordsize="1590,1605" path="m735,110r,l660,115r-65,15l525,150r-65,25l400,205r-60,35l285,280r-55,45l230,325r-55,60l130,440,90,505,55,570,30,635,10,705,,780r,75l,855r,75l10,1005r20,70l55,1140r35,65l130,1270r45,60l230,1385r,l290,1435r65,45l420,1515r65,35l560,1570r75,20l710,1600r80,5l790,1605r85,-5l950,1590r75,-20l1095,1550r70,-35l1230,1480r65,-45l1355,1385r,l1410,1330r45,-60l1495,1205r35,-65l1555,1075r20,-70l1585,930r5,-75l1590,855r-5,-75l1575,705r-20,-70l1530,570r-35,-65l1455,440r-45,-55l1355,325r,l1305,280r-55,-35l1195,210r-60,-30l1075,155r-65,-20l945,120,880,110r,l865,55,850,25r,l845,15,835,5,825,,810,r,l795,5r-10,5l765,30,750,60r-15,50l735,110xe" strokeweight="1pt">
                  <v:path arrowok="t"/>
                </v:shape>
                <v:shape id="_x0000_s14767" style="position:absolute;left:535;top:780;width:1280;height:1070" coordsize="1280,1070" path="m645,r,l580,,515,10,455,20,395,40,340,60,290,90r-50,30l190,155r,l145,195r-35,45l75,285,50,330,30,380,15,430,5,480,,535r,l5,590r10,55l30,695r20,45l75,790r35,40l145,875r45,40l190,915r50,35l290,985r50,25l395,1030r60,20l515,1060r65,10l645,1070r,l705,1070r65,-10l830,1050r60,-20l945,1010r50,-25l1045,950r50,-35l1095,915r45,-40l1175,830r35,-40l1235,740r20,-45l1270,645r10,-55l1280,535r,l1280,480r-10,-50l1255,380r-20,-50l1210,285r-35,-45l1140,195r-45,-40l1095,155r-50,-35l995,90,945,60,890,40,830,20,770,10,705,,645,r,xe" strokeweight="1pt">
                  <v:path arrowok="t"/>
                </v:shape>
                <v:shape id="_x0000_s14768" style="position:absolute;left:1340;top:815;width:260;height:205" coordsize="260,205" path="m200,205l260,95r,l215,65,165,40,115,15,65,,,115r200,90l200,205xe" strokeweight="1pt">
                  <v:path arrowok="t"/>
                </v:shape>
                <v:shape id="_x0000_s14769" style="position:absolute;left:910;top:1230;width:540;height:335" coordsize="540,335" path="m195,25r,l170,10,150,,125,,95,r,l65,10,45,20,25,35,10,60r,l,90r,30l10,160r15,40l25,200r20,35l60,260r20,25l100,300r,l130,315r40,10l210,330r50,5l260,335r80,-5l375,325r30,-10l405,315r20,-15l450,285r25,-20l495,240r,l520,195r15,-40l540,115,535,80r,l520,55,505,35,480,20,445,10r,l415,5r-30,l360,15,335,25r,l315,45,300,70r,25l305,130r,l315,150r,20l315,190r-5,10l300,215r-10,10l270,230r-15,5l255,235r-15,-5l230,225r-5,-5l220,205r-5,-30l220,130r,l225,100r,-30l210,45,195,25r,xe" strokeweight="1pt">
                  <v:path arrowok="t"/>
                </v:shape>
                <v:shape id="_x0000_s14770" style="position:absolute;left:940;top:1485;width:475;height:230" coordsize="475,230" path="m340,15r,l310,25,280,40,255,60,230,85r,l195,50,160,30,130,10,100,5,75,,50,10,30,25,10,45r,l,60,,70,,85r,15l15,130r25,30l40,160r40,30l125,210r55,15l235,230r,l290,230r50,-15l385,195r40,-25l425,170r30,-35l465,120r5,-15l475,90,470,75,465,55,455,40r,l435,20,410,10,375,5,340,15r,xe" strokeweight="1pt">
                  <v:path arrowok="t"/>
                </v:shape>
                <v:shape id="_x0000_s14771" style="position:absolute;left:825;top:2420;width:190;height:240" coordsize="190,240" path="m155,30r,l135,15,115,r,l80,65r,l,205r,l35,230r35,10l70,240r25,l115,235r20,-10l155,210r,l170,185r10,-20l185,140r5,-25l190,115r,-25l180,70,170,50,155,30r,xe" strokeweight="1pt">
                  <v:path arrowok="t"/>
                </v:shape>
                <v:shape id="_x0000_s14772" style="position:absolute;left:1165;top:2400;width:235;height:245" coordsize="235,245" path="m,125r,l5,170r5,20l20,210r,l35,225r15,10l70,240r25,5l95,245r25,-5l145,235r20,-10l190,210r,l210,190r15,-20l235,150r,-25l235,125r,-25l230,80,215,60,200,40r,l170,15,150,5,135,r,l120,,100,5,80,15,55,35r,l30,55,15,75,5,100,,125r,xe" strokeweight="1pt">
                  <v:path arrowok="t"/>
                </v:shape>
                <v:shape id="_x0000_s14773" style="position:absolute;left:1030;top:2690;width:245;height:200" coordsize="245,200" path="m220,35r,l205,20,190,10,170,5,145,r,l120,5,95,10,70,20,45,35r,l25,55,15,75,5,95,,120r,l,145r5,15l10,180r15,20l25,200r195,-5l220,195r10,-15l240,160r5,-20l245,120r,l245,95,240,75,230,55,220,35r,xe" strokeweight="1pt">
                  <v:path arrowok="t"/>
                </v:shape>
                <v:shape id="_x0000_s14774" style="position:absolute;left:565;top:2615;width:310;height:395" coordsize="310,395" path="m170,395r,l200,390r30,-10l250,360r25,-25l275,335r15,-30l300,275r10,-40l305,195r,l300,160,290,120,275,90,250,55r,l225,30,195,15,170,5,135,r,l105,5,80,15,55,30,35,55r,l15,90,5,120,,160r,35l,195r5,40l20,275r15,30l55,335r,l85,360r25,20l140,390r30,5l170,395xe" strokeweight="1pt">
                  <v:path arrowok="t"/>
                </v:shape>
                <v:shape id="_x0000_s14775" style="position:absolute;left:1490;top:2615;width:310;height:395" coordsize="310,395" path="m35,335r,l55,360r25,20l110,390r30,5l140,395r30,-5l200,380r25,-20l250,335r,l275,305r15,-30l300,235r10,-40l310,195r,-35l305,120,290,90,275,55r,l255,30,230,15,200,5,170,r,l140,5,110,15,85,30,60,55r,l35,90,20,120,10,160,5,195r,l,235r5,40l20,305r15,30l35,335xe" strokeweight="1pt">
                  <v:path arrowok="t"/>
                </v:shape>
                <v:shape id="_x0000_s14776" style="position:absolute;left:10;top:730;width:420;height:95" coordsize="420,95" path="m265,45r,l305,35r40,l380,35r40,l420,35,355,15,285,5,215,,145,10r,l85,20,35,40r,l10,55,,65,,75r,l,80,5,90r20,5l25,95r40,l110,90r,l265,45r,xe" strokeweight="1pt">
                  <v:path arrowok="t"/>
                </v:shape>
                <v:shape id="_x0000_s14777" style="position:absolute;left:2130;top:820;width:425;height:80" coordsize="425,80" path="m,40r,l40,35,80,30r40,5l160,40r,l315,75r,l360,80r40,l400,80,420,70r5,-5l425,55r,l420,50,415,40,385,25r,l340,10,280,r,l205,,135,5,65,15,,40r,xe" strokeweight="1pt">
                  <v:path arrowok="t"/>
                </v:shape>
                <v:shape id="_x0000_s14778" style="position:absolute;left:2055;top:1710;width:420;height:420" coordsize="420,420" path="m65,360r,l95,385r35,20l170,415r40,5l210,420r45,-5l290,405r40,-20l360,360r,l385,325r20,-35l415,255r5,-45l420,210r-5,-40l405,130,385,95,360,60r,l330,35,290,15,255,5,210,r,l170,5,130,15,95,35,65,60r,l35,95,15,130,5,170,,210r,l5,255r10,35l35,325r30,35l65,360xe" strokeweight="1pt">
                  <v:path arrowok="t"/>
                </v:shape>
                <v:shape id="_x0000_s14779" style="position:absolute;left:2085;top:1740;width:375;height:350" coordsize="375,350" path="m90,130l70,r,l35,30r,l15,50,,75,25,230,195,205r,145l320,340r,l330,330r,l355,295r20,-35l265,280r,-150l90,130r,xe" strokeweight="1pt">
                  <v:path arrowok="t"/>
                </v:shape>
                <v:shape id="_x0000_s14780" style="position:absolute;left:2370;top:1705;width:75;height:80" coordsize="75,80" path="m10,65r,l25,75r10,5l35,80,50,75,65,65r,l75,55r,-15l75,40r,-15l65,10r,l50,5,35,r,l25,5,10,10r,l,25,,40r,l,55,10,65r,xe" strokeweight="1pt">
                  <v:path arrowok="t"/>
                </v:shape>
              </v:group>
              <v:group id="_x0000_s14173" style="position:absolute;left:11182;top:7270;width:3703;height:3073" coordorigin="10,10" coordsize="3061,2540">
                <v:shape id="_x0000_s14174" style="position:absolute;left:10;top:765;width:2961;height:1785" coordsize="2961,1785" path="m2116,l,665r190,825l190,1490r60,50l315,1590r60,45l445,1675r65,30l580,1735r75,30l730,1785r,l975,1735r245,-60l1465,1615r246,-70l1951,1470r240,-80l2431,1305r240,-90l2961,420,2116,r,xe" strokeweight="1pt">
                  <v:path arrowok="t"/>
                </v:shape>
                <v:shape id="_x0000_s14175" style="position:absolute;left:260;top:875;width:2456;height:820" coordsize="2456,820" path="m,540l545,820,2456,280,1871,,,540r,xe" strokeweight="1pt">
                  <v:path arrowok="t"/>
                </v:shape>
                <v:shape id="_x0000_s14176" style="position:absolute;left:1300;top:10;width:1771;height:1360" coordsize="1771,1360" path="m1751,615r,l1761,600r10,-15l1771,570r-5,-15l1766,555r-10,-15l1741,530r-20,-5l1696,520r,l1666,520r-35,5l1591,540r-35,20l1556,560r-65,-55l1426,450r-65,-50l1291,355r-70,-40l1151,275r-75,-35l996,210,916,185,836,160,751,140,666,120,576,110,486,100,396,95,301,90r,l281,60,256,40,235,20,210,5r,l190,,170,,155,,140,10r,l125,20r-5,20l115,55r5,25l120,80r5,25l140,135r20,25l185,190r,l120,320,95,380,70,445,50,505,35,570,20,635,10,695,5,760,,820r,60l5,945r5,60l20,1070r15,60l50,1190r1126,170l1176,1360r75,-65l1321,1220r65,-80l1446,1050r55,-90l1551,860r45,-105l1636,645r,l1671,640r30,-5l1726,625r25,-10l1751,615xe" strokeweight="1pt">
                  <v:path arrowok="t"/>
                </v:shape>
                <v:shape id="_x0000_s14177" style="position:absolute;left:1230;top:255;width:1266;height:1045" coordsize="1266,1045" path="m1266,520r,l1266,465r-10,-50l1241,365r-20,-45l1196,275r-35,-45l1126,190r-45,-40l1081,150r-45,-35l986,85,931,55,876,35,821,20,761,10,696,,631,r,l566,,506,10,446,20,391,40,336,60,280,85r-50,35l185,155r,l140,195r-40,40l70,280,45,325,25,370,10,420,,470r,55l,525r,55l10,630r15,50l45,725r25,45l100,815r40,40l185,895r,l230,930r50,30l336,985r55,25l446,1025r60,10l566,1045r65,l631,1045r65,l761,1035r60,-10l876,1005r55,-20l986,960r50,-35l1081,890r,l1126,850r35,-40l1196,765r25,-45l1241,675r15,-50l1266,575r,-55l1266,520xe" strokeweight="1pt">
                  <v:path arrowok="t"/>
                </v:shape>
                <v:shape id="_x0000_s14178" style="position:absolute;left:335;top:890;width:1836;height:1065" coordsize="1836,1065" path="m440,80r,l385,105r-55,30l280,170r-50,35l185,245r-45,45l100,335,65,385r,l45,415,25,450,15,485,5,515,,550r,35l5,620r10,40l15,660r15,35l55,735r35,40l135,820r60,45l260,915r75,50l420,1015r,l470,1040r50,15l580,1065r65,l715,1060r75,-15l870,1030r85,-30l1045,965r100,-40l1246,875r105,-55l1466,760r115,-70l1706,610r130,-80l1836,530r-20,-55l1796,425r-25,-45l1741,335r-40,-45l1661,250r-50,-35l1561,180r,l1501,150r-65,-30l1366,90,1291,70,1211,50,1125,30,1040,15,945,5r,l875,,810,,745,5r-60,5l620,20,560,40,500,55,440,80r,xe" strokeweight="1pt">
                  <v:path arrowok="t"/>
                </v:shape>
                <v:shape id="_x0000_s14179" style="position:absolute;left:650;top:965;width:1326;height:765" coordsize="1326,765" path="m125,5r,l60,35,,70r,l90,80r85,15l255,110r80,25l410,160r70,35l550,230r65,40l675,315r55,50l785,420r50,60l885,545r46,70l971,685r35,80l1006,765r155,-90l1326,580r,l1266,500r-60,-70l1146,365r-65,-65l1011,245,946,200,870,155,795,115,720,80,640,55,560,35,480,15,395,5,305,,215,,125,5r,xe" strokeweight="1pt">
                  <v:path arrowok="t"/>
                </v:shape>
                <v:shape id="_x0000_s14180" style="position:absolute;left:350;top:1175;width:995;height:760" coordsize="995,760" path="m50,100r,l20,145,,195r,l50,200r55,10l155,225r50,15l255,260r50,25l355,315r50,35l450,385r50,45l550,475r45,50l690,635r90,125l780,760,885,735,995,695r,l965,620,935,545,900,480,860,415,820,355,770,300,725,250,670,205,615,160,555,125,495,95,430,65,360,40,285,25,210,10,130,r,l90,45,50,100r,xe" strokeweight="1pt">
                  <v:path arrowok="t"/>
                </v:shape>
                <v:shape id="_x0000_s14181" style="position:absolute;left:1576;top:20;width:555;height:425" coordsize="555,425" path="m400,40r,l390,40,375,50r-5,10l365,75r,l360,100r,25l370,190r,l350,145,330,105,305,70,275,45r,l250,25,220,10,195,5,170,r,l145,5r-15,5l115,20r-5,15l110,35r,15l115,70r15,15l155,105r,l120,105r-30,5l65,120,45,130r,l25,145,10,160,5,175,,190r,l,210r10,15l20,240r20,15l40,255r25,10l95,275r35,5l170,285r,l110,305,85,315,70,325r,l60,335r-5,15l60,360r5,10l65,370r15,15l95,395r50,15l205,420r80,5l285,425r75,-5l425,410r25,-10l475,390r25,-15l515,360r,l530,345r10,-20l550,305r,-20l555,260r-5,-25l535,185r,l500,120,470,75,450,60,435,50,420,40r-20,l400,40xe" strokeweight="1pt">
                  <v:path arrowok="t"/>
                </v:shape>
                <v:shape id="_x0000_s14182" style="position:absolute;left:1941;top:555;width:200;height:135" coordsize="200,135" path="m200,r,l180,50,155,85r-25,20l120,110r-10,5l95,110,85,105,55,85,30,50,,,,,10,35,20,60,30,85r15,20l45,105r15,15l75,130r20,5l110,135r,l125,135r15,-5l155,115r15,-10l170,105,180,85,190,60r5,-30l200,r,xe" strokeweight="1pt">
                  <v:path arrowok="t"/>
                </v:shape>
                <v:shape id="_x0000_s14183" style="position:absolute;left:1601;top:535;width:195;height:135" coordsize="195,135" path="m195,r,l175,50,155,85r-25,20l120,110r-15,l95,110,80,105,55,85,30,50,,,,,10,30,20,60,30,80r15,20l45,100r15,15l75,125r15,10l110,135r,l125,130r15,-5l150,115r15,-15l165,100,175,80,185,55,195,30,195,r,xe" strokeweight="1pt">
                  <v:path arrowok="t"/>
                </v:shape>
                <v:shape id="_x0000_s14184" style="position:absolute;left:1450;top:705;width:591;height:475" coordsize="591,475" path="m116,r,l96,5,75,15,60,30,45,50r,l30,70,15,95r-5,25l5,150r,l,185r5,30l15,245r10,35l25,280r30,55l96,380r45,40l201,450r,l236,460r30,10l301,475r35,l366,470r35,-10l431,450r30,-20l461,430r25,-15l511,395r20,-25l546,345r,l576,290r5,-25l586,240r,l591,215r-5,-25l581,170,571,155r,l556,140r-20,-5l511,130r-25,5l486,135r-45,5l401,140r-35,-5l326,125,291,110,261,90,226,65,196,35r,l176,15,156,5,136,,116,r,xe" strokeweight="1pt">
                  <v:path arrowok="t"/>
                </v:shape>
                <v:shape id="_x0000_s14185" style="position:absolute;left:1490;top:930;width:361;height:385" coordsize="361,385" path="m221,70r,l246,80r15,15l276,110r15,25l291,135r5,20l301,180r-5,25l291,235r,l281,255r-15,25l251,295r-25,15l226,310r-20,10l181,325r-20,l136,320r,l111,310,96,295,81,275,66,255r,l61,230,56,205r5,-25l66,155r,l76,130,91,110,106,90,131,80r,l151,70r25,-5l201,65r20,5l221,70xm346,100r,l326,70,306,45,276,20,246,5r,l211,,176,,141,5,106,20r,l76,40,51,65,30,100,10,135r,l,175r,35l5,245r10,40l15,285r15,30l56,340r25,25l116,380r,l151,385r35,l216,380r35,-15l251,365r35,-20l311,315r20,-30l346,250r,l356,210r5,-35l356,140,346,100r,xe" strokeweight="1pt">
                  <v:path arrowok="t"/>
                  <o:lock v:ext="edit" verticies="t"/>
                </v:shape>
                <v:shape id="_x0000_s14186" style="position:absolute;left:1621;top:900;width:205;height:150" coordsize="205,150" path="m200,110r,l205,95,200,80,195,65,190,50r,l160,25,125,5r,l85,,65,,50,5r,l30,10,20,15,10,30,5,40r,l,55,,70,5,85r10,15l15,100r10,15l40,125r20,10l80,145r,l115,150r20,l155,150r,l170,140r15,-5l195,120r5,-10l200,110xe" strokeweight="1pt">
                  <v:path arrowok="t"/>
                </v:shape>
                <v:shape id="_x0000_s14187" style="position:absolute;left:10;top:1155;width:2961;height:680" coordsize="2961,680" path="m2961,30l2706,,795,540,250,260,,275,750,680r,l1305,535,1861,375,2416,210,2961,30r,xe" strokeweight="1pt">
                  <v:path arrowok="t"/>
                </v:shape>
                <v:shape id="_x0000_s14188" style="position:absolute;left:10;top:1430;width:750;height:1120" coordsize="750,1120" path="m730,1120l750,405,,,190,825r,l250,875r65,50l375,970r70,40l510,1040r70,30l655,1100r75,20l730,1120xe" strokeweight="1pt">
                  <v:path arrowok="t"/>
                </v:shape>
                <v:shape id="_x0000_s14189" style="position:absolute;left:740;top:1185;width:2231;height:1365" coordsize="2231,1365" path="m20,650l,1365r,l245,1315r245,-60l735,1195r246,-70l1221,1050r240,-80l1701,885r240,-90l2231,r,l1686,180,1131,345,575,505,20,650r,xe" strokeweight="1pt">
                  <v:path arrowok="t"/>
                </v:shape>
                <v:shape id="_x0000_s14190" style="position:absolute;left:225;top:1770;width:400;height:500" coordsize="400,500" path="m120,25r,l100,10,80,,60,,40,5r,l25,20,10,35,5,55,,85r,l5,115r5,35l25,180r20,35l45,215r50,75l135,360r35,70l200,500r,l240,455r35,-35l310,395r40,-20l350,375r20,-15l390,340r10,-25l400,285r,l400,255r-5,-30l380,200,365,170r,l345,145,325,125,305,115r-20,l285,115r-20,5l245,135r-20,25l210,200r,l190,145,170,95,145,55,120,25r,xe" strokeweight="1pt">
                  <v:path arrowok="t"/>
                </v:shape>
              </v:group>
              <v:group id="_x0000_s15665" style="position:absolute;left:5919;top:1882;width:7751;height:5509" coordorigin="5919,1882" coordsize="7751,5509">
                <v:shape id="_x0000_s15556" type="#_x0000_t136" style="position:absolute;left:5919;top:1882;width:1575;height:2640" fillcolor="black" stroked="f">
                  <v:shadow color="#868686"/>
                  <v:textpath style="font-family:&quot;Arial&quot;;font-size:14pt;v-text-kern:t" trim="t" fitpath="t" string="Find-a-word:&#10;santa&#10;elves&#10;rudolph&#10;gift&#10;snow&#10;nativity&#10;"/>
                </v:shape>
                <v:shape id="_x0000_s15553" type="#_x0000_t136" style="position:absolute;left:8203;top:1924;width:5467;height:5467;rotation:90" fillcolor="black" stroked="f">
                  <v:shadow color="#868686"/>
                  <v:textpath style="font-family:&quot;Arial Black&quot;;v-text-align:justify;v-text-spacing:52429f;v-rotate-letters:t;v-text-kern:t" trim="t" fitpath="t" string="s n o w a s r &#10;a a t v a e u &#10;g t s y a v d &#10;l i n e n l o &#10;y v f a h e l &#10;g i g t s r p &#10;w t s n y s h &#10;u y n l d u p "/>
                </v:shape>
              </v:group>
              <v:group id="_x0000_s15604" style="position:absolute;left:9932;top:10137;width:1360;height:631" coordorigin="1723,7675" coordsize="1504,698">
                <v:shape id="_x0000_s15605" style="position:absolute;left:2096;top:7675;width:686;height:397" coordsize="285,165" path="m85,80r,l60,65,35,60r-15,l5,75r,l5,80,,90r10,15l30,120r35,15l65,135r45,15l155,165r65,-20l220,145r25,-10l265,120r15,-10l285,100r,l280,90,270,85r-20,5l230,100r-55,25l175,125,225,80r,l240,55,250,35r,-15l240,10r,l230,5,215,15,200,30,190,55r,l175,85r-15,40l160,125r5,-40l165,55r,l160,25,155,10,145,,130,r,l120,5,110,15r,20l115,65r,l125,95r10,30l135,125,110,100,85,80r,xe" strokecolor="#0d0d0d" strokeweight="1pt">
                  <v:path arrowok="t"/>
                </v:shape>
                <v:shape id="_x0000_s15606" style="position:absolute;left:1723;top:8000;width:1504;height:373" coordsize="625,155" path="m625,155l625,,,25,20,155r605,l625,155xe" strokecolor="#0d0d0d" strokeweight="1pt">
                  <v:path arrowok="t"/>
                </v:shape>
                <v:shape id="_x0000_s15607" style="position:absolute;left:2361;top:8024;width:240;height:349" coordsize="100,145" path="m,5l10,145r90,l100,,,5r,xe" strokecolor="#0d0d0d" strokeweight="1pt">
                  <v:path arrowok="t"/>
                </v:shape>
              </v:group>
              <v:group id="_x0000_s15616" style="position:absolute;left:11707;top:9843;width:1360;height:631" coordorigin="1723,7675" coordsize="1504,698">
                <v:shape id="_x0000_s15617" style="position:absolute;left:2096;top:7675;width:686;height:397" coordsize="285,165" path="m85,80r,l60,65,35,60r-15,l5,75r,l5,80,,90r10,15l30,120r35,15l65,135r45,15l155,165r65,-20l220,145r25,-10l265,120r15,-10l285,100r,l280,90,270,85r-20,5l230,100r-55,25l175,125,225,80r,l240,55,250,35r,-15l240,10r,l230,5,215,15,200,30,190,55r,l175,85r-15,40l160,125r5,-40l165,55r,l160,25,155,10,145,,130,r,l120,5,110,15r,20l115,65r,l125,95r10,30l135,125,110,100,85,80r,xe" strokecolor="#0d0d0d" strokeweight="1pt">
                  <v:path arrowok="t"/>
                </v:shape>
                <v:shape id="_x0000_s15618" style="position:absolute;left:1723;top:8000;width:1504;height:373" coordsize="625,155" path="m625,155l625,,,25,20,155r605,l625,155xe" strokecolor="#0d0d0d" strokeweight="1pt">
                  <v:path arrowok="t"/>
                </v:shape>
                <v:shape id="_x0000_s15619" style="position:absolute;left:2361;top:8024;width:240;height:349" coordsize="100,145" path="m,5l10,145r90,l100,,,5r,xe" strokecolor="#0d0d0d" strokeweight="1pt">
                  <v:path arrowok="t"/>
                </v:shape>
              </v:group>
              <v:group id="_x0000_s15608" style="position:absolute;left:12787;top:9286;width:1276;height:1502" coordorigin="3817,7393" coordsize="1444,1697">
                <v:shape id="_x0000_s15609" style="position:absolute;left:3949;top:8199;width:1240;height:891" coordsize="515,370" path="m,l45,370r470,-5l515,,,,,xe" strokecolor="#0d0d0d" strokeweight="1pt">
                  <v:path arrowok="t"/>
                </v:shape>
                <v:shape id="_x0000_s15610" style="position:absolute;left:3998;top:8476;width:1191;height:265" coordsize="495,110" path="m,35r5,75l495,95,495,,,35r,xe" strokecolor="#0d0d0d" strokeweight="1pt">
                  <v:path arrowok="t"/>
                </v:shape>
                <v:shape id="_x0000_s15611" style="position:absolute;left:4443;top:8199;width:325;height:891" coordsize="135,370" path="m115,l,,40,370r95,l115,r,xe" strokecolor="#0d0d0d" strokeweight="1pt">
                  <v:path arrowok="t"/>
                </v:shape>
                <v:shape id="_x0000_s15612" style="position:absolute;left:3817;top:7995;width:758;height:204" coordsize="315,85" path="m30,l,50,315,85,30,r,xe" strokecolor="#0d0d0d" strokeweight="1pt">
                  <v:path arrowok="t"/>
                </v:shape>
                <v:shape id="_x0000_s15613" style="position:absolute;left:4575;top:7935;width:686;height:264" coordsize="285,110" path="m285,45l275,,,110,285,45r,xe" strokecolor="#0d0d0d" strokeweight="1pt">
                  <v:path arrowok="t"/>
                </v:shape>
                <v:shape id="_x0000_s15614" style="position:absolute;left:4575;top:7393;width:674;height:806" coordsize="280,335" path="m,335r,l,335r,l55,225,75,185r25,-35l120,125r20,-20l160,100r15,l175,100r10,5l185,120r-5,20l160,165r-60,70l,335r,l85,270r70,-55l210,165r35,-45l270,85r5,-20l280,50,275,40,270,25,260,15,250,5r,l230,,210,,190,,170,5,150,15,135,25,100,60,75,105,45,170,20,245,,335r,xe" strokecolor="#0d0d0d" strokeweight="1pt">
                  <v:path arrowok="t"/>
                </v:shape>
                <v:shape id="_x0000_s15615" style="position:absolute;left:3974;top:7501;width:601;height:698" coordsize="250,290" path="m250,290r,l160,205,105,145,85,120,80,105r,-10l90,90r,l100,90r20,5l135,110r20,20l200,195r50,95l250,290r,l250,290,225,210,200,145,175,95,150,55,120,25,90,5,70,5,55,,20,10r,l10,15,5,25,,35,,45,5,75r20,30l65,145r45,40l175,235r75,55l250,290xe" strokecolor="#0d0d0d" strokeweight="1pt">
                  <v:path arrowok="t"/>
                </v:shape>
              </v:group>
              <v:group id="_x0000_s14203" style="position:absolute;left:4142;top:8886;width:1135;height:1336" coordorigin="3817,7393" coordsize="1444,1697">
                <v:shape id="_x0000_s14204" style="position:absolute;left:3949;top:8199;width:1240;height:891" coordsize="515,370" path="m,l45,370r470,-5l515,,,,,xe" strokecolor="#0d0d0d" strokeweight="1pt">
                  <v:path arrowok="t"/>
                </v:shape>
                <v:shape id="_x0000_s14205" style="position:absolute;left:3998;top:8476;width:1191;height:265" coordsize="495,110" path="m,35r5,75l495,95,495,,,35r,xe" strokecolor="#0d0d0d" strokeweight="1pt">
                  <v:path arrowok="t"/>
                </v:shape>
                <v:shape id="_x0000_s14206" style="position:absolute;left:4443;top:8199;width:325;height:891" coordsize="135,370" path="m115,l,,40,370r95,l115,r,xe" strokecolor="#0d0d0d" strokeweight="1pt">
                  <v:path arrowok="t"/>
                </v:shape>
                <v:shape id="_x0000_s14207" style="position:absolute;left:3817;top:7995;width:758;height:204" coordsize="315,85" path="m30,l,50,315,85,30,r,xe" strokecolor="#0d0d0d" strokeweight="1pt">
                  <v:path arrowok="t"/>
                </v:shape>
                <v:shape id="_x0000_s14208" style="position:absolute;left:4575;top:7935;width:686;height:264" coordsize="285,110" path="m285,45l275,,,110,285,45r,xe" strokecolor="#0d0d0d" strokeweight="1pt">
                  <v:path arrowok="t"/>
                </v:shape>
                <v:shape id="_x0000_s14209" style="position:absolute;left:4575;top:7393;width:674;height:806" coordsize="280,335" path="m,335r,l,335r,l55,225,75,185r25,-35l120,125r20,-20l160,100r15,l175,100r10,5l185,120r-5,20l160,165r-60,70l,335r,l85,270r70,-55l210,165r35,-45l270,85r5,-20l280,50,275,40,270,25,260,15,250,5r,l230,,210,,190,,170,5,150,15,135,25,100,60,75,105,45,170,20,245,,335r,xe" strokecolor="#0d0d0d" strokeweight="1pt">
                  <v:path arrowok="t"/>
                </v:shape>
                <v:shape id="_x0000_s14210" style="position:absolute;left:3974;top:7501;width:601;height:698" coordsize="250,290" path="m250,290r,l160,205,105,145,85,120,80,105r,-10l90,90r,l100,90r20,5l135,110r20,20l200,195r50,95l250,290r,l250,290,225,210,200,145,175,95,150,55,120,25,90,5,70,5,55,,20,10r,l10,15,5,25,,35,,45,5,75r20,30l65,145r45,40l175,235r75,55l250,290xe" strokecolor="#0d0d0d" strokeweight="1pt">
                  <v:path arrowok="t"/>
                </v:shape>
              </v:group>
              <v:group id="_x0000_s15652" style="position:absolute;left:1726;top:7895;width:2618;height:2977" coordorigin="2673,7984" coordsize="2618,2977">
                <v:shape id="_x0000_s15575" style="position:absolute;left:2673;top:8361;width:2618;height:2496" coordsize="2265,2528" path="m2265,2528l2265,,,149,110,2528r2155,l2265,2528xe" strokecolor="#0d0d0d" strokeweight="1pt">
                  <v:path arrowok="t"/>
                </v:shape>
                <v:shape id="_x0000_s15574" style="position:absolute;left:3698;top:7984;width:733;height:424" coordsize="285,165" path="m85,80r,l60,65,35,60r-15,l5,75r,l5,80,,90r10,15l30,120r35,15l65,135r45,15l155,165r65,-20l220,145r25,-10l265,120r15,-10l285,100r,l280,90,270,85r-20,5l230,100r-55,25l175,125,225,80r,l240,55,250,35r,-15l240,10r,l230,5,215,15,200,30,190,55r,l175,85r-15,40l160,125r5,-40l165,55r,l160,25,155,10,145,,130,r,l120,5,110,15r,20l115,65r,l125,95r10,30l135,125,110,100,85,80r,xe" strokecolor="#0d0d0d" strokeweight="1pt">
                  <v:path arrowok="t"/>
                </v:shape>
                <v:group id="_x0000_s15588" style="position:absolute;left:2886;top:8487;width:2328;height:2474;rotation:180" coordorigin="8173,1255" coordsize="5774,6136">
                  <v:shape id="_x0000_s15589" type="#_x0000_t136" style="position:absolute;left:8331;top:1924;width:5467;height:5467;rotation:90" fillcolor="black" stroked="f">
                    <v:shadow color="#868686"/>
                    <v:textpath style="font-family:&quot;Arial Black&quot;;v-text-align:justify;v-text-spacing:52429f;v-rotate-letters:t;v-text-kern:t" trim="t" fitpath="t" string="s n o w a s r &#10;a a t v a e u &#10;g t s y a v d &#10;l i n e n l o &#10;y v f a h e l &#10;g i g t s r p &#10;w t s n y s h &#10;u y n l d u p "/>
                  </v:shape>
                  <v:rect id="_x0000_s15590" style="position:absolute;left:8203;top:6488;width:5016;height:550" filled="f"/>
                  <v:rect id="_x0000_s15591" style="position:absolute;left:8203;top:5776;width:3592;height:550" filled="f"/>
                  <v:rect id="_x0000_s15592" style="position:absolute;left:8173;top:2621;width:5774;height:550" filled="f"/>
                  <v:rect id="_x0000_s15593" style="position:absolute;left:8283;top:1796;width:453;height:2912" filled="f"/>
                  <v:rect id="_x0000_s15594" style="position:absolute;left:10879;top:1424;width:453;height:3848;rotation:-2787713fd" filled="f"/>
                  <v:rect id="_x0000_s15595" style="position:absolute;left:10545;top:1255;width:453;height:5005;rotation:-2787713fd" filled="f"/>
                </v:group>
              </v:group>
              <v:group id="_x0000_s14199" style="position:absolute;left:4548;top:9947;width:1607;height:746" coordorigin="1723,7675" coordsize="1504,698">
                <v:shape id="_x0000_s14200" style="position:absolute;left:2096;top:7675;width:686;height:397" coordsize="285,165" path="m85,80r,l60,65,35,60r-15,l5,75r,l5,80,,90r10,15l30,120r35,15l65,135r45,15l155,165r65,-20l220,145r25,-10l265,120r15,-10l285,100r,l280,90,270,85r-20,5l230,100r-55,25l175,125,225,80r,l240,55,250,35r,-15l240,10r,l230,5,215,15,200,30,190,55r,l175,85r-15,40l160,125r5,-40l165,55r,l160,25,155,10,145,,130,r,l120,5,110,15r,20l115,65r,l125,95r10,30l135,125,110,100,85,80r,xe" strokecolor="#0d0d0d" strokeweight="1pt">
                  <v:path arrowok="t"/>
                </v:shape>
                <v:shape id="_x0000_s14201" style="position:absolute;left:1723;top:8000;width:1504;height:373" coordsize="625,155" path="m625,155l625,,,25,20,155r605,l625,155xe" strokecolor="#0d0d0d" strokeweight="1pt">
                  <v:path arrowok="t"/>
                </v:shape>
                <v:shape id="_x0000_s14202" style="position:absolute;left:2361;top:8024;width:240;height:349" coordsize="100,145" path="m,5l10,145r90,l100,,,5r,xe" strokecolor="#0d0d0d" strokeweight="1pt">
                  <v:path arrowok="t"/>
                </v:shape>
              </v:group>
            </v:group>
            <w10:wrap anchorx="page" anchory="page"/>
          </v:group>
        </w:pict>
      </w:r>
      <w:r w:rsidR="00344409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3194050</wp:posOffset>
                </wp:positionH>
                <wp:positionV relativeFrom="paragraph">
                  <wp:posOffset>3961130</wp:posOffset>
                </wp:positionV>
                <wp:extent cx="340995" cy="114935"/>
                <wp:effectExtent l="0" t="0" r="1905" b="0"/>
                <wp:wrapNone/>
                <wp:docPr id="3" name="Freeform 11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995" cy="114935"/>
                        </a:xfrm>
                        <a:custGeom>
                          <a:avLst/>
                          <a:gdLst>
                            <a:gd name="T0" fmla="*/ 315 w 315"/>
                            <a:gd name="T1" fmla="*/ 0 h 90"/>
                            <a:gd name="T2" fmla="*/ 0 w 315"/>
                            <a:gd name="T3" fmla="*/ 20 h 90"/>
                            <a:gd name="T4" fmla="*/ 0 w 315"/>
                            <a:gd name="T5" fmla="*/ 20 h 90"/>
                            <a:gd name="T6" fmla="*/ 65 w 315"/>
                            <a:gd name="T7" fmla="*/ 50 h 90"/>
                            <a:gd name="T8" fmla="*/ 120 w 315"/>
                            <a:gd name="T9" fmla="*/ 75 h 90"/>
                            <a:gd name="T10" fmla="*/ 170 w 315"/>
                            <a:gd name="T11" fmla="*/ 85 h 90"/>
                            <a:gd name="T12" fmla="*/ 210 w 315"/>
                            <a:gd name="T13" fmla="*/ 90 h 90"/>
                            <a:gd name="T14" fmla="*/ 245 w 315"/>
                            <a:gd name="T15" fmla="*/ 80 h 90"/>
                            <a:gd name="T16" fmla="*/ 260 w 315"/>
                            <a:gd name="T17" fmla="*/ 75 h 90"/>
                            <a:gd name="T18" fmla="*/ 275 w 315"/>
                            <a:gd name="T19" fmla="*/ 65 h 90"/>
                            <a:gd name="T20" fmla="*/ 295 w 315"/>
                            <a:gd name="T21" fmla="*/ 35 h 90"/>
                            <a:gd name="T22" fmla="*/ 315 w 315"/>
                            <a:gd name="T23" fmla="*/ 0 h 90"/>
                            <a:gd name="T24" fmla="*/ 315 w 315"/>
                            <a:gd name="T25" fmla="*/ 0 h 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315" h="90">
                              <a:moveTo>
                                <a:pt x="315" y="0"/>
                              </a:moveTo>
                              <a:lnTo>
                                <a:pt x="0" y="20"/>
                              </a:lnTo>
                              <a:lnTo>
                                <a:pt x="65" y="50"/>
                              </a:lnTo>
                              <a:lnTo>
                                <a:pt x="120" y="75"/>
                              </a:lnTo>
                              <a:lnTo>
                                <a:pt x="170" y="85"/>
                              </a:lnTo>
                              <a:lnTo>
                                <a:pt x="210" y="90"/>
                              </a:lnTo>
                              <a:lnTo>
                                <a:pt x="245" y="80"/>
                              </a:lnTo>
                              <a:lnTo>
                                <a:pt x="260" y="75"/>
                              </a:lnTo>
                              <a:lnTo>
                                <a:pt x="275" y="65"/>
                              </a:lnTo>
                              <a:lnTo>
                                <a:pt x="295" y="35"/>
                              </a:lnTo>
                              <a:lnTo>
                                <a:pt x="3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111" o:spid="_x0000_s1026" style="position:absolute;margin-left:251.5pt;margin-top:311.9pt;width:26.85pt;height:9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15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" path="m315,l,20,65,50r55,25l170,85r40,5l245,80r15,-5l275,65,295,35,315,xe" stroked="f" strokeweight="1pt">
                <v:path arrowok="t" o:connecttype="custom" o:connectlocs="340995,0;0,25541;0,25541;70364,63853;129903,95779;184029,108550;227330,114935;265218,102164;281456,95779;297694,83009;319345,44697;340995,0;340995,0" o:connectangles="0,0,0,0,0,0,0,0,0,0,0,0,0"/>
              </v:shape>
            </w:pict>
          </mc:Fallback>
        </mc:AlternateContent>
      </w:r>
      <w:r w:rsidR="00344409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4318000</wp:posOffset>
                </wp:positionV>
                <wp:extent cx="48895" cy="76835"/>
                <wp:effectExtent l="0" t="0" r="8255" b="0"/>
                <wp:wrapNone/>
                <wp:docPr id="2" name="Freeform 11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895" cy="76835"/>
                        </a:xfrm>
                        <a:custGeom>
                          <a:avLst/>
                          <a:gdLst>
                            <a:gd name="T0" fmla="*/ 40 w 45"/>
                            <a:gd name="T1" fmla="*/ 10 h 60"/>
                            <a:gd name="T2" fmla="*/ 40 w 45"/>
                            <a:gd name="T3" fmla="*/ 10 h 60"/>
                            <a:gd name="T4" fmla="*/ 35 w 45"/>
                            <a:gd name="T5" fmla="*/ 0 h 60"/>
                            <a:gd name="T6" fmla="*/ 25 w 45"/>
                            <a:gd name="T7" fmla="*/ 0 h 60"/>
                            <a:gd name="T8" fmla="*/ 25 w 45"/>
                            <a:gd name="T9" fmla="*/ 0 h 60"/>
                            <a:gd name="T10" fmla="*/ 15 w 45"/>
                            <a:gd name="T11" fmla="*/ 0 h 60"/>
                            <a:gd name="T12" fmla="*/ 10 w 45"/>
                            <a:gd name="T13" fmla="*/ 10 h 60"/>
                            <a:gd name="T14" fmla="*/ 10 w 45"/>
                            <a:gd name="T15" fmla="*/ 10 h 60"/>
                            <a:gd name="T16" fmla="*/ 5 w 45"/>
                            <a:gd name="T17" fmla="*/ 20 h 60"/>
                            <a:gd name="T18" fmla="*/ 0 w 45"/>
                            <a:gd name="T19" fmla="*/ 30 h 60"/>
                            <a:gd name="T20" fmla="*/ 0 w 45"/>
                            <a:gd name="T21" fmla="*/ 30 h 60"/>
                            <a:gd name="T22" fmla="*/ 0 w 45"/>
                            <a:gd name="T23" fmla="*/ 40 h 60"/>
                            <a:gd name="T24" fmla="*/ 5 w 45"/>
                            <a:gd name="T25" fmla="*/ 50 h 60"/>
                            <a:gd name="T26" fmla="*/ 5 w 45"/>
                            <a:gd name="T27" fmla="*/ 50 h 60"/>
                            <a:gd name="T28" fmla="*/ 15 w 45"/>
                            <a:gd name="T29" fmla="*/ 60 h 60"/>
                            <a:gd name="T30" fmla="*/ 20 w 45"/>
                            <a:gd name="T31" fmla="*/ 60 h 60"/>
                            <a:gd name="T32" fmla="*/ 20 w 45"/>
                            <a:gd name="T33" fmla="*/ 60 h 60"/>
                            <a:gd name="T34" fmla="*/ 30 w 45"/>
                            <a:gd name="T35" fmla="*/ 60 h 60"/>
                            <a:gd name="T36" fmla="*/ 40 w 45"/>
                            <a:gd name="T37" fmla="*/ 50 h 60"/>
                            <a:gd name="T38" fmla="*/ 40 w 45"/>
                            <a:gd name="T39" fmla="*/ 50 h 60"/>
                            <a:gd name="T40" fmla="*/ 45 w 45"/>
                            <a:gd name="T41" fmla="*/ 40 h 60"/>
                            <a:gd name="T42" fmla="*/ 45 w 45"/>
                            <a:gd name="T43" fmla="*/ 30 h 60"/>
                            <a:gd name="T44" fmla="*/ 45 w 45"/>
                            <a:gd name="T45" fmla="*/ 30 h 60"/>
                            <a:gd name="T46" fmla="*/ 45 w 45"/>
                            <a:gd name="T47" fmla="*/ 20 h 60"/>
                            <a:gd name="T48" fmla="*/ 40 w 45"/>
                            <a:gd name="T49" fmla="*/ 10 h 60"/>
                            <a:gd name="T50" fmla="*/ 40 w 45"/>
                            <a:gd name="T51" fmla="*/ 1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45" h="60">
                              <a:moveTo>
                                <a:pt x="40" y="10"/>
                              </a:moveTo>
                              <a:lnTo>
                                <a:pt x="40" y="10"/>
                              </a:lnTo>
                              <a:lnTo>
                                <a:pt x="35" y="0"/>
                              </a:lnTo>
                              <a:lnTo>
                                <a:pt x="25" y="0"/>
                              </a:lnTo>
                              <a:lnTo>
                                <a:pt x="15" y="0"/>
                              </a:lnTo>
                              <a:lnTo>
                                <a:pt x="10" y="10"/>
                              </a:lnTo>
                              <a:lnTo>
                                <a:pt x="5" y="20"/>
                              </a:lnTo>
                              <a:lnTo>
                                <a:pt x="0" y="30"/>
                              </a:lnTo>
                              <a:lnTo>
                                <a:pt x="0" y="40"/>
                              </a:lnTo>
                              <a:lnTo>
                                <a:pt x="5" y="50"/>
                              </a:lnTo>
                              <a:lnTo>
                                <a:pt x="15" y="60"/>
                              </a:lnTo>
                              <a:lnTo>
                                <a:pt x="20" y="60"/>
                              </a:lnTo>
                              <a:lnTo>
                                <a:pt x="30" y="60"/>
                              </a:lnTo>
                              <a:lnTo>
                                <a:pt x="40" y="50"/>
                              </a:lnTo>
                              <a:lnTo>
                                <a:pt x="45" y="40"/>
                              </a:lnTo>
                              <a:lnTo>
                                <a:pt x="45" y="30"/>
                              </a:lnTo>
                              <a:lnTo>
                                <a:pt x="45" y="20"/>
                              </a:lnTo>
                              <a:lnTo>
                                <a:pt x="40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108" o:spid="_x0000_s1026" style="position:absolute;margin-left:211.05pt;margin-top:340pt;width:3.85pt;height:6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" path="m40,10r,l35,,25,,15,,10,10,5,20,,30,,40,5,50,15,60r5,l30,60,40,50,45,40r,-10l45,20,40,10xe" stroked="f" strokeweight="1pt">
                <v:path arrowok="t" o:connecttype="custom" o:connectlocs="43462,12806;43462,12806;38029,0;27164,0;27164,0;16298,0;10866,12806;10866,12806;5433,25612;0,38418;0,38418;0,51223;5433,64029;5433,64029;16298,76835;21731,76835;21731,76835;32597,76835;43462,64029;43462,64029;48895,51223;48895,38418;48895,38418;48895,25612;43462,12806;43462,12806" o:connectangles="0,0,0,0,0,0,0,0,0,0,0,0,0,0,0,0,0,0,0,0,0,0,0,0,0,0"/>
              </v:shape>
            </w:pict>
          </mc:Fallback>
        </mc:AlternateContent>
      </w:r>
      <w:r w:rsidR="007C6E03">
        <w:br w:type="page"/>
      </w:r>
    </w:p>
    <w:p w:rsidR="00AF25BB" w:rsidRDefault="00BE2CDF">
      <w:r>
        <w:rPr>
          <w:noProof/>
        </w:rPr>
        <w:lastRenderedPageBreak/>
        <w:pict>
          <v:group id="_x0000_s15552" style="position:absolute;margin-left:0;margin-top:0;width:709.7pt;height:539.15pt;z-index:251656192;mso-position-horizontal:center;mso-position-horizontal-relative:page;mso-position-vertical:center;mso-position-vertical-relative:page" coordorigin="981,960" coordsize="14194,10783" o:allowincell="f">
            <v:rect id="_x0000_s13469" style="position:absolute;left:1116;top:4956;width:13557;height:6628"/>
            <v:group id="_x0000_s13786" style="position:absolute;left:8389;top:1927;width:2313;height:2006" coordorigin="10,10" coordsize="2911,2525">
              <v:shape id="_x0000_s13787" style="position:absolute;left:245;top:35;width:2431;height:2325" coordsize="2431,2325" path="m,l,2315r2376,10l2431,95,,,,xe" strokeweight="1pt">
                <v:path arrowok="t"/>
              </v:shape>
              <v:shape id="_x0000_s13788" style="position:absolute;left:360;top:395;width:1611;height:1955" coordsize="1611,1955" path="m125,815r,l100,815r-20,5l60,830,45,840r,l20,870,5,900r,l,930r5,15l10,955r,l20,970r10,5l50,980r15,l65,980r20,-5l95,970r10,-5l115,955r,l125,945r15,-10l150,930r20,l170,930r15,5l200,945r15,20l235,995r35,80l310,1190r,l350,1320r20,90l370,1410r-35,130l295,1670r-50,125l190,1915r685,40l875,1955r20,-40l895,1915r85,-5l1060,1895r71,-20l1196,1845r60,-40l1306,1755r45,-60l1391,1630r,l1421,1550r20,-85l1456,1370r5,-105l1461,1265r-5,-100l1446,1070r-20,-85l1401,905r,l1376,835r-15,-50l1361,785r-15,-85l1341,595r,l1346,575r5,-20l1361,540r15,-20l1396,500r20,-15l1476,455r,l1566,415r,l1596,400r10,-10l1611,385r,l1611,365r-5,-15l1596,335r-15,-10l1561,320r-20,-10l1481,305r,l1451,310r-30,5l1396,325r-25,15l1346,355r-25,25l1301,405r-15,30l1286,435r-25,45l1246,525r-10,40l1231,605r,l1236,675r15,80l1271,840r25,95l1296,935r30,90l1341,1115r15,85l1356,1280r,l1356,1365r-5,60l1351,1425r-5,60l1331,1535r-20,50l1286,1630r,l1261,1675r-35,40l1186,1755r-45,30l1095,1810r-55,25l980,1850r-60,15l920,1865r30,-85l970,1705r10,-75l980,1595r-5,-35l975,1560r-15,-60l930,1435r-40,-70l835,1295r,l740,1170r,l690,1100r-35,-65l655,1035,630,970,610,905r-5,-70l605,765r,l635,750r30,-20l695,710r30,-25l725,685r35,-45l795,590r30,-55l845,475r15,-60l875,345r5,-70l880,195,650,380,365,275,365,r,l320,50r-45,55l235,160r-30,50l180,265r-25,55l140,375r-10,55l130,430r-5,60l130,540r15,50l165,635r25,35l225,705r45,30l320,760r,l380,780r55,10l435,790r,100l430,995r-5,100l415,1195r,l395,1130r-20,-65l375,1065r-25,-60l325,955,300,910,265,880,235,850,200,830,160,820r-35,-5l125,815xe" strokeweight="1pt">
                <v:path arrowok="t"/>
              </v:shape>
              <v:shape id="_x0000_s13789" style="position:absolute;left:220;top:10;width:2516;height:2385" coordsize="2516,2385" path="m2381,200r-50,2085l1246,2285,1341,160r1040,40l2381,200xm100,2285l115,110r1131,45l1135,2285r-1035,l100,2285xm,l,2370r2461,15l2516,95,,,,xe" strokeweight="1pt">
                <v:path arrowok="t"/>
                <o:lock v:ext="edit" verticies="t"/>
              </v:shape>
              <v:shape id="_x0000_s13790" style="position:absolute;left:1936;top:1930;width:495;height:460" coordsize="495,460" path="m,l40,460,455,425,495,,,,,xe" strokeweight="1pt">
                <v:path arrowok="t"/>
              </v:shape>
              <v:shape id="_x0000_s13791" style="position:absolute;left:1881;top:1035;width:595;height:850" coordsize="595,850" path="m280,35r,l270,15,255,,240,,230,10r,l220,30,210,55r-5,35l200,135r,l200,195r5,65l210,330r10,75l220,405,190,320,170,290,155,265r,l140,250,130,240r-15,-5l110,245r,l100,255r-5,20l95,300r,35l110,415r25,105l135,520,110,480,85,445,65,420,40,405r,l25,400r-15,5l5,415,,440r,l5,470r15,35l35,540r25,45l60,585r35,55l140,695r55,60l250,810r100,40l350,850r60,-55l460,740r45,-55l540,635r,l565,595r15,-35l590,530r5,-25l595,505r-5,-20l580,475r-15,l550,480r,l525,495r-25,20l470,545r-25,35l445,580,515,455r25,-55l555,350r15,-40l575,275r,-25l565,230r,l555,220r-10,-5l525,225r-20,15l505,240r-30,20l450,290r-30,40l390,370r,l420,300r25,-65l460,175r10,-55l470,120r5,-40l470,50,465,30,450,15r,l435,5r-15,5l405,25,385,50r,l370,85r-20,40l340,175r-10,55l330,230,320,170,310,115,295,70,280,35r,xe" strokeweight="1pt">
                <v:path arrowok="t"/>
              </v:shape>
              <v:shape id="_x0000_s13792" style="position:absolute;left:1876;top:1780;width:615;height:195" coordsize="615,195" path="m20,195r570,l615,,,,20,195r,xe" strokeweight="1pt">
                <v:path arrowok="t"/>
              </v:shape>
              <v:shape id="_x0000_s13793" style="position:absolute;left:520;top:1055;width:150;height:170" coordsize="150,170" path="m150,65l55,r,l35,30,15,55,5,80,,105r,l,125r5,15l10,155r15,10l25,165r15,5l55,170r20,-5l90,155r,l110,140r15,-20l140,95,150,65r,xe" strokeweight="1pt">
                <v:path arrowok="t"/>
              </v:shape>
              <v:shape id="_x0000_s13794" style="position:absolute;left:805;top:920;width:150;height:100" coordsize="150,100" path="m20,95r,l45,100r30,l110,85,150,60r,l110,75,75,80,50,85,30,80,20,70,15,50r,-20l20,r,l5,30,,60,5,80,20,95r,xe" strokeweight="1pt">
                <v:path arrowok="t"/>
              </v:shape>
              <v:shape id="_x0000_s13795" style="position:absolute;left:585;top:795;width:145;height:100" coordsize="145,100" path="m20,r,l5,35,,60,5,80,20,95r,l45,100r25,l105,85,145,65r,l110,75,75,85r-25,l30,80,20,70,15,50r,-20l20,r,xe" strokeweight="1pt">
                <v:path arrowok="t"/>
              </v:shape>
              <v:shape id="_x0000_s13796" style="position:absolute;left:10;top:2295;width:2911;height:240" coordsize="2911,240" path="m,l,175r2911,65l2911,,,,,xe" strokeweight="1pt">
                <v:path arrowok="t"/>
              </v:shape>
              <v:shape id="_x0000_s13797" style="position:absolute;left:625;top:960;width:115;height:115" coordsize="115,115" path="m,l,115,115,80,,,,xe" strokeweight="1pt">
                <v:path arrowok="t"/>
              </v:shape>
            </v:group>
            <v:group id="_x0000_s13927" style="position:absolute;left:11432;top:1913;width:3544;height:5010" coordorigin="10260,1641" coordsize="3544,5010">
              <v:shape id="_x0000_s13872" style="position:absolute;left:10302;top:5618;width:3405;height:950" coordsize="2923,815" path="m425,124r,l328,151r-89,35l168,222r-62,35l62,292,26,328,9,372,,408r,l9,452r17,35l62,532r44,35l168,603r71,26l328,665r97,26l425,691r230,53l903,789r266,18l1462,815r,l1754,807r266,-18l2268,744r230,-53l2498,691r98,-26l2684,629r71,-26l2817,567r53,-35l2897,487r26,-35l2923,408r,l2923,372r-26,-44l2870,292r-53,-35l2755,222r-71,-36l2596,151r-98,-27l2498,124,2268,71,2020,35,1754,9,1462,r,l1169,9,903,35,655,71,425,124r,xe" strokeweight="1pt">
                <v:path arrowok="t"/>
              </v:shape>
              <v:shape id="_x0000_s13873" type="#_x0000_t183" style="position:absolute;left:11343;top:1641;width:1492;height:1493" strokeweight="1pt"/>
              <v:shape id="_x0000_s13874" style="position:absolute;left:11814;top:4175;width:517;height:1870" coordsize="567,2056" path="m9,1994r,l71,2020r71,18l212,2047r71,9l345,2047r71,-9l496,2020r71,-26l567,1994,531,1559,487,1178,443,850,399,576,345,354,292,186,266,115,239,62,204,26,177,r,l133,221,88,443,62,682,35,930,18,1178,9,1444,,1719r9,275l9,1994xe" strokeweight="1pt">
                <v:path arrowok="t"/>
              </v:shape>
              <v:shape id="_x0000_s13875" style="position:absolute;left:10445;top:3037;width:3191;height:2485" coordsize="3508,2730" path="m398,2295r,l505,2269r106,-45l726,2154r107,-80l833,2074r-18,133l806,2331r18,106l850,2535r,l895,2606r53,62l1010,2703r71,27l1081,2730r79,l1231,2712r80,-35l1382,2623r,l1462,2544r70,-98l1586,2340r53,-133l1639,2207r88,115l1816,2428r89,80l2002,2579r,l2091,2623r70,36l2232,2668r71,-9l2303,2659r53,-27l2383,2614r18,-17l2436,2535r18,-71l2454,2464r,-98l2436,2251r-26,-124l2365,1994r,l2436,2118r80,106l2604,2313r89,80l2693,2393r80,53l2853,2473r79,17l3003,2490r,l3065,2473r53,-27l3154,2402r26,-53l3180,2349r9,-80l3171,2189r-26,-80l3101,2012r,l3163,2074r70,35l3295,2145r54,17l3349,2162r53,l3437,2154r36,-18l3490,2100r,l3508,2065r,-44l3508,1967r-18,-44l3490,1923r-35,-62l3411,1808r-62,-62l3287,1702r,l3065,1533,2853,1356,2640,1170,2436,966,2232,744,2037,514,1843,266,1656,r,l1479,301,1302,585,1125,842,939,1081,753,1294,558,1489,363,1666,168,1817r,l97,1870r-44,53l17,1985,,2047r,l,2109r17,53l53,2207r44,44l97,2251r62,27l230,2295r80,9l398,2295r,xe" strokeweight="1pt">
                <v:path arrowok="t"/>
              </v:shape>
              <v:shape id="_x0000_s13876" style="position:absolute;left:10856;top:2860;width:2514;height:1960" coordsize="2764,2154" path="m159,1303r,l106,1338r-36,45l35,1427,8,1471r,l,1507r,44l,1578r17,35l17,1613r18,27l62,1657r26,l132,1657r,l177,1648r44,-26l274,1595r44,-44l318,1551r-26,71l274,1693r-9,62l274,1808r,l301,1852r26,36l372,1914r44,18l416,1932r62,l531,1914r62,-17l655,1861r,l726,1799r62,-71l850,1648r53,-97l903,1551r-35,106l850,1755r,80l850,1914r,l868,1976r26,45l930,2056r53,18l983,2074r53,9l1089,2074r62,-18l1213,2021r,l1284,1967r71,-62l1417,1826r71,-89l1488,1737r35,98l1577,1923r62,80l1701,2065r,l1763,2109r62,27l1887,2154r62,l1949,2154r53,-18l2046,2109r44,-44l2117,2003r,l2135,1932r9,-89l2135,1755r-27,-107l2108,1648r89,62l2294,1764r89,35l2463,1826r,l2533,1835r62,l2649,1817r53,-18l2702,1799r35,-35l2755,1728r9,-35l2764,1640r,l2755,1595r-36,-53l2684,1498r-53,-45l2631,1453,2463,1329,2303,1196,2135,1037,1984,868,1825,673,1665,470,1515,248,1364,r,l1231,204,1089,399,948,576,797,744,646,895,487,1046,327,1179,159,1303r,xe" strokeweight="1pt">
                <v:path arrowok="t"/>
              </v:shape>
              <v:shape id="_x0000_s13877" style="position:absolute;left:11161;top:2670;width:1967;height:1460" coordsize="2162,1605" path="m98,1082r,l53,1117r-26,27l9,1179,,1224r,l,1259r9,27l27,1312r26,27l53,1339r45,18l142,1365r44,l239,1357r,l310,1339r62,-27l443,1277r71,-53l514,1224r-18,79l496,1374r9,62l523,1489r,l550,1534r26,35l620,1587r45,18l665,1605r44,l753,1587r53,-18l851,1534r,l895,1489r44,-62l975,1365r26,-79l1001,1286r62,71l1117,1410r53,53l1232,1498r,l1285,1525r44,18l1373,1551r45,-8l1418,1543r35,-18l1480,1507r17,-35l1506,1427r,l1506,1365r-9,-62l1480,1232r-27,-79l1453,1153r44,71l1551,1286r53,53l1657,1383r,l1710,1410r44,17l1799,1436r53,l1852,1436r35,-17l1914,1401r26,-27l1958,1348r,l1958,1303r-9,-44l1932,1206r-27,-53l1905,1153r44,35l1985,1206r44,18l2065,1232r,l2091,1232r27,l2135,1215r18,-18l2153,1197r9,-18l2162,1153r-9,-27l2144,1091r,l2127,1055r-27,-26l2065,993r-45,-26l2020,967,1887,878,1754,772,1622,665,1497,550,1373,426,1249,293,1134,151,1019,r,l913,178,798,346,691,497,576,639,461,772,346,887,222,993,98,1082r,xe" strokeweight="1pt">
                <v:path arrowok="t"/>
              </v:shape>
              <v:shape id="_x0000_s13878" style="position:absolute;left:11849;top:2186;width:427;height:427" coordsize="470,469" path="m470,230r,l470,186,452,142,434,97,408,62r,l372,35,328,9,284,,239,r,l186,,142,9,106,35,71,62r,l35,97,18,142,9,186,,230r,l9,283r9,45l35,363r36,36l71,399r35,35l142,452r44,9l239,469r,l284,461r44,-9l372,434r36,-35l408,399r26,-36l452,328r18,-45l470,230r,xe" strokeweight="1pt">
                <v:path arrowok="t"/>
              </v:shape>
              <v:group id="_x0000_s13879" style="position:absolute;left:11274;top:6045;width:1306;height:606" coordorigin="1723,7675" coordsize="1504,698">
                <v:shape id="_x0000_s13880" style="position:absolute;left:2096;top:7675;width:686;height:397" coordsize="285,165" path="m85,80r,l60,65,35,60r-15,l5,75r,l5,80,,90r10,15l30,120r35,15l65,135r45,15l155,165r65,-20l220,145r25,-10l265,120r15,-10l285,100r,l280,90,270,85r-20,5l230,100r-55,25l175,125,225,80r,l240,55,250,35r,-15l240,10r,l230,5,215,15,200,30,190,55r,l175,85r-15,40l160,125r5,-40l165,55r,l160,25,155,10,145,,130,r,l120,5,110,15r,20l115,65r,l125,95r10,30l135,125,110,100,85,80r,xe" strokecolor="#0d0d0d" strokeweight="1pt">
                  <v:path arrowok="t"/>
                </v:shape>
                <v:shape id="_x0000_s13881" style="position:absolute;left:1723;top:8000;width:1504;height:373" coordsize="625,155" path="m625,155l625,,,25,20,155r605,l625,155xe" strokecolor="#0d0d0d" strokeweight="1pt">
                  <v:path arrowok="t"/>
                </v:shape>
                <v:shape id="_x0000_s13882" style="position:absolute;left:2361;top:8024;width:240;height:349" coordsize="100,145" path="m,5l10,145r90,l100,,,5r,xe" strokecolor="#0d0d0d" strokeweight="1pt">
                  <v:path arrowok="t"/>
                </v:shape>
              </v:group>
              <v:group id="_x0000_s13883" style="position:absolute;left:12297;top:5482;width:923;height:1086" coordorigin="3817,7393" coordsize="1444,1697">
                <v:shape id="_x0000_s13884" style="position:absolute;left:3949;top:8199;width:1240;height:891" coordsize="515,370" path="m,l45,370r470,-5l515,,,,,xe" strokecolor="#0d0d0d" strokeweight="1pt">
                  <v:path arrowok="t"/>
                </v:shape>
                <v:shape id="_x0000_s13885" style="position:absolute;left:3998;top:8476;width:1191;height:265" coordsize="495,110" path="m,35r5,75l495,95,495,,,35r,xe" strokecolor="#0d0d0d" strokeweight="1pt">
                  <v:path arrowok="t"/>
                </v:shape>
                <v:shape id="_x0000_s13886" style="position:absolute;left:4443;top:8199;width:325;height:891" coordsize="135,370" path="m115,l,,40,370r95,l115,r,xe" strokecolor="#0d0d0d" strokeweight="1pt">
                  <v:path arrowok="t"/>
                </v:shape>
                <v:shape id="_x0000_s13887" style="position:absolute;left:3817;top:7995;width:758;height:204" coordsize="315,85" path="m30,l,50,315,85,30,r,xe" strokecolor="#0d0d0d" strokeweight="1pt">
                  <v:path arrowok="t"/>
                </v:shape>
                <v:shape id="_x0000_s13888" style="position:absolute;left:4575;top:7935;width:686;height:264" coordsize="285,110" path="m285,45l275,,,110,285,45r,xe" strokecolor="#0d0d0d" strokeweight="1pt">
                  <v:path arrowok="t"/>
                </v:shape>
                <v:shape id="_x0000_s13889" style="position:absolute;left:4575;top:7393;width:674;height:806" coordsize="280,335" path="m,335r,l,335r,l55,225,75,185r25,-35l120,125r20,-20l160,100r15,l175,100r10,5l185,120r-5,20l160,165r-60,70l,335r,l85,270r70,-55l210,165r35,-45l270,85r5,-20l280,50,275,40,270,25,260,15,250,5r,l230,,210,,190,,170,5,150,15,135,25,100,60,75,105,45,170,20,245,,335r,xe" strokecolor="#0d0d0d" strokeweight="1pt">
                  <v:path arrowok="t"/>
                </v:shape>
                <v:shape id="_x0000_s13890" style="position:absolute;left:3974;top:7501;width:601;height:698" coordsize="250,290" path="m250,290r,l160,205,105,145,85,120,80,105r,-10l90,90r,l100,90r20,5l135,110r20,20l200,195r50,95l250,290r,l250,290,225,210,200,145,175,95,150,55,120,25,90,5,70,5,55,,20,10r,l10,15,5,25,,35,,45,5,75r20,30l65,145r45,40l175,235r75,55l250,290xe" strokecolor="#0d0d0d" strokeweight="1pt">
                  <v:path arrowok="t"/>
                </v:shape>
              </v:group>
              <v:group id="_x0000_s13891" style="position:absolute;left:10260;top:5572;width:1306;height:607" coordorigin="1723,7675" coordsize="1504,698">
                <v:shape id="_x0000_s13892" style="position:absolute;left:2096;top:7675;width:686;height:397" coordsize="285,165" path="m85,80r,l60,65,35,60r-15,l5,75r,l5,80,,90r10,15l30,120r35,15l65,135r45,15l155,165r65,-20l220,145r25,-10l265,120r15,-10l285,100r,l280,90,270,85r-20,5l230,100r-55,25l175,125,225,80r,l240,55,250,35r,-15l240,10r,l230,5,215,15,200,30,190,55r,l175,85r-15,40l160,125r5,-40l165,55r,l160,25,155,10,145,,130,r,l120,5,110,15r,20l115,65r,l125,95r10,30l135,125,110,100,85,80r,xe" strokecolor="#0d0d0d" strokeweight="1pt">
                  <v:path arrowok="t"/>
                </v:shape>
                <v:shape id="_x0000_s13893" style="position:absolute;left:1723;top:8000;width:1504;height:373" coordsize="625,155" path="m625,155l625,,,25,20,155r605,l625,155xe" strokecolor="#0d0d0d" strokeweight="1pt">
                  <v:path arrowok="t"/>
                </v:shape>
                <v:shape id="_x0000_s13894" style="position:absolute;left:2361;top:8024;width:240;height:349" coordsize="100,145" path="m,5l10,145r90,l100,,,5r,xe" strokecolor="#0d0d0d" strokeweight="1pt">
                  <v:path arrowok="t"/>
                </v:shape>
              </v:group>
              <v:group id="_x0000_s13895" style="position:absolute;left:12914;top:3588;width:459;height:531;rotation:-2141800fd" coordorigin="11880,6370" coordsize="1932,2233">
                <v:shape id="_x0000_s13896" style="position:absolute;left:13138;top:6697;width:390;height:461" coordsize="390,461" path="m169,l36,169,,461,275,337,390,169,169,r,xe" strokeweight="1pt">
                  <v:path arrowok="t"/>
                </v:shape>
                <v:shape id="_x0000_s13897" style="position:absolute;left:11880;top:6786;width:1825;height:1817" coordsize="1825,1817" path="m266,266r,l204,337r-53,71l107,479,71,558,36,638,18,727,9,816,,913r,l9,1002r9,88l36,1179r35,80l107,1338r44,71l204,1480r62,71l266,1551r71,62l408,1666r79,54l558,1755r89,27l727,1799r88,18l913,1817r,l1001,1817r89,-18l1179,1782r79,-27l1338,1720r80,-54l1489,1613r71,-62l1560,1551r62,-71l1675,1409r44,-71l1754,1259r27,-80l1808,1090r8,-88l1825,913r,l1816,816r-8,-89l1781,638r-27,-80l1719,479r-44,-71l1622,337r-62,-71l1560,266r-71,-62l1418,151r-80,-45l1258,62,1179,36,1090,18,1001,,913,r,l815,,727,18,647,36,558,62r-71,44l408,151r-71,53l266,266r,xe" strokeweight="1pt">
                  <v:path arrowok="t"/>
                </v:shape>
                <v:shape id="_x0000_s13898" style="position:absolute;left:11898;top:7043;width:1719;height:1400" coordsize="1719,1400" path="m576,l89,231r,l53,293,35,355,,479,381,417r,523l824,745r,372l1338,1011r71,389l1409,1400r62,-44l1542,1294r,l1595,1232r53,-62l1683,1099r36,-71l1621,629,1152,789,1072,257,576,559,576,r,xe" strokeweight="1pt">
                  <v:path arrowok="t"/>
                </v:shape>
                <v:shape id="_x0000_s13899" style="position:absolute;left:13253;top:6370;width:559;height:522" coordsize="559,522" path="m249,35r,l284,35r35,9l346,62r35,26l381,88r71,71l479,195r26,35l514,274r9,36l523,345r-9,36l514,381r-9,26l488,434r-18,18l443,469r,l408,478r-35,9l328,487r-53,-9l275,478r-9,l266,478r-9,18l257,496r,9l257,505r18,9l275,514r53,8l373,522r44,-8l461,505r,l497,487r26,-27l541,425r9,-35l550,390r9,-45l559,310r-9,-45l541,221,514,186,488,141,408,62r,l364,26,328,8,284,,240,r,l204,8r-35,9l133,35,98,62r,l62,97,45,124,27,159,9,195r,l,230r9,44l18,301r18,35l36,336r9,9l45,345r17,-9l62,336r9,-9l71,327r-9,-8l62,319,54,292,45,265,36,239r9,-36l45,203r9,-26l71,141,89,115,116,97r,l151,70,178,53r35,-9l249,35r,xe" strokeweight="1pt">
                  <v:path arrowok="t"/>
                </v:shape>
              </v:group>
              <v:group id="_x0000_s13900" style="position:absolute;left:12082;top:3929;width:592;height:686;rotation:-2478690fd" coordorigin="11880,6370" coordsize="1932,2233">
                <v:shape id="_x0000_s13901" style="position:absolute;left:13138;top:6697;width:390;height:461" coordsize="390,461" path="m169,l36,169,,461,275,337,390,169,169,r,xe" strokeweight="1pt">
                  <v:path arrowok="t"/>
                </v:shape>
                <v:shape id="_x0000_s13902" style="position:absolute;left:11880;top:6786;width:1825;height:1817" coordsize="1825,1817" path="m266,266r,l204,337r-53,71l107,479,71,558,36,638,18,727,9,816,,913r,l9,1002r9,88l36,1179r35,80l107,1338r44,71l204,1480r62,71l266,1551r71,62l408,1666r79,54l558,1755r89,27l727,1799r88,18l913,1817r,l1001,1817r89,-18l1179,1782r79,-27l1338,1720r80,-54l1489,1613r71,-62l1560,1551r62,-71l1675,1409r44,-71l1754,1259r27,-80l1808,1090r8,-88l1825,913r,l1816,816r-8,-89l1781,638r-27,-80l1719,479r-44,-71l1622,337r-62,-71l1560,266r-71,-62l1418,151r-80,-45l1258,62,1179,36,1090,18,1001,,913,r,l815,,727,18,647,36,558,62r-71,44l408,151r-71,53l266,266r,xe" strokeweight="1pt">
                  <v:path arrowok="t"/>
                </v:shape>
                <v:shape id="_x0000_s13903" style="position:absolute;left:11898;top:7043;width:1719;height:1400" coordsize="1719,1400" path="m576,l89,231r,l53,293,35,355,,479,381,417r,523l824,745r,372l1338,1011r71,389l1409,1400r62,-44l1542,1294r,l1595,1232r53,-62l1683,1099r36,-71l1621,629,1152,789,1072,257,576,559,576,r,xe" strokeweight="1pt">
                  <v:path arrowok="t"/>
                </v:shape>
                <v:shape id="_x0000_s13904" style="position:absolute;left:13253;top:6370;width:559;height:522" coordsize="559,522" path="m249,35r,l284,35r35,9l346,62r35,26l381,88r71,71l479,195r26,35l514,274r9,36l523,345r-9,36l514,381r-9,26l488,434r-18,18l443,469r,l408,478r-35,9l328,487r-53,-9l275,478r-9,l266,478r-9,18l257,496r,9l257,505r18,9l275,514r53,8l373,522r44,-8l461,505r,l497,487r26,-27l541,425r9,-35l550,390r9,-45l559,310r-9,-45l541,221,514,186,488,141,408,62r,l364,26,328,8,284,,240,r,l204,8r-35,9l133,35,98,62r,l62,97,45,124,27,159,9,195r,l,230r9,44l18,301r18,35l36,336r9,9l45,345r17,-9l62,336r9,-9l71,327r-9,-8l62,319,54,292,45,265,36,239r9,-36l45,203r9,-26l71,141,89,115,116,97r,l151,70,178,53r35,-9l249,35r,xe" strokeweight="1pt">
                  <v:path arrowok="t"/>
                </v:shape>
              </v:group>
              <v:group id="_x0000_s13905" style="position:absolute;left:11098;top:3632;width:387;height:446;rotation:-2478690fd" coordorigin="11880,6370" coordsize="1932,2233">
                <v:shape id="_x0000_s13906" style="position:absolute;left:13138;top:6697;width:390;height:461" coordsize="390,461" path="m169,l36,169,,461,275,337,390,169,169,r,xe" strokeweight="1pt">
                  <v:path arrowok="t"/>
                </v:shape>
                <v:shape id="_x0000_s13907" style="position:absolute;left:11880;top:6786;width:1825;height:1817" coordsize="1825,1817" path="m266,266r,l204,337r-53,71l107,479,71,558,36,638,18,727,9,816,,913r,l9,1002r9,88l36,1179r35,80l107,1338r44,71l204,1480r62,71l266,1551r71,62l408,1666r79,54l558,1755r89,27l727,1799r88,18l913,1817r,l1001,1817r89,-18l1179,1782r79,-27l1338,1720r80,-54l1489,1613r71,-62l1560,1551r62,-71l1675,1409r44,-71l1754,1259r27,-80l1808,1090r8,-88l1825,913r,l1816,816r-8,-89l1781,638r-27,-80l1719,479r-44,-71l1622,337r-62,-71l1560,266r-71,-62l1418,151r-80,-45l1258,62,1179,36,1090,18,1001,,913,r,l815,,727,18,647,36,558,62r-71,44l408,151r-71,53l266,266r,xe" strokeweight="1pt">
                  <v:path arrowok="t"/>
                </v:shape>
                <v:shape id="_x0000_s13908" style="position:absolute;left:11898;top:7043;width:1719;height:1400" coordsize="1719,1400" path="m576,l89,231r,l53,293,35,355,,479,381,417r,523l824,745r,372l1338,1011r71,389l1409,1400r62,-44l1542,1294r,l1595,1232r53,-62l1683,1099r36,-71l1621,629,1152,789,1072,257,576,559,576,r,xe" strokeweight="1pt">
                  <v:path arrowok="t"/>
                </v:shape>
                <v:shape id="_x0000_s13909" style="position:absolute;left:13253;top:6370;width:559;height:522" coordsize="559,522" path="m249,35r,l284,35r35,9l346,62r35,26l381,88r71,71l479,195r26,35l514,274r9,36l523,345r-9,36l514,381r-9,26l488,434r-18,18l443,469r,l408,478r-35,9l328,487r-53,-9l275,478r-9,l266,478r-9,18l257,496r,9l257,505r18,9l275,514r53,8l373,522r44,-8l461,505r,l497,487r26,-27l541,425r9,-35l550,390r9,-45l559,310r-9,-45l541,221,514,186,488,141,408,62r,l364,26,328,8,284,,240,r,l204,8r-35,9l133,35,98,62r,l62,97,45,124,27,159,9,195r,l,230r9,44l18,301r18,35l36,336r9,9l45,345r17,-9l62,336r9,-9l71,327r-9,-8l62,319,54,292,45,265,36,239r9,-36l45,203r9,-26l71,141,89,115,116,97r,l151,70,178,53r35,-9l249,35r,xe" strokeweight="1pt">
                  <v:path arrowok="t"/>
                </v:shape>
              </v:group>
              <v:group id="_x0000_s13910" style="position:absolute;left:11765;top:2874;width:312;height:360;rotation:-2478690fd" coordorigin="11880,6370" coordsize="1932,2233">
                <v:shape id="_x0000_s13911" style="position:absolute;left:13138;top:6697;width:390;height:461" coordsize="390,461" path="m169,l36,169,,461,275,337,390,169,169,r,xe" strokeweight="1pt">
                  <v:path arrowok="t"/>
                </v:shape>
                <v:shape id="_x0000_s13912" style="position:absolute;left:11880;top:6786;width:1825;height:1817" coordsize="1825,1817" path="m266,266r,l204,337r-53,71l107,479,71,558,36,638,18,727,9,816,,913r,l9,1002r9,88l36,1179r35,80l107,1338r44,71l204,1480r62,71l266,1551r71,62l408,1666r79,54l558,1755r89,27l727,1799r88,18l913,1817r,l1001,1817r89,-18l1179,1782r79,-27l1338,1720r80,-54l1489,1613r71,-62l1560,1551r62,-71l1675,1409r44,-71l1754,1259r27,-80l1808,1090r8,-88l1825,913r,l1816,816r-8,-89l1781,638r-27,-80l1719,479r-44,-71l1622,337r-62,-71l1560,266r-71,-62l1418,151r-80,-45l1258,62,1179,36,1090,18,1001,,913,r,l815,,727,18,647,36,558,62r-71,44l408,151r-71,53l266,266r,xe" strokeweight="1pt">
                  <v:path arrowok="t"/>
                </v:shape>
                <v:shape id="_x0000_s13913" style="position:absolute;left:11898;top:7043;width:1719;height:1400" coordsize="1719,1400" path="m576,l89,231r,l53,293,35,355,,479,381,417r,523l824,745r,372l1338,1011r71,389l1409,1400r62,-44l1542,1294r,l1595,1232r53,-62l1683,1099r36,-71l1621,629,1152,789,1072,257,576,559,576,r,xe" strokeweight="1pt">
                  <v:path arrowok="t"/>
                </v:shape>
                <v:shape id="_x0000_s13914" style="position:absolute;left:13253;top:6370;width:559;height:522" coordsize="559,522" path="m249,35r,l284,35r35,9l346,62r35,26l381,88r71,71l479,195r26,35l514,274r9,36l523,345r-9,36l514,381r-9,26l488,434r-18,18l443,469r,l408,478r-35,9l328,487r-53,-9l275,478r-9,l266,478r-9,18l257,496r,9l257,505r18,9l275,514r53,8l373,522r44,-8l461,505r,l497,487r26,-27l541,425r9,-35l550,390r9,-45l559,310r-9,-45l541,221,514,186,488,141,408,62r,l364,26,328,8,284,,240,r,l204,8r-35,9l133,35,98,62r,l62,97,45,124,27,159,9,195r,l,230r9,44l18,301r18,35l36,336r9,9l45,345r17,-9l62,336r9,-9l71,327r-9,-8l62,319,54,292,45,265,36,239r9,-36l45,203r9,-26l71,141,89,115,116,97r,l151,70,178,53r35,-9l249,35r,xe" strokeweight="1pt">
                  <v:path arrowok="t"/>
                </v:shape>
              </v:group>
              <v:group id="_x0000_s13915" style="position:absolute;left:10302;top:4970;width:523;height:605;rotation:-2478690fd" coordorigin="11880,6370" coordsize="1932,2233">
                <v:shape id="_x0000_s13916" style="position:absolute;left:13138;top:6697;width:390;height:461" coordsize="390,461" path="m169,l36,169,,461,275,337,390,169,169,r,xe" strokeweight="1pt">
                  <v:path arrowok="t"/>
                </v:shape>
                <v:shape id="_x0000_s13917" style="position:absolute;left:11880;top:6786;width:1825;height:1817" coordsize="1825,1817" path="m266,266r,l204,337r-53,71l107,479,71,558,36,638,18,727,9,816,,913r,l9,1002r9,88l36,1179r35,80l107,1338r44,71l204,1480r62,71l266,1551r71,62l408,1666r79,54l558,1755r89,27l727,1799r88,18l913,1817r,l1001,1817r89,-18l1179,1782r79,-27l1338,1720r80,-54l1489,1613r71,-62l1560,1551r62,-71l1675,1409r44,-71l1754,1259r27,-80l1808,1090r8,-88l1825,913r,l1816,816r-8,-89l1781,638r-27,-80l1719,479r-44,-71l1622,337r-62,-71l1560,266r-71,-62l1418,151r-80,-45l1258,62,1179,36,1090,18,1001,,913,r,l815,,727,18,647,36,558,62r-71,44l408,151r-71,53l266,266r,xe" strokeweight="1pt">
                  <v:path arrowok="t"/>
                </v:shape>
                <v:shape id="_x0000_s13918" style="position:absolute;left:11898;top:7043;width:1719;height:1400" coordsize="1719,1400" path="m576,l89,231r,l53,293,35,355,,479,381,417r,523l824,745r,372l1338,1011r71,389l1409,1400r62,-44l1542,1294r,l1595,1232r53,-62l1683,1099r36,-71l1621,629,1152,789,1072,257,576,559,576,r,xe" strokeweight="1pt">
                  <v:path arrowok="t"/>
                </v:shape>
                <v:shape id="_x0000_s13919" style="position:absolute;left:13253;top:6370;width:559;height:522" coordsize="559,522" path="m249,35r,l284,35r35,9l346,62r35,26l381,88r71,71l479,195r26,35l514,274r9,36l523,345r-9,36l514,381r-9,26l488,434r-18,18l443,469r,l408,478r-35,9l328,487r-53,-9l275,478r-9,l266,478r-9,18l257,496r,9l257,505r18,9l275,514r53,8l373,522r44,-8l461,505r,l497,487r26,-27l541,425r9,-35l550,390r9,-45l559,310r-9,-45l541,221,514,186,488,141,408,62r,l364,26,328,8,284,,240,r,l204,8r-35,9l133,35,98,62r,l62,97,45,124,27,159,9,195r,l,230r9,44l18,301r18,35l36,336r9,9l45,345r17,-9l62,336r9,-9l71,327r-9,-8l62,319,54,292,45,265,36,239r9,-36l45,203r9,-26l71,141,89,115,116,97r,l151,70,178,53r35,-9l249,35r,xe" strokeweight="1pt">
                  <v:path arrowok="t"/>
                </v:shape>
              </v:group>
              <v:group id="_x0000_s13920" style="position:absolute;left:13286;top:4948;width:518;height:599;rotation:-2487463fd" coordorigin="11880,6370" coordsize="1932,2233">
                <v:shape id="_x0000_s13921" style="position:absolute;left:13138;top:6697;width:390;height:461" coordsize="390,461" path="m169,l36,169,,461,275,337,390,169,169,r,xe" strokeweight="1pt">
                  <v:path arrowok="t"/>
                </v:shape>
                <v:shape id="_x0000_s13922" style="position:absolute;left:11880;top:6786;width:1825;height:1817" coordsize="1825,1817" path="m266,266r,l204,337r-53,71l107,479,71,558,36,638,18,727,9,816,,913r,l9,1002r9,88l36,1179r35,80l107,1338r44,71l204,1480r62,71l266,1551r71,62l408,1666r79,54l558,1755r89,27l727,1799r88,18l913,1817r,l1001,1817r89,-18l1179,1782r79,-27l1338,1720r80,-54l1489,1613r71,-62l1560,1551r62,-71l1675,1409r44,-71l1754,1259r27,-80l1808,1090r8,-88l1825,913r,l1816,816r-8,-89l1781,638r-27,-80l1719,479r-44,-71l1622,337r-62,-71l1560,266r-71,-62l1418,151r-80,-45l1258,62,1179,36,1090,18,1001,,913,r,l815,,727,18,647,36,558,62r-71,44l408,151r-71,53l266,266r,xe" strokeweight="1pt">
                  <v:path arrowok="t"/>
                </v:shape>
                <v:shape id="_x0000_s13923" style="position:absolute;left:11898;top:7043;width:1719;height:1400" coordsize="1719,1400" path="m576,l89,231r,l53,293,35,355,,479,381,417r,523l824,745r,372l1338,1011r71,389l1409,1400r62,-44l1542,1294r,l1595,1232r53,-62l1683,1099r36,-71l1621,629,1152,789,1072,257,576,559,576,r,xe" strokeweight="1pt">
                  <v:path arrowok="t"/>
                </v:shape>
                <v:shape id="_x0000_s13924" style="position:absolute;left:13253;top:6370;width:559;height:522" coordsize="559,522" path="m249,35r,l284,35r35,9l346,62r35,26l381,88r71,71l479,195r26,35l514,274r9,36l523,345r-9,36l514,381r-9,26l488,434r-18,18l443,469r,l408,478r-35,9l328,487r-53,-9l275,478r-9,l266,478r-9,18l257,496r,9l257,505r18,9l275,514r53,8l373,522r44,-8l461,505r,l497,487r26,-27l541,425r9,-35l550,390r9,-45l559,310r-9,-45l541,221,514,186,488,141,408,62r,l364,26,328,8,284,,240,r,l204,8r-35,9l133,35,98,62r,l62,97,45,124,27,159,9,195r,l,230r9,44l18,301r18,35l36,336r9,9l45,345r17,-9l62,336r9,-9l71,327r-9,-8l62,319,54,292,45,265,36,239r9,-36l45,203r9,-26l71,141,89,115,116,97r,l151,70,178,53r35,-9l249,35r,xe" strokeweight="1pt">
                  <v:path arrowok="t"/>
                </v:shape>
              </v:group>
            </v:group>
            <v:group id="_x0000_s15551" style="position:absolute;left:2465;top:4053;width:6304;height:6208" coordorigin="2465,4053" coordsize="6304,6208">
              <v:shape id="_x0000_s13925" type="#_x0000_t136" style="position:absolute;left:2465;top:4053;width:6087;height:834" strokeweight="1pt">
                <v:shadow color="#868686"/>
                <v:textpath style="font-family:&quot;Arial Unicode MS&quot;;font-size:24pt;v-text-kern:t" trim="t" fitpath="t" string="Christmas Wishes"/>
              </v:shape>
              <v:shape id="_x0000_s13928" type="#_x0000_t32" style="position:absolute;left:2573;top:5663;width:6196;height:0" o:connectortype="straight"/>
              <v:shape id="_x0000_s13929" type="#_x0000_t32" style="position:absolute;left:2573;top:6319;width:6196;height:0" o:connectortype="straight"/>
              <v:shape id="_x0000_s13930" type="#_x0000_t32" style="position:absolute;left:2573;top:6976;width:6196;height:0" o:connectortype="straight"/>
              <v:shape id="_x0000_s13931" type="#_x0000_t32" style="position:absolute;left:2573;top:7633;width:6196;height:0" o:connectortype="straight"/>
              <v:shape id="_x0000_s13932" type="#_x0000_t32" style="position:absolute;left:2573;top:8290;width:6196;height:0" o:connectortype="straight"/>
              <v:shape id="_x0000_s13933" type="#_x0000_t32" style="position:absolute;left:2573;top:8947;width:6196;height:0" o:connectortype="straight"/>
              <v:shape id="_x0000_s13934" type="#_x0000_t32" style="position:absolute;left:2573;top:9604;width:6196;height:0" o:connectortype="straight"/>
              <v:shape id="_x0000_s13935" type="#_x0000_t32" style="position:absolute;left:2573;top:10261;width:6196;height:0" o:connectortype="straight"/>
            </v:group>
            <v:group id="_x0000_s13844" style="position:absolute;left:8013;top:6890;width:5353;height:4214" coordorigin="10,10" coordsize="2922,2300">
              <v:shape id="_x0000_s13845" style="position:absolute;left:10;top:245;width:2922;height:1790" coordsize="2922,1790" path="m2922,895r,l2922,940r-10,45l2907,1030r-15,45l2877,1115r-20,45l2832,1200r-25,40l2777,1280r-30,40l2672,1395r-85,65l2492,1525r-100,60l2277,1635r-121,45l2031,1720r-135,30l1756,1770r-145,15l1461,1790r,l1311,1785r-145,-15l1026,1750,891,1720,766,1680,645,1635,530,1585,425,1525r-90,-65l250,1395r-75,-75l145,1280r-30,-40l90,1200,65,1160,45,1115,30,1075,15,1030,5,985,,940,,895r,l,845,5,800,15,755,30,715,45,670,65,625,90,585r25,-40l145,505r30,-40l250,395r85,-70l425,260,530,200,645,150,766,105,891,70,1026,40,1166,15,1311,5,1461,r,l1611,5r145,10l1896,40r135,30l2156,105r121,45l2392,200r100,60l2587,325r85,70l2747,465r30,40l2807,545r25,40l2857,625r20,45l2892,715r15,40l2912,800r10,45l2922,895r,xe" strokeweight="1pt">
                <v:path arrowok="t"/>
              </v:shape>
              <v:shape id="_x0000_s13846" style="position:absolute;left:2101;top:90;width:241;height:555" coordsize="241,555" path="m40,100r,l90,135r21,15l131,170r15,25l156,215r10,25l171,265r,l171,300r-5,35l156,370r-20,35l136,405r-30,50l45,540r50,15l95,555r66,-90l206,380r,l231,315r10,-25l241,265r,l241,220,231,180,221,145,206,105r,l186,75,166,50,146,30,121,15r,l90,5,60,,35,10,10,25r,l,45r,5l,60r,l5,75,15,85r25,15l40,100xe" strokeweight="1pt">
                <v:path arrowok="t"/>
              </v:shape>
              <v:shape id="_x0000_s13847" style="position:absolute;left:2327;top:310;width:510;height:400" coordsize="510,400" path="m450,r,l440,,430,10,410,30r,l370,75r-45,45l275,170r-55,45l220,215r-90,70l,370r45,30l45,400r90,-60l240,265,490,80r,l510,65r,-20l510,45,505,25,495,10r,l475,,450,r,xe" strokeweight="1pt">
                <v:path arrowok="t"/>
              </v:shape>
              <v:shape id="_x0000_s13848" style="position:absolute;left:926;top:1230;width:285;height:320" coordsize="285,320" path="m285,45l200,r,l175,100r-25,70l140,195r-15,20l110,225r-15,5l95,230,80,225,70,215,65,195r,-25l65,170r,-30l70,105,80,75,95,45,50,20r,l30,75,10,125,,175r,40l,215r,35l10,280r20,20l50,315r,l80,320r30,-5l140,300r30,-30l200,235r30,-55l255,120,285,45r,xe" strokeweight="1pt">
                <v:path arrowok="t"/>
              </v:shape>
              <v:shape id="_x0000_s13849" style="position:absolute;left:1471;top:540;width:1116;height:1130" coordsize="1116,1130" path="m490,160r,l455,230r-15,30l420,290r,l395,330r-25,55l370,385,335,510r,l310,585r-30,65l255,700r-30,35l225,735r,50l225,830r-10,45l200,920r,l180,950r-20,30l135,1000r-25,15l110,1015r-10,5l95,1015r-5,-5l85,1005r,-30l90,935r,l105,880r20,-50l150,780r30,-55l105,720r,l60,815,25,900,5,970,,1030r,l,1055r5,20l15,1090r10,15l40,1115r20,10l80,1125r25,5l105,1130r35,-10l175,1105r30,-20l230,1055r25,-40l280,965r15,-55l315,845r,l325,810r25,-45l380,720r45,-50l475,615r65,-55l610,495r80,-65l690,430r91,-65l881,310,991,255r125,-45l530,r,l490,160r,xe" strokeweight="1pt">
                <v:path arrowok="t"/>
              </v:shape>
              <v:shape id="_x0000_s13850" style="position:absolute;left:876;top:655;width:1035;height:680" coordsize="1035,680" path="m150,100r,l115,125,85,150,55,180,35,210,20,240,5,270,,305r,35l,340r,35l5,410r15,30l35,470r20,30l85,530r30,25l150,580r,l190,605r40,20l275,640r45,15l365,665r50,10l465,680r50,l515,680r55,l620,675r50,-10l715,655r45,-15l805,625r40,-20l885,580r,l920,555r30,-25l975,500r25,-30l1015,440r10,-30l1035,375r,-35l1035,340r,-35l1025,270r-10,-30l1000,210,975,180,950,150,920,125,885,100r,l845,75,805,55,760,40,715,25,670,15,620,5,570,,515,r,l465,,415,5,365,15,320,25,275,40,230,55,190,75r-40,25l150,100xe" strokeweight="1pt">
                <v:path arrowok="t"/>
              </v:shape>
              <v:shape id="_x0000_s13851" style="position:absolute;left:876;top:655;width:1035;height:415" coordsize="1035,415" path="m,340r,l,340r,l35,360r40,5l120,365r50,-10l225,340r60,-25l350,280r70,-40l420,240r50,45l530,325r70,35l670,380r80,20l835,410r95,5l1025,410r,l1035,375r,-35l1035,340r,-35l1025,270r-10,-30l1000,210,975,180,950,150,920,125,885,100r,l850,80,810,60,770,45,730,30,645,10,550,r,l515,r,l465,,415,5,365,15,320,25,275,40,230,55,190,75r-40,25l150,100r-35,25l85,150,55,180,35,210,20,240,5,270,,305r,35l,340xe" strokeweight="1pt">
                <v:path arrowok="t"/>
              </v:shape>
              <v:shape id="_x0000_s13852" style="position:absolute;left:876;top:655;width:550;height:365" coordsize="550,365" path="m150,100r,l115,125,85,150,55,180,35,210,20,240,5,270,,305r,35l,340r,l,340r35,20l75,365r45,l170,355r55,-15l285,315r65,-35l420,240r,l415,210r,-30l425,150r10,-30l455,90,480,60,515,30,550,r,l515,r,l465,,415,5,365,15,320,25,275,40,230,55,190,75r-40,25l150,100xe" strokeweight="1pt">
                <v:path arrowok="t"/>
              </v:shape>
              <v:shape id="_x0000_s13853" style="position:absolute;left:1356;top:10;width:685;height:645" coordsize="685,645" path="m165,345r,l185,320r25,-15l230,295r25,-5l255,290r25,l305,300r20,10l350,330r,l365,345r20,15l410,365r25,5l435,370r25,l485,365r25,-5l540,350r,l565,330r25,-20l615,290r20,-25l650,240r15,-30l675,180r10,-35l685,145r-15,25l655,195r-20,25l610,235r,l590,245r-20,10l545,255r-20,l525,255r-20,l485,245,465,235,450,220r,l435,200,425,180r-5,-20l420,130r,l415,100,410,75,405,50,395,35,380,20,365,10,345,,320,r,l300,,280,,235,20,185,50,140,95r,l90,145,55,205,25,270,10,335r,l,375r,40l,455r5,40l15,535r15,35l50,610r20,35l70,645r,-45l75,555,85,510,95,470r10,-35l125,400r15,-30l165,345r,xe" strokeweight="1pt">
                <v:path arrowok="t"/>
              </v:shape>
              <v:shape id="_x0000_s13854" style="position:absolute;left:1006;top:440;width:420;height:215" coordsize="420,215" path="m70,l,150r420,65l70,r,xe" strokeweight="1pt">
                <v:path arrowok="t"/>
              </v:shape>
              <v:shape id="_x0000_s13855" style="position:absolute;left:1426;top:460;width:450;height:195" coordsize="450,195" path="m450,180l415,,,195,450,180r,xe" strokeweight="1pt">
                <v:path arrowok="t"/>
              </v:shape>
              <v:shape id="_x0000_s13856" style="position:absolute;left:926;top:1135;width:120;height:140" coordsize="120,140" path="m95,140l120,15,90,60,50,r,65l,45r50,70l95,140r,xe" strokeweight="1pt">
                <v:path arrowok="t"/>
              </v:shape>
              <v:shape id="_x0000_s13857" style="position:absolute;left:1576;top:1120;width:155;height:145" coordsize="155,145" path="m75,145l155,30,85,90,85,,40,100,,10,,140r75,5l75,145xe" strokeweight="1pt">
                <v:path arrowok="t"/>
              </v:shape>
              <v:shape id="_x0000_s13858" style="position:absolute;left:1471;top:1260;width:180;height:410" coordsize="180,410" path="m180,5l105,r,l60,95,25,180,5,250,,310r,l,335r5,20l15,370r10,15l40,395r20,10l80,405r25,5l105,410r30,-5l160,395,155,265r,l135,285r-25,10l110,295r-10,5l95,295r-5,-5l85,285r,-30l90,215r,l105,160r20,-50l150,60,180,5r,xe" strokeweight="1pt">
                <v:path arrowok="t"/>
              </v:shape>
              <v:shape id="_x0000_s13859" style="position:absolute;left:1891;top:540;width:696;height:430" coordsize="696,430" path="m220,390r,l270,430r,l361,365,461,310,571,255,696,210,110,r,l70,160r,l35,230,20,260,,290r,l,290r70,20l70,310r50,20l120,330r60,30l180,360r40,30l220,390xe" strokeweight="1pt">
                <v:path arrowok="t"/>
              </v:shape>
              <v:shape id="_x0000_s13860" style="position:absolute;left:1961;top:570;width:225;height:300" coordsize="225,300" path="m225,35l125,r,l100,70,70,140,40,210,,280r,l50,300r,l105,235r45,-65l190,100,225,35r,xe" strokeweight="1pt">
                <v:path arrowok="t"/>
              </v:shape>
              <v:shape id="_x0000_s13861" style="position:absolute;left:2071;top:645;width:366;height:285" coordsize="366,285" path="m,255r,l40,285r,l115,215r81,-60l281,100,366,50,226,,,255r,xe" strokeweight="1pt">
                <v:path arrowok="t"/>
              </v:shape>
              <v:shape id="_x0000_s13862" style="position:absolute;left:2101;top:90;width:206;height:160" coordsize="206,160" path="m116,160r,l151,155r25,-10l191,130r15,-20l206,110r,-5l206,105,186,75,166,50,146,30,121,15r,l90,5,60,,35,10,10,25r,l,45r,5l,60r,l5,75,15,85r25,15l40,100r45,30l116,160r,xe" strokeweight="1pt">
                <v:path arrowok="t"/>
              </v:shape>
              <v:shape id="_x0000_s13863" style="position:absolute;left:2667;top:310;width:170;height:150" coordsize="170,150" path="m110,r,l100,,90,10,70,30r,l35,70,,110r,l20,110r15,10l50,130r15,20l65,150,150,80r,l170,65r,-20l170,45,165,25,155,10r,l135,,110,r,xe" strokeweight="1pt">
                <v:path arrowok="t"/>
              </v:shape>
              <v:shape id="_x0000_s13864" style="position:absolute;left:190;top:1570;width:1851;height:740" coordsize="1851,740" path="m1566,740l1851,295,345,,,510,606,450r,l606,475r5,20l621,515r20,20l641,535r20,10l681,560r25,5l736,570r,l761,575r25,l811,570r20,-10l831,560r20,-10l861,535r10,-15l871,500r695,240l1566,740xe" strokeweight="1pt">
                <v:path arrowok="t"/>
              </v:shape>
              <v:shape id="_x0000_s13865" style="position:absolute;left:255;top:1370;width:1736;height:870" coordsize="1736,870" path="m996,135r,l931,90,856,50,776,25,691,10,596,,501,5,395,15,285,40,,495,65,635r,l150,615r80,-15l310,585r80,-5l470,580r81,l631,590r85,10l716,600r90,20l896,650r185,60l1266,785r185,85l1736,395r,l1706,345r-35,-40l1641,265r-40,-35l1566,200r-40,-25l1481,150r-45,-15l1391,120r-50,-10l1286,105r-50,-5l1181,105r-60,5l1061,120r-65,15l996,135xe" strokeweight="1pt">
                <v:path arrowok="t"/>
              </v:shape>
              <v:shape id="_x0000_s13866" style="position:absolute;left:255;top:1370;width:996;height:520" coordsize="996,520" path="m996,135r,l931,90,856,50,776,25,691,10,596,,501,5,395,15,285,40,,495r,l95,465r95,-20l280,435r85,l450,440r86,20l616,485r80,35l996,135r,xe" strokeweight="1pt">
                <v:path arrowok="t"/>
              </v:shape>
              <v:shape id="_x0000_s13867" style="position:absolute;left:255;top:1805;width:1486;height:435" coordsize="1486,435" path="m1451,435r35,-65l1486,370,1381,275r-55,-45l1276,195r-50,-35l1171,130r-50,-25l1071,85,1026,70,976,60,926,55,881,50r-50,5l786,60,741,70,696,85r,l616,50,536,25,450,5,365,,280,,190,10,95,30,,60,65,200r,l150,180r80,-15l310,150r80,-5l470,145r81,l631,155r85,10l716,165r90,20l896,215r185,60l1266,350r185,85l1451,435xe" strokeweight="1pt">
                <v:path arrowok="t"/>
              </v:shape>
              <v:shape id="_x0000_s13868" style="position:absolute;left:1086;top:1015;width:115;height:90" coordsize="115,90" path="m115,10r,l95,40,75,60,60,70r-20,l40,70,25,65,15,55,5,30,,,,,,40,5,65,20,85r20,5l40,90,65,85,85,70,100,45,115,10r,xe" strokeweight="1pt">
                <v:path arrowok="t"/>
              </v:shape>
              <v:shape id="_x0000_s13869" style="position:absolute;left:1276;top:1255;width:165;height:65" coordsize="165,65" path="m95,65r,l120,60,140,45,155,30,165,r,l150,20,130,35,110,45r-20,l70,45,50,35,25,20,,,,,20,25,45,45,70,60r25,5l95,65xe" strokeweight="1pt">
                <v:path arrowok="t"/>
              </v:shape>
              <v:shape id="_x0000_s13870" style="position:absolute;left:1366;top:1020;width:115;height:85" coordsize="115,85" path="m115,10r,l95,35,75,55,55,65,40,70r,l25,65,15,50,5,25,,,,,,35,5,65,20,80r20,5l40,85r25,l80,70,100,45,115,10r,xe" strokeweight="1pt">
                <v:path arrowok="t"/>
              </v:shape>
            </v:group>
            <v:group id="_x0000_s15426" style="position:absolute;left:981;top:960;width:14194;height:10783" coordorigin="741,846" coordsize="14194,10783">
              <v:shape id="_x0000_s15427" style="position:absolute;left:1336;top:1447;width:12965;height:9561" coordsize="11854,7950" path="m11801,l,,,7950r11854,l11854,r-53,xm11748,115r,l11748,7835r,l115,7835r,l115,115r,l11748,115r,xe" strokeweight="1pt">
                <v:path arrowok="t"/>
                <o:lock v:ext="edit" verticies="t"/>
              </v:shape>
              <v:shape id="_x0000_s15428" style="position:absolute;left:745;top:846;width:14190;height:601" coordsize="13547,522" path="m,4l564,522r12378,hdc13144,348,13359,188,13547,hal,4xe" strokeweight="1pt">
                <v:path arrowok="t"/>
              </v:shape>
              <v:shape id="_x0000_s15429" style="position:absolute;left:741;top:11000;width:14190;height:601;flip:y" coordsize="13547,522" path="m,4l564,522r12378,hdc13144,348,13359,188,13547,hal,4xe" strokeweight="1pt">
                <v:path arrowok="t"/>
              </v:shape>
              <v:shape id="_x0000_s15430" style="position:absolute;left:745;top:846;width:591;height:10783" coordsize="564,9363" path="m,l,9363,564,8824r,-8302l,xe" strokeweight="1pt">
                <v:path arrowok="t"/>
              </v:shape>
              <v:shape id="_x0000_s15431" style="position:absolute;left:14295;top:846;width:590;height:10783;flip:x" coordsize="564,9363" path="m,l,9363,564,8824r,-8302l,xe" strokeweight="1pt">
                <v:path arrowok="t"/>
              </v:shape>
            </v:group>
            <v:group id="_x0000_s15471" style="position:absolute;left:1287;top:8135;width:2211;height:2730;flip:x" coordorigin="10,10" coordsize="2422,3017">
              <v:shape id="_x0000_s15472" style="position:absolute;left:1536;top:2115;width:456;height:641" coordsize="456,641" path="m115,486r,l60,496,,501,35,641r,l85,631r50,-15l135,616r45,-20l215,576r40,-20l285,531r36,-30l346,471r25,-35l391,401r20,-40l426,316r10,-46l446,220r5,-50l456,115,451,r,l431,100r-30,85l366,260r-40,66l280,381r-50,45l175,461r-60,25l115,486xe" strokeweight="1pt">
                <v:path arrowok="t"/>
              </v:shape>
              <v:shape id="_x0000_s15473" style="position:absolute;left:565;top:1498;width:411;height:381" coordsize="411,381" path="m411,86r,l356,46,301,21,251,5,201,r,l181,,156,5r-20,5l116,26,96,36,76,56,40,96r,l20,136,10,176,,216r,40l,256r10,40l25,326r26,30l86,376r,l111,381r25,l161,366r25,-15l211,321r25,-40l261,236r20,-55l281,181r15,10l311,191r15,-5l341,176r20,-15l376,141,411,86r,xe" strokeweight="1pt">
                <v:path arrowok="t"/>
              </v:shape>
              <v:shape id="_x0000_s15474" style="position:absolute;left:10;top:75;width:1666;height:2952" coordsize="1666,2952" path="m656,431r-5,5l651,436,611,416r,l595,411r,l565,386,535,356r,l515,331,500,301,475,236r,l450,176,420,125,390,80,355,45r,l325,20,290,5,255,,215,5r,l180,20,150,40,120,70,90,110r,l65,161,40,216,25,276,10,346r,l,436r,l,521r5,81l15,677r20,70l60,817r35,60l135,937r45,55l265,832r,l335,877r65,35l465,937r65,20l595,967r66,5l726,962r65,-10l856,927r65,-30l986,857r60,-45l1111,757r65,-65l1236,622r65,-81l1301,541r-15,91l1266,712r-35,70l1196,842r-25,30l1146,897r-25,20l1091,937r-30,20l1031,972r-70,20l961,992r20,31l1001,1058r10,40l1016,1143r,l1016,1178r,l1016,1198r,l1011,1258r,l996,1343r-20,111l976,1454r,l976,1454r,l976,1454r-25,15l926,1484r-25,20l881,1529r-15,20l851,1579r-15,30l826,1639r,l816,1699r,30l816,1754r5,25l826,1804r15,20l851,1844r,l871,1864r15,5l886,1869r5,5l886,1874r,l881,1905r,l866,2025r-15,110l846,2245r5,101l851,2346r-60,-10l736,2336r-50,5l641,2356r,l611,2371r-31,25l560,2421r-10,35l550,2456r-5,35l550,2526r15,35l585,2601r,l616,2641r40,35l701,2711r50,30l751,2741r-105,21l606,2772r-31,10l575,2782r-20,10l545,2807r,10l555,2827r,l580,2842r36,5l661,2852r55,5l856,2852r175,-10l1031,2842r-45,25l956,2892r-10,10l941,2907r5,10l946,2927r,l966,2937r40,10l1056,2947r65,5l1121,2952r175,-10l1431,2937r95,-10l1581,2917r,l1606,2907r15,-10l1631,2882r,-15l1631,2867r-5,-20l1616,2827r-45,-60l1571,2767r35,-20l1631,2716r20,-30l1661,2656r,l1666,2626r-5,-30l1656,2566r-10,-35l1646,2531r-5,-5l1641,2526r-25,-55l1571,2396r,l1526,2316r-25,-51l1501,2265r-30,-90l1451,2070r-15,-115l1431,1824r,l1431,1824r,l1431,1824r,-5l1436,1819r,l1476,1774r25,-50l1521,1669r10,-60l1531,1609r,-55l1516,1499r-20,-55l1471,1388r,l1486,1313r15,-75l1501,1238r10,-35l1511,1203r20,-65l1531,1138r30,-136l1586,872r20,-115l1621,647r5,-106l1626,451r-5,-85l1611,296r,l1606,281r,l1606,261r,l1611,281r,l1591,216r-25,-55l1536,110,1501,75,1461,45,1411,25,1356,15r-60,-5l1296,10r-35,5l1231,20r-35,10l1166,40r-30,15l1106,75r-60,45l1046,120r-30,31l976,196,876,326r,l851,361r-25,25l796,406r-25,15l741,431r-25,5l686,436r-30,-5l656,431xe" strokeweight="1pt">
                <v:path arrowok="t"/>
              </v:shape>
              <v:shape id="_x0000_s15475" style="position:absolute;left:10;top:431;width:1461;height:787" coordsize="1461,787" path="m1271,95r,l1071,115r,l951,125r-60,l836,125r-50,-5l741,110,696,95,651,80r,l611,60r,l595,55r,l565,30,535,r,l450,55r-80,65l295,195r-70,86l,80r,l,165r5,81l15,321r20,70l60,461r35,60l135,581r45,55l265,476r,l335,521r65,35l465,581r65,20l595,611r66,5l726,606r65,-10l856,571r65,-30l986,501r60,-45l1111,401r65,-65l1236,266r65,-81l1301,185r-15,91l1266,356r-35,70l1196,486r-25,30l1146,541r-25,20l1091,581r-30,20l1031,616r-70,20l961,636r20,31l1001,702r10,40l1016,787r,l1081,757r65,-30l1201,692r50,-41l1301,611r40,-45l1381,516r30,-55l1411,461r20,-45l1451,371r10,-45l1461,281r,l1456,236r-10,-41l1431,160r-25,-30l1406,130r-25,-15l1351,100r-35,-5l1271,95r,xe" strokeweight="1pt">
                <v:path arrowok="t"/>
              </v:shape>
              <v:shape id="_x0000_s15476" style="position:absolute;left:1621;top:366;width:731;height:551" coordsize="731,551" path="m686,311r,l661,301r-30,-5l596,296r-40,5l556,301r-50,5l461,311r-45,l371,306r-40,-5l291,291,251,275,216,260,185,240,150,215,120,185,95,155,70,125,45,85,25,45,5,,,5r,l20,60r25,60l70,175r30,50l135,275r40,51l216,371r40,45l256,416r45,40l346,486r40,25l426,531r35,15l496,551r35,l561,546r,l601,531r35,-20l666,491r25,-20l691,471r20,-25l721,426r10,-20l731,381r,l726,361r-5,-20l706,326,686,311r,xe" strokeweight="1pt">
                <v:path arrowok="t"/>
              </v:shape>
              <v:shape id="_x0000_s15477" style="position:absolute;left:1576;top:10;width:856;height:371" coordsize="856,371" path="m836,25r,l821,10,801,5,781,,761,5r,l731,15,706,30,676,55,646,80r,l611,120r-40,35l536,190r-40,26l456,241r-40,15l376,271r-40,10l296,291r-40,l210,291,170,281,130,271,85,256,40,241,,216r,l50,251r60,30l165,306r60,25l286,346r60,10l411,366r65,5l476,371r60,-5l591,366r45,-10l681,346r35,-15l751,311r25,-25l801,261r,l821,226r15,-41l851,150r5,-30l856,120r,-30l856,65,846,45,836,25r,xe" strokeweight="1pt">
                <v:path arrowok="t"/>
              </v:shape>
              <v:shape id="_x0000_s15478" style="position:absolute;left:10;top:75;width:535;height:637" coordsize="535,637" path="m215,5r,l180,20,150,40,120,70,90,110r,l65,161,40,216,25,276,10,346r,l,436,225,637r,l295,551r75,-75l450,411r85,-55l535,356,515,331,500,301,475,236r,l450,176,420,125,390,80,355,45r,l325,20,290,5,255,,215,5r,xe" strokeweight="1pt">
                <v:path arrowok="t"/>
              </v:shape>
              <v:shape id="_x0000_s15479" style="position:absolute;left:851;top:1198;width:865;height:145" coordsize="865,145" path="m865,105l865,,,70r,75l865,105r,xe" strokeweight="1pt">
                <v:path arrowok="t"/>
              </v:shape>
              <v:shape id="_x0000_s15480" style="position:absolute;left:1266;top:1899;width:175;height:61" coordsize="175,61" path="m,50r,l,50r,l20,61r25,l65,61,90,56,110,45,135,35,175,r,l175,,130,25,85,40,40,50,,50r,xe" strokeweight="1pt">
                <v:path arrowok="t"/>
              </v:shape>
              <v:shape id="_x0000_s15481" style="position:absolute;left:986;top:1503;width:250;height:181" coordsize="250,181" path="m,26r,l,26,40,16r40,l115,26r30,15l175,66r30,30l225,136r25,45l250,181,230,126,210,86,185,51,155,26,125,10,95,,55,5,15,21r,l,26r,xe" strokeweight="1pt">
                <v:path arrowok="t"/>
              </v:shape>
              <v:shape id="_x0000_s15482" style="position:absolute;left:856;top:1734;width:415;height:972" coordsize="415,972" path="m40,215r,l35,246r,l20,366,5,476,,586,5,687r,l15,757r15,60l50,867r25,40l100,937r30,25l165,972r35,l200,972,190,937r-5,-35l190,862r10,-35l200,827r20,-45l245,747r35,-30l320,697r,l360,682r,l390,551,410,431r5,-110l415,266r-5,-51l410,215r-5,l405,215r-20,-5l385,210,360,195,335,180,315,155,295,135,275,105,260,75,245,40,235,r,l215,60r-25,50l170,150r-25,30l120,205,95,215r-25,6l45,215r,l40,210r,5l40,215xe" strokeweight="1pt">
                <v:path arrowok="t"/>
              </v:shape>
              <v:shape id="_x0000_s15483" style="position:absolute;left:1041;top:2416;width:335;height:461" coordsize="335,461" path="m175,r,l135,15r,l95,35,60,65,35,100,15,145r,l5,180,,220r5,35l15,290r,l35,325r,l55,345r20,25l100,390r25,16l160,421r30,15l270,461r,l200,431,135,400,90,360,70,340,50,315r,l30,275,20,235r,-45l30,145r,l50,110,75,75,105,50,145,30r,l190,15r45,-5l285,15r50,15l335,30,295,10,255,,215,,175,r,xe" strokeweight="1pt">
                <v:path arrowok="t"/>
              </v:shape>
              <v:shape id="_x0000_s15484" style="position:absolute;left:1041;top:296;width:130;height:155" coordsize="130,155" path="m130,155r,l125,90,115,40,105,20,100,10,90,,75,r,l65,,55,10,45,20,35,35,15,80,,145r,l20,90,35,50,55,30,65,25r10,l75,25r10,l95,35r15,25l120,100r10,55l130,155xe" strokeweight="1pt">
                <v:path arrowok="t"/>
              </v:shape>
              <v:shape id="_x0000_s15485" style="position:absolute;left:1271;top:296;width:125;height:160" coordsize="125,160" path="m75,25r,l85,30r5,5l105,60r15,40l125,160r,l125,90,115,40,105,25,95,10,85,5,75,r,l65,5,50,10,40,20,30,40,15,85,,145r,l15,95,35,55,55,30,65,25r10,l75,25xe" strokeweight="1pt">
                <v:path arrowok="t"/>
              </v:shape>
              <v:shape id="_x0000_s15486" style="position:absolute;left:1151;top:1298;width:110;height:130" coordsize="110,130" path="m110,65r,l105,90,95,110,75,125r-20,5l55,130,35,125,15,110,5,90,,65r,l5,40,15,20,35,5,55,r,l75,5,95,20r10,20l110,65r,xe" strokeweight="1pt">
                <v:path arrowok="t"/>
              </v:shape>
            </v:group>
            <w10:wrap anchorx="page" anchory="page"/>
          </v:group>
        </w:pict>
      </w:r>
    </w:p>
    <w:p w:rsidR="00AF25BB" w:rsidRDefault="00AF25BB">
      <w:r>
        <w:br w:type="page"/>
      </w:r>
    </w:p>
    <w:p w:rsidR="008F4AAA" w:rsidRDefault="00BE2CDF">
      <w:r>
        <w:rPr>
          <w:noProof/>
        </w:rPr>
        <w:lastRenderedPageBreak/>
        <w:pict>
          <v:group id="_x0000_s15680" style="position:absolute;margin-left:0;margin-top:0;width:709.7pt;height:539.15pt;z-index:251660288;mso-position-horizontal:center;mso-position-horizontal-relative:page;mso-position-vertical:center;mso-position-vertical-relative:page" coordorigin="828,728" coordsize="14194,10783" o:allowincell="f">
            <v:shape id="_x0000_s15679" type="#_x0000_t183" style="position:absolute;left:9300;top:3420;width:1282;height:1283" strokeweight="1pt"/>
            <v:group id="_x0000_s15564" style="position:absolute;left:828;top:728;width:14194;height:10783;mso-position-horizontal:center;mso-position-horizontal-relative:margin;mso-position-vertical:center;mso-position-vertical-relative:margin" coordorigin="558,990" coordsize="14194,10783">
              <v:shape id="_x0000_s13220" style="position:absolute;left:1006;top:6654;width:13341;height:4660" coordsize="11748,4104" path="m10091,27r,l9649,71r-461,54l8701,204r-497,89l8204,293r-363,71l7407,461,6300,718r,l5103,993r-877,195l4226,1188r-141,27l3943,1232r-142,9l3642,1250r-160,l3323,1241r-169,-9l2977,1206r,l2756,1170r-275,-44l2144,1055,1746,966r,l1400,896,1090,834,842,798,629,772r,l461,772r-168,l142,789,,816,,4104r11748,l11748,18r,l11332,r-417,l10508,9r-417,18l10091,27xe" strokeweight="1pt">
                <v:path arrowok="t"/>
              </v:shape>
              <v:group id="_x0000_s14523" style="position:absolute;left:1386;top:3411;width:5714;height:7819" coordorigin="10,10" coordsize="2315,3035">
                <v:shape id="_x0000_s14524" style="position:absolute;left:255;top:10;width:800;height:665" coordsize="800,665" path="m395,30r,l340,10,310,5,285,,255,5r-25,l205,15,180,25r,l155,40,130,60,105,80,85,105,40,170,,250r,l40,235,80,225r35,-5l155,220,225,120,200,220r,l240,230r40,10l360,160r-30,95l330,255r60,30l455,235r-25,75l430,310r50,40l530,315r-25,55l505,370r50,40l590,390r-15,40l575,430r40,40l640,460r-5,25l635,485r80,85l800,665r,l800,665,765,540,725,430,675,330,620,240r,l570,170,515,110,455,65,395,30r,xe" strokeweight="1pt">
                  <v:path arrowok="t"/>
                </v:shape>
                <v:shape id="_x0000_s14525" style="position:absolute;left:1055;top:115;width:1080;height:560" coordsize="1080,560" path="m890,55r,l865,40,830,25,800,15,765,5,730,,695,,660,,620,5r,l580,15,540,30,500,45,460,60r-80,45l300,165r,l260,205r-45,40l180,290r-40,50l70,440,,560r5,l5,560,125,480,240,415r,-25l265,405r,l325,375,315,330r40,30l355,360r70,-30l405,270r55,45l460,315r70,-25l510,205r70,65l580,270r85,-15l640,150r85,100l725,250r55,l835,250,815,140r75,120l890,260r45,10l985,285r45,20l1080,325r,l1040,235r-20,-35l1000,160,975,130,950,100,920,75,890,55r,xe" strokeweight="1pt">
                  <v:path arrowok="t"/>
                </v:shape>
                <v:shape id="_x0000_s14526" style="position:absolute;left:30;top:565;width:1015;height:610" coordsize="1015,610" path="m275,330l245,200r80,95l325,295r70,-35l380,160r60,75l440,235r70,-20l510,145r35,55l545,200r75,-15l620,135r30,40l650,175r65,-15l725,135r20,20l745,155,860,135,990,120r,l1015,110r,l875,65,740,30,610,10,550,,490,r,l390,,340,10r-45,5l255,25,215,40,175,55,140,75r,l110,95,85,120,60,140,45,165,25,195,15,220,5,255,,285r,l,320r,35l10,395r10,40l35,475r20,45l110,610r,l120,565r15,-45l155,480r20,-40l125,305r80,95l205,400r35,-35l275,330r,xe" strokeweight="1pt">
                  <v:path arrowok="t"/>
                </v:shape>
                <v:shape id="_x0000_s14527" style="position:absolute;left:360;top:680;width:690;height:910" coordsize="690,910" path="m485,205r,-25l505,185r,l590,95,690,r,l660,5r,l555,45,460,90r-95,50l285,195r,l210,255r-65,65l95,385,50,455r,l25,520,5,585,,645r5,60l5,705r10,25l25,760r15,25l55,815r25,25l105,865r60,45l165,910r-5,-45l160,820r5,-45l170,730,100,650r80,35l180,685r15,-50l215,585,160,495r80,35l240,530r40,-65l245,385r65,35l310,420r40,-60l330,305r45,25l375,330r45,-55l410,235r35,15l445,250r40,-45l485,205xe" strokeweight="1pt">
                  <v:path arrowok="t"/>
                </v:shape>
                <v:shape id="_x0000_s14528" style="position:absolute;left:1065;top:675;width:710;height:725" coordsize="710,725" path="m5,l,5r,l100,75r90,65l210,135r,20l210,155r45,35l285,175r-10,35l275,210r50,40l365,225r-15,50l350,275r45,45l455,285r-30,70l425,355r40,55l545,370r-50,80l495,450r15,40l530,530r80,-35l540,570r,l550,610r,35l555,685r-5,40l550,725r60,-50l655,630r20,-25l690,580r10,-25l705,530r,l710,480r-5,-50l685,375,650,325r,l605,270,550,220,485,170,410,125r,l320,85,225,50,115,25,5,r,xe" strokeweight="1pt">
                  <v:path arrowok="t"/>
                </v:shape>
                <v:shape id="_x0000_s14529" style="position:absolute;left:1065;top:570;width:1240;height:595" coordsize="1240,595" path="m,100r5,5l5,105r170,20l335,145r25,-15l370,155r,l450,165r35,-40l485,175r,l575,195r50,-55l620,205r,l700,230r80,-75l760,250r,l840,285,940,195,900,320r,l940,355r40,35l1085,295r-70,130l1015,425r25,40l1060,505r20,40l1090,595r,l1130,550r30,-45l1185,465r20,-40l1220,385r15,-35l1240,315r,-35l1240,280r-5,-30l1225,220r-15,-25l1195,165r-25,-20l1145,120r-30,-20l1080,80r,l1035,60,990,45,945,30,890,20,780,5,650,r,l505,5,345,25,180,60,,100r,xe" strokeweight="1pt">
                  <v:path arrowok="t"/>
                </v:shape>
                <v:shape id="_x0000_s14530" style="position:absolute;left:625;top:680;width:535;height:2320" coordsize="535,2320" path="m215,1505r,l130,1690r,l85,1795r-35,90l50,1885r-20,60l20,2000r-10,55l,2110r,55l,2215r5,55l15,2320r495,l510,2320r-30,-45l455,2230r-25,-45l410,2135r-15,-50l380,2035r-10,-55l365,1925r,l360,1865r,-60l365,1740r10,-65l395,1535r40,-155l435,1380r45,-175l495,1115r15,-85l520,940r10,-85l535,770r,-90l535,595r-5,-85l520,425,510,340,495,250,480,165,460,80,435,r,l445,230r,210l435,635r-10,95l415,815r,l400,895r-15,85l340,1150r-55,175l215,1505r,xe" strokeweight="1pt">
                  <v:path arrowok="t"/>
                </v:shape>
                <v:shape id="_x0000_s14531" style="position:absolute;left:1070;top:975;width:85;height:200" coordsize="85,200" path="m60,l,,,,,195r85,5l85,200,75,100,60,r,xe" strokeweight="1pt">
                  <v:path arrowok="t"/>
                </v:shape>
                <v:shape id="_x0000_s14532" style="position:absolute;left:1030;top:1360;width:130;height:230" coordsize="130,230" path="m130,l25,r,l10,135r,l,195r120,35l120,230,130,115,130,r,xe" strokeweight="1pt">
                  <v:path arrowok="t"/>
                </v:shape>
                <v:shape id="_x0000_s14533" style="position:absolute;left:905;top:1760;width:220;height:265" coordsize="220,265" path="m165,265r,l195,145,220,25,80,r,l45,125,,250r165,15l165,265xe" strokeweight="1pt">
                  <v:path arrowok="t"/>
                </v:shape>
                <v:shape id="_x0000_s14534" style="position:absolute;left:675;top:2245;width:330;height:320" coordsize="330,320" path="m330,55l135,r,l80,125r,l35,230,,320,310,300r,l310,245r5,-60l330,55r,xe" strokeweight="1pt">
                  <v:path arrowok="t"/>
                </v:shape>
                <v:shape id="_x0000_s14535" style="position:absolute;left:85;top:1290;width:110;height:230" coordsize="110,230" path="m75,l35,r,l15,50,5,95,,130r,35l5,190r10,20l35,225r20,5l55,230r20,l90,220r10,-20l110,175r,-35l100,100,90,55,75,r,xe" strokeweight="1pt">
                  <v:path arrowok="t"/>
                </v:shape>
                <v:shape id="_x0000_s14536" style="position:absolute;left:10;top:1200;width:260;height:130" coordsize="260,130" path="m260,130r,l250,95,235,70,220,50,200,30r,l185,15,165,10,145,5,125,r,l105,5,85,10,70,20,50,35r,l35,55,25,75,10,95,,120r260,10l260,130xe" strokeweight="1pt">
                  <v:path arrowok="t"/>
                </v:shape>
                <v:shape id="_x0000_s14537" style="position:absolute;left:1990;top:1185;width:335;height:330" coordsize="335,330" path="m165,r,l135,,105,10,75,25,50,45r,l30,75,15,100,5,130,,165r,l5,195r,l10,220r10,20l35,265r15,15l50,280r25,25l105,320r30,10l165,330r,l200,330r30,-10l260,305r25,-25l285,280r20,-25l320,230r10,-30l335,165r,l330,145r,l325,115,315,90,305,70,285,45r,l260,25,230,10,200,,165,r,xe" strokeweight="1pt">
                  <v:path arrowok="t"/>
                </v:shape>
                <v:shape id="_x0000_s14538" style="position:absolute;left:1995;top:1295;width:330;height:220" coordsize="330,220" path="m,85r,l5,110r10,20l30,155r15,15l45,170r25,25l100,210r30,10l160,220r,l195,220r30,-10l255,195r25,-25l280,170r20,-25l315,120,325,90r5,-35l330,55,325,35r-55,90l205,,135,140,60,5,,85r,xe" strokeweight="1pt">
                  <v:path arrowok="t"/>
                </v:shape>
                <v:shape id="_x0000_s14539" style="position:absolute;left:110;top:270;width:290;height:240" coordsize="290,240" path="m245,35r,l225,20,200,10,175,5,145,r,l115,5,90,10,65,20,45,35r,l20,60,5,90r,l,120r,l5,145r10,25l15,170r10,15l45,205r,l65,220r25,10l115,240r30,l145,240r30,l200,230r25,-10l245,205r,l265,185r15,-25l280,160r5,-20l290,120r,l285,90r,l270,60,245,35r,xe" strokeweight="1pt">
                  <v:path arrowok="t"/>
                </v:shape>
                <v:shape id="_x0000_s14540" style="position:absolute;left:110;top:360;width:290;height:80" coordsize="290,80" path="m,30r,l5,55,15,80,280,70r,l285,50r5,-20l290,30,285,,5,r,l,30r,xe" strokeweight="1pt">
                  <v:path arrowok="t"/>
                </v:shape>
                <v:shape id="_x0000_s14541" style="position:absolute;left:375;top:1620;width:300;height:300" coordsize="300,300" path="m155,230r105,65l235,195r65,-85l200,110,150,,105,115,,110r70,90l40,300,155,230r,xe" strokeweight="1pt">
                  <v:path arrowok="t"/>
                </v:shape>
                <v:shape id="_x0000_s14542" style="position:absolute;left:1520;top:1440;width:200;height:195" coordsize="200,195" path="m200,95r,l200,75,195,60,185,40,170,25r,l155,15,140,5,120,,100,r,l80,,65,5,45,15,30,25r,l20,40,10,60,5,75,,95r,l5,115r5,20l20,150r10,15l30,165r15,15l65,190r15,5l100,195r,l120,195r20,-5l155,180r15,-15l170,165r15,-15l195,135r5,-20l200,95r,xe" strokeweight="1pt">
                  <v:path arrowok="t"/>
                </v:shape>
                <v:shape id="_x0000_s14543" style="position:absolute;left:2035;top:460;width:205;height:195" coordsize="205,195" path="m100,r,l85,,70,5,60,15,50,25r,l40,50,35,80r,l30,145r,l15,170r-5,10l,185r,l50,190r50,5l155,190r50,-5l205,185,190,170,175,145r,l165,80r,l160,45,145,25r,l140,10,130,5,115,,100,r,xe" strokeweight="1pt">
                  <v:path arrowok="t"/>
                </v:shape>
                <v:shape id="_x0000_s14544" style="position:absolute;left:765;top:315;width:505;height:710" coordsize="505,710" path="m190,625r,l155,605,125,580,95,555,70,530,50,500,35,470,25,435,15,400r,l10,370r,-35l10,305r5,-30l25,245,35,215,50,185,70,155r,l90,125r20,-25l135,80,160,60,185,45,215,30,245,20r35,-5l280,15r55,-5l390,15r55,15l500,50r5,-5l505,45,450,20,390,5,335,,275,5r,l245,15,210,25,185,35,155,55,130,75,105,95,80,120,60,150r,l45,180,30,210,15,240r-5,35l5,305,,335r,35l5,400r,l15,440r15,30l45,505r20,30l90,560r30,25l150,610r35,20l185,630r65,40l305,710r,-10l305,700,250,660,190,625r,xe" strokeweight="1pt">
                  <v:path arrowok="t"/>
                </v:shape>
                <v:shape id="_x0000_s14545" style="position:absolute;left:540;top:1070;width:820;height:1590" coordsize="820,1590" path="m605,r,10l605,10r50,50l700,110r,l745,180r35,65l800,315r15,75l815,390r,70l810,495r-10,35l780,595r-35,65l745,660r-25,30l695,725r-60,55l560,835r-80,45l480,880r-95,50l300,980r-75,50l160,1075r-50,50l70,1175r-35,45l15,1265r,l5,1305,,1345r5,35l15,1420r15,45l50,1505r25,45l110,1590r,-5l115,1585r,l80,1545,55,1500,35,1460,20,1420r-5,-40l10,1345r5,-40l20,1270r,l45,1225r30,-50l115,1130r55,-50l230,1035r75,-50l390,935r90,-45l480,890r85,-50l640,785r30,-25l700,730r25,-35l750,665r,l785,600r15,-35l810,530r5,-35l820,460r,-75l820,385,810,315,785,245,750,175,705,105r,l655,50,605,r,xe" strokeweight="1pt">
                  <v:path arrowok="t"/>
                </v:shape>
                <v:shape id="_x0000_s14546" style="position:absolute;left:900;top:230;width:45;height:45" coordsize="45,45" path="m,20l20,45,45,35,35,,,20r,xe" strokeweight="1pt">
                  <v:path arrowok="t"/>
                </v:shape>
                <v:shape id="_x0000_s14547" style="position:absolute;left:920;top:265;width:45;height:80" coordsize="45,80" path="m45,80l25,,,10,45,80r,xe" strokeweight="1pt">
                  <v:path arrowok="t"/>
                </v:shape>
                <v:shape id="_x0000_s14548" style="position:absolute;left:725;top:455;width:75;height:55" coordsize="75,55" path="m75,55l15,,,20,75,55r,xe" strokeweight="1pt">
                  <v:path arrowok="t"/>
                </v:shape>
                <v:shape id="_x0000_s14549" style="position:absolute;left:695;top:430;width:45;height:45" coordsize="45,45" path="m45,25l20,,,35,30,45,45,25r,xe" strokeweight="1pt">
                  <v:path arrowok="t"/>
                </v:shape>
                <v:shape id="_x0000_s14550" style="position:absolute;left:1160;top:205;width:40;height:40" coordsize="40,40" path="m25,40l40,10,5,,,35r25,5l25,40xe" strokeweight="1pt">
                  <v:path arrowok="t"/>
                </v:shape>
                <v:shape id="_x0000_s14551" style="position:absolute;left:1160;top:240;width:25;height:80" coordsize="25,80" path="m,l,80,25,5,,,,xe" strokeweight="1pt">
                  <v:path arrowok="t"/>
                </v:shape>
                <v:shape id="_x0000_s14552" style="position:absolute;left:1015;top:205;width:40;height:35" coordsize="40,35" path="m10,35r25,l40,,,,10,35r,xe" strokeweight="1pt">
                  <v:path arrowok="t"/>
                </v:shape>
                <v:shape id="_x0000_s14553" style="position:absolute;left:1025;top:240;width:25;height:80" coordsize="25,80" path="m25,l,,20,80,25,r,xe" strokeweight="1pt">
                  <v:path arrowok="t"/>
                </v:shape>
                <v:shape id="_x0000_s14554" style="position:absolute;left:1300;top:1230;width:80;height:35" coordsize="80,35" path="m80,25l70,,,35,80,25r,xe" strokeweight="1pt">
                  <v:path arrowok="t"/>
                </v:shape>
                <v:shape id="_x0000_s14555" style="position:absolute;left:1370;top:1215;width:45;height:40" coordsize="45,40" path="m,15l10,40,45,35,30,,,15r,xe" strokeweight="1pt">
                  <v:path arrowok="t"/>
                </v:shape>
                <v:shape id="_x0000_s14556" style="position:absolute;left:1215;top:1075;width:65;height:70" coordsize="65,70" path="m65,20l45,,,70,65,20r,xe" strokeweight="1pt">
                  <v:path arrowok="t"/>
                </v:shape>
                <v:shape id="_x0000_s14557" style="position:absolute;left:1260;top:1050;width:50;height:45" coordsize="50,45" path="m,25l20,45,50,20,20,,,25r,xe" strokeweight="1pt">
                  <v:path arrowok="t"/>
                </v:shape>
                <v:shape id="_x0000_s14558" style="position:absolute;left:1425;top:1370;width:40;height:40" coordsize="40,40" path="m35,l,10,5,35r35,5l35,r,xe" strokeweight="1pt">
                  <v:path arrowok="t"/>
                </v:shape>
                <v:shape id="_x0000_s14559" style="position:absolute;left:1345;top:1380;width:85;height:25" coordsize="85,25" path="m,15l85,25,80,,,15r,xe" strokeweight="1pt">
                  <v:path arrowok="t"/>
                </v:shape>
                <v:shape id="_x0000_s14560" style="position:absolute;left:1430;top:1550;width:40;height:40" coordsize="40,40" path="m,25l30,40,40,5,10,,,25r,xe" strokeweight="1pt">
                  <v:path arrowok="t"/>
                </v:shape>
                <v:shape id="_x0000_s14561" style="position:absolute;left:1360;top:1535;width:80;height:40" coordsize="80,40" path="m70,40l80,15,,,70,40r,xe" strokeweight="1pt">
                  <v:path arrowok="t"/>
                </v:shape>
                <v:shape id="_x0000_s14562" style="position:absolute;left:1310;top:1700;width:80;height:40" coordsize="80,40" path="m70,40l80,15,,,70,40r,xe" strokeweight="1pt">
                  <v:path arrowok="t"/>
                </v:shape>
                <v:shape id="_x0000_s14563" style="position:absolute;left:1380;top:1715;width:45;height:40" coordsize="45,40" path="m10,l,25,35,40,45,5,10,r,xe" strokeweight="1pt">
                  <v:path arrowok="t"/>
                </v:shape>
                <v:shape id="_x0000_s14564" style="position:absolute;left:1220;top:1815;width:45;height:80" coordsize="45,80" path="m25,80l45,70,,,25,80r,xe" strokeweight="1pt">
                  <v:path arrowok="t"/>
                </v:shape>
                <v:shape id="_x0000_s14565" style="position:absolute;left:1245;top:1885;width:40;height:45" coordsize="40,45" path="m20,l,10,10,45,40,25,20,r,xe" strokeweight="1pt">
                  <v:path arrowok="t"/>
                </v:shape>
                <v:shape id="_x0000_s14566" style="position:absolute;left:855;top:925;width:55;height:70" coordsize="55,70" path="m,60l20,70,55,,,60r,xe" strokeweight="1pt">
                  <v:path arrowok="t"/>
                </v:shape>
                <v:shape id="_x0000_s14567" style="position:absolute;left:830;top:985;width:45;height:45" coordsize="45,45" path="m45,10l25,,,25,30,45,45,10r,xe" strokeweight="1pt">
                  <v:path arrowok="t"/>
                </v:shape>
                <v:shape id="_x0000_s14568" style="position:absolute;left:955;top:1045;width:40;height:45" coordsize="40,45" path="m40,10l20,,,35,35,45,40,10r,xe" strokeweight="1pt">
                  <v:path arrowok="t"/>
                </v:shape>
                <v:shape id="_x0000_s14569" style="position:absolute;left:975;top:975;width:35;height:80" coordsize="35,80" path="m,70l20,80,35,,,70r,xe" strokeweight="1pt">
                  <v:path arrowok="t"/>
                </v:shape>
                <v:shape id="_x0000_s14570" style="position:absolute;left:755;top:1990;width:55;height:75" coordsize="55,75" path="m20,l,15,55,75,20,r,xe" strokeweight="1pt">
                  <v:path arrowok="t"/>
                </v:shape>
                <v:shape id="_x0000_s14571" style="position:absolute;left:730;top:1960;width:45;height:45" coordsize="45,45" path="m25,45l45,30,30,,,20,25,45r,xe" strokeweight="1pt">
                  <v:path arrowok="t"/>
                </v:shape>
                <v:shape id="_x0000_s14572" style="position:absolute;left:565;top:2095;width:45;height:50" coordsize="45,50" path="m45,30l20,,,30,25,50,45,30r,xe" strokeweight="1pt">
                  <v:path arrowok="t"/>
                </v:shape>
                <v:shape id="_x0000_s14573" style="position:absolute;left:590;top:2125;width:70;height:65" coordsize="70,65" path="m20,l,20,70,65,20,r,xe" strokeweight="1pt">
                  <v:path arrowok="t"/>
                </v:shape>
                <v:shape id="_x0000_s14574" style="position:absolute;left:450;top:2265;width:40;height:45" coordsize="40,45" path="m35,45l40,20,10,,,35,35,45r,xe" strokeweight="1pt">
                  <v:path arrowok="t"/>
                </v:shape>
                <v:shape id="_x0000_s14575" style="position:absolute;left:485;top:2285;width:75;height:40" coordsize="75,40" path="m5,l,25,75,40,5,r,xe" strokeweight="1pt">
                  <v:path arrowok="t"/>
                </v:shape>
                <v:shape id="_x0000_s14576" style="position:absolute;left:480;top:2485;width:80;height:40" coordsize="80,40" path="m80,l,15,5,40,80,r,xe" strokeweight="1pt">
                  <v:path arrowok="t"/>
                </v:shape>
                <v:shape id="_x0000_s14577" style="position:absolute;left:445;top:2500;width:40;height:40" coordsize="40,40" path="m40,25l35,,,5,10,40,40,25r,xe" strokeweight="1pt">
                  <v:path arrowok="t"/>
                </v:shape>
                <v:shape id="_x0000_s14578" style="position:absolute;left:840;top:2645;width:515;height:370" coordsize="515,370" path="m,l45,370r470,-5l515,,,,,xe" strokeweight="1pt">
                  <v:path arrowok="t"/>
                </v:shape>
                <v:shape id="_x0000_s14579" style="position:absolute;left:860;top:2760;width:495;height:110" coordsize="495,110" path="m,35r5,75l495,95,495,,,35r,xe" strokeweight="1pt">
                  <v:path arrowok="t"/>
                </v:shape>
                <v:shape id="_x0000_s14580" style="position:absolute;left:1045;top:2645;width:135;height:370" coordsize="135,370" path="m115,l,,40,370r95,l115,r,xe" strokeweight="1pt">
                  <v:path arrowok="t"/>
                </v:shape>
                <v:shape id="_x0000_s14581" style="position:absolute;left:785;top:2560;width:315;height:85" coordsize="315,85" path="m30,l,50,315,85,30,r,xe" strokeweight="1pt">
                  <v:path arrowok="t"/>
                </v:shape>
                <v:shape id="_x0000_s14582" style="position:absolute;left:1100;top:2535;width:285;height:110" coordsize="285,110" path="m285,45l275,,,110,285,45r,xe" strokeweight="1pt">
                  <v:path arrowok="t"/>
                </v:shape>
                <v:shape id="_x0000_s14583" style="position:absolute;left:1100;top:2310;width:280;height:335" coordsize="280,335" path="m,335r,l,335r,l55,225,75,185r25,-35l120,125r20,-20l160,100r15,l175,100r10,5l185,120r-5,20l160,165r-60,70l,335r,l85,270r70,-55l210,165r35,-45l270,85r5,-20l280,50,275,40,270,25,260,15,250,5r,l230,,210,,190,,170,5,150,15,135,25,100,60,75,105,45,170,20,245,,335r,xe" strokeweight="1pt">
                  <v:path arrowok="t"/>
                </v:shape>
                <v:shape id="_x0000_s14584" style="position:absolute;left:850;top:2355;width:250;height:290" coordsize="250,290" path="m250,290r,l160,205,105,145,85,120,80,105r,-10l90,90r,l100,90r20,5l135,110r20,20l200,195r50,95l250,290r,l250,290,225,210,200,145,175,95,150,55,120,25,90,5,70,5,55,,20,10r,l10,15,5,25,,35,,45,5,75r20,30l65,145r45,40l175,235r75,55l250,290xe" strokeweight="1pt">
                  <v:path arrowok="t"/>
                </v:shape>
                <v:shape id="_x0000_s14585" style="position:absolute;left:465;top:2755;width:285;height:165" coordsize="285,165" path="m85,80r,l60,65,35,60r-15,l5,75r,l5,80,,90r10,15l30,120r35,15l65,135r45,15l155,165r65,-20l220,145r25,-10l265,120r15,-10l285,100r,l280,90,270,85r-20,5l230,100r-55,25l175,125,225,80r,l240,55,250,35r,-15l240,10r,l230,5,215,15,200,30,190,55r,l175,85r-15,40l160,125r5,-40l165,55r,l160,25,155,10,145,,130,r,l120,5,110,15r,20l115,65r,l125,95r10,30l135,125,110,100,85,80r,xe" strokeweight="1pt">
                  <v:path arrowok="t"/>
                </v:shape>
                <v:shape id="_x0000_s14586" style="position:absolute;left:310;top:2890;width:625;height:155" coordsize="625,155" path="m625,155l625,,,25,20,155r605,l625,155xe" strokeweight="1pt">
                  <v:path arrowok="t"/>
                </v:shape>
                <v:shape id="_x0000_s14587" style="position:absolute;left:575;top:2900;width:100;height:145" coordsize="100,145" path="m,5l10,145r90,l100,,,5r,xe" strokeweight="1pt">
                  <v:path arrowok="t"/>
                </v:shape>
              </v:group>
              <v:group id="_x0000_s14638" style="position:absolute;left:9129;top:4771;width:4902;height:6252" coordorigin="10,10" coordsize="2506,3196">
                <v:rect id="_x0000_s14639" style="position:absolute;left:10;top:270;width:2506;height:2936" filled="f" stroked="f" strokeweight="1pt"/>
                <v:shape id="_x0000_s14640" style="position:absolute;left:10;top:1956;width:2506;height:1250" coordsize="2506,1250" path="m1341,235r,l1256,225r-86,-15l1005,175,845,135,680,85r,l600,60,515,40,430,20,340,5,255,,165,,80,15,40,25,,40,,1250r2506,l2506,175r,l2491,170r-15,-5l2441,145r-40,-25l2356,95,2306,75,2276,65r-35,-5l2206,55r-35,l2131,60r-45,10l2086,70r-105,30l1886,135r-170,60l1631,220r-90,15l1496,240r-50,5l1396,240r-55,-5l1341,235xe" filled="f" stroked="f" strokeweight="1pt">
                  <v:path arrowok="t"/>
                </v:shape>
                <v:shape id="_x0000_s14641" style="position:absolute;left:145;top:2586;width:2371;height:620" coordsize="2371,620" path="m,415r,l,440r10,30l30,495r20,25l80,545r35,25l160,595r45,25l2371,620r,-565l2371,55,2191,30,2001,15,1801,5,1596,r,l1431,5r-155,5l1121,20,975,35,835,50,700,70,580,95,465,120,365,150r-95,35l190,220r-65,35l70,290,30,330,15,350,5,375,,395r,20l,415xe" strokeweight="1pt">
                  <v:path arrowok="t"/>
                </v:shape>
                <v:shape id="_x0000_s14642" style="position:absolute;left:1105;top:15;width:926;height:2681" coordsize="926,2681" path="m,l,70,866,2676r,l896,2681r30,l50,50,,,,xe" strokeweight="1pt">
                  <v:path arrowok="t"/>
                </v:shape>
                <v:shape id="_x0000_s14643" style="position:absolute;left:725;top:2431;width:941;height:610" coordsize="941,610" path="m561,610l661,395r280,70l821,145,305,,,435,561,610r,xe" strokeweight="1pt">
                  <v:path arrowok="t"/>
                </v:shape>
                <v:shape id="_x0000_s14644" style="position:absolute;left:1286;top:2576;width:450;height:465" coordsize="450,465" path="m260,l160,110,,465,75,450,240,70,380,320r70,-30l260,r,xe" strokeweight="1pt">
                  <v:path arrowok="t"/>
                </v:shape>
                <v:shape id="_x0000_s14645" style="position:absolute;left:230;top:1505;width:1861;height:1371" coordsize="1861,1371" path="m1116,r,l1086,95r-35,96l1010,281r-45,85l915,446r-60,80l795,606r-65,70l655,746r-80,65l495,876r-90,60l310,991r-95,55l110,1096,,1141r710,230l710,1371r155,-45l1010,1276r136,-60l1266,1156r110,-65l1476,1021r85,-75l1636,866r65,-85l1731,741r25,-45l1781,646r20,-45l1816,551r15,-50l1851,396r10,-110l1856,176,1841,55,1116,r,xe" strokeweight="1pt">
                  <v:path arrowok="t"/>
                </v:shape>
                <v:shape id="_x0000_s14646" style="position:absolute;left:940;top:1560;width:1151;height:1316" coordsize="1151,1316" path="m,1316r,l155,1271r145,-50l436,1161r120,-60l666,1036,766,966r85,-75l926,811r65,-85l1021,686r25,-45l1071,591r20,-45l1106,496r15,-50l1141,341r10,-110l1146,121,1131,r,l1116,116r-20,110l1066,331r-40,100l986,526r-55,95l871,706r-65,85l731,871r-80,75l561,1021r-100,65l361,1151r-116,60l125,1266,,1316r,xe" strokeweight="1pt">
                  <v:path arrowok="t"/>
                </v:shape>
                <v:shape id="_x0000_s14647" style="position:absolute;left:1195;top:1651;width:846;height:360" coordsize="846,360" path="m101,r,l55,110,,215,766,360r,l791,295r20,-60l831,170r15,-70l846,100,101,r,xe" strokeweight="1pt">
                  <v:path arrowok="t"/>
                </v:shape>
                <v:shape id="_x0000_s14648" style="position:absolute;left:1961;top:1751;width:130;height:345" coordsize="130,345" path="m,260r,l70,345r,l95,275r15,-75l120,125,130,45,80,r,l65,70,45,135,25,195,,260r,xe" strokeweight="1pt">
                  <v:path arrowok="t"/>
                </v:shape>
                <v:shape id="_x0000_s14649" style="position:absolute;left:1646;top:2251;width:245;height:295" coordsize="245,295" path="m245,90l175,r,l135,55,95,105,50,155,,205r30,90l30,295,95,250r55,-50l200,145,245,90r,xe" strokeweight="1pt">
                  <v:path arrowok="t"/>
                </v:shape>
                <v:shape id="_x0000_s14650" style="position:absolute;left:890;top:2066;width:931;height:390" coordsize="931,390" path="m931,185r,l170,r,l90,90,,180,756,390r,l806,340r45,-50l891,240r40,-55l931,185xe" strokeweight="1pt">
                  <v:path arrowok="t"/>
                </v:shape>
                <v:shape id="_x0000_s14651" style="position:absolute;left:510;top:2391;width:951;height:365" coordsize="951,365" path="m951,220r,-5l200,r,l105,65,,125,700,365r,l831,295,951,220r,xe" strokeweight="1pt">
                  <v:path arrowok="t"/>
                </v:shape>
                <v:shape id="_x0000_s14652" style="position:absolute;left:1210;top:2611;width:266;height:175" coordsize="266,175" path="m,145r5,30l5,175,141,120,266,60,251,r,l131,75,,145r,xe" strokeweight="1pt">
                  <v:path arrowok="t"/>
                </v:shape>
                <v:shape id="_x0000_s14653" style="position:absolute;left:710;top:1205;width:300;height:541" coordsize="300,541" path="m140,90l300,35r,l285,15r,-10l290,,115,75,,531r20,10l140,90r,xe" strokeweight="1pt">
                  <v:path arrowok="t"/>
                </v:shape>
                <v:shape id="_x0000_s14654" style="position:absolute;left:525;top:1315;width:195;height:190" coordsize="195,190" path="m5,70r,l,95r,25l,120r15,25l30,170r,l55,185r35,5l90,100r15,90l105,190r30,-5l160,165r,l170,150r10,-15l190,120r5,-20l195,100,190,70,180,45r,l165,25,140,10r,l115,,90,r,l60,5,35,20r,l15,40,5,70r,xe" strokeweight="1pt">
                  <v:path arrowok="t"/>
                </v:shape>
                <v:shape id="_x0000_s14655" style="position:absolute;left:615;top:1410;width:245;height:391" coordsize="245,391" path="m245,40r,l185,15,120,5,60,,,5,,366r140,25l245,40r,xe" strokeweight="1pt">
                  <v:path arrowok="t"/>
                </v:shape>
                <v:shape id="_x0000_s14656" style="position:absolute;left:635;top:1540;width:170;height:231" coordsize="170,231" path="m170,l,,,216r,l25,211r25,l75,221r25,10l170,r,xe" strokeweight="1pt">
                  <v:path arrowok="t"/>
                </v:shape>
                <v:shape id="_x0000_s14657" style="position:absolute;left:375;top:2571;width:445;height:505" coordsize="445,505" path="m25,175r,l25,175,15,210,5,245,,280r5,40l10,365r5,45l30,455r20,50l50,505r5,-90l65,340,80,305,90,275r15,-25l125,225r,l165,190r,l190,175r25,-15l250,150r35,-5l320,145r40,l400,150r45,5l290,r,l220,20,160,45,110,75,70,110r,l45,140,25,175r,l25,175r,xe" strokeweight="1pt">
                  <v:path arrowok="t"/>
                </v:shape>
                <v:shape id="_x0000_s14658" style="position:absolute;left:245;top:3046;width:180;height:100" coordsize="180,100" path="m50,20l,,25,40,,55r40,5l20,100,180,30,50,20r,xe" strokeweight="1pt">
                  <v:path arrowok="t"/>
                </v:shape>
                <v:shape id="_x0000_s14659" style="position:absolute;left:270;top:2366;width:405;height:485" coordsize="405,485" path="m345,135l230,r,l170,20,115,50,75,75,40,110r,l15,140,5,175,,210r10,35l10,245r15,35l50,315r35,35l130,380r,l130,380r,l180,405r50,25l230,430r85,30l405,485r,l330,440,270,395r,l215,355,175,315r,l145,275,130,245r-5,-15l125,215r5,-15l140,190r15,-10l170,170r45,-15l270,140r75,-5l345,135xe" strokeweight="1pt">
                  <v:path arrowok="t"/>
                </v:shape>
                <v:shape id="_x0000_s14660" style="position:absolute;left:520;top:2851;width:155;height:180" coordsize="155,180" path="m,110r40,l40,170,85,135r,45l155,,,110r,xe" strokeweight="1pt">
                  <v:path arrowok="t"/>
                </v:shape>
                <v:shape id="_x0000_s14661" style="position:absolute;left:545;top:1666;width:575;height:340" coordsize="575,340" path="m575,r,l535,60r-45,50l445,160r-50,35l395,195r-45,30l300,245r-45,15l210,265r,l170,265,130,255,100,240,70,215r,l45,185,30,145,20,100r,-50l20,50,5,95,,135r5,40l20,215r,l40,250r25,30l100,305r35,20l135,325r45,10l230,340r45,-5l325,320r,l380,295r55,-35l485,210r50,-60l575,r,xe" strokeweight="1pt">
                  <v:path arrowok="t"/>
                </v:shape>
                <v:shape id="_x0000_s14662" style="position:absolute;left:560;top:1590;width:140;height:126" coordsize="140,126" path="m120,116l70,91,140,61,55,51,110,r,l80,5,55,15,35,26,20,41,10,61,5,81,,101r5,25l120,116r,xe" strokeweight="1pt">
                  <v:path arrowok="t"/>
                </v:shape>
                <v:shape id="_x0000_s14663" style="position:absolute;left:470;top:1590;width:1296;height:1151" coordsize="1296,1151" path="m595,121r,l570,181r-35,50l500,281r-40,40l460,321r-30,25l395,371r-90,55l305,426r-95,55l155,511r,l115,541,80,576,50,611,25,651r,l15,676,5,696,,721r,25l5,801r15,55l20,856r25,55l80,966r45,45l180,1056r,l240,1096r70,30l385,1141r75,10l460,1151r45,l550,1146r50,-10l645,1126r45,-15l740,1091r45,-25l831,1041r,l911,981r65,-60l1041,861r55,-60l1146,741r40,-65l1221,611r30,-65l1251,546r20,-60l1286,421r5,-65l1296,286r-5,-70l1281,146,1261,76,1241,,595,121r,xe" strokeweight="1pt">
                  <v:path arrowok="t"/>
                </v:shape>
                <v:shape id="_x0000_s14664" style="position:absolute;left:935;top:695;width:1211;height:1511" coordsize="1211,1511" path="m556,25r,l516,40,481,60,441,80r-30,20l381,125r-30,30l325,185r-20,35l305,220r-25,40l265,300r-15,45l240,395r-10,45l230,490r,55l235,600r,l235,640r-5,40l210,725r-25,45l185,770r-55,85l130,855,65,936r,l40,981r-25,45l5,1071,,1111r,l,1136r5,25l10,1191r10,25l50,1266r45,55l95,1321r35,40l150,1396r,l170,1446r15,65l185,1511r15,-30l220,1456r20,-20l260,1416r,l300,1396r51,-15l351,1381r100,-25l451,1356r65,-20l571,1311r,l621,1281r45,-30l706,1216r35,-40l766,1141r20,-45l801,1056r10,-45l811,1011r5,-40l811,926r-5,-46l801,835r,l776,750,741,645r,l726,595,716,540r,-55l721,430r,l736,380r15,-50l776,290r30,-40l806,250r40,-35l886,185r45,-15l976,160r,l1036,160r55,10l1151,195r60,30l1211,225r-35,-35l1141,160r-40,-30l1066,100,1021,80,981,60,936,40,891,25r,l851,15,806,5,761,,721,,681,,636,5,596,15,556,25r,xe" strokeweight="1pt">
                  <v:path arrowok="t"/>
                </v:shape>
                <v:shape id="_x0000_s14665" style="position:absolute;left:1165;top:695;width:981;height:560" coordsize="981,560" path="m326,25r,l286,40,251,60,211,80r-30,20l151,125r-30,30l95,185,75,220r,l40,285,15,355,5,430,,510r,l60,530r56,10l176,550r60,10l301,560r60,l421,555r65,-5l486,550r,-60l491,430r,l506,380r15,-50l546,290r30,-40l576,250r40,-35l656,185r45,-15l746,160r,l806,160r55,10l921,195r60,30l981,225,946,190,911,160,871,130,836,100,791,80,751,60,706,40,661,25r,l621,15,576,5,531,,491,,451,,406,5,366,15,326,25r,xe" strokeweight="1pt">
                  <v:path arrowok="t"/>
                </v:shape>
                <v:shape id="_x0000_s14666" style="position:absolute;left:2101;top:885;width:250;height:250" coordsize="250,250" path="m150,r,l125,,95,5,70,15,45,35r,l20,65,5,90,,120r,30l,150r10,25l20,200r20,20l65,235r,l85,240r20,5l125,250r20,-5l145,245r35,-10l210,215r,l235,185r10,-35l245,150r5,-20l250,110,245,90,240,70r,l225,45,205,25,180,10,150,r,xe" strokeweight="1pt">
                  <v:path arrowok="t"/>
                </v:shape>
                <v:shape id="_x0000_s14667" style="position:absolute;left:1150;top:1265;width:471;height:411" coordsize="471,411" path="m456,30l85,r,l40,100,15,190,5,225,,260r,30l,320r5,26l20,366r10,15l50,396r20,10l95,411r31,l156,411r,l201,406r40,-5l281,391r35,-10l346,366r30,-15l396,330r25,-25l436,280r15,-25l461,225r5,-35l471,155r,-40l466,75,456,30r,xe" strokeweight="1pt">
                  <v:path arrowok="t"/>
                </v:shape>
                <v:shape id="_x0000_s14668" style="position:absolute;left:995;top:1595;width:536;height:416" coordsize="536,416" path="m155,16r,l120,26,90,46,65,71,45,96r,l25,126,15,161,5,196,,236r,l,281r5,45l15,371r15,45l30,416,45,391,70,366r35,-30l150,306r,l220,251r,l260,221r26,-30l286,191r20,35l326,261r25,30l376,321r30,25l436,371r35,25l506,416r,l526,331r10,-75l536,221r,-30l526,161,516,136,506,111,486,86,466,71,446,51,421,36,391,26,356,16,321,5r,l276,,230,,190,5,155,16r,xe" strokeweight="1pt">
                  <v:path arrowok="t"/>
                </v:shape>
                <v:shape id="_x0000_s14669" style="position:absolute;left:1170;top:1315;width:276;height:471" coordsize="276,471" path="m90,471r,l121,471r30,-5l181,456r25,-20l206,436r20,-20l246,391r10,-30l266,326r,l276,290r,-40l276,210r-5,-40l271,170,261,125,246,85,226,40,201,r,l131,85,75,170,35,245,20,280,10,316r,l5,346,,376r5,25l15,421r,l25,441r15,10l60,461r30,10l90,471xe" strokeweight="1pt">
                  <v:path arrowok="t"/>
                </v:shape>
                <v:shape id="_x0000_s14670" style="position:absolute;left:1165;top:1205;width:511;height:135" coordsize="511,135" path="m5,90r,l5,95r506,40l511,135r,l496,85,486,40r,l,,,,5,90r,xe" strokeweight="1pt">
                  <v:path arrowok="t"/>
                </v:shape>
                <v:shape id="_x0000_s14671" style="position:absolute;left:1240;top:1305;width:51;height:45" coordsize="51,45" path="m31,45r,l41,40r5,-5l51,20,51,5,,,,,,20,10,35r10,5l31,45r,xe" strokeweight="1pt">
                  <v:path arrowok="t"/>
                </v:shape>
                <v:shape id="_x0000_s14672" style="position:absolute;left:1496;top:1325;width:50;height:45" coordsize="50,45" path="m,l,,5,20r5,15l20,45r10,l30,45,40,40r5,-5l50,20,45,5,,,,xe" strokeweight="1pt">
                  <v:path arrowok="t"/>
                </v:shape>
                <v:shape id="_x0000_s14673" style="position:absolute;left:470;top:2241;width:831;height:500" coordsize="831,500" path="m25,r,l15,25,5,45,,70,,95r5,55l20,205r,l45,260r35,55l125,360r55,45l180,405r60,40l310,475r75,15l460,500r,l505,500r45,-5l600,485r45,-10l690,460r50,-20l785,415r46,-25l831,390,740,315,640,245,545,185,445,135,345,90,240,50,135,25,25,r,xe" strokeweight="1pt">
                  <v:path arrowok="t"/>
                </v:shape>
                <v:shape id="_x0000_s14674" style="position:absolute;left:1491;top:2191;width:145;height:120" coordsize="145,120" path="m90,30l,40,60,55,10,85,75,80,40,120r,l75,100,105,80,130,55,145,30r,l125,20,105,10,75,5,45,,90,30r,xe" strokeweight="1pt">
                  <v:path arrowok="t"/>
                </v:shape>
                <v:shape id="_x0000_s14675" style="position:absolute;left:1636;top:1756;width:355;height:465" coordsize="355,465" path="m115,r,l100,45,95,80r,l100,100r5,10l115,120r15,5l130,125r25,15l180,155r20,20l215,195r,l220,215r5,25l225,260r-5,25l220,285r-10,30l195,340r-20,25l150,385r,l115,410,80,430,40,450,,465r,l75,455r70,-20l205,410r50,-35l255,375r40,-30l325,310r20,-40l355,230r,l355,190r-5,-35l330,120,305,85r,l270,55,225,30,175,10,115,r,xe" strokeweight="1pt">
                  <v:path arrowok="t"/>
                </v:shape>
                <v:shape id="_x0000_s14676" style="position:absolute;left:825;top:2266;width:40;height:30" coordsize="40,30" path="m,l,30,40,15,,,,xe" strokeweight="1pt">
                  <v:path arrowok="t"/>
                </v:shape>
                <v:shape id="_x0000_s14677" style="position:absolute;left:935;top:2021;width:25;height:40" coordsize="25,40" path="m,l,40,25,25,,,,xe" strokeweight="1pt">
                  <v:path arrowok="t"/>
                </v:shape>
                <v:shape id="_x0000_s14678" style="position:absolute;left:1361;top:2146;width:40;height:35" coordsize="40,35" path="m,10l25,35,40,,,10r,xe" strokeweight="1pt">
                  <v:path arrowok="t"/>
                </v:shape>
                <v:shape id="_x0000_s14679" style="position:absolute;left:615;top:1410;width:105;height:95" coordsize="105,95" path="m105,5r,-5l105,,50,,,5,15,95r,l45,90,70,70r,l80,55,90,40,100,25,105,5r,xe" strokeweight="1pt">
                  <v:path arrowok="t"/>
                </v:shape>
                <v:shape id="_x0000_s14680" style="position:absolute;left:760;top:1425;width:55;height:115" coordsize="55,115" path="m55,5r,l30,,,115r25,l55,5r,xe" strokeweight="1pt">
                  <v:path arrowok="t"/>
                </v:shape>
                <v:shape id="_x0000_s14681" style="position:absolute;left:710;top:1540;width:75;height:206" coordsize="75,206" path="m50,l,196r20,10l75,,50,r,xe" strokeweight="1pt">
                  <v:path arrowok="t"/>
                </v:shape>
                <v:shape id="_x0000_s14682" style="position:absolute;left:275;top:10;width:2161;height:920" coordsize="2161,920" path="m,920r,l80,870r75,-40l230,800r70,-20l375,770r65,l510,780r65,20l575,800r35,-55l655,695r40,-50l740,605r50,-35l840,535r50,-25l945,490r56,-20l1061,460r60,-10l1186,450r65,l1321,460r70,10l1461,490r,l1481,460r20,-30l1526,400r30,-25l1591,350r35,-20l1706,285r95,-35l1906,225r120,-25l2161,185r,l1976,115,1886,90,1801,65,1716,45,1631,25,1546,15,1466,5,1386,r-75,l1236,r-75,5l1086,15r-70,15l945,50,875,70,810,95r-65,30l680,155r-60,35l560,230r-60,45l445,320r-60,55l335,430r-55,55l230,550r-50,65l135,685,85,760,45,835,,920r,xe" strokeweight="1pt">
                  <v:path arrowok="t"/>
                </v:shape>
              </v:group>
              <v:shape id="_x0000_s14683" type="#_x0000_t136" style="position:absolute;left:5979;top:1967;width:7680;height:1140">
                <v:shadow color="#868686"/>
                <v:textpath style="font-family:&quot;Arial Black&quot;;font-size:20pt;v-text-kern:t" trim="t" fitpath="t" string="WORD JUMBLE:&#10;Where does Santa go on vacation?"/>
              </v:shape>
              <v:group id="_x0000_s14707" style="position:absolute;left:7380;top:7018;width:2209;height:1813" coordorigin="10,10" coordsize="3114,2557">
                <v:shape id="_x0000_s14708" style="position:absolute;left:70;top:10;width:1040;height:926" coordsize="1040,926" path="m30,385r,l5,460,,500r,35l,575r5,35l10,651r10,35l20,686r10,35l45,751r20,30l85,806r25,25l135,846r30,20l195,876r,l300,906r100,15l500,926,600,916r,l690,896r80,-25l810,851r35,-20l880,811r30,-25l910,786r30,-30l965,726r20,-30l1005,666r15,-30l1030,600r5,-35l1040,525r,l1040,485r-5,-40l1025,400r-15,-40l995,315,970,270,940,230,910,185,330,736,645,5r,l585,,525,5r-50,5l420,25,370,40,320,55,275,80r-40,30l235,110r-35,25l165,165r-30,30l110,230,85,265,65,300,45,340,30,385r,xe" strokeweight="1pt">
                  <v:path arrowok="t"/>
                </v:shape>
                <v:shape id="_x0000_s14709" style="position:absolute;left:1979;top:1846;width:920;height:721" coordsize="920,721" path="m870,146r,l795,96,720,55,635,25,545,10r,l465,,385,,305,10,235,30r,l165,55,110,91,85,106,60,126,45,151,30,171r,l15,201,5,226,,256r,30l,311r10,30l20,376r15,30l675,221,190,651r,l275,686r80,20l440,721r80,l520,721r75,-10l660,691r65,-25l780,631r,l830,586r35,-50l895,486r20,-60l915,426r5,-35l920,356r,-35l915,286,900,216,870,146r,xe" strokeweight="1pt">
                  <v:path arrowok="t"/>
                </v:shape>
                <v:shape id="_x0000_s14710" style="position:absolute;left:10;top:866;width:410;height:575" coordsize="410,575" path="m10,405r,l30,455r30,40l95,525r45,25l140,550r30,10l200,570r30,5l265,575r70,-5l410,555r,l360,535,315,515,270,490,235,465,205,440,180,410,160,380,145,345,135,310r-5,-40l130,230r5,-40l145,145r20,-45l185,50,210,r,l150,45,100,90,60,140,30,200r,l10,250,,305r,50l10,405r,xe" strokeweight="1pt">
                  <v:path arrowok="t"/>
                </v:shape>
                <v:shape id="_x0000_s14711" style="position:absolute;left:2794;top:1421;width:285;height:571" coordsize="285,571" path="m,l,,60,75r25,40l110,150r15,35l140,225r10,35l155,295r,35l155,365r-10,35l135,435r-15,35l105,505,80,536,55,571r,l110,546r50,-25l200,495r35,-30l260,435r15,-35l285,370r,-35l280,295,260,260,240,220,205,180,165,135,120,90,65,45,,,,xe" strokeweight="1pt">
                  <v:path arrowok="t"/>
                </v:shape>
                <v:shape id="_x0000_s14712" style="position:absolute;left:420;top:856;width:2374;height:945" coordsize="2374,945" path="m1789,860r,l1874,835r80,-30l2034,770r75,-35l2179,695r70,-40l2314,610r60,-45l2374,565r-50,-65l2274,435r-50,-55l2169,325r-60,-50l2044,230r-65,-40l1914,150r,l1844,115,1774,85,1699,60,1629,40,1554,25,1474,10,1394,5,1314,r,l1234,r-85,10l1070,15,985,30,905,50,820,75r-85,25l655,135r,l570,175r-85,40l400,265r-85,50l235,370r-80,60l80,495,,565r,l40,605r45,40l135,685r55,35l250,755r65,30l380,815r75,25l455,840r75,25l605,885r80,15l760,915r85,15l930,935r170,10l1100,945r89,l1279,945r90,-10l1454,930r85,-15l1624,900r80,-20l1789,860r,xe" strokeweight="1pt">
                  <v:path arrowok="t"/>
                </v:shape>
                <v:shape id="_x0000_s14713" style="position:absolute;left:250;top:991;width:405;height:270" coordsize="405,270" path="m355,55r,l330,30,300,10,270,,240,r,l205,5,170,15,135,40,105,65r,l70,105,45,155,20,205,,270r,l55,190,80,160r30,-25l135,115r25,-15l190,90r25,-5l240,85r25,5l285,100r25,20l335,140r25,25l380,200r25,35l405,235r-5,-55l390,135,375,95,355,55r,xe" strokeweight="1pt">
                  <v:path arrowok="t"/>
                </v:shape>
                <v:shape id="_x0000_s14714" style="position:absolute;left:175;top:1496;width:385;height:410" coordsize="385,410" path="m45,410r,l40,360r,-45l40,275,50,240,60,205,70,175,90,145r20,-25l130,100,155,85,185,70,220,60,255,50r40,-5l335,45r50,l385,45,320,25,265,15,215,5,170,,130,5,95,15,65,25,40,45,20,75,10,105,,140r,45l,230r10,55l25,345r20,65l45,410xe" strokeweight="1pt">
                  <v:path arrowok="t"/>
                </v:shape>
                <v:shape id="_x0000_s14715" style="position:absolute;left:475;top:1641;width:255;height:336" coordsize="255,336" path="m255,r,l175,,140,5r-30,5l80,20,55,35,40,50,25,70,10,95,5,120,,145r5,35l10,215r10,35l50,336r,l45,275r5,-55l65,170,85,125,115,85,155,50,200,25,255,r,xe" strokeweight="1pt">
                  <v:path arrowok="t"/>
                </v:shape>
                <v:shape id="_x0000_s14716" style="position:absolute;left:2459;top:786;width:285;height:305" coordsize="285,305" path="m285,20r,l205,5,170,,135,5r-30,5l80,15,60,30,40,45,25,65,15,90,5,115,,145r,35l5,220r10,85l15,305,25,245,40,195,65,150,95,110,130,80,175,50,225,35,285,20r,xe" strokeweight="1pt">
                  <v:path arrowok="t"/>
                </v:shape>
                <v:shape id="_x0000_s14717" style="position:absolute;left:2714;top:1166;width:410;height:300" coordsize="410,300" path="m180,15r,l135,35,90,65,45,105,,150r,l,150r,l85,105,120,90,155,80,190,70r30,l245,75r25,5l295,90r20,15l330,130r15,25l355,185r10,30l370,255r5,45l375,300r20,-50l410,200r,-45l410,115r,l395,80,380,55,360,30,330,10r,l295,,260,,220,5,180,15r,xe" strokeweight="1pt">
                  <v:path arrowok="t"/>
                </v:shape>
                <v:shape id="_x0000_s14718" style="position:absolute;left:2629;top:896;width:475;height:320" coordsize="475,320" path="m475,175r,l430,130,390,90,350,55,310,30,275,15,240,5,205,,175,5,150,20,120,40,95,70,70,105,50,145,30,200,15,255,,320r,l20,280,40,240,65,205,90,175r25,-20l140,130r30,-15l200,105r30,-5l260,95r30,5l325,105r35,10l400,130r35,20l475,175r,xe" strokeweight="1pt">
                  <v:path arrowok="t"/>
                </v:shape>
                <v:shape id="_x0000_s14719" style="position:absolute;left:1739;top:1376;width:890;height:235" coordsize="890,235" path="m540,40r,l515,25,485,10,460,5,435,r,l410,5r-25,5l360,20,335,30,275,70r-55,50l220,120r-60,50l100,205,75,220,50,230r-25,5l,235r,l50,235r,l150,235r95,-5l245,230,420,215,590,190r80,-15l745,155r75,-20l890,110r,l815,130r-65,5l720,135r-30,-5l660,120,635,110r,l540,40r,xe" strokeweight="1pt">
                  <v:path arrowok="t"/>
                </v:shape>
                <v:shape id="_x0000_s14720" style="position:absolute;left:605;top:1346;width:1109;height:265" coordsize="1109,265" path="m490,25r,l370,95r,l330,110r-35,10l250,125r-45,5l160,130r-50,l,115r,l215,160r210,40l620,225r195,20l815,245r125,10l1064,265r,l1109,265r,l1079,260r-35,-5l1009,245,979,230,945,215,910,195,845,145r,l780,85,740,50r,l705,30,670,15,635,5,595,r,l570,,545,5r-30,5l490,25r,xe" strokeweight="1pt">
                  <v:path arrowok="t"/>
                </v:shape>
                <v:shape id="_x0000_s14721" style="position:absolute;left:420;top:1421;width:2374;height:380" coordsize="2374,380" path="m2374,r,l2294,35r-80,30l2214,65r-75,25l2064,110r-75,20l1909,145r-170,25l1564,185r,l1469,190r-100,l1369,190r-50,l1319,190r-25,l1294,190r-45,l1249,190,1125,180,1000,170r,l805,150,610,125,400,85,185,40r,l,,,,40,40,85,80r50,40l190,155r60,35l315,220r65,30l455,275r,l475,280r,l550,305r70,15l775,355r160,15l1100,380r,l1100,380r,l1269,380r85,-5l1434,365r,l1524,355r90,-20l1699,320r90,-25l1789,295r15,-5l1804,290r80,-25l1964,235r80,-30l2114,170r70,-40l2249,90r65,-45l2374,r,xe" strokeweight="1pt">
                  <v:path arrowok="t"/>
                </v:shape>
                <v:shape id="_x0000_s14722" style="position:absolute;left:1984;top:1421;width:810;height:290" coordsize="810,290" path="m810,r,l730,35,650,65r,l575,90r-75,20l425,130r-80,15l175,170,,185,240,290r,l320,265r80,-30l480,205r70,-35l620,130,685,90,750,45,810,r,xe" strokeweight="1pt">
                  <v:path arrowok="t"/>
                </v:shape>
                <v:shape id="_x0000_s14723" style="position:absolute;left:420;top:1421;width:1000;height:280" coordsize=",280" path="m455,275r,l475,280r,l620,270r70,-10l760,250r60,-15l885,215r55,-20l1000,170r,l805,150,610,125,400,85,185,40r,l,,,,40,40,85,80r50,40l190,155r60,35l315,220r65,30l455,275r,xe" strokeweight="1pt">
                  <v:path arrowok="t"/>
                </v:shape>
                <v:shape id="_x0000_s14724" style="position:absolute;left:1520;top:1611;width:334;height:190" coordsize="334,190" path="m219,r,l194,r,l149,r,l129,40,94,85,54,135,,190r,l,190r,l169,190r85,-5l334,175,269,r,l219,r,xe" strokeweight="1pt">
                  <v:path arrowok="t"/>
                </v:shape>
                <v:shape id="_x0000_s14725" style="position:absolute;left:2029;top:1431;width:210;height:125" coordsize="210,125" path="m210,40r,l200,25,195,15,185,5,175,r,l160,,140,5,120,15,95,25r,l70,45,45,65,20,90,,115r,l65,120r55,5l160,115r20,-10l190,95r,l205,85r5,-15l210,55r,-15l210,40xe" strokeweight="1pt">
                  <v:path arrowok="t"/>
                </v:shape>
                <v:shape id="_x0000_s14726" style="position:absolute;left:1135;top:1396;width:200;height:130" coordsize="200,130" path="m5,35r,l,50,,65,5,80,15,95r,l25,105r15,10l85,125r50,5l200,125r,l185,100,165,75,140,55,120,35r,l95,15,70,5,55,,40,r,l30,5,20,10,5,35r,xe" strokeweight="1pt">
                  <v:path arrowok="t"/>
                </v:shape>
              </v:group>
              <v:shape id="_x0000_s14727" type="#_x0000_t136" style="position:absolute;left:4046;top:8952;width:5070;height:810" fillcolor="black" stroked="f">
                <v:shadow color="#868686"/>
                <v:textpath style="font-family:&quot;Arial Black&quot;;font-size:14pt;v-text-kern:t" trim="t" fitpath="t" string="The   __ a __ __ __    __ __ a __ __  Hotel&#10;(S y n l C d w s)"/>
              </v:shape>
              <v:group id="_x0000_s15438" style="position:absolute;left:558;top:990;width:14194;height:10783" coordorigin="741,846" coordsize="14194,10783">
                <v:shape id="_x0000_s15439" style="position:absolute;left:1336;top:1447;width:12965;height:9561" coordsize="11854,7950" path="m11801,l,,,7950r11854,l11854,r-53,xm11748,115r,l11748,7835r,l115,7835r,l115,115r,l11748,115r,xe" strokeweight="1pt">
                  <v:path arrowok="t"/>
                  <o:lock v:ext="edit" verticies="t"/>
                </v:shape>
                <v:shape id="_x0000_s15440" style="position:absolute;left:745;top:846;width:14190;height:601" coordsize="13547,522" path="m,4l564,522r12378,hdc13144,348,13359,188,13547,hal,4xe" strokeweight="1pt">
                  <v:path arrowok="t"/>
                </v:shape>
                <v:shape id="_x0000_s15441" style="position:absolute;left:741;top:11000;width:14190;height:601;flip:y" coordsize="13547,522" path="m,4l564,522r12378,hdc13144,348,13359,188,13547,hal,4xe" strokeweight="1pt">
                  <v:path arrowok="t"/>
                </v:shape>
                <v:shape id="_x0000_s15442" style="position:absolute;left:745;top:846;width:591;height:10783" coordsize="564,9363" path="m,l,9363,564,8824r,-8302l,xe" strokeweight="1pt">
                  <v:path arrowok="t"/>
                </v:shape>
                <v:shape id="_x0000_s15443" style="position:absolute;left:14295;top:846;width:590;height:10783;flip:x" coordsize="564,9363" path="m,l,9363,564,8824r,-8302l,xe" strokeweight="1pt">
                  <v:path arrowok="t"/>
                </v:shape>
              </v:group>
              <v:shape id="_x0000_s15545" type="#_x0000_t136" style="position:absolute;left:11323;top:11184;width:2610;height:210;rotation:180" fillcolor="black" stroked="f">
                <v:shadow color="#868686"/>
                <v:textpath style="font-family:&quot;Arial&quot;;font-size:8pt;v-text-kern:t" trim="t" fitpath="t" string="Answer:   The  Sandy  Claws  Hotel"/>
              </v:shape>
            </v:group>
            <w10:wrap anchorx="page" anchory="page"/>
          </v:group>
        </w:pict>
      </w:r>
    </w:p>
    <w:p w:rsidR="0070781C" w:rsidRDefault="0070781C"/>
    <w:p w:rsidR="007F5831" w:rsidRPr="002858A7" w:rsidRDefault="00344409" w:rsidP="008302C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5318125</wp:posOffset>
                </wp:positionV>
                <wp:extent cx="2847340" cy="387350"/>
                <wp:effectExtent l="0" t="0" r="0" b="0"/>
                <wp:wrapNone/>
                <wp:docPr id="1" name="Freeform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7340" cy="387350"/>
                        </a:xfrm>
                        <a:custGeom>
                          <a:avLst/>
                          <a:gdLst>
                            <a:gd name="T0" fmla="*/ 3965 w 4484"/>
                            <a:gd name="T1" fmla="*/ 89 h 610"/>
                            <a:gd name="T2" fmla="*/ 3345 w 4484"/>
                            <a:gd name="T3" fmla="*/ 0 h 610"/>
                            <a:gd name="T4" fmla="*/ 2858 w 4484"/>
                            <a:gd name="T5" fmla="*/ 22 h 610"/>
                            <a:gd name="T6" fmla="*/ 2658 w 4484"/>
                            <a:gd name="T7" fmla="*/ 111 h 610"/>
                            <a:gd name="T8" fmla="*/ 177 w 4484"/>
                            <a:gd name="T9" fmla="*/ 89 h 610"/>
                            <a:gd name="T10" fmla="*/ 0 w 4484"/>
                            <a:gd name="T11" fmla="*/ 266 h 610"/>
                            <a:gd name="T12" fmla="*/ 22 w 4484"/>
                            <a:gd name="T13" fmla="*/ 333 h 610"/>
                            <a:gd name="T14" fmla="*/ 376 w 4484"/>
                            <a:gd name="T15" fmla="*/ 443 h 610"/>
                            <a:gd name="T16" fmla="*/ 1971 w 4484"/>
                            <a:gd name="T17" fmla="*/ 465 h 610"/>
                            <a:gd name="T18" fmla="*/ 4342 w 4484"/>
                            <a:gd name="T19" fmla="*/ 443 h 610"/>
                            <a:gd name="T20" fmla="*/ 4475 w 4484"/>
                            <a:gd name="T21" fmla="*/ 377 h 610"/>
                            <a:gd name="T22" fmla="*/ 4430 w 4484"/>
                            <a:gd name="T23" fmla="*/ 288 h 610"/>
                            <a:gd name="T24" fmla="*/ 3849 w 4484"/>
                            <a:gd name="T25" fmla="*/ 22 h 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4484" h="610">
                              <a:moveTo>
                                <a:pt x="3965" y="89"/>
                              </a:moveTo>
                              <a:cubicBezTo>
                                <a:pt x="3771" y="24"/>
                                <a:pt x="3549" y="20"/>
                                <a:pt x="3345" y="0"/>
                              </a:cubicBezTo>
                              <a:cubicBezTo>
                                <a:pt x="3183" y="7"/>
                                <a:pt x="3020" y="9"/>
                                <a:pt x="2858" y="22"/>
                              </a:cubicBezTo>
                              <a:cubicBezTo>
                                <a:pt x="2787" y="28"/>
                                <a:pt x="2725" y="89"/>
                                <a:pt x="2658" y="111"/>
                              </a:cubicBezTo>
                              <a:cubicBezTo>
                                <a:pt x="1786" y="65"/>
                                <a:pt x="1166" y="77"/>
                                <a:pt x="177" y="89"/>
                              </a:cubicBezTo>
                              <a:cubicBezTo>
                                <a:pt x="97" y="142"/>
                                <a:pt x="68" y="198"/>
                                <a:pt x="0" y="266"/>
                              </a:cubicBezTo>
                              <a:cubicBezTo>
                                <a:pt x="7" y="288"/>
                                <a:pt x="3" y="319"/>
                                <a:pt x="22" y="333"/>
                              </a:cubicBezTo>
                              <a:cubicBezTo>
                                <a:pt x="95" y="385"/>
                                <a:pt x="296" y="417"/>
                                <a:pt x="376" y="443"/>
                              </a:cubicBezTo>
                              <a:cubicBezTo>
                                <a:pt x="881" y="610"/>
                                <a:pt x="1439" y="458"/>
                                <a:pt x="1971" y="465"/>
                              </a:cubicBezTo>
                              <a:cubicBezTo>
                                <a:pt x="2761" y="458"/>
                                <a:pt x="3552" y="457"/>
                                <a:pt x="4342" y="443"/>
                              </a:cubicBezTo>
                              <a:cubicBezTo>
                                <a:pt x="4424" y="442"/>
                                <a:pt x="4427" y="424"/>
                                <a:pt x="4475" y="377"/>
                              </a:cubicBezTo>
                              <a:cubicBezTo>
                                <a:pt x="4451" y="281"/>
                                <a:pt x="4484" y="288"/>
                                <a:pt x="4430" y="288"/>
                              </a:cubicBezTo>
                              <a:lnTo>
                                <a:pt x="3849" y="2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31" o:spid="_x0000_s1026" style="position:absolute;margin-left:41pt;margin-top:418.75pt;width:224.2pt;height:30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84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" path="m3965,89c3771,24,3549,20,3345,,3183,7,3020,9,2858,22v-71,6,-133,67,-200,89c1786,65,1166,77,177,89,97,142,68,198,,266v7,22,3,53,22,67c95,385,296,417,376,443v505,167,1063,15,1595,22c2761,458,3552,457,4342,443v82,-1,85,-19,133,-66c4451,281,4484,288,4430,288l3849,22e" stroked="f">
                <v:path arrowok="t" o:connecttype="custom" o:connectlocs="2517775,56515;2124075,0;1814830,13970;1687830,70485;112395,56515;0,168910;13970,211455;238760,281305;1251585,295275;2757170,281305;2841625,239395;2813050,182880;2444115,13970" o:connectangles="0,0,0,0,0,0,0,0,0,0,0,0,0"/>
              </v:shape>
            </w:pict>
          </mc:Fallback>
        </mc:AlternateContent>
      </w:r>
    </w:p>
    <w:sectPr w:rsidR="007F5831" w:rsidRPr="002858A7" w:rsidSect="008F4A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CDF" w:rsidRDefault="00BE2CDF" w:rsidP="007C0CDF">
      <w:pPr>
        <w:spacing w:after="0" w:line="240" w:lineRule="auto"/>
      </w:pPr>
      <w:r>
        <w:separator/>
      </w:r>
    </w:p>
  </w:endnote>
  <w:endnote w:type="continuationSeparator" w:id="0">
    <w:p w:rsidR="00BE2CDF" w:rsidRDefault="00BE2CDF" w:rsidP="007C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CDF" w:rsidRDefault="007C0C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CDF" w:rsidRDefault="007C0C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CDF" w:rsidRDefault="007C0C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CDF" w:rsidRDefault="00BE2CDF" w:rsidP="007C0CDF">
      <w:pPr>
        <w:spacing w:after="0" w:line="240" w:lineRule="auto"/>
      </w:pPr>
      <w:r>
        <w:separator/>
      </w:r>
    </w:p>
  </w:footnote>
  <w:footnote w:type="continuationSeparator" w:id="0">
    <w:p w:rsidR="00BE2CDF" w:rsidRDefault="00BE2CDF" w:rsidP="007C0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CDF" w:rsidRDefault="007C0C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CDF" w:rsidRDefault="007C0CD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CDF" w:rsidRDefault="007C0C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409"/>
    <w:rsid w:val="00002EC3"/>
    <w:rsid w:val="00006B35"/>
    <w:rsid w:val="000075DE"/>
    <w:rsid w:val="0001312A"/>
    <w:rsid w:val="00030D56"/>
    <w:rsid w:val="00031FEC"/>
    <w:rsid w:val="00032442"/>
    <w:rsid w:val="000468E8"/>
    <w:rsid w:val="0004765B"/>
    <w:rsid w:val="00050324"/>
    <w:rsid w:val="00050E86"/>
    <w:rsid w:val="00061B37"/>
    <w:rsid w:val="000644C0"/>
    <w:rsid w:val="0007090D"/>
    <w:rsid w:val="000770BD"/>
    <w:rsid w:val="00077F86"/>
    <w:rsid w:val="00094DC3"/>
    <w:rsid w:val="000C4068"/>
    <w:rsid w:val="000D41E2"/>
    <w:rsid w:val="000D634C"/>
    <w:rsid w:val="000E1C02"/>
    <w:rsid w:val="000E72DE"/>
    <w:rsid w:val="000F097F"/>
    <w:rsid w:val="000F37FC"/>
    <w:rsid w:val="000F7C6C"/>
    <w:rsid w:val="00104E2C"/>
    <w:rsid w:val="001174BF"/>
    <w:rsid w:val="00120442"/>
    <w:rsid w:val="00124213"/>
    <w:rsid w:val="00130FD1"/>
    <w:rsid w:val="0013559A"/>
    <w:rsid w:val="00136FF6"/>
    <w:rsid w:val="00141B08"/>
    <w:rsid w:val="001572DB"/>
    <w:rsid w:val="00160D90"/>
    <w:rsid w:val="001724E0"/>
    <w:rsid w:val="001816B2"/>
    <w:rsid w:val="00185DE9"/>
    <w:rsid w:val="001871DE"/>
    <w:rsid w:val="001916DC"/>
    <w:rsid w:val="001952F1"/>
    <w:rsid w:val="001A1EBE"/>
    <w:rsid w:val="001A2617"/>
    <w:rsid w:val="001A6208"/>
    <w:rsid w:val="001B49CB"/>
    <w:rsid w:val="001C06FA"/>
    <w:rsid w:val="001E2968"/>
    <w:rsid w:val="001F29CD"/>
    <w:rsid w:val="0021498F"/>
    <w:rsid w:val="00237136"/>
    <w:rsid w:val="00251268"/>
    <w:rsid w:val="002538E1"/>
    <w:rsid w:val="00263973"/>
    <w:rsid w:val="0027738F"/>
    <w:rsid w:val="0028572A"/>
    <w:rsid w:val="002858A7"/>
    <w:rsid w:val="00286734"/>
    <w:rsid w:val="00291F64"/>
    <w:rsid w:val="00292F0C"/>
    <w:rsid w:val="002C1F91"/>
    <w:rsid w:val="002C5272"/>
    <w:rsid w:val="002E4D0C"/>
    <w:rsid w:val="002E71D4"/>
    <w:rsid w:val="002E76DB"/>
    <w:rsid w:val="002F4FA4"/>
    <w:rsid w:val="002F7C6C"/>
    <w:rsid w:val="00337338"/>
    <w:rsid w:val="0033741C"/>
    <w:rsid w:val="00341124"/>
    <w:rsid w:val="00343CDB"/>
    <w:rsid w:val="00344409"/>
    <w:rsid w:val="00350916"/>
    <w:rsid w:val="003639DF"/>
    <w:rsid w:val="00374C00"/>
    <w:rsid w:val="0039502A"/>
    <w:rsid w:val="0039634B"/>
    <w:rsid w:val="003B4578"/>
    <w:rsid w:val="003B67E2"/>
    <w:rsid w:val="003D23D8"/>
    <w:rsid w:val="003E678D"/>
    <w:rsid w:val="003F2E63"/>
    <w:rsid w:val="003F333D"/>
    <w:rsid w:val="003F73DA"/>
    <w:rsid w:val="004052AF"/>
    <w:rsid w:val="004071BF"/>
    <w:rsid w:val="00426D63"/>
    <w:rsid w:val="00433DC8"/>
    <w:rsid w:val="00442929"/>
    <w:rsid w:val="004447BC"/>
    <w:rsid w:val="00446D92"/>
    <w:rsid w:val="00456C0B"/>
    <w:rsid w:val="0046006B"/>
    <w:rsid w:val="00461A33"/>
    <w:rsid w:val="00480A5A"/>
    <w:rsid w:val="004901F2"/>
    <w:rsid w:val="004977A8"/>
    <w:rsid w:val="004A27A2"/>
    <w:rsid w:val="004B3CE1"/>
    <w:rsid w:val="00505FAF"/>
    <w:rsid w:val="00511E19"/>
    <w:rsid w:val="0051297D"/>
    <w:rsid w:val="0051677E"/>
    <w:rsid w:val="00526C53"/>
    <w:rsid w:val="00543CD2"/>
    <w:rsid w:val="00567683"/>
    <w:rsid w:val="00590E10"/>
    <w:rsid w:val="005A4E86"/>
    <w:rsid w:val="005E47DA"/>
    <w:rsid w:val="005E4F77"/>
    <w:rsid w:val="005F59F1"/>
    <w:rsid w:val="006018D3"/>
    <w:rsid w:val="00615F28"/>
    <w:rsid w:val="00622E16"/>
    <w:rsid w:val="006441E7"/>
    <w:rsid w:val="006616CC"/>
    <w:rsid w:val="00683788"/>
    <w:rsid w:val="00693752"/>
    <w:rsid w:val="00694013"/>
    <w:rsid w:val="0069590F"/>
    <w:rsid w:val="006A58F6"/>
    <w:rsid w:val="006B0807"/>
    <w:rsid w:val="006B2076"/>
    <w:rsid w:val="006C2201"/>
    <w:rsid w:val="006D77DF"/>
    <w:rsid w:val="006F56B9"/>
    <w:rsid w:val="006F615F"/>
    <w:rsid w:val="0070781C"/>
    <w:rsid w:val="00716BF7"/>
    <w:rsid w:val="007273B1"/>
    <w:rsid w:val="007318D3"/>
    <w:rsid w:val="00745345"/>
    <w:rsid w:val="0075412F"/>
    <w:rsid w:val="007572D4"/>
    <w:rsid w:val="00761D47"/>
    <w:rsid w:val="00785B3A"/>
    <w:rsid w:val="00792688"/>
    <w:rsid w:val="007C0CDF"/>
    <w:rsid w:val="007C6E03"/>
    <w:rsid w:val="007D0B97"/>
    <w:rsid w:val="007F1463"/>
    <w:rsid w:val="007F5831"/>
    <w:rsid w:val="00805B1D"/>
    <w:rsid w:val="00824723"/>
    <w:rsid w:val="00827322"/>
    <w:rsid w:val="008302CF"/>
    <w:rsid w:val="00834952"/>
    <w:rsid w:val="0084223C"/>
    <w:rsid w:val="0086796D"/>
    <w:rsid w:val="00870228"/>
    <w:rsid w:val="008758B5"/>
    <w:rsid w:val="008812E5"/>
    <w:rsid w:val="008A3488"/>
    <w:rsid w:val="008B1F64"/>
    <w:rsid w:val="008B7207"/>
    <w:rsid w:val="008C3922"/>
    <w:rsid w:val="008D3679"/>
    <w:rsid w:val="008D79EC"/>
    <w:rsid w:val="008F4AAA"/>
    <w:rsid w:val="009302BA"/>
    <w:rsid w:val="00931F15"/>
    <w:rsid w:val="00940A98"/>
    <w:rsid w:val="00944C27"/>
    <w:rsid w:val="009476B9"/>
    <w:rsid w:val="00953D8F"/>
    <w:rsid w:val="009563F6"/>
    <w:rsid w:val="00970B25"/>
    <w:rsid w:val="00975EBA"/>
    <w:rsid w:val="009A646F"/>
    <w:rsid w:val="009B3031"/>
    <w:rsid w:val="009B4E59"/>
    <w:rsid w:val="009C2B3A"/>
    <w:rsid w:val="009D22B9"/>
    <w:rsid w:val="009E3396"/>
    <w:rsid w:val="009F21A3"/>
    <w:rsid w:val="00A04E73"/>
    <w:rsid w:val="00A213EC"/>
    <w:rsid w:val="00A276C9"/>
    <w:rsid w:val="00A36F86"/>
    <w:rsid w:val="00A42266"/>
    <w:rsid w:val="00A469AE"/>
    <w:rsid w:val="00A542EB"/>
    <w:rsid w:val="00A561E2"/>
    <w:rsid w:val="00A63FA4"/>
    <w:rsid w:val="00A67207"/>
    <w:rsid w:val="00A7326A"/>
    <w:rsid w:val="00A73B74"/>
    <w:rsid w:val="00A80F32"/>
    <w:rsid w:val="00A85864"/>
    <w:rsid w:val="00A95B54"/>
    <w:rsid w:val="00AA20EA"/>
    <w:rsid w:val="00AA403C"/>
    <w:rsid w:val="00AB04CB"/>
    <w:rsid w:val="00AE0D9E"/>
    <w:rsid w:val="00AE7E49"/>
    <w:rsid w:val="00AF25BB"/>
    <w:rsid w:val="00AF5BC2"/>
    <w:rsid w:val="00B01766"/>
    <w:rsid w:val="00B074C9"/>
    <w:rsid w:val="00B202FD"/>
    <w:rsid w:val="00B22F46"/>
    <w:rsid w:val="00B25F32"/>
    <w:rsid w:val="00B32AB0"/>
    <w:rsid w:val="00B44235"/>
    <w:rsid w:val="00B57896"/>
    <w:rsid w:val="00B652A0"/>
    <w:rsid w:val="00B674A9"/>
    <w:rsid w:val="00BA5860"/>
    <w:rsid w:val="00BA7D01"/>
    <w:rsid w:val="00BD4272"/>
    <w:rsid w:val="00BE2CDF"/>
    <w:rsid w:val="00BE5979"/>
    <w:rsid w:val="00BE79CB"/>
    <w:rsid w:val="00BF33A2"/>
    <w:rsid w:val="00C01436"/>
    <w:rsid w:val="00C104CB"/>
    <w:rsid w:val="00C10FC0"/>
    <w:rsid w:val="00C13167"/>
    <w:rsid w:val="00C20215"/>
    <w:rsid w:val="00C34E26"/>
    <w:rsid w:val="00C5670A"/>
    <w:rsid w:val="00C67331"/>
    <w:rsid w:val="00C67DE9"/>
    <w:rsid w:val="00C7023D"/>
    <w:rsid w:val="00C944D2"/>
    <w:rsid w:val="00CB11EB"/>
    <w:rsid w:val="00CB1B5E"/>
    <w:rsid w:val="00CC605F"/>
    <w:rsid w:val="00CE4978"/>
    <w:rsid w:val="00CF1FC8"/>
    <w:rsid w:val="00CF5155"/>
    <w:rsid w:val="00CF5961"/>
    <w:rsid w:val="00CF7666"/>
    <w:rsid w:val="00D157B0"/>
    <w:rsid w:val="00D22789"/>
    <w:rsid w:val="00D27A92"/>
    <w:rsid w:val="00D345B4"/>
    <w:rsid w:val="00D3541E"/>
    <w:rsid w:val="00D35942"/>
    <w:rsid w:val="00D44CD3"/>
    <w:rsid w:val="00D45479"/>
    <w:rsid w:val="00D87FF9"/>
    <w:rsid w:val="00D93FAA"/>
    <w:rsid w:val="00DB0EF0"/>
    <w:rsid w:val="00DB4FE0"/>
    <w:rsid w:val="00DC5347"/>
    <w:rsid w:val="00DD1CEC"/>
    <w:rsid w:val="00DF4ED1"/>
    <w:rsid w:val="00DF5017"/>
    <w:rsid w:val="00E148FC"/>
    <w:rsid w:val="00E1681D"/>
    <w:rsid w:val="00E20668"/>
    <w:rsid w:val="00E325ED"/>
    <w:rsid w:val="00E3417E"/>
    <w:rsid w:val="00E4464E"/>
    <w:rsid w:val="00E55814"/>
    <w:rsid w:val="00E70610"/>
    <w:rsid w:val="00E84D36"/>
    <w:rsid w:val="00E853B7"/>
    <w:rsid w:val="00E91EFE"/>
    <w:rsid w:val="00E9267A"/>
    <w:rsid w:val="00E92830"/>
    <w:rsid w:val="00E93A4F"/>
    <w:rsid w:val="00E94F8B"/>
    <w:rsid w:val="00EB05FC"/>
    <w:rsid w:val="00EE3AC1"/>
    <w:rsid w:val="00EE7CBA"/>
    <w:rsid w:val="00EF10A3"/>
    <w:rsid w:val="00EF3589"/>
    <w:rsid w:val="00EF44C8"/>
    <w:rsid w:val="00F31DAD"/>
    <w:rsid w:val="00F43546"/>
    <w:rsid w:val="00F45295"/>
    <w:rsid w:val="00F52C2A"/>
    <w:rsid w:val="00F57E0E"/>
    <w:rsid w:val="00F6568D"/>
    <w:rsid w:val="00F82372"/>
    <w:rsid w:val="00F83788"/>
    <w:rsid w:val="00FA429E"/>
    <w:rsid w:val="00FC46FE"/>
    <w:rsid w:val="00FC5B11"/>
    <w:rsid w:val="00FD05C2"/>
    <w:rsid w:val="00FD630C"/>
    <w:rsid w:val="00FE05E8"/>
    <w:rsid w:val="00FE2E99"/>
    <w:rsid w:val="00FE438D"/>
    <w:rsid w:val="00FF22DC"/>
    <w:rsid w:val="00F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727"/>
    <o:shapelayout v:ext="edit">
      <o:idmap v:ext="edit" data="1,2,3,4,5,6,7,8,9,10,11,12,13,14,15"/>
      <o:rules v:ext="edit">
        <o:r id="V:Rule1" type="arc" idref="#_x0000_s12772"/>
        <o:r id="V:Rule2" type="arc" idref="#_x0000_s12773"/>
        <o:r id="V:Rule3" type="arc" idref="#_x0000_s12776"/>
        <o:r id="V:Rule4" type="arc" idref="#_x0000_s12777"/>
        <o:r id="V:Rule5" type="arc" idref="#_x0000_s12779"/>
        <o:r id="V:Rule6" type="arc" idref="#_x0000_s12780"/>
        <o:r id="V:Rule7" type="arc" idref="#_x0000_s12782"/>
        <o:r id="V:Rule8" type="arc" idref="#_x0000_s12783"/>
        <o:r id="V:Rule9" type="arc" idref="#_x0000_s12787"/>
        <o:r id="V:Rule10" type="arc" idref="#_x0000_s12788"/>
        <o:r id="V:Rule11" type="arc" idref="#_x0000_s12790"/>
        <o:r id="V:Rule12" type="arc" idref="#_x0000_s12791"/>
        <o:r id="V:Rule13" type="arc" idref="#_x0000_s12793"/>
        <o:r id="V:Rule14" type="arc" idref="#_x0000_s12794"/>
        <o:r id="V:Rule15" type="arc" idref="#_x0000_s12796"/>
        <o:r id="V:Rule16" type="arc" idref="#_x0000_s12797"/>
        <o:r id="V:Rule17" type="connector" idref="#_x0000_s13934"/>
        <o:r id="V:Rule18" type="connector" idref="#_x0000_s15395"/>
        <o:r id="V:Rule19" type="connector" idref="#_x0000_s13935"/>
        <o:r id="V:Rule20" type="connector" idref="#_x0000_s13933"/>
        <o:r id="V:Rule21" type="connector" idref="#_x0000_s13928"/>
        <o:r id="V:Rule22" type="connector" idref="#_x0000_s13932"/>
        <o:r id="V:Rule23" type="connector" idref="#_x0000_s13930"/>
        <o:r id="V:Rule24" type="connector" idref="#_x0000_s15673"/>
        <o:r id="V:Rule25" type="connector" idref="#_x0000_s13931"/>
        <o:r id="V:Rule26" type="connector" idref="#_x0000_s13929"/>
        <o:r id="V:Rule27" type="connector" idref="#_x0000_s15396"/>
        <o:r id="V:Rule28" type="connector" idref="#_x0000_s1567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ＭＳ 明朝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6DC"/>
    <w:pPr>
      <w:spacing w:after="200" w:line="276" w:lineRule="auto"/>
    </w:pPr>
    <w:rPr>
      <w:rFonts w:asciiTheme="minorHAnsi" w:hAnsiTheme="minorHAnsi"/>
      <w:sz w:val="16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6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AAA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A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C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0CDF"/>
  </w:style>
  <w:style w:type="paragraph" w:styleId="Footer">
    <w:name w:val="footer"/>
    <w:basedOn w:val="Normal"/>
    <w:link w:val="FooterChar"/>
    <w:uiPriority w:val="99"/>
    <w:semiHidden/>
    <w:unhideWhenUsed/>
    <w:rsid w:val="007C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0CDF"/>
  </w:style>
  <w:style w:type="character" w:customStyle="1" w:styleId="Heading1Char">
    <w:name w:val="Heading 1 Char"/>
    <w:basedOn w:val="DefaultParagraphFont"/>
    <w:link w:val="Heading1"/>
    <w:uiPriority w:val="9"/>
    <w:rsid w:val="001916DC"/>
    <w:rPr>
      <w:rFonts w:asciiTheme="majorHAnsi" w:eastAsiaTheme="majorEastAsia" w:hAnsiTheme="majorHAnsi" w:cstheme="majorBidi"/>
      <w:b/>
      <w:bCs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ＭＳ 明朝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6DC"/>
    <w:pPr>
      <w:spacing w:after="200" w:line="276" w:lineRule="auto"/>
    </w:pPr>
    <w:rPr>
      <w:rFonts w:asciiTheme="minorHAnsi" w:hAnsiTheme="minorHAnsi"/>
      <w:sz w:val="16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6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AAA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A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C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0CDF"/>
  </w:style>
  <w:style w:type="paragraph" w:styleId="Footer">
    <w:name w:val="footer"/>
    <w:basedOn w:val="Normal"/>
    <w:link w:val="FooterChar"/>
    <w:uiPriority w:val="99"/>
    <w:semiHidden/>
    <w:unhideWhenUsed/>
    <w:rsid w:val="007C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0CDF"/>
  </w:style>
  <w:style w:type="character" w:customStyle="1" w:styleId="Heading1Char">
    <w:name w:val="Heading 1 Char"/>
    <w:basedOn w:val="DefaultParagraphFont"/>
    <w:link w:val="Heading1"/>
    <w:uiPriority w:val="9"/>
    <w:rsid w:val="001916DC"/>
    <w:rPr>
      <w:rFonts w:asciiTheme="majorHAnsi" w:eastAsiaTheme="majorEastAsia" w:hAnsiTheme="majorHAnsi" w:cstheme="majorBidi"/>
      <w:b/>
      <w:bCs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Christmas%20coloring%20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80A45-294C-459F-9613-4A5452B241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A460AF-2EF1-4DA6-A840-CF3874075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Christmas coloring book</Template>
  <TotalTime>0</TotalTime>
  <Pages>8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Christmas coloring book</dc:title>
  <dc:creator>MANILYN B.. RAMIREZ</dc:creator>
  <cp:lastModifiedBy>MANILYN B.. RAMIREZ</cp:lastModifiedBy>
  <cp:revision>1</cp:revision>
  <cp:lastPrinted>2009-03-02T20:40:00Z</cp:lastPrinted>
  <dcterms:created xsi:type="dcterms:W3CDTF">2016-06-15T08:15:00Z</dcterms:created>
  <dcterms:modified xsi:type="dcterms:W3CDTF">2016-06-15T08:15:00Z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TC103609821033</vt:lpwstr>
  </property>
</Properties>
</file>