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57611A" w:rsidRPr="0057611A">
              <w:t>December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57611A">
              <w:t>2019</w:t>
            </w:r>
            <w:r>
              <w:fldChar w:fldCharType="end"/>
            </w:r>
          </w:p>
        </w:tc>
      </w:tr>
      <w:tr w:rsidR="002F6E35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704E997088B64354A95C0CA62CE32E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:rsidR="002F6E35" w:rsidRDefault="009D4CB1">
            <w:pPr>
              <w:pStyle w:val="Days"/>
            </w:pPr>
            <w:sdt>
              <w:sdtPr>
                <w:id w:val="8650153"/>
                <w:placeholder>
                  <w:docPart w:val="E3029BDE28E143C3B9731033E3AA1099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:rsidR="002F6E35" w:rsidRDefault="009D4CB1">
            <w:pPr>
              <w:pStyle w:val="Days"/>
            </w:pPr>
            <w:sdt>
              <w:sdtPr>
                <w:id w:val="-1517691135"/>
                <w:placeholder>
                  <w:docPart w:val="BB5738C25ECD4512968BEAF95DEF592A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:rsidR="002F6E35" w:rsidRDefault="009D4CB1">
            <w:pPr>
              <w:pStyle w:val="Days"/>
            </w:pPr>
            <w:sdt>
              <w:sdtPr>
                <w:id w:val="-1684429625"/>
                <w:placeholder>
                  <w:docPart w:val="D390333348B84B6F838DD03B9C669BC9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:rsidR="002F6E35" w:rsidRDefault="009D4CB1">
            <w:pPr>
              <w:pStyle w:val="Days"/>
            </w:pPr>
            <w:sdt>
              <w:sdtPr>
                <w:id w:val="-1188375605"/>
                <w:placeholder>
                  <w:docPart w:val="A689636EAF22475088586BCC07FC2984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:rsidR="002F6E35" w:rsidRDefault="009D4CB1">
            <w:pPr>
              <w:pStyle w:val="Days"/>
            </w:pPr>
            <w:sdt>
              <w:sdtPr>
                <w:id w:val="1991825489"/>
                <w:placeholder>
                  <w:docPart w:val="66D082CCA00C48279991A05F0DD057FB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:rsidR="002F6E35" w:rsidRDefault="009D4CB1">
            <w:pPr>
              <w:pStyle w:val="Days"/>
            </w:pPr>
            <w:sdt>
              <w:sdtPr>
                <w:id w:val="115736794"/>
                <w:placeholder>
                  <w:docPart w:val="60C3E4B1570641A48F8E204F0EDC53D4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:rsidTr="002F6E35">
        <w:tc>
          <w:tcPr>
            <w:tcW w:w="2054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611A">
              <w:instrText>Sunday</w:instrText>
            </w:r>
            <w:r>
              <w:fldChar w:fldCharType="end"/>
            </w:r>
            <w:r>
              <w:instrText xml:space="preserve"> = "Sunday" 1 ""</w:instrText>
            </w:r>
            <w:r w:rsidR="0057611A">
              <w:fldChar w:fldCharType="separate"/>
            </w:r>
            <w:r w:rsidR="0057611A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611A">
              <w:instrText>Sunday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57611A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57611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57611A">
              <w:fldChar w:fldCharType="separate"/>
            </w:r>
            <w:r w:rsidR="0057611A">
              <w:rPr>
                <w:noProof/>
              </w:rPr>
              <w:instrText>2</w:instrText>
            </w:r>
            <w:r>
              <w:fldChar w:fldCharType="end"/>
            </w:r>
            <w:r w:rsidR="0057611A">
              <w:fldChar w:fldCharType="separate"/>
            </w:r>
            <w:r w:rsidR="0057611A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611A">
              <w:instrText>Sunday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57611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7611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611A">
              <w:instrText>Sunday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7611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57611A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611A">
              <w:instrText>Sunday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57611A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57611A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611A">
              <w:instrText>Sunday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57611A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57611A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611A">
              <w:instrText>Sunday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57611A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57611A"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7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57611A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57611A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57611A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57611A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57611A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57611A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57611A">
              <w:rPr>
                <w:noProof/>
              </w:rPr>
              <w:t>14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57611A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57611A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57611A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57611A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57611A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57611A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57611A">
              <w:rPr>
                <w:noProof/>
              </w:rPr>
              <w:t>21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57611A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57611A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57611A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57611A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57611A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57611A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57611A">
              <w:rPr>
                <w:noProof/>
              </w:rPr>
              <w:t>28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57611A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57611A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6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57611A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57611A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57611A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6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57611A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57611A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57611A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6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57611A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57611A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57611A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57611A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6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7A49F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57611A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7A49F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6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7A49F2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611A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57611A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7A49F2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6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57611A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57611A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57611A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</w:tr>
      <w:tr w:rsidR="002F6E35" w:rsidTr="002F6E35">
        <w:trPr>
          <w:trHeight w:hRule="exact" w:val="907"/>
        </w:trPr>
        <w:tc>
          <w:tcPr>
            <w:tcW w:w="2054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</w:tr>
    </w:tbl>
    <w:p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B1" w:rsidRDefault="009D4CB1">
      <w:pPr>
        <w:spacing w:before="0" w:after="0"/>
      </w:pPr>
      <w:r>
        <w:separator/>
      </w:r>
    </w:p>
  </w:endnote>
  <w:endnote w:type="continuationSeparator" w:id="0">
    <w:p w:rsidR="009D4CB1" w:rsidRDefault="009D4C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B1" w:rsidRDefault="009D4CB1">
      <w:pPr>
        <w:spacing w:before="0" w:after="0"/>
      </w:pPr>
      <w:r>
        <w:separator/>
      </w:r>
    </w:p>
  </w:footnote>
  <w:footnote w:type="continuationSeparator" w:id="0">
    <w:p w:rsidR="009D4CB1" w:rsidRDefault="009D4C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2/31/2019"/>
    <w:docVar w:name="MonthStart" w:val="12/1/2019"/>
    <w:docVar w:name="ShowDynamicGuides" w:val="1"/>
    <w:docVar w:name="ShowMarginGuides" w:val="0"/>
    <w:docVar w:name="ShowOutlines" w:val="0"/>
    <w:docVar w:name="ShowStaticGuides" w:val="0"/>
  </w:docVars>
  <w:rsids>
    <w:rsidRoot w:val="0057611A"/>
    <w:rsid w:val="00056814"/>
    <w:rsid w:val="0006779F"/>
    <w:rsid w:val="000A20FE"/>
    <w:rsid w:val="0011772B"/>
    <w:rsid w:val="0027720C"/>
    <w:rsid w:val="002F6E35"/>
    <w:rsid w:val="003D7DDA"/>
    <w:rsid w:val="00454FED"/>
    <w:rsid w:val="004C5B17"/>
    <w:rsid w:val="005562FE"/>
    <w:rsid w:val="0057611A"/>
    <w:rsid w:val="007564A4"/>
    <w:rsid w:val="007777B1"/>
    <w:rsid w:val="007A49F2"/>
    <w:rsid w:val="00874C9A"/>
    <w:rsid w:val="009035F5"/>
    <w:rsid w:val="00944085"/>
    <w:rsid w:val="00946A27"/>
    <w:rsid w:val="009A0FFF"/>
    <w:rsid w:val="009D4CB1"/>
    <w:rsid w:val="00A4654E"/>
    <w:rsid w:val="00A73BBF"/>
    <w:rsid w:val="00AB29FA"/>
    <w:rsid w:val="00B70858"/>
    <w:rsid w:val="00B8151A"/>
    <w:rsid w:val="00C71D73"/>
    <w:rsid w:val="00C7735D"/>
    <w:rsid w:val="00CB1C1C"/>
    <w:rsid w:val="00D17693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505F2"/>
  <w15:docId w15:val="{08FECA53-4160-4C18-8FEA-670B4BD3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4E997088B64354A95C0CA62CE32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CD795-3E27-4F70-B111-FE534AAA260C}"/>
      </w:docPartPr>
      <w:docPartBody>
        <w:p w:rsidR="00000000" w:rsidRDefault="00436A3E">
          <w:pPr>
            <w:pStyle w:val="704E997088B64354A95C0CA62CE32E3B"/>
          </w:pPr>
          <w:r>
            <w:t>Sunday</w:t>
          </w:r>
        </w:p>
      </w:docPartBody>
    </w:docPart>
    <w:docPart>
      <w:docPartPr>
        <w:name w:val="E3029BDE28E143C3B9731033E3AA1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AC5D-841C-499D-9CA5-1E458949B271}"/>
      </w:docPartPr>
      <w:docPartBody>
        <w:p w:rsidR="00000000" w:rsidRDefault="00436A3E">
          <w:pPr>
            <w:pStyle w:val="E3029BDE28E143C3B9731033E3AA1099"/>
          </w:pPr>
          <w:r>
            <w:t>Monday</w:t>
          </w:r>
        </w:p>
      </w:docPartBody>
    </w:docPart>
    <w:docPart>
      <w:docPartPr>
        <w:name w:val="BB5738C25ECD4512968BEAF95DEF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ED57-F77C-42A9-AA1A-8BD3C071B5B4}"/>
      </w:docPartPr>
      <w:docPartBody>
        <w:p w:rsidR="00000000" w:rsidRDefault="00436A3E">
          <w:pPr>
            <w:pStyle w:val="BB5738C25ECD4512968BEAF95DEF592A"/>
          </w:pPr>
          <w:r>
            <w:t>Tuesday</w:t>
          </w:r>
        </w:p>
      </w:docPartBody>
    </w:docPart>
    <w:docPart>
      <w:docPartPr>
        <w:name w:val="D390333348B84B6F838DD03B9C66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E9240-A6C6-4E6D-BBD9-6FD4ADAAF83B}"/>
      </w:docPartPr>
      <w:docPartBody>
        <w:p w:rsidR="00000000" w:rsidRDefault="00436A3E">
          <w:pPr>
            <w:pStyle w:val="D390333348B84B6F838DD03B9C669BC9"/>
          </w:pPr>
          <w:r>
            <w:t>Wednesday</w:t>
          </w:r>
        </w:p>
      </w:docPartBody>
    </w:docPart>
    <w:docPart>
      <w:docPartPr>
        <w:name w:val="A689636EAF22475088586BCC07FC2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03BF4-D3D0-480B-908F-3E8B201C3119}"/>
      </w:docPartPr>
      <w:docPartBody>
        <w:p w:rsidR="00000000" w:rsidRDefault="00436A3E">
          <w:pPr>
            <w:pStyle w:val="A689636EAF22475088586BCC07FC2984"/>
          </w:pPr>
          <w:r>
            <w:t>Thursday</w:t>
          </w:r>
        </w:p>
      </w:docPartBody>
    </w:docPart>
    <w:docPart>
      <w:docPartPr>
        <w:name w:val="66D082CCA00C48279991A05F0DD05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8FD4C-0A89-4DCE-B03B-EF6DF89A6773}"/>
      </w:docPartPr>
      <w:docPartBody>
        <w:p w:rsidR="00000000" w:rsidRDefault="00436A3E">
          <w:pPr>
            <w:pStyle w:val="66D082CCA00C48279991A05F0DD057FB"/>
          </w:pPr>
          <w:r>
            <w:t>Friday</w:t>
          </w:r>
        </w:p>
      </w:docPartBody>
    </w:docPart>
    <w:docPart>
      <w:docPartPr>
        <w:name w:val="60C3E4B1570641A48F8E204F0EDC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A2137-CBCB-4D36-B81C-80F11B97CF2B}"/>
      </w:docPartPr>
      <w:docPartBody>
        <w:p w:rsidR="00000000" w:rsidRDefault="00436A3E">
          <w:pPr>
            <w:pStyle w:val="60C3E4B1570641A48F8E204F0EDC53D4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3E"/>
    <w:rsid w:val="004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997088B64354A95C0CA62CE32E3B">
    <w:name w:val="704E997088B64354A95C0CA62CE32E3B"/>
  </w:style>
  <w:style w:type="paragraph" w:customStyle="1" w:styleId="E3029BDE28E143C3B9731033E3AA1099">
    <w:name w:val="E3029BDE28E143C3B9731033E3AA1099"/>
  </w:style>
  <w:style w:type="paragraph" w:customStyle="1" w:styleId="BB5738C25ECD4512968BEAF95DEF592A">
    <w:name w:val="BB5738C25ECD4512968BEAF95DEF592A"/>
  </w:style>
  <w:style w:type="paragraph" w:customStyle="1" w:styleId="D390333348B84B6F838DD03B9C669BC9">
    <w:name w:val="D390333348B84B6F838DD03B9C669BC9"/>
  </w:style>
  <w:style w:type="paragraph" w:customStyle="1" w:styleId="A689636EAF22475088586BCC07FC2984">
    <w:name w:val="A689636EAF22475088586BCC07FC2984"/>
  </w:style>
  <w:style w:type="paragraph" w:customStyle="1" w:styleId="66D082CCA00C48279991A05F0DD057FB">
    <w:name w:val="66D082CCA00C48279991A05F0DD057FB"/>
  </w:style>
  <w:style w:type="paragraph" w:customStyle="1" w:styleId="60C3E4B1570641A48F8E204F0EDC53D4">
    <w:name w:val="60C3E4B1570641A48F8E204F0EDC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</Template>
  <TotalTime>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RAMIREZ</dc:creator>
  <cp:keywords/>
  <dc:description/>
  <cp:lastModifiedBy>MANILYN RATONEL</cp:lastModifiedBy>
  <cp:revision>1</cp:revision>
  <dcterms:created xsi:type="dcterms:W3CDTF">2019-11-07T03:06:00Z</dcterms:created>
  <dcterms:modified xsi:type="dcterms:W3CDTF">2019-11-07T03:07:00Z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2018-05-07T07:44:01.6106168Z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