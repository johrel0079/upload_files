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74B" w:rsidRPr="00233BFF" w:rsidRDefault="00827851" w:rsidP="00D0191C">
      <w:pPr>
        <w:pStyle w:val="Heading1"/>
        <w:rPr>
          <w:color w:val="1B79AD" w:themeColor="accent1"/>
          <w14:textOutline w14:w="19050" w14:cap="rnd" w14:cmpd="sng" w14:algn="ctr">
            <w14:noFill/>
            <w14:prstDash w14:val="solid"/>
            <w14:bevel/>
          </w14:textOutline>
        </w:rPr>
      </w:pPr>
      <w:bookmarkStart w:id="0" w:name="_GoBack"/>
      <w:bookmarkEnd w:id="0"/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636381BF" wp14:editId="7B755DA4">
                <wp:extent cx="7509819" cy="9841901"/>
                <wp:effectExtent l="0" t="0" r="0" b="698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9819" cy="98419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27851" w:rsidRPr="00D0191C" w:rsidRDefault="00827851" w:rsidP="00D0191C">
                            <w:pPr>
                              <w:pStyle w:val="Heading1"/>
                            </w:pPr>
                            <w:r w:rsidRPr="00D0191C"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6381B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591.3pt;height:77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" filled="f" stroked="f">
                <v:textbox>
                  <w:txbxContent>
                    <w:p w:rsidR="00827851" w:rsidRPr="00D0191C" w:rsidRDefault="00827851" w:rsidP="00D0191C">
                      <w:pPr>
                        <w:pStyle w:val="Heading1"/>
                      </w:pPr>
                      <w:r w:rsidRPr="00D0191C">
                        <w:t>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374B" w:rsidRDefault="006C3B4B" w:rsidP="00D0191C">
      <w:pPr>
        <w:pStyle w:val="Heading1"/>
      </w:pPr>
      <w:r>
        <w:lastRenderedPageBreak/>
        <w:t>B</w:t>
      </w:r>
    </w:p>
    <w:p w:rsidR="0010374B" w:rsidRDefault="006C3B4B" w:rsidP="00D0191C">
      <w:pPr>
        <w:pStyle w:val="Heading1"/>
      </w:pPr>
      <w:r>
        <w:lastRenderedPageBreak/>
        <w:t>C</w:t>
      </w:r>
    </w:p>
    <w:p w:rsidR="0010374B" w:rsidRDefault="006C3B4B" w:rsidP="00D0191C">
      <w:pPr>
        <w:pStyle w:val="Heading1"/>
      </w:pPr>
      <w:r>
        <w:lastRenderedPageBreak/>
        <w:t>D</w:t>
      </w:r>
    </w:p>
    <w:p w:rsidR="0010374B" w:rsidRDefault="006C3B4B" w:rsidP="00D0191C">
      <w:pPr>
        <w:pStyle w:val="Heading1"/>
      </w:pPr>
      <w:r>
        <w:lastRenderedPageBreak/>
        <w:t>E</w:t>
      </w:r>
    </w:p>
    <w:p w:rsidR="0010374B" w:rsidRDefault="006C3B4B" w:rsidP="00D0191C">
      <w:pPr>
        <w:pStyle w:val="Heading1"/>
      </w:pPr>
      <w:r>
        <w:lastRenderedPageBreak/>
        <w:t>F</w:t>
      </w:r>
    </w:p>
    <w:p w:rsidR="0010374B" w:rsidRDefault="006C3B4B" w:rsidP="00D0191C">
      <w:pPr>
        <w:pStyle w:val="Heading1"/>
      </w:pPr>
      <w:r>
        <w:lastRenderedPageBreak/>
        <w:t>G</w:t>
      </w:r>
    </w:p>
    <w:p w:rsidR="0010374B" w:rsidRDefault="006C3B4B" w:rsidP="00D0191C">
      <w:pPr>
        <w:pStyle w:val="Heading1"/>
      </w:pPr>
      <w:r>
        <w:lastRenderedPageBreak/>
        <w:t>H</w:t>
      </w:r>
    </w:p>
    <w:p w:rsidR="0010374B" w:rsidRDefault="006C3B4B" w:rsidP="00D0191C">
      <w:pPr>
        <w:pStyle w:val="Heading1"/>
      </w:pPr>
      <w:r>
        <w:lastRenderedPageBreak/>
        <w:t>I</w:t>
      </w:r>
    </w:p>
    <w:p w:rsidR="0010374B" w:rsidRDefault="006C3B4B" w:rsidP="00D0191C">
      <w:pPr>
        <w:pStyle w:val="Heading1"/>
      </w:pPr>
      <w:r>
        <w:lastRenderedPageBreak/>
        <w:t>J</w:t>
      </w:r>
    </w:p>
    <w:p w:rsidR="0010374B" w:rsidRDefault="006C3B4B" w:rsidP="00D0191C">
      <w:pPr>
        <w:pStyle w:val="Heading1"/>
      </w:pPr>
      <w:r>
        <w:lastRenderedPageBreak/>
        <w:t>K</w:t>
      </w:r>
    </w:p>
    <w:p w:rsidR="0010374B" w:rsidRDefault="006C3B4B" w:rsidP="00D0191C">
      <w:pPr>
        <w:pStyle w:val="Heading1"/>
      </w:pPr>
      <w:r>
        <w:lastRenderedPageBreak/>
        <w:t>L</w:t>
      </w:r>
    </w:p>
    <w:p w:rsidR="0010374B" w:rsidRDefault="006C3B4B" w:rsidP="00D0191C">
      <w:pPr>
        <w:pStyle w:val="Heading1"/>
      </w:pPr>
      <w:r>
        <w:lastRenderedPageBreak/>
        <w:t>M</w:t>
      </w:r>
    </w:p>
    <w:p w:rsidR="0010374B" w:rsidRDefault="006C3B4B" w:rsidP="00D0191C">
      <w:pPr>
        <w:pStyle w:val="Heading1"/>
      </w:pPr>
      <w:r>
        <w:lastRenderedPageBreak/>
        <w:t>N</w:t>
      </w:r>
    </w:p>
    <w:p w:rsidR="0010374B" w:rsidRDefault="006C3B4B" w:rsidP="00D0191C">
      <w:pPr>
        <w:pStyle w:val="Heading1"/>
      </w:pPr>
      <w:r>
        <w:lastRenderedPageBreak/>
        <w:t>O</w:t>
      </w:r>
    </w:p>
    <w:p w:rsidR="0010374B" w:rsidRDefault="006C3B4B" w:rsidP="00D0191C">
      <w:pPr>
        <w:pStyle w:val="Heading1"/>
      </w:pPr>
      <w:r>
        <w:lastRenderedPageBreak/>
        <w:t>P</w:t>
      </w:r>
    </w:p>
    <w:p w:rsidR="0010374B" w:rsidRDefault="006C3B4B" w:rsidP="00D0191C">
      <w:pPr>
        <w:pStyle w:val="Heading1"/>
      </w:pPr>
      <w:r>
        <w:lastRenderedPageBreak/>
        <w:t>Q</w:t>
      </w:r>
    </w:p>
    <w:p w:rsidR="0010374B" w:rsidRDefault="006C3B4B" w:rsidP="00D0191C">
      <w:pPr>
        <w:pStyle w:val="Heading1"/>
      </w:pPr>
      <w:r>
        <w:lastRenderedPageBreak/>
        <w:t>R</w:t>
      </w:r>
    </w:p>
    <w:p w:rsidR="0010374B" w:rsidRDefault="006C3B4B" w:rsidP="00D0191C">
      <w:pPr>
        <w:pStyle w:val="Heading1"/>
      </w:pPr>
      <w:r>
        <w:lastRenderedPageBreak/>
        <w:t>S</w:t>
      </w:r>
    </w:p>
    <w:p w:rsidR="0010374B" w:rsidRDefault="006C3B4B" w:rsidP="00D0191C">
      <w:pPr>
        <w:pStyle w:val="Heading1"/>
      </w:pPr>
      <w:r>
        <w:lastRenderedPageBreak/>
        <w:t>T</w:t>
      </w:r>
    </w:p>
    <w:p w:rsidR="0010374B" w:rsidRDefault="006C3B4B" w:rsidP="00D0191C">
      <w:pPr>
        <w:pStyle w:val="Heading1"/>
      </w:pPr>
      <w:r>
        <w:lastRenderedPageBreak/>
        <w:t>U</w:t>
      </w:r>
    </w:p>
    <w:p w:rsidR="0010374B" w:rsidRDefault="006C3B4B" w:rsidP="00D0191C">
      <w:pPr>
        <w:pStyle w:val="Heading1"/>
      </w:pPr>
      <w:r>
        <w:lastRenderedPageBreak/>
        <w:t>V</w:t>
      </w:r>
    </w:p>
    <w:p w:rsidR="0010374B" w:rsidRDefault="006C3B4B" w:rsidP="00D0191C">
      <w:pPr>
        <w:pStyle w:val="Heading1"/>
      </w:pPr>
      <w:r>
        <w:lastRenderedPageBreak/>
        <w:t>W</w:t>
      </w:r>
    </w:p>
    <w:p w:rsidR="0010374B" w:rsidRDefault="006C3B4B" w:rsidP="00D0191C">
      <w:pPr>
        <w:pStyle w:val="Heading1"/>
      </w:pPr>
      <w:r>
        <w:lastRenderedPageBreak/>
        <w:t>X</w:t>
      </w:r>
    </w:p>
    <w:p w:rsidR="0010374B" w:rsidRDefault="006C3B4B" w:rsidP="00D0191C">
      <w:pPr>
        <w:pStyle w:val="Heading1"/>
      </w:pPr>
      <w:r>
        <w:lastRenderedPageBreak/>
        <w:t>Y</w:t>
      </w:r>
    </w:p>
    <w:p w:rsidR="0010374B" w:rsidRDefault="006C3B4B" w:rsidP="00D0191C">
      <w:pPr>
        <w:pStyle w:val="Heading1"/>
      </w:pPr>
      <w:r>
        <w:lastRenderedPageBreak/>
        <w:t>Z</w:t>
      </w:r>
    </w:p>
    <w:p w:rsidR="0010374B" w:rsidRDefault="006C3B4B" w:rsidP="00D0191C">
      <w:pPr>
        <w:pStyle w:val="Heading1"/>
      </w:pPr>
      <w:r>
        <w:lastRenderedPageBreak/>
        <w:t>0</w:t>
      </w:r>
    </w:p>
    <w:p w:rsidR="0010374B" w:rsidRDefault="006C3B4B" w:rsidP="00D0191C">
      <w:pPr>
        <w:pStyle w:val="Heading1"/>
      </w:pPr>
      <w:r>
        <w:lastRenderedPageBreak/>
        <w:t>1</w:t>
      </w:r>
    </w:p>
    <w:p w:rsidR="0010374B" w:rsidRDefault="006C3B4B" w:rsidP="00D0191C">
      <w:pPr>
        <w:pStyle w:val="Heading1"/>
      </w:pPr>
      <w:r>
        <w:lastRenderedPageBreak/>
        <w:t>2</w:t>
      </w:r>
    </w:p>
    <w:p w:rsidR="0010374B" w:rsidRDefault="006C3B4B" w:rsidP="00D0191C">
      <w:pPr>
        <w:pStyle w:val="Heading1"/>
      </w:pPr>
      <w:r>
        <w:lastRenderedPageBreak/>
        <w:t>3</w:t>
      </w:r>
    </w:p>
    <w:p w:rsidR="0010374B" w:rsidRDefault="006C3B4B" w:rsidP="00D0191C">
      <w:pPr>
        <w:pStyle w:val="Heading1"/>
      </w:pPr>
      <w:r>
        <w:lastRenderedPageBreak/>
        <w:t>4</w:t>
      </w:r>
    </w:p>
    <w:p w:rsidR="0010374B" w:rsidRDefault="006C3B4B" w:rsidP="00D0191C">
      <w:pPr>
        <w:pStyle w:val="Heading1"/>
      </w:pPr>
      <w:r>
        <w:lastRenderedPageBreak/>
        <w:t>5</w:t>
      </w:r>
    </w:p>
    <w:p w:rsidR="0010374B" w:rsidRDefault="006C3B4B" w:rsidP="00D0191C">
      <w:pPr>
        <w:pStyle w:val="Heading1"/>
      </w:pPr>
      <w:r>
        <w:lastRenderedPageBreak/>
        <w:t>6</w:t>
      </w:r>
    </w:p>
    <w:p w:rsidR="0010374B" w:rsidRDefault="006C3B4B" w:rsidP="00D0191C">
      <w:pPr>
        <w:pStyle w:val="Heading1"/>
      </w:pPr>
      <w:r>
        <w:lastRenderedPageBreak/>
        <w:t>7</w:t>
      </w:r>
    </w:p>
    <w:p w:rsidR="0010374B" w:rsidRDefault="006C3B4B" w:rsidP="00D0191C">
      <w:pPr>
        <w:pStyle w:val="Heading1"/>
      </w:pPr>
      <w:r>
        <w:lastRenderedPageBreak/>
        <w:t>8</w:t>
      </w:r>
    </w:p>
    <w:p w:rsidR="0010374B" w:rsidRDefault="006C3B4B" w:rsidP="00D0191C">
      <w:pPr>
        <w:pStyle w:val="Heading1"/>
      </w:pPr>
      <w:r>
        <w:lastRenderedPageBreak/>
        <w:t>9</w:t>
      </w:r>
    </w:p>
    <w:p w:rsidR="0010374B" w:rsidRDefault="006C3B4B" w:rsidP="00D0191C">
      <w:pPr>
        <w:pStyle w:val="Heading1"/>
      </w:pPr>
      <w:r>
        <w:lastRenderedPageBreak/>
        <w:t>!</w:t>
      </w:r>
    </w:p>
    <w:p w:rsidR="0010374B" w:rsidRDefault="006C3B4B" w:rsidP="00D0191C">
      <w:pPr>
        <w:pStyle w:val="Heading1"/>
      </w:pPr>
      <w:r>
        <w:lastRenderedPageBreak/>
        <w:t>?</w:t>
      </w:r>
    </w:p>
    <w:p w:rsidR="0010374B" w:rsidRDefault="006C3B4B" w:rsidP="00D0191C">
      <w:pPr>
        <w:pStyle w:val="Heading1"/>
      </w:pPr>
      <w:r>
        <w:lastRenderedPageBreak/>
        <w:t>$</w:t>
      </w:r>
    </w:p>
    <w:p w:rsidR="0010374B" w:rsidRDefault="006C3B4B" w:rsidP="00D0191C">
      <w:pPr>
        <w:pStyle w:val="Heading1"/>
      </w:pPr>
      <w:r>
        <w:lastRenderedPageBreak/>
        <w:t>@</w:t>
      </w:r>
    </w:p>
    <w:p w:rsidR="0010374B" w:rsidRDefault="006C3B4B" w:rsidP="00D0191C">
      <w:pPr>
        <w:pStyle w:val="Heading1"/>
      </w:pPr>
      <w:r>
        <w:lastRenderedPageBreak/>
        <w:t>%</w:t>
      </w:r>
    </w:p>
    <w:p w:rsidR="0010374B" w:rsidRDefault="006C3B4B" w:rsidP="00D0191C">
      <w:pPr>
        <w:pStyle w:val="Heading1"/>
      </w:pPr>
      <w:r>
        <w:lastRenderedPageBreak/>
        <w:t>&amp;</w:t>
      </w:r>
    </w:p>
    <w:p w:rsidR="0010374B" w:rsidRDefault="006C3B4B" w:rsidP="00D0191C">
      <w:pPr>
        <w:pStyle w:val="Heading1"/>
      </w:pPr>
      <w:r>
        <w:lastRenderedPageBreak/>
        <w:t>:</w:t>
      </w:r>
    </w:p>
    <w:p w:rsidR="0010374B" w:rsidRDefault="006C3B4B" w:rsidP="00D0191C">
      <w:pPr>
        <w:pStyle w:val="Heading1"/>
      </w:pPr>
      <w:r>
        <w:lastRenderedPageBreak/>
        <w:t>,</w:t>
      </w:r>
    </w:p>
    <w:p w:rsidR="0010374B" w:rsidRDefault="006C3B4B" w:rsidP="00D0191C">
      <w:pPr>
        <w:pStyle w:val="Heading1"/>
      </w:pPr>
      <w:r>
        <w:lastRenderedPageBreak/>
        <w:t>.</w:t>
      </w:r>
    </w:p>
    <w:p w:rsidR="0010374B" w:rsidRDefault="006C3B4B" w:rsidP="00D0191C">
      <w:pPr>
        <w:pStyle w:val="Heading1"/>
      </w:pPr>
      <w:r>
        <w:lastRenderedPageBreak/>
        <w:t>+</w:t>
      </w:r>
    </w:p>
    <w:p w:rsidR="0010374B" w:rsidRDefault="006C3B4B" w:rsidP="00D0191C">
      <w:pPr>
        <w:pStyle w:val="Heading1"/>
      </w:pPr>
      <w:r>
        <w:lastRenderedPageBreak/>
        <w:t>=</w:t>
      </w:r>
    </w:p>
    <w:p w:rsidR="0010374B" w:rsidRDefault="006C3B4B" w:rsidP="00D0191C">
      <w:pPr>
        <w:pStyle w:val="Heading1"/>
      </w:pPr>
      <w:r>
        <w:lastRenderedPageBreak/>
        <w:t>“</w:t>
      </w:r>
    </w:p>
    <w:p w:rsidR="0010374B" w:rsidRDefault="006C3B4B" w:rsidP="00D0191C">
      <w:pPr>
        <w:pStyle w:val="Heading1"/>
      </w:pPr>
      <w:r>
        <w:lastRenderedPageBreak/>
        <w:t>”</w:t>
      </w:r>
    </w:p>
    <w:sectPr w:rsidR="0010374B">
      <w:pgSz w:w="24480" w:h="15840" w:orient="landscape" w:code="17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009" w:rsidRDefault="00C43009">
      <w:pPr>
        <w:spacing w:after="0" w:line="240" w:lineRule="auto"/>
      </w:pPr>
      <w:r>
        <w:separator/>
      </w:r>
    </w:p>
  </w:endnote>
  <w:endnote w:type="continuationSeparator" w:id="0">
    <w:p w:rsidR="00C43009" w:rsidRDefault="00C43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009" w:rsidRDefault="00C43009">
      <w:pPr>
        <w:spacing w:after="0" w:line="240" w:lineRule="auto"/>
      </w:pPr>
      <w:r>
        <w:separator/>
      </w:r>
    </w:p>
  </w:footnote>
  <w:footnote w:type="continuationSeparator" w:id="0">
    <w:p w:rsidR="00C43009" w:rsidRDefault="00C430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6F0"/>
    <w:rsid w:val="0010374B"/>
    <w:rsid w:val="00233BFF"/>
    <w:rsid w:val="002B46F0"/>
    <w:rsid w:val="00420332"/>
    <w:rsid w:val="006C3B4B"/>
    <w:rsid w:val="006F62E1"/>
    <w:rsid w:val="00827851"/>
    <w:rsid w:val="00C43009"/>
    <w:rsid w:val="00C84487"/>
    <w:rsid w:val="00D0191C"/>
    <w:rsid w:val="00E0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D02C27"/>
  <w15:chartTrackingRefBased/>
  <w15:docId w15:val="{AF61CDE7-0BBD-4017-9B92-B023144E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rsid w:val="00D0191C"/>
    <w:pPr>
      <w:pageBreakBefore/>
      <w:spacing w:after="120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EF4755" w:themeColor="accent3"/>
      <w:sz w:val="1300"/>
      <w:szCs w:val="1300"/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1BB"/>
  </w:style>
  <w:style w:type="paragraph" w:styleId="Footer">
    <w:name w:val="footer"/>
    <w:basedOn w:val="Normal"/>
    <w:link w:val="FooterChar"/>
    <w:uiPriority w:val="99"/>
    <w:unhideWhenUsed/>
    <w:rsid w:val="00E03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Banner%20letters%20and%20numbers.dotx" TargetMode="External"/></Relationship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304157"/>
      </a:dk2>
      <a:lt2>
        <a:srgbClr val="E7E6E6"/>
      </a:lt2>
      <a:accent1>
        <a:srgbClr val="1B79AD"/>
      </a:accent1>
      <a:accent2>
        <a:srgbClr val="1D7B7D"/>
      </a:accent2>
      <a:accent3>
        <a:srgbClr val="EF4755"/>
      </a:accent3>
      <a:accent4>
        <a:srgbClr val="FFC000"/>
      </a:accent4>
      <a:accent5>
        <a:srgbClr val="176795"/>
      </a:accent5>
      <a:accent6>
        <a:srgbClr val="4D81BF"/>
      </a:accent6>
      <a:hlink>
        <a:srgbClr val="F78F2F"/>
      </a:hlink>
      <a:folHlink>
        <a:srgbClr val="F78F2F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30B92-EF8E-4AB7-B9F7-CDF3090DD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Banner letters and numbers</Template>
  <TotalTime>1</TotalTime>
  <Pages>49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MANILYN RAMIREZ</dc:creator>
  <cp:lastModifiedBy>MANILYN RATONEL</cp:lastModifiedBy>
  <cp:revision>1</cp:revision>
  <cp:lastPrinted>2012-08-13T20:02:00Z</cp:lastPrinted>
  <dcterms:created xsi:type="dcterms:W3CDTF">2019-05-22T23:57:00Z</dcterms:created>
  <dcterms:modified xsi:type="dcterms:W3CDTF">2019-05-22T23:59:00Z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