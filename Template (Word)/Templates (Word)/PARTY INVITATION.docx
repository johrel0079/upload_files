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2730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1"/>
              <w:framePr w:hSpace="0" w:wrap="auto" w:vAnchor="margin" w:xAlign="left" w:yAlign="inline"/>
            </w:pPr>
            <w:bookmarkStart w:id="0" w:name="_GoBack"/>
            <w:bookmarkEnd w:id="0"/>
            <w:r w:rsidRPr="00AF300E">
              <w:t>PARTY INVITATION</w:t>
            </w:r>
          </w:p>
          <w:p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Tr="00AF300E">
        <w:trPr>
          <w:trHeight w:val="1445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2EF9057B" wp14:editId="2254061E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3731BF1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oJ5gEAACMEAAAOAAAAZHJzL2Uyb0RvYy54bWysU9uO0zAQfUfiHyy/0yRF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ezEoJ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SATURDAY, 21 AUGUST</w:t>
            </w:r>
          </w:p>
          <w:p w:rsidR="00AF300E" w:rsidRPr="00AF300E" w:rsidRDefault="00AF300E" w:rsidP="00AF300E">
            <w:pPr>
              <w:jc w:val="center"/>
            </w:pPr>
            <w:r w:rsidRPr="00AF300E">
              <w:t>Street Address, Number, Instructions</w:t>
            </w:r>
          </w:p>
          <w:p w:rsidR="00AF300E" w:rsidRPr="00AF300E" w:rsidRDefault="00AF300E" w:rsidP="00AF300E">
            <w:pPr>
              <w:jc w:val="center"/>
            </w:pPr>
          </w:p>
        </w:tc>
      </w:tr>
      <w:tr w:rsidR="00AF300E" w:rsidTr="00AF300E">
        <w:trPr>
          <w:trHeight w:val="1890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0C7B7CDA" wp14:editId="78716366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EB9A338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645gEAACMEAAAOAAAAZHJzL2Uyb0RvYy54bWysU9uO0zAQfUfiHyy/0yQV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ueD64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Please bring: [Contribution Here]</w:t>
            </w:r>
          </w:p>
          <w:p w:rsidR="00AF300E" w:rsidRPr="00AF300E" w:rsidRDefault="00AF300E" w:rsidP="00AF300E">
            <w:pPr>
              <w:spacing w:after="100"/>
              <w:jc w:val="center"/>
            </w:pPr>
            <w:r w:rsidRPr="00AF300E">
              <w:t>RSVP TO: [Name and contact info]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589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3"/>
              <w:framePr w:hSpace="0" w:wrap="auto" w:vAnchor="margin" w:xAlign="left" w:yAlign="inline"/>
            </w:pPr>
            <w:r w:rsidRPr="00AF300E">
              <w:t>You’re Invited to Celebrate with Us!</w:t>
            </w:r>
          </w:p>
        </w:tc>
      </w:tr>
    </w:tbl>
    <w:p w:rsidR="00024B92" w:rsidRPr="004008C9" w:rsidRDefault="005325F0" w:rsidP="005325F0">
      <w:pPr>
        <w:spacing w:before="0"/>
        <w:ind w:left="0"/>
      </w:pPr>
      <w:r>
        <w:rPr>
          <w:noProof/>
          <w:lang w:eastAsia="en-US"/>
        </w:rPr>
        <w:drawing>
          <wp:anchor distT="0" distB="0" distL="114300" distR="114300" simplePos="0" relativeHeight="251658240" behindDoc="1" locked="0" layoutInCell="1" allowOverlap="1" wp14:anchorId="30FF46B4" wp14:editId="4C482A9A">
            <wp:simplePos x="0" y="0"/>
            <wp:positionH relativeFrom="column">
              <wp:posOffset>0</wp:posOffset>
            </wp:positionH>
            <wp:positionV relativeFrom="paragraph">
              <wp:posOffset>-267991</wp:posOffset>
            </wp:positionV>
            <wp:extent cx="7772400" cy="10057765"/>
            <wp:effectExtent l="0" t="0" r="0" b="635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4B92" w:rsidRPr="004008C9" w:rsidSect="005325F0">
      <w:headerReference w:type="default" r:id="rId7"/>
      <w:pgSz w:w="12240" w:h="15840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15D7" w:rsidRDefault="008315D7">
      <w:pPr>
        <w:spacing w:before="0"/>
      </w:pPr>
      <w:r>
        <w:separator/>
      </w:r>
    </w:p>
  </w:endnote>
  <w:endnote w:type="continuationSeparator" w:id="0">
    <w:p w:rsidR="008315D7" w:rsidRDefault="008315D7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15D7" w:rsidRDefault="008315D7">
      <w:pPr>
        <w:spacing w:before="0"/>
      </w:pPr>
      <w:r>
        <w:separator/>
      </w:r>
    </w:p>
  </w:footnote>
  <w:footnote w:type="continuationSeparator" w:id="0">
    <w:p w:rsidR="008315D7" w:rsidRDefault="008315D7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506"/>
    <w:rsid w:val="00024B92"/>
    <w:rsid w:val="0003383B"/>
    <w:rsid w:val="002D3176"/>
    <w:rsid w:val="003B2720"/>
    <w:rsid w:val="003E6DF0"/>
    <w:rsid w:val="004008C9"/>
    <w:rsid w:val="004650EC"/>
    <w:rsid w:val="005325F0"/>
    <w:rsid w:val="00673C5F"/>
    <w:rsid w:val="006B609A"/>
    <w:rsid w:val="00715CEC"/>
    <w:rsid w:val="00723AA3"/>
    <w:rsid w:val="008315D7"/>
    <w:rsid w:val="00A51113"/>
    <w:rsid w:val="00AF300E"/>
    <w:rsid w:val="00BC4506"/>
    <w:rsid w:val="00CA580F"/>
    <w:rsid w:val="00D85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2E566C"/>
  <w15:chartTrackingRefBased/>
  <w15:docId w15:val="{A0B188AC-DD4F-4D2D-A45A-D644D0F6B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p142158\AppData\Roaming\Microsoft\Templates\Party%20invitation%20flyer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Party invitation flyer</Template>
  <TotalTime>0</TotalTime>
  <Pages>1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MANILYN RAMIREZ</dc:creator>
  <cp:lastModifiedBy>MANILYN RATONEL</cp:lastModifiedBy>
  <cp:revision>1</cp:revision>
  <dcterms:created xsi:type="dcterms:W3CDTF">2019-11-07T03:04:00Z</dcterms:created>
  <dcterms:modified xsi:type="dcterms:W3CDTF">2019-11-07T03:04:00Z</dcterms:modified>
</cp:coreProperties>
</file>